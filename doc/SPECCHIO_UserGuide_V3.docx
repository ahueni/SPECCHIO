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emf" ContentType="image/x-emf"/>
  <Override PartName="/word/comments.xml" ContentType="application/vnd.openxmlformats-officedocument.wordprocessingml.comment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2A0FFE" w:rsidRPr="00084655" w:rsidRDefault="002A0FFE" w:rsidP="002A0FFE">
      <w:pPr>
        <w:rPr>
          <w:sz w:val="82"/>
        </w:rPr>
      </w:pPr>
    </w:p>
    <w:p w:rsidR="002A0FFE" w:rsidRPr="004D7992" w:rsidRDefault="004D7992" w:rsidP="002A0FFE">
      <w:r>
        <w:rPr>
          <w:noProof/>
          <w:lang w:val="en-AU" w:eastAsia="ja-JP"/>
        </w:rPr>
        <w:drawing>
          <wp:inline distT="0" distB="0" distL="0" distR="0">
            <wp:extent cx="2976880" cy="1757680"/>
            <wp:effectExtent l="25400" t="0" r="0" b="0"/>
            <wp:docPr id="1" name="Picture 10" descr=":::Plots and Graphs and Screenshots:SPECCHIO Icon:SPECCHIO_Icon_High_R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lots and Graphs and Screenshots:SPECCHIO Icon:SPECCHIO_Icon_High_Res.jpg"/>
                    <pic:cNvPicPr>
                      <a:picLocks noChangeAspect="1" noChangeArrowheads="1"/>
                    </pic:cNvPicPr>
                  </pic:nvPicPr>
                  <pic:blipFill>
                    <a:blip r:embed="rId8"/>
                    <a:srcRect/>
                    <a:stretch>
                      <a:fillRect/>
                    </a:stretch>
                  </pic:blipFill>
                  <pic:spPr bwMode="auto">
                    <a:xfrm>
                      <a:off x="0" y="0"/>
                      <a:ext cx="2976880" cy="1757680"/>
                    </a:xfrm>
                    <a:prstGeom prst="rect">
                      <a:avLst/>
                    </a:prstGeom>
                    <a:noFill/>
                    <a:ln w="9525">
                      <a:noFill/>
                      <a:miter lim="800000"/>
                      <a:headEnd/>
                      <a:tailEnd/>
                    </a:ln>
                  </pic:spPr>
                </pic:pic>
              </a:graphicData>
            </a:graphic>
          </wp:inline>
        </w:drawing>
      </w:r>
      <w:r w:rsidR="00B84CD6" w:rsidRPr="004D7992">
        <w:fldChar w:fldCharType="begin"/>
      </w:r>
      <w:r w:rsidR="00567E0A">
        <w:instrText>SET</w:instrText>
      </w:r>
      <w:r w:rsidR="002A0FFE" w:rsidRPr="004D7992">
        <w:instrText xml:space="preserve"> project </w:instrText>
      </w:r>
      <w:r w:rsidR="00B84CD6" w:rsidRPr="004D7992">
        <w:fldChar w:fldCharType="begin"/>
      </w:r>
      <w:r w:rsidR="009E32F3" w:rsidRPr="004D7992">
        <w:instrText xml:space="preserve"> </w:instrText>
      </w:r>
      <w:r w:rsidR="00567E0A">
        <w:instrText>FILLIN</w:instrText>
      </w:r>
      <w:r w:rsidR="009E32F3" w:rsidRPr="004D7992">
        <w:instrText xml:space="preserve"> "Project Name (e.g. Cougar)" \* CHARFORMAT </w:instrText>
      </w:r>
      <w:r w:rsidR="00B84CD6" w:rsidRPr="004D7992">
        <w:fldChar w:fldCharType="separate"/>
      </w:r>
      <w:r w:rsidR="00243D76">
        <w:instrText>SPECCHIO</w:instrText>
      </w:r>
      <w:r w:rsidR="00B84CD6" w:rsidRPr="004D7992">
        <w:fldChar w:fldCharType="end"/>
      </w:r>
      <w:r w:rsidR="00B84CD6" w:rsidRPr="004D7992">
        <w:fldChar w:fldCharType="separate"/>
      </w:r>
      <w:bookmarkStart w:id="0" w:name="project"/>
      <w:r w:rsidR="00243D76">
        <w:rPr>
          <w:noProof/>
        </w:rPr>
        <w:t>SPECCHIO</w:t>
      </w:r>
      <w:bookmarkEnd w:id="0"/>
      <w:r w:rsidR="00B84CD6" w:rsidRPr="004D7992">
        <w:fldChar w:fldCharType="end"/>
      </w:r>
      <w:r w:rsidR="00B84CD6" w:rsidRPr="004D7992">
        <w:fldChar w:fldCharType="begin"/>
      </w:r>
      <w:r w:rsidR="00567E0A">
        <w:instrText>SET</w:instrText>
      </w:r>
      <w:r w:rsidR="002A0FFE" w:rsidRPr="004D7992">
        <w:instrText xml:space="preserve"> partproject </w:instrText>
      </w:r>
      <w:r w:rsidR="00B84CD6" w:rsidRPr="004D7992">
        <w:fldChar w:fldCharType="begin"/>
      </w:r>
      <w:r w:rsidR="002A0FFE" w:rsidRPr="004D7992">
        <w:instrText xml:space="preserve"> </w:instrText>
      </w:r>
      <w:r w:rsidR="00567E0A">
        <w:instrText>FILLIN</w:instrText>
      </w:r>
      <w:r w:rsidR="002A0FFE" w:rsidRPr="004D7992">
        <w:instrText xml:space="preserve"> "Part Project Name (if appropriate)" \* CHARFORMAT </w:instrText>
      </w:r>
      <w:r w:rsidR="00B84CD6" w:rsidRPr="004D7992">
        <w:fldChar w:fldCharType="end"/>
      </w:r>
      <w:r w:rsidR="00B84CD6" w:rsidRPr="004D7992">
        <w:fldChar w:fldCharType="separate"/>
      </w:r>
      <w:bookmarkStart w:id="1" w:name="partproject"/>
      <w:bookmarkEnd w:id="1"/>
      <w:r w:rsidR="00243D76">
        <w:rPr>
          <w:noProof/>
        </w:rPr>
        <w:t xml:space="preserve"> </w:t>
      </w:r>
      <w:r w:rsidR="00B84CD6" w:rsidRPr="004D7992">
        <w:fldChar w:fldCharType="end"/>
      </w:r>
    </w:p>
    <w:p w:rsidR="002A0FFE" w:rsidRPr="004D7992" w:rsidRDefault="002A0FFE">
      <w:pPr>
        <w:pStyle w:val="Title"/>
        <w:suppressAutoHyphens/>
        <w:spacing w:before="960"/>
        <w:rPr>
          <w:sz w:val="24"/>
        </w:rPr>
      </w:pPr>
      <w:r w:rsidRPr="004D7992">
        <w:rPr>
          <w:sz w:val="22"/>
        </w:rPr>
        <w:br/>
      </w:r>
      <w:r w:rsidR="00B84CD6" w:rsidRPr="00084655">
        <w:fldChar w:fldCharType="begin"/>
      </w:r>
      <w:r w:rsidR="00567E0A">
        <w:instrText>SET</w:instrText>
      </w:r>
      <w:r w:rsidRPr="00084655">
        <w:instrText xml:space="preserve"> DOC_TITLE </w:instrText>
      </w:r>
      <w:r w:rsidR="00B84CD6">
        <w:fldChar w:fldCharType="begin"/>
      </w:r>
      <w:r w:rsidR="00FB7375">
        <w:instrText xml:space="preserve"> </w:instrText>
      </w:r>
      <w:r w:rsidR="00567E0A">
        <w:instrText>FILLIN</w:instrText>
      </w:r>
      <w:r w:rsidR="00FB7375">
        <w:instrText xml:space="preserve"> "Document Title (e.g. ITPM Manual)" \* CHARFORMAT </w:instrText>
      </w:r>
      <w:r w:rsidR="00B84CD6">
        <w:fldChar w:fldCharType="separate"/>
      </w:r>
      <w:r w:rsidR="00243D76">
        <w:instrText>User Guide</w:instrText>
      </w:r>
      <w:r w:rsidR="00B84CD6">
        <w:fldChar w:fldCharType="end"/>
      </w:r>
      <w:r w:rsidR="00B84CD6" w:rsidRPr="00084655">
        <w:fldChar w:fldCharType="separate"/>
      </w:r>
      <w:bookmarkStart w:id="2" w:name="DOC_TITLE"/>
      <w:r w:rsidR="00243D76">
        <w:rPr>
          <w:noProof/>
        </w:rPr>
        <w:t>User Guide</w:t>
      </w:r>
      <w:bookmarkEnd w:id="2"/>
      <w:r w:rsidR="00B84CD6" w:rsidRPr="00084655">
        <w:fldChar w:fldCharType="end"/>
      </w:r>
      <w:fldSimple w:instr=" REF DOC_TITLE \* MERGEFORMAT ">
        <w:r w:rsidR="00CD22EF">
          <w:rPr>
            <w:noProof/>
          </w:rPr>
          <w:t>User Guide</w:t>
        </w:r>
      </w:fldSimple>
    </w:p>
    <w:p w:rsidR="002A0FFE" w:rsidRPr="004D7992" w:rsidRDefault="00B84CD6">
      <w:pPr>
        <w:pStyle w:val="UnterTitel"/>
        <w:spacing w:after="1200"/>
        <w:rPr>
          <w:sz w:val="24"/>
        </w:rPr>
      </w:pPr>
      <w:r w:rsidRPr="004D7992">
        <w:rPr>
          <w:sz w:val="24"/>
        </w:rPr>
        <w:fldChar w:fldCharType="begin"/>
      </w:r>
      <w:r w:rsidR="002A0FFE" w:rsidRPr="004D7992">
        <w:rPr>
          <w:sz w:val="24"/>
        </w:rPr>
        <w:instrText xml:space="preserve"> </w:instrText>
      </w:r>
      <w:r w:rsidR="00567E0A">
        <w:rPr>
          <w:sz w:val="24"/>
        </w:rPr>
        <w:instrText>SET</w:instrText>
      </w:r>
      <w:r w:rsidR="002A0FFE" w:rsidRPr="004D7992">
        <w:rPr>
          <w:sz w:val="24"/>
        </w:rPr>
        <w:instrText xml:space="preserve"> DOC_SUBJECT  \* MERGEFORMAT </w:instrText>
      </w:r>
      <w:r w:rsidRPr="004D7992">
        <w:rPr>
          <w:sz w:val="24"/>
        </w:rPr>
        <w:fldChar w:fldCharType="end"/>
      </w:r>
    </w:p>
    <w:p w:rsidR="002A0FFE" w:rsidRPr="00084655" w:rsidRDefault="002A0FFE" w:rsidP="00306258">
      <w:pPr>
        <w:pStyle w:val="Version"/>
        <w:tabs>
          <w:tab w:val="clear" w:pos="1701"/>
        </w:tabs>
        <w:ind w:left="1701" w:hanging="1701"/>
        <w:outlineLvl w:val="0"/>
      </w:pPr>
      <w:r w:rsidRPr="00084655">
        <w:t xml:space="preserve">Version: </w:t>
      </w:r>
      <w:r w:rsidRPr="00084655">
        <w:tab/>
      </w:r>
      <w:r w:rsidR="004704E6">
        <w:t>2.2.0</w:t>
      </w:r>
      <w:r w:rsidR="00B84CD6" w:rsidRPr="00084655">
        <w:fldChar w:fldCharType="begin"/>
      </w:r>
      <w:r w:rsidR="00567E0A">
        <w:instrText>SET</w:instrText>
      </w:r>
      <w:r w:rsidRPr="00084655">
        <w:instrText xml:space="preserve"> VQS </w:instrText>
      </w:r>
      <w:r w:rsidR="00B84CD6">
        <w:fldChar w:fldCharType="begin"/>
      </w:r>
      <w:r w:rsidR="00567E0A">
        <w:instrText>FILLIN</w:instrText>
      </w:r>
      <w:r w:rsidR="00734122">
        <w:instrText xml:space="preserve"> "Version (e.g. 1.0)"</w:instrText>
      </w:r>
      <w:r w:rsidR="00B84CD6">
        <w:fldChar w:fldCharType="separate"/>
      </w:r>
      <w:r w:rsidR="00243D76">
        <w:instrText>2.2.0</w:instrText>
      </w:r>
      <w:r w:rsidR="00B84CD6">
        <w:fldChar w:fldCharType="end"/>
      </w:r>
      <w:r w:rsidR="00B84CD6" w:rsidRPr="00084655">
        <w:fldChar w:fldCharType="separate"/>
      </w:r>
      <w:bookmarkStart w:id="3" w:name="VQS"/>
      <w:r w:rsidR="00243D76">
        <w:rPr>
          <w:noProof/>
        </w:rPr>
        <w:t>2.2.0</w:t>
      </w:r>
      <w:bookmarkEnd w:id="3"/>
      <w:r w:rsidR="00B84CD6" w:rsidRPr="00084655">
        <w:fldChar w:fldCharType="end"/>
      </w:r>
    </w:p>
    <w:p w:rsidR="002A0FFE" w:rsidRPr="00084655" w:rsidRDefault="002A0FFE">
      <w:pPr>
        <w:pStyle w:val="Version"/>
        <w:tabs>
          <w:tab w:val="clear" w:pos="1701"/>
        </w:tabs>
        <w:ind w:left="1701" w:hanging="1701"/>
      </w:pPr>
      <w:r w:rsidRPr="00084655">
        <w:t xml:space="preserve">Date: </w:t>
      </w:r>
      <w:r w:rsidRPr="00084655">
        <w:tab/>
      </w:r>
      <w:r w:rsidR="00B84CD6" w:rsidRPr="00084655">
        <w:fldChar w:fldCharType="begin"/>
      </w:r>
      <w:r w:rsidR="00567E0A">
        <w:instrText>SET</w:instrText>
      </w:r>
      <w:r w:rsidRPr="00084655">
        <w:instrText xml:space="preserve"> DD </w:instrText>
      </w:r>
      <w:r w:rsidR="00B84CD6">
        <w:fldChar w:fldCharType="begin"/>
      </w:r>
      <w:r w:rsidR="00567E0A">
        <w:instrText>FILLIN</w:instrText>
      </w:r>
      <w:r w:rsidR="00734122">
        <w:instrText xml:space="preserve"> "Date (dd.mm.yyyy)”</w:instrText>
      </w:r>
      <w:r w:rsidR="00B84CD6">
        <w:fldChar w:fldCharType="separate"/>
      </w:r>
      <w:r w:rsidR="00243D76">
        <w:instrText>02.05.2012</w:instrText>
      </w:r>
      <w:r w:rsidR="00B84CD6">
        <w:fldChar w:fldCharType="end"/>
      </w:r>
      <w:r w:rsidR="00B84CD6" w:rsidRPr="00084655">
        <w:fldChar w:fldCharType="separate"/>
      </w:r>
      <w:bookmarkStart w:id="4" w:name="DATE"/>
      <w:bookmarkStart w:id="5" w:name="DD"/>
      <w:r w:rsidR="00243D76">
        <w:rPr>
          <w:noProof/>
        </w:rPr>
        <w:t>02.05.2012</w:t>
      </w:r>
      <w:bookmarkEnd w:id="4"/>
      <w:bookmarkEnd w:id="5"/>
      <w:r w:rsidR="00B84CD6" w:rsidRPr="00084655">
        <w:fldChar w:fldCharType="end"/>
      </w:r>
      <w:fldSimple w:instr="REF DD  \* MERGEFORMAT ">
        <w:r w:rsidR="00CD22EF">
          <w:rPr>
            <w:noProof/>
          </w:rPr>
          <w:t>02.05.2012</w:t>
        </w:r>
      </w:fldSimple>
    </w:p>
    <w:p w:rsidR="002A0FFE" w:rsidRPr="00084655" w:rsidRDefault="002A0FFE">
      <w:pPr>
        <w:pStyle w:val="Version"/>
        <w:tabs>
          <w:tab w:val="clear" w:pos="1701"/>
        </w:tabs>
        <w:ind w:left="1701" w:hanging="1701"/>
      </w:pPr>
      <w:r w:rsidRPr="00084655">
        <w:t>Status:</w:t>
      </w:r>
      <w:r w:rsidRPr="00084655">
        <w:tab/>
      </w:r>
      <w:r w:rsidR="00B84CD6" w:rsidRPr="00084655">
        <w:fldChar w:fldCharType="begin"/>
      </w:r>
      <w:r w:rsidR="00567E0A">
        <w:instrText>SET</w:instrText>
      </w:r>
      <w:r w:rsidRPr="00084655">
        <w:instrText xml:space="preserve"> SQS </w:instrText>
      </w:r>
      <w:r w:rsidR="00B84CD6">
        <w:fldChar w:fldCharType="begin"/>
      </w:r>
      <w:r w:rsidR="00567E0A">
        <w:instrText>FILLIN</w:instrText>
      </w:r>
      <w:r w:rsidR="00734122">
        <w:instrText xml:space="preserve"> "Status (Draft, Valid, Approved)"</w:instrText>
      </w:r>
      <w:r w:rsidR="00B84CD6">
        <w:fldChar w:fldCharType="separate"/>
      </w:r>
      <w:r w:rsidR="00243D76">
        <w:instrText>Valid</w:instrText>
      </w:r>
      <w:r w:rsidR="00B84CD6">
        <w:fldChar w:fldCharType="end"/>
      </w:r>
      <w:r w:rsidR="00B84CD6" w:rsidRPr="00084655">
        <w:fldChar w:fldCharType="separate"/>
      </w:r>
      <w:bookmarkStart w:id="6" w:name="SQS"/>
      <w:r w:rsidR="00243D76">
        <w:rPr>
          <w:noProof/>
        </w:rPr>
        <w:t>Valid</w:t>
      </w:r>
      <w:bookmarkEnd w:id="6"/>
      <w:r w:rsidR="00B84CD6" w:rsidRPr="00084655">
        <w:fldChar w:fldCharType="end"/>
      </w:r>
      <w:fldSimple w:instr="REF SQS  \* MERGEFORMAT ">
        <w:r w:rsidR="00CD22EF">
          <w:rPr>
            <w:noProof/>
          </w:rPr>
          <w:t>Valid</w:t>
        </w:r>
      </w:fldSimple>
    </w:p>
    <w:p w:rsidR="004A1EC4" w:rsidRPr="00084655" w:rsidRDefault="002A0FFE" w:rsidP="005335E3">
      <w:pPr>
        <w:pStyle w:val="Version"/>
        <w:tabs>
          <w:tab w:val="clear" w:pos="1701"/>
        </w:tabs>
        <w:ind w:left="1701" w:hanging="1701"/>
      </w:pPr>
      <w:r w:rsidRPr="00084655">
        <w:t>Author</w:t>
      </w:r>
      <w:r w:rsidR="004A1EC4">
        <w:t>s</w:t>
      </w:r>
      <w:r w:rsidRPr="00084655">
        <w:t>:</w:t>
      </w:r>
      <w:r w:rsidRPr="00084655">
        <w:tab/>
      </w:r>
      <w:r w:rsidR="00B84CD6" w:rsidRPr="00084655">
        <w:fldChar w:fldCharType="begin"/>
      </w:r>
      <w:r w:rsidR="00567E0A">
        <w:instrText>SET</w:instrText>
      </w:r>
      <w:r w:rsidRPr="00084655">
        <w:instrText xml:space="preserve"> DOC_AUTHOR </w:instrText>
      </w:r>
      <w:r w:rsidR="00B84CD6">
        <w:fldChar w:fldCharType="begin"/>
      </w:r>
      <w:r w:rsidR="00567E0A">
        <w:instrText>FILLIN</w:instrText>
      </w:r>
      <w:r w:rsidR="00734122">
        <w:instrText xml:space="preserve"> "Author (e.g. F. Test, Organisation 'X')"</w:instrText>
      </w:r>
      <w:r w:rsidR="00B84CD6">
        <w:fldChar w:fldCharType="separate"/>
      </w:r>
      <w:r w:rsidR="00243D76">
        <w:instrText>A. Hueni &amp; D. Kuekenbrink Remote Sensing Laboratories, University of Zurich</w:instrText>
      </w:r>
      <w:r w:rsidR="00B84CD6">
        <w:fldChar w:fldCharType="end"/>
      </w:r>
      <w:r w:rsidR="00B84CD6" w:rsidRPr="00084655">
        <w:fldChar w:fldCharType="separate"/>
      </w:r>
      <w:bookmarkStart w:id="7" w:name="DOC_AUTHOR"/>
      <w:r w:rsidR="00243D76">
        <w:rPr>
          <w:noProof/>
        </w:rPr>
        <w:t>A. Hueni &amp; D. Kuekenbrink Remote Sensing Laboratories, University of Zurich</w:t>
      </w:r>
      <w:bookmarkEnd w:id="7"/>
      <w:r w:rsidR="00B84CD6" w:rsidRPr="00084655">
        <w:fldChar w:fldCharType="end"/>
      </w:r>
      <w:fldSimple w:instr="REF DOC_AUTHOR  \* MERGEFORMAT ">
        <w:r w:rsidR="00CD22EF">
          <w:rPr>
            <w:noProof/>
          </w:rPr>
          <w:t>A. Hueni &amp; D. Kuekenbrink Remote Sensing Laboratories, University of Zurich</w:t>
        </w:r>
      </w:fldSimple>
    </w:p>
    <w:p w:rsidR="002A0FFE" w:rsidRPr="00084655" w:rsidRDefault="002A0FFE">
      <w:pPr>
        <w:pStyle w:val="Version"/>
        <w:tabs>
          <w:tab w:val="clear" w:pos="1701"/>
        </w:tabs>
        <w:ind w:left="1701" w:hanging="1701"/>
      </w:pPr>
      <w:r w:rsidRPr="00084655">
        <w:t>File:</w:t>
      </w:r>
      <w:r w:rsidRPr="00084655">
        <w:tab/>
      </w:r>
      <w:r w:rsidR="00B84CD6" w:rsidRPr="00084655">
        <w:fldChar w:fldCharType="begin"/>
      </w:r>
      <w:r w:rsidR="00567E0A">
        <w:instrText>SET</w:instrText>
      </w:r>
      <w:r w:rsidRPr="00084655">
        <w:instrText xml:space="preserve"> PFAD </w:instrText>
      </w:r>
      <w:r w:rsidR="00B84CD6" w:rsidRPr="00084655">
        <w:fldChar w:fldCharType="end"/>
      </w:r>
      <w:r w:rsidRPr="00084655">
        <w:t>\</w:t>
      </w:r>
      <w:r w:rsidR="00B84CD6">
        <w:fldChar w:fldCharType="begin"/>
      </w:r>
      <w:r w:rsidR="00567E0A">
        <w:instrText>FILENAME</w:instrText>
      </w:r>
      <w:r w:rsidR="00734122">
        <w:instrText xml:space="preserve"> </w:instrText>
      </w:r>
      <w:r w:rsidR="00B84CD6">
        <w:fldChar w:fldCharType="separate"/>
      </w:r>
      <w:r w:rsidR="00243D76">
        <w:rPr>
          <w:noProof/>
        </w:rPr>
        <w:t>SPECCHIO_UserGuide_V3.docx</w:t>
      </w:r>
      <w:r w:rsidR="00B84CD6">
        <w:rPr>
          <w:noProof/>
        </w:rPr>
        <w:fldChar w:fldCharType="end"/>
      </w:r>
    </w:p>
    <w:p w:rsidR="002A0FFE" w:rsidRPr="00084655" w:rsidRDefault="002A0FFE">
      <w:pPr>
        <w:pStyle w:val="Version"/>
        <w:tabs>
          <w:tab w:val="clear" w:pos="1701"/>
        </w:tabs>
        <w:ind w:left="1701" w:hanging="1701"/>
      </w:pPr>
      <w:r w:rsidRPr="00084655">
        <w:t>Pages:</w:t>
      </w:r>
      <w:r w:rsidRPr="00084655">
        <w:tab/>
      </w:r>
      <w:r w:rsidR="00B84CD6">
        <w:fldChar w:fldCharType="begin"/>
      </w:r>
      <w:r w:rsidR="00567E0A">
        <w:instrText>NUMPAGES</w:instrText>
      </w:r>
      <w:r w:rsidR="00734122">
        <w:instrText xml:space="preserve"> </w:instrText>
      </w:r>
      <w:r w:rsidR="00B84CD6">
        <w:fldChar w:fldCharType="separate"/>
      </w:r>
      <w:r w:rsidR="00CD22EF">
        <w:rPr>
          <w:noProof/>
        </w:rPr>
        <w:t>138</w:t>
      </w:r>
      <w:r w:rsidR="00B84CD6">
        <w:rPr>
          <w:noProof/>
        </w:rPr>
        <w:fldChar w:fldCharType="end"/>
      </w:r>
    </w:p>
    <w:p w:rsidR="002A0FFE" w:rsidRPr="00084655" w:rsidRDefault="002A0FFE">
      <w:pPr>
        <w:pStyle w:val="Version"/>
        <w:tabs>
          <w:tab w:val="clear" w:pos="1701"/>
        </w:tabs>
      </w:pPr>
    </w:p>
    <w:p w:rsidR="002A0FFE" w:rsidRPr="00084655" w:rsidRDefault="002A0FFE">
      <w:pPr>
        <w:pStyle w:val="Version"/>
        <w:tabs>
          <w:tab w:val="clear" w:pos="1701"/>
        </w:tabs>
        <w:ind w:left="1701" w:hanging="1701"/>
      </w:pPr>
      <w:r w:rsidRPr="00084655">
        <w:t>Classification:</w:t>
      </w:r>
      <w:r w:rsidRPr="00084655">
        <w:tab/>
      </w:r>
      <w:r w:rsidR="00B84CD6" w:rsidRPr="00084655">
        <w:fldChar w:fldCharType="begin"/>
      </w:r>
      <w:r w:rsidR="00567E0A">
        <w:instrText>SET</w:instrText>
      </w:r>
      <w:r w:rsidRPr="00084655">
        <w:instrText xml:space="preserve"> CLASSIFICATION </w:instrText>
      </w:r>
      <w:r w:rsidR="00B84CD6" w:rsidRPr="00084655">
        <w:fldChar w:fldCharType="end"/>
      </w:r>
    </w:p>
    <w:p w:rsidR="002A0FFE" w:rsidRPr="00084655" w:rsidRDefault="002A0FFE">
      <w:pPr>
        <w:pStyle w:val="Version"/>
        <w:tabs>
          <w:tab w:val="clear" w:pos="1701"/>
        </w:tabs>
        <w:ind w:left="1701" w:hanging="1701"/>
      </w:pPr>
      <w:r w:rsidRPr="00084655">
        <w:t>Distribution:</w:t>
      </w:r>
      <w:r w:rsidRPr="00084655">
        <w:tab/>
      </w:r>
      <w:r w:rsidR="00B84CD6" w:rsidRPr="00084655">
        <w:fldChar w:fldCharType="begin"/>
      </w:r>
      <w:r w:rsidR="00567E0A">
        <w:instrText>SET</w:instrText>
      </w:r>
      <w:r w:rsidRPr="00084655">
        <w:instrText xml:space="preserve"> DISTRIBUTION  </w:instrText>
      </w:r>
      <w:r w:rsidR="00B84CD6">
        <w:fldChar w:fldCharType="begin"/>
      </w:r>
      <w:r w:rsidR="00567E0A">
        <w:instrText>FILLIN</w:instrText>
      </w:r>
      <w:r w:rsidR="00734122">
        <w:instrText xml:space="preserve"> "Distribution list"</w:instrText>
      </w:r>
      <w:r w:rsidR="00B84CD6">
        <w:fldChar w:fldCharType="separate"/>
      </w:r>
      <w:r w:rsidR="00243D76">
        <w:instrText>SPECCHIO Users</w:instrText>
      </w:r>
      <w:r w:rsidR="00B84CD6">
        <w:fldChar w:fldCharType="end"/>
      </w:r>
      <w:r w:rsidR="00B84CD6" w:rsidRPr="00084655">
        <w:fldChar w:fldCharType="separate"/>
      </w:r>
      <w:bookmarkStart w:id="8" w:name="DISTRIBUTION"/>
      <w:r w:rsidR="00243D76">
        <w:rPr>
          <w:noProof/>
        </w:rPr>
        <w:t>SPECCHIO Users</w:t>
      </w:r>
      <w:bookmarkEnd w:id="8"/>
      <w:r w:rsidR="00B84CD6" w:rsidRPr="00084655">
        <w:fldChar w:fldCharType="end"/>
      </w:r>
      <w:fldSimple w:instr="REF DISTRIBUTION  \* MERGEFORMAT ">
        <w:r w:rsidR="00CD22EF">
          <w:rPr>
            <w:noProof/>
          </w:rPr>
          <w:t>SPECCHIO Users</w:t>
        </w:r>
      </w:fldSimple>
    </w:p>
    <w:p w:rsidR="00522234" w:rsidRDefault="002A0FFE" w:rsidP="00522234">
      <w:pPr>
        <w:pStyle w:val="Version"/>
        <w:ind w:left="1701" w:hanging="1701"/>
      </w:pPr>
      <w:r w:rsidRPr="00084655">
        <w:tab/>
      </w:r>
      <w:r w:rsidRPr="00084655">
        <w:tab/>
      </w:r>
    </w:p>
    <w:p w:rsidR="00522234" w:rsidRDefault="00522234" w:rsidP="00522234">
      <w:pPr>
        <w:pStyle w:val="Version"/>
        <w:ind w:left="1701" w:hanging="1701"/>
      </w:pPr>
    </w:p>
    <w:p w:rsidR="00522234" w:rsidRDefault="00522234" w:rsidP="00522234">
      <w:pPr>
        <w:pStyle w:val="Version"/>
        <w:ind w:left="1701" w:hanging="1701"/>
      </w:pPr>
    </w:p>
    <w:p w:rsidR="00522234" w:rsidRDefault="00522234" w:rsidP="00522234">
      <w:pPr>
        <w:pStyle w:val="Version"/>
        <w:ind w:left="1701" w:hanging="1701"/>
      </w:pPr>
    </w:p>
    <w:p w:rsidR="00522234" w:rsidRDefault="00522234" w:rsidP="00522234">
      <w:pPr>
        <w:pStyle w:val="Version"/>
        <w:ind w:left="1701" w:hanging="1701"/>
      </w:pPr>
    </w:p>
    <w:p w:rsidR="00522234" w:rsidRDefault="00522234" w:rsidP="00871DD0">
      <w:pPr>
        <w:pStyle w:val="Version"/>
      </w:pPr>
    </w:p>
    <w:p w:rsidR="002A0FFE" w:rsidRPr="00084655" w:rsidRDefault="00871DD0" w:rsidP="00522234">
      <w:pPr>
        <w:pStyle w:val="Version"/>
        <w:ind w:left="1701" w:hanging="1701"/>
        <w:jc w:val="center"/>
      </w:pPr>
      <w:r>
        <w:rPr>
          <w:noProof/>
          <w:lang w:val="en-AU" w:eastAsia="ja-JP"/>
        </w:rPr>
        <w:drawing>
          <wp:inline distT="0" distB="0" distL="0" distR="0">
            <wp:extent cx="1422922" cy="558800"/>
            <wp:effectExtent l="25400" t="0" r="0" b="0"/>
            <wp:docPr id="115" name="Picture 7" descr="::::RSL_logo_new.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SL_logo_new.pdf"/>
                    <pic:cNvPicPr>
                      <a:picLocks noChangeAspect="1" noChangeArrowheads="1"/>
                    </pic:cNvPicPr>
                  </pic:nvPicPr>
                  <pic:blipFill>
                    <a:blip r:embed="rId9"/>
                    <a:srcRect/>
                    <a:stretch>
                      <a:fillRect/>
                    </a:stretch>
                  </pic:blipFill>
                  <pic:spPr bwMode="auto">
                    <a:xfrm>
                      <a:off x="0" y="0"/>
                      <a:ext cx="1433509" cy="562958"/>
                    </a:xfrm>
                    <a:prstGeom prst="rect">
                      <a:avLst/>
                    </a:prstGeom>
                    <a:noFill/>
                    <a:ln w="9525">
                      <a:noFill/>
                      <a:miter lim="800000"/>
                      <a:headEnd/>
                      <a:tailEnd/>
                    </a:ln>
                  </pic:spPr>
                </pic:pic>
              </a:graphicData>
            </a:graphic>
          </wp:inline>
        </w:drawing>
      </w:r>
    </w:p>
    <w:p w:rsidR="002A0FFE" w:rsidRDefault="002A0FFE" w:rsidP="0080641E">
      <w:pPr>
        <w:pStyle w:val="HeadingUnnumbered"/>
      </w:pPr>
      <w:bookmarkStart w:id="9" w:name="_Toc355280327"/>
      <w:r w:rsidRPr="00067105">
        <w:lastRenderedPageBreak/>
        <w:t>Table of Contents</w:t>
      </w:r>
      <w:bookmarkEnd w:id="9"/>
    </w:p>
    <w:bookmarkStart w:id="10" w:name="_Toc356279529"/>
    <w:p w:rsidR="00243D76" w:rsidRDefault="00B84CD6">
      <w:pPr>
        <w:pStyle w:val="TOC1"/>
        <w:rPr>
          <w:rFonts w:asciiTheme="minorHAnsi" w:eastAsiaTheme="minorEastAsia" w:hAnsiTheme="minorHAnsi" w:cstheme="minorBidi"/>
          <w:b w:val="0"/>
          <w:noProof/>
          <w:sz w:val="22"/>
          <w:szCs w:val="22"/>
          <w:lang w:val="en-AU" w:eastAsia="ja-JP"/>
        </w:rPr>
      </w:pPr>
      <w:r w:rsidRPr="00B84CD6">
        <w:rPr>
          <w:b w:val="0"/>
        </w:rPr>
        <w:fldChar w:fldCharType="begin"/>
      </w:r>
      <w:r w:rsidR="002A0FFE" w:rsidRPr="00084655">
        <w:rPr>
          <w:b w:val="0"/>
        </w:rPr>
        <w:instrText xml:space="preserve"> </w:instrText>
      </w:r>
      <w:r w:rsidR="00567E0A">
        <w:rPr>
          <w:b w:val="0"/>
        </w:rPr>
        <w:instrText>TOC</w:instrText>
      </w:r>
      <w:r w:rsidR="002A0FFE" w:rsidRPr="00084655">
        <w:rPr>
          <w:b w:val="0"/>
        </w:rPr>
        <w:instrText xml:space="preserve"> \o "1-</w:instrText>
      </w:r>
      <w:r w:rsidR="001F5344">
        <w:rPr>
          <w:b w:val="0"/>
        </w:rPr>
        <w:instrText>3</w:instrText>
      </w:r>
      <w:r w:rsidR="002A0FFE" w:rsidRPr="00084655">
        <w:rPr>
          <w:b w:val="0"/>
        </w:rPr>
        <w:instrText xml:space="preserve">" </w:instrText>
      </w:r>
      <w:r w:rsidRPr="00B84CD6">
        <w:rPr>
          <w:b w:val="0"/>
        </w:rPr>
        <w:fldChar w:fldCharType="separate"/>
      </w:r>
      <w:r w:rsidR="00243D76">
        <w:rPr>
          <w:noProof/>
        </w:rPr>
        <w:t>Table of Contents</w:t>
      </w:r>
      <w:r w:rsidR="00243D76">
        <w:rPr>
          <w:noProof/>
        </w:rPr>
        <w:tab/>
      </w:r>
      <w:r>
        <w:rPr>
          <w:noProof/>
        </w:rPr>
        <w:fldChar w:fldCharType="begin"/>
      </w:r>
      <w:r w:rsidR="00243D76">
        <w:rPr>
          <w:noProof/>
        </w:rPr>
        <w:instrText xml:space="preserve"> PAGEREF _Toc355280327 \h </w:instrText>
      </w:r>
      <w:r>
        <w:rPr>
          <w:noProof/>
        </w:rPr>
      </w:r>
      <w:r>
        <w:rPr>
          <w:noProof/>
        </w:rPr>
        <w:fldChar w:fldCharType="separate"/>
      </w:r>
      <w:r w:rsidR="00CD22EF">
        <w:rPr>
          <w:noProof/>
        </w:rPr>
        <w:t>2</w:t>
      </w:r>
      <w:r>
        <w:rPr>
          <w:noProof/>
        </w:rPr>
        <w:fldChar w:fldCharType="end"/>
      </w:r>
    </w:p>
    <w:p w:rsidR="00243D76" w:rsidRDefault="00243D76">
      <w:pPr>
        <w:pStyle w:val="TOC1"/>
        <w:tabs>
          <w:tab w:val="left" w:pos="440"/>
        </w:tabs>
        <w:rPr>
          <w:rFonts w:asciiTheme="minorHAnsi" w:eastAsiaTheme="minorEastAsia" w:hAnsiTheme="minorHAnsi" w:cstheme="minorBidi"/>
          <w:b w:val="0"/>
          <w:noProof/>
          <w:sz w:val="22"/>
          <w:szCs w:val="22"/>
          <w:lang w:val="en-AU" w:eastAsia="ja-JP"/>
        </w:rPr>
      </w:pPr>
      <w:r>
        <w:rPr>
          <w:noProof/>
        </w:rPr>
        <w:t>1</w:t>
      </w:r>
      <w:r>
        <w:rPr>
          <w:rFonts w:asciiTheme="minorHAnsi" w:eastAsiaTheme="minorEastAsia" w:hAnsiTheme="minorHAnsi" w:cstheme="minorBidi"/>
          <w:b w:val="0"/>
          <w:noProof/>
          <w:sz w:val="22"/>
          <w:szCs w:val="22"/>
          <w:lang w:val="en-AU" w:eastAsia="ja-JP"/>
        </w:rPr>
        <w:tab/>
      </w:r>
      <w:r>
        <w:rPr>
          <w:noProof/>
        </w:rPr>
        <w:t>Introduction</w:t>
      </w:r>
      <w:r>
        <w:rPr>
          <w:noProof/>
        </w:rPr>
        <w:tab/>
      </w:r>
      <w:r w:rsidR="00B84CD6">
        <w:rPr>
          <w:noProof/>
        </w:rPr>
        <w:fldChar w:fldCharType="begin"/>
      </w:r>
      <w:r>
        <w:rPr>
          <w:noProof/>
        </w:rPr>
        <w:instrText xml:space="preserve"> PAGEREF _Toc355280328 \h </w:instrText>
      </w:r>
      <w:r w:rsidR="00B84CD6">
        <w:rPr>
          <w:noProof/>
        </w:rPr>
      </w:r>
      <w:r w:rsidR="00B84CD6">
        <w:rPr>
          <w:noProof/>
        </w:rPr>
        <w:fldChar w:fldCharType="separate"/>
      </w:r>
      <w:r w:rsidR="00CD22EF">
        <w:rPr>
          <w:noProof/>
        </w:rPr>
        <w:t>6</w:t>
      </w:r>
      <w:r w:rsidR="00B84CD6">
        <w:rPr>
          <w:noProof/>
        </w:rPr>
        <w:fldChar w:fldCharType="end"/>
      </w:r>
    </w:p>
    <w:p w:rsidR="00243D76" w:rsidRDefault="00243D76">
      <w:pPr>
        <w:pStyle w:val="TOC2"/>
        <w:tabs>
          <w:tab w:val="left" w:pos="660"/>
        </w:tabs>
        <w:rPr>
          <w:rFonts w:asciiTheme="minorHAnsi" w:eastAsiaTheme="minorEastAsia" w:hAnsiTheme="minorHAnsi" w:cstheme="minorBidi"/>
          <w:noProof/>
          <w:szCs w:val="22"/>
          <w:lang w:val="en-AU" w:eastAsia="ja-JP"/>
        </w:rPr>
      </w:pPr>
      <w:r>
        <w:rPr>
          <w:noProof/>
        </w:rPr>
        <w:t>1.1</w:t>
      </w:r>
      <w:r>
        <w:rPr>
          <w:rFonts w:asciiTheme="minorHAnsi" w:eastAsiaTheme="minorEastAsia" w:hAnsiTheme="minorHAnsi" w:cstheme="minorBidi"/>
          <w:noProof/>
          <w:szCs w:val="22"/>
          <w:lang w:val="en-AU" w:eastAsia="ja-JP"/>
        </w:rPr>
        <w:tab/>
      </w:r>
      <w:r>
        <w:rPr>
          <w:noProof/>
        </w:rPr>
        <w:t>Document scope</w:t>
      </w:r>
      <w:r>
        <w:rPr>
          <w:noProof/>
        </w:rPr>
        <w:tab/>
      </w:r>
      <w:r w:rsidR="00B84CD6">
        <w:rPr>
          <w:noProof/>
        </w:rPr>
        <w:fldChar w:fldCharType="begin"/>
      </w:r>
      <w:r>
        <w:rPr>
          <w:noProof/>
        </w:rPr>
        <w:instrText xml:space="preserve"> PAGEREF _Toc355280329 \h </w:instrText>
      </w:r>
      <w:r w:rsidR="00B84CD6">
        <w:rPr>
          <w:noProof/>
        </w:rPr>
      </w:r>
      <w:r w:rsidR="00B84CD6">
        <w:rPr>
          <w:noProof/>
        </w:rPr>
        <w:fldChar w:fldCharType="separate"/>
      </w:r>
      <w:r w:rsidR="00CD22EF">
        <w:rPr>
          <w:noProof/>
        </w:rPr>
        <w:t>6</w:t>
      </w:r>
      <w:r w:rsidR="00B84CD6">
        <w:rPr>
          <w:noProof/>
        </w:rPr>
        <w:fldChar w:fldCharType="end"/>
      </w:r>
    </w:p>
    <w:p w:rsidR="00243D76" w:rsidRDefault="00243D76">
      <w:pPr>
        <w:pStyle w:val="TOC2"/>
        <w:tabs>
          <w:tab w:val="left" w:pos="660"/>
        </w:tabs>
        <w:rPr>
          <w:rFonts w:asciiTheme="minorHAnsi" w:eastAsiaTheme="minorEastAsia" w:hAnsiTheme="minorHAnsi" w:cstheme="minorBidi"/>
          <w:noProof/>
          <w:szCs w:val="22"/>
          <w:lang w:val="en-AU" w:eastAsia="ja-JP"/>
        </w:rPr>
      </w:pPr>
      <w:r>
        <w:rPr>
          <w:noProof/>
        </w:rPr>
        <w:t>1.2</w:t>
      </w:r>
      <w:r>
        <w:rPr>
          <w:rFonts w:asciiTheme="minorHAnsi" w:eastAsiaTheme="minorEastAsia" w:hAnsiTheme="minorHAnsi" w:cstheme="minorBidi"/>
          <w:noProof/>
          <w:szCs w:val="22"/>
          <w:lang w:val="en-AU" w:eastAsia="ja-JP"/>
        </w:rPr>
        <w:tab/>
      </w:r>
      <w:r>
        <w:rPr>
          <w:noProof/>
        </w:rPr>
        <w:t>Intended audience</w:t>
      </w:r>
      <w:r>
        <w:rPr>
          <w:noProof/>
        </w:rPr>
        <w:tab/>
      </w:r>
      <w:r w:rsidR="00B84CD6">
        <w:rPr>
          <w:noProof/>
        </w:rPr>
        <w:fldChar w:fldCharType="begin"/>
      </w:r>
      <w:r>
        <w:rPr>
          <w:noProof/>
        </w:rPr>
        <w:instrText xml:space="preserve"> PAGEREF _Toc355280330 \h </w:instrText>
      </w:r>
      <w:r w:rsidR="00B84CD6">
        <w:rPr>
          <w:noProof/>
        </w:rPr>
      </w:r>
      <w:r w:rsidR="00B84CD6">
        <w:rPr>
          <w:noProof/>
        </w:rPr>
        <w:fldChar w:fldCharType="separate"/>
      </w:r>
      <w:r w:rsidR="00CD22EF">
        <w:rPr>
          <w:noProof/>
        </w:rPr>
        <w:t>6</w:t>
      </w:r>
      <w:r w:rsidR="00B84CD6">
        <w:rPr>
          <w:noProof/>
        </w:rPr>
        <w:fldChar w:fldCharType="end"/>
      </w:r>
    </w:p>
    <w:p w:rsidR="00243D76" w:rsidRDefault="00243D76">
      <w:pPr>
        <w:pStyle w:val="TOC2"/>
        <w:tabs>
          <w:tab w:val="left" w:pos="660"/>
        </w:tabs>
        <w:rPr>
          <w:rFonts w:asciiTheme="minorHAnsi" w:eastAsiaTheme="minorEastAsia" w:hAnsiTheme="minorHAnsi" w:cstheme="minorBidi"/>
          <w:noProof/>
          <w:szCs w:val="22"/>
          <w:lang w:val="en-AU" w:eastAsia="ja-JP"/>
        </w:rPr>
      </w:pPr>
      <w:r>
        <w:rPr>
          <w:noProof/>
        </w:rPr>
        <w:t>1.3</w:t>
      </w:r>
      <w:r>
        <w:rPr>
          <w:rFonts w:asciiTheme="minorHAnsi" w:eastAsiaTheme="minorEastAsia" w:hAnsiTheme="minorHAnsi" w:cstheme="minorBidi"/>
          <w:noProof/>
          <w:szCs w:val="22"/>
          <w:lang w:val="en-AU" w:eastAsia="ja-JP"/>
        </w:rPr>
        <w:tab/>
      </w:r>
      <w:r>
        <w:rPr>
          <w:noProof/>
        </w:rPr>
        <w:t>Specchio ownership and access</w:t>
      </w:r>
      <w:r>
        <w:rPr>
          <w:noProof/>
        </w:rPr>
        <w:tab/>
      </w:r>
      <w:r w:rsidR="00B84CD6">
        <w:rPr>
          <w:noProof/>
        </w:rPr>
        <w:fldChar w:fldCharType="begin"/>
      </w:r>
      <w:r>
        <w:rPr>
          <w:noProof/>
        </w:rPr>
        <w:instrText xml:space="preserve"> PAGEREF _Toc355280331 \h </w:instrText>
      </w:r>
      <w:r w:rsidR="00B84CD6">
        <w:rPr>
          <w:noProof/>
        </w:rPr>
      </w:r>
      <w:r w:rsidR="00B84CD6">
        <w:rPr>
          <w:noProof/>
        </w:rPr>
        <w:fldChar w:fldCharType="separate"/>
      </w:r>
      <w:r w:rsidR="00CD22EF">
        <w:rPr>
          <w:noProof/>
        </w:rPr>
        <w:t>6</w:t>
      </w:r>
      <w:r w:rsidR="00B84CD6">
        <w:rPr>
          <w:noProof/>
        </w:rPr>
        <w:fldChar w:fldCharType="end"/>
      </w:r>
    </w:p>
    <w:p w:rsidR="00243D76" w:rsidRDefault="00243D76">
      <w:pPr>
        <w:pStyle w:val="TOC2"/>
        <w:tabs>
          <w:tab w:val="left" w:pos="660"/>
        </w:tabs>
        <w:rPr>
          <w:rFonts w:asciiTheme="minorHAnsi" w:eastAsiaTheme="minorEastAsia" w:hAnsiTheme="minorHAnsi" w:cstheme="minorBidi"/>
          <w:noProof/>
          <w:szCs w:val="22"/>
          <w:lang w:val="en-AU" w:eastAsia="ja-JP"/>
        </w:rPr>
      </w:pPr>
      <w:r>
        <w:rPr>
          <w:noProof/>
        </w:rPr>
        <w:t>1.4</w:t>
      </w:r>
      <w:r>
        <w:rPr>
          <w:rFonts w:asciiTheme="minorHAnsi" w:eastAsiaTheme="minorEastAsia" w:hAnsiTheme="minorHAnsi" w:cstheme="minorBidi"/>
          <w:noProof/>
          <w:szCs w:val="22"/>
          <w:lang w:val="en-AU" w:eastAsia="ja-JP"/>
        </w:rPr>
        <w:tab/>
      </w:r>
      <w:r>
        <w:rPr>
          <w:noProof/>
        </w:rPr>
        <w:t>Copyright and licensing</w:t>
      </w:r>
      <w:r>
        <w:rPr>
          <w:noProof/>
        </w:rPr>
        <w:tab/>
      </w:r>
      <w:r w:rsidR="00B84CD6">
        <w:rPr>
          <w:noProof/>
        </w:rPr>
        <w:fldChar w:fldCharType="begin"/>
      </w:r>
      <w:r>
        <w:rPr>
          <w:noProof/>
        </w:rPr>
        <w:instrText xml:space="preserve"> PAGEREF _Toc355280332 \h </w:instrText>
      </w:r>
      <w:r w:rsidR="00B84CD6">
        <w:rPr>
          <w:noProof/>
        </w:rPr>
      </w:r>
      <w:r w:rsidR="00B84CD6">
        <w:rPr>
          <w:noProof/>
        </w:rPr>
        <w:fldChar w:fldCharType="separate"/>
      </w:r>
      <w:r w:rsidR="00CD22EF">
        <w:rPr>
          <w:noProof/>
        </w:rPr>
        <w:t>6</w:t>
      </w:r>
      <w:r w:rsidR="00B84CD6">
        <w:rPr>
          <w:noProof/>
        </w:rPr>
        <w:fldChar w:fldCharType="end"/>
      </w:r>
    </w:p>
    <w:p w:rsidR="00243D76" w:rsidRDefault="00243D76">
      <w:pPr>
        <w:pStyle w:val="TOC1"/>
        <w:tabs>
          <w:tab w:val="left" w:pos="440"/>
        </w:tabs>
        <w:rPr>
          <w:rFonts w:asciiTheme="minorHAnsi" w:eastAsiaTheme="minorEastAsia" w:hAnsiTheme="minorHAnsi" w:cstheme="minorBidi"/>
          <w:b w:val="0"/>
          <w:noProof/>
          <w:sz w:val="22"/>
          <w:szCs w:val="22"/>
          <w:lang w:val="en-AU" w:eastAsia="ja-JP"/>
        </w:rPr>
      </w:pPr>
      <w:r>
        <w:rPr>
          <w:noProof/>
        </w:rPr>
        <w:t>2</w:t>
      </w:r>
      <w:r>
        <w:rPr>
          <w:rFonts w:asciiTheme="minorHAnsi" w:eastAsiaTheme="minorEastAsia" w:hAnsiTheme="minorHAnsi" w:cstheme="minorBidi"/>
          <w:b w:val="0"/>
          <w:noProof/>
          <w:sz w:val="22"/>
          <w:szCs w:val="22"/>
          <w:lang w:val="en-AU" w:eastAsia="ja-JP"/>
        </w:rPr>
        <w:tab/>
      </w:r>
      <w:r>
        <w:rPr>
          <w:noProof/>
        </w:rPr>
        <w:t>Installation and Configuration</w:t>
      </w:r>
      <w:r>
        <w:rPr>
          <w:noProof/>
        </w:rPr>
        <w:tab/>
      </w:r>
      <w:r w:rsidR="00B84CD6">
        <w:rPr>
          <w:noProof/>
        </w:rPr>
        <w:fldChar w:fldCharType="begin"/>
      </w:r>
      <w:r>
        <w:rPr>
          <w:noProof/>
        </w:rPr>
        <w:instrText xml:space="preserve"> PAGEREF _Toc355280333 \h </w:instrText>
      </w:r>
      <w:r w:rsidR="00B84CD6">
        <w:rPr>
          <w:noProof/>
        </w:rPr>
      </w:r>
      <w:r w:rsidR="00B84CD6">
        <w:rPr>
          <w:noProof/>
        </w:rPr>
        <w:fldChar w:fldCharType="separate"/>
      </w:r>
      <w:r w:rsidR="00CD22EF">
        <w:rPr>
          <w:noProof/>
        </w:rPr>
        <w:t>7</w:t>
      </w:r>
      <w:r w:rsidR="00B84CD6">
        <w:rPr>
          <w:noProof/>
        </w:rPr>
        <w:fldChar w:fldCharType="end"/>
      </w:r>
    </w:p>
    <w:p w:rsidR="00243D76" w:rsidRDefault="00243D76">
      <w:pPr>
        <w:pStyle w:val="TOC2"/>
        <w:tabs>
          <w:tab w:val="left" w:pos="660"/>
        </w:tabs>
        <w:rPr>
          <w:rFonts w:asciiTheme="minorHAnsi" w:eastAsiaTheme="minorEastAsia" w:hAnsiTheme="minorHAnsi" w:cstheme="minorBidi"/>
          <w:noProof/>
          <w:szCs w:val="22"/>
          <w:lang w:val="en-AU" w:eastAsia="ja-JP"/>
        </w:rPr>
      </w:pPr>
      <w:r>
        <w:rPr>
          <w:noProof/>
        </w:rPr>
        <w:t>2.1</w:t>
      </w:r>
      <w:r>
        <w:rPr>
          <w:rFonts w:asciiTheme="minorHAnsi" w:eastAsiaTheme="minorEastAsia" w:hAnsiTheme="minorHAnsi" w:cstheme="minorBidi"/>
          <w:noProof/>
          <w:szCs w:val="22"/>
          <w:lang w:val="en-AU" w:eastAsia="ja-JP"/>
        </w:rPr>
        <w:tab/>
      </w:r>
      <w:r>
        <w:rPr>
          <w:noProof/>
        </w:rPr>
        <w:t>Before you install</w:t>
      </w:r>
      <w:r>
        <w:rPr>
          <w:noProof/>
        </w:rPr>
        <w:tab/>
      </w:r>
      <w:r w:rsidR="00B84CD6">
        <w:rPr>
          <w:noProof/>
        </w:rPr>
        <w:fldChar w:fldCharType="begin"/>
      </w:r>
      <w:r>
        <w:rPr>
          <w:noProof/>
        </w:rPr>
        <w:instrText xml:space="preserve"> PAGEREF _Toc355280334 \h </w:instrText>
      </w:r>
      <w:r w:rsidR="00B84CD6">
        <w:rPr>
          <w:noProof/>
        </w:rPr>
      </w:r>
      <w:r w:rsidR="00B84CD6">
        <w:rPr>
          <w:noProof/>
        </w:rPr>
        <w:fldChar w:fldCharType="separate"/>
      </w:r>
      <w:r w:rsidR="00CD22EF">
        <w:rPr>
          <w:noProof/>
        </w:rPr>
        <w:t>7</w:t>
      </w:r>
      <w:r w:rsidR="00B84CD6">
        <w:rPr>
          <w:noProof/>
        </w:rPr>
        <w:fldChar w:fldCharType="end"/>
      </w:r>
    </w:p>
    <w:p w:rsidR="00243D76" w:rsidRDefault="00243D76">
      <w:pPr>
        <w:pStyle w:val="TOC2"/>
        <w:tabs>
          <w:tab w:val="left" w:pos="660"/>
        </w:tabs>
        <w:rPr>
          <w:rFonts w:asciiTheme="minorHAnsi" w:eastAsiaTheme="minorEastAsia" w:hAnsiTheme="minorHAnsi" w:cstheme="minorBidi"/>
          <w:noProof/>
          <w:szCs w:val="22"/>
          <w:lang w:val="en-AU" w:eastAsia="ja-JP"/>
        </w:rPr>
      </w:pPr>
      <w:r>
        <w:rPr>
          <w:noProof/>
        </w:rPr>
        <w:t>2.2</w:t>
      </w:r>
      <w:r>
        <w:rPr>
          <w:rFonts w:asciiTheme="minorHAnsi" w:eastAsiaTheme="minorEastAsia" w:hAnsiTheme="minorHAnsi" w:cstheme="minorBidi"/>
          <w:noProof/>
          <w:szCs w:val="22"/>
          <w:lang w:val="en-AU" w:eastAsia="ja-JP"/>
        </w:rPr>
        <w:tab/>
      </w:r>
      <w:r>
        <w:rPr>
          <w:noProof/>
        </w:rPr>
        <w:t>The Specchio Application Bundle</w:t>
      </w:r>
      <w:r>
        <w:rPr>
          <w:noProof/>
        </w:rPr>
        <w:tab/>
      </w:r>
      <w:r w:rsidR="00B84CD6">
        <w:rPr>
          <w:noProof/>
        </w:rPr>
        <w:fldChar w:fldCharType="begin"/>
      </w:r>
      <w:r>
        <w:rPr>
          <w:noProof/>
        </w:rPr>
        <w:instrText xml:space="preserve"> PAGEREF _Toc355280335 \h </w:instrText>
      </w:r>
      <w:r w:rsidR="00B84CD6">
        <w:rPr>
          <w:noProof/>
        </w:rPr>
      </w:r>
      <w:r w:rsidR="00B84CD6">
        <w:rPr>
          <w:noProof/>
        </w:rPr>
        <w:fldChar w:fldCharType="separate"/>
      </w:r>
      <w:r w:rsidR="00CD22EF">
        <w:rPr>
          <w:noProof/>
        </w:rPr>
        <w:t>7</w:t>
      </w:r>
      <w:r w:rsidR="00B84CD6">
        <w:rPr>
          <w:noProof/>
        </w:rPr>
        <w:fldChar w:fldCharType="end"/>
      </w:r>
    </w:p>
    <w:p w:rsidR="00243D76" w:rsidRDefault="00243D76">
      <w:pPr>
        <w:pStyle w:val="TOC2"/>
        <w:tabs>
          <w:tab w:val="left" w:pos="660"/>
        </w:tabs>
        <w:rPr>
          <w:rFonts w:asciiTheme="minorHAnsi" w:eastAsiaTheme="minorEastAsia" w:hAnsiTheme="minorHAnsi" w:cstheme="minorBidi"/>
          <w:noProof/>
          <w:szCs w:val="22"/>
          <w:lang w:val="en-AU" w:eastAsia="ja-JP"/>
        </w:rPr>
      </w:pPr>
      <w:r>
        <w:rPr>
          <w:noProof/>
        </w:rPr>
        <w:t>2.3</w:t>
      </w:r>
      <w:r>
        <w:rPr>
          <w:rFonts w:asciiTheme="minorHAnsi" w:eastAsiaTheme="minorEastAsia" w:hAnsiTheme="minorHAnsi" w:cstheme="minorBidi"/>
          <w:noProof/>
          <w:szCs w:val="22"/>
          <w:lang w:val="en-AU" w:eastAsia="ja-JP"/>
        </w:rPr>
        <w:tab/>
      </w:r>
      <w:r>
        <w:rPr>
          <w:noProof/>
        </w:rPr>
        <w:t>Microsoft Windows Installation</w:t>
      </w:r>
      <w:r>
        <w:rPr>
          <w:noProof/>
        </w:rPr>
        <w:tab/>
      </w:r>
      <w:r w:rsidR="00B84CD6">
        <w:rPr>
          <w:noProof/>
        </w:rPr>
        <w:fldChar w:fldCharType="begin"/>
      </w:r>
      <w:r>
        <w:rPr>
          <w:noProof/>
        </w:rPr>
        <w:instrText xml:space="preserve"> PAGEREF _Toc355280336 \h </w:instrText>
      </w:r>
      <w:r w:rsidR="00B84CD6">
        <w:rPr>
          <w:noProof/>
        </w:rPr>
      </w:r>
      <w:r w:rsidR="00B84CD6">
        <w:rPr>
          <w:noProof/>
        </w:rPr>
        <w:fldChar w:fldCharType="separate"/>
      </w:r>
      <w:r w:rsidR="00CD22EF">
        <w:rPr>
          <w:noProof/>
        </w:rPr>
        <w:t>8</w:t>
      </w:r>
      <w:r w:rsidR="00B84CD6">
        <w:rPr>
          <w:noProof/>
        </w:rPr>
        <w:fldChar w:fldCharType="end"/>
      </w:r>
    </w:p>
    <w:p w:rsidR="00243D76" w:rsidRDefault="00243D76">
      <w:pPr>
        <w:pStyle w:val="TOC2"/>
        <w:tabs>
          <w:tab w:val="left" w:pos="660"/>
        </w:tabs>
        <w:rPr>
          <w:rFonts w:asciiTheme="minorHAnsi" w:eastAsiaTheme="minorEastAsia" w:hAnsiTheme="minorHAnsi" w:cstheme="minorBidi"/>
          <w:noProof/>
          <w:szCs w:val="22"/>
          <w:lang w:val="en-AU" w:eastAsia="ja-JP"/>
        </w:rPr>
      </w:pPr>
      <w:r>
        <w:rPr>
          <w:noProof/>
        </w:rPr>
        <w:t>2.4</w:t>
      </w:r>
      <w:r>
        <w:rPr>
          <w:rFonts w:asciiTheme="minorHAnsi" w:eastAsiaTheme="minorEastAsia" w:hAnsiTheme="minorHAnsi" w:cstheme="minorBidi"/>
          <w:noProof/>
          <w:szCs w:val="22"/>
          <w:lang w:val="en-AU" w:eastAsia="ja-JP"/>
        </w:rPr>
        <w:tab/>
      </w:r>
      <w:r>
        <w:rPr>
          <w:noProof/>
        </w:rPr>
        <w:t>UNIX Installation</w:t>
      </w:r>
      <w:r>
        <w:rPr>
          <w:noProof/>
        </w:rPr>
        <w:tab/>
      </w:r>
      <w:r w:rsidR="00B84CD6">
        <w:rPr>
          <w:noProof/>
        </w:rPr>
        <w:fldChar w:fldCharType="begin"/>
      </w:r>
      <w:r>
        <w:rPr>
          <w:noProof/>
        </w:rPr>
        <w:instrText xml:space="preserve"> PAGEREF _Toc355280337 \h </w:instrText>
      </w:r>
      <w:r w:rsidR="00B84CD6">
        <w:rPr>
          <w:noProof/>
        </w:rPr>
      </w:r>
      <w:r w:rsidR="00B84CD6">
        <w:rPr>
          <w:noProof/>
        </w:rPr>
        <w:fldChar w:fldCharType="separate"/>
      </w:r>
      <w:r w:rsidR="00CD22EF">
        <w:rPr>
          <w:noProof/>
        </w:rPr>
        <w:t>8</w:t>
      </w:r>
      <w:r w:rsidR="00B84CD6">
        <w:rPr>
          <w:noProof/>
        </w:rPr>
        <w:fldChar w:fldCharType="end"/>
      </w:r>
    </w:p>
    <w:p w:rsidR="00243D76" w:rsidRDefault="00243D76">
      <w:pPr>
        <w:pStyle w:val="TOC2"/>
        <w:tabs>
          <w:tab w:val="left" w:pos="660"/>
        </w:tabs>
        <w:rPr>
          <w:rFonts w:asciiTheme="minorHAnsi" w:eastAsiaTheme="minorEastAsia" w:hAnsiTheme="minorHAnsi" w:cstheme="minorBidi"/>
          <w:noProof/>
          <w:szCs w:val="22"/>
          <w:lang w:val="en-AU" w:eastAsia="ja-JP"/>
        </w:rPr>
      </w:pPr>
      <w:r>
        <w:rPr>
          <w:noProof/>
        </w:rPr>
        <w:t>2.5</w:t>
      </w:r>
      <w:r>
        <w:rPr>
          <w:rFonts w:asciiTheme="minorHAnsi" w:eastAsiaTheme="minorEastAsia" w:hAnsiTheme="minorHAnsi" w:cstheme="minorBidi"/>
          <w:noProof/>
          <w:szCs w:val="22"/>
          <w:lang w:val="en-AU" w:eastAsia="ja-JP"/>
        </w:rPr>
        <w:tab/>
      </w:r>
      <w:r>
        <w:rPr>
          <w:noProof/>
        </w:rPr>
        <w:t>Apple Macintosh Installation</w:t>
      </w:r>
      <w:r>
        <w:rPr>
          <w:noProof/>
        </w:rPr>
        <w:tab/>
      </w:r>
      <w:r w:rsidR="00B84CD6">
        <w:rPr>
          <w:noProof/>
        </w:rPr>
        <w:fldChar w:fldCharType="begin"/>
      </w:r>
      <w:r>
        <w:rPr>
          <w:noProof/>
        </w:rPr>
        <w:instrText xml:space="preserve"> PAGEREF _Toc355280338 \h </w:instrText>
      </w:r>
      <w:r w:rsidR="00B84CD6">
        <w:rPr>
          <w:noProof/>
        </w:rPr>
      </w:r>
      <w:r w:rsidR="00B84CD6">
        <w:rPr>
          <w:noProof/>
        </w:rPr>
        <w:fldChar w:fldCharType="separate"/>
      </w:r>
      <w:r w:rsidR="00CD22EF">
        <w:rPr>
          <w:noProof/>
        </w:rPr>
        <w:t>9</w:t>
      </w:r>
      <w:r w:rsidR="00B84CD6">
        <w:rPr>
          <w:noProof/>
        </w:rPr>
        <w:fldChar w:fldCharType="end"/>
      </w:r>
    </w:p>
    <w:p w:rsidR="00243D76" w:rsidRDefault="00243D76">
      <w:pPr>
        <w:pStyle w:val="TOC1"/>
        <w:tabs>
          <w:tab w:val="left" w:pos="440"/>
        </w:tabs>
        <w:rPr>
          <w:rFonts w:asciiTheme="minorHAnsi" w:eastAsiaTheme="minorEastAsia" w:hAnsiTheme="minorHAnsi" w:cstheme="minorBidi"/>
          <w:b w:val="0"/>
          <w:noProof/>
          <w:sz w:val="22"/>
          <w:szCs w:val="22"/>
          <w:lang w:val="en-AU" w:eastAsia="ja-JP"/>
        </w:rPr>
      </w:pPr>
      <w:r>
        <w:rPr>
          <w:noProof/>
        </w:rPr>
        <w:t>3</w:t>
      </w:r>
      <w:r>
        <w:rPr>
          <w:rFonts w:asciiTheme="minorHAnsi" w:eastAsiaTheme="minorEastAsia" w:hAnsiTheme="minorHAnsi" w:cstheme="minorBidi"/>
          <w:b w:val="0"/>
          <w:noProof/>
          <w:sz w:val="22"/>
          <w:szCs w:val="22"/>
          <w:lang w:val="en-AU" w:eastAsia="ja-JP"/>
        </w:rPr>
        <w:tab/>
      </w:r>
      <w:r>
        <w:rPr>
          <w:noProof/>
        </w:rPr>
        <w:t>SPECCHIO Concepts</w:t>
      </w:r>
      <w:r>
        <w:rPr>
          <w:noProof/>
        </w:rPr>
        <w:tab/>
      </w:r>
      <w:r w:rsidR="00B84CD6">
        <w:rPr>
          <w:noProof/>
        </w:rPr>
        <w:fldChar w:fldCharType="begin"/>
      </w:r>
      <w:r>
        <w:rPr>
          <w:noProof/>
        </w:rPr>
        <w:instrText xml:space="preserve"> PAGEREF _Toc355280339 \h </w:instrText>
      </w:r>
      <w:r w:rsidR="00B84CD6">
        <w:rPr>
          <w:noProof/>
        </w:rPr>
      </w:r>
      <w:r w:rsidR="00B84CD6">
        <w:rPr>
          <w:noProof/>
        </w:rPr>
        <w:fldChar w:fldCharType="separate"/>
      </w:r>
      <w:r w:rsidR="00CD22EF">
        <w:rPr>
          <w:noProof/>
        </w:rPr>
        <w:t>10</w:t>
      </w:r>
      <w:r w:rsidR="00B84CD6">
        <w:rPr>
          <w:noProof/>
        </w:rPr>
        <w:fldChar w:fldCharType="end"/>
      </w:r>
    </w:p>
    <w:p w:rsidR="00243D76" w:rsidRDefault="00243D76">
      <w:pPr>
        <w:pStyle w:val="TOC2"/>
        <w:tabs>
          <w:tab w:val="left" w:pos="660"/>
        </w:tabs>
        <w:rPr>
          <w:rFonts w:asciiTheme="minorHAnsi" w:eastAsiaTheme="minorEastAsia" w:hAnsiTheme="minorHAnsi" w:cstheme="minorBidi"/>
          <w:noProof/>
          <w:szCs w:val="22"/>
          <w:lang w:val="en-AU" w:eastAsia="ja-JP"/>
        </w:rPr>
      </w:pPr>
      <w:r>
        <w:rPr>
          <w:noProof/>
        </w:rPr>
        <w:t>3.1</w:t>
      </w:r>
      <w:r>
        <w:rPr>
          <w:rFonts w:asciiTheme="minorHAnsi" w:eastAsiaTheme="minorEastAsia" w:hAnsiTheme="minorHAnsi" w:cstheme="minorBidi"/>
          <w:noProof/>
          <w:szCs w:val="22"/>
          <w:lang w:val="en-AU" w:eastAsia="ja-JP"/>
        </w:rPr>
        <w:tab/>
      </w:r>
      <w:r>
        <w:rPr>
          <w:noProof/>
        </w:rPr>
        <w:t>User Accounts</w:t>
      </w:r>
      <w:r>
        <w:rPr>
          <w:noProof/>
        </w:rPr>
        <w:tab/>
      </w:r>
      <w:r w:rsidR="00B84CD6">
        <w:rPr>
          <w:noProof/>
        </w:rPr>
        <w:fldChar w:fldCharType="begin"/>
      </w:r>
      <w:r>
        <w:rPr>
          <w:noProof/>
        </w:rPr>
        <w:instrText xml:space="preserve"> PAGEREF _Toc355280340 \h </w:instrText>
      </w:r>
      <w:r w:rsidR="00B84CD6">
        <w:rPr>
          <w:noProof/>
        </w:rPr>
      </w:r>
      <w:r w:rsidR="00B84CD6">
        <w:rPr>
          <w:noProof/>
        </w:rPr>
        <w:fldChar w:fldCharType="separate"/>
      </w:r>
      <w:r w:rsidR="00CD22EF">
        <w:rPr>
          <w:noProof/>
        </w:rPr>
        <w:t>11</w:t>
      </w:r>
      <w:r w:rsidR="00B84CD6">
        <w:rPr>
          <w:noProof/>
        </w:rPr>
        <w:fldChar w:fldCharType="end"/>
      </w:r>
    </w:p>
    <w:p w:rsidR="00243D76" w:rsidRDefault="00243D76">
      <w:pPr>
        <w:pStyle w:val="TOC2"/>
        <w:tabs>
          <w:tab w:val="left" w:pos="660"/>
        </w:tabs>
        <w:rPr>
          <w:rFonts w:asciiTheme="minorHAnsi" w:eastAsiaTheme="minorEastAsia" w:hAnsiTheme="minorHAnsi" w:cstheme="minorBidi"/>
          <w:noProof/>
          <w:szCs w:val="22"/>
          <w:lang w:val="en-AU" w:eastAsia="ja-JP"/>
        </w:rPr>
      </w:pPr>
      <w:r>
        <w:rPr>
          <w:noProof/>
        </w:rPr>
        <w:t>3.2</w:t>
      </w:r>
      <w:r>
        <w:rPr>
          <w:rFonts w:asciiTheme="minorHAnsi" w:eastAsiaTheme="minorEastAsia" w:hAnsiTheme="minorHAnsi" w:cstheme="minorBidi"/>
          <w:noProof/>
          <w:szCs w:val="22"/>
          <w:lang w:val="en-AU" w:eastAsia="ja-JP"/>
        </w:rPr>
        <w:tab/>
      </w:r>
      <w:r>
        <w:rPr>
          <w:noProof/>
        </w:rPr>
        <w:t>Administrator Access</w:t>
      </w:r>
      <w:r>
        <w:rPr>
          <w:noProof/>
        </w:rPr>
        <w:tab/>
      </w:r>
      <w:r w:rsidR="00B84CD6">
        <w:rPr>
          <w:noProof/>
        </w:rPr>
        <w:fldChar w:fldCharType="begin"/>
      </w:r>
      <w:r>
        <w:rPr>
          <w:noProof/>
        </w:rPr>
        <w:instrText xml:space="preserve"> PAGEREF _Toc355280341 \h </w:instrText>
      </w:r>
      <w:r w:rsidR="00B84CD6">
        <w:rPr>
          <w:noProof/>
        </w:rPr>
      </w:r>
      <w:r w:rsidR="00B84CD6">
        <w:rPr>
          <w:noProof/>
        </w:rPr>
        <w:fldChar w:fldCharType="separate"/>
      </w:r>
      <w:r w:rsidR="00CD22EF">
        <w:rPr>
          <w:noProof/>
        </w:rPr>
        <w:t>14</w:t>
      </w:r>
      <w:r w:rsidR="00B84CD6">
        <w:rPr>
          <w:noProof/>
        </w:rPr>
        <w:fldChar w:fldCharType="end"/>
      </w:r>
    </w:p>
    <w:p w:rsidR="00243D76" w:rsidRDefault="00243D76">
      <w:pPr>
        <w:pStyle w:val="TOC2"/>
        <w:tabs>
          <w:tab w:val="left" w:pos="660"/>
        </w:tabs>
        <w:rPr>
          <w:rFonts w:asciiTheme="minorHAnsi" w:eastAsiaTheme="minorEastAsia" w:hAnsiTheme="minorHAnsi" w:cstheme="minorBidi"/>
          <w:noProof/>
          <w:szCs w:val="22"/>
          <w:lang w:val="en-AU" w:eastAsia="ja-JP"/>
        </w:rPr>
      </w:pPr>
      <w:r>
        <w:rPr>
          <w:noProof/>
        </w:rPr>
        <w:t>3.3</w:t>
      </w:r>
      <w:r>
        <w:rPr>
          <w:rFonts w:asciiTheme="minorHAnsi" w:eastAsiaTheme="minorEastAsia" w:hAnsiTheme="minorHAnsi" w:cstheme="minorBidi"/>
          <w:noProof/>
          <w:szCs w:val="22"/>
          <w:lang w:val="en-AU" w:eastAsia="ja-JP"/>
        </w:rPr>
        <w:tab/>
      </w:r>
      <w:r>
        <w:rPr>
          <w:noProof/>
        </w:rPr>
        <w:t>Campaigns</w:t>
      </w:r>
      <w:r>
        <w:rPr>
          <w:noProof/>
        </w:rPr>
        <w:tab/>
      </w:r>
      <w:r w:rsidR="00B84CD6">
        <w:rPr>
          <w:noProof/>
        </w:rPr>
        <w:fldChar w:fldCharType="begin"/>
      </w:r>
      <w:r>
        <w:rPr>
          <w:noProof/>
        </w:rPr>
        <w:instrText xml:space="preserve"> PAGEREF _Toc355280342 \h </w:instrText>
      </w:r>
      <w:r w:rsidR="00B84CD6">
        <w:rPr>
          <w:noProof/>
        </w:rPr>
      </w:r>
      <w:r w:rsidR="00B84CD6">
        <w:rPr>
          <w:noProof/>
        </w:rPr>
        <w:fldChar w:fldCharType="separate"/>
      </w:r>
      <w:r w:rsidR="00CD22EF">
        <w:rPr>
          <w:noProof/>
        </w:rPr>
        <w:t>14</w:t>
      </w:r>
      <w:r w:rsidR="00B84CD6">
        <w:rPr>
          <w:noProof/>
        </w:rPr>
        <w:fldChar w:fldCharType="end"/>
      </w:r>
    </w:p>
    <w:p w:rsidR="00243D76" w:rsidRDefault="00243D76">
      <w:pPr>
        <w:pStyle w:val="TOC2"/>
        <w:tabs>
          <w:tab w:val="left" w:pos="660"/>
        </w:tabs>
        <w:rPr>
          <w:rFonts w:asciiTheme="minorHAnsi" w:eastAsiaTheme="minorEastAsia" w:hAnsiTheme="minorHAnsi" w:cstheme="minorBidi"/>
          <w:noProof/>
          <w:szCs w:val="22"/>
          <w:lang w:val="en-AU" w:eastAsia="ja-JP"/>
        </w:rPr>
      </w:pPr>
      <w:r>
        <w:rPr>
          <w:noProof/>
        </w:rPr>
        <w:t>3.4</w:t>
      </w:r>
      <w:r>
        <w:rPr>
          <w:rFonts w:asciiTheme="minorHAnsi" w:eastAsiaTheme="minorEastAsia" w:hAnsiTheme="minorHAnsi" w:cstheme="minorBidi"/>
          <w:noProof/>
          <w:szCs w:val="22"/>
          <w:lang w:val="en-AU" w:eastAsia="ja-JP"/>
        </w:rPr>
        <w:tab/>
      </w:r>
      <w:r>
        <w:rPr>
          <w:noProof/>
        </w:rPr>
        <w:t>Research Groups and Accessing Specchio Data</w:t>
      </w:r>
      <w:r>
        <w:rPr>
          <w:noProof/>
        </w:rPr>
        <w:tab/>
      </w:r>
      <w:r w:rsidR="00B84CD6">
        <w:rPr>
          <w:noProof/>
        </w:rPr>
        <w:fldChar w:fldCharType="begin"/>
      </w:r>
      <w:r>
        <w:rPr>
          <w:noProof/>
        </w:rPr>
        <w:instrText xml:space="preserve"> PAGEREF _Toc355280343 \h </w:instrText>
      </w:r>
      <w:r w:rsidR="00B84CD6">
        <w:rPr>
          <w:noProof/>
        </w:rPr>
      </w:r>
      <w:r w:rsidR="00B84CD6">
        <w:rPr>
          <w:noProof/>
        </w:rPr>
        <w:fldChar w:fldCharType="separate"/>
      </w:r>
      <w:r w:rsidR="00CD22EF">
        <w:rPr>
          <w:noProof/>
        </w:rPr>
        <w:t>14</w:t>
      </w:r>
      <w:r w:rsidR="00B84CD6">
        <w:rPr>
          <w:noProof/>
        </w:rPr>
        <w:fldChar w:fldCharType="end"/>
      </w:r>
    </w:p>
    <w:p w:rsidR="00243D76" w:rsidRDefault="00243D76">
      <w:pPr>
        <w:pStyle w:val="TOC2"/>
        <w:tabs>
          <w:tab w:val="left" w:pos="660"/>
        </w:tabs>
        <w:rPr>
          <w:rFonts w:asciiTheme="minorHAnsi" w:eastAsiaTheme="minorEastAsia" w:hAnsiTheme="minorHAnsi" w:cstheme="minorBidi"/>
          <w:noProof/>
          <w:szCs w:val="22"/>
          <w:lang w:val="en-AU" w:eastAsia="ja-JP"/>
        </w:rPr>
      </w:pPr>
      <w:r>
        <w:rPr>
          <w:noProof/>
        </w:rPr>
        <w:t>3.5</w:t>
      </w:r>
      <w:r>
        <w:rPr>
          <w:rFonts w:asciiTheme="minorHAnsi" w:eastAsiaTheme="minorEastAsia" w:hAnsiTheme="minorHAnsi" w:cstheme="minorBidi"/>
          <w:noProof/>
          <w:szCs w:val="22"/>
          <w:lang w:val="en-AU" w:eastAsia="ja-JP"/>
        </w:rPr>
        <w:tab/>
      </w:r>
      <w:r>
        <w:rPr>
          <w:noProof/>
        </w:rPr>
        <w:t>Time Data</w:t>
      </w:r>
      <w:r>
        <w:rPr>
          <w:noProof/>
        </w:rPr>
        <w:tab/>
      </w:r>
      <w:r w:rsidR="00B84CD6">
        <w:rPr>
          <w:noProof/>
        </w:rPr>
        <w:fldChar w:fldCharType="begin"/>
      </w:r>
      <w:r>
        <w:rPr>
          <w:noProof/>
        </w:rPr>
        <w:instrText xml:space="preserve"> PAGEREF _Toc355280344 \h </w:instrText>
      </w:r>
      <w:r w:rsidR="00B84CD6">
        <w:rPr>
          <w:noProof/>
        </w:rPr>
      </w:r>
      <w:r w:rsidR="00B84CD6">
        <w:rPr>
          <w:noProof/>
        </w:rPr>
        <w:fldChar w:fldCharType="separate"/>
      </w:r>
      <w:r w:rsidR="00CD22EF">
        <w:rPr>
          <w:noProof/>
        </w:rPr>
        <w:t>15</w:t>
      </w:r>
      <w:r w:rsidR="00B84CD6">
        <w:rPr>
          <w:noProof/>
        </w:rPr>
        <w:fldChar w:fldCharType="end"/>
      </w:r>
    </w:p>
    <w:p w:rsidR="00243D76" w:rsidRDefault="00243D76">
      <w:pPr>
        <w:pStyle w:val="TOC2"/>
        <w:tabs>
          <w:tab w:val="left" w:pos="660"/>
        </w:tabs>
        <w:rPr>
          <w:rFonts w:asciiTheme="minorHAnsi" w:eastAsiaTheme="minorEastAsia" w:hAnsiTheme="minorHAnsi" w:cstheme="minorBidi"/>
          <w:noProof/>
          <w:szCs w:val="22"/>
          <w:lang w:val="en-AU" w:eastAsia="ja-JP"/>
        </w:rPr>
      </w:pPr>
      <w:r>
        <w:rPr>
          <w:noProof/>
        </w:rPr>
        <w:t>3.6</w:t>
      </w:r>
      <w:r>
        <w:rPr>
          <w:rFonts w:asciiTheme="minorHAnsi" w:eastAsiaTheme="minorEastAsia" w:hAnsiTheme="minorHAnsi" w:cstheme="minorBidi"/>
          <w:noProof/>
          <w:szCs w:val="22"/>
          <w:lang w:val="en-AU" w:eastAsia="ja-JP"/>
        </w:rPr>
        <w:tab/>
      </w:r>
      <w:r>
        <w:rPr>
          <w:noProof/>
        </w:rPr>
        <w:t>Data Links</w:t>
      </w:r>
      <w:r>
        <w:rPr>
          <w:noProof/>
        </w:rPr>
        <w:tab/>
      </w:r>
      <w:r w:rsidR="00B84CD6">
        <w:rPr>
          <w:noProof/>
        </w:rPr>
        <w:fldChar w:fldCharType="begin"/>
      </w:r>
      <w:r>
        <w:rPr>
          <w:noProof/>
        </w:rPr>
        <w:instrText xml:space="preserve"> PAGEREF _Toc355280345 \h </w:instrText>
      </w:r>
      <w:r w:rsidR="00B84CD6">
        <w:rPr>
          <w:noProof/>
        </w:rPr>
      </w:r>
      <w:r w:rsidR="00B84CD6">
        <w:rPr>
          <w:noProof/>
        </w:rPr>
        <w:fldChar w:fldCharType="separate"/>
      </w:r>
      <w:r w:rsidR="00CD22EF">
        <w:rPr>
          <w:noProof/>
        </w:rPr>
        <w:t>15</w:t>
      </w:r>
      <w:r w:rsidR="00B84CD6">
        <w:rPr>
          <w:noProof/>
        </w:rPr>
        <w:fldChar w:fldCharType="end"/>
      </w:r>
    </w:p>
    <w:p w:rsidR="00243D76" w:rsidRDefault="00243D76">
      <w:pPr>
        <w:pStyle w:val="TOC2"/>
        <w:tabs>
          <w:tab w:val="left" w:pos="660"/>
        </w:tabs>
        <w:rPr>
          <w:rFonts w:asciiTheme="minorHAnsi" w:eastAsiaTheme="minorEastAsia" w:hAnsiTheme="minorHAnsi" w:cstheme="minorBidi"/>
          <w:noProof/>
          <w:szCs w:val="22"/>
          <w:lang w:val="en-AU" w:eastAsia="ja-JP"/>
        </w:rPr>
      </w:pPr>
      <w:r>
        <w:rPr>
          <w:noProof/>
        </w:rPr>
        <w:t>3.7</w:t>
      </w:r>
      <w:r>
        <w:rPr>
          <w:rFonts w:asciiTheme="minorHAnsi" w:eastAsiaTheme="minorEastAsia" w:hAnsiTheme="minorHAnsi" w:cstheme="minorBidi"/>
          <w:noProof/>
          <w:szCs w:val="22"/>
          <w:lang w:val="en-AU" w:eastAsia="ja-JP"/>
        </w:rPr>
        <w:tab/>
      </w:r>
      <w:r>
        <w:rPr>
          <w:noProof/>
        </w:rPr>
        <w:t>Sensors and Instruments</w:t>
      </w:r>
      <w:r>
        <w:rPr>
          <w:noProof/>
        </w:rPr>
        <w:tab/>
      </w:r>
      <w:r w:rsidR="00B84CD6">
        <w:rPr>
          <w:noProof/>
        </w:rPr>
        <w:fldChar w:fldCharType="begin"/>
      </w:r>
      <w:r>
        <w:rPr>
          <w:noProof/>
        </w:rPr>
        <w:instrText xml:space="preserve"> PAGEREF _Toc355280346 \h </w:instrText>
      </w:r>
      <w:r w:rsidR="00B84CD6">
        <w:rPr>
          <w:noProof/>
        </w:rPr>
      </w:r>
      <w:r w:rsidR="00B84CD6">
        <w:rPr>
          <w:noProof/>
        </w:rPr>
        <w:fldChar w:fldCharType="separate"/>
      </w:r>
      <w:r w:rsidR="00CD22EF">
        <w:rPr>
          <w:noProof/>
        </w:rPr>
        <w:t>15</w:t>
      </w:r>
      <w:r w:rsidR="00B84CD6">
        <w:rPr>
          <w:noProof/>
        </w:rPr>
        <w:fldChar w:fldCharType="end"/>
      </w:r>
    </w:p>
    <w:p w:rsidR="00243D76" w:rsidRDefault="00243D76">
      <w:pPr>
        <w:pStyle w:val="TOC2"/>
        <w:tabs>
          <w:tab w:val="left" w:pos="660"/>
        </w:tabs>
        <w:rPr>
          <w:rFonts w:asciiTheme="minorHAnsi" w:eastAsiaTheme="minorEastAsia" w:hAnsiTheme="minorHAnsi" w:cstheme="minorBidi"/>
          <w:noProof/>
          <w:szCs w:val="22"/>
          <w:lang w:val="en-AU" w:eastAsia="ja-JP"/>
        </w:rPr>
      </w:pPr>
      <w:r>
        <w:rPr>
          <w:noProof/>
        </w:rPr>
        <w:t>3.8</w:t>
      </w:r>
      <w:r>
        <w:rPr>
          <w:rFonts w:asciiTheme="minorHAnsi" w:eastAsiaTheme="minorEastAsia" w:hAnsiTheme="minorHAnsi" w:cstheme="minorBidi"/>
          <w:noProof/>
          <w:szCs w:val="22"/>
          <w:lang w:val="en-AU" w:eastAsia="ja-JP"/>
        </w:rPr>
        <w:tab/>
      </w:r>
      <w:r>
        <w:rPr>
          <w:noProof/>
        </w:rPr>
        <w:t>Metadata</w:t>
      </w:r>
      <w:r>
        <w:rPr>
          <w:noProof/>
        </w:rPr>
        <w:tab/>
      </w:r>
      <w:r w:rsidR="00B84CD6">
        <w:rPr>
          <w:noProof/>
        </w:rPr>
        <w:fldChar w:fldCharType="begin"/>
      </w:r>
      <w:r>
        <w:rPr>
          <w:noProof/>
        </w:rPr>
        <w:instrText xml:space="preserve"> PAGEREF _Toc355280347 \h </w:instrText>
      </w:r>
      <w:r w:rsidR="00B84CD6">
        <w:rPr>
          <w:noProof/>
        </w:rPr>
      </w:r>
      <w:r w:rsidR="00B84CD6">
        <w:rPr>
          <w:noProof/>
        </w:rPr>
        <w:fldChar w:fldCharType="separate"/>
      </w:r>
      <w:r w:rsidR="00CD22EF">
        <w:rPr>
          <w:noProof/>
        </w:rPr>
        <w:t>16</w:t>
      </w:r>
      <w:r w:rsidR="00B84CD6">
        <w:rPr>
          <w:noProof/>
        </w:rPr>
        <w:fldChar w:fldCharType="end"/>
      </w:r>
    </w:p>
    <w:p w:rsidR="00243D76" w:rsidRDefault="00243D76">
      <w:pPr>
        <w:pStyle w:val="TOC3"/>
        <w:tabs>
          <w:tab w:val="left" w:pos="1100"/>
        </w:tabs>
        <w:rPr>
          <w:rFonts w:asciiTheme="minorHAnsi" w:eastAsiaTheme="minorEastAsia" w:hAnsiTheme="minorHAnsi" w:cstheme="minorBidi"/>
          <w:noProof/>
          <w:szCs w:val="22"/>
          <w:lang w:val="en-AU" w:eastAsia="ja-JP"/>
        </w:rPr>
      </w:pPr>
      <w:r>
        <w:rPr>
          <w:noProof/>
        </w:rPr>
        <w:t>3.8.1</w:t>
      </w:r>
      <w:r>
        <w:rPr>
          <w:rFonts w:asciiTheme="minorHAnsi" w:eastAsiaTheme="minorEastAsia" w:hAnsiTheme="minorHAnsi" w:cstheme="minorBidi"/>
          <w:noProof/>
          <w:szCs w:val="22"/>
          <w:lang w:val="en-AU" w:eastAsia="ja-JP"/>
        </w:rPr>
        <w:tab/>
      </w:r>
      <w:r>
        <w:rPr>
          <w:noProof/>
        </w:rPr>
        <w:t>Campaign Related Metadata</w:t>
      </w:r>
      <w:r>
        <w:rPr>
          <w:noProof/>
        </w:rPr>
        <w:tab/>
      </w:r>
      <w:r w:rsidR="00B84CD6">
        <w:rPr>
          <w:noProof/>
        </w:rPr>
        <w:fldChar w:fldCharType="begin"/>
      </w:r>
      <w:r>
        <w:rPr>
          <w:noProof/>
        </w:rPr>
        <w:instrText xml:space="preserve"> PAGEREF _Toc355280348 \h </w:instrText>
      </w:r>
      <w:r w:rsidR="00B84CD6">
        <w:rPr>
          <w:noProof/>
        </w:rPr>
      </w:r>
      <w:r w:rsidR="00B84CD6">
        <w:rPr>
          <w:noProof/>
        </w:rPr>
        <w:fldChar w:fldCharType="separate"/>
      </w:r>
      <w:r w:rsidR="00CD22EF">
        <w:rPr>
          <w:noProof/>
        </w:rPr>
        <w:t>16</w:t>
      </w:r>
      <w:r w:rsidR="00B84CD6">
        <w:rPr>
          <w:noProof/>
        </w:rPr>
        <w:fldChar w:fldCharType="end"/>
      </w:r>
    </w:p>
    <w:p w:rsidR="00243D76" w:rsidRDefault="00243D76">
      <w:pPr>
        <w:pStyle w:val="TOC3"/>
        <w:tabs>
          <w:tab w:val="left" w:pos="1100"/>
        </w:tabs>
        <w:rPr>
          <w:rFonts w:asciiTheme="minorHAnsi" w:eastAsiaTheme="minorEastAsia" w:hAnsiTheme="minorHAnsi" w:cstheme="minorBidi"/>
          <w:noProof/>
          <w:szCs w:val="22"/>
          <w:lang w:val="en-AU" w:eastAsia="ja-JP"/>
        </w:rPr>
      </w:pPr>
      <w:r>
        <w:rPr>
          <w:noProof/>
        </w:rPr>
        <w:t>3.8.2</w:t>
      </w:r>
      <w:r>
        <w:rPr>
          <w:rFonts w:asciiTheme="minorHAnsi" w:eastAsiaTheme="minorEastAsia" w:hAnsiTheme="minorHAnsi" w:cstheme="minorBidi"/>
          <w:noProof/>
          <w:szCs w:val="22"/>
          <w:lang w:val="en-AU" w:eastAsia="ja-JP"/>
        </w:rPr>
        <w:tab/>
      </w:r>
      <w:r>
        <w:rPr>
          <w:noProof/>
        </w:rPr>
        <w:t>Spectrum Related Metadata</w:t>
      </w:r>
      <w:r>
        <w:rPr>
          <w:noProof/>
        </w:rPr>
        <w:tab/>
      </w:r>
      <w:r w:rsidR="00B84CD6">
        <w:rPr>
          <w:noProof/>
        </w:rPr>
        <w:fldChar w:fldCharType="begin"/>
      </w:r>
      <w:r>
        <w:rPr>
          <w:noProof/>
        </w:rPr>
        <w:instrText xml:space="preserve"> PAGEREF _Toc355280349 \h </w:instrText>
      </w:r>
      <w:r w:rsidR="00B84CD6">
        <w:rPr>
          <w:noProof/>
        </w:rPr>
      </w:r>
      <w:r w:rsidR="00B84CD6">
        <w:rPr>
          <w:noProof/>
        </w:rPr>
        <w:fldChar w:fldCharType="separate"/>
      </w:r>
      <w:r w:rsidR="00CD22EF">
        <w:rPr>
          <w:noProof/>
        </w:rPr>
        <w:t>17</w:t>
      </w:r>
      <w:r w:rsidR="00B84CD6">
        <w:rPr>
          <w:noProof/>
        </w:rPr>
        <w:fldChar w:fldCharType="end"/>
      </w:r>
    </w:p>
    <w:p w:rsidR="00243D76" w:rsidRDefault="00243D76">
      <w:pPr>
        <w:pStyle w:val="TOC3"/>
        <w:tabs>
          <w:tab w:val="left" w:pos="1100"/>
        </w:tabs>
        <w:rPr>
          <w:rFonts w:asciiTheme="minorHAnsi" w:eastAsiaTheme="minorEastAsia" w:hAnsiTheme="minorHAnsi" w:cstheme="minorBidi"/>
          <w:noProof/>
          <w:szCs w:val="22"/>
          <w:lang w:val="en-AU" w:eastAsia="ja-JP"/>
        </w:rPr>
      </w:pPr>
      <w:r>
        <w:rPr>
          <w:noProof/>
        </w:rPr>
        <w:t>3.8.3</w:t>
      </w:r>
      <w:r>
        <w:rPr>
          <w:rFonts w:asciiTheme="minorHAnsi" w:eastAsiaTheme="minorEastAsia" w:hAnsiTheme="minorHAnsi" w:cstheme="minorBidi"/>
          <w:noProof/>
          <w:szCs w:val="22"/>
          <w:lang w:val="en-AU" w:eastAsia="ja-JP"/>
        </w:rPr>
        <w:tab/>
      </w:r>
      <w:r>
        <w:rPr>
          <w:noProof/>
        </w:rPr>
        <w:t>Other metadata stuff</w:t>
      </w:r>
      <w:r>
        <w:rPr>
          <w:noProof/>
        </w:rPr>
        <w:tab/>
      </w:r>
      <w:r w:rsidR="00B84CD6">
        <w:rPr>
          <w:noProof/>
        </w:rPr>
        <w:fldChar w:fldCharType="begin"/>
      </w:r>
      <w:r>
        <w:rPr>
          <w:noProof/>
        </w:rPr>
        <w:instrText xml:space="preserve"> PAGEREF _Toc355280350 \h </w:instrText>
      </w:r>
      <w:r w:rsidR="00B84CD6">
        <w:rPr>
          <w:noProof/>
        </w:rPr>
      </w:r>
      <w:r w:rsidR="00B84CD6">
        <w:rPr>
          <w:noProof/>
        </w:rPr>
        <w:fldChar w:fldCharType="separate"/>
      </w:r>
      <w:r w:rsidR="00CD22EF">
        <w:rPr>
          <w:noProof/>
        </w:rPr>
        <w:t>26</w:t>
      </w:r>
      <w:r w:rsidR="00B84CD6">
        <w:rPr>
          <w:noProof/>
        </w:rPr>
        <w:fldChar w:fldCharType="end"/>
      </w:r>
    </w:p>
    <w:p w:rsidR="00243D76" w:rsidRDefault="00243D76">
      <w:pPr>
        <w:pStyle w:val="TOC2"/>
        <w:tabs>
          <w:tab w:val="left" w:pos="660"/>
        </w:tabs>
        <w:rPr>
          <w:rFonts w:asciiTheme="minorHAnsi" w:eastAsiaTheme="minorEastAsia" w:hAnsiTheme="minorHAnsi" w:cstheme="minorBidi"/>
          <w:noProof/>
          <w:szCs w:val="22"/>
          <w:lang w:val="en-AU" w:eastAsia="ja-JP"/>
        </w:rPr>
      </w:pPr>
      <w:r>
        <w:rPr>
          <w:noProof/>
        </w:rPr>
        <w:t>3.9</w:t>
      </w:r>
      <w:r>
        <w:rPr>
          <w:rFonts w:asciiTheme="minorHAnsi" w:eastAsiaTheme="minorEastAsia" w:hAnsiTheme="minorHAnsi" w:cstheme="minorBidi"/>
          <w:noProof/>
          <w:szCs w:val="22"/>
          <w:lang w:val="en-AU" w:eastAsia="ja-JP"/>
        </w:rPr>
        <w:tab/>
      </w:r>
      <w:r>
        <w:rPr>
          <w:noProof/>
        </w:rPr>
        <w:t>Spaces, Space Factory and Data Processing using the Space Network</w:t>
      </w:r>
      <w:r>
        <w:rPr>
          <w:noProof/>
        </w:rPr>
        <w:tab/>
      </w:r>
      <w:r w:rsidR="00B84CD6">
        <w:rPr>
          <w:noProof/>
        </w:rPr>
        <w:fldChar w:fldCharType="begin"/>
      </w:r>
      <w:r>
        <w:rPr>
          <w:noProof/>
        </w:rPr>
        <w:instrText xml:space="preserve"> PAGEREF _Toc355280351 \h </w:instrText>
      </w:r>
      <w:r w:rsidR="00B84CD6">
        <w:rPr>
          <w:noProof/>
        </w:rPr>
      </w:r>
      <w:r w:rsidR="00B84CD6">
        <w:rPr>
          <w:noProof/>
        </w:rPr>
        <w:fldChar w:fldCharType="separate"/>
      </w:r>
      <w:r w:rsidR="00CD22EF">
        <w:rPr>
          <w:noProof/>
        </w:rPr>
        <w:t>28</w:t>
      </w:r>
      <w:r w:rsidR="00B84CD6">
        <w:rPr>
          <w:noProof/>
        </w:rPr>
        <w:fldChar w:fldCharType="end"/>
      </w:r>
    </w:p>
    <w:p w:rsidR="00243D76" w:rsidRDefault="00243D76">
      <w:pPr>
        <w:pStyle w:val="TOC2"/>
        <w:tabs>
          <w:tab w:val="left" w:pos="660"/>
        </w:tabs>
        <w:rPr>
          <w:rFonts w:asciiTheme="minorHAnsi" w:eastAsiaTheme="minorEastAsia" w:hAnsiTheme="minorHAnsi" w:cstheme="minorBidi"/>
          <w:noProof/>
          <w:szCs w:val="22"/>
          <w:lang w:val="en-AU" w:eastAsia="ja-JP"/>
        </w:rPr>
      </w:pPr>
      <w:r>
        <w:rPr>
          <w:noProof/>
        </w:rPr>
        <w:t>3.10</w:t>
      </w:r>
      <w:r>
        <w:rPr>
          <w:rFonts w:asciiTheme="minorHAnsi" w:eastAsiaTheme="minorEastAsia" w:hAnsiTheme="minorHAnsi" w:cstheme="minorBidi"/>
          <w:noProof/>
          <w:szCs w:val="22"/>
          <w:lang w:val="en-AU" w:eastAsia="ja-JP"/>
        </w:rPr>
        <w:tab/>
      </w:r>
      <w:r>
        <w:rPr>
          <w:noProof/>
        </w:rPr>
        <w:t>Operational Dataflow</w:t>
      </w:r>
      <w:r>
        <w:rPr>
          <w:noProof/>
        </w:rPr>
        <w:tab/>
      </w:r>
      <w:r w:rsidR="00B84CD6">
        <w:rPr>
          <w:noProof/>
        </w:rPr>
        <w:fldChar w:fldCharType="begin"/>
      </w:r>
      <w:r>
        <w:rPr>
          <w:noProof/>
        </w:rPr>
        <w:instrText xml:space="preserve"> PAGEREF _Toc355280352 \h </w:instrText>
      </w:r>
      <w:r w:rsidR="00B84CD6">
        <w:rPr>
          <w:noProof/>
        </w:rPr>
      </w:r>
      <w:r w:rsidR="00B84CD6">
        <w:rPr>
          <w:noProof/>
        </w:rPr>
        <w:fldChar w:fldCharType="separate"/>
      </w:r>
      <w:r w:rsidR="00CD22EF">
        <w:rPr>
          <w:noProof/>
        </w:rPr>
        <w:t>29</w:t>
      </w:r>
      <w:r w:rsidR="00B84CD6">
        <w:rPr>
          <w:noProof/>
        </w:rPr>
        <w:fldChar w:fldCharType="end"/>
      </w:r>
    </w:p>
    <w:p w:rsidR="00243D76" w:rsidRDefault="00243D76">
      <w:pPr>
        <w:pStyle w:val="TOC2"/>
        <w:tabs>
          <w:tab w:val="left" w:pos="660"/>
        </w:tabs>
        <w:rPr>
          <w:rFonts w:asciiTheme="minorHAnsi" w:eastAsiaTheme="minorEastAsia" w:hAnsiTheme="minorHAnsi" w:cstheme="minorBidi"/>
          <w:noProof/>
          <w:szCs w:val="22"/>
          <w:lang w:val="en-AU" w:eastAsia="ja-JP"/>
        </w:rPr>
      </w:pPr>
      <w:r>
        <w:rPr>
          <w:noProof/>
        </w:rPr>
        <w:t>3.11</w:t>
      </w:r>
      <w:r>
        <w:rPr>
          <w:rFonts w:asciiTheme="minorHAnsi" w:eastAsiaTheme="minorEastAsia" w:hAnsiTheme="minorHAnsi" w:cstheme="minorBidi"/>
          <w:noProof/>
          <w:szCs w:val="22"/>
          <w:lang w:val="en-AU" w:eastAsia="ja-JP"/>
        </w:rPr>
        <w:tab/>
      </w:r>
      <w:r>
        <w:rPr>
          <w:noProof/>
        </w:rPr>
        <w:t>Supported Input and Output File Formats</w:t>
      </w:r>
      <w:r>
        <w:rPr>
          <w:noProof/>
        </w:rPr>
        <w:tab/>
      </w:r>
      <w:r w:rsidR="00B84CD6">
        <w:rPr>
          <w:noProof/>
        </w:rPr>
        <w:fldChar w:fldCharType="begin"/>
      </w:r>
      <w:r>
        <w:rPr>
          <w:noProof/>
        </w:rPr>
        <w:instrText xml:space="preserve"> PAGEREF _Toc355280353 \h </w:instrText>
      </w:r>
      <w:r w:rsidR="00B84CD6">
        <w:rPr>
          <w:noProof/>
        </w:rPr>
      </w:r>
      <w:r w:rsidR="00B84CD6">
        <w:rPr>
          <w:noProof/>
        </w:rPr>
        <w:fldChar w:fldCharType="separate"/>
      </w:r>
      <w:r w:rsidR="00CD22EF">
        <w:rPr>
          <w:noProof/>
        </w:rPr>
        <w:t>30</w:t>
      </w:r>
      <w:r w:rsidR="00B84CD6">
        <w:rPr>
          <w:noProof/>
        </w:rPr>
        <w:fldChar w:fldCharType="end"/>
      </w:r>
    </w:p>
    <w:p w:rsidR="00243D76" w:rsidRDefault="00243D76">
      <w:pPr>
        <w:pStyle w:val="TOC1"/>
        <w:tabs>
          <w:tab w:val="left" w:pos="440"/>
        </w:tabs>
        <w:rPr>
          <w:rFonts w:asciiTheme="minorHAnsi" w:eastAsiaTheme="minorEastAsia" w:hAnsiTheme="minorHAnsi" w:cstheme="minorBidi"/>
          <w:b w:val="0"/>
          <w:noProof/>
          <w:sz w:val="22"/>
          <w:szCs w:val="22"/>
          <w:lang w:val="en-AU" w:eastAsia="ja-JP"/>
        </w:rPr>
      </w:pPr>
      <w:r>
        <w:rPr>
          <w:noProof/>
        </w:rPr>
        <w:t>4</w:t>
      </w:r>
      <w:r>
        <w:rPr>
          <w:rFonts w:asciiTheme="minorHAnsi" w:eastAsiaTheme="minorEastAsia" w:hAnsiTheme="minorHAnsi" w:cstheme="minorBidi"/>
          <w:b w:val="0"/>
          <w:noProof/>
          <w:sz w:val="22"/>
          <w:szCs w:val="22"/>
          <w:lang w:val="en-AU" w:eastAsia="ja-JP"/>
        </w:rPr>
        <w:tab/>
      </w:r>
      <w:r>
        <w:rPr>
          <w:noProof/>
        </w:rPr>
        <w:t>Design of Sampling Experiments and Data Structuring</w:t>
      </w:r>
      <w:r>
        <w:rPr>
          <w:noProof/>
        </w:rPr>
        <w:tab/>
      </w:r>
      <w:r w:rsidR="00B84CD6">
        <w:rPr>
          <w:noProof/>
        </w:rPr>
        <w:fldChar w:fldCharType="begin"/>
      </w:r>
      <w:r>
        <w:rPr>
          <w:noProof/>
        </w:rPr>
        <w:instrText xml:space="preserve"> PAGEREF _Toc355280354 \h </w:instrText>
      </w:r>
      <w:r w:rsidR="00B84CD6">
        <w:rPr>
          <w:noProof/>
        </w:rPr>
      </w:r>
      <w:r w:rsidR="00B84CD6">
        <w:rPr>
          <w:noProof/>
        </w:rPr>
        <w:fldChar w:fldCharType="separate"/>
      </w:r>
      <w:r w:rsidR="00CD22EF">
        <w:rPr>
          <w:noProof/>
        </w:rPr>
        <w:t>31</w:t>
      </w:r>
      <w:r w:rsidR="00B84CD6">
        <w:rPr>
          <w:noProof/>
        </w:rPr>
        <w:fldChar w:fldCharType="end"/>
      </w:r>
    </w:p>
    <w:p w:rsidR="00243D76" w:rsidRDefault="00243D76">
      <w:pPr>
        <w:pStyle w:val="TOC2"/>
        <w:tabs>
          <w:tab w:val="left" w:pos="660"/>
        </w:tabs>
        <w:rPr>
          <w:rFonts w:asciiTheme="minorHAnsi" w:eastAsiaTheme="minorEastAsia" w:hAnsiTheme="minorHAnsi" w:cstheme="minorBidi"/>
          <w:noProof/>
          <w:szCs w:val="22"/>
          <w:lang w:val="en-AU" w:eastAsia="ja-JP"/>
        </w:rPr>
      </w:pPr>
      <w:r>
        <w:rPr>
          <w:noProof/>
        </w:rPr>
        <w:t>4.1</w:t>
      </w:r>
      <w:r>
        <w:rPr>
          <w:rFonts w:asciiTheme="minorHAnsi" w:eastAsiaTheme="minorEastAsia" w:hAnsiTheme="minorHAnsi" w:cstheme="minorBidi"/>
          <w:noProof/>
          <w:szCs w:val="22"/>
          <w:lang w:val="en-AU" w:eastAsia="ja-JP"/>
        </w:rPr>
        <w:tab/>
      </w:r>
      <w:r>
        <w:rPr>
          <w:noProof/>
        </w:rPr>
        <w:t>Overview</w:t>
      </w:r>
      <w:r>
        <w:rPr>
          <w:noProof/>
        </w:rPr>
        <w:tab/>
      </w:r>
      <w:r w:rsidR="00B84CD6">
        <w:rPr>
          <w:noProof/>
        </w:rPr>
        <w:fldChar w:fldCharType="begin"/>
      </w:r>
      <w:r>
        <w:rPr>
          <w:noProof/>
        </w:rPr>
        <w:instrText xml:space="preserve"> PAGEREF _Toc355280355 \h </w:instrText>
      </w:r>
      <w:r w:rsidR="00B84CD6">
        <w:rPr>
          <w:noProof/>
        </w:rPr>
      </w:r>
      <w:r w:rsidR="00B84CD6">
        <w:rPr>
          <w:noProof/>
        </w:rPr>
        <w:fldChar w:fldCharType="separate"/>
      </w:r>
      <w:r w:rsidR="00CD22EF">
        <w:rPr>
          <w:noProof/>
        </w:rPr>
        <w:t>31</w:t>
      </w:r>
      <w:r w:rsidR="00B84CD6">
        <w:rPr>
          <w:noProof/>
        </w:rPr>
        <w:fldChar w:fldCharType="end"/>
      </w:r>
    </w:p>
    <w:p w:rsidR="00243D76" w:rsidRDefault="00243D76">
      <w:pPr>
        <w:pStyle w:val="TOC2"/>
        <w:tabs>
          <w:tab w:val="left" w:pos="660"/>
        </w:tabs>
        <w:rPr>
          <w:rFonts w:asciiTheme="minorHAnsi" w:eastAsiaTheme="minorEastAsia" w:hAnsiTheme="minorHAnsi" w:cstheme="minorBidi"/>
          <w:noProof/>
          <w:szCs w:val="22"/>
          <w:lang w:val="en-AU" w:eastAsia="ja-JP"/>
        </w:rPr>
      </w:pPr>
      <w:r>
        <w:rPr>
          <w:noProof/>
        </w:rPr>
        <w:t>4.2</w:t>
      </w:r>
      <w:r>
        <w:rPr>
          <w:rFonts w:asciiTheme="minorHAnsi" w:eastAsiaTheme="minorEastAsia" w:hAnsiTheme="minorHAnsi" w:cstheme="minorBidi"/>
          <w:noProof/>
          <w:szCs w:val="22"/>
          <w:lang w:val="en-AU" w:eastAsia="ja-JP"/>
        </w:rPr>
        <w:tab/>
      </w:r>
      <w:r>
        <w:rPr>
          <w:noProof/>
        </w:rPr>
        <w:t>Hierarchical Structure</w:t>
      </w:r>
      <w:r>
        <w:rPr>
          <w:noProof/>
        </w:rPr>
        <w:tab/>
      </w:r>
      <w:r w:rsidR="00B84CD6">
        <w:rPr>
          <w:noProof/>
        </w:rPr>
        <w:fldChar w:fldCharType="begin"/>
      </w:r>
      <w:r>
        <w:rPr>
          <w:noProof/>
        </w:rPr>
        <w:instrText xml:space="preserve"> PAGEREF _Toc355280356 \h </w:instrText>
      </w:r>
      <w:r w:rsidR="00B84CD6">
        <w:rPr>
          <w:noProof/>
        </w:rPr>
      </w:r>
      <w:r w:rsidR="00B84CD6">
        <w:rPr>
          <w:noProof/>
        </w:rPr>
        <w:fldChar w:fldCharType="separate"/>
      </w:r>
      <w:r w:rsidR="00CD22EF">
        <w:rPr>
          <w:noProof/>
        </w:rPr>
        <w:t>31</w:t>
      </w:r>
      <w:r w:rsidR="00B84CD6">
        <w:rPr>
          <w:noProof/>
        </w:rPr>
        <w:fldChar w:fldCharType="end"/>
      </w:r>
    </w:p>
    <w:p w:rsidR="00243D76" w:rsidRDefault="00243D76">
      <w:pPr>
        <w:pStyle w:val="TOC2"/>
        <w:tabs>
          <w:tab w:val="left" w:pos="660"/>
        </w:tabs>
        <w:rPr>
          <w:rFonts w:asciiTheme="minorHAnsi" w:eastAsiaTheme="minorEastAsia" w:hAnsiTheme="minorHAnsi" w:cstheme="minorBidi"/>
          <w:noProof/>
          <w:szCs w:val="22"/>
          <w:lang w:val="en-AU" w:eastAsia="ja-JP"/>
        </w:rPr>
      </w:pPr>
      <w:r>
        <w:rPr>
          <w:noProof/>
        </w:rPr>
        <w:t>4.3</w:t>
      </w:r>
      <w:r>
        <w:rPr>
          <w:rFonts w:asciiTheme="minorHAnsi" w:eastAsiaTheme="minorEastAsia" w:hAnsiTheme="minorHAnsi" w:cstheme="minorBidi"/>
          <w:noProof/>
          <w:szCs w:val="22"/>
          <w:lang w:val="en-AU" w:eastAsia="ja-JP"/>
        </w:rPr>
        <w:tab/>
      </w:r>
      <w:r>
        <w:rPr>
          <w:noProof/>
        </w:rPr>
        <w:t>Directory Structure and Spectral Files</w:t>
      </w:r>
      <w:r>
        <w:rPr>
          <w:noProof/>
        </w:rPr>
        <w:tab/>
      </w:r>
      <w:r w:rsidR="00B84CD6">
        <w:rPr>
          <w:noProof/>
        </w:rPr>
        <w:fldChar w:fldCharType="begin"/>
      </w:r>
      <w:r>
        <w:rPr>
          <w:noProof/>
        </w:rPr>
        <w:instrText xml:space="preserve"> PAGEREF _Toc355280357 \h </w:instrText>
      </w:r>
      <w:r w:rsidR="00B84CD6">
        <w:rPr>
          <w:noProof/>
        </w:rPr>
      </w:r>
      <w:r w:rsidR="00B84CD6">
        <w:rPr>
          <w:noProof/>
        </w:rPr>
        <w:fldChar w:fldCharType="separate"/>
      </w:r>
      <w:r w:rsidR="00CD22EF">
        <w:rPr>
          <w:noProof/>
        </w:rPr>
        <w:t>32</w:t>
      </w:r>
      <w:r w:rsidR="00B84CD6">
        <w:rPr>
          <w:noProof/>
        </w:rPr>
        <w:fldChar w:fldCharType="end"/>
      </w:r>
    </w:p>
    <w:p w:rsidR="00243D76" w:rsidRDefault="00243D76">
      <w:pPr>
        <w:pStyle w:val="TOC3"/>
        <w:tabs>
          <w:tab w:val="left" w:pos="1100"/>
        </w:tabs>
        <w:rPr>
          <w:rFonts w:asciiTheme="minorHAnsi" w:eastAsiaTheme="minorEastAsia" w:hAnsiTheme="minorHAnsi" w:cstheme="minorBidi"/>
          <w:noProof/>
          <w:szCs w:val="22"/>
          <w:lang w:val="en-AU" w:eastAsia="ja-JP"/>
        </w:rPr>
      </w:pPr>
      <w:r>
        <w:rPr>
          <w:noProof/>
        </w:rPr>
        <w:t>4.3.1</w:t>
      </w:r>
      <w:r>
        <w:rPr>
          <w:rFonts w:asciiTheme="minorHAnsi" w:eastAsiaTheme="minorEastAsia" w:hAnsiTheme="minorHAnsi" w:cstheme="minorBidi"/>
          <w:noProof/>
          <w:szCs w:val="22"/>
          <w:lang w:val="en-AU" w:eastAsia="ja-JP"/>
        </w:rPr>
        <w:tab/>
      </w:r>
      <w:r>
        <w:rPr>
          <w:noProof/>
        </w:rPr>
        <w:t>Structure to store Reflectance Spectra of several Species and Sampling Sites</w:t>
      </w:r>
      <w:r>
        <w:rPr>
          <w:noProof/>
        </w:rPr>
        <w:tab/>
      </w:r>
      <w:r w:rsidR="00B84CD6">
        <w:rPr>
          <w:noProof/>
        </w:rPr>
        <w:fldChar w:fldCharType="begin"/>
      </w:r>
      <w:r>
        <w:rPr>
          <w:noProof/>
        </w:rPr>
        <w:instrText xml:space="preserve"> PAGEREF _Toc355280358 \h </w:instrText>
      </w:r>
      <w:r w:rsidR="00B84CD6">
        <w:rPr>
          <w:noProof/>
        </w:rPr>
      </w:r>
      <w:r w:rsidR="00B84CD6">
        <w:rPr>
          <w:noProof/>
        </w:rPr>
        <w:fldChar w:fldCharType="separate"/>
      </w:r>
      <w:r w:rsidR="00CD22EF">
        <w:rPr>
          <w:noProof/>
        </w:rPr>
        <w:t>32</w:t>
      </w:r>
      <w:r w:rsidR="00B84CD6">
        <w:rPr>
          <w:noProof/>
        </w:rPr>
        <w:fldChar w:fldCharType="end"/>
      </w:r>
    </w:p>
    <w:p w:rsidR="00243D76" w:rsidRDefault="00243D76">
      <w:pPr>
        <w:pStyle w:val="TOC3"/>
        <w:tabs>
          <w:tab w:val="left" w:pos="1100"/>
        </w:tabs>
        <w:rPr>
          <w:rFonts w:asciiTheme="minorHAnsi" w:eastAsiaTheme="minorEastAsia" w:hAnsiTheme="minorHAnsi" w:cstheme="minorBidi"/>
          <w:noProof/>
          <w:szCs w:val="22"/>
          <w:lang w:val="en-AU" w:eastAsia="ja-JP"/>
        </w:rPr>
      </w:pPr>
      <w:r>
        <w:rPr>
          <w:noProof/>
        </w:rPr>
        <w:t>4.3.2</w:t>
      </w:r>
      <w:r>
        <w:rPr>
          <w:rFonts w:asciiTheme="minorHAnsi" w:eastAsiaTheme="minorEastAsia" w:hAnsiTheme="minorHAnsi" w:cstheme="minorBidi"/>
          <w:noProof/>
          <w:szCs w:val="22"/>
          <w:lang w:val="en-AU" w:eastAsia="ja-JP"/>
        </w:rPr>
        <w:tab/>
      </w:r>
      <w:r>
        <w:rPr>
          <w:noProof/>
        </w:rPr>
        <w:t>Structure to store Reference and Target Spectra</w:t>
      </w:r>
      <w:r>
        <w:rPr>
          <w:noProof/>
        </w:rPr>
        <w:tab/>
      </w:r>
      <w:r w:rsidR="00B84CD6">
        <w:rPr>
          <w:noProof/>
        </w:rPr>
        <w:fldChar w:fldCharType="begin"/>
      </w:r>
      <w:r>
        <w:rPr>
          <w:noProof/>
        </w:rPr>
        <w:instrText xml:space="preserve"> PAGEREF _Toc355280359 \h </w:instrText>
      </w:r>
      <w:r w:rsidR="00B84CD6">
        <w:rPr>
          <w:noProof/>
        </w:rPr>
      </w:r>
      <w:r w:rsidR="00B84CD6">
        <w:rPr>
          <w:noProof/>
        </w:rPr>
        <w:fldChar w:fldCharType="separate"/>
      </w:r>
      <w:r w:rsidR="00CD22EF">
        <w:rPr>
          <w:noProof/>
        </w:rPr>
        <w:t>33</w:t>
      </w:r>
      <w:r w:rsidR="00B84CD6">
        <w:rPr>
          <w:noProof/>
        </w:rPr>
        <w:fldChar w:fldCharType="end"/>
      </w:r>
    </w:p>
    <w:p w:rsidR="00243D76" w:rsidRDefault="00243D76">
      <w:pPr>
        <w:pStyle w:val="TOC1"/>
        <w:tabs>
          <w:tab w:val="left" w:pos="440"/>
        </w:tabs>
        <w:rPr>
          <w:rFonts w:asciiTheme="minorHAnsi" w:eastAsiaTheme="minorEastAsia" w:hAnsiTheme="minorHAnsi" w:cstheme="minorBidi"/>
          <w:b w:val="0"/>
          <w:noProof/>
          <w:sz w:val="22"/>
          <w:szCs w:val="22"/>
          <w:lang w:val="en-AU" w:eastAsia="ja-JP"/>
        </w:rPr>
      </w:pPr>
      <w:r>
        <w:rPr>
          <w:noProof/>
        </w:rPr>
        <w:lastRenderedPageBreak/>
        <w:t>5</w:t>
      </w:r>
      <w:r>
        <w:rPr>
          <w:rFonts w:asciiTheme="minorHAnsi" w:eastAsiaTheme="minorEastAsia" w:hAnsiTheme="minorHAnsi" w:cstheme="minorBidi"/>
          <w:b w:val="0"/>
          <w:noProof/>
          <w:sz w:val="22"/>
          <w:szCs w:val="22"/>
          <w:lang w:val="en-AU" w:eastAsia="ja-JP"/>
        </w:rPr>
        <w:tab/>
      </w:r>
      <w:r>
        <w:rPr>
          <w:noProof/>
        </w:rPr>
        <w:t>SPECCHIO Basic Operation</w:t>
      </w:r>
      <w:r>
        <w:rPr>
          <w:noProof/>
        </w:rPr>
        <w:tab/>
      </w:r>
      <w:r w:rsidR="00B84CD6">
        <w:rPr>
          <w:noProof/>
        </w:rPr>
        <w:fldChar w:fldCharType="begin"/>
      </w:r>
      <w:r>
        <w:rPr>
          <w:noProof/>
        </w:rPr>
        <w:instrText xml:space="preserve"> PAGEREF _Toc355280360 \h </w:instrText>
      </w:r>
      <w:r w:rsidR="00B84CD6">
        <w:rPr>
          <w:noProof/>
        </w:rPr>
      </w:r>
      <w:r w:rsidR="00B84CD6">
        <w:rPr>
          <w:noProof/>
        </w:rPr>
        <w:fldChar w:fldCharType="separate"/>
      </w:r>
      <w:r w:rsidR="00CD22EF">
        <w:rPr>
          <w:noProof/>
        </w:rPr>
        <w:t>34</w:t>
      </w:r>
      <w:r w:rsidR="00B84CD6">
        <w:rPr>
          <w:noProof/>
        </w:rPr>
        <w:fldChar w:fldCharType="end"/>
      </w:r>
    </w:p>
    <w:p w:rsidR="00243D76" w:rsidRDefault="00243D76">
      <w:pPr>
        <w:pStyle w:val="TOC2"/>
        <w:tabs>
          <w:tab w:val="left" w:pos="660"/>
        </w:tabs>
        <w:rPr>
          <w:rFonts w:asciiTheme="minorHAnsi" w:eastAsiaTheme="minorEastAsia" w:hAnsiTheme="minorHAnsi" w:cstheme="minorBidi"/>
          <w:noProof/>
          <w:szCs w:val="22"/>
          <w:lang w:val="en-AU" w:eastAsia="ja-JP"/>
        </w:rPr>
      </w:pPr>
      <w:r>
        <w:rPr>
          <w:noProof/>
        </w:rPr>
        <w:t>5.1</w:t>
      </w:r>
      <w:r>
        <w:rPr>
          <w:rFonts w:asciiTheme="minorHAnsi" w:eastAsiaTheme="minorEastAsia" w:hAnsiTheme="minorHAnsi" w:cstheme="minorBidi"/>
          <w:noProof/>
          <w:szCs w:val="22"/>
          <w:lang w:val="en-AU" w:eastAsia="ja-JP"/>
        </w:rPr>
        <w:tab/>
      </w:r>
      <w:r>
        <w:rPr>
          <w:noProof/>
        </w:rPr>
        <w:t>Unix Operation</w:t>
      </w:r>
      <w:r>
        <w:rPr>
          <w:noProof/>
        </w:rPr>
        <w:tab/>
      </w:r>
      <w:r w:rsidR="00B84CD6">
        <w:rPr>
          <w:noProof/>
        </w:rPr>
        <w:fldChar w:fldCharType="begin"/>
      </w:r>
      <w:r>
        <w:rPr>
          <w:noProof/>
        </w:rPr>
        <w:instrText xml:space="preserve"> PAGEREF _Toc355280361 \h </w:instrText>
      </w:r>
      <w:r w:rsidR="00B84CD6">
        <w:rPr>
          <w:noProof/>
        </w:rPr>
      </w:r>
      <w:r w:rsidR="00B84CD6">
        <w:rPr>
          <w:noProof/>
        </w:rPr>
        <w:fldChar w:fldCharType="separate"/>
      </w:r>
      <w:r w:rsidR="00CD22EF">
        <w:rPr>
          <w:noProof/>
        </w:rPr>
        <w:t>34</w:t>
      </w:r>
      <w:r w:rsidR="00B84CD6">
        <w:rPr>
          <w:noProof/>
        </w:rPr>
        <w:fldChar w:fldCharType="end"/>
      </w:r>
    </w:p>
    <w:p w:rsidR="00243D76" w:rsidRDefault="00243D76">
      <w:pPr>
        <w:pStyle w:val="TOC2"/>
        <w:tabs>
          <w:tab w:val="left" w:pos="660"/>
        </w:tabs>
        <w:rPr>
          <w:rFonts w:asciiTheme="minorHAnsi" w:eastAsiaTheme="minorEastAsia" w:hAnsiTheme="minorHAnsi" w:cstheme="minorBidi"/>
          <w:noProof/>
          <w:szCs w:val="22"/>
          <w:lang w:val="en-AU" w:eastAsia="ja-JP"/>
        </w:rPr>
      </w:pPr>
      <w:r>
        <w:rPr>
          <w:noProof/>
        </w:rPr>
        <w:t>5.2</w:t>
      </w:r>
      <w:r>
        <w:rPr>
          <w:rFonts w:asciiTheme="minorHAnsi" w:eastAsiaTheme="minorEastAsia" w:hAnsiTheme="minorHAnsi" w:cstheme="minorBidi"/>
          <w:noProof/>
          <w:szCs w:val="22"/>
          <w:lang w:val="en-AU" w:eastAsia="ja-JP"/>
        </w:rPr>
        <w:tab/>
      </w:r>
      <w:r>
        <w:rPr>
          <w:noProof/>
        </w:rPr>
        <w:t>Main Window</w:t>
      </w:r>
      <w:r>
        <w:rPr>
          <w:noProof/>
        </w:rPr>
        <w:tab/>
      </w:r>
      <w:r w:rsidR="00B84CD6">
        <w:rPr>
          <w:noProof/>
        </w:rPr>
        <w:fldChar w:fldCharType="begin"/>
      </w:r>
      <w:r>
        <w:rPr>
          <w:noProof/>
        </w:rPr>
        <w:instrText xml:space="preserve"> PAGEREF _Toc355280362 \h </w:instrText>
      </w:r>
      <w:r w:rsidR="00B84CD6">
        <w:rPr>
          <w:noProof/>
        </w:rPr>
      </w:r>
      <w:r w:rsidR="00B84CD6">
        <w:rPr>
          <w:noProof/>
        </w:rPr>
        <w:fldChar w:fldCharType="separate"/>
      </w:r>
      <w:r w:rsidR="00CD22EF">
        <w:rPr>
          <w:noProof/>
        </w:rPr>
        <w:t>34</w:t>
      </w:r>
      <w:r w:rsidR="00B84CD6">
        <w:rPr>
          <w:noProof/>
        </w:rPr>
        <w:fldChar w:fldCharType="end"/>
      </w:r>
    </w:p>
    <w:p w:rsidR="00243D76" w:rsidRDefault="00243D76">
      <w:pPr>
        <w:pStyle w:val="TOC2"/>
        <w:tabs>
          <w:tab w:val="left" w:pos="660"/>
        </w:tabs>
        <w:rPr>
          <w:rFonts w:asciiTheme="minorHAnsi" w:eastAsiaTheme="minorEastAsia" w:hAnsiTheme="minorHAnsi" w:cstheme="minorBidi"/>
          <w:noProof/>
          <w:szCs w:val="22"/>
          <w:lang w:val="en-AU" w:eastAsia="ja-JP"/>
        </w:rPr>
      </w:pPr>
      <w:r>
        <w:rPr>
          <w:noProof/>
        </w:rPr>
        <w:t>5.3</w:t>
      </w:r>
      <w:r>
        <w:rPr>
          <w:rFonts w:asciiTheme="minorHAnsi" w:eastAsiaTheme="minorEastAsia" w:hAnsiTheme="minorHAnsi" w:cstheme="minorBidi"/>
          <w:noProof/>
          <w:szCs w:val="22"/>
          <w:lang w:val="en-AU" w:eastAsia="ja-JP"/>
        </w:rPr>
        <w:tab/>
      </w:r>
      <w:r>
        <w:rPr>
          <w:noProof/>
        </w:rPr>
        <w:t>Logging In and Connecting to a Database</w:t>
      </w:r>
      <w:r>
        <w:rPr>
          <w:noProof/>
        </w:rPr>
        <w:tab/>
      </w:r>
      <w:r w:rsidR="00B84CD6">
        <w:rPr>
          <w:noProof/>
        </w:rPr>
        <w:fldChar w:fldCharType="begin"/>
      </w:r>
      <w:r>
        <w:rPr>
          <w:noProof/>
        </w:rPr>
        <w:instrText xml:space="preserve"> PAGEREF _Toc355280363 \h </w:instrText>
      </w:r>
      <w:r w:rsidR="00B84CD6">
        <w:rPr>
          <w:noProof/>
        </w:rPr>
      </w:r>
      <w:r w:rsidR="00B84CD6">
        <w:rPr>
          <w:noProof/>
        </w:rPr>
        <w:fldChar w:fldCharType="separate"/>
      </w:r>
      <w:r w:rsidR="00CD22EF">
        <w:rPr>
          <w:noProof/>
        </w:rPr>
        <w:t>36</w:t>
      </w:r>
      <w:r w:rsidR="00B84CD6">
        <w:rPr>
          <w:noProof/>
        </w:rPr>
        <w:fldChar w:fldCharType="end"/>
      </w:r>
    </w:p>
    <w:p w:rsidR="00243D76" w:rsidRDefault="00243D76">
      <w:pPr>
        <w:pStyle w:val="TOC3"/>
        <w:tabs>
          <w:tab w:val="left" w:pos="1100"/>
        </w:tabs>
        <w:rPr>
          <w:rFonts w:asciiTheme="minorHAnsi" w:eastAsiaTheme="minorEastAsia" w:hAnsiTheme="minorHAnsi" w:cstheme="minorBidi"/>
          <w:noProof/>
          <w:szCs w:val="22"/>
          <w:lang w:val="en-AU" w:eastAsia="ja-JP"/>
        </w:rPr>
      </w:pPr>
      <w:r>
        <w:rPr>
          <w:noProof/>
        </w:rPr>
        <w:t>5.3.1</w:t>
      </w:r>
      <w:r>
        <w:rPr>
          <w:rFonts w:asciiTheme="minorHAnsi" w:eastAsiaTheme="minorEastAsia" w:hAnsiTheme="minorHAnsi" w:cstheme="minorBidi"/>
          <w:noProof/>
          <w:szCs w:val="22"/>
          <w:lang w:val="en-AU" w:eastAsia="ja-JP"/>
        </w:rPr>
        <w:tab/>
      </w:r>
      <w:r>
        <w:rPr>
          <w:noProof/>
        </w:rPr>
        <w:t>SSH Connection</w:t>
      </w:r>
      <w:r>
        <w:rPr>
          <w:noProof/>
        </w:rPr>
        <w:tab/>
      </w:r>
      <w:r w:rsidR="00B84CD6">
        <w:rPr>
          <w:noProof/>
        </w:rPr>
        <w:fldChar w:fldCharType="begin"/>
      </w:r>
      <w:r>
        <w:rPr>
          <w:noProof/>
        </w:rPr>
        <w:instrText xml:space="preserve"> PAGEREF _Toc355280364 \h </w:instrText>
      </w:r>
      <w:r w:rsidR="00B84CD6">
        <w:rPr>
          <w:noProof/>
        </w:rPr>
      </w:r>
      <w:r w:rsidR="00B84CD6">
        <w:rPr>
          <w:noProof/>
        </w:rPr>
        <w:fldChar w:fldCharType="separate"/>
      </w:r>
      <w:r w:rsidR="00CD22EF">
        <w:rPr>
          <w:noProof/>
        </w:rPr>
        <w:t>36</w:t>
      </w:r>
      <w:r w:rsidR="00B84CD6">
        <w:rPr>
          <w:noProof/>
        </w:rPr>
        <w:fldChar w:fldCharType="end"/>
      </w:r>
    </w:p>
    <w:p w:rsidR="00243D76" w:rsidRDefault="00243D76">
      <w:pPr>
        <w:pStyle w:val="TOC2"/>
        <w:tabs>
          <w:tab w:val="left" w:pos="660"/>
        </w:tabs>
        <w:rPr>
          <w:rFonts w:asciiTheme="minorHAnsi" w:eastAsiaTheme="minorEastAsia" w:hAnsiTheme="minorHAnsi" w:cstheme="minorBidi"/>
          <w:noProof/>
          <w:szCs w:val="22"/>
          <w:lang w:val="en-AU" w:eastAsia="ja-JP"/>
        </w:rPr>
      </w:pPr>
      <w:r>
        <w:rPr>
          <w:noProof/>
        </w:rPr>
        <w:t>5.4</w:t>
      </w:r>
      <w:r>
        <w:rPr>
          <w:rFonts w:asciiTheme="minorHAnsi" w:eastAsiaTheme="minorEastAsia" w:hAnsiTheme="minorHAnsi" w:cstheme="minorBidi"/>
          <w:noProof/>
          <w:szCs w:val="22"/>
          <w:lang w:val="en-AU" w:eastAsia="ja-JP"/>
        </w:rPr>
        <w:tab/>
      </w:r>
      <w:r>
        <w:rPr>
          <w:noProof/>
        </w:rPr>
        <w:t>Logging Out</w:t>
      </w:r>
      <w:r>
        <w:rPr>
          <w:noProof/>
        </w:rPr>
        <w:tab/>
      </w:r>
      <w:r w:rsidR="00B84CD6">
        <w:rPr>
          <w:noProof/>
        </w:rPr>
        <w:fldChar w:fldCharType="begin"/>
      </w:r>
      <w:r>
        <w:rPr>
          <w:noProof/>
        </w:rPr>
        <w:instrText xml:space="preserve"> PAGEREF _Toc355280365 \h </w:instrText>
      </w:r>
      <w:r w:rsidR="00B84CD6">
        <w:rPr>
          <w:noProof/>
        </w:rPr>
      </w:r>
      <w:r w:rsidR="00B84CD6">
        <w:rPr>
          <w:noProof/>
        </w:rPr>
        <w:fldChar w:fldCharType="separate"/>
      </w:r>
      <w:r w:rsidR="00CD22EF">
        <w:rPr>
          <w:noProof/>
        </w:rPr>
        <w:t>38</w:t>
      </w:r>
      <w:r w:rsidR="00B84CD6">
        <w:rPr>
          <w:noProof/>
        </w:rPr>
        <w:fldChar w:fldCharType="end"/>
      </w:r>
    </w:p>
    <w:p w:rsidR="00243D76" w:rsidRDefault="00243D76">
      <w:pPr>
        <w:pStyle w:val="TOC2"/>
        <w:tabs>
          <w:tab w:val="left" w:pos="660"/>
        </w:tabs>
        <w:rPr>
          <w:rFonts w:asciiTheme="minorHAnsi" w:eastAsiaTheme="minorEastAsia" w:hAnsiTheme="minorHAnsi" w:cstheme="minorBidi"/>
          <w:noProof/>
          <w:szCs w:val="22"/>
          <w:lang w:val="en-AU" w:eastAsia="ja-JP"/>
        </w:rPr>
      </w:pPr>
      <w:r>
        <w:rPr>
          <w:noProof/>
        </w:rPr>
        <w:t>5.5</w:t>
      </w:r>
      <w:r>
        <w:rPr>
          <w:rFonts w:asciiTheme="minorHAnsi" w:eastAsiaTheme="minorEastAsia" w:hAnsiTheme="minorHAnsi" w:cstheme="minorBidi"/>
          <w:noProof/>
          <w:szCs w:val="22"/>
          <w:lang w:val="en-AU" w:eastAsia="ja-JP"/>
        </w:rPr>
        <w:tab/>
      </w:r>
      <w:r>
        <w:rPr>
          <w:noProof/>
        </w:rPr>
        <w:t>Changing your User Details</w:t>
      </w:r>
      <w:r>
        <w:rPr>
          <w:noProof/>
        </w:rPr>
        <w:tab/>
      </w:r>
      <w:r w:rsidR="00B84CD6">
        <w:rPr>
          <w:noProof/>
        </w:rPr>
        <w:fldChar w:fldCharType="begin"/>
      </w:r>
      <w:r>
        <w:rPr>
          <w:noProof/>
        </w:rPr>
        <w:instrText xml:space="preserve"> PAGEREF _Toc355280366 \h </w:instrText>
      </w:r>
      <w:r w:rsidR="00B84CD6">
        <w:rPr>
          <w:noProof/>
        </w:rPr>
      </w:r>
      <w:r w:rsidR="00B84CD6">
        <w:rPr>
          <w:noProof/>
        </w:rPr>
        <w:fldChar w:fldCharType="separate"/>
      </w:r>
      <w:r w:rsidR="00CD22EF">
        <w:rPr>
          <w:noProof/>
        </w:rPr>
        <w:t>38</w:t>
      </w:r>
      <w:r w:rsidR="00B84CD6">
        <w:rPr>
          <w:noProof/>
        </w:rPr>
        <w:fldChar w:fldCharType="end"/>
      </w:r>
    </w:p>
    <w:p w:rsidR="00243D76" w:rsidRDefault="00243D76">
      <w:pPr>
        <w:pStyle w:val="TOC1"/>
        <w:tabs>
          <w:tab w:val="left" w:pos="440"/>
        </w:tabs>
        <w:rPr>
          <w:rFonts w:asciiTheme="minorHAnsi" w:eastAsiaTheme="minorEastAsia" w:hAnsiTheme="minorHAnsi" w:cstheme="minorBidi"/>
          <w:b w:val="0"/>
          <w:noProof/>
          <w:sz w:val="22"/>
          <w:szCs w:val="22"/>
          <w:lang w:val="en-AU" w:eastAsia="ja-JP"/>
        </w:rPr>
      </w:pPr>
      <w:r>
        <w:rPr>
          <w:noProof/>
        </w:rPr>
        <w:t>6</w:t>
      </w:r>
      <w:r>
        <w:rPr>
          <w:rFonts w:asciiTheme="minorHAnsi" w:eastAsiaTheme="minorEastAsia" w:hAnsiTheme="minorHAnsi" w:cstheme="minorBidi"/>
          <w:b w:val="0"/>
          <w:noProof/>
          <w:sz w:val="22"/>
          <w:szCs w:val="22"/>
          <w:lang w:val="en-AU" w:eastAsia="ja-JP"/>
        </w:rPr>
        <w:tab/>
      </w:r>
      <w:r>
        <w:rPr>
          <w:noProof/>
        </w:rPr>
        <w:t>Loading Data into Specchio</w:t>
      </w:r>
      <w:r>
        <w:rPr>
          <w:noProof/>
        </w:rPr>
        <w:tab/>
      </w:r>
      <w:r w:rsidR="00B84CD6">
        <w:rPr>
          <w:noProof/>
        </w:rPr>
        <w:fldChar w:fldCharType="begin"/>
      </w:r>
      <w:r>
        <w:rPr>
          <w:noProof/>
        </w:rPr>
        <w:instrText xml:space="preserve"> PAGEREF _Toc355280367 \h </w:instrText>
      </w:r>
      <w:r w:rsidR="00B84CD6">
        <w:rPr>
          <w:noProof/>
        </w:rPr>
      </w:r>
      <w:r w:rsidR="00B84CD6">
        <w:rPr>
          <w:noProof/>
        </w:rPr>
        <w:fldChar w:fldCharType="separate"/>
      </w:r>
      <w:r w:rsidR="00CD22EF">
        <w:rPr>
          <w:noProof/>
        </w:rPr>
        <w:t>40</w:t>
      </w:r>
      <w:r w:rsidR="00B84CD6">
        <w:rPr>
          <w:noProof/>
        </w:rPr>
        <w:fldChar w:fldCharType="end"/>
      </w:r>
    </w:p>
    <w:p w:rsidR="00243D76" w:rsidRDefault="00243D76">
      <w:pPr>
        <w:pStyle w:val="TOC2"/>
        <w:tabs>
          <w:tab w:val="left" w:pos="660"/>
        </w:tabs>
        <w:rPr>
          <w:rFonts w:asciiTheme="minorHAnsi" w:eastAsiaTheme="minorEastAsia" w:hAnsiTheme="minorHAnsi" w:cstheme="minorBidi"/>
          <w:noProof/>
          <w:szCs w:val="22"/>
          <w:lang w:val="en-AU" w:eastAsia="ja-JP"/>
        </w:rPr>
      </w:pPr>
      <w:r>
        <w:rPr>
          <w:noProof/>
        </w:rPr>
        <w:t>6.1</w:t>
      </w:r>
      <w:r>
        <w:rPr>
          <w:rFonts w:asciiTheme="minorHAnsi" w:eastAsiaTheme="minorEastAsia" w:hAnsiTheme="minorHAnsi" w:cstheme="minorBidi"/>
          <w:noProof/>
          <w:szCs w:val="22"/>
          <w:lang w:val="en-AU" w:eastAsia="ja-JP"/>
        </w:rPr>
        <w:tab/>
      </w:r>
      <w:r>
        <w:rPr>
          <w:noProof/>
        </w:rPr>
        <w:t>Creating a new Campaign</w:t>
      </w:r>
      <w:r>
        <w:rPr>
          <w:noProof/>
        </w:rPr>
        <w:tab/>
      </w:r>
      <w:r w:rsidR="00B84CD6">
        <w:rPr>
          <w:noProof/>
        </w:rPr>
        <w:fldChar w:fldCharType="begin"/>
      </w:r>
      <w:r>
        <w:rPr>
          <w:noProof/>
        </w:rPr>
        <w:instrText xml:space="preserve"> PAGEREF _Toc355280368 \h </w:instrText>
      </w:r>
      <w:r w:rsidR="00B84CD6">
        <w:rPr>
          <w:noProof/>
        </w:rPr>
      </w:r>
      <w:r w:rsidR="00B84CD6">
        <w:rPr>
          <w:noProof/>
        </w:rPr>
        <w:fldChar w:fldCharType="separate"/>
      </w:r>
      <w:r w:rsidR="00CD22EF">
        <w:rPr>
          <w:noProof/>
        </w:rPr>
        <w:t>40</w:t>
      </w:r>
      <w:r w:rsidR="00B84CD6">
        <w:rPr>
          <w:noProof/>
        </w:rPr>
        <w:fldChar w:fldCharType="end"/>
      </w:r>
    </w:p>
    <w:p w:rsidR="00243D76" w:rsidRDefault="00243D76">
      <w:pPr>
        <w:pStyle w:val="TOC2"/>
        <w:tabs>
          <w:tab w:val="left" w:pos="660"/>
        </w:tabs>
        <w:rPr>
          <w:rFonts w:asciiTheme="minorHAnsi" w:eastAsiaTheme="minorEastAsia" w:hAnsiTheme="minorHAnsi" w:cstheme="minorBidi"/>
          <w:noProof/>
          <w:szCs w:val="22"/>
          <w:lang w:val="en-AU" w:eastAsia="ja-JP"/>
        </w:rPr>
      </w:pPr>
      <w:r>
        <w:rPr>
          <w:noProof/>
        </w:rPr>
        <w:t>6.2</w:t>
      </w:r>
      <w:r>
        <w:rPr>
          <w:rFonts w:asciiTheme="minorHAnsi" w:eastAsiaTheme="minorEastAsia" w:hAnsiTheme="minorHAnsi" w:cstheme="minorBidi"/>
          <w:noProof/>
          <w:szCs w:val="22"/>
          <w:lang w:val="en-AU" w:eastAsia="ja-JP"/>
        </w:rPr>
        <w:tab/>
      </w:r>
      <w:r>
        <w:rPr>
          <w:noProof/>
        </w:rPr>
        <w:t>Loading Campaign Spectrum Data</w:t>
      </w:r>
      <w:r>
        <w:rPr>
          <w:noProof/>
        </w:rPr>
        <w:tab/>
      </w:r>
      <w:r w:rsidR="00B84CD6">
        <w:rPr>
          <w:noProof/>
        </w:rPr>
        <w:fldChar w:fldCharType="begin"/>
      </w:r>
      <w:r>
        <w:rPr>
          <w:noProof/>
        </w:rPr>
        <w:instrText xml:space="preserve"> PAGEREF _Toc355280369 \h </w:instrText>
      </w:r>
      <w:r w:rsidR="00B84CD6">
        <w:rPr>
          <w:noProof/>
        </w:rPr>
      </w:r>
      <w:r w:rsidR="00B84CD6">
        <w:rPr>
          <w:noProof/>
        </w:rPr>
        <w:fldChar w:fldCharType="separate"/>
      </w:r>
      <w:r w:rsidR="00CD22EF">
        <w:rPr>
          <w:noProof/>
        </w:rPr>
        <w:t>41</w:t>
      </w:r>
      <w:r w:rsidR="00B84CD6">
        <w:rPr>
          <w:noProof/>
        </w:rPr>
        <w:fldChar w:fldCharType="end"/>
      </w:r>
    </w:p>
    <w:p w:rsidR="00243D76" w:rsidRDefault="00243D76">
      <w:pPr>
        <w:pStyle w:val="TOC3"/>
        <w:tabs>
          <w:tab w:val="left" w:pos="1100"/>
        </w:tabs>
        <w:rPr>
          <w:rFonts w:asciiTheme="minorHAnsi" w:eastAsiaTheme="minorEastAsia" w:hAnsiTheme="minorHAnsi" w:cstheme="minorBidi"/>
          <w:noProof/>
          <w:szCs w:val="22"/>
          <w:lang w:val="en-AU" w:eastAsia="ja-JP"/>
        </w:rPr>
      </w:pPr>
      <w:r>
        <w:rPr>
          <w:noProof/>
        </w:rPr>
        <w:t>6.2.1</w:t>
      </w:r>
      <w:r>
        <w:rPr>
          <w:rFonts w:asciiTheme="minorHAnsi" w:eastAsiaTheme="minorEastAsia" w:hAnsiTheme="minorHAnsi" w:cstheme="minorBidi"/>
          <w:noProof/>
          <w:szCs w:val="22"/>
          <w:lang w:val="en-AU" w:eastAsia="ja-JP"/>
        </w:rPr>
        <w:tab/>
      </w:r>
      <w:r>
        <w:rPr>
          <w:noProof/>
        </w:rPr>
        <w:t>ASD Files</w:t>
      </w:r>
      <w:r>
        <w:rPr>
          <w:noProof/>
        </w:rPr>
        <w:tab/>
      </w:r>
      <w:r w:rsidR="00B84CD6">
        <w:rPr>
          <w:noProof/>
        </w:rPr>
        <w:fldChar w:fldCharType="begin"/>
      </w:r>
      <w:r>
        <w:rPr>
          <w:noProof/>
        </w:rPr>
        <w:instrText xml:space="preserve"> PAGEREF _Toc355280370 \h </w:instrText>
      </w:r>
      <w:r w:rsidR="00B84CD6">
        <w:rPr>
          <w:noProof/>
        </w:rPr>
      </w:r>
      <w:r w:rsidR="00B84CD6">
        <w:rPr>
          <w:noProof/>
        </w:rPr>
        <w:fldChar w:fldCharType="separate"/>
      </w:r>
      <w:r w:rsidR="00CD22EF">
        <w:rPr>
          <w:noProof/>
        </w:rPr>
        <w:t>42</w:t>
      </w:r>
      <w:r w:rsidR="00B84CD6">
        <w:rPr>
          <w:noProof/>
        </w:rPr>
        <w:fldChar w:fldCharType="end"/>
      </w:r>
    </w:p>
    <w:p w:rsidR="00243D76" w:rsidRDefault="00243D76">
      <w:pPr>
        <w:pStyle w:val="TOC3"/>
        <w:tabs>
          <w:tab w:val="left" w:pos="1100"/>
        </w:tabs>
        <w:rPr>
          <w:rFonts w:asciiTheme="minorHAnsi" w:eastAsiaTheme="minorEastAsia" w:hAnsiTheme="minorHAnsi" w:cstheme="minorBidi"/>
          <w:noProof/>
          <w:szCs w:val="22"/>
          <w:lang w:val="en-AU" w:eastAsia="ja-JP"/>
        </w:rPr>
      </w:pPr>
      <w:r>
        <w:rPr>
          <w:noProof/>
        </w:rPr>
        <w:t>6.2.2</w:t>
      </w:r>
      <w:r>
        <w:rPr>
          <w:rFonts w:asciiTheme="minorHAnsi" w:eastAsiaTheme="minorEastAsia" w:hAnsiTheme="minorHAnsi" w:cstheme="minorBidi"/>
          <w:noProof/>
          <w:szCs w:val="22"/>
          <w:lang w:val="en-AU" w:eastAsia="ja-JP"/>
        </w:rPr>
        <w:tab/>
      </w:r>
      <w:r>
        <w:rPr>
          <w:noProof/>
        </w:rPr>
        <w:t>GER Signature Files</w:t>
      </w:r>
      <w:r>
        <w:rPr>
          <w:noProof/>
        </w:rPr>
        <w:tab/>
      </w:r>
      <w:r w:rsidR="00B84CD6">
        <w:rPr>
          <w:noProof/>
        </w:rPr>
        <w:fldChar w:fldCharType="begin"/>
      </w:r>
      <w:r>
        <w:rPr>
          <w:noProof/>
        </w:rPr>
        <w:instrText xml:space="preserve"> PAGEREF _Toc355280371 \h </w:instrText>
      </w:r>
      <w:r w:rsidR="00B84CD6">
        <w:rPr>
          <w:noProof/>
        </w:rPr>
      </w:r>
      <w:r w:rsidR="00B84CD6">
        <w:rPr>
          <w:noProof/>
        </w:rPr>
        <w:fldChar w:fldCharType="separate"/>
      </w:r>
      <w:r w:rsidR="00CD22EF">
        <w:rPr>
          <w:noProof/>
        </w:rPr>
        <w:t>42</w:t>
      </w:r>
      <w:r w:rsidR="00B84CD6">
        <w:rPr>
          <w:noProof/>
        </w:rPr>
        <w:fldChar w:fldCharType="end"/>
      </w:r>
    </w:p>
    <w:p w:rsidR="00243D76" w:rsidRDefault="00243D76">
      <w:pPr>
        <w:pStyle w:val="TOC3"/>
        <w:tabs>
          <w:tab w:val="left" w:pos="1100"/>
        </w:tabs>
        <w:rPr>
          <w:rFonts w:asciiTheme="minorHAnsi" w:eastAsiaTheme="minorEastAsia" w:hAnsiTheme="minorHAnsi" w:cstheme="minorBidi"/>
          <w:noProof/>
          <w:szCs w:val="22"/>
          <w:lang w:val="en-AU" w:eastAsia="ja-JP"/>
        </w:rPr>
      </w:pPr>
      <w:r>
        <w:rPr>
          <w:noProof/>
        </w:rPr>
        <w:t>6.2.3</w:t>
      </w:r>
      <w:r>
        <w:rPr>
          <w:rFonts w:asciiTheme="minorHAnsi" w:eastAsiaTheme="minorEastAsia" w:hAnsiTheme="minorHAnsi" w:cstheme="minorBidi"/>
          <w:noProof/>
          <w:szCs w:val="22"/>
          <w:lang w:val="en-AU" w:eastAsia="ja-JP"/>
        </w:rPr>
        <w:tab/>
      </w:r>
      <w:r>
        <w:rPr>
          <w:noProof/>
        </w:rPr>
        <w:t>MFR OUT Files</w:t>
      </w:r>
      <w:r>
        <w:rPr>
          <w:noProof/>
        </w:rPr>
        <w:tab/>
      </w:r>
      <w:r w:rsidR="00B84CD6">
        <w:rPr>
          <w:noProof/>
        </w:rPr>
        <w:fldChar w:fldCharType="begin"/>
      </w:r>
      <w:r>
        <w:rPr>
          <w:noProof/>
        </w:rPr>
        <w:instrText xml:space="preserve"> PAGEREF _Toc355280372 \h </w:instrText>
      </w:r>
      <w:r w:rsidR="00B84CD6">
        <w:rPr>
          <w:noProof/>
        </w:rPr>
      </w:r>
      <w:r w:rsidR="00B84CD6">
        <w:rPr>
          <w:noProof/>
        </w:rPr>
        <w:fldChar w:fldCharType="separate"/>
      </w:r>
      <w:r w:rsidR="00CD22EF">
        <w:rPr>
          <w:noProof/>
        </w:rPr>
        <w:t>43</w:t>
      </w:r>
      <w:r w:rsidR="00B84CD6">
        <w:rPr>
          <w:noProof/>
        </w:rPr>
        <w:fldChar w:fldCharType="end"/>
      </w:r>
    </w:p>
    <w:p w:rsidR="00243D76" w:rsidRDefault="00243D76">
      <w:pPr>
        <w:pStyle w:val="TOC3"/>
        <w:tabs>
          <w:tab w:val="left" w:pos="1100"/>
        </w:tabs>
        <w:rPr>
          <w:rFonts w:asciiTheme="minorHAnsi" w:eastAsiaTheme="minorEastAsia" w:hAnsiTheme="minorHAnsi" w:cstheme="minorBidi"/>
          <w:noProof/>
          <w:szCs w:val="22"/>
          <w:lang w:val="en-AU" w:eastAsia="ja-JP"/>
        </w:rPr>
      </w:pPr>
      <w:r>
        <w:rPr>
          <w:noProof/>
        </w:rPr>
        <w:t>6.2.4</w:t>
      </w:r>
      <w:r>
        <w:rPr>
          <w:rFonts w:asciiTheme="minorHAnsi" w:eastAsiaTheme="minorEastAsia" w:hAnsiTheme="minorHAnsi" w:cstheme="minorBidi"/>
          <w:noProof/>
          <w:szCs w:val="22"/>
          <w:lang w:val="en-AU" w:eastAsia="ja-JP"/>
        </w:rPr>
        <w:tab/>
      </w:r>
      <w:r>
        <w:rPr>
          <w:noProof/>
        </w:rPr>
        <w:t>SVC HR-1024 Files</w:t>
      </w:r>
      <w:r>
        <w:rPr>
          <w:noProof/>
        </w:rPr>
        <w:tab/>
      </w:r>
      <w:r w:rsidR="00B84CD6">
        <w:rPr>
          <w:noProof/>
        </w:rPr>
        <w:fldChar w:fldCharType="begin"/>
      </w:r>
      <w:r>
        <w:rPr>
          <w:noProof/>
        </w:rPr>
        <w:instrText xml:space="preserve"> PAGEREF _Toc355280373 \h </w:instrText>
      </w:r>
      <w:r w:rsidR="00B84CD6">
        <w:rPr>
          <w:noProof/>
        </w:rPr>
      </w:r>
      <w:r w:rsidR="00B84CD6">
        <w:rPr>
          <w:noProof/>
        </w:rPr>
        <w:fldChar w:fldCharType="separate"/>
      </w:r>
      <w:r w:rsidR="00CD22EF">
        <w:rPr>
          <w:noProof/>
        </w:rPr>
        <w:t>43</w:t>
      </w:r>
      <w:r w:rsidR="00B84CD6">
        <w:rPr>
          <w:noProof/>
        </w:rPr>
        <w:fldChar w:fldCharType="end"/>
      </w:r>
    </w:p>
    <w:p w:rsidR="00243D76" w:rsidRDefault="00243D76">
      <w:pPr>
        <w:pStyle w:val="TOC3"/>
        <w:tabs>
          <w:tab w:val="left" w:pos="1100"/>
        </w:tabs>
        <w:rPr>
          <w:rFonts w:asciiTheme="minorHAnsi" w:eastAsiaTheme="minorEastAsia" w:hAnsiTheme="minorHAnsi" w:cstheme="minorBidi"/>
          <w:noProof/>
          <w:szCs w:val="22"/>
          <w:lang w:val="en-AU" w:eastAsia="ja-JP"/>
        </w:rPr>
      </w:pPr>
      <w:r>
        <w:rPr>
          <w:noProof/>
        </w:rPr>
        <w:t>6.2.5</w:t>
      </w:r>
      <w:r>
        <w:rPr>
          <w:rFonts w:asciiTheme="minorHAnsi" w:eastAsiaTheme="minorEastAsia" w:hAnsiTheme="minorHAnsi" w:cstheme="minorBidi"/>
          <w:noProof/>
          <w:szCs w:val="22"/>
          <w:lang w:val="en-AU" w:eastAsia="ja-JP"/>
        </w:rPr>
        <w:tab/>
      </w:r>
      <w:r>
        <w:rPr>
          <w:noProof/>
        </w:rPr>
        <w:t>Apogee Files</w:t>
      </w:r>
      <w:r>
        <w:rPr>
          <w:noProof/>
        </w:rPr>
        <w:tab/>
      </w:r>
      <w:r w:rsidR="00B84CD6">
        <w:rPr>
          <w:noProof/>
        </w:rPr>
        <w:fldChar w:fldCharType="begin"/>
      </w:r>
      <w:r>
        <w:rPr>
          <w:noProof/>
        </w:rPr>
        <w:instrText xml:space="preserve"> PAGEREF _Toc355280374 \h </w:instrText>
      </w:r>
      <w:r w:rsidR="00B84CD6">
        <w:rPr>
          <w:noProof/>
        </w:rPr>
      </w:r>
      <w:r w:rsidR="00B84CD6">
        <w:rPr>
          <w:noProof/>
        </w:rPr>
        <w:fldChar w:fldCharType="separate"/>
      </w:r>
      <w:r w:rsidR="00CD22EF">
        <w:rPr>
          <w:noProof/>
        </w:rPr>
        <w:t>45</w:t>
      </w:r>
      <w:r w:rsidR="00B84CD6">
        <w:rPr>
          <w:noProof/>
        </w:rPr>
        <w:fldChar w:fldCharType="end"/>
      </w:r>
    </w:p>
    <w:p w:rsidR="00243D76" w:rsidRDefault="00243D76">
      <w:pPr>
        <w:pStyle w:val="TOC3"/>
        <w:tabs>
          <w:tab w:val="left" w:pos="1100"/>
        </w:tabs>
        <w:rPr>
          <w:rFonts w:asciiTheme="minorHAnsi" w:eastAsiaTheme="minorEastAsia" w:hAnsiTheme="minorHAnsi" w:cstheme="minorBidi"/>
          <w:noProof/>
          <w:szCs w:val="22"/>
          <w:lang w:val="en-AU" w:eastAsia="ja-JP"/>
        </w:rPr>
      </w:pPr>
      <w:r>
        <w:rPr>
          <w:noProof/>
        </w:rPr>
        <w:t>6.2.6</w:t>
      </w:r>
      <w:r>
        <w:rPr>
          <w:rFonts w:asciiTheme="minorHAnsi" w:eastAsiaTheme="minorEastAsia" w:hAnsiTheme="minorHAnsi" w:cstheme="minorBidi"/>
          <w:noProof/>
          <w:szCs w:val="22"/>
          <w:lang w:val="en-AU" w:eastAsia="ja-JP"/>
        </w:rPr>
        <w:tab/>
      </w:r>
      <w:r>
        <w:rPr>
          <w:noProof/>
        </w:rPr>
        <w:t>ENVI Spectral Library Files</w:t>
      </w:r>
      <w:r>
        <w:rPr>
          <w:noProof/>
        </w:rPr>
        <w:tab/>
      </w:r>
      <w:r w:rsidR="00B84CD6">
        <w:rPr>
          <w:noProof/>
        </w:rPr>
        <w:fldChar w:fldCharType="begin"/>
      </w:r>
      <w:r>
        <w:rPr>
          <w:noProof/>
        </w:rPr>
        <w:instrText xml:space="preserve"> PAGEREF _Toc355280375 \h </w:instrText>
      </w:r>
      <w:r w:rsidR="00B84CD6">
        <w:rPr>
          <w:noProof/>
        </w:rPr>
      </w:r>
      <w:r w:rsidR="00B84CD6">
        <w:rPr>
          <w:noProof/>
        </w:rPr>
        <w:fldChar w:fldCharType="separate"/>
      </w:r>
      <w:r w:rsidR="00CD22EF">
        <w:rPr>
          <w:noProof/>
        </w:rPr>
        <w:t>46</w:t>
      </w:r>
      <w:r w:rsidR="00B84CD6">
        <w:rPr>
          <w:noProof/>
        </w:rPr>
        <w:fldChar w:fldCharType="end"/>
      </w:r>
    </w:p>
    <w:p w:rsidR="00243D76" w:rsidRDefault="00243D76">
      <w:pPr>
        <w:pStyle w:val="TOC3"/>
        <w:tabs>
          <w:tab w:val="left" w:pos="1100"/>
        </w:tabs>
        <w:rPr>
          <w:rFonts w:asciiTheme="minorHAnsi" w:eastAsiaTheme="minorEastAsia" w:hAnsiTheme="minorHAnsi" w:cstheme="minorBidi"/>
          <w:noProof/>
          <w:szCs w:val="22"/>
          <w:lang w:val="en-AU" w:eastAsia="ja-JP"/>
        </w:rPr>
      </w:pPr>
      <w:r>
        <w:rPr>
          <w:noProof/>
        </w:rPr>
        <w:t>6.2.7</w:t>
      </w:r>
      <w:r>
        <w:rPr>
          <w:rFonts w:asciiTheme="minorHAnsi" w:eastAsiaTheme="minorEastAsia" w:hAnsiTheme="minorHAnsi" w:cstheme="minorBidi"/>
          <w:noProof/>
          <w:szCs w:val="22"/>
          <w:lang w:val="en-AU" w:eastAsia="ja-JP"/>
        </w:rPr>
        <w:tab/>
      </w:r>
      <w:r>
        <w:rPr>
          <w:noProof/>
        </w:rPr>
        <w:t>Ocean Optics SpectraSuite Data Files</w:t>
      </w:r>
      <w:r>
        <w:rPr>
          <w:noProof/>
        </w:rPr>
        <w:tab/>
      </w:r>
      <w:r w:rsidR="00B84CD6">
        <w:rPr>
          <w:noProof/>
        </w:rPr>
        <w:fldChar w:fldCharType="begin"/>
      </w:r>
      <w:r>
        <w:rPr>
          <w:noProof/>
        </w:rPr>
        <w:instrText xml:space="preserve"> PAGEREF _Toc355280376 \h </w:instrText>
      </w:r>
      <w:r w:rsidR="00B84CD6">
        <w:rPr>
          <w:noProof/>
        </w:rPr>
      </w:r>
      <w:r w:rsidR="00B84CD6">
        <w:rPr>
          <w:noProof/>
        </w:rPr>
        <w:fldChar w:fldCharType="separate"/>
      </w:r>
      <w:r w:rsidR="00CD22EF">
        <w:rPr>
          <w:noProof/>
        </w:rPr>
        <w:t>46</w:t>
      </w:r>
      <w:r w:rsidR="00B84CD6">
        <w:rPr>
          <w:noProof/>
        </w:rPr>
        <w:fldChar w:fldCharType="end"/>
      </w:r>
    </w:p>
    <w:p w:rsidR="00243D76" w:rsidRDefault="00243D76">
      <w:pPr>
        <w:pStyle w:val="TOC3"/>
        <w:tabs>
          <w:tab w:val="left" w:pos="1100"/>
        </w:tabs>
        <w:rPr>
          <w:rFonts w:asciiTheme="minorHAnsi" w:eastAsiaTheme="minorEastAsia" w:hAnsiTheme="minorHAnsi" w:cstheme="minorBidi"/>
          <w:noProof/>
          <w:szCs w:val="22"/>
          <w:lang w:val="en-AU" w:eastAsia="ja-JP"/>
        </w:rPr>
      </w:pPr>
      <w:r>
        <w:rPr>
          <w:noProof/>
        </w:rPr>
        <w:t>6.2.8</w:t>
      </w:r>
      <w:r>
        <w:rPr>
          <w:rFonts w:asciiTheme="minorHAnsi" w:eastAsiaTheme="minorEastAsia" w:hAnsiTheme="minorHAnsi" w:cstheme="minorBidi"/>
          <w:noProof/>
          <w:szCs w:val="22"/>
          <w:lang w:val="en-AU" w:eastAsia="ja-JP"/>
        </w:rPr>
        <w:tab/>
      </w:r>
      <w:r>
        <w:rPr>
          <w:noProof/>
        </w:rPr>
        <w:t>HDF5 Files containing FGI goniometer measurements</w:t>
      </w:r>
      <w:r>
        <w:rPr>
          <w:noProof/>
        </w:rPr>
        <w:tab/>
      </w:r>
      <w:r w:rsidR="00B84CD6">
        <w:rPr>
          <w:noProof/>
        </w:rPr>
        <w:fldChar w:fldCharType="begin"/>
      </w:r>
      <w:r>
        <w:rPr>
          <w:noProof/>
        </w:rPr>
        <w:instrText xml:space="preserve"> PAGEREF _Toc355280377 \h </w:instrText>
      </w:r>
      <w:r w:rsidR="00B84CD6">
        <w:rPr>
          <w:noProof/>
        </w:rPr>
      </w:r>
      <w:r w:rsidR="00B84CD6">
        <w:rPr>
          <w:noProof/>
        </w:rPr>
        <w:fldChar w:fldCharType="separate"/>
      </w:r>
      <w:r w:rsidR="00CD22EF">
        <w:rPr>
          <w:noProof/>
        </w:rPr>
        <w:t>47</w:t>
      </w:r>
      <w:r w:rsidR="00B84CD6">
        <w:rPr>
          <w:noProof/>
        </w:rPr>
        <w:fldChar w:fldCharType="end"/>
      </w:r>
    </w:p>
    <w:p w:rsidR="00243D76" w:rsidRDefault="00243D76">
      <w:pPr>
        <w:pStyle w:val="TOC3"/>
        <w:tabs>
          <w:tab w:val="left" w:pos="1100"/>
        </w:tabs>
        <w:rPr>
          <w:rFonts w:asciiTheme="minorHAnsi" w:eastAsiaTheme="minorEastAsia" w:hAnsiTheme="minorHAnsi" w:cstheme="minorBidi"/>
          <w:noProof/>
          <w:szCs w:val="22"/>
          <w:lang w:val="en-AU" w:eastAsia="ja-JP"/>
        </w:rPr>
      </w:pPr>
      <w:r>
        <w:rPr>
          <w:noProof/>
        </w:rPr>
        <w:t>6.2.9</w:t>
      </w:r>
      <w:r>
        <w:rPr>
          <w:rFonts w:asciiTheme="minorHAnsi" w:eastAsiaTheme="minorEastAsia" w:hAnsiTheme="minorHAnsi" w:cstheme="minorBidi"/>
          <w:noProof/>
          <w:szCs w:val="22"/>
          <w:lang w:val="en-AU" w:eastAsia="ja-JP"/>
        </w:rPr>
        <w:tab/>
      </w:r>
      <w:r>
        <w:rPr>
          <w:noProof/>
        </w:rPr>
        <w:t>Excel files</w:t>
      </w:r>
      <w:r>
        <w:rPr>
          <w:noProof/>
        </w:rPr>
        <w:tab/>
      </w:r>
      <w:r w:rsidR="00B84CD6">
        <w:rPr>
          <w:noProof/>
        </w:rPr>
        <w:fldChar w:fldCharType="begin"/>
      </w:r>
      <w:r>
        <w:rPr>
          <w:noProof/>
        </w:rPr>
        <w:instrText xml:space="preserve"> PAGEREF _Toc355280378 \h </w:instrText>
      </w:r>
      <w:r w:rsidR="00B84CD6">
        <w:rPr>
          <w:noProof/>
        </w:rPr>
      </w:r>
      <w:r w:rsidR="00B84CD6">
        <w:rPr>
          <w:noProof/>
        </w:rPr>
        <w:fldChar w:fldCharType="separate"/>
      </w:r>
      <w:r w:rsidR="00CD22EF">
        <w:rPr>
          <w:noProof/>
        </w:rPr>
        <w:t>47</w:t>
      </w:r>
      <w:r w:rsidR="00B84CD6">
        <w:rPr>
          <w:noProof/>
        </w:rPr>
        <w:fldChar w:fldCharType="end"/>
      </w:r>
    </w:p>
    <w:p w:rsidR="00243D76" w:rsidRDefault="00243D76">
      <w:pPr>
        <w:pStyle w:val="TOC3"/>
        <w:tabs>
          <w:tab w:val="left" w:pos="1100"/>
        </w:tabs>
        <w:rPr>
          <w:rFonts w:asciiTheme="minorHAnsi" w:eastAsiaTheme="minorEastAsia" w:hAnsiTheme="minorHAnsi" w:cstheme="minorBidi"/>
          <w:noProof/>
          <w:szCs w:val="22"/>
          <w:lang w:val="en-AU" w:eastAsia="ja-JP"/>
        </w:rPr>
      </w:pPr>
      <w:r>
        <w:rPr>
          <w:noProof/>
        </w:rPr>
        <w:t>6.2.10</w:t>
      </w:r>
      <w:r>
        <w:rPr>
          <w:rFonts w:asciiTheme="minorHAnsi" w:eastAsiaTheme="minorEastAsia" w:hAnsiTheme="minorHAnsi" w:cstheme="minorBidi"/>
          <w:noProof/>
          <w:szCs w:val="22"/>
          <w:lang w:val="en-AU" w:eastAsia="ja-JP"/>
        </w:rPr>
        <w:tab/>
      </w:r>
      <w:r>
        <w:rPr>
          <w:noProof/>
        </w:rPr>
        <w:t>TXT Space Formatted Text Files</w:t>
      </w:r>
      <w:r>
        <w:rPr>
          <w:noProof/>
        </w:rPr>
        <w:tab/>
      </w:r>
      <w:r w:rsidR="00B84CD6">
        <w:rPr>
          <w:noProof/>
        </w:rPr>
        <w:fldChar w:fldCharType="begin"/>
      </w:r>
      <w:r>
        <w:rPr>
          <w:noProof/>
        </w:rPr>
        <w:instrText xml:space="preserve"> PAGEREF _Toc355280379 \h </w:instrText>
      </w:r>
      <w:r w:rsidR="00B84CD6">
        <w:rPr>
          <w:noProof/>
        </w:rPr>
      </w:r>
      <w:r w:rsidR="00B84CD6">
        <w:rPr>
          <w:noProof/>
        </w:rPr>
        <w:fldChar w:fldCharType="separate"/>
      </w:r>
      <w:r w:rsidR="00CD22EF">
        <w:rPr>
          <w:noProof/>
        </w:rPr>
        <w:t>47</w:t>
      </w:r>
      <w:r w:rsidR="00B84CD6">
        <w:rPr>
          <w:noProof/>
        </w:rPr>
        <w:fldChar w:fldCharType="end"/>
      </w:r>
    </w:p>
    <w:p w:rsidR="00243D76" w:rsidRDefault="00243D76">
      <w:pPr>
        <w:pStyle w:val="TOC2"/>
        <w:tabs>
          <w:tab w:val="left" w:pos="660"/>
        </w:tabs>
        <w:rPr>
          <w:rFonts w:asciiTheme="minorHAnsi" w:eastAsiaTheme="minorEastAsia" w:hAnsiTheme="minorHAnsi" w:cstheme="minorBidi"/>
          <w:noProof/>
          <w:szCs w:val="22"/>
          <w:lang w:val="en-AU" w:eastAsia="ja-JP"/>
        </w:rPr>
      </w:pPr>
      <w:r>
        <w:rPr>
          <w:noProof/>
        </w:rPr>
        <w:t>6.3</w:t>
      </w:r>
      <w:r>
        <w:rPr>
          <w:rFonts w:asciiTheme="minorHAnsi" w:eastAsiaTheme="minorEastAsia" w:hAnsiTheme="minorHAnsi" w:cstheme="minorBidi"/>
          <w:noProof/>
          <w:szCs w:val="22"/>
          <w:lang w:val="en-AU" w:eastAsia="ja-JP"/>
        </w:rPr>
        <w:tab/>
      </w:r>
      <w:r>
        <w:rPr>
          <w:noProof/>
        </w:rPr>
        <w:t>Add Target – Reference Links</w:t>
      </w:r>
      <w:r>
        <w:rPr>
          <w:noProof/>
        </w:rPr>
        <w:tab/>
      </w:r>
      <w:r w:rsidR="00B84CD6">
        <w:rPr>
          <w:noProof/>
        </w:rPr>
        <w:fldChar w:fldCharType="begin"/>
      </w:r>
      <w:r>
        <w:rPr>
          <w:noProof/>
        </w:rPr>
        <w:instrText xml:space="preserve"> PAGEREF _Toc355280380 \h </w:instrText>
      </w:r>
      <w:r w:rsidR="00B84CD6">
        <w:rPr>
          <w:noProof/>
        </w:rPr>
      </w:r>
      <w:r w:rsidR="00B84CD6">
        <w:rPr>
          <w:noProof/>
        </w:rPr>
        <w:fldChar w:fldCharType="separate"/>
      </w:r>
      <w:r w:rsidR="00CD22EF">
        <w:rPr>
          <w:noProof/>
        </w:rPr>
        <w:t>48</w:t>
      </w:r>
      <w:r w:rsidR="00B84CD6">
        <w:rPr>
          <w:noProof/>
        </w:rPr>
        <w:fldChar w:fldCharType="end"/>
      </w:r>
    </w:p>
    <w:p w:rsidR="00243D76" w:rsidRDefault="00243D76">
      <w:pPr>
        <w:pStyle w:val="TOC2"/>
        <w:tabs>
          <w:tab w:val="left" w:pos="660"/>
        </w:tabs>
        <w:rPr>
          <w:rFonts w:asciiTheme="minorHAnsi" w:eastAsiaTheme="minorEastAsia" w:hAnsiTheme="minorHAnsi" w:cstheme="minorBidi"/>
          <w:noProof/>
          <w:szCs w:val="22"/>
          <w:lang w:val="en-AU" w:eastAsia="ja-JP"/>
        </w:rPr>
      </w:pPr>
      <w:r>
        <w:rPr>
          <w:noProof/>
        </w:rPr>
        <w:t>6.4</w:t>
      </w:r>
      <w:r>
        <w:rPr>
          <w:rFonts w:asciiTheme="minorHAnsi" w:eastAsiaTheme="minorEastAsia" w:hAnsiTheme="minorHAnsi" w:cstheme="minorBidi"/>
          <w:noProof/>
          <w:szCs w:val="22"/>
          <w:lang w:val="en-AU" w:eastAsia="ja-JP"/>
        </w:rPr>
        <w:tab/>
      </w:r>
      <w:r>
        <w:rPr>
          <w:noProof/>
        </w:rPr>
        <w:t>Editing Metadata</w:t>
      </w:r>
      <w:r>
        <w:rPr>
          <w:noProof/>
        </w:rPr>
        <w:tab/>
      </w:r>
      <w:r w:rsidR="00B84CD6">
        <w:rPr>
          <w:noProof/>
        </w:rPr>
        <w:fldChar w:fldCharType="begin"/>
      </w:r>
      <w:r>
        <w:rPr>
          <w:noProof/>
        </w:rPr>
        <w:instrText xml:space="preserve"> PAGEREF _Toc355280381 \h </w:instrText>
      </w:r>
      <w:r w:rsidR="00B84CD6">
        <w:rPr>
          <w:noProof/>
        </w:rPr>
      </w:r>
      <w:r w:rsidR="00B84CD6">
        <w:rPr>
          <w:noProof/>
        </w:rPr>
        <w:fldChar w:fldCharType="separate"/>
      </w:r>
      <w:r w:rsidR="00CD22EF">
        <w:rPr>
          <w:noProof/>
        </w:rPr>
        <w:t>48</w:t>
      </w:r>
      <w:r w:rsidR="00B84CD6">
        <w:rPr>
          <w:noProof/>
        </w:rPr>
        <w:fldChar w:fldCharType="end"/>
      </w:r>
    </w:p>
    <w:p w:rsidR="00243D76" w:rsidRDefault="00243D76">
      <w:pPr>
        <w:pStyle w:val="TOC3"/>
        <w:tabs>
          <w:tab w:val="left" w:pos="1100"/>
        </w:tabs>
        <w:rPr>
          <w:rFonts w:asciiTheme="minorHAnsi" w:eastAsiaTheme="minorEastAsia" w:hAnsiTheme="minorHAnsi" w:cstheme="minorBidi"/>
          <w:noProof/>
          <w:szCs w:val="22"/>
          <w:lang w:val="en-AU" w:eastAsia="ja-JP"/>
        </w:rPr>
      </w:pPr>
      <w:r>
        <w:rPr>
          <w:noProof/>
        </w:rPr>
        <w:t>6.4.1</w:t>
      </w:r>
      <w:r>
        <w:rPr>
          <w:rFonts w:asciiTheme="minorHAnsi" w:eastAsiaTheme="minorEastAsia" w:hAnsiTheme="minorHAnsi" w:cstheme="minorBidi"/>
          <w:noProof/>
          <w:szCs w:val="22"/>
          <w:lang w:val="en-AU" w:eastAsia="ja-JP"/>
        </w:rPr>
        <w:tab/>
      </w:r>
      <w:r>
        <w:rPr>
          <w:noProof/>
        </w:rPr>
        <w:t>Editing Campaign Metadata</w:t>
      </w:r>
      <w:r>
        <w:rPr>
          <w:noProof/>
        </w:rPr>
        <w:tab/>
      </w:r>
      <w:r w:rsidR="00B84CD6">
        <w:rPr>
          <w:noProof/>
        </w:rPr>
        <w:fldChar w:fldCharType="begin"/>
      </w:r>
      <w:r>
        <w:rPr>
          <w:noProof/>
        </w:rPr>
        <w:instrText xml:space="preserve"> PAGEREF _Toc355280382 \h </w:instrText>
      </w:r>
      <w:r w:rsidR="00B84CD6">
        <w:rPr>
          <w:noProof/>
        </w:rPr>
      </w:r>
      <w:r w:rsidR="00B84CD6">
        <w:rPr>
          <w:noProof/>
        </w:rPr>
        <w:fldChar w:fldCharType="separate"/>
      </w:r>
      <w:r w:rsidR="00CD22EF">
        <w:rPr>
          <w:noProof/>
        </w:rPr>
        <w:t>50</w:t>
      </w:r>
      <w:r w:rsidR="00B84CD6">
        <w:rPr>
          <w:noProof/>
        </w:rPr>
        <w:fldChar w:fldCharType="end"/>
      </w:r>
    </w:p>
    <w:p w:rsidR="00243D76" w:rsidRDefault="00243D76">
      <w:pPr>
        <w:pStyle w:val="TOC3"/>
        <w:tabs>
          <w:tab w:val="left" w:pos="1100"/>
        </w:tabs>
        <w:rPr>
          <w:rFonts w:asciiTheme="minorHAnsi" w:eastAsiaTheme="minorEastAsia" w:hAnsiTheme="minorHAnsi" w:cstheme="minorBidi"/>
          <w:noProof/>
          <w:szCs w:val="22"/>
          <w:lang w:val="en-AU" w:eastAsia="ja-JP"/>
        </w:rPr>
      </w:pPr>
      <w:r>
        <w:rPr>
          <w:noProof/>
        </w:rPr>
        <w:t>6.4.2</w:t>
      </w:r>
      <w:r>
        <w:rPr>
          <w:rFonts w:asciiTheme="minorHAnsi" w:eastAsiaTheme="minorEastAsia" w:hAnsiTheme="minorHAnsi" w:cstheme="minorBidi"/>
          <w:noProof/>
          <w:szCs w:val="22"/>
          <w:lang w:val="en-AU" w:eastAsia="ja-JP"/>
        </w:rPr>
        <w:tab/>
      </w:r>
      <w:r>
        <w:rPr>
          <w:noProof/>
        </w:rPr>
        <w:t>Editing Spectrum Metadata</w:t>
      </w:r>
      <w:r>
        <w:rPr>
          <w:noProof/>
        </w:rPr>
        <w:tab/>
      </w:r>
      <w:r w:rsidR="00B84CD6">
        <w:rPr>
          <w:noProof/>
        </w:rPr>
        <w:fldChar w:fldCharType="begin"/>
      </w:r>
      <w:r>
        <w:rPr>
          <w:noProof/>
        </w:rPr>
        <w:instrText xml:space="preserve"> PAGEREF _Toc355280383 \h </w:instrText>
      </w:r>
      <w:r w:rsidR="00B84CD6">
        <w:rPr>
          <w:noProof/>
        </w:rPr>
      </w:r>
      <w:r w:rsidR="00B84CD6">
        <w:rPr>
          <w:noProof/>
        </w:rPr>
        <w:fldChar w:fldCharType="separate"/>
      </w:r>
      <w:r w:rsidR="00CD22EF">
        <w:rPr>
          <w:noProof/>
        </w:rPr>
        <w:t>50</w:t>
      </w:r>
      <w:r w:rsidR="00B84CD6">
        <w:rPr>
          <w:noProof/>
        </w:rPr>
        <w:fldChar w:fldCharType="end"/>
      </w:r>
    </w:p>
    <w:p w:rsidR="00243D76" w:rsidRDefault="00243D76">
      <w:pPr>
        <w:pStyle w:val="TOC2"/>
        <w:tabs>
          <w:tab w:val="left" w:pos="660"/>
        </w:tabs>
        <w:rPr>
          <w:rFonts w:asciiTheme="minorHAnsi" w:eastAsiaTheme="minorEastAsia" w:hAnsiTheme="minorHAnsi" w:cstheme="minorBidi"/>
          <w:noProof/>
          <w:szCs w:val="22"/>
          <w:lang w:val="en-AU" w:eastAsia="ja-JP"/>
        </w:rPr>
      </w:pPr>
      <w:r>
        <w:rPr>
          <w:noProof/>
        </w:rPr>
        <w:t>6.5</w:t>
      </w:r>
      <w:r>
        <w:rPr>
          <w:rFonts w:asciiTheme="minorHAnsi" w:eastAsiaTheme="minorEastAsia" w:hAnsiTheme="minorHAnsi" w:cstheme="minorBidi"/>
          <w:noProof/>
          <w:szCs w:val="22"/>
          <w:lang w:val="en-AU" w:eastAsia="ja-JP"/>
        </w:rPr>
        <w:tab/>
      </w:r>
      <w:r>
        <w:rPr>
          <w:noProof/>
        </w:rPr>
        <w:t>UTC Time Correction</w:t>
      </w:r>
      <w:r>
        <w:rPr>
          <w:noProof/>
        </w:rPr>
        <w:tab/>
      </w:r>
      <w:r w:rsidR="00B84CD6">
        <w:rPr>
          <w:noProof/>
        </w:rPr>
        <w:fldChar w:fldCharType="begin"/>
      </w:r>
      <w:r>
        <w:rPr>
          <w:noProof/>
        </w:rPr>
        <w:instrText xml:space="preserve"> PAGEREF _Toc355280384 \h </w:instrText>
      </w:r>
      <w:r w:rsidR="00B84CD6">
        <w:rPr>
          <w:noProof/>
        </w:rPr>
      </w:r>
      <w:r w:rsidR="00B84CD6">
        <w:rPr>
          <w:noProof/>
        </w:rPr>
        <w:fldChar w:fldCharType="separate"/>
      </w:r>
      <w:r w:rsidR="00CD22EF">
        <w:rPr>
          <w:noProof/>
        </w:rPr>
        <w:t>65</w:t>
      </w:r>
      <w:r w:rsidR="00B84CD6">
        <w:rPr>
          <w:noProof/>
        </w:rPr>
        <w:fldChar w:fldCharType="end"/>
      </w:r>
    </w:p>
    <w:p w:rsidR="00243D76" w:rsidRDefault="00243D76">
      <w:pPr>
        <w:pStyle w:val="TOC2"/>
        <w:tabs>
          <w:tab w:val="left" w:pos="660"/>
        </w:tabs>
        <w:rPr>
          <w:rFonts w:asciiTheme="minorHAnsi" w:eastAsiaTheme="minorEastAsia" w:hAnsiTheme="minorHAnsi" w:cstheme="minorBidi"/>
          <w:noProof/>
          <w:szCs w:val="22"/>
          <w:lang w:val="en-AU" w:eastAsia="ja-JP"/>
        </w:rPr>
      </w:pPr>
      <w:r>
        <w:rPr>
          <w:noProof/>
        </w:rPr>
        <w:t>6.6</w:t>
      </w:r>
      <w:r>
        <w:rPr>
          <w:rFonts w:asciiTheme="minorHAnsi" w:eastAsiaTheme="minorEastAsia" w:hAnsiTheme="minorHAnsi" w:cstheme="minorBidi"/>
          <w:noProof/>
          <w:szCs w:val="22"/>
          <w:lang w:val="en-AU" w:eastAsia="ja-JP"/>
        </w:rPr>
        <w:tab/>
      </w:r>
      <w:r>
        <w:rPr>
          <w:noProof/>
        </w:rPr>
        <w:t>Uploading Metadata from Excel files</w:t>
      </w:r>
      <w:r>
        <w:rPr>
          <w:noProof/>
        </w:rPr>
        <w:tab/>
      </w:r>
      <w:r w:rsidR="00B84CD6">
        <w:rPr>
          <w:noProof/>
        </w:rPr>
        <w:fldChar w:fldCharType="begin"/>
      </w:r>
      <w:r>
        <w:rPr>
          <w:noProof/>
        </w:rPr>
        <w:instrText xml:space="preserve"> PAGEREF _Toc355280385 \h </w:instrText>
      </w:r>
      <w:r w:rsidR="00B84CD6">
        <w:rPr>
          <w:noProof/>
        </w:rPr>
      </w:r>
      <w:r w:rsidR="00B84CD6">
        <w:rPr>
          <w:noProof/>
        </w:rPr>
        <w:fldChar w:fldCharType="separate"/>
      </w:r>
      <w:r w:rsidR="00CD22EF">
        <w:rPr>
          <w:noProof/>
        </w:rPr>
        <w:t>67</w:t>
      </w:r>
      <w:r w:rsidR="00B84CD6">
        <w:rPr>
          <w:noProof/>
        </w:rPr>
        <w:fldChar w:fldCharType="end"/>
      </w:r>
    </w:p>
    <w:p w:rsidR="00243D76" w:rsidRDefault="00243D76">
      <w:pPr>
        <w:pStyle w:val="TOC1"/>
        <w:tabs>
          <w:tab w:val="left" w:pos="440"/>
        </w:tabs>
        <w:rPr>
          <w:rFonts w:asciiTheme="minorHAnsi" w:eastAsiaTheme="minorEastAsia" w:hAnsiTheme="minorHAnsi" w:cstheme="minorBidi"/>
          <w:b w:val="0"/>
          <w:noProof/>
          <w:sz w:val="22"/>
          <w:szCs w:val="22"/>
          <w:lang w:val="en-AU" w:eastAsia="ja-JP"/>
        </w:rPr>
      </w:pPr>
      <w:r>
        <w:rPr>
          <w:noProof/>
        </w:rPr>
        <w:t>7</w:t>
      </w:r>
      <w:r>
        <w:rPr>
          <w:rFonts w:asciiTheme="minorHAnsi" w:eastAsiaTheme="minorEastAsia" w:hAnsiTheme="minorHAnsi" w:cstheme="minorBidi"/>
          <w:b w:val="0"/>
          <w:noProof/>
          <w:sz w:val="22"/>
          <w:szCs w:val="22"/>
          <w:lang w:val="en-AU" w:eastAsia="ja-JP"/>
        </w:rPr>
        <w:tab/>
      </w:r>
      <w:r>
        <w:rPr>
          <w:noProof/>
        </w:rPr>
        <w:t>Data Query and Output</w:t>
      </w:r>
      <w:r>
        <w:rPr>
          <w:noProof/>
        </w:rPr>
        <w:tab/>
      </w:r>
      <w:r w:rsidR="00B84CD6">
        <w:rPr>
          <w:noProof/>
        </w:rPr>
        <w:fldChar w:fldCharType="begin"/>
      </w:r>
      <w:r>
        <w:rPr>
          <w:noProof/>
        </w:rPr>
        <w:instrText xml:space="preserve"> PAGEREF _Toc355280386 \h </w:instrText>
      </w:r>
      <w:r w:rsidR="00B84CD6">
        <w:rPr>
          <w:noProof/>
        </w:rPr>
      </w:r>
      <w:r w:rsidR="00B84CD6">
        <w:rPr>
          <w:noProof/>
        </w:rPr>
        <w:fldChar w:fldCharType="separate"/>
      </w:r>
      <w:r w:rsidR="00CD22EF">
        <w:rPr>
          <w:noProof/>
        </w:rPr>
        <w:t>71</w:t>
      </w:r>
      <w:r w:rsidR="00B84CD6">
        <w:rPr>
          <w:noProof/>
        </w:rPr>
        <w:fldChar w:fldCharType="end"/>
      </w:r>
    </w:p>
    <w:p w:rsidR="00243D76" w:rsidRDefault="00243D76">
      <w:pPr>
        <w:pStyle w:val="TOC2"/>
        <w:tabs>
          <w:tab w:val="left" w:pos="660"/>
        </w:tabs>
        <w:rPr>
          <w:rFonts w:asciiTheme="minorHAnsi" w:eastAsiaTheme="minorEastAsia" w:hAnsiTheme="minorHAnsi" w:cstheme="minorBidi"/>
          <w:noProof/>
          <w:szCs w:val="22"/>
          <w:lang w:val="en-AU" w:eastAsia="ja-JP"/>
        </w:rPr>
      </w:pPr>
      <w:r>
        <w:rPr>
          <w:noProof/>
        </w:rPr>
        <w:t>7.1</w:t>
      </w:r>
      <w:r>
        <w:rPr>
          <w:rFonts w:asciiTheme="minorHAnsi" w:eastAsiaTheme="minorEastAsia" w:hAnsiTheme="minorHAnsi" w:cstheme="minorBidi"/>
          <w:noProof/>
          <w:szCs w:val="22"/>
          <w:lang w:val="en-AU" w:eastAsia="ja-JP"/>
        </w:rPr>
        <w:tab/>
      </w:r>
      <w:r>
        <w:rPr>
          <w:noProof/>
        </w:rPr>
        <w:t>Specchio’s Spectrum Browser</w:t>
      </w:r>
      <w:r>
        <w:rPr>
          <w:noProof/>
        </w:rPr>
        <w:tab/>
      </w:r>
      <w:r w:rsidR="00B84CD6">
        <w:rPr>
          <w:noProof/>
        </w:rPr>
        <w:fldChar w:fldCharType="begin"/>
      </w:r>
      <w:r>
        <w:rPr>
          <w:noProof/>
        </w:rPr>
        <w:instrText xml:space="preserve"> PAGEREF _Toc355280387 \h </w:instrText>
      </w:r>
      <w:r w:rsidR="00B84CD6">
        <w:rPr>
          <w:noProof/>
        </w:rPr>
      </w:r>
      <w:r w:rsidR="00B84CD6">
        <w:rPr>
          <w:noProof/>
        </w:rPr>
        <w:fldChar w:fldCharType="separate"/>
      </w:r>
      <w:r w:rsidR="00CD22EF">
        <w:rPr>
          <w:noProof/>
        </w:rPr>
        <w:t>71</w:t>
      </w:r>
      <w:r w:rsidR="00B84CD6">
        <w:rPr>
          <w:noProof/>
        </w:rPr>
        <w:fldChar w:fldCharType="end"/>
      </w:r>
    </w:p>
    <w:p w:rsidR="00243D76" w:rsidRDefault="00243D76">
      <w:pPr>
        <w:pStyle w:val="TOC2"/>
        <w:tabs>
          <w:tab w:val="left" w:pos="660"/>
        </w:tabs>
        <w:rPr>
          <w:rFonts w:asciiTheme="minorHAnsi" w:eastAsiaTheme="minorEastAsia" w:hAnsiTheme="minorHAnsi" w:cstheme="minorBidi"/>
          <w:noProof/>
          <w:szCs w:val="22"/>
          <w:lang w:val="en-AU" w:eastAsia="ja-JP"/>
        </w:rPr>
      </w:pPr>
      <w:r>
        <w:rPr>
          <w:noProof/>
        </w:rPr>
        <w:t>7.2</w:t>
      </w:r>
      <w:r>
        <w:rPr>
          <w:rFonts w:asciiTheme="minorHAnsi" w:eastAsiaTheme="minorEastAsia" w:hAnsiTheme="minorHAnsi" w:cstheme="minorBidi"/>
          <w:noProof/>
          <w:szCs w:val="22"/>
          <w:lang w:val="en-AU" w:eastAsia="ja-JP"/>
        </w:rPr>
        <w:tab/>
      </w:r>
      <w:r>
        <w:rPr>
          <w:noProof/>
        </w:rPr>
        <w:t>Querying Data</w:t>
      </w:r>
      <w:r>
        <w:rPr>
          <w:noProof/>
        </w:rPr>
        <w:tab/>
      </w:r>
      <w:r w:rsidR="00B84CD6">
        <w:rPr>
          <w:noProof/>
        </w:rPr>
        <w:fldChar w:fldCharType="begin"/>
      </w:r>
      <w:r>
        <w:rPr>
          <w:noProof/>
        </w:rPr>
        <w:instrText xml:space="preserve"> PAGEREF _Toc355280388 \h </w:instrText>
      </w:r>
      <w:r w:rsidR="00B84CD6">
        <w:rPr>
          <w:noProof/>
        </w:rPr>
      </w:r>
      <w:r w:rsidR="00B84CD6">
        <w:rPr>
          <w:noProof/>
        </w:rPr>
        <w:fldChar w:fldCharType="separate"/>
      </w:r>
      <w:r w:rsidR="00CD22EF">
        <w:rPr>
          <w:noProof/>
        </w:rPr>
        <w:t>72</w:t>
      </w:r>
      <w:r w:rsidR="00B84CD6">
        <w:rPr>
          <w:noProof/>
        </w:rPr>
        <w:fldChar w:fldCharType="end"/>
      </w:r>
    </w:p>
    <w:p w:rsidR="00243D76" w:rsidRDefault="00243D76">
      <w:pPr>
        <w:pStyle w:val="TOC2"/>
        <w:tabs>
          <w:tab w:val="left" w:pos="660"/>
        </w:tabs>
        <w:rPr>
          <w:rFonts w:asciiTheme="minorHAnsi" w:eastAsiaTheme="minorEastAsia" w:hAnsiTheme="minorHAnsi" w:cstheme="minorBidi"/>
          <w:noProof/>
          <w:szCs w:val="22"/>
          <w:lang w:val="en-AU" w:eastAsia="ja-JP"/>
        </w:rPr>
      </w:pPr>
      <w:r>
        <w:rPr>
          <w:noProof/>
        </w:rPr>
        <w:t>7.3</w:t>
      </w:r>
      <w:r>
        <w:rPr>
          <w:rFonts w:asciiTheme="minorHAnsi" w:eastAsiaTheme="minorEastAsia" w:hAnsiTheme="minorHAnsi" w:cstheme="minorBidi"/>
          <w:noProof/>
          <w:szCs w:val="22"/>
          <w:lang w:val="en-AU" w:eastAsia="ja-JP"/>
        </w:rPr>
        <w:tab/>
      </w:r>
      <w:r>
        <w:rPr>
          <w:noProof/>
        </w:rPr>
        <w:t>Report Generation</w:t>
      </w:r>
      <w:r>
        <w:rPr>
          <w:noProof/>
        </w:rPr>
        <w:tab/>
      </w:r>
      <w:r w:rsidR="00B84CD6">
        <w:rPr>
          <w:noProof/>
        </w:rPr>
        <w:fldChar w:fldCharType="begin"/>
      </w:r>
      <w:r>
        <w:rPr>
          <w:noProof/>
        </w:rPr>
        <w:instrText xml:space="preserve"> PAGEREF _Toc355280389 \h </w:instrText>
      </w:r>
      <w:r w:rsidR="00B84CD6">
        <w:rPr>
          <w:noProof/>
        </w:rPr>
      </w:r>
      <w:r w:rsidR="00B84CD6">
        <w:rPr>
          <w:noProof/>
        </w:rPr>
        <w:fldChar w:fldCharType="separate"/>
      </w:r>
      <w:r w:rsidR="00CD22EF">
        <w:rPr>
          <w:noProof/>
        </w:rPr>
        <w:t>76</w:t>
      </w:r>
      <w:r w:rsidR="00B84CD6">
        <w:rPr>
          <w:noProof/>
        </w:rPr>
        <w:fldChar w:fldCharType="end"/>
      </w:r>
    </w:p>
    <w:p w:rsidR="00243D76" w:rsidRDefault="00243D76">
      <w:pPr>
        <w:pStyle w:val="TOC2"/>
        <w:tabs>
          <w:tab w:val="left" w:pos="660"/>
        </w:tabs>
        <w:rPr>
          <w:rFonts w:asciiTheme="minorHAnsi" w:eastAsiaTheme="minorEastAsia" w:hAnsiTheme="minorHAnsi" w:cstheme="minorBidi"/>
          <w:noProof/>
          <w:szCs w:val="22"/>
          <w:lang w:val="en-AU" w:eastAsia="ja-JP"/>
        </w:rPr>
      </w:pPr>
      <w:r>
        <w:rPr>
          <w:noProof/>
        </w:rPr>
        <w:t>7.4</w:t>
      </w:r>
      <w:r>
        <w:rPr>
          <w:rFonts w:asciiTheme="minorHAnsi" w:eastAsiaTheme="minorEastAsia" w:hAnsiTheme="minorHAnsi" w:cstheme="minorBidi"/>
          <w:noProof/>
          <w:szCs w:val="22"/>
          <w:lang w:val="en-AU" w:eastAsia="ja-JP"/>
        </w:rPr>
        <w:tab/>
      </w:r>
      <w:r>
        <w:rPr>
          <w:noProof/>
        </w:rPr>
        <w:t>File Output</w:t>
      </w:r>
      <w:r>
        <w:rPr>
          <w:noProof/>
        </w:rPr>
        <w:tab/>
      </w:r>
      <w:r w:rsidR="00B84CD6">
        <w:rPr>
          <w:noProof/>
        </w:rPr>
        <w:fldChar w:fldCharType="begin"/>
      </w:r>
      <w:r>
        <w:rPr>
          <w:noProof/>
        </w:rPr>
        <w:instrText xml:space="preserve"> PAGEREF _Toc355280390 \h </w:instrText>
      </w:r>
      <w:r w:rsidR="00B84CD6">
        <w:rPr>
          <w:noProof/>
        </w:rPr>
      </w:r>
      <w:r w:rsidR="00B84CD6">
        <w:rPr>
          <w:noProof/>
        </w:rPr>
        <w:fldChar w:fldCharType="separate"/>
      </w:r>
      <w:r w:rsidR="00CD22EF">
        <w:rPr>
          <w:noProof/>
        </w:rPr>
        <w:t>78</w:t>
      </w:r>
      <w:r w:rsidR="00B84CD6">
        <w:rPr>
          <w:noProof/>
        </w:rPr>
        <w:fldChar w:fldCharType="end"/>
      </w:r>
    </w:p>
    <w:p w:rsidR="00243D76" w:rsidRDefault="00243D76">
      <w:pPr>
        <w:pStyle w:val="TOC3"/>
        <w:tabs>
          <w:tab w:val="left" w:pos="1100"/>
        </w:tabs>
        <w:rPr>
          <w:rFonts w:asciiTheme="minorHAnsi" w:eastAsiaTheme="minorEastAsia" w:hAnsiTheme="minorHAnsi" w:cstheme="minorBidi"/>
          <w:noProof/>
          <w:szCs w:val="22"/>
          <w:lang w:val="en-AU" w:eastAsia="ja-JP"/>
        </w:rPr>
      </w:pPr>
      <w:r>
        <w:rPr>
          <w:noProof/>
        </w:rPr>
        <w:t>7.4.1</w:t>
      </w:r>
      <w:r>
        <w:rPr>
          <w:rFonts w:asciiTheme="minorHAnsi" w:eastAsiaTheme="minorEastAsia" w:hAnsiTheme="minorHAnsi" w:cstheme="minorBidi"/>
          <w:noProof/>
          <w:szCs w:val="22"/>
          <w:lang w:val="en-AU" w:eastAsia="ja-JP"/>
        </w:rPr>
        <w:tab/>
      </w:r>
      <w:r>
        <w:rPr>
          <w:noProof/>
        </w:rPr>
        <w:t>CSV File Format</w:t>
      </w:r>
      <w:r>
        <w:rPr>
          <w:noProof/>
        </w:rPr>
        <w:tab/>
      </w:r>
      <w:r w:rsidR="00B84CD6">
        <w:rPr>
          <w:noProof/>
        </w:rPr>
        <w:fldChar w:fldCharType="begin"/>
      </w:r>
      <w:r>
        <w:rPr>
          <w:noProof/>
        </w:rPr>
        <w:instrText xml:space="preserve"> PAGEREF _Toc355280391 \h </w:instrText>
      </w:r>
      <w:r w:rsidR="00B84CD6">
        <w:rPr>
          <w:noProof/>
        </w:rPr>
      </w:r>
      <w:r w:rsidR="00B84CD6">
        <w:rPr>
          <w:noProof/>
        </w:rPr>
        <w:fldChar w:fldCharType="separate"/>
      </w:r>
      <w:r w:rsidR="00CD22EF">
        <w:rPr>
          <w:noProof/>
        </w:rPr>
        <w:t>80</w:t>
      </w:r>
      <w:r w:rsidR="00B84CD6">
        <w:rPr>
          <w:noProof/>
        </w:rPr>
        <w:fldChar w:fldCharType="end"/>
      </w:r>
    </w:p>
    <w:p w:rsidR="00243D76" w:rsidRDefault="00243D76">
      <w:pPr>
        <w:pStyle w:val="TOC1"/>
        <w:tabs>
          <w:tab w:val="left" w:pos="440"/>
        </w:tabs>
        <w:rPr>
          <w:rFonts w:asciiTheme="minorHAnsi" w:eastAsiaTheme="minorEastAsia" w:hAnsiTheme="minorHAnsi" w:cstheme="minorBidi"/>
          <w:b w:val="0"/>
          <w:noProof/>
          <w:sz w:val="22"/>
          <w:szCs w:val="22"/>
          <w:lang w:val="en-AU" w:eastAsia="ja-JP"/>
        </w:rPr>
      </w:pPr>
      <w:r>
        <w:rPr>
          <w:noProof/>
        </w:rPr>
        <w:t>8</w:t>
      </w:r>
      <w:r>
        <w:rPr>
          <w:rFonts w:asciiTheme="minorHAnsi" w:eastAsiaTheme="minorEastAsia" w:hAnsiTheme="minorHAnsi" w:cstheme="minorBidi"/>
          <w:b w:val="0"/>
          <w:noProof/>
          <w:sz w:val="22"/>
          <w:szCs w:val="22"/>
          <w:lang w:val="en-AU" w:eastAsia="ja-JP"/>
        </w:rPr>
        <w:tab/>
      </w:r>
      <w:r>
        <w:rPr>
          <w:noProof/>
        </w:rPr>
        <w:t>Publishing Data to ANDS</w:t>
      </w:r>
      <w:r>
        <w:rPr>
          <w:noProof/>
        </w:rPr>
        <w:tab/>
      </w:r>
      <w:r w:rsidR="00B84CD6">
        <w:rPr>
          <w:noProof/>
        </w:rPr>
        <w:fldChar w:fldCharType="begin"/>
      </w:r>
      <w:r>
        <w:rPr>
          <w:noProof/>
        </w:rPr>
        <w:instrText xml:space="preserve"> PAGEREF _Toc355280392 \h </w:instrText>
      </w:r>
      <w:r w:rsidR="00B84CD6">
        <w:rPr>
          <w:noProof/>
        </w:rPr>
      </w:r>
      <w:r w:rsidR="00B84CD6">
        <w:rPr>
          <w:noProof/>
        </w:rPr>
        <w:fldChar w:fldCharType="separate"/>
      </w:r>
      <w:r w:rsidR="00CD22EF">
        <w:rPr>
          <w:noProof/>
        </w:rPr>
        <w:t>82</w:t>
      </w:r>
      <w:r w:rsidR="00B84CD6">
        <w:rPr>
          <w:noProof/>
        </w:rPr>
        <w:fldChar w:fldCharType="end"/>
      </w:r>
    </w:p>
    <w:p w:rsidR="00243D76" w:rsidRDefault="00243D76">
      <w:pPr>
        <w:pStyle w:val="TOC1"/>
        <w:tabs>
          <w:tab w:val="left" w:pos="440"/>
        </w:tabs>
        <w:rPr>
          <w:rFonts w:asciiTheme="minorHAnsi" w:eastAsiaTheme="minorEastAsia" w:hAnsiTheme="minorHAnsi" w:cstheme="minorBidi"/>
          <w:b w:val="0"/>
          <w:noProof/>
          <w:sz w:val="22"/>
          <w:szCs w:val="22"/>
          <w:lang w:val="en-AU" w:eastAsia="ja-JP"/>
        </w:rPr>
      </w:pPr>
      <w:r>
        <w:rPr>
          <w:noProof/>
        </w:rPr>
        <w:t>9</w:t>
      </w:r>
      <w:r>
        <w:rPr>
          <w:rFonts w:asciiTheme="minorHAnsi" w:eastAsiaTheme="minorEastAsia" w:hAnsiTheme="minorHAnsi" w:cstheme="minorBidi"/>
          <w:b w:val="0"/>
          <w:noProof/>
          <w:sz w:val="22"/>
          <w:szCs w:val="22"/>
          <w:lang w:val="en-AU" w:eastAsia="ja-JP"/>
        </w:rPr>
        <w:tab/>
      </w:r>
      <w:r>
        <w:rPr>
          <w:noProof/>
        </w:rPr>
        <w:t>Interactive Processing using Space Networks</w:t>
      </w:r>
      <w:r>
        <w:rPr>
          <w:noProof/>
        </w:rPr>
        <w:tab/>
      </w:r>
      <w:r w:rsidR="00B84CD6">
        <w:rPr>
          <w:noProof/>
        </w:rPr>
        <w:fldChar w:fldCharType="begin"/>
      </w:r>
      <w:r>
        <w:rPr>
          <w:noProof/>
        </w:rPr>
        <w:instrText xml:space="preserve"> PAGEREF _Toc355280393 \h </w:instrText>
      </w:r>
      <w:r w:rsidR="00B84CD6">
        <w:rPr>
          <w:noProof/>
        </w:rPr>
      </w:r>
      <w:r w:rsidR="00B84CD6">
        <w:rPr>
          <w:noProof/>
        </w:rPr>
        <w:fldChar w:fldCharType="separate"/>
      </w:r>
      <w:r w:rsidR="00CD22EF">
        <w:rPr>
          <w:noProof/>
        </w:rPr>
        <w:t>83</w:t>
      </w:r>
      <w:r w:rsidR="00B84CD6">
        <w:rPr>
          <w:noProof/>
        </w:rPr>
        <w:fldChar w:fldCharType="end"/>
      </w:r>
    </w:p>
    <w:p w:rsidR="00243D76" w:rsidRDefault="00243D76">
      <w:pPr>
        <w:pStyle w:val="TOC2"/>
        <w:tabs>
          <w:tab w:val="left" w:pos="660"/>
        </w:tabs>
        <w:rPr>
          <w:rFonts w:asciiTheme="minorHAnsi" w:eastAsiaTheme="minorEastAsia" w:hAnsiTheme="minorHAnsi" w:cstheme="minorBidi"/>
          <w:noProof/>
          <w:szCs w:val="22"/>
          <w:lang w:val="en-AU" w:eastAsia="ja-JP"/>
        </w:rPr>
      </w:pPr>
      <w:r>
        <w:rPr>
          <w:noProof/>
        </w:rPr>
        <w:t>9.1</w:t>
      </w:r>
      <w:r>
        <w:rPr>
          <w:rFonts w:asciiTheme="minorHAnsi" w:eastAsiaTheme="minorEastAsia" w:hAnsiTheme="minorHAnsi" w:cstheme="minorBidi"/>
          <w:noProof/>
          <w:szCs w:val="22"/>
          <w:lang w:val="en-AU" w:eastAsia="ja-JP"/>
        </w:rPr>
        <w:tab/>
      </w:r>
      <w:r>
        <w:rPr>
          <w:noProof/>
        </w:rPr>
        <w:t>Graphical Representations of Spaces and Modules</w:t>
      </w:r>
      <w:r>
        <w:rPr>
          <w:noProof/>
        </w:rPr>
        <w:tab/>
      </w:r>
      <w:r w:rsidR="00B84CD6">
        <w:rPr>
          <w:noProof/>
        </w:rPr>
        <w:fldChar w:fldCharType="begin"/>
      </w:r>
      <w:r>
        <w:rPr>
          <w:noProof/>
        </w:rPr>
        <w:instrText xml:space="preserve"> PAGEREF _Toc355280394 \h </w:instrText>
      </w:r>
      <w:r w:rsidR="00B84CD6">
        <w:rPr>
          <w:noProof/>
        </w:rPr>
      </w:r>
      <w:r w:rsidR="00B84CD6">
        <w:rPr>
          <w:noProof/>
        </w:rPr>
        <w:fldChar w:fldCharType="separate"/>
      </w:r>
      <w:r w:rsidR="00CD22EF">
        <w:rPr>
          <w:noProof/>
        </w:rPr>
        <w:t>84</w:t>
      </w:r>
      <w:r w:rsidR="00B84CD6">
        <w:rPr>
          <w:noProof/>
        </w:rPr>
        <w:fldChar w:fldCharType="end"/>
      </w:r>
    </w:p>
    <w:p w:rsidR="00243D76" w:rsidRDefault="00243D76">
      <w:pPr>
        <w:pStyle w:val="TOC2"/>
        <w:tabs>
          <w:tab w:val="left" w:pos="660"/>
        </w:tabs>
        <w:rPr>
          <w:rFonts w:asciiTheme="minorHAnsi" w:eastAsiaTheme="minorEastAsia" w:hAnsiTheme="minorHAnsi" w:cstheme="minorBidi"/>
          <w:noProof/>
          <w:szCs w:val="22"/>
          <w:lang w:val="en-AU" w:eastAsia="ja-JP"/>
        </w:rPr>
      </w:pPr>
      <w:r>
        <w:rPr>
          <w:noProof/>
        </w:rPr>
        <w:t>9.2</w:t>
      </w:r>
      <w:r>
        <w:rPr>
          <w:rFonts w:asciiTheme="minorHAnsi" w:eastAsiaTheme="minorEastAsia" w:hAnsiTheme="minorHAnsi" w:cstheme="minorBidi"/>
          <w:noProof/>
          <w:szCs w:val="22"/>
          <w:lang w:val="en-AU" w:eastAsia="ja-JP"/>
        </w:rPr>
        <w:tab/>
      </w:r>
      <w:r>
        <w:rPr>
          <w:noProof/>
        </w:rPr>
        <w:t>Adding Modules and linking with Spaces</w:t>
      </w:r>
      <w:r>
        <w:rPr>
          <w:noProof/>
        </w:rPr>
        <w:tab/>
      </w:r>
      <w:r w:rsidR="00B84CD6">
        <w:rPr>
          <w:noProof/>
        </w:rPr>
        <w:fldChar w:fldCharType="begin"/>
      </w:r>
      <w:r>
        <w:rPr>
          <w:noProof/>
        </w:rPr>
        <w:instrText xml:space="preserve"> PAGEREF _Toc355280395 \h </w:instrText>
      </w:r>
      <w:r w:rsidR="00B84CD6">
        <w:rPr>
          <w:noProof/>
        </w:rPr>
      </w:r>
      <w:r w:rsidR="00B84CD6">
        <w:rPr>
          <w:noProof/>
        </w:rPr>
        <w:fldChar w:fldCharType="separate"/>
      </w:r>
      <w:r w:rsidR="00CD22EF">
        <w:rPr>
          <w:noProof/>
        </w:rPr>
        <w:t>85</w:t>
      </w:r>
      <w:r w:rsidR="00B84CD6">
        <w:rPr>
          <w:noProof/>
        </w:rPr>
        <w:fldChar w:fldCharType="end"/>
      </w:r>
    </w:p>
    <w:p w:rsidR="00243D76" w:rsidRDefault="00243D76">
      <w:pPr>
        <w:pStyle w:val="TOC2"/>
        <w:tabs>
          <w:tab w:val="left" w:pos="660"/>
        </w:tabs>
        <w:rPr>
          <w:rFonts w:asciiTheme="minorHAnsi" w:eastAsiaTheme="minorEastAsia" w:hAnsiTheme="minorHAnsi" w:cstheme="minorBidi"/>
          <w:noProof/>
          <w:szCs w:val="22"/>
          <w:lang w:val="en-AU" w:eastAsia="ja-JP"/>
        </w:rPr>
      </w:pPr>
      <w:r>
        <w:rPr>
          <w:noProof/>
        </w:rPr>
        <w:t>9.3</w:t>
      </w:r>
      <w:r>
        <w:rPr>
          <w:rFonts w:asciiTheme="minorHAnsi" w:eastAsiaTheme="minorEastAsia" w:hAnsiTheme="minorHAnsi" w:cstheme="minorBidi"/>
          <w:noProof/>
          <w:szCs w:val="22"/>
          <w:lang w:val="en-AU" w:eastAsia="ja-JP"/>
        </w:rPr>
        <w:tab/>
      </w:r>
      <w:r>
        <w:rPr>
          <w:noProof/>
        </w:rPr>
        <w:t>Configuration of Modules</w:t>
      </w:r>
      <w:r>
        <w:rPr>
          <w:noProof/>
        </w:rPr>
        <w:tab/>
      </w:r>
      <w:r w:rsidR="00B84CD6">
        <w:rPr>
          <w:noProof/>
        </w:rPr>
        <w:fldChar w:fldCharType="begin"/>
      </w:r>
      <w:r>
        <w:rPr>
          <w:noProof/>
        </w:rPr>
        <w:instrText xml:space="preserve"> PAGEREF _Toc355280396 \h </w:instrText>
      </w:r>
      <w:r w:rsidR="00B84CD6">
        <w:rPr>
          <w:noProof/>
        </w:rPr>
      </w:r>
      <w:r w:rsidR="00B84CD6">
        <w:rPr>
          <w:noProof/>
        </w:rPr>
        <w:fldChar w:fldCharType="separate"/>
      </w:r>
      <w:r w:rsidR="00CD22EF">
        <w:rPr>
          <w:noProof/>
        </w:rPr>
        <w:t>86</w:t>
      </w:r>
      <w:r w:rsidR="00B84CD6">
        <w:rPr>
          <w:noProof/>
        </w:rPr>
        <w:fldChar w:fldCharType="end"/>
      </w:r>
    </w:p>
    <w:p w:rsidR="00243D76" w:rsidRDefault="00243D76">
      <w:pPr>
        <w:pStyle w:val="TOC2"/>
        <w:tabs>
          <w:tab w:val="left" w:pos="660"/>
        </w:tabs>
        <w:rPr>
          <w:rFonts w:asciiTheme="minorHAnsi" w:eastAsiaTheme="minorEastAsia" w:hAnsiTheme="minorHAnsi" w:cstheme="minorBidi"/>
          <w:noProof/>
          <w:szCs w:val="22"/>
          <w:lang w:val="en-AU" w:eastAsia="ja-JP"/>
        </w:rPr>
      </w:pPr>
      <w:r>
        <w:rPr>
          <w:noProof/>
        </w:rPr>
        <w:t>9.4</w:t>
      </w:r>
      <w:r>
        <w:rPr>
          <w:rFonts w:asciiTheme="minorHAnsi" w:eastAsiaTheme="minorEastAsia" w:hAnsiTheme="minorHAnsi" w:cstheme="minorBidi"/>
          <w:noProof/>
          <w:szCs w:val="22"/>
          <w:lang w:val="en-AU" w:eastAsia="ja-JP"/>
        </w:rPr>
        <w:tab/>
      </w:r>
      <w:r>
        <w:rPr>
          <w:noProof/>
        </w:rPr>
        <w:t>Processing Module Descriptions</w:t>
      </w:r>
      <w:r>
        <w:rPr>
          <w:noProof/>
        </w:rPr>
        <w:tab/>
      </w:r>
      <w:r w:rsidR="00B84CD6">
        <w:rPr>
          <w:noProof/>
        </w:rPr>
        <w:fldChar w:fldCharType="begin"/>
      </w:r>
      <w:r>
        <w:rPr>
          <w:noProof/>
        </w:rPr>
        <w:instrText xml:space="preserve"> PAGEREF _Toc355280397 \h </w:instrText>
      </w:r>
      <w:r w:rsidR="00B84CD6">
        <w:rPr>
          <w:noProof/>
        </w:rPr>
      </w:r>
      <w:r w:rsidR="00B84CD6">
        <w:rPr>
          <w:noProof/>
        </w:rPr>
        <w:fldChar w:fldCharType="separate"/>
      </w:r>
      <w:r w:rsidR="00CD22EF">
        <w:rPr>
          <w:noProof/>
        </w:rPr>
        <w:t>86</w:t>
      </w:r>
      <w:r w:rsidR="00B84CD6">
        <w:rPr>
          <w:noProof/>
        </w:rPr>
        <w:fldChar w:fldCharType="end"/>
      </w:r>
    </w:p>
    <w:p w:rsidR="00243D76" w:rsidRDefault="00243D76">
      <w:pPr>
        <w:pStyle w:val="TOC3"/>
        <w:tabs>
          <w:tab w:val="left" w:pos="1100"/>
        </w:tabs>
        <w:rPr>
          <w:rFonts w:asciiTheme="minorHAnsi" w:eastAsiaTheme="minorEastAsia" w:hAnsiTheme="minorHAnsi" w:cstheme="minorBidi"/>
          <w:noProof/>
          <w:szCs w:val="22"/>
          <w:lang w:val="en-AU" w:eastAsia="ja-JP"/>
        </w:rPr>
      </w:pPr>
      <w:r>
        <w:rPr>
          <w:noProof/>
        </w:rPr>
        <w:lastRenderedPageBreak/>
        <w:t>9.4.1</w:t>
      </w:r>
      <w:r>
        <w:rPr>
          <w:rFonts w:asciiTheme="minorHAnsi" w:eastAsiaTheme="minorEastAsia" w:hAnsiTheme="minorHAnsi" w:cstheme="minorBidi"/>
          <w:noProof/>
          <w:szCs w:val="22"/>
          <w:lang w:val="en-AU" w:eastAsia="ja-JP"/>
        </w:rPr>
        <w:tab/>
      </w:r>
      <w:r>
        <w:rPr>
          <w:noProof/>
        </w:rPr>
        <w:t>Radiance to Reflectance Transformation</w:t>
      </w:r>
      <w:r>
        <w:rPr>
          <w:noProof/>
        </w:rPr>
        <w:tab/>
      </w:r>
      <w:r w:rsidR="00B84CD6">
        <w:rPr>
          <w:noProof/>
        </w:rPr>
        <w:fldChar w:fldCharType="begin"/>
      </w:r>
      <w:r>
        <w:rPr>
          <w:noProof/>
        </w:rPr>
        <w:instrText xml:space="preserve"> PAGEREF _Toc355280398 \h </w:instrText>
      </w:r>
      <w:r w:rsidR="00B84CD6">
        <w:rPr>
          <w:noProof/>
        </w:rPr>
      </w:r>
      <w:r w:rsidR="00B84CD6">
        <w:rPr>
          <w:noProof/>
        </w:rPr>
        <w:fldChar w:fldCharType="separate"/>
      </w:r>
      <w:r w:rsidR="00CD22EF">
        <w:rPr>
          <w:noProof/>
        </w:rPr>
        <w:t>87</w:t>
      </w:r>
      <w:r w:rsidR="00B84CD6">
        <w:rPr>
          <w:noProof/>
        </w:rPr>
        <w:fldChar w:fldCharType="end"/>
      </w:r>
    </w:p>
    <w:p w:rsidR="00243D76" w:rsidRDefault="00243D76">
      <w:pPr>
        <w:pStyle w:val="TOC3"/>
        <w:tabs>
          <w:tab w:val="left" w:pos="1100"/>
        </w:tabs>
        <w:rPr>
          <w:rFonts w:asciiTheme="minorHAnsi" w:eastAsiaTheme="minorEastAsia" w:hAnsiTheme="minorHAnsi" w:cstheme="minorBidi"/>
          <w:noProof/>
          <w:szCs w:val="22"/>
          <w:lang w:val="en-AU" w:eastAsia="ja-JP"/>
        </w:rPr>
      </w:pPr>
      <w:r>
        <w:rPr>
          <w:noProof/>
        </w:rPr>
        <w:t>9.4.2</w:t>
      </w:r>
      <w:r>
        <w:rPr>
          <w:rFonts w:asciiTheme="minorHAnsi" w:eastAsiaTheme="minorEastAsia" w:hAnsiTheme="minorHAnsi" w:cstheme="minorBidi"/>
          <w:noProof/>
          <w:szCs w:val="22"/>
          <w:lang w:val="en-AU" w:eastAsia="ja-JP"/>
        </w:rPr>
        <w:tab/>
      </w:r>
      <w:r>
        <w:rPr>
          <w:noProof/>
        </w:rPr>
        <w:t>Reference Panel Correction Factors</w:t>
      </w:r>
      <w:r>
        <w:rPr>
          <w:noProof/>
        </w:rPr>
        <w:tab/>
      </w:r>
      <w:r w:rsidR="00B84CD6">
        <w:rPr>
          <w:noProof/>
        </w:rPr>
        <w:fldChar w:fldCharType="begin"/>
      </w:r>
      <w:r>
        <w:rPr>
          <w:noProof/>
        </w:rPr>
        <w:instrText xml:space="preserve"> PAGEREF _Toc355280399 \h </w:instrText>
      </w:r>
      <w:r w:rsidR="00B84CD6">
        <w:rPr>
          <w:noProof/>
        </w:rPr>
      </w:r>
      <w:r w:rsidR="00B84CD6">
        <w:rPr>
          <w:noProof/>
        </w:rPr>
        <w:fldChar w:fldCharType="separate"/>
      </w:r>
      <w:r w:rsidR="00CD22EF">
        <w:rPr>
          <w:noProof/>
        </w:rPr>
        <w:t>87</w:t>
      </w:r>
      <w:r w:rsidR="00B84CD6">
        <w:rPr>
          <w:noProof/>
        </w:rPr>
        <w:fldChar w:fldCharType="end"/>
      </w:r>
    </w:p>
    <w:p w:rsidR="00243D76" w:rsidRDefault="00243D76">
      <w:pPr>
        <w:pStyle w:val="TOC3"/>
        <w:tabs>
          <w:tab w:val="left" w:pos="1100"/>
        </w:tabs>
        <w:rPr>
          <w:rFonts w:asciiTheme="minorHAnsi" w:eastAsiaTheme="minorEastAsia" w:hAnsiTheme="minorHAnsi" w:cstheme="minorBidi"/>
          <w:noProof/>
          <w:szCs w:val="22"/>
          <w:lang w:val="en-AU" w:eastAsia="ja-JP"/>
        </w:rPr>
      </w:pPr>
      <w:r>
        <w:rPr>
          <w:noProof/>
        </w:rPr>
        <w:t>9.4.3</w:t>
      </w:r>
      <w:r>
        <w:rPr>
          <w:rFonts w:asciiTheme="minorHAnsi" w:eastAsiaTheme="minorEastAsia" w:hAnsiTheme="minorHAnsi" w:cstheme="minorBidi"/>
          <w:noProof/>
          <w:szCs w:val="22"/>
          <w:lang w:val="en-AU" w:eastAsia="ja-JP"/>
        </w:rPr>
        <w:tab/>
      </w:r>
      <w:r>
        <w:rPr>
          <w:noProof/>
        </w:rPr>
        <w:t>Correct for Reference Panel Non-Idealness</w:t>
      </w:r>
      <w:r>
        <w:rPr>
          <w:noProof/>
        </w:rPr>
        <w:tab/>
      </w:r>
      <w:r w:rsidR="00B84CD6">
        <w:rPr>
          <w:noProof/>
        </w:rPr>
        <w:fldChar w:fldCharType="begin"/>
      </w:r>
      <w:r>
        <w:rPr>
          <w:noProof/>
        </w:rPr>
        <w:instrText xml:space="preserve"> PAGEREF _Toc355280400 \h </w:instrText>
      </w:r>
      <w:r w:rsidR="00B84CD6">
        <w:rPr>
          <w:noProof/>
        </w:rPr>
      </w:r>
      <w:r w:rsidR="00B84CD6">
        <w:rPr>
          <w:noProof/>
        </w:rPr>
        <w:fldChar w:fldCharType="separate"/>
      </w:r>
      <w:r w:rsidR="00CD22EF">
        <w:rPr>
          <w:noProof/>
        </w:rPr>
        <w:t>88</w:t>
      </w:r>
      <w:r w:rsidR="00B84CD6">
        <w:rPr>
          <w:noProof/>
        </w:rPr>
        <w:fldChar w:fldCharType="end"/>
      </w:r>
    </w:p>
    <w:p w:rsidR="00243D76" w:rsidRDefault="00243D76">
      <w:pPr>
        <w:pStyle w:val="TOC3"/>
        <w:tabs>
          <w:tab w:val="left" w:pos="1100"/>
        </w:tabs>
        <w:rPr>
          <w:rFonts w:asciiTheme="minorHAnsi" w:eastAsiaTheme="minorEastAsia" w:hAnsiTheme="minorHAnsi" w:cstheme="minorBidi"/>
          <w:noProof/>
          <w:szCs w:val="22"/>
          <w:lang w:val="en-AU" w:eastAsia="ja-JP"/>
        </w:rPr>
      </w:pPr>
      <w:r>
        <w:rPr>
          <w:noProof/>
        </w:rPr>
        <w:t>9.4.4</w:t>
      </w:r>
      <w:r>
        <w:rPr>
          <w:rFonts w:asciiTheme="minorHAnsi" w:eastAsiaTheme="minorEastAsia" w:hAnsiTheme="minorHAnsi" w:cstheme="minorBidi"/>
          <w:noProof/>
          <w:szCs w:val="22"/>
          <w:lang w:val="en-AU" w:eastAsia="ja-JP"/>
        </w:rPr>
        <w:tab/>
      </w:r>
      <w:r>
        <w:rPr>
          <w:noProof/>
        </w:rPr>
        <w:t>Delta</w:t>
      </w:r>
      <w:r>
        <w:rPr>
          <w:noProof/>
        </w:rPr>
        <w:tab/>
      </w:r>
      <w:r w:rsidR="00B84CD6">
        <w:rPr>
          <w:noProof/>
        </w:rPr>
        <w:fldChar w:fldCharType="begin"/>
      </w:r>
      <w:r>
        <w:rPr>
          <w:noProof/>
        </w:rPr>
        <w:instrText xml:space="preserve"> PAGEREF _Toc355280401 \h </w:instrText>
      </w:r>
      <w:r w:rsidR="00B84CD6">
        <w:rPr>
          <w:noProof/>
        </w:rPr>
      </w:r>
      <w:r w:rsidR="00B84CD6">
        <w:rPr>
          <w:noProof/>
        </w:rPr>
        <w:fldChar w:fldCharType="separate"/>
      </w:r>
      <w:r w:rsidR="00CD22EF">
        <w:rPr>
          <w:noProof/>
        </w:rPr>
        <w:t>89</w:t>
      </w:r>
      <w:r w:rsidR="00B84CD6">
        <w:rPr>
          <w:noProof/>
        </w:rPr>
        <w:fldChar w:fldCharType="end"/>
      </w:r>
    </w:p>
    <w:p w:rsidR="00243D76" w:rsidRDefault="00243D76">
      <w:pPr>
        <w:pStyle w:val="TOC3"/>
        <w:tabs>
          <w:tab w:val="left" w:pos="1100"/>
        </w:tabs>
        <w:rPr>
          <w:rFonts w:asciiTheme="minorHAnsi" w:eastAsiaTheme="minorEastAsia" w:hAnsiTheme="minorHAnsi" w:cstheme="minorBidi"/>
          <w:noProof/>
          <w:szCs w:val="22"/>
          <w:lang w:val="en-AU" w:eastAsia="ja-JP"/>
        </w:rPr>
      </w:pPr>
      <w:r>
        <w:rPr>
          <w:noProof/>
        </w:rPr>
        <w:t>9.4.5</w:t>
      </w:r>
      <w:r>
        <w:rPr>
          <w:rFonts w:asciiTheme="minorHAnsi" w:eastAsiaTheme="minorEastAsia" w:hAnsiTheme="minorHAnsi" w:cstheme="minorBidi"/>
          <w:noProof/>
          <w:szCs w:val="22"/>
          <w:lang w:val="en-AU" w:eastAsia="ja-JP"/>
        </w:rPr>
        <w:tab/>
      </w:r>
      <w:r>
        <w:rPr>
          <w:noProof/>
        </w:rPr>
        <w:t>Waveband Filter</w:t>
      </w:r>
      <w:r>
        <w:rPr>
          <w:noProof/>
        </w:rPr>
        <w:tab/>
      </w:r>
      <w:r w:rsidR="00B84CD6">
        <w:rPr>
          <w:noProof/>
        </w:rPr>
        <w:fldChar w:fldCharType="begin"/>
      </w:r>
      <w:r>
        <w:rPr>
          <w:noProof/>
        </w:rPr>
        <w:instrText xml:space="preserve"> PAGEREF _Toc355280402 \h </w:instrText>
      </w:r>
      <w:r w:rsidR="00B84CD6">
        <w:rPr>
          <w:noProof/>
        </w:rPr>
      </w:r>
      <w:r w:rsidR="00B84CD6">
        <w:rPr>
          <w:noProof/>
        </w:rPr>
        <w:fldChar w:fldCharType="separate"/>
      </w:r>
      <w:r w:rsidR="00CD22EF">
        <w:rPr>
          <w:noProof/>
        </w:rPr>
        <w:t>90</w:t>
      </w:r>
      <w:r w:rsidR="00B84CD6">
        <w:rPr>
          <w:noProof/>
        </w:rPr>
        <w:fldChar w:fldCharType="end"/>
      </w:r>
    </w:p>
    <w:p w:rsidR="00243D76" w:rsidRDefault="00243D76">
      <w:pPr>
        <w:pStyle w:val="TOC3"/>
        <w:tabs>
          <w:tab w:val="left" w:pos="1100"/>
        </w:tabs>
        <w:rPr>
          <w:rFonts w:asciiTheme="minorHAnsi" w:eastAsiaTheme="minorEastAsia" w:hAnsiTheme="minorHAnsi" w:cstheme="minorBidi"/>
          <w:noProof/>
          <w:szCs w:val="22"/>
          <w:lang w:val="en-AU" w:eastAsia="ja-JP"/>
        </w:rPr>
      </w:pPr>
      <w:r>
        <w:rPr>
          <w:noProof/>
        </w:rPr>
        <w:t>9.4.6</w:t>
      </w:r>
      <w:r>
        <w:rPr>
          <w:rFonts w:asciiTheme="minorHAnsi" w:eastAsiaTheme="minorEastAsia" w:hAnsiTheme="minorHAnsi" w:cstheme="minorBidi"/>
          <w:noProof/>
          <w:szCs w:val="22"/>
          <w:lang w:val="en-AU" w:eastAsia="ja-JP"/>
        </w:rPr>
        <w:tab/>
      </w:r>
      <w:r>
        <w:rPr>
          <w:noProof/>
        </w:rPr>
        <w:t>Broadband and Narrowband Filters</w:t>
      </w:r>
      <w:r>
        <w:rPr>
          <w:noProof/>
        </w:rPr>
        <w:tab/>
      </w:r>
      <w:r w:rsidR="00B84CD6">
        <w:rPr>
          <w:noProof/>
        </w:rPr>
        <w:fldChar w:fldCharType="begin"/>
      </w:r>
      <w:r>
        <w:rPr>
          <w:noProof/>
        </w:rPr>
        <w:instrText xml:space="preserve"> PAGEREF _Toc355280403 \h </w:instrText>
      </w:r>
      <w:r w:rsidR="00B84CD6">
        <w:rPr>
          <w:noProof/>
        </w:rPr>
      </w:r>
      <w:r w:rsidR="00B84CD6">
        <w:rPr>
          <w:noProof/>
        </w:rPr>
        <w:fldChar w:fldCharType="separate"/>
      </w:r>
      <w:r w:rsidR="00CD22EF">
        <w:rPr>
          <w:noProof/>
        </w:rPr>
        <w:t>91</w:t>
      </w:r>
      <w:r w:rsidR="00B84CD6">
        <w:rPr>
          <w:noProof/>
        </w:rPr>
        <w:fldChar w:fldCharType="end"/>
      </w:r>
    </w:p>
    <w:p w:rsidR="00243D76" w:rsidRDefault="00243D76">
      <w:pPr>
        <w:pStyle w:val="TOC2"/>
        <w:tabs>
          <w:tab w:val="left" w:pos="660"/>
        </w:tabs>
        <w:rPr>
          <w:rFonts w:asciiTheme="minorHAnsi" w:eastAsiaTheme="minorEastAsia" w:hAnsiTheme="minorHAnsi" w:cstheme="minorBidi"/>
          <w:noProof/>
          <w:szCs w:val="22"/>
          <w:lang w:val="en-AU" w:eastAsia="ja-JP"/>
        </w:rPr>
      </w:pPr>
      <w:r>
        <w:rPr>
          <w:noProof/>
        </w:rPr>
        <w:t>9.5</w:t>
      </w:r>
      <w:r>
        <w:rPr>
          <w:rFonts w:asciiTheme="minorHAnsi" w:eastAsiaTheme="minorEastAsia" w:hAnsiTheme="minorHAnsi" w:cstheme="minorBidi"/>
          <w:noProof/>
          <w:szCs w:val="22"/>
          <w:lang w:val="en-AU" w:eastAsia="ja-JP"/>
        </w:rPr>
        <w:tab/>
      </w:r>
      <w:r>
        <w:rPr>
          <w:noProof/>
        </w:rPr>
        <w:t>Visualisation Modules</w:t>
      </w:r>
      <w:r>
        <w:rPr>
          <w:noProof/>
        </w:rPr>
        <w:tab/>
      </w:r>
      <w:r w:rsidR="00B84CD6">
        <w:rPr>
          <w:noProof/>
        </w:rPr>
        <w:fldChar w:fldCharType="begin"/>
      </w:r>
      <w:r>
        <w:rPr>
          <w:noProof/>
        </w:rPr>
        <w:instrText xml:space="preserve"> PAGEREF _Toc355280404 \h </w:instrText>
      </w:r>
      <w:r w:rsidR="00B84CD6">
        <w:rPr>
          <w:noProof/>
        </w:rPr>
      </w:r>
      <w:r w:rsidR="00B84CD6">
        <w:rPr>
          <w:noProof/>
        </w:rPr>
        <w:fldChar w:fldCharType="separate"/>
      </w:r>
      <w:r w:rsidR="00CD22EF">
        <w:rPr>
          <w:noProof/>
        </w:rPr>
        <w:t>92</w:t>
      </w:r>
      <w:r w:rsidR="00B84CD6">
        <w:rPr>
          <w:noProof/>
        </w:rPr>
        <w:fldChar w:fldCharType="end"/>
      </w:r>
    </w:p>
    <w:p w:rsidR="00243D76" w:rsidRDefault="00243D76">
      <w:pPr>
        <w:pStyle w:val="TOC3"/>
        <w:tabs>
          <w:tab w:val="left" w:pos="1100"/>
        </w:tabs>
        <w:rPr>
          <w:rFonts w:asciiTheme="minorHAnsi" w:eastAsiaTheme="minorEastAsia" w:hAnsiTheme="minorHAnsi" w:cstheme="minorBidi"/>
          <w:noProof/>
          <w:szCs w:val="22"/>
          <w:lang w:val="en-AU" w:eastAsia="ja-JP"/>
        </w:rPr>
      </w:pPr>
      <w:r>
        <w:rPr>
          <w:noProof/>
        </w:rPr>
        <w:t>9.5.1</w:t>
      </w:r>
      <w:r>
        <w:rPr>
          <w:rFonts w:asciiTheme="minorHAnsi" w:eastAsiaTheme="minorEastAsia" w:hAnsiTheme="minorHAnsi" w:cstheme="minorBidi"/>
          <w:noProof/>
          <w:szCs w:val="22"/>
          <w:lang w:val="en-AU" w:eastAsia="ja-JP"/>
        </w:rPr>
        <w:tab/>
      </w:r>
      <w:r>
        <w:rPr>
          <w:noProof/>
        </w:rPr>
        <w:t>Spectral Line Plot</w:t>
      </w:r>
      <w:r>
        <w:rPr>
          <w:noProof/>
        </w:rPr>
        <w:tab/>
      </w:r>
      <w:r w:rsidR="00B84CD6">
        <w:rPr>
          <w:noProof/>
        </w:rPr>
        <w:fldChar w:fldCharType="begin"/>
      </w:r>
      <w:r>
        <w:rPr>
          <w:noProof/>
        </w:rPr>
        <w:instrText xml:space="preserve"> PAGEREF _Toc355280405 \h </w:instrText>
      </w:r>
      <w:r w:rsidR="00B84CD6">
        <w:rPr>
          <w:noProof/>
        </w:rPr>
      </w:r>
      <w:r w:rsidR="00B84CD6">
        <w:rPr>
          <w:noProof/>
        </w:rPr>
        <w:fldChar w:fldCharType="separate"/>
      </w:r>
      <w:r w:rsidR="00CD22EF">
        <w:rPr>
          <w:noProof/>
        </w:rPr>
        <w:t>92</w:t>
      </w:r>
      <w:r w:rsidR="00B84CD6">
        <w:rPr>
          <w:noProof/>
        </w:rPr>
        <w:fldChar w:fldCharType="end"/>
      </w:r>
    </w:p>
    <w:p w:rsidR="00243D76" w:rsidRDefault="00243D76">
      <w:pPr>
        <w:pStyle w:val="TOC3"/>
        <w:tabs>
          <w:tab w:val="left" w:pos="1100"/>
        </w:tabs>
        <w:rPr>
          <w:rFonts w:asciiTheme="minorHAnsi" w:eastAsiaTheme="minorEastAsia" w:hAnsiTheme="minorHAnsi" w:cstheme="minorBidi"/>
          <w:noProof/>
          <w:szCs w:val="22"/>
          <w:lang w:val="en-AU" w:eastAsia="ja-JP"/>
        </w:rPr>
      </w:pPr>
      <w:r>
        <w:rPr>
          <w:noProof/>
        </w:rPr>
        <w:t>9.5.2</w:t>
      </w:r>
      <w:r>
        <w:rPr>
          <w:rFonts w:asciiTheme="minorHAnsi" w:eastAsiaTheme="minorEastAsia" w:hAnsiTheme="minorHAnsi" w:cstheme="minorBidi"/>
          <w:noProof/>
          <w:szCs w:val="22"/>
          <w:lang w:val="en-AU" w:eastAsia="ja-JP"/>
        </w:rPr>
        <w:tab/>
      </w:r>
      <w:r>
        <w:rPr>
          <w:noProof/>
        </w:rPr>
        <w:t>Spectral Scatter Plot</w:t>
      </w:r>
      <w:r>
        <w:rPr>
          <w:noProof/>
        </w:rPr>
        <w:tab/>
      </w:r>
      <w:r w:rsidR="00B84CD6">
        <w:rPr>
          <w:noProof/>
        </w:rPr>
        <w:fldChar w:fldCharType="begin"/>
      </w:r>
      <w:r>
        <w:rPr>
          <w:noProof/>
        </w:rPr>
        <w:instrText xml:space="preserve"> PAGEREF _Toc355280406 \h </w:instrText>
      </w:r>
      <w:r w:rsidR="00B84CD6">
        <w:rPr>
          <w:noProof/>
        </w:rPr>
      </w:r>
      <w:r w:rsidR="00B84CD6">
        <w:rPr>
          <w:noProof/>
        </w:rPr>
        <w:fldChar w:fldCharType="separate"/>
      </w:r>
      <w:r w:rsidR="00CD22EF">
        <w:rPr>
          <w:noProof/>
        </w:rPr>
        <w:t>93</w:t>
      </w:r>
      <w:r w:rsidR="00B84CD6">
        <w:rPr>
          <w:noProof/>
        </w:rPr>
        <w:fldChar w:fldCharType="end"/>
      </w:r>
    </w:p>
    <w:p w:rsidR="00243D76" w:rsidRDefault="00243D76">
      <w:pPr>
        <w:pStyle w:val="TOC3"/>
        <w:tabs>
          <w:tab w:val="left" w:pos="1100"/>
        </w:tabs>
        <w:rPr>
          <w:rFonts w:asciiTheme="minorHAnsi" w:eastAsiaTheme="minorEastAsia" w:hAnsiTheme="minorHAnsi" w:cstheme="minorBidi"/>
          <w:noProof/>
          <w:szCs w:val="22"/>
          <w:lang w:val="en-AU" w:eastAsia="ja-JP"/>
        </w:rPr>
      </w:pPr>
      <w:r>
        <w:rPr>
          <w:noProof/>
        </w:rPr>
        <w:t>9.5.3</w:t>
      </w:r>
      <w:r>
        <w:rPr>
          <w:rFonts w:asciiTheme="minorHAnsi" w:eastAsiaTheme="minorEastAsia" w:hAnsiTheme="minorHAnsi" w:cstheme="minorBidi"/>
          <w:noProof/>
          <w:szCs w:val="22"/>
          <w:lang w:val="en-AU" w:eastAsia="ja-JP"/>
        </w:rPr>
        <w:tab/>
      </w:r>
      <w:r>
        <w:rPr>
          <w:noProof/>
        </w:rPr>
        <w:t>Gonio Sampling Points Plot</w:t>
      </w:r>
      <w:r>
        <w:rPr>
          <w:noProof/>
        </w:rPr>
        <w:tab/>
      </w:r>
      <w:r w:rsidR="00B84CD6">
        <w:rPr>
          <w:noProof/>
        </w:rPr>
        <w:fldChar w:fldCharType="begin"/>
      </w:r>
      <w:r>
        <w:rPr>
          <w:noProof/>
        </w:rPr>
        <w:instrText xml:space="preserve"> PAGEREF _Toc355280407 \h </w:instrText>
      </w:r>
      <w:r w:rsidR="00B84CD6">
        <w:rPr>
          <w:noProof/>
        </w:rPr>
      </w:r>
      <w:r w:rsidR="00B84CD6">
        <w:rPr>
          <w:noProof/>
        </w:rPr>
        <w:fldChar w:fldCharType="separate"/>
      </w:r>
      <w:r w:rsidR="00CD22EF">
        <w:rPr>
          <w:noProof/>
        </w:rPr>
        <w:t>94</w:t>
      </w:r>
      <w:r w:rsidR="00B84CD6">
        <w:rPr>
          <w:noProof/>
        </w:rPr>
        <w:fldChar w:fldCharType="end"/>
      </w:r>
    </w:p>
    <w:p w:rsidR="00243D76" w:rsidRDefault="00243D76">
      <w:pPr>
        <w:pStyle w:val="TOC3"/>
        <w:tabs>
          <w:tab w:val="left" w:pos="1100"/>
        </w:tabs>
        <w:rPr>
          <w:rFonts w:asciiTheme="minorHAnsi" w:eastAsiaTheme="minorEastAsia" w:hAnsiTheme="minorHAnsi" w:cstheme="minorBidi"/>
          <w:noProof/>
          <w:szCs w:val="22"/>
          <w:lang w:val="en-AU" w:eastAsia="ja-JP"/>
        </w:rPr>
      </w:pPr>
      <w:r>
        <w:rPr>
          <w:noProof/>
        </w:rPr>
        <w:t>9.5.4</w:t>
      </w:r>
      <w:r>
        <w:rPr>
          <w:rFonts w:asciiTheme="minorHAnsi" w:eastAsiaTheme="minorEastAsia" w:hAnsiTheme="minorHAnsi" w:cstheme="minorBidi"/>
          <w:noProof/>
          <w:szCs w:val="22"/>
          <w:lang w:val="en-AU" w:eastAsia="ja-JP"/>
        </w:rPr>
        <w:tab/>
      </w:r>
      <w:r>
        <w:rPr>
          <w:noProof/>
        </w:rPr>
        <w:t>Gonio Hemisphere Explorer</w:t>
      </w:r>
      <w:r>
        <w:rPr>
          <w:noProof/>
        </w:rPr>
        <w:tab/>
      </w:r>
      <w:r w:rsidR="00B84CD6">
        <w:rPr>
          <w:noProof/>
        </w:rPr>
        <w:fldChar w:fldCharType="begin"/>
      </w:r>
      <w:r>
        <w:rPr>
          <w:noProof/>
        </w:rPr>
        <w:instrText xml:space="preserve"> PAGEREF _Toc355280408 \h </w:instrText>
      </w:r>
      <w:r w:rsidR="00B84CD6">
        <w:rPr>
          <w:noProof/>
        </w:rPr>
      </w:r>
      <w:r w:rsidR="00B84CD6">
        <w:rPr>
          <w:noProof/>
        </w:rPr>
        <w:fldChar w:fldCharType="separate"/>
      </w:r>
      <w:r w:rsidR="00CD22EF">
        <w:rPr>
          <w:noProof/>
        </w:rPr>
        <w:t>94</w:t>
      </w:r>
      <w:r w:rsidR="00B84CD6">
        <w:rPr>
          <w:noProof/>
        </w:rPr>
        <w:fldChar w:fldCharType="end"/>
      </w:r>
    </w:p>
    <w:p w:rsidR="00243D76" w:rsidRDefault="00243D76">
      <w:pPr>
        <w:pStyle w:val="TOC3"/>
        <w:tabs>
          <w:tab w:val="left" w:pos="1100"/>
        </w:tabs>
        <w:rPr>
          <w:rFonts w:asciiTheme="minorHAnsi" w:eastAsiaTheme="minorEastAsia" w:hAnsiTheme="minorHAnsi" w:cstheme="minorBidi"/>
          <w:noProof/>
          <w:szCs w:val="22"/>
          <w:lang w:val="en-AU" w:eastAsia="ja-JP"/>
        </w:rPr>
      </w:pPr>
      <w:r>
        <w:rPr>
          <w:noProof/>
        </w:rPr>
        <w:t>9.5.5</w:t>
      </w:r>
      <w:r>
        <w:rPr>
          <w:rFonts w:asciiTheme="minorHAnsi" w:eastAsiaTheme="minorEastAsia" w:hAnsiTheme="minorHAnsi" w:cstheme="minorBidi"/>
          <w:noProof/>
          <w:szCs w:val="22"/>
          <w:lang w:val="en-AU" w:eastAsia="ja-JP"/>
        </w:rPr>
        <w:tab/>
      </w:r>
      <w:r>
        <w:rPr>
          <w:noProof/>
        </w:rPr>
        <w:t>Time Line Plot</w:t>
      </w:r>
      <w:r>
        <w:rPr>
          <w:noProof/>
        </w:rPr>
        <w:tab/>
      </w:r>
      <w:r w:rsidR="00B84CD6">
        <w:rPr>
          <w:noProof/>
        </w:rPr>
        <w:fldChar w:fldCharType="begin"/>
      </w:r>
      <w:r>
        <w:rPr>
          <w:noProof/>
        </w:rPr>
        <w:instrText xml:space="preserve"> PAGEREF _Toc355280409 \h </w:instrText>
      </w:r>
      <w:r w:rsidR="00B84CD6">
        <w:rPr>
          <w:noProof/>
        </w:rPr>
      </w:r>
      <w:r w:rsidR="00B84CD6">
        <w:rPr>
          <w:noProof/>
        </w:rPr>
        <w:fldChar w:fldCharType="separate"/>
      </w:r>
      <w:r w:rsidR="00CD22EF">
        <w:rPr>
          <w:noProof/>
        </w:rPr>
        <w:t>96</w:t>
      </w:r>
      <w:r w:rsidR="00B84CD6">
        <w:rPr>
          <w:noProof/>
        </w:rPr>
        <w:fldChar w:fldCharType="end"/>
      </w:r>
    </w:p>
    <w:p w:rsidR="00243D76" w:rsidRDefault="00243D76">
      <w:pPr>
        <w:pStyle w:val="TOC3"/>
        <w:tabs>
          <w:tab w:val="left" w:pos="1100"/>
        </w:tabs>
        <w:rPr>
          <w:rFonts w:asciiTheme="minorHAnsi" w:eastAsiaTheme="minorEastAsia" w:hAnsiTheme="minorHAnsi" w:cstheme="minorBidi"/>
          <w:noProof/>
          <w:szCs w:val="22"/>
          <w:lang w:val="en-AU" w:eastAsia="ja-JP"/>
        </w:rPr>
      </w:pPr>
      <w:r>
        <w:rPr>
          <w:noProof/>
        </w:rPr>
        <w:t>9.5.6</w:t>
      </w:r>
      <w:r>
        <w:rPr>
          <w:rFonts w:asciiTheme="minorHAnsi" w:eastAsiaTheme="minorEastAsia" w:hAnsiTheme="minorHAnsi" w:cstheme="minorBidi"/>
          <w:noProof/>
          <w:szCs w:val="22"/>
          <w:lang w:val="en-AU" w:eastAsia="ja-JP"/>
        </w:rPr>
        <w:tab/>
      </w:r>
      <w:r>
        <w:rPr>
          <w:noProof/>
        </w:rPr>
        <w:t>Time Line Explorer</w:t>
      </w:r>
      <w:r>
        <w:rPr>
          <w:noProof/>
        </w:rPr>
        <w:tab/>
      </w:r>
      <w:r w:rsidR="00B84CD6">
        <w:rPr>
          <w:noProof/>
        </w:rPr>
        <w:fldChar w:fldCharType="begin"/>
      </w:r>
      <w:r>
        <w:rPr>
          <w:noProof/>
        </w:rPr>
        <w:instrText xml:space="preserve"> PAGEREF _Toc355280410 \h </w:instrText>
      </w:r>
      <w:r w:rsidR="00B84CD6">
        <w:rPr>
          <w:noProof/>
        </w:rPr>
      </w:r>
      <w:r w:rsidR="00B84CD6">
        <w:rPr>
          <w:noProof/>
        </w:rPr>
        <w:fldChar w:fldCharType="separate"/>
      </w:r>
      <w:r w:rsidR="00CD22EF">
        <w:rPr>
          <w:noProof/>
        </w:rPr>
        <w:t>97</w:t>
      </w:r>
      <w:r w:rsidR="00B84CD6">
        <w:rPr>
          <w:noProof/>
        </w:rPr>
        <w:fldChar w:fldCharType="end"/>
      </w:r>
    </w:p>
    <w:p w:rsidR="00243D76" w:rsidRDefault="00243D76">
      <w:pPr>
        <w:pStyle w:val="TOC2"/>
        <w:tabs>
          <w:tab w:val="left" w:pos="660"/>
        </w:tabs>
        <w:rPr>
          <w:rFonts w:asciiTheme="minorHAnsi" w:eastAsiaTheme="minorEastAsia" w:hAnsiTheme="minorHAnsi" w:cstheme="minorBidi"/>
          <w:noProof/>
          <w:szCs w:val="22"/>
          <w:lang w:val="en-AU" w:eastAsia="ja-JP"/>
        </w:rPr>
      </w:pPr>
      <w:r>
        <w:rPr>
          <w:noProof/>
        </w:rPr>
        <w:t>9.6</w:t>
      </w:r>
      <w:r>
        <w:rPr>
          <w:rFonts w:asciiTheme="minorHAnsi" w:eastAsiaTheme="minorEastAsia" w:hAnsiTheme="minorHAnsi" w:cstheme="minorBidi"/>
          <w:noProof/>
          <w:szCs w:val="22"/>
          <w:lang w:val="en-AU" w:eastAsia="ja-JP"/>
        </w:rPr>
        <w:tab/>
      </w:r>
      <w:r>
        <w:rPr>
          <w:noProof/>
        </w:rPr>
        <w:t>File Export Module</w:t>
      </w:r>
      <w:r>
        <w:rPr>
          <w:noProof/>
        </w:rPr>
        <w:tab/>
      </w:r>
      <w:r w:rsidR="00B84CD6">
        <w:rPr>
          <w:noProof/>
        </w:rPr>
        <w:fldChar w:fldCharType="begin"/>
      </w:r>
      <w:r>
        <w:rPr>
          <w:noProof/>
        </w:rPr>
        <w:instrText xml:space="preserve"> PAGEREF _Toc355280411 \h </w:instrText>
      </w:r>
      <w:r w:rsidR="00B84CD6">
        <w:rPr>
          <w:noProof/>
        </w:rPr>
      </w:r>
      <w:r w:rsidR="00B84CD6">
        <w:rPr>
          <w:noProof/>
        </w:rPr>
        <w:fldChar w:fldCharType="separate"/>
      </w:r>
      <w:r w:rsidR="00CD22EF">
        <w:rPr>
          <w:noProof/>
        </w:rPr>
        <w:t>98</w:t>
      </w:r>
      <w:r w:rsidR="00B84CD6">
        <w:rPr>
          <w:noProof/>
        </w:rPr>
        <w:fldChar w:fldCharType="end"/>
      </w:r>
    </w:p>
    <w:p w:rsidR="00243D76" w:rsidRDefault="00243D76">
      <w:pPr>
        <w:pStyle w:val="TOC1"/>
        <w:tabs>
          <w:tab w:val="left" w:pos="660"/>
        </w:tabs>
        <w:rPr>
          <w:rFonts w:asciiTheme="minorHAnsi" w:eastAsiaTheme="minorEastAsia" w:hAnsiTheme="minorHAnsi" w:cstheme="minorBidi"/>
          <w:b w:val="0"/>
          <w:noProof/>
          <w:sz w:val="22"/>
          <w:szCs w:val="22"/>
          <w:lang w:val="en-AU" w:eastAsia="ja-JP"/>
        </w:rPr>
      </w:pPr>
      <w:r>
        <w:rPr>
          <w:noProof/>
        </w:rPr>
        <w:t>10</w:t>
      </w:r>
      <w:r>
        <w:rPr>
          <w:rFonts w:asciiTheme="minorHAnsi" w:eastAsiaTheme="minorEastAsia" w:hAnsiTheme="minorHAnsi" w:cstheme="minorBidi"/>
          <w:b w:val="0"/>
          <w:noProof/>
          <w:sz w:val="22"/>
          <w:szCs w:val="22"/>
          <w:lang w:val="en-AU" w:eastAsia="ja-JP"/>
        </w:rPr>
        <w:tab/>
      </w:r>
      <w:r>
        <w:rPr>
          <w:noProof/>
        </w:rPr>
        <w:t>Data Administration</w:t>
      </w:r>
      <w:r>
        <w:rPr>
          <w:noProof/>
        </w:rPr>
        <w:tab/>
      </w:r>
      <w:r w:rsidR="00B84CD6">
        <w:rPr>
          <w:noProof/>
        </w:rPr>
        <w:fldChar w:fldCharType="begin"/>
      </w:r>
      <w:r>
        <w:rPr>
          <w:noProof/>
        </w:rPr>
        <w:instrText xml:space="preserve"> PAGEREF _Toc355280412 \h </w:instrText>
      </w:r>
      <w:r w:rsidR="00B84CD6">
        <w:rPr>
          <w:noProof/>
        </w:rPr>
      </w:r>
      <w:r w:rsidR="00B84CD6">
        <w:rPr>
          <w:noProof/>
        </w:rPr>
        <w:fldChar w:fldCharType="separate"/>
      </w:r>
      <w:r w:rsidR="00CD22EF">
        <w:rPr>
          <w:noProof/>
        </w:rPr>
        <w:t>99</w:t>
      </w:r>
      <w:r w:rsidR="00B84CD6">
        <w:rPr>
          <w:noProof/>
        </w:rPr>
        <w:fldChar w:fldCharType="end"/>
      </w:r>
    </w:p>
    <w:p w:rsidR="00243D76" w:rsidRDefault="00243D76">
      <w:pPr>
        <w:pStyle w:val="TOC2"/>
        <w:tabs>
          <w:tab w:val="left" w:pos="660"/>
        </w:tabs>
        <w:rPr>
          <w:rFonts w:asciiTheme="minorHAnsi" w:eastAsiaTheme="minorEastAsia" w:hAnsiTheme="minorHAnsi" w:cstheme="minorBidi"/>
          <w:noProof/>
          <w:szCs w:val="22"/>
          <w:lang w:val="en-AU" w:eastAsia="ja-JP"/>
        </w:rPr>
      </w:pPr>
      <w:r>
        <w:rPr>
          <w:noProof/>
        </w:rPr>
        <w:t>10.1</w:t>
      </w:r>
      <w:r>
        <w:rPr>
          <w:rFonts w:asciiTheme="minorHAnsi" w:eastAsiaTheme="minorEastAsia" w:hAnsiTheme="minorHAnsi" w:cstheme="minorBidi"/>
          <w:noProof/>
          <w:szCs w:val="22"/>
          <w:lang w:val="en-AU" w:eastAsia="ja-JP"/>
        </w:rPr>
        <w:tab/>
      </w:r>
      <w:r>
        <w:rPr>
          <w:noProof/>
        </w:rPr>
        <w:t>Removing data</w:t>
      </w:r>
      <w:r>
        <w:rPr>
          <w:noProof/>
        </w:rPr>
        <w:tab/>
      </w:r>
      <w:r w:rsidR="00B84CD6">
        <w:rPr>
          <w:noProof/>
        </w:rPr>
        <w:fldChar w:fldCharType="begin"/>
      </w:r>
      <w:r>
        <w:rPr>
          <w:noProof/>
        </w:rPr>
        <w:instrText xml:space="preserve"> PAGEREF _Toc355280413 \h </w:instrText>
      </w:r>
      <w:r w:rsidR="00B84CD6">
        <w:rPr>
          <w:noProof/>
        </w:rPr>
      </w:r>
      <w:r w:rsidR="00B84CD6">
        <w:rPr>
          <w:noProof/>
        </w:rPr>
        <w:fldChar w:fldCharType="separate"/>
      </w:r>
      <w:r w:rsidR="00CD22EF">
        <w:rPr>
          <w:noProof/>
        </w:rPr>
        <w:t>99</w:t>
      </w:r>
      <w:r w:rsidR="00B84CD6">
        <w:rPr>
          <w:noProof/>
        </w:rPr>
        <w:fldChar w:fldCharType="end"/>
      </w:r>
    </w:p>
    <w:p w:rsidR="00243D76" w:rsidRDefault="00243D76">
      <w:pPr>
        <w:pStyle w:val="TOC2"/>
        <w:tabs>
          <w:tab w:val="left" w:pos="660"/>
        </w:tabs>
        <w:rPr>
          <w:rFonts w:asciiTheme="minorHAnsi" w:eastAsiaTheme="minorEastAsia" w:hAnsiTheme="minorHAnsi" w:cstheme="minorBidi"/>
          <w:noProof/>
          <w:szCs w:val="22"/>
          <w:lang w:val="en-AU" w:eastAsia="ja-JP"/>
        </w:rPr>
      </w:pPr>
      <w:r>
        <w:rPr>
          <w:noProof/>
        </w:rPr>
        <w:t>10.2</w:t>
      </w:r>
      <w:r>
        <w:rPr>
          <w:rFonts w:asciiTheme="minorHAnsi" w:eastAsiaTheme="minorEastAsia" w:hAnsiTheme="minorHAnsi" w:cstheme="minorBidi"/>
          <w:noProof/>
          <w:szCs w:val="22"/>
          <w:lang w:val="en-AU" w:eastAsia="ja-JP"/>
        </w:rPr>
        <w:tab/>
      </w:r>
      <w:r>
        <w:rPr>
          <w:noProof/>
        </w:rPr>
        <w:t>Campaign Export</w:t>
      </w:r>
      <w:r>
        <w:rPr>
          <w:noProof/>
        </w:rPr>
        <w:tab/>
      </w:r>
      <w:r w:rsidR="00B84CD6">
        <w:rPr>
          <w:noProof/>
        </w:rPr>
        <w:fldChar w:fldCharType="begin"/>
      </w:r>
      <w:r>
        <w:rPr>
          <w:noProof/>
        </w:rPr>
        <w:instrText xml:space="preserve"> PAGEREF _Toc355280414 \h </w:instrText>
      </w:r>
      <w:r w:rsidR="00B84CD6">
        <w:rPr>
          <w:noProof/>
        </w:rPr>
      </w:r>
      <w:r w:rsidR="00B84CD6">
        <w:rPr>
          <w:noProof/>
        </w:rPr>
        <w:fldChar w:fldCharType="separate"/>
      </w:r>
      <w:r w:rsidR="00CD22EF">
        <w:rPr>
          <w:noProof/>
        </w:rPr>
        <w:t>100</w:t>
      </w:r>
      <w:r w:rsidR="00B84CD6">
        <w:rPr>
          <w:noProof/>
        </w:rPr>
        <w:fldChar w:fldCharType="end"/>
      </w:r>
    </w:p>
    <w:p w:rsidR="00243D76" w:rsidRDefault="00243D76">
      <w:pPr>
        <w:pStyle w:val="TOC2"/>
        <w:tabs>
          <w:tab w:val="left" w:pos="660"/>
        </w:tabs>
        <w:rPr>
          <w:rFonts w:asciiTheme="minorHAnsi" w:eastAsiaTheme="minorEastAsia" w:hAnsiTheme="minorHAnsi" w:cstheme="minorBidi"/>
          <w:noProof/>
          <w:szCs w:val="22"/>
          <w:lang w:val="en-AU" w:eastAsia="ja-JP"/>
        </w:rPr>
      </w:pPr>
      <w:r>
        <w:rPr>
          <w:noProof/>
        </w:rPr>
        <w:t>10.3</w:t>
      </w:r>
      <w:r>
        <w:rPr>
          <w:rFonts w:asciiTheme="minorHAnsi" w:eastAsiaTheme="minorEastAsia" w:hAnsiTheme="minorHAnsi" w:cstheme="minorBidi"/>
          <w:noProof/>
          <w:szCs w:val="22"/>
          <w:lang w:val="en-AU" w:eastAsia="ja-JP"/>
        </w:rPr>
        <w:tab/>
      </w:r>
      <w:r>
        <w:rPr>
          <w:noProof/>
        </w:rPr>
        <w:t>Campaign Import</w:t>
      </w:r>
      <w:r>
        <w:rPr>
          <w:noProof/>
        </w:rPr>
        <w:tab/>
      </w:r>
      <w:r w:rsidR="00B84CD6">
        <w:rPr>
          <w:noProof/>
        </w:rPr>
        <w:fldChar w:fldCharType="begin"/>
      </w:r>
      <w:r>
        <w:rPr>
          <w:noProof/>
        </w:rPr>
        <w:instrText xml:space="preserve"> PAGEREF _Toc355280415 \h </w:instrText>
      </w:r>
      <w:r w:rsidR="00B84CD6">
        <w:rPr>
          <w:noProof/>
        </w:rPr>
      </w:r>
      <w:r w:rsidR="00B84CD6">
        <w:rPr>
          <w:noProof/>
        </w:rPr>
        <w:fldChar w:fldCharType="separate"/>
      </w:r>
      <w:r w:rsidR="00CD22EF">
        <w:rPr>
          <w:noProof/>
        </w:rPr>
        <w:t>100</w:t>
      </w:r>
      <w:r w:rsidR="00B84CD6">
        <w:rPr>
          <w:noProof/>
        </w:rPr>
        <w:fldChar w:fldCharType="end"/>
      </w:r>
    </w:p>
    <w:p w:rsidR="00243D76" w:rsidRDefault="00243D76">
      <w:pPr>
        <w:pStyle w:val="TOC2"/>
        <w:tabs>
          <w:tab w:val="left" w:pos="660"/>
        </w:tabs>
        <w:rPr>
          <w:rFonts w:asciiTheme="minorHAnsi" w:eastAsiaTheme="minorEastAsia" w:hAnsiTheme="minorHAnsi" w:cstheme="minorBidi"/>
          <w:noProof/>
          <w:szCs w:val="22"/>
          <w:lang w:val="en-AU" w:eastAsia="ja-JP"/>
        </w:rPr>
      </w:pPr>
      <w:r>
        <w:rPr>
          <w:noProof/>
        </w:rPr>
        <w:t>10.4</w:t>
      </w:r>
      <w:r>
        <w:rPr>
          <w:rFonts w:asciiTheme="minorHAnsi" w:eastAsiaTheme="minorEastAsia" w:hAnsiTheme="minorHAnsi" w:cstheme="minorBidi"/>
          <w:noProof/>
          <w:szCs w:val="22"/>
          <w:lang w:val="en-AU" w:eastAsia="ja-JP"/>
        </w:rPr>
        <w:tab/>
      </w:r>
      <w:r>
        <w:rPr>
          <w:noProof/>
        </w:rPr>
        <w:t>Definition of new Sensors</w:t>
      </w:r>
      <w:r>
        <w:rPr>
          <w:noProof/>
        </w:rPr>
        <w:tab/>
      </w:r>
      <w:r w:rsidR="00B84CD6">
        <w:rPr>
          <w:noProof/>
        </w:rPr>
        <w:fldChar w:fldCharType="begin"/>
      </w:r>
      <w:r>
        <w:rPr>
          <w:noProof/>
        </w:rPr>
        <w:instrText xml:space="preserve"> PAGEREF _Toc355280416 \h </w:instrText>
      </w:r>
      <w:r w:rsidR="00B84CD6">
        <w:rPr>
          <w:noProof/>
        </w:rPr>
      </w:r>
      <w:r w:rsidR="00B84CD6">
        <w:rPr>
          <w:noProof/>
        </w:rPr>
        <w:fldChar w:fldCharType="separate"/>
      </w:r>
      <w:r w:rsidR="00CD22EF">
        <w:rPr>
          <w:noProof/>
        </w:rPr>
        <w:t>101</w:t>
      </w:r>
      <w:r w:rsidR="00B84CD6">
        <w:rPr>
          <w:noProof/>
        </w:rPr>
        <w:fldChar w:fldCharType="end"/>
      </w:r>
    </w:p>
    <w:p w:rsidR="00243D76" w:rsidRDefault="00243D76">
      <w:pPr>
        <w:pStyle w:val="TOC2"/>
        <w:tabs>
          <w:tab w:val="left" w:pos="660"/>
        </w:tabs>
        <w:rPr>
          <w:rFonts w:asciiTheme="minorHAnsi" w:eastAsiaTheme="minorEastAsia" w:hAnsiTheme="minorHAnsi" w:cstheme="minorBidi"/>
          <w:noProof/>
          <w:szCs w:val="22"/>
          <w:lang w:val="en-AU" w:eastAsia="ja-JP"/>
        </w:rPr>
      </w:pPr>
      <w:r>
        <w:rPr>
          <w:noProof/>
        </w:rPr>
        <w:t>10.5</w:t>
      </w:r>
      <w:r>
        <w:rPr>
          <w:rFonts w:asciiTheme="minorHAnsi" w:eastAsiaTheme="minorEastAsia" w:hAnsiTheme="minorHAnsi" w:cstheme="minorBidi"/>
          <w:noProof/>
          <w:szCs w:val="22"/>
          <w:lang w:val="en-AU" w:eastAsia="ja-JP"/>
        </w:rPr>
        <w:tab/>
      </w:r>
      <w:r>
        <w:rPr>
          <w:noProof/>
        </w:rPr>
        <w:t>Instrumentation Administration</w:t>
      </w:r>
      <w:r>
        <w:rPr>
          <w:noProof/>
        </w:rPr>
        <w:tab/>
      </w:r>
      <w:r w:rsidR="00B84CD6">
        <w:rPr>
          <w:noProof/>
        </w:rPr>
        <w:fldChar w:fldCharType="begin"/>
      </w:r>
      <w:r>
        <w:rPr>
          <w:noProof/>
        </w:rPr>
        <w:instrText xml:space="preserve"> PAGEREF _Toc355280417 \h </w:instrText>
      </w:r>
      <w:r w:rsidR="00B84CD6">
        <w:rPr>
          <w:noProof/>
        </w:rPr>
      </w:r>
      <w:r w:rsidR="00B84CD6">
        <w:rPr>
          <w:noProof/>
        </w:rPr>
        <w:fldChar w:fldCharType="separate"/>
      </w:r>
      <w:r w:rsidR="00CD22EF">
        <w:rPr>
          <w:noProof/>
        </w:rPr>
        <w:t>102</w:t>
      </w:r>
      <w:r w:rsidR="00B84CD6">
        <w:rPr>
          <w:noProof/>
        </w:rPr>
        <w:fldChar w:fldCharType="end"/>
      </w:r>
    </w:p>
    <w:p w:rsidR="00243D76" w:rsidRDefault="00243D76">
      <w:pPr>
        <w:pStyle w:val="TOC3"/>
        <w:tabs>
          <w:tab w:val="left" w:pos="1100"/>
        </w:tabs>
        <w:rPr>
          <w:rFonts w:asciiTheme="minorHAnsi" w:eastAsiaTheme="minorEastAsia" w:hAnsiTheme="minorHAnsi" w:cstheme="minorBidi"/>
          <w:noProof/>
          <w:szCs w:val="22"/>
          <w:lang w:val="en-AU" w:eastAsia="ja-JP"/>
        </w:rPr>
      </w:pPr>
      <w:r>
        <w:rPr>
          <w:noProof/>
        </w:rPr>
        <w:t>10.5.1</w:t>
      </w:r>
      <w:r>
        <w:rPr>
          <w:rFonts w:asciiTheme="minorHAnsi" w:eastAsiaTheme="minorEastAsia" w:hAnsiTheme="minorHAnsi" w:cstheme="minorBidi"/>
          <w:noProof/>
          <w:szCs w:val="22"/>
          <w:lang w:val="en-AU" w:eastAsia="ja-JP"/>
        </w:rPr>
        <w:tab/>
      </w:r>
      <w:r>
        <w:rPr>
          <w:noProof/>
        </w:rPr>
        <w:t>Instrument Administration</w:t>
      </w:r>
      <w:r>
        <w:rPr>
          <w:noProof/>
        </w:rPr>
        <w:tab/>
      </w:r>
      <w:r w:rsidR="00B84CD6">
        <w:rPr>
          <w:noProof/>
        </w:rPr>
        <w:fldChar w:fldCharType="begin"/>
      </w:r>
      <w:r>
        <w:rPr>
          <w:noProof/>
        </w:rPr>
        <w:instrText xml:space="preserve"> PAGEREF _Toc355280418 \h </w:instrText>
      </w:r>
      <w:r w:rsidR="00B84CD6">
        <w:rPr>
          <w:noProof/>
        </w:rPr>
      </w:r>
      <w:r w:rsidR="00B84CD6">
        <w:rPr>
          <w:noProof/>
        </w:rPr>
        <w:fldChar w:fldCharType="separate"/>
      </w:r>
      <w:r w:rsidR="00CD22EF">
        <w:rPr>
          <w:noProof/>
        </w:rPr>
        <w:t>102</w:t>
      </w:r>
      <w:r w:rsidR="00B84CD6">
        <w:rPr>
          <w:noProof/>
        </w:rPr>
        <w:fldChar w:fldCharType="end"/>
      </w:r>
    </w:p>
    <w:p w:rsidR="00243D76" w:rsidRDefault="00243D76">
      <w:pPr>
        <w:pStyle w:val="TOC3"/>
        <w:tabs>
          <w:tab w:val="left" w:pos="1100"/>
        </w:tabs>
        <w:rPr>
          <w:rFonts w:asciiTheme="minorHAnsi" w:eastAsiaTheme="minorEastAsia" w:hAnsiTheme="minorHAnsi" w:cstheme="minorBidi"/>
          <w:noProof/>
          <w:szCs w:val="22"/>
          <w:lang w:val="en-AU" w:eastAsia="ja-JP"/>
        </w:rPr>
      </w:pPr>
      <w:r>
        <w:rPr>
          <w:noProof/>
        </w:rPr>
        <w:t>10.5.2</w:t>
      </w:r>
      <w:r>
        <w:rPr>
          <w:rFonts w:asciiTheme="minorHAnsi" w:eastAsiaTheme="minorEastAsia" w:hAnsiTheme="minorHAnsi" w:cstheme="minorBidi"/>
          <w:noProof/>
          <w:szCs w:val="22"/>
          <w:lang w:val="en-AU" w:eastAsia="ja-JP"/>
        </w:rPr>
        <w:tab/>
      </w:r>
      <w:r>
        <w:rPr>
          <w:noProof/>
        </w:rPr>
        <w:t>Reference Panel Administration</w:t>
      </w:r>
      <w:r>
        <w:rPr>
          <w:noProof/>
        </w:rPr>
        <w:tab/>
      </w:r>
      <w:r w:rsidR="00B84CD6">
        <w:rPr>
          <w:noProof/>
        </w:rPr>
        <w:fldChar w:fldCharType="begin"/>
      </w:r>
      <w:r>
        <w:rPr>
          <w:noProof/>
        </w:rPr>
        <w:instrText xml:space="preserve"> PAGEREF _Toc355280419 \h </w:instrText>
      </w:r>
      <w:r w:rsidR="00B84CD6">
        <w:rPr>
          <w:noProof/>
        </w:rPr>
      </w:r>
      <w:r w:rsidR="00B84CD6">
        <w:rPr>
          <w:noProof/>
        </w:rPr>
        <w:fldChar w:fldCharType="separate"/>
      </w:r>
      <w:r w:rsidR="00CD22EF">
        <w:rPr>
          <w:noProof/>
        </w:rPr>
        <w:t>104</w:t>
      </w:r>
      <w:r w:rsidR="00B84CD6">
        <w:rPr>
          <w:noProof/>
        </w:rPr>
        <w:fldChar w:fldCharType="end"/>
      </w:r>
    </w:p>
    <w:p w:rsidR="00243D76" w:rsidRDefault="00243D76">
      <w:pPr>
        <w:pStyle w:val="TOC1"/>
        <w:tabs>
          <w:tab w:val="left" w:pos="660"/>
        </w:tabs>
        <w:rPr>
          <w:rFonts w:asciiTheme="minorHAnsi" w:eastAsiaTheme="minorEastAsia" w:hAnsiTheme="minorHAnsi" w:cstheme="minorBidi"/>
          <w:b w:val="0"/>
          <w:noProof/>
          <w:sz w:val="22"/>
          <w:szCs w:val="22"/>
          <w:lang w:val="en-AU" w:eastAsia="ja-JP"/>
        </w:rPr>
      </w:pPr>
      <w:r>
        <w:rPr>
          <w:noProof/>
        </w:rPr>
        <w:t>11</w:t>
      </w:r>
      <w:r>
        <w:rPr>
          <w:rFonts w:asciiTheme="minorHAnsi" w:eastAsiaTheme="minorEastAsia" w:hAnsiTheme="minorHAnsi" w:cstheme="minorBidi"/>
          <w:b w:val="0"/>
          <w:noProof/>
          <w:sz w:val="22"/>
          <w:szCs w:val="22"/>
          <w:lang w:val="en-AU" w:eastAsia="ja-JP"/>
        </w:rPr>
        <w:tab/>
      </w:r>
      <w:r>
        <w:rPr>
          <w:noProof/>
        </w:rPr>
        <w:t>Matlab Integration</w:t>
      </w:r>
      <w:r>
        <w:rPr>
          <w:noProof/>
        </w:rPr>
        <w:tab/>
      </w:r>
      <w:r w:rsidR="00B84CD6">
        <w:rPr>
          <w:noProof/>
        </w:rPr>
        <w:fldChar w:fldCharType="begin"/>
      </w:r>
      <w:r>
        <w:rPr>
          <w:noProof/>
        </w:rPr>
        <w:instrText xml:space="preserve"> PAGEREF _Toc355280420 \h </w:instrText>
      </w:r>
      <w:r w:rsidR="00B84CD6">
        <w:rPr>
          <w:noProof/>
        </w:rPr>
      </w:r>
      <w:r w:rsidR="00B84CD6">
        <w:rPr>
          <w:noProof/>
        </w:rPr>
        <w:fldChar w:fldCharType="separate"/>
      </w:r>
      <w:r w:rsidR="00CD22EF">
        <w:rPr>
          <w:noProof/>
        </w:rPr>
        <w:t>108</w:t>
      </w:r>
      <w:r w:rsidR="00B84CD6">
        <w:rPr>
          <w:noProof/>
        </w:rPr>
        <w:fldChar w:fldCharType="end"/>
      </w:r>
    </w:p>
    <w:p w:rsidR="00243D76" w:rsidRDefault="00243D76">
      <w:pPr>
        <w:pStyle w:val="TOC1"/>
        <w:tabs>
          <w:tab w:val="left" w:pos="660"/>
        </w:tabs>
        <w:rPr>
          <w:rFonts w:asciiTheme="minorHAnsi" w:eastAsiaTheme="minorEastAsia" w:hAnsiTheme="minorHAnsi" w:cstheme="minorBidi"/>
          <w:b w:val="0"/>
          <w:noProof/>
          <w:sz w:val="22"/>
          <w:szCs w:val="22"/>
          <w:lang w:val="en-AU" w:eastAsia="ja-JP"/>
        </w:rPr>
      </w:pPr>
      <w:r>
        <w:rPr>
          <w:noProof/>
        </w:rPr>
        <w:t>12</w:t>
      </w:r>
      <w:r>
        <w:rPr>
          <w:rFonts w:asciiTheme="minorHAnsi" w:eastAsiaTheme="minorEastAsia" w:hAnsiTheme="minorHAnsi" w:cstheme="minorBidi"/>
          <w:b w:val="0"/>
          <w:noProof/>
          <w:sz w:val="22"/>
          <w:szCs w:val="22"/>
          <w:lang w:val="en-AU" w:eastAsia="ja-JP"/>
        </w:rPr>
        <w:tab/>
      </w:r>
      <w:r>
        <w:rPr>
          <w:noProof/>
        </w:rPr>
        <w:t>Tutorial</w:t>
      </w:r>
      <w:r>
        <w:rPr>
          <w:noProof/>
        </w:rPr>
        <w:tab/>
      </w:r>
      <w:r w:rsidR="00B84CD6">
        <w:rPr>
          <w:noProof/>
        </w:rPr>
        <w:fldChar w:fldCharType="begin"/>
      </w:r>
      <w:r>
        <w:rPr>
          <w:noProof/>
        </w:rPr>
        <w:instrText xml:space="preserve"> PAGEREF _Toc355280421 \h </w:instrText>
      </w:r>
      <w:r w:rsidR="00B84CD6">
        <w:rPr>
          <w:noProof/>
        </w:rPr>
      </w:r>
      <w:r w:rsidR="00B84CD6">
        <w:rPr>
          <w:noProof/>
        </w:rPr>
        <w:fldChar w:fldCharType="separate"/>
      </w:r>
      <w:r w:rsidR="00CD22EF">
        <w:rPr>
          <w:noProof/>
        </w:rPr>
        <w:t>109</w:t>
      </w:r>
      <w:r w:rsidR="00B84CD6">
        <w:rPr>
          <w:noProof/>
        </w:rPr>
        <w:fldChar w:fldCharType="end"/>
      </w:r>
    </w:p>
    <w:p w:rsidR="00243D76" w:rsidRDefault="00243D76">
      <w:pPr>
        <w:pStyle w:val="TOC2"/>
        <w:tabs>
          <w:tab w:val="left" w:pos="660"/>
        </w:tabs>
        <w:rPr>
          <w:rFonts w:asciiTheme="minorHAnsi" w:eastAsiaTheme="minorEastAsia" w:hAnsiTheme="minorHAnsi" w:cstheme="minorBidi"/>
          <w:noProof/>
          <w:szCs w:val="22"/>
          <w:lang w:val="en-AU" w:eastAsia="ja-JP"/>
        </w:rPr>
      </w:pPr>
      <w:r>
        <w:rPr>
          <w:noProof/>
        </w:rPr>
        <w:t>12.1</w:t>
      </w:r>
      <w:r>
        <w:rPr>
          <w:rFonts w:asciiTheme="minorHAnsi" w:eastAsiaTheme="minorEastAsia" w:hAnsiTheme="minorHAnsi" w:cstheme="minorBidi"/>
          <w:noProof/>
          <w:szCs w:val="22"/>
          <w:lang w:val="en-AU" w:eastAsia="ja-JP"/>
        </w:rPr>
        <w:tab/>
      </w:r>
      <w:r>
        <w:rPr>
          <w:noProof/>
        </w:rPr>
        <w:t>SPECCHIO Online Test Database</w:t>
      </w:r>
      <w:r>
        <w:rPr>
          <w:noProof/>
        </w:rPr>
        <w:tab/>
      </w:r>
      <w:r w:rsidR="00B84CD6">
        <w:rPr>
          <w:noProof/>
        </w:rPr>
        <w:fldChar w:fldCharType="begin"/>
      </w:r>
      <w:r>
        <w:rPr>
          <w:noProof/>
        </w:rPr>
        <w:instrText xml:space="preserve"> PAGEREF _Toc355280422 \h </w:instrText>
      </w:r>
      <w:r w:rsidR="00B84CD6">
        <w:rPr>
          <w:noProof/>
        </w:rPr>
      </w:r>
      <w:r w:rsidR="00B84CD6">
        <w:rPr>
          <w:noProof/>
        </w:rPr>
        <w:fldChar w:fldCharType="separate"/>
      </w:r>
      <w:r w:rsidR="00CD22EF">
        <w:rPr>
          <w:noProof/>
        </w:rPr>
        <w:t>109</w:t>
      </w:r>
      <w:r w:rsidR="00B84CD6">
        <w:rPr>
          <w:noProof/>
        </w:rPr>
        <w:fldChar w:fldCharType="end"/>
      </w:r>
    </w:p>
    <w:p w:rsidR="00243D76" w:rsidRDefault="00243D76">
      <w:pPr>
        <w:pStyle w:val="TOC3"/>
        <w:tabs>
          <w:tab w:val="left" w:pos="1100"/>
        </w:tabs>
        <w:rPr>
          <w:rFonts w:asciiTheme="minorHAnsi" w:eastAsiaTheme="minorEastAsia" w:hAnsiTheme="minorHAnsi" w:cstheme="minorBidi"/>
          <w:noProof/>
          <w:szCs w:val="22"/>
          <w:lang w:val="en-AU" w:eastAsia="ja-JP"/>
        </w:rPr>
      </w:pPr>
      <w:r>
        <w:rPr>
          <w:noProof/>
        </w:rPr>
        <w:t>12.1.1</w:t>
      </w:r>
      <w:r>
        <w:rPr>
          <w:rFonts w:asciiTheme="minorHAnsi" w:eastAsiaTheme="minorEastAsia" w:hAnsiTheme="minorHAnsi" w:cstheme="minorBidi"/>
          <w:noProof/>
          <w:szCs w:val="22"/>
          <w:lang w:val="en-AU" w:eastAsia="ja-JP"/>
        </w:rPr>
        <w:tab/>
      </w:r>
      <w:r>
        <w:rPr>
          <w:noProof/>
        </w:rPr>
        <w:t>Creating Campaigns on the Test Database</w:t>
      </w:r>
      <w:r>
        <w:rPr>
          <w:noProof/>
        </w:rPr>
        <w:tab/>
      </w:r>
      <w:r w:rsidR="00B84CD6">
        <w:rPr>
          <w:noProof/>
        </w:rPr>
        <w:fldChar w:fldCharType="begin"/>
      </w:r>
      <w:r>
        <w:rPr>
          <w:noProof/>
        </w:rPr>
        <w:instrText xml:space="preserve"> PAGEREF _Toc355280423 \h </w:instrText>
      </w:r>
      <w:r w:rsidR="00B84CD6">
        <w:rPr>
          <w:noProof/>
        </w:rPr>
      </w:r>
      <w:r w:rsidR="00B84CD6">
        <w:rPr>
          <w:noProof/>
        </w:rPr>
        <w:fldChar w:fldCharType="separate"/>
      </w:r>
      <w:r w:rsidR="00CD22EF">
        <w:rPr>
          <w:noProof/>
        </w:rPr>
        <w:t>110</w:t>
      </w:r>
      <w:r w:rsidR="00B84CD6">
        <w:rPr>
          <w:noProof/>
        </w:rPr>
        <w:fldChar w:fldCharType="end"/>
      </w:r>
    </w:p>
    <w:p w:rsidR="00243D76" w:rsidRDefault="00243D76">
      <w:pPr>
        <w:pStyle w:val="TOC3"/>
        <w:tabs>
          <w:tab w:val="left" w:pos="1100"/>
        </w:tabs>
        <w:rPr>
          <w:rFonts w:asciiTheme="minorHAnsi" w:eastAsiaTheme="minorEastAsia" w:hAnsiTheme="minorHAnsi" w:cstheme="minorBidi"/>
          <w:noProof/>
          <w:szCs w:val="22"/>
          <w:lang w:val="en-AU" w:eastAsia="ja-JP"/>
        </w:rPr>
      </w:pPr>
      <w:r>
        <w:rPr>
          <w:noProof/>
        </w:rPr>
        <w:t>12.1.2</w:t>
      </w:r>
      <w:r>
        <w:rPr>
          <w:rFonts w:asciiTheme="minorHAnsi" w:eastAsiaTheme="minorEastAsia" w:hAnsiTheme="minorHAnsi" w:cstheme="minorBidi"/>
          <w:noProof/>
          <w:szCs w:val="22"/>
          <w:lang w:val="en-AU" w:eastAsia="ja-JP"/>
        </w:rPr>
        <w:tab/>
      </w:r>
      <w:r>
        <w:rPr>
          <w:noProof/>
        </w:rPr>
        <w:t>Downloading Test Data Sets</w:t>
      </w:r>
      <w:r>
        <w:rPr>
          <w:noProof/>
        </w:rPr>
        <w:tab/>
      </w:r>
      <w:r w:rsidR="00B84CD6">
        <w:rPr>
          <w:noProof/>
        </w:rPr>
        <w:fldChar w:fldCharType="begin"/>
      </w:r>
      <w:r>
        <w:rPr>
          <w:noProof/>
        </w:rPr>
        <w:instrText xml:space="preserve"> PAGEREF _Toc355280424 \h </w:instrText>
      </w:r>
      <w:r w:rsidR="00B84CD6">
        <w:rPr>
          <w:noProof/>
        </w:rPr>
      </w:r>
      <w:r w:rsidR="00B84CD6">
        <w:rPr>
          <w:noProof/>
        </w:rPr>
        <w:fldChar w:fldCharType="separate"/>
      </w:r>
      <w:r w:rsidR="00CD22EF">
        <w:rPr>
          <w:noProof/>
        </w:rPr>
        <w:t>110</w:t>
      </w:r>
      <w:r w:rsidR="00B84CD6">
        <w:rPr>
          <w:noProof/>
        </w:rPr>
        <w:fldChar w:fldCharType="end"/>
      </w:r>
    </w:p>
    <w:p w:rsidR="00243D76" w:rsidRDefault="00243D76">
      <w:pPr>
        <w:pStyle w:val="TOC2"/>
        <w:tabs>
          <w:tab w:val="left" w:pos="660"/>
        </w:tabs>
        <w:rPr>
          <w:rFonts w:asciiTheme="minorHAnsi" w:eastAsiaTheme="minorEastAsia" w:hAnsiTheme="minorHAnsi" w:cstheme="minorBidi"/>
          <w:noProof/>
          <w:szCs w:val="22"/>
          <w:lang w:val="en-AU" w:eastAsia="ja-JP"/>
        </w:rPr>
      </w:pPr>
      <w:r>
        <w:rPr>
          <w:noProof/>
        </w:rPr>
        <w:t>12.2</w:t>
      </w:r>
      <w:r>
        <w:rPr>
          <w:rFonts w:asciiTheme="minorHAnsi" w:eastAsiaTheme="minorEastAsia" w:hAnsiTheme="minorHAnsi" w:cstheme="minorBidi"/>
          <w:noProof/>
          <w:szCs w:val="22"/>
          <w:lang w:val="en-AU" w:eastAsia="ja-JP"/>
        </w:rPr>
        <w:tab/>
      </w:r>
      <w:r>
        <w:rPr>
          <w:noProof/>
        </w:rPr>
        <w:t>Part 1: Loading, Editing and Retrieving Data</w:t>
      </w:r>
      <w:r>
        <w:rPr>
          <w:noProof/>
        </w:rPr>
        <w:tab/>
      </w:r>
      <w:r w:rsidR="00B84CD6">
        <w:rPr>
          <w:noProof/>
        </w:rPr>
        <w:fldChar w:fldCharType="begin"/>
      </w:r>
      <w:r>
        <w:rPr>
          <w:noProof/>
        </w:rPr>
        <w:instrText xml:space="preserve"> PAGEREF _Toc355280425 \h </w:instrText>
      </w:r>
      <w:r w:rsidR="00B84CD6">
        <w:rPr>
          <w:noProof/>
        </w:rPr>
      </w:r>
      <w:r w:rsidR="00B84CD6">
        <w:rPr>
          <w:noProof/>
        </w:rPr>
        <w:fldChar w:fldCharType="separate"/>
      </w:r>
      <w:r w:rsidR="00CD22EF">
        <w:rPr>
          <w:noProof/>
        </w:rPr>
        <w:t>111</w:t>
      </w:r>
      <w:r w:rsidR="00B84CD6">
        <w:rPr>
          <w:noProof/>
        </w:rPr>
        <w:fldChar w:fldCharType="end"/>
      </w:r>
    </w:p>
    <w:p w:rsidR="00243D76" w:rsidRDefault="00243D76">
      <w:pPr>
        <w:pStyle w:val="TOC3"/>
        <w:tabs>
          <w:tab w:val="left" w:pos="1100"/>
        </w:tabs>
        <w:rPr>
          <w:rFonts w:asciiTheme="minorHAnsi" w:eastAsiaTheme="minorEastAsia" w:hAnsiTheme="minorHAnsi" w:cstheme="minorBidi"/>
          <w:noProof/>
          <w:szCs w:val="22"/>
          <w:lang w:val="en-AU" w:eastAsia="ja-JP"/>
        </w:rPr>
      </w:pPr>
      <w:r>
        <w:rPr>
          <w:noProof/>
        </w:rPr>
        <w:t>12.2.1</w:t>
      </w:r>
      <w:r>
        <w:rPr>
          <w:rFonts w:asciiTheme="minorHAnsi" w:eastAsiaTheme="minorEastAsia" w:hAnsiTheme="minorHAnsi" w:cstheme="minorBidi"/>
          <w:noProof/>
          <w:szCs w:val="22"/>
          <w:lang w:val="en-AU" w:eastAsia="ja-JP"/>
        </w:rPr>
        <w:tab/>
      </w:r>
      <w:r>
        <w:rPr>
          <w:noProof/>
        </w:rPr>
        <w:t>Examine the Folder and File Structure</w:t>
      </w:r>
      <w:r>
        <w:rPr>
          <w:noProof/>
        </w:rPr>
        <w:tab/>
      </w:r>
      <w:r w:rsidR="00B84CD6">
        <w:rPr>
          <w:noProof/>
        </w:rPr>
        <w:fldChar w:fldCharType="begin"/>
      </w:r>
      <w:r>
        <w:rPr>
          <w:noProof/>
        </w:rPr>
        <w:instrText xml:space="preserve"> PAGEREF _Toc355280426 \h </w:instrText>
      </w:r>
      <w:r w:rsidR="00B84CD6">
        <w:rPr>
          <w:noProof/>
        </w:rPr>
      </w:r>
      <w:r w:rsidR="00B84CD6">
        <w:rPr>
          <w:noProof/>
        </w:rPr>
        <w:fldChar w:fldCharType="separate"/>
      </w:r>
      <w:r w:rsidR="00CD22EF">
        <w:rPr>
          <w:noProof/>
        </w:rPr>
        <w:t>111</w:t>
      </w:r>
      <w:r w:rsidR="00B84CD6">
        <w:rPr>
          <w:noProof/>
        </w:rPr>
        <w:fldChar w:fldCharType="end"/>
      </w:r>
    </w:p>
    <w:p w:rsidR="00243D76" w:rsidRDefault="00243D76">
      <w:pPr>
        <w:pStyle w:val="TOC3"/>
        <w:tabs>
          <w:tab w:val="left" w:pos="1100"/>
        </w:tabs>
        <w:rPr>
          <w:rFonts w:asciiTheme="minorHAnsi" w:eastAsiaTheme="minorEastAsia" w:hAnsiTheme="minorHAnsi" w:cstheme="minorBidi"/>
          <w:noProof/>
          <w:szCs w:val="22"/>
          <w:lang w:val="en-AU" w:eastAsia="ja-JP"/>
        </w:rPr>
      </w:pPr>
      <w:r>
        <w:rPr>
          <w:noProof/>
        </w:rPr>
        <w:t>12.2.2</w:t>
      </w:r>
      <w:r>
        <w:rPr>
          <w:rFonts w:asciiTheme="minorHAnsi" w:eastAsiaTheme="minorEastAsia" w:hAnsiTheme="minorHAnsi" w:cstheme="minorBidi"/>
          <w:noProof/>
          <w:szCs w:val="22"/>
          <w:lang w:val="en-AU" w:eastAsia="ja-JP"/>
        </w:rPr>
        <w:tab/>
      </w:r>
      <w:r>
        <w:rPr>
          <w:noProof/>
        </w:rPr>
        <w:t>Creating a new Campaign and Loading the Spectra</w:t>
      </w:r>
      <w:r>
        <w:rPr>
          <w:noProof/>
        </w:rPr>
        <w:tab/>
      </w:r>
      <w:r w:rsidR="00B84CD6">
        <w:rPr>
          <w:noProof/>
        </w:rPr>
        <w:fldChar w:fldCharType="begin"/>
      </w:r>
      <w:r>
        <w:rPr>
          <w:noProof/>
        </w:rPr>
        <w:instrText xml:space="preserve"> PAGEREF _Toc355280427 \h </w:instrText>
      </w:r>
      <w:r w:rsidR="00B84CD6">
        <w:rPr>
          <w:noProof/>
        </w:rPr>
      </w:r>
      <w:r w:rsidR="00B84CD6">
        <w:rPr>
          <w:noProof/>
        </w:rPr>
        <w:fldChar w:fldCharType="separate"/>
      </w:r>
      <w:r w:rsidR="00CD22EF">
        <w:rPr>
          <w:noProof/>
        </w:rPr>
        <w:t>111</w:t>
      </w:r>
      <w:r w:rsidR="00B84CD6">
        <w:rPr>
          <w:noProof/>
        </w:rPr>
        <w:fldChar w:fldCharType="end"/>
      </w:r>
    </w:p>
    <w:p w:rsidR="00243D76" w:rsidRDefault="00243D76">
      <w:pPr>
        <w:pStyle w:val="TOC3"/>
        <w:tabs>
          <w:tab w:val="left" w:pos="1100"/>
        </w:tabs>
        <w:rPr>
          <w:rFonts w:asciiTheme="minorHAnsi" w:eastAsiaTheme="minorEastAsia" w:hAnsiTheme="minorHAnsi" w:cstheme="minorBidi"/>
          <w:noProof/>
          <w:szCs w:val="22"/>
          <w:lang w:val="en-AU" w:eastAsia="ja-JP"/>
        </w:rPr>
      </w:pPr>
      <w:r>
        <w:rPr>
          <w:noProof/>
        </w:rPr>
        <w:t>12.2.3</w:t>
      </w:r>
      <w:r>
        <w:rPr>
          <w:rFonts w:asciiTheme="minorHAnsi" w:eastAsiaTheme="minorEastAsia" w:hAnsiTheme="minorHAnsi" w:cstheme="minorBidi"/>
          <w:noProof/>
          <w:szCs w:val="22"/>
          <w:lang w:val="en-AU" w:eastAsia="ja-JP"/>
        </w:rPr>
        <w:tab/>
      </w:r>
      <w:r>
        <w:rPr>
          <w:noProof/>
        </w:rPr>
        <w:t>Get to Know Your Data</w:t>
      </w:r>
      <w:r>
        <w:rPr>
          <w:noProof/>
        </w:rPr>
        <w:tab/>
      </w:r>
      <w:r w:rsidR="00B84CD6">
        <w:rPr>
          <w:noProof/>
        </w:rPr>
        <w:fldChar w:fldCharType="begin"/>
      </w:r>
      <w:r>
        <w:rPr>
          <w:noProof/>
        </w:rPr>
        <w:instrText xml:space="preserve"> PAGEREF _Toc355280428 \h </w:instrText>
      </w:r>
      <w:r w:rsidR="00B84CD6">
        <w:rPr>
          <w:noProof/>
        </w:rPr>
      </w:r>
      <w:r w:rsidR="00B84CD6">
        <w:rPr>
          <w:noProof/>
        </w:rPr>
        <w:fldChar w:fldCharType="separate"/>
      </w:r>
      <w:r w:rsidR="00CD22EF">
        <w:rPr>
          <w:noProof/>
        </w:rPr>
        <w:t>112</w:t>
      </w:r>
      <w:r w:rsidR="00B84CD6">
        <w:rPr>
          <w:noProof/>
        </w:rPr>
        <w:fldChar w:fldCharType="end"/>
      </w:r>
    </w:p>
    <w:p w:rsidR="00243D76" w:rsidRDefault="00243D76">
      <w:pPr>
        <w:pStyle w:val="TOC3"/>
        <w:tabs>
          <w:tab w:val="left" w:pos="1100"/>
        </w:tabs>
        <w:rPr>
          <w:rFonts w:asciiTheme="minorHAnsi" w:eastAsiaTheme="minorEastAsia" w:hAnsiTheme="minorHAnsi" w:cstheme="minorBidi"/>
          <w:noProof/>
          <w:szCs w:val="22"/>
          <w:lang w:val="en-AU" w:eastAsia="ja-JP"/>
        </w:rPr>
      </w:pPr>
      <w:r>
        <w:rPr>
          <w:noProof/>
        </w:rPr>
        <w:t>12.2.4</w:t>
      </w:r>
      <w:r>
        <w:rPr>
          <w:rFonts w:asciiTheme="minorHAnsi" w:eastAsiaTheme="minorEastAsia" w:hAnsiTheme="minorHAnsi" w:cstheme="minorBidi"/>
          <w:noProof/>
          <w:szCs w:val="22"/>
          <w:lang w:val="en-AU" w:eastAsia="ja-JP"/>
        </w:rPr>
        <w:tab/>
      </w:r>
      <w:r>
        <w:rPr>
          <w:noProof/>
        </w:rPr>
        <w:t>Exporting Data to CSV</w:t>
      </w:r>
      <w:r>
        <w:rPr>
          <w:noProof/>
        </w:rPr>
        <w:tab/>
      </w:r>
      <w:r w:rsidR="00B84CD6">
        <w:rPr>
          <w:noProof/>
        </w:rPr>
        <w:fldChar w:fldCharType="begin"/>
      </w:r>
      <w:r>
        <w:rPr>
          <w:noProof/>
        </w:rPr>
        <w:instrText xml:space="preserve"> PAGEREF _Toc355280429 \h </w:instrText>
      </w:r>
      <w:r w:rsidR="00B84CD6">
        <w:rPr>
          <w:noProof/>
        </w:rPr>
      </w:r>
      <w:r w:rsidR="00B84CD6">
        <w:rPr>
          <w:noProof/>
        </w:rPr>
        <w:fldChar w:fldCharType="separate"/>
      </w:r>
      <w:r w:rsidR="00CD22EF">
        <w:rPr>
          <w:noProof/>
        </w:rPr>
        <w:t>114</w:t>
      </w:r>
      <w:r w:rsidR="00B84CD6">
        <w:rPr>
          <w:noProof/>
        </w:rPr>
        <w:fldChar w:fldCharType="end"/>
      </w:r>
    </w:p>
    <w:p w:rsidR="00243D76" w:rsidRDefault="00243D76">
      <w:pPr>
        <w:pStyle w:val="TOC3"/>
        <w:tabs>
          <w:tab w:val="left" w:pos="1100"/>
        </w:tabs>
        <w:rPr>
          <w:rFonts w:asciiTheme="minorHAnsi" w:eastAsiaTheme="minorEastAsia" w:hAnsiTheme="minorHAnsi" w:cstheme="minorBidi"/>
          <w:noProof/>
          <w:szCs w:val="22"/>
          <w:lang w:val="en-AU" w:eastAsia="ja-JP"/>
        </w:rPr>
      </w:pPr>
      <w:r>
        <w:rPr>
          <w:noProof/>
        </w:rPr>
        <w:t>12.2.5</w:t>
      </w:r>
      <w:r>
        <w:rPr>
          <w:rFonts w:asciiTheme="minorHAnsi" w:eastAsiaTheme="minorEastAsia" w:hAnsiTheme="minorHAnsi" w:cstheme="minorBidi"/>
          <w:noProof/>
          <w:szCs w:val="22"/>
          <w:lang w:val="en-AU" w:eastAsia="ja-JP"/>
        </w:rPr>
        <w:tab/>
      </w:r>
      <w:r>
        <w:rPr>
          <w:noProof/>
        </w:rPr>
        <w:t>Exporting Data to ENVI Spectral Libraries</w:t>
      </w:r>
      <w:r>
        <w:rPr>
          <w:noProof/>
        </w:rPr>
        <w:tab/>
      </w:r>
      <w:r w:rsidR="00B84CD6">
        <w:rPr>
          <w:noProof/>
        </w:rPr>
        <w:fldChar w:fldCharType="begin"/>
      </w:r>
      <w:r>
        <w:rPr>
          <w:noProof/>
        </w:rPr>
        <w:instrText xml:space="preserve"> PAGEREF _Toc355280430 \h </w:instrText>
      </w:r>
      <w:r w:rsidR="00B84CD6">
        <w:rPr>
          <w:noProof/>
        </w:rPr>
      </w:r>
      <w:r w:rsidR="00B84CD6">
        <w:rPr>
          <w:noProof/>
        </w:rPr>
        <w:fldChar w:fldCharType="separate"/>
      </w:r>
      <w:r w:rsidR="00CD22EF">
        <w:rPr>
          <w:noProof/>
        </w:rPr>
        <w:t>115</w:t>
      </w:r>
      <w:r w:rsidR="00B84CD6">
        <w:rPr>
          <w:noProof/>
        </w:rPr>
        <w:fldChar w:fldCharType="end"/>
      </w:r>
    </w:p>
    <w:p w:rsidR="00243D76" w:rsidRDefault="00243D76">
      <w:pPr>
        <w:pStyle w:val="TOC3"/>
        <w:tabs>
          <w:tab w:val="left" w:pos="1100"/>
        </w:tabs>
        <w:rPr>
          <w:rFonts w:asciiTheme="minorHAnsi" w:eastAsiaTheme="minorEastAsia" w:hAnsiTheme="minorHAnsi" w:cstheme="minorBidi"/>
          <w:noProof/>
          <w:szCs w:val="22"/>
          <w:lang w:val="en-AU" w:eastAsia="ja-JP"/>
        </w:rPr>
      </w:pPr>
      <w:r>
        <w:rPr>
          <w:noProof/>
        </w:rPr>
        <w:t>12.2.6</w:t>
      </w:r>
      <w:r>
        <w:rPr>
          <w:rFonts w:asciiTheme="minorHAnsi" w:eastAsiaTheme="minorEastAsia" w:hAnsiTheme="minorHAnsi" w:cstheme="minorBidi"/>
          <w:noProof/>
          <w:szCs w:val="22"/>
          <w:lang w:val="en-AU" w:eastAsia="ja-JP"/>
        </w:rPr>
        <w:tab/>
      </w:r>
      <w:r>
        <w:rPr>
          <w:noProof/>
        </w:rPr>
        <w:t>Editing Metadata</w:t>
      </w:r>
      <w:r>
        <w:rPr>
          <w:noProof/>
        </w:rPr>
        <w:tab/>
      </w:r>
      <w:r w:rsidR="00B84CD6">
        <w:rPr>
          <w:noProof/>
        </w:rPr>
        <w:fldChar w:fldCharType="begin"/>
      </w:r>
      <w:r>
        <w:rPr>
          <w:noProof/>
        </w:rPr>
        <w:instrText xml:space="preserve"> PAGEREF _Toc355280431 \h </w:instrText>
      </w:r>
      <w:r w:rsidR="00B84CD6">
        <w:rPr>
          <w:noProof/>
        </w:rPr>
      </w:r>
      <w:r w:rsidR="00B84CD6">
        <w:rPr>
          <w:noProof/>
        </w:rPr>
        <w:fldChar w:fldCharType="separate"/>
      </w:r>
      <w:r w:rsidR="00CD22EF">
        <w:rPr>
          <w:noProof/>
        </w:rPr>
        <w:t>116</w:t>
      </w:r>
      <w:r w:rsidR="00B84CD6">
        <w:rPr>
          <w:noProof/>
        </w:rPr>
        <w:fldChar w:fldCharType="end"/>
      </w:r>
    </w:p>
    <w:p w:rsidR="00243D76" w:rsidRDefault="00243D76">
      <w:pPr>
        <w:pStyle w:val="TOC2"/>
        <w:tabs>
          <w:tab w:val="left" w:pos="660"/>
        </w:tabs>
        <w:rPr>
          <w:rFonts w:asciiTheme="minorHAnsi" w:eastAsiaTheme="minorEastAsia" w:hAnsiTheme="minorHAnsi" w:cstheme="minorBidi"/>
          <w:noProof/>
          <w:szCs w:val="22"/>
          <w:lang w:val="en-AU" w:eastAsia="ja-JP"/>
        </w:rPr>
      </w:pPr>
      <w:r>
        <w:rPr>
          <w:noProof/>
        </w:rPr>
        <w:t>12.3</w:t>
      </w:r>
      <w:r>
        <w:rPr>
          <w:rFonts w:asciiTheme="minorHAnsi" w:eastAsiaTheme="minorEastAsia" w:hAnsiTheme="minorHAnsi" w:cstheme="minorBidi"/>
          <w:noProof/>
          <w:szCs w:val="22"/>
          <w:lang w:val="en-AU" w:eastAsia="ja-JP"/>
        </w:rPr>
        <w:tab/>
      </w:r>
      <w:r>
        <w:rPr>
          <w:noProof/>
        </w:rPr>
        <w:t>Part 2: GER Files</w:t>
      </w:r>
      <w:r>
        <w:rPr>
          <w:noProof/>
        </w:rPr>
        <w:tab/>
      </w:r>
      <w:r w:rsidR="00B84CD6">
        <w:rPr>
          <w:noProof/>
        </w:rPr>
        <w:fldChar w:fldCharType="begin"/>
      </w:r>
      <w:r>
        <w:rPr>
          <w:noProof/>
        </w:rPr>
        <w:instrText xml:space="preserve"> PAGEREF _Toc355280432 \h </w:instrText>
      </w:r>
      <w:r w:rsidR="00B84CD6">
        <w:rPr>
          <w:noProof/>
        </w:rPr>
      </w:r>
      <w:r w:rsidR="00B84CD6">
        <w:rPr>
          <w:noProof/>
        </w:rPr>
        <w:fldChar w:fldCharType="separate"/>
      </w:r>
      <w:r w:rsidR="00CD22EF">
        <w:rPr>
          <w:noProof/>
        </w:rPr>
        <w:t>120</w:t>
      </w:r>
      <w:r w:rsidR="00B84CD6">
        <w:rPr>
          <w:noProof/>
        </w:rPr>
        <w:fldChar w:fldCharType="end"/>
      </w:r>
    </w:p>
    <w:p w:rsidR="00243D76" w:rsidRDefault="00243D76">
      <w:pPr>
        <w:pStyle w:val="TOC2"/>
        <w:tabs>
          <w:tab w:val="left" w:pos="660"/>
        </w:tabs>
        <w:rPr>
          <w:rFonts w:asciiTheme="minorHAnsi" w:eastAsiaTheme="minorEastAsia" w:hAnsiTheme="minorHAnsi" w:cstheme="minorBidi"/>
          <w:noProof/>
          <w:szCs w:val="22"/>
          <w:lang w:val="en-AU" w:eastAsia="ja-JP"/>
        </w:rPr>
      </w:pPr>
      <w:r>
        <w:rPr>
          <w:noProof/>
        </w:rPr>
        <w:t>12.4</w:t>
      </w:r>
      <w:r>
        <w:rPr>
          <w:rFonts w:asciiTheme="minorHAnsi" w:eastAsiaTheme="minorEastAsia" w:hAnsiTheme="minorHAnsi" w:cstheme="minorBidi"/>
          <w:noProof/>
          <w:szCs w:val="22"/>
          <w:lang w:val="en-AU" w:eastAsia="ja-JP"/>
        </w:rPr>
        <w:tab/>
      </w:r>
      <w:r>
        <w:rPr>
          <w:noProof/>
        </w:rPr>
        <w:t>Part 3: Directional Data</w:t>
      </w:r>
      <w:r>
        <w:rPr>
          <w:noProof/>
        </w:rPr>
        <w:tab/>
      </w:r>
      <w:r w:rsidR="00B84CD6">
        <w:rPr>
          <w:noProof/>
        </w:rPr>
        <w:fldChar w:fldCharType="begin"/>
      </w:r>
      <w:r>
        <w:rPr>
          <w:noProof/>
        </w:rPr>
        <w:instrText xml:space="preserve"> PAGEREF _Toc355280433 \h </w:instrText>
      </w:r>
      <w:r w:rsidR="00B84CD6">
        <w:rPr>
          <w:noProof/>
        </w:rPr>
      </w:r>
      <w:r w:rsidR="00B84CD6">
        <w:rPr>
          <w:noProof/>
        </w:rPr>
        <w:fldChar w:fldCharType="separate"/>
      </w:r>
      <w:r w:rsidR="00CD22EF">
        <w:rPr>
          <w:noProof/>
        </w:rPr>
        <w:t>122</w:t>
      </w:r>
      <w:r w:rsidR="00B84CD6">
        <w:rPr>
          <w:noProof/>
        </w:rPr>
        <w:fldChar w:fldCharType="end"/>
      </w:r>
    </w:p>
    <w:p w:rsidR="00243D76" w:rsidRDefault="00243D76">
      <w:pPr>
        <w:pStyle w:val="TOC2"/>
        <w:tabs>
          <w:tab w:val="left" w:pos="660"/>
        </w:tabs>
        <w:rPr>
          <w:rFonts w:asciiTheme="minorHAnsi" w:eastAsiaTheme="minorEastAsia" w:hAnsiTheme="minorHAnsi" w:cstheme="minorBidi"/>
          <w:noProof/>
          <w:szCs w:val="22"/>
          <w:lang w:val="en-AU" w:eastAsia="ja-JP"/>
        </w:rPr>
      </w:pPr>
      <w:r>
        <w:rPr>
          <w:noProof/>
        </w:rPr>
        <w:t>12.5</w:t>
      </w:r>
      <w:r>
        <w:rPr>
          <w:rFonts w:asciiTheme="minorHAnsi" w:eastAsiaTheme="minorEastAsia" w:hAnsiTheme="minorHAnsi" w:cstheme="minorBidi"/>
          <w:noProof/>
          <w:szCs w:val="22"/>
          <w:lang w:val="en-AU" w:eastAsia="ja-JP"/>
        </w:rPr>
        <w:tab/>
      </w:r>
      <w:r>
        <w:rPr>
          <w:noProof/>
        </w:rPr>
        <w:t>Part 4: Data Querying, Processing and Exploration</w:t>
      </w:r>
      <w:r>
        <w:rPr>
          <w:noProof/>
        </w:rPr>
        <w:tab/>
      </w:r>
      <w:r w:rsidR="00B84CD6">
        <w:rPr>
          <w:noProof/>
        </w:rPr>
        <w:fldChar w:fldCharType="begin"/>
      </w:r>
      <w:r>
        <w:rPr>
          <w:noProof/>
        </w:rPr>
        <w:instrText xml:space="preserve"> PAGEREF _Toc355280434 \h </w:instrText>
      </w:r>
      <w:r w:rsidR="00B84CD6">
        <w:rPr>
          <w:noProof/>
        </w:rPr>
      </w:r>
      <w:r w:rsidR="00B84CD6">
        <w:rPr>
          <w:noProof/>
        </w:rPr>
        <w:fldChar w:fldCharType="separate"/>
      </w:r>
      <w:r w:rsidR="00CD22EF">
        <w:rPr>
          <w:noProof/>
        </w:rPr>
        <w:t>125</w:t>
      </w:r>
      <w:r w:rsidR="00B84CD6">
        <w:rPr>
          <w:noProof/>
        </w:rPr>
        <w:fldChar w:fldCharType="end"/>
      </w:r>
    </w:p>
    <w:p w:rsidR="00243D76" w:rsidRDefault="00243D76">
      <w:pPr>
        <w:pStyle w:val="TOC3"/>
        <w:tabs>
          <w:tab w:val="left" w:pos="1100"/>
        </w:tabs>
        <w:rPr>
          <w:rFonts w:asciiTheme="minorHAnsi" w:eastAsiaTheme="minorEastAsia" w:hAnsiTheme="minorHAnsi" w:cstheme="minorBidi"/>
          <w:noProof/>
          <w:szCs w:val="22"/>
          <w:lang w:val="en-AU" w:eastAsia="ja-JP"/>
        </w:rPr>
      </w:pPr>
      <w:r>
        <w:rPr>
          <w:noProof/>
        </w:rPr>
        <w:t>12.5.1</w:t>
      </w:r>
      <w:r>
        <w:rPr>
          <w:rFonts w:asciiTheme="minorHAnsi" w:eastAsiaTheme="minorEastAsia" w:hAnsiTheme="minorHAnsi" w:cstheme="minorBidi"/>
          <w:noProof/>
          <w:szCs w:val="22"/>
          <w:lang w:val="en-AU" w:eastAsia="ja-JP"/>
        </w:rPr>
        <w:tab/>
      </w:r>
      <w:r>
        <w:rPr>
          <w:noProof/>
        </w:rPr>
        <w:t>Converting Radiances to Reflectances</w:t>
      </w:r>
      <w:r>
        <w:rPr>
          <w:noProof/>
        </w:rPr>
        <w:tab/>
      </w:r>
      <w:r w:rsidR="00B84CD6">
        <w:rPr>
          <w:noProof/>
        </w:rPr>
        <w:fldChar w:fldCharType="begin"/>
      </w:r>
      <w:r>
        <w:rPr>
          <w:noProof/>
        </w:rPr>
        <w:instrText xml:space="preserve"> PAGEREF _Toc355280435 \h </w:instrText>
      </w:r>
      <w:r w:rsidR="00B84CD6">
        <w:rPr>
          <w:noProof/>
        </w:rPr>
      </w:r>
      <w:r w:rsidR="00B84CD6">
        <w:rPr>
          <w:noProof/>
        </w:rPr>
        <w:fldChar w:fldCharType="separate"/>
      </w:r>
      <w:r w:rsidR="00CD22EF">
        <w:rPr>
          <w:noProof/>
        </w:rPr>
        <w:t>125</w:t>
      </w:r>
      <w:r w:rsidR="00B84CD6">
        <w:rPr>
          <w:noProof/>
        </w:rPr>
        <w:fldChar w:fldCharType="end"/>
      </w:r>
    </w:p>
    <w:p w:rsidR="00243D76" w:rsidRDefault="00243D76">
      <w:pPr>
        <w:pStyle w:val="TOC3"/>
        <w:tabs>
          <w:tab w:val="left" w:pos="1100"/>
        </w:tabs>
        <w:rPr>
          <w:rFonts w:asciiTheme="minorHAnsi" w:eastAsiaTheme="minorEastAsia" w:hAnsiTheme="minorHAnsi" w:cstheme="minorBidi"/>
          <w:noProof/>
          <w:szCs w:val="22"/>
          <w:lang w:val="en-AU" w:eastAsia="ja-JP"/>
        </w:rPr>
      </w:pPr>
      <w:r>
        <w:rPr>
          <w:noProof/>
        </w:rPr>
        <w:t>12.5.2</w:t>
      </w:r>
      <w:r>
        <w:rPr>
          <w:rFonts w:asciiTheme="minorHAnsi" w:eastAsiaTheme="minorEastAsia" w:hAnsiTheme="minorHAnsi" w:cstheme="minorBidi"/>
          <w:noProof/>
          <w:szCs w:val="22"/>
          <w:lang w:val="en-AU" w:eastAsia="ja-JP"/>
        </w:rPr>
        <w:tab/>
      </w:r>
      <w:r>
        <w:rPr>
          <w:noProof/>
        </w:rPr>
        <w:t>Data Queries</w:t>
      </w:r>
      <w:r>
        <w:rPr>
          <w:noProof/>
        </w:rPr>
        <w:tab/>
      </w:r>
      <w:r w:rsidR="00B84CD6">
        <w:rPr>
          <w:noProof/>
        </w:rPr>
        <w:fldChar w:fldCharType="begin"/>
      </w:r>
      <w:r>
        <w:rPr>
          <w:noProof/>
        </w:rPr>
        <w:instrText xml:space="preserve"> PAGEREF _Toc355280436 \h </w:instrText>
      </w:r>
      <w:r w:rsidR="00B84CD6">
        <w:rPr>
          <w:noProof/>
        </w:rPr>
      </w:r>
      <w:r w:rsidR="00B84CD6">
        <w:rPr>
          <w:noProof/>
        </w:rPr>
        <w:fldChar w:fldCharType="separate"/>
      </w:r>
      <w:r w:rsidR="00CD22EF">
        <w:rPr>
          <w:noProof/>
        </w:rPr>
        <w:t>127</w:t>
      </w:r>
      <w:r w:rsidR="00B84CD6">
        <w:rPr>
          <w:noProof/>
        </w:rPr>
        <w:fldChar w:fldCharType="end"/>
      </w:r>
    </w:p>
    <w:p w:rsidR="00243D76" w:rsidRDefault="00243D76">
      <w:pPr>
        <w:pStyle w:val="TOC1"/>
        <w:tabs>
          <w:tab w:val="left" w:pos="660"/>
        </w:tabs>
        <w:rPr>
          <w:rFonts w:asciiTheme="minorHAnsi" w:eastAsiaTheme="minorEastAsia" w:hAnsiTheme="minorHAnsi" w:cstheme="minorBidi"/>
          <w:b w:val="0"/>
          <w:noProof/>
          <w:sz w:val="22"/>
          <w:szCs w:val="22"/>
          <w:lang w:val="en-AU" w:eastAsia="ja-JP"/>
        </w:rPr>
      </w:pPr>
      <w:r>
        <w:rPr>
          <w:noProof/>
        </w:rPr>
        <w:t>13</w:t>
      </w:r>
      <w:r>
        <w:rPr>
          <w:rFonts w:asciiTheme="minorHAnsi" w:eastAsiaTheme="minorEastAsia" w:hAnsiTheme="minorHAnsi" w:cstheme="minorBidi"/>
          <w:b w:val="0"/>
          <w:noProof/>
          <w:sz w:val="22"/>
          <w:szCs w:val="22"/>
          <w:lang w:val="en-AU" w:eastAsia="ja-JP"/>
        </w:rPr>
        <w:tab/>
      </w:r>
      <w:r>
        <w:rPr>
          <w:noProof/>
        </w:rPr>
        <w:t>Regular Expressions Tutorial</w:t>
      </w:r>
      <w:r>
        <w:rPr>
          <w:noProof/>
        </w:rPr>
        <w:tab/>
      </w:r>
      <w:r w:rsidR="00B84CD6">
        <w:rPr>
          <w:noProof/>
        </w:rPr>
        <w:fldChar w:fldCharType="begin"/>
      </w:r>
      <w:r>
        <w:rPr>
          <w:noProof/>
        </w:rPr>
        <w:instrText xml:space="preserve"> PAGEREF _Toc355280437 \h </w:instrText>
      </w:r>
      <w:r w:rsidR="00B84CD6">
        <w:rPr>
          <w:noProof/>
        </w:rPr>
      </w:r>
      <w:r w:rsidR="00B84CD6">
        <w:rPr>
          <w:noProof/>
        </w:rPr>
        <w:fldChar w:fldCharType="separate"/>
      </w:r>
      <w:r w:rsidR="00CD22EF">
        <w:rPr>
          <w:noProof/>
        </w:rPr>
        <w:t>130</w:t>
      </w:r>
      <w:r w:rsidR="00B84CD6">
        <w:rPr>
          <w:noProof/>
        </w:rPr>
        <w:fldChar w:fldCharType="end"/>
      </w:r>
    </w:p>
    <w:p w:rsidR="00243D76" w:rsidRDefault="00243D76">
      <w:pPr>
        <w:pStyle w:val="TOC1"/>
        <w:tabs>
          <w:tab w:val="left" w:pos="660"/>
        </w:tabs>
        <w:rPr>
          <w:rFonts w:asciiTheme="minorHAnsi" w:eastAsiaTheme="minorEastAsia" w:hAnsiTheme="minorHAnsi" w:cstheme="minorBidi"/>
          <w:b w:val="0"/>
          <w:noProof/>
          <w:sz w:val="22"/>
          <w:szCs w:val="22"/>
          <w:lang w:val="en-AU" w:eastAsia="ja-JP"/>
        </w:rPr>
      </w:pPr>
      <w:r>
        <w:rPr>
          <w:noProof/>
        </w:rPr>
        <w:t>14</w:t>
      </w:r>
      <w:r>
        <w:rPr>
          <w:rFonts w:asciiTheme="minorHAnsi" w:eastAsiaTheme="minorEastAsia" w:hAnsiTheme="minorHAnsi" w:cstheme="minorBidi"/>
          <w:b w:val="0"/>
          <w:noProof/>
          <w:sz w:val="22"/>
          <w:szCs w:val="22"/>
          <w:lang w:val="en-AU" w:eastAsia="ja-JP"/>
        </w:rPr>
        <w:tab/>
      </w:r>
      <w:r>
        <w:rPr>
          <w:noProof/>
        </w:rPr>
        <w:t>References – OLD %%%</w:t>
      </w:r>
      <w:r>
        <w:rPr>
          <w:noProof/>
        </w:rPr>
        <w:tab/>
      </w:r>
      <w:r w:rsidR="00B84CD6">
        <w:rPr>
          <w:noProof/>
        </w:rPr>
        <w:fldChar w:fldCharType="begin"/>
      </w:r>
      <w:r>
        <w:rPr>
          <w:noProof/>
        </w:rPr>
        <w:instrText xml:space="preserve"> PAGEREF _Toc355280438 \h </w:instrText>
      </w:r>
      <w:r w:rsidR="00B84CD6">
        <w:rPr>
          <w:noProof/>
        </w:rPr>
      </w:r>
      <w:r w:rsidR="00B84CD6">
        <w:rPr>
          <w:noProof/>
        </w:rPr>
        <w:fldChar w:fldCharType="separate"/>
      </w:r>
      <w:r w:rsidR="00CD22EF">
        <w:rPr>
          <w:noProof/>
        </w:rPr>
        <w:t>132</w:t>
      </w:r>
      <w:r w:rsidR="00B84CD6">
        <w:rPr>
          <w:noProof/>
        </w:rPr>
        <w:fldChar w:fldCharType="end"/>
      </w:r>
    </w:p>
    <w:p w:rsidR="00243D76" w:rsidRDefault="00243D76">
      <w:pPr>
        <w:pStyle w:val="TOC2"/>
        <w:tabs>
          <w:tab w:val="left" w:pos="660"/>
        </w:tabs>
        <w:rPr>
          <w:rFonts w:asciiTheme="minorHAnsi" w:eastAsiaTheme="minorEastAsia" w:hAnsiTheme="minorHAnsi" w:cstheme="minorBidi"/>
          <w:noProof/>
          <w:szCs w:val="22"/>
          <w:lang w:val="en-AU" w:eastAsia="ja-JP"/>
        </w:rPr>
      </w:pPr>
      <w:r>
        <w:rPr>
          <w:noProof/>
        </w:rPr>
        <w:lastRenderedPageBreak/>
        <w:t>14.1</w:t>
      </w:r>
      <w:r>
        <w:rPr>
          <w:rFonts w:asciiTheme="minorHAnsi" w:eastAsiaTheme="minorEastAsia" w:hAnsiTheme="minorHAnsi" w:cstheme="minorBidi"/>
          <w:noProof/>
          <w:szCs w:val="22"/>
          <w:lang w:val="en-AU" w:eastAsia="ja-JP"/>
        </w:rPr>
        <w:tab/>
      </w:r>
      <w:r>
        <w:rPr>
          <w:noProof/>
        </w:rPr>
        <w:t>References from Introduction:</w:t>
      </w:r>
      <w:r>
        <w:rPr>
          <w:noProof/>
        </w:rPr>
        <w:tab/>
      </w:r>
      <w:r w:rsidR="00B84CD6">
        <w:rPr>
          <w:noProof/>
        </w:rPr>
        <w:fldChar w:fldCharType="begin"/>
      </w:r>
      <w:r>
        <w:rPr>
          <w:noProof/>
        </w:rPr>
        <w:instrText xml:space="preserve"> PAGEREF _Toc355280439 \h </w:instrText>
      </w:r>
      <w:r w:rsidR="00B84CD6">
        <w:rPr>
          <w:noProof/>
        </w:rPr>
      </w:r>
      <w:r w:rsidR="00B84CD6">
        <w:rPr>
          <w:noProof/>
        </w:rPr>
        <w:fldChar w:fldCharType="separate"/>
      </w:r>
      <w:r w:rsidR="00CD22EF">
        <w:rPr>
          <w:noProof/>
        </w:rPr>
        <w:t>132</w:t>
      </w:r>
      <w:r w:rsidR="00B84CD6">
        <w:rPr>
          <w:noProof/>
        </w:rPr>
        <w:fldChar w:fldCharType="end"/>
      </w:r>
    </w:p>
    <w:p w:rsidR="00243D76" w:rsidRDefault="00243D76">
      <w:pPr>
        <w:pStyle w:val="TOC2"/>
        <w:tabs>
          <w:tab w:val="left" w:pos="660"/>
        </w:tabs>
        <w:rPr>
          <w:rFonts w:asciiTheme="minorHAnsi" w:eastAsiaTheme="minorEastAsia" w:hAnsiTheme="minorHAnsi" w:cstheme="minorBidi"/>
          <w:noProof/>
          <w:szCs w:val="22"/>
          <w:lang w:val="en-AU" w:eastAsia="ja-JP"/>
        </w:rPr>
      </w:pPr>
      <w:r>
        <w:rPr>
          <w:noProof/>
        </w:rPr>
        <w:t>14.2</w:t>
      </w:r>
      <w:r>
        <w:rPr>
          <w:rFonts w:asciiTheme="minorHAnsi" w:eastAsiaTheme="minorEastAsia" w:hAnsiTheme="minorHAnsi" w:cstheme="minorBidi"/>
          <w:noProof/>
          <w:szCs w:val="22"/>
          <w:lang w:val="en-AU" w:eastAsia="ja-JP"/>
        </w:rPr>
        <w:tab/>
      </w:r>
      <w:r>
        <w:rPr>
          <w:noProof/>
        </w:rPr>
        <w:t>References from End Note field at end of document.</w:t>
      </w:r>
      <w:r>
        <w:rPr>
          <w:noProof/>
        </w:rPr>
        <w:tab/>
      </w:r>
      <w:r w:rsidR="00B84CD6">
        <w:rPr>
          <w:noProof/>
        </w:rPr>
        <w:fldChar w:fldCharType="begin"/>
      </w:r>
      <w:r>
        <w:rPr>
          <w:noProof/>
        </w:rPr>
        <w:instrText xml:space="preserve"> PAGEREF _Toc355280440 \h </w:instrText>
      </w:r>
      <w:r w:rsidR="00B84CD6">
        <w:rPr>
          <w:noProof/>
        </w:rPr>
      </w:r>
      <w:r w:rsidR="00B84CD6">
        <w:rPr>
          <w:noProof/>
        </w:rPr>
        <w:fldChar w:fldCharType="separate"/>
      </w:r>
      <w:r w:rsidR="00CD22EF">
        <w:rPr>
          <w:noProof/>
        </w:rPr>
        <w:t>132</w:t>
      </w:r>
      <w:r w:rsidR="00B84CD6">
        <w:rPr>
          <w:noProof/>
        </w:rPr>
        <w:fldChar w:fldCharType="end"/>
      </w:r>
    </w:p>
    <w:p w:rsidR="00243D76" w:rsidRDefault="00243D76">
      <w:pPr>
        <w:pStyle w:val="TOC1"/>
        <w:tabs>
          <w:tab w:val="left" w:pos="660"/>
        </w:tabs>
        <w:rPr>
          <w:rFonts w:asciiTheme="minorHAnsi" w:eastAsiaTheme="minorEastAsia" w:hAnsiTheme="minorHAnsi" w:cstheme="minorBidi"/>
          <w:b w:val="0"/>
          <w:noProof/>
          <w:sz w:val="22"/>
          <w:szCs w:val="22"/>
          <w:lang w:val="en-AU" w:eastAsia="ja-JP"/>
        </w:rPr>
      </w:pPr>
      <w:r>
        <w:rPr>
          <w:noProof/>
        </w:rPr>
        <w:t>15</w:t>
      </w:r>
      <w:r>
        <w:rPr>
          <w:rFonts w:asciiTheme="minorHAnsi" w:eastAsiaTheme="minorEastAsia" w:hAnsiTheme="minorHAnsi" w:cstheme="minorBidi"/>
          <w:b w:val="0"/>
          <w:noProof/>
          <w:sz w:val="22"/>
          <w:szCs w:val="22"/>
          <w:lang w:val="en-AU" w:eastAsia="ja-JP"/>
        </w:rPr>
        <w:tab/>
      </w:r>
      <w:r>
        <w:rPr>
          <w:noProof/>
        </w:rPr>
        <w:t>References</w:t>
      </w:r>
      <w:r>
        <w:rPr>
          <w:noProof/>
        </w:rPr>
        <w:tab/>
      </w:r>
      <w:r w:rsidR="00B84CD6">
        <w:rPr>
          <w:noProof/>
        </w:rPr>
        <w:fldChar w:fldCharType="begin"/>
      </w:r>
      <w:r>
        <w:rPr>
          <w:noProof/>
        </w:rPr>
        <w:instrText xml:space="preserve"> PAGEREF _Toc355280441 \h </w:instrText>
      </w:r>
      <w:r w:rsidR="00B84CD6">
        <w:rPr>
          <w:noProof/>
        </w:rPr>
      </w:r>
      <w:r w:rsidR="00B84CD6">
        <w:rPr>
          <w:noProof/>
        </w:rPr>
        <w:fldChar w:fldCharType="separate"/>
      </w:r>
      <w:r w:rsidR="00CD22EF">
        <w:rPr>
          <w:noProof/>
        </w:rPr>
        <w:t>133</w:t>
      </w:r>
      <w:r w:rsidR="00B84CD6">
        <w:rPr>
          <w:noProof/>
        </w:rPr>
        <w:fldChar w:fldCharType="end"/>
      </w:r>
    </w:p>
    <w:p w:rsidR="00243D76" w:rsidRDefault="00243D76">
      <w:pPr>
        <w:pStyle w:val="TOC1"/>
        <w:rPr>
          <w:rFonts w:asciiTheme="minorHAnsi" w:eastAsiaTheme="minorEastAsia" w:hAnsiTheme="minorHAnsi" w:cstheme="minorBidi"/>
          <w:b w:val="0"/>
          <w:noProof/>
          <w:sz w:val="22"/>
          <w:szCs w:val="22"/>
          <w:lang w:val="en-AU" w:eastAsia="ja-JP"/>
        </w:rPr>
      </w:pPr>
      <w:r>
        <w:rPr>
          <w:noProof/>
        </w:rPr>
        <w:t>Document History</w:t>
      </w:r>
      <w:r>
        <w:rPr>
          <w:noProof/>
        </w:rPr>
        <w:tab/>
      </w:r>
      <w:r w:rsidR="00B84CD6">
        <w:rPr>
          <w:noProof/>
        </w:rPr>
        <w:fldChar w:fldCharType="begin"/>
      </w:r>
      <w:r>
        <w:rPr>
          <w:noProof/>
        </w:rPr>
        <w:instrText xml:space="preserve"> PAGEREF _Toc355280442 \h </w:instrText>
      </w:r>
      <w:r w:rsidR="00B84CD6">
        <w:rPr>
          <w:noProof/>
        </w:rPr>
      </w:r>
      <w:r w:rsidR="00B84CD6">
        <w:rPr>
          <w:noProof/>
        </w:rPr>
        <w:fldChar w:fldCharType="separate"/>
      </w:r>
      <w:r w:rsidR="00CD22EF">
        <w:rPr>
          <w:noProof/>
        </w:rPr>
        <w:t>135</w:t>
      </w:r>
      <w:r w:rsidR="00B84CD6">
        <w:rPr>
          <w:noProof/>
        </w:rPr>
        <w:fldChar w:fldCharType="end"/>
      </w:r>
    </w:p>
    <w:p w:rsidR="002A0FFE" w:rsidRPr="00084655" w:rsidRDefault="00B84CD6">
      <w:pPr>
        <w:pStyle w:val="TOC3"/>
        <w:rPr>
          <w:b/>
        </w:rPr>
      </w:pPr>
      <w:r w:rsidRPr="00084655">
        <w:rPr>
          <w:b/>
        </w:rPr>
        <w:fldChar w:fldCharType="end"/>
      </w:r>
    </w:p>
    <w:p w:rsidR="002A0FFE" w:rsidRPr="00084655" w:rsidRDefault="002A0FFE" w:rsidP="00306258">
      <w:pPr>
        <w:pStyle w:val="Heading1"/>
        <w:keepNext w:val="0"/>
      </w:pPr>
      <w:bookmarkStart w:id="11" w:name="_Ref157228649"/>
      <w:bookmarkStart w:id="12" w:name="_Toc355280328"/>
      <w:bookmarkEnd w:id="10"/>
      <w:r w:rsidRPr="00084655">
        <w:lastRenderedPageBreak/>
        <w:t>Introduction</w:t>
      </w:r>
      <w:bookmarkEnd w:id="11"/>
      <w:bookmarkEnd w:id="12"/>
    </w:p>
    <w:p w:rsidR="002A0FFE" w:rsidRPr="00084655" w:rsidRDefault="006251A9" w:rsidP="00A7583F">
      <w:pPr>
        <w:pStyle w:val="Body"/>
      </w:pPr>
      <w:r>
        <w:t>SPECCHIO is a spectral database combined with user-friendly interface software designed to store spectral data acquired by spectroradiometers and associated metadata. SPECCHIO was developed to support long term usability and data sharing between researchers.</w:t>
      </w:r>
    </w:p>
    <w:p w:rsidR="002A0FFE" w:rsidRDefault="002A0FFE" w:rsidP="00A7583F">
      <w:pPr>
        <w:pStyle w:val="Body"/>
      </w:pPr>
      <w:r w:rsidRPr="00084655">
        <w:t>For further information please refer to the SPECCHIO website (</w:t>
      </w:r>
      <w:hyperlink r:id="rId10" w:history="1">
        <w:r w:rsidRPr="00084655">
          <w:rPr>
            <w:rStyle w:val="Hyperlink"/>
          </w:rPr>
          <w:t>www.specchio.ch</w:t>
        </w:r>
      </w:hyperlink>
      <w:r w:rsidRPr="00084655">
        <w:t>) and to the following articles:</w:t>
      </w:r>
    </w:p>
    <w:p w:rsidR="001F5344" w:rsidRDefault="001F5344" w:rsidP="00A7583F">
      <w:pPr>
        <w:pStyle w:val="DocAction"/>
      </w:pPr>
      <w:r>
        <w:t xml:space="preserve">%%% The first list from the reference list </w:t>
      </w:r>
      <w:r w:rsidR="00CE3F4D">
        <w:t xml:space="preserve">is now </w:t>
      </w:r>
      <w:r>
        <w:t>at the end of the document. T</w:t>
      </w:r>
      <w:r w:rsidR="00CE3F4D">
        <w:t>he t</w:t>
      </w:r>
      <w:r>
        <w:t>wo lists should be consolidated and the articles from the first list referred to in some simple way.</w:t>
      </w:r>
    </w:p>
    <w:p w:rsidR="007221BB" w:rsidRDefault="007221BB" w:rsidP="007221BB">
      <w:pPr>
        <w:pStyle w:val="Heading2"/>
      </w:pPr>
      <w:bookmarkStart w:id="13" w:name="_Toc355280329"/>
      <w:r>
        <w:t>Document scope</w:t>
      </w:r>
      <w:bookmarkEnd w:id="13"/>
    </w:p>
    <w:p w:rsidR="007221BB" w:rsidRPr="007221BB" w:rsidRDefault="007221BB" w:rsidP="007221BB">
      <w:pPr>
        <w:pStyle w:val="Body"/>
      </w:pPr>
      <w:r>
        <w:t xml:space="preserve">This Use Guide covers operation of the PC components of Specchio only. For information on the Specchio server and its administration see </w:t>
      </w:r>
      <w:r w:rsidRPr="007221BB">
        <w:rPr>
          <w:rStyle w:val="DocActionChar"/>
        </w:rPr>
        <w:t>%%%</w:t>
      </w:r>
    </w:p>
    <w:p w:rsidR="007221BB" w:rsidRDefault="007221BB" w:rsidP="007221BB">
      <w:pPr>
        <w:pStyle w:val="Heading2"/>
      </w:pPr>
      <w:bookmarkStart w:id="14" w:name="_Toc355280330"/>
      <w:r>
        <w:t>Intended audience</w:t>
      </w:r>
      <w:bookmarkEnd w:id="14"/>
    </w:p>
    <w:p w:rsidR="007221BB" w:rsidRPr="007221BB" w:rsidRDefault="007221BB" w:rsidP="007221BB">
      <w:pPr>
        <w:pStyle w:val="Body"/>
      </w:pPr>
      <w:r>
        <w:t xml:space="preserve">This document assumes that readers are familiar with remote sensing and the disciplines and </w:t>
      </w:r>
      <w:r w:rsidR="004B60CF">
        <w:t>processes</w:t>
      </w:r>
      <w:r>
        <w:t xml:space="preserve"> related to it. It is not a tutorial on remote sensing.</w:t>
      </w:r>
    </w:p>
    <w:p w:rsidR="007221BB" w:rsidRPr="007221BB" w:rsidRDefault="007221BB" w:rsidP="007221BB">
      <w:pPr>
        <w:pStyle w:val="DocAction"/>
      </w:pPr>
      <w:r>
        <w:t>%%%</w:t>
      </w:r>
    </w:p>
    <w:p w:rsidR="007221BB" w:rsidRDefault="007221BB" w:rsidP="007221BB">
      <w:pPr>
        <w:pStyle w:val="Heading2"/>
      </w:pPr>
      <w:bookmarkStart w:id="15" w:name="_Toc355280331"/>
      <w:r>
        <w:t>Specchio ownership and access</w:t>
      </w:r>
      <w:bookmarkEnd w:id="15"/>
    </w:p>
    <w:p w:rsidR="007221BB" w:rsidRPr="007221BB" w:rsidRDefault="007221BB" w:rsidP="007221BB">
      <w:pPr>
        <w:pStyle w:val="Body"/>
      </w:pPr>
      <w:r>
        <w:t xml:space="preserve">Specchio was developed by University of Zurich </w:t>
      </w:r>
      <w:r w:rsidRPr="007221BB">
        <w:rPr>
          <w:rStyle w:val="DocActionChar"/>
        </w:rPr>
        <w:t>%%%</w:t>
      </w:r>
    </w:p>
    <w:p w:rsidR="007221BB" w:rsidRDefault="007221BB" w:rsidP="007221BB">
      <w:pPr>
        <w:pStyle w:val="Heading2"/>
      </w:pPr>
      <w:bookmarkStart w:id="16" w:name="_Toc355280332"/>
      <w:r>
        <w:t>Copyright</w:t>
      </w:r>
      <w:r w:rsidR="00564907">
        <w:t xml:space="preserve"> and </w:t>
      </w:r>
      <w:r>
        <w:t>licensing</w:t>
      </w:r>
      <w:bookmarkEnd w:id="16"/>
    </w:p>
    <w:p w:rsidR="007221BB" w:rsidRPr="007221BB" w:rsidRDefault="007221BB" w:rsidP="007221BB">
      <w:pPr>
        <w:pStyle w:val="Body"/>
      </w:pPr>
      <w:r>
        <w:t xml:space="preserve">Specchio is released under a Creative Commons licence. </w:t>
      </w:r>
      <w:r w:rsidRPr="007221BB">
        <w:rPr>
          <w:rStyle w:val="DocActionChar"/>
        </w:rPr>
        <w:t>%%%</w:t>
      </w:r>
      <w:r w:rsidR="00564907">
        <w:rPr>
          <w:rStyle w:val="DocActionChar"/>
        </w:rPr>
        <w:t xml:space="preserve"> which one?</w:t>
      </w:r>
    </w:p>
    <w:p w:rsidR="002A0FFE" w:rsidRPr="00084655" w:rsidRDefault="002A0FFE" w:rsidP="00306258">
      <w:pPr>
        <w:pStyle w:val="Heading1"/>
      </w:pPr>
      <w:bookmarkStart w:id="17" w:name="_Toc355280333"/>
      <w:r w:rsidRPr="00084655">
        <w:lastRenderedPageBreak/>
        <w:t>Installation and Configuration</w:t>
      </w:r>
      <w:bookmarkEnd w:id="17"/>
    </w:p>
    <w:p w:rsidR="00821767" w:rsidRDefault="00821767" w:rsidP="00306258">
      <w:pPr>
        <w:pStyle w:val="Heading2"/>
      </w:pPr>
      <w:bookmarkStart w:id="18" w:name="_Toc355280334"/>
      <w:bookmarkStart w:id="19" w:name="_Ref130804782"/>
      <w:r>
        <w:t>Before you install</w:t>
      </w:r>
      <w:bookmarkEnd w:id="18"/>
    </w:p>
    <w:bookmarkEnd w:id="19"/>
    <w:p w:rsidR="002A0FFE" w:rsidRPr="00084655" w:rsidRDefault="002A0FFE" w:rsidP="00821767">
      <w:pPr>
        <w:pStyle w:val="Body"/>
      </w:pPr>
      <w:r w:rsidRPr="00084655">
        <w:t xml:space="preserve">SPECCHIO requires </w:t>
      </w:r>
      <w:r w:rsidR="00C90EF8">
        <w:t xml:space="preserve">that </w:t>
      </w:r>
      <w:r w:rsidRPr="00084655">
        <w:t xml:space="preserve">Java </w:t>
      </w:r>
      <w:r w:rsidR="00C90EF8" w:rsidRPr="00084655">
        <w:t xml:space="preserve">Runtime Environment </w:t>
      </w:r>
      <w:r w:rsidR="00CF19AD">
        <w:t>(JRE) version 1.6</w:t>
      </w:r>
      <w:r w:rsidRPr="00084655">
        <w:t xml:space="preserve"> </w:t>
      </w:r>
      <w:r w:rsidR="00821767">
        <w:t>or</w:t>
      </w:r>
      <w:r w:rsidRPr="00084655">
        <w:t xml:space="preserve"> higher</w:t>
      </w:r>
      <w:r w:rsidR="00821767">
        <w:t xml:space="preserve"> is already installed on your computer before installing Specchio itself</w:t>
      </w:r>
      <w:r w:rsidRPr="00084655">
        <w:t>.</w:t>
      </w:r>
    </w:p>
    <w:p w:rsidR="002A0FFE" w:rsidRPr="00084655" w:rsidRDefault="002A0FFE" w:rsidP="00821767">
      <w:pPr>
        <w:pStyle w:val="Body"/>
      </w:pPr>
      <w:r w:rsidRPr="00084655">
        <w:t xml:space="preserve">To check the </w:t>
      </w:r>
      <w:r w:rsidR="00821767" w:rsidRPr="00084655">
        <w:t xml:space="preserve">Java </w:t>
      </w:r>
      <w:r w:rsidRPr="00084655">
        <w:t xml:space="preserve">version on your system open </w:t>
      </w:r>
      <w:r w:rsidR="00821767">
        <w:t>a command window under Windows</w:t>
      </w:r>
      <w:r w:rsidR="00C90EF8">
        <w:t>,</w:t>
      </w:r>
      <w:r w:rsidRPr="00084655">
        <w:t xml:space="preserve"> </w:t>
      </w:r>
      <w:r w:rsidR="00C90EF8">
        <w:t>or</w:t>
      </w:r>
      <w:r w:rsidR="00821767">
        <w:t xml:space="preserve"> a </w:t>
      </w:r>
      <w:r w:rsidRPr="00084655">
        <w:t xml:space="preserve">terminal for Macintosh </w:t>
      </w:r>
      <w:r w:rsidR="00821767">
        <w:t>or</w:t>
      </w:r>
      <w:r w:rsidRPr="00084655">
        <w:t xml:space="preserve"> UNIX systems</w:t>
      </w:r>
      <w:r w:rsidR="00C90EF8">
        <w:t>,</w:t>
      </w:r>
      <w:r w:rsidRPr="00084655">
        <w:t xml:space="preserve"> and type:</w:t>
      </w:r>
    </w:p>
    <w:p w:rsidR="002A0FFE" w:rsidRPr="00084655" w:rsidRDefault="002A0FFE" w:rsidP="00C96D90">
      <w:pPr>
        <w:pStyle w:val="Code"/>
      </w:pPr>
      <w:r w:rsidRPr="00084655">
        <w:t>java -version</w:t>
      </w:r>
    </w:p>
    <w:p w:rsidR="002A0FFE" w:rsidRPr="00084655" w:rsidRDefault="002A0FFE" w:rsidP="00821767">
      <w:pPr>
        <w:pStyle w:val="Body"/>
      </w:pPr>
      <w:r w:rsidRPr="00084655">
        <w:t>The output will be similar to:</w:t>
      </w:r>
    </w:p>
    <w:p w:rsidR="00CF19AD" w:rsidRPr="00CF19AD" w:rsidRDefault="00CF19AD" w:rsidP="00C96D90">
      <w:pPr>
        <w:pStyle w:val="Code"/>
      </w:pPr>
      <w:r w:rsidRPr="00CF19AD">
        <w:t>java version "1.7.0_17"</w:t>
      </w:r>
    </w:p>
    <w:p w:rsidR="00CF19AD" w:rsidRPr="00CF19AD" w:rsidRDefault="00CF19AD" w:rsidP="00C96D90">
      <w:pPr>
        <w:pStyle w:val="Code"/>
      </w:pPr>
      <w:r w:rsidRPr="00CF19AD">
        <w:t>Java(TM) SE Runtime Environment (build 1.7.0_17-b02)</w:t>
      </w:r>
    </w:p>
    <w:p w:rsidR="00CF19AD" w:rsidRDefault="00CF19AD" w:rsidP="00C96D90">
      <w:pPr>
        <w:pStyle w:val="Code"/>
      </w:pPr>
      <w:r w:rsidRPr="00CF19AD">
        <w:t>Java HotSpot(TM) Client VM (build 23.7-b01, mixed mode, sharing)</w:t>
      </w:r>
    </w:p>
    <w:p w:rsidR="00821767" w:rsidRPr="00084655" w:rsidRDefault="00821767" w:rsidP="00CF19AD">
      <w:pPr>
        <w:pStyle w:val="Body"/>
      </w:pPr>
      <w:r>
        <w:t>If you do not have Java installed, or the version</w:t>
      </w:r>
      <w:r w:rsidR="00E0577E">
        <w:t xml:space="preserve"> number</w:t>
      </w:r>
      <w:r>
        <w:t xml:space="preserve"> is less than 1.</w:t>
      </w:r>
      <w:r w:rsidR="00F14D8B">
        <w:t>6</w:t>
      </w:r>
      <w:r>
        <w:t xml:space="preserve">, </w:t>
      </w:r>
      <w:r w:rsidRPr="00821767">
        <w:rPr>
          <w:rStyle w:val="DocActionChar"/>
        </w:rPr>
        <w:t>%%%</w:t>
      </w:r>
    </w:p>
    <w:p w:rsidR="002A0FFE" w:rsidRPr="00084655" w:rsidRDefault="00821767" w:rsidP="00821767">
      <w:pPr>
        <w:pStyle w:val="Heading2"/>
      </w:pPr>
      <w:bookmarkStart w:id="20" w:name="_Toc355280335"/>
      <w:r>
        <w:t xml:space="preserve">The Specchio </w:t>
      </w:r>
      <w:r w:rsidR="002A0FFE" w:rsidRPr="00084655">
        <w:t>Application Bundle</w:t>
      </w:r>
      <w:bookmarkEnd w:id="20"/>
    </w:p>
    <w:p w:rsidR="002A0FFE" w:rsidRPr="00084655" w:rsidRDefault="002A0FFE" w:rsidP="00821767">
      <w:pPr>
        <w:pStyle w:val="Body"/>
      </w:pPr>
      <w:r w:rsidRPr="00084655">
        <w:t xml:space="preserve">The SPECCHIO application plus the needed libraries are supplied as </w:t>
      </w:r>
      <w:r w:rsidR="00821767">
        <w:t xml:space="preserve">an </w:t>
      </w:r>
      <w:r w:rsidRPr="00084655">
        <w:t>applica</w:t>
      </w:r>
      <w:r w:rsidR="00821767">
        <w:t>tion bundle in ZIP file format.</w:t>
      </w:r>
    </w:p>
    <w:p w:rsidR="002A0FFE" w:rsidRDefault="002A0FFE" w:rsidP="00821767">
      <w:pPr>
        <w:pStyle w:val="Body"/>
      </w:pPr>
      <w:r w:rsidRPr="00084655">
        <w:t>The files contained in the bundle are</w:t>
      </w:r>
      <w:r w:rsidR="00821767">
        <w:t>…</w:t>
      </w:r>
    </w:p>
    <w:tbl>
      <w:tblPr>
        <w:tblStyle w:val="TableGrid"/>
        <w:tblW w:w="0" w:type="auto"/>
        <w:tblInd w:w="709" w:type="dxa"/>
        <w:tblLook w:val="04A0"/>
      </w:tblPr>
      <w:tblGrid>
        <w:gridCol w:w="1459"/>
        <w:gridCol w:w="7403"/>
      </w:tblGrid>
      <w:tr w:rsidR="00821767" w:rsidTr="00821767">
        <w:tc>
          <w:tcPr>
            <w:tcW w:w="0" w:type="auto"/>
          </w:tcPr>
          <w:p w:rsidR="00821767" w:rsidRDefault="00821767" w:rsidP="00821767">
            <w:pPr>
              <w:pStyle w:val="Body"/>
              <w:ind w:left="0"/>
            </w:pPr>
            <w:r w:rsidRPr="00084655">
              <w:t>Application Files</w:t>
            </w:r>
          </w:p>
        </w:tc>
        <w:tc>
          <w:tcPr>
            <w:tcW w:w="0" w:type="auto"/>
          </w:tcPr>
          <w:p w:rsidR="00821767" w:rsidRPr="001F5FAB" w:rsidRDefault="00821767" w:rsidP="00821767">
            <w:pPr>
              <w:pStyle w:val="DocAction"/>
            </w:pPr>
            <w:r w:rsidRPr="001F5FAB">
              <w:t>%%% This was not consistent with my experience of installation. Is a doc change needed here, or will the production system actually match this process?</w:t>
            </w:r>
          </w:p>
          <w:p w:rsidR="00821767" w:rsidRPr="00084655" w:rsidRDefault="00821767" w:rsidP="00821767">
            <w:r w:rsidRPr="00084655">
              <w:t>The SPECCHIO application is contained in a Java archive file: SPECCHIO_App_V&lt;x.xx&gt;.jar. &lt;x.xx&gt; stands for the version tag, e.g. 1.0c, i.e. the jar file would be named SPECCHIO_App_V1.0c.jar.</w:t>
            </w:r>
          </w:p>
          <w:p w:rsidR="00821767" w:rsidRPr="00084655" w:rsidRDefault="00821767" w:rsidP="00821767">
            <w:r w:rsidRPr="00084655">
              <w:t>The file db_config.txt contains database connection configurations.</w:t>
            </w:r>
          </w:p>
          <w:p w:rsidR="00821767" w:rsidRDefault="00821767" w:rsidP="00821767">
            <w:pPr>
              <w:pStyle w:val="Body"/>
              <w:ind w:left="0"/>
            </w:pPr>
          </w:p>
        </w:tc>
      </w:tr>
      <w:tr w:rsidR="00821767" w:rsidTr="00821767">
        <w:tc>
          <w:tcPr>
            <w:tcW w:w="0" w:type="auto"/>
          </w:tcPr>
          <w:p w:rsidR="00821767" w:rsidRDefault="00821767" w:rsidP="00821767">
            <w:pPr>
              <w:pStyle w:val="Body"/>
              <w:ind w:left="0"/>
            </w:pPr>
            <w:r w:rsidRPr="00084655">
              <w:t>Java Library Extensions</w:t>
            </w:r>
          </w:p>
        </w:tc>
        <w:tc>
          <w:tcPr>
            <w:tcW w:w="0" w:type="auto"/>
          </w:tcPr>
          <w:p w:rsidR="00821767" w:rsidRPr="00084655" w:rsidRDefault="00821767" w:rsidP="00821767">
            <w:r w:rsidRPr="00084655">
              <w:t>The following files are needed to run SPECCHIO:</w:t>
            </w:r>
          </w:p>
          <w:p w:rsidR="00821767" w:rsidRPr="00084655" w:rsidRDefault="00821767" w:rsidP="00821767">
            <w:pPr>
              <w:numPr>
                <w:ilvl w:val="0"/>
                <w:numId w:val="12"/>
              </w:numPr>
            </w:pPr>
            <w:commentRangeStart w:id="21"/>
            <w:r w:rsidRPr="00084655">
              <w:t>jcommon-1.0.5.jar</w:t>
            </w:r>
            <w:commentRangeEnd w:id="21"/>
            <w:r>
              <w:rPr>
                <w:rStyle w:val="CommentReference"/>
              </w:rPr>
              <w:commentReference w:id="21"/>
            </w:r>
          </w:p>
          <w:p w:rsidR="00821767" w:rsidRDefault="00821767" w:rsidP="00821767">
            <w:pPr>
              <w:numPr>
                <w:ilvl w:val="0"/>
                <w:numId w:val="12"/>
              </w:numPr>
            </w:pPr>
            <w:r w:rsidRPr="00084655">
              <w:t>jfreechart-1.0.2.jar</w:t>
            </w:r>
          </w:p>
          <w:p w:rsidR="00821767" w:rsidRPr="00084655" w:rsidRDefault="00821767" w:rsidP="00821767">
            <w:pPr>
              <w:numPr>
                <w:ilvl w:val="0"/>
                <w:numId w:val="12"/>
              </w:numPr>
            </w:pPr>
            <w:r>
              <w:t>jgraph.jar</w:t>
            </w:r>
          </w:p>
          <w:p w:rsidR="00821767" w:rsidRDefault="00821767" w:rsidP="00821767">
            <w:pPr>
              <w:numPr>
                <w:ilvl w:val="0"/>
                <w:numId w:val="12"/>
              </w:numPr>
            </w:pPr>
            <w:r w:rsidRPr="00084655">
              <w:t>mysql-connector-java-3.1.13-bin.jar</w:t>
            </w:r>
          </w:p>
          <w:p w:rsidR="00821767" w:rsidRDefault="00821767" w:rsidP="00821767">
            <w:pPr>
              <w:numPr>
                <w:ilvl w:val="0"/>
                <w:numId w:val="12"/>
              </w:numPr>
            </w:pPr>
            <w:r w:rsidRPr="00C448CA">
              <w:t>qcchart3djava.jar</w:t>
            </w:r>
          </w:p>
          <w:p w:rsidR="00821767" w:rsidRDefault="00821767" w:rsidP="00821767">
            <w:pPr>
              <w:numPr>
                <w:ilvl w:val="0"/>
                <w:numId w:val="12"/>
              </w:numPr>
            </w:pPr>
            <w:r>
              <w:t>jhdf.jar</w:t>
            </w:r>
          </w:p>
          <w:p w:rsidR="00821767" w:rsidRDefault="00821767" w:rsidP="00821767">
            <w:pPr>
              <w:numPr>
                <w:ilvl w:val="0"/>
                <w:numId w:val="12"/>
              </w:numPr>
            </w:pPr>
            <w:r>
              <w:t>jhdf5.jar</w:t>
            </w:r>
          </w:p>
          <w:p w:rsidR="00821767" w:rsidRDefault="00821767" w:rsidP="00821767">
            <w:pPr>
              <w:numPr>
                <w:ilvl w:val="0"/>
                <w:numId w:val="12"/>
              </w:numPr>
            </w:pPr>
            <w:r>
              <w:t>jhdf5obj.jar</w:t>
            </w:r>
          </w:p>
          <w:p w:rsidR="00821767" w:rsidRDefault="00821767" w:rsidP="00821767">
            <w:pPr>
              <w:numPr>
                <w:ilvl w:val="0"/>
                <w:numId w:val="12"/>
              </w:numPr>
            </w:pPr>
            <w:r>
              <w:t>jhdfobj.</w:t>
            </w:r>
            <w:commentRangeStart w:id="22"/>
            <w:commentRangeStart w:id="23"/>
            <w:r>
              <w:t>jar</w:t>
            </w:r>
            <w:commentRangeEnd w:id="22"/>
            <w:r>
              <w:rPr>
                <w:rStyle w:val="CommentReference"/>
              </w:rPr>
              <w:commentReference w:id="22"/>
            </w:r>
            <w:commentRangeEnd w:id="23"/>
          </w:p>
          <w:p w:rsidR="00821767" w:rsidRDefault="00821767" w:rsidP="00821767">
            <w:pPr>
              <w:numPr>
                <w:ilvl w:val="0"/>
                <w:numId w:val="12"/>
              </w:numPr>
            </w:pPr>
            <w:r>
              <w:rPr>
                <w:rStyle w:val="CommentReference"/>
              </w:rPr>
              <w:commentReference w:id="23"/>
            </w:r>
            <w:r>
              <w:t>jsch-0.1.44.jar</w:t>
            </w:r>
          </w:p>
          <w:p w:rsidR="00821767" w:rsidRDefault="00821767" w:rsidP="00821767">
            <w:pPr>
              <w:numPr>
                <w:ilvl w:val="0"/>
                <w:numId w:val="12"/>
              </w:numPr>
            </w:pPr>
            <w:r w:rsidRPr="00667AA2">
              <w:t>ganymed-ssh2-build251beta1.jar</w:t>
            </w:r>
          </w:p>
          <w:p w:rsidR="00821767" w:rsidRPr="00084655" w:rsidRDefault="00821767" w:rsidP="00821767">
            <w:pPr>
              <w:numPr>
                <w:ilvl w:val="0"/>
                <w:numId w:val="12"/>
              </w:numPr>
            </w:pPr>
            <w:r w:rsidRPr="00471317">
              <w:t>jcalendar.jar</w:t>
            </w:r>
          </w:p>
          <w:p w:rsidR="00821767" w:rsidRPr="00084655" w:rsidRDefault="00821767" w:rsidP="00821767">
            <w:pPr>
              <w:ind w:left="720"/>
            </w:pPr>
          </w:p>
          <w:p w:rsidR="00821767" w:rsidRDefault="00821767" w:rsidP="00821767">
            <w:pPr>
              <w:ind w:left="720"/>
            </w:pPr>
            <w:r w:rsidRPr="00084655">
              <w:t>The extensions are supplied in the same folder as the SPECCHIO application file.</w:t>
            </w:r>
          </w:p>
          <w:p w:rsidR="00821767" w:rsidRDefault="00821767" w:rsidP="00821767">
            <w:pPr>
              <w:pStyle w:val="Body"/>
              <w:ind w:left="0"/>
            </w:pPr>
          </w:p>
        </w:tc>
      </w:tr>
      <w:tr w:rsidR="00821767" w:rsidTr="00821767">
        <w:tc>
          <w:tcPr>
            <w:tcW w:w="0" w:type="auto"/>
          </w:tcPr>
          <w:p w:rsidR="00821767" w:rsidRDefault="00821767" w:rsidP="00564907">
            <w:pPr>
              <w:pStyle w:val="Body"/>
              <w:ind w:left="0"/>
            </w:pPr>
            <w:r>
              <w:lastRenderedPageBreak/>
              <w:t>Matlab Integration Files</w:t>
            </w:r>
          </w:p>
          <w:p w:rsidR="00821767" w:rsidRDefault="00821767" w:rsidP="00564907">
            <w:pPr>
              <w:pStyle w:val="Body"/>
              <w:ind w:left="0"/>
            </w:pPr>
          </w:p>
        </w:tc>
        <w:tc>
          <w:tcPr>
            <w:tcW w:w="0" w:type="auto"/>
          </w:tcPr>
          <w:p w:rsidR="00821767" w:rsidRDefault="00821767" w:rsidP="00821767">
            <w:r>
              <w:t>The following files are supplied to simplify the access of SPECCHIO databases from Matlab:</w:t>
            </w:r>
          </w:p>
          <w:p w:rsidR="00821767" w:rsidRPr="00084655" w:rsidRDefault="00821767" w:rsidP="00821767">
            <w:pPr>
              <w:numPr>
                <w:ilvl w:val="0"/>
                <w:numId w:val="12"/>
              </w:numPr>
            </w:pPr>
            <w:r w:rsidRPr="00682910">
              <w:t>get_spectral_data_from_specchio.m</w:t>
            </w:r>
          </w:p>
          <w:p w:rsidR="00821767" w:rsidRDefault="00821767" w:rsidP="00821767">
            <w:pPr>
              <w:numPr>
                <w:ilvl w:val="0"/>
                <w:numId w:val="12"/>
              </w:numPr>
            </w:pPr>
            <w:r w:rsidRPr="00682910">
              <w:t>getquery.fig</w:t>
            </w:r>
          </w:p>
          <w:p w:rsidR="00821767" w:rsidRDefault="00821767" w:rsidP="00821767">
            <w:pPr>
              <w:numPr>
                <w:ilvl w:val="0"/>
                <w:numId w:val="12"/>
              </w:numPr>
            </w:pPr>
            <w:r>
              <w:t>getquery.m</w:t>
            </w:r>
          </w:p>
          <w:p w:rsidR="00821767" w:rsidRDefault="00821767" w:rsidP="00821767">
            <w:pPr>
              <w:pStyle w:val="Body"/>
              <w:ind w:left="0"/>
            </w:pPr>
          </w:p>
        </w:tc>
      </w:tr>
    </w:tbl>
    <w:p w:rsidR="002A0FFE" w:rsidRDefault="002A0FFE" w:rsidP="00821767">
      <w:pPr>
        <w:pStyle w:val="Heading2"/>
      </w:pPr>
      <w:bookmarkStart w:id="24" w:name="_Ref355279324"/>
      <w:bookmarkStart w:id="25" w:name="_Toc355280336"/>
      <w:r w:rsidRPr="00084655">
        <w:t>Microsoft Windows</w:t>
      </w:r>
      <w:r w:rsidR="00821767">
        <w:t xml:space="preserve"> Installation</w:t>
      </w:r>
      <w:bookmarkEnd w:id="24"/>
      <w:bookmarkEnd w:id="25"/>
    </w:p>
    <w:p w:rsidR="00475196" w:rsidRDefault="00475196" w:rsidP="00475196">
      <w:pPr>
        <w:pStyle w:val="DocAction"/>
      </w:pPr>
      <w:r>
        <w:t>%%% What permissions are required to install, and which users can use it afterwards?</w:t>
      </w:r>
    </w:p>
    <w:p w:rsidR="002A0FFE" w:rsidRPr="00084655" w:rsidRDefault="00475196" w:rsidP="00475196">
      <w:pPr>
        <w:pStyle w:val="Body"/>
      </w:pPr>
      <w:r>
        <w:t xml:space="preserve">To install Specchio on Microsoft Windows, unzip </w:t>
      </w:r>
      <w:r w:rsidR="002A0FFE" w:rsidRPr="00084655">
        <w:t xml:space="preserve">the </w:t>
      </w:r>
      <w:r>
        <w:t>entire</w:t>
      </w:r>
      <w:r w:rsidR="002A0FFE" w:rsidRPr="00084655">
        <w:t xml:space="preserve"> content</w:t>
      </w:r>
      <w:r>
        <w:t>s</w:t>
      </w:r>
      <w:r w:rsidR="002A0FFE" w:rsidRPr="00084655">
        <w:t xml:space="preserve"> of the ZIP file (SPECCHIO_Application.jar, the db_config.txt and the libraries) </w:t>
      </w:r>
      <w:r>
        <w:t>in</w:t>
      </w:r>
      <w:r w:rsidR="002A0FFE" w:rsidRPr="00084655">
        <w:t xml:space="preserve">to </w:t>
      </w:r>
      <w:r>
        <w:t>a</w:t>
      </w:r>
      <w:r w:rsidR="002A0FFE" w:rsidRPr="00084655">
        <w:t xml:space="preserve"> new directory on your </w:t>
      </w:r>
      <w:r>
        <w:t>computer</w:t>
      </w:r>
      <w:r w:rsidR="002A0FFE" w:rsidRPr="00084655">
        <w:t>. It is recommended to create a</w:t>
      </w:r>
      <w:r>
        <w:t xml:space="preserve"> new folder in </w:t>
      </w:r>
      <w:r w:rsidRPr="00475196">
        <w:rPr>
          <w:rStyle w:val="CodeChar"/>
        </w:rPr>
        <w:t>C:\Program Files</w:t>
      </w:r>
      <w:r>
        <w:t xml:space="preserve">, for example </w:t>
      </w:r>
      <w:r w:rsidRPr="00475196">
        <w:rPr>
          <w:rStyle w:val="CodeChar"/>
        </w:rPr>
        <w:t>C:\Program Files\Specchio V3</w:t>
      </w:r>
      <w:r>
        <w:t>.</w:t>
      </w:r>
    </w:p>
    <w:p w:rsidR="00475196" w:rsidRDefault="002A0FFE" w:rsidP="00475196">
      <w:pPr>
        <w:pStyle w:val="Body"/>
      </w:pPr>
      <w:r w:rsidRPr="00084655">
        <w:t xml:space="preserve">To </w:t>
      </w:r>
      <w:r w:rsidR="00475196">
        <w:t>launch</w:t>
      </w:r>
      <w:r w:rsidRPr="00084655">
        <w:t xml:space="preserve"> the SPECCHIO Application double click the SPECCHIO_App_V&lt;x.xx&gt;.jar icon.</w:t>
      </w:r>
    </w:p>
    <w:p w:rsidR="002A0FFE" w:rsidRPr="00084655" w:rsidRDefault="00475196" w:rsidP="00475196">
      <w:pPr>
        <w:pStyle w:val="Body"/>
      </w:pPr>
      <w:r>
        <w:t>You may wish to create a shortcut on your desktop. The process varies depending on your Windows version, but will be similar to the following.</w:t>
      </w:r>
    </w:p>
    <w:p w:rsidR="00475196" w:rsidRDefault="00475196" w:rsidP="00475196">
      <w:pPr>
        <w:pStyle w:val="Bullet"/>
      </w:pPr>
      <w:r>
        <w:t xml:space="preserve">Right click on your desktop and select </w:t>
      </w:r>
      <w:r w:rsidRPr="00475196">
        <w:rPr>
          <w:rStyle w:val="GUIWord"/>
        </w:rPr>
        <w:t>New</w:t>
      </w:r>
      <w:r>
        <w:t xml:space="preserve"> and </w:t>
      </w:r>
      <w:r w:rsidRPr="00475196">
        <w:rPr>
          <w:rStyle w:val="GUIWord"/>
        </w:rPr>
        <w:t>Shortcut</w:t>
      </w:r>
      <w:r>
        <w:t xml:space="preserve"> from the menu which appears.</w:t>
      </w:r>
    </w:p>
    <w:p w:rsidR="00475196" w:rsidRDefault="00475196" w:rsidP="00475196">
      <w:pPr>
        <w:pStyle w:val="Bullet"/>
      </w:pPr>
      <w:r>
        <w:t xml:space="preserve">Follow the prompts, entering </w:t>
      </w:r>
      <w:r w:rsidRPr="00475196">
        <w:rPr>
          <w:rStyle w:val="CodeChar"/>
        </w:rPr>
        <w:t>C:\Program Files\Specchio V3</w:t>
      </w:r>
      <w:r>
        <w:rPr>
          <w:rStyle w:val="CodeChar"/>
        </w:rPr>
        <w:t>\</w:t>
      </w:r>
      <w:r w:rsidRPr="00475196">
        <w:rPr>
          <w:rStyle w:val="CodeChar"/>
        </w:rPr>
        <w:t>SPECCHIO_App_V&lt;x.xx&gt;.jar</w:t>
      </w:r>
      <w:r w:rsidRPr="00475196">
        <w:t xml:space="preserve"> as the </w:t>
      </w:r>
      <w:r>
        <w:t>location of the item, and the description of your choice.</w:t>
      </w:r>
    </w:p>
    <w:p w:rsidR="00475196" w:rsidRPr="00084655" w:rsidRDefault="00475196" w:rsidP="00475196">
      <w:pPr>
        <w:pStyle w:val="Bullet"/>
      </w:pPr>
      <w:r>
        <w:t>Move the new shortcut to your desired location, for example, your task bar.</w:t>
      </w:r>
    </w:p>
    <w:p w:rsidR="002A0FFE" w:rsidRPr="00084655" w:rsidRDefault="002A0FFE" w:rsidP="001310CE">
      <w:pPr>
        <w:pStyle w:val="Heading2"/>
      </w:pPr>
      <w:bookmarkStart w:id="26" w:name="_Ref354991724"/>
      <w:bookmarkStart w:id="27" w:name="_Ref354991733"/>
      <w:bookmarkStart w:id="28" w:name="_Ref355279326"/>
      <w:bookmarkStart w:id="29" w:name="_Toc355280337"/>
      <w:r w:rsidRPr="00084655">
        <w:t>UNIX</w:t>
      </w:r>
      <w:bookmarkEnd w:id="26"/>
      <w:bookmarkEnd w:id="27"/>
      <w:r w:rsidR="001310CE">
        <w:t xml:space="preserve"> Installation</w:t>
      </w:r>
      <w:bookmarkEnd w:id="28"/>
      <w:bookmarkEnd w:id="29"/>
    </w:p>
    <w:p w:rsidR="002A0FFE" w:rsidRPr="00084655" w:rsidRDefault="002A0FFE" w:rsidP="001310CE">
      <w:pPr>
        <w:pStyle w:val="Body"/>
      </w:pPr>
      <w:r w:rsidRPr="00084655">
        <w:t>Th</w:t>
      </w:r>
      <w:r w:rsidR="001310CE">
        <w:t>is</w:t>
      </w:r>
      <w:r w:rsidRPr="00084655">
        <w:t xml:space="preserve"> installation procedure installs the software in a user directory. This implies that only users with access to this user account can run the software. </w:t>
      </w:r>
      <w:r w:rsidR="001310CE">
        <w:t>To install so that all users can run Specchio,</w:t>
      </w:r>
      <w:r w:rsidRPr="00084655">
        <w:t xml:space="preserve"> you need administrator rights on the </w:t>
      </w:r>
      <w:r w:rsidR="001310CE">
        <w:t>computer</w:t>
      </w:r>
      <w:r w:rsidRPr="00084655">
        <w:t xml:space="preserve"> or have it installed by the system administrator.</w:t>
      </w:r>
      <w:r w:rsidR="001310CE">
        <w:t xml:space="preserve"> Alternatively, each user who wants to run Specchio can install it separately themselves.</w:t>
      </w:r>
    </w:p>
    <w:p w:rsidR="002A0FFE" w:rsidRPr="00084655" w:rsidRDefault="002A0FFE" w:rsidP="001310CE">
      <w:pPr>
        <w:pStyle w:val="Body"/>
      </w:pPr>
      <w:r w:rsidRPr="00084655">
        <w:t xml:space="preserve">Copy the </w:t>
      </w:r>
      <w:r w:rsidR="001310CE">
        <w:t>entire</w:t>
      </w:r>
      <w:r w:rsidRPr="00084655">
        <w:t xml:space="preserve"> content</w:t>
      </w:r>
      <w:r w:rsidR="001310CE">
        <w:t>s</w:t>
      </w:r>
      <w:r w:rsidRPr="00084655">
        <w:t xml:space="preserve"> of the ZIP file (SPECCHIO_Application.jar, the db_config.txt and the libraries) to </w:t>
      </w:r>
      <w:r w:rsidR="001310CE">
        <w:t>a</w:t>
      </w:r>
      <w:r w:rsidRPr="00084655">
        <w:t xml:space="preserve"> new directory on your user account.</w:t>
      </w:r>
    </w:p>
    <w:p w:rsidR="002A0FFE" w:rsidRPr="00084655" w:rsidRDefault="002A0FFE" w:rsidP="001310CE">
      <w:pPr>
        <w:pStyle w:val="Body"/>
      </w:pPr>
      <w:r w:rsidRPr="00084655">
        <w:t xml:space="preserve">To </w:t>
      </w:r>
      <w:r w:rsidR="001310CE">
        <w:t>launch</w:t>
      </w:r>
      <w:r w:rsidRPr="00084655">
        <w:t xml:space="preserve"> the software either double-click the SPECCHIO_App_V&lt;x.xx&gt;.jar file (may not work on all UNIX systems) or alternatively open a shell (terminal), navigate to the directory containing the applications and type</w:t>
      </w:r>
    </w:p>
    <w:p w:rsidR="002A0FFE" w:rsidRPr="00084655" w:rsidRDefault="002A0FFE" w:rsidP="00C96D90">
      <w:pPr>
        <w:pStyle w:val="Code"/>
      </w:pPr>
      <w:r w:rsidRPr="00084655">
        <w:t>java –jar SPECCHIO_App_V&lt;x.xx&gt;.jar</w:t>
      </w:r>
    </w:p>
    <w:p w:rsidR="001310CE" w:rsidRDefault="001310CE" w:rsidP="001310CE">
      <w:pPr>
        <w:pStyle w:val="DocAction"/>
      </w:pPr>
      <w:r>
        <w:t>%%% Is the following relevant for this version?</w:t>
      </w:r>
    </w:p>
    <w:p w:rsidR="002A0FFE" w:rsidRPr="00084655" w:rsidRDefault="002A0FFE" w:rsidP="001310CE">
      <w:pPr>
        <w:pStyle w:val="Body"/>
      </w:pPr>
      <w:r w:rsidRPr="00084655">
        <w:t>For remote execution when having installed the application in your home drive which is mapped on to the servers, type:</w:t>
      </w:r>
    </w:p>
    <w:p w:rsidR="002A0FFE" w:rsidRPr="00084655" w:rsidRDefault="002A0FFE" w:rsidP="00C96D90">
      <w:pPr>
        <w:pStyle w:val="Code"/>
      </w:pPr>
      <w:r w:rsidRPr="00084655">
        <w:t>ssh –X &lt;server_name&gt; java -jar &lt;path&gt;/ SPECCHIO_App_V&lt;x.xx&gt;.jar</w:t>
      </w:r>
    </w:p>
    <w:p w:rsidR="002A0FFE" w:rsidRPr="00084655" w:rsidRDefault="002A0FFE" w:rsidP="001310CE">
      <w:pPr>
        <w:pStyle w:val="Body"/>
      </w:pPr>
      <w:r w:rsidRPr="00084655">
        <w:t>E.g. to use terra as server with version 1.0c of the SPECCHIO application:</w:t>
      </w:r>
    </w:p>
    <w:p w:rsidR="002A0FFE" w:rsidRPr="00084655" w:rsidRDefault="002A0FFE" w:rsidP="00C96D90">
      <w:pPr>
        <w:pStyle w:val="Code"/>
      </w:pPr>
      <w:r w:rsidRPr="00084655">
        <w:t>ssh –X terra java -jar /home/rsl1/ahueni/SPECCHIO/SPECCHIO_App_V1.0c.jar</w:t>
      </w:r>
    </w:p>
    <w:p w:rsidR="002A0FFE" w:rsidRDefault="002A0FFE" w:rsidP="001310CE">
      <w:pPr>
        <w:pStyle w:val="Heading2"/>
      </w:pPr>
      <w:bookmarkStart w:id="30" w:name="_Ref355279327"/>
      <w:bookmarkStart w:id="31" w:name="_Toc355280338"/>
      <w:r w:rsidRPr="00084655">
        <w:lastRenderedPageBreak/>
        <w:t>Apple Macintosh</w:t>
      </w:r>
      <w:r w:rsidR="001310CE">
        <w:t xml:space="preserve"> Installation</w:t>
      </w:r>
      <w:bookmarkEnd w:id="30"/>
      <w:bookmarkEnd w:id="31"/>
    </w:p>
    <w:p w:rsidR="001310CE" w:rsidRDefault="001310CE" w:rsidP="001310CE">
      <w:pPr>
        <w:pStyle w:val="DocAction"/>
      </w:pPr>
      <w:r>
        <w:t xml:space="preserve">%%% Is there a </w:t>
      </w:r>
      <w:r w:rsidR="00F442DF">
        <w:t xml:space="preserve">file access </w:t>
      </w:r>
      <w:r>
        <w:t>permission issue here too?</w:t>
      </w:r>
    </w:p>
    <w:p w:rsidR="00F442DF" w:rsidRPr="00F442DF" w:rsidRDefault="00F442DF" w:rsidP="00F442DF">
      <w:pPr>
        <w:pStyle w:val="DocAction"/>
      </w:pPr>
      <w:r>
        <w:t>%%% This doc refers to left and right buttons but I think Macs are not so endowed. How do they provide this functionality?</w:t>
      </w:r>
    </w:p>
    <w:p w:rsidR="002A0FFE" w:rsidRPr="00084655" w:rsidRDefault="002A0FFE" w:rsidP="001310CE">
      <w:pPr>
        <w:pStyle w:val="Body"/>
      </w:pPr>
      <w:r w:rsidRPr="00084655">
        <w:t xml:space="preserve">Double click the ZIP file. This will create a new folder </w:t>
      </w:r>
      <w:r w:rsidR="001310CE">
        <w:t>and copy the entire ZIP file contents into it.</w:t>
      </w:r>
    </w:p>
    <w:p w:rsidR="002A0FFE" w:rsidRPr="00084655" w:rsidRDefault="002A0FFE" w:rsidP="001310CE">
      <w:pPr>
        <w:pStyle w:val="Body"/>
      </w:pPr>
      <w:r w:rsidRPr="00084655">
        <w:t>Copy the unzipped folder into the Applications (or some other directory of your choice)</w:t>
      </w:r>
    </w:p>
    <w:p w:rsidR="002A0FFE" w:rsidRPr="00084655" w:rsidRDefault="002A0FFE" w:rsidP="001310CE">
      <w:pPr>
        <w:pStyle w:val="Body"/>
      </w:pPr>
      <w:r w:rsidRPr="00084655">
        <w:t xml:space="preserve">Double click the </w:t>
      </w:r>
      <w:r w:rsidRPr="001310CE">
        <w:rPr>
          <w:rStyle w:val="CodeChar"/>
        </w:rPr>
        <w:t>SPECCHIO_App_V&lt;x.xx&gt;.jar</w:t>
      </w:r>
      <w:r w:rsidRPr="00084655">
        <w:t xml:space="preserve"> file to run SPECCHIO</w:t>
      </w:r>
    </w:p>
    <w:p w:rsidR="001310CE" w:rsidRPr="00084655" w:rsidRDefault="001310CE" w:rsidP="00306258">
      <w:pPr>
        <w:pStyle w:val="Heading1"/>
      </w:pPr>
      <w:bookmarkStart w:id="32" w:name="_Toc355280339"/>
      <w:bookmarkStart w:id="33" w:name="_Ref130603700"/>
      <w:r w:rsidRPr="00084655">
        <w:lastRenderedPageBreak/>
        <w:t>SPECCHIO Concepts</w:t>
      </w:r>
      <w:bookmarkEnd w:id="32"/>
    </w:p>
    <w:p w:rsidR="0039469A" w:rsidRDefault="0039469A" w:rsidP="001310CE">
      <w:pPr>
        <w:pStyle w:val="Body"/>
      </w:pPr>
      <w:bookmarkStart w:id="34" w:name="_Ref153625210"/>
      <w:r>
        <w:t>Specchio is a distributed client-server system which has been written using Java and MySQL.</w:t>
      </w:r>
    </w:p>
    <w:p w:rsidR="00971581" w:rsidRDefault="001310CE" w:rsidP="001310CE">
      <w:pPr>
        <w:pStyle w:val="Body"/>
      </w:pPr>
      <w:r>
        <w:t xml:space="preserve">All data in Specchio is </w:t>
      </w:r>
      <w:r w:rsidR="00953B21">
        <w:t>copied into</w:t>
      </w:r>
      <w:r>
        <w:t xml:space="preserve"> an online database</w:t>
      </w:r>
      <w:r w:rsidR="00971581">
        <w:t xml:space="preserve">. A local </w:t>
      </w:r>
      <w:r w:rsidR="00953B21">
        <w:t>Specchio User A</w:t>
      </w:r>
      <w:r>
        <w:t>pplication accesses the database via a web interface. The system architecture allows for multiple databases, but each site will generally access only a single database.</w:t>
      </w:r>
    </w:p>
    <w:p w:rsidR="00C03D2A" w:rsidRDefault="00B84CD6" w:rsidP="00C03D2A">
      <w:pPr>
        <w:pStyle w:val="Figure"/>
      </w:pPr>
      <w:r>
        <w:pict>
          <v:group id="_x0000_s1029" editas="canvas" style="width:467.75pt;height:419.75pt;mso-position-horizontal-relative:char;mso-position-vertical-relative:line" coordorigin="2127,3505" coordsize="9355,8395">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left:2127;top:3505;width:9355;height:8395" o:preferrelative="f">
              <v:fill o:detectmouseclick="t"/>
              <v:path o:extrusionok="t" o:connecttype="none"/>
              <o:lock v:ext="edit" text="t"/>
            </v:shape>
            <v:rect id="_x0000_s1053" style="position:absolute;left:2370;top:3650;width:3000;height:3930" o:regroupid="1" fillcolor="#f2f2f2 [3052]"/>
            <v:shapetype id="_x0000_t202" coordsize="21600,21600" o:spt="202" path="m,l,21600r21600,l21600,xe">
              <v:stroke joinstyle="miter"/>
              <v:path gradientshapeok="t" o:connecttype="rect"/>
            </v:shapetype>
            <v:shape id="_x0000_s1054" type="#_x0000_t202" style="position:absolute;left:2370;top:3650;width:2670;height:450" o:regroupid="1" filled="f" fillcolor="#f2f2f2 [3052]" stroked="f">
              <v:textbox>
                <w:txbxContent>
                  <w:p w:rsidR="00CD22EF" w:rsidRPr="00953B21" w:rsidRDefault="00CD22EF">
                    <w:pPr>
                      <w:rPr>
                        <w:b/>
                        <w:lang w:val="en-AU"/>
                      </w:rPr>
                    </w:pPr>
                    <w:r w:rsidRPr="00953B21">
                      <w:rPr>
                        <w:b/>
                        <w:lang w:val="en-AU"/>
                      </w:rPr>
                      <w:t>User A’s Computer</w:t>
                    </w:r>
                  </w:p>
                </w:txbxContent>
              </v:textbox>
            </v:shape>
            <v:rect id="_x0000_s1045" style="position:absolute;left:7680;top:4370;width:3480;height:6135" o:regroupid="3" fillcolor="#f2f2f2 [3052]"/>
            <v:shape id="_x0000_s1046" type="#_x0000_t202" style="position:absolute;left:7680;top:4370;width:3120;height:769" o:regroupid="3" filled="f" fillcolor="#f2f2f2 [3052]" stroked="f">
              <v:textbox>
                <w:txbxContent>
                  <w:p w:rsidR="00CD22EF" w:rsidRPr="00953B21" w:rsidRDefault="00CD22EF">
                    <w:pPr>
                      <w:rPr>
                        <w:b/>
                        <w:lang w:val="en-AU"/>
                      </w:rPr>
                    </w:pPr>
                    <w:r>
                      <w:rPr>
                        <w:b/>
                        <w:lang w:val="en-AU"/>
                      </w:rPr>
                      <w:t>Web Application</w:t>
                    </w:r>
                    <w:r w:rsidRPr="00953B21">
                      <w:rPr>
                        <w:b/>
                        <w:lang w:val="en-AU"/>
                      </w:rPr>
                      <w:t xml:space="preserve"> Server</w:t>
                    </w:r>
                  </w:p>
                </w:txbxContent>
              </v:textbox>
            </v:shape>
            <v:shapetype id="_x0000_t106" coordsize="21600,21600" o:spt="106" adj="1350,25920" path="ar,7165,4345,13110,1950,7185,1080,12690,475,11732,4835,17650,1080,12690,2910,17640,2387,9757,10107,20300,2910,17640,8235,19545,7660,12382,14412,21597,8235,19545,14280,18330,12910,11080,18695,18947,14280,18330,18690,15045,14822,5862,21597,15082,18690,15045,20895,7665,15772,2592,21105,9865,20895,7665,19140,2715,14330,,19187,6595,19140,2715,14910,1170,10992,,15357,5945,14910,1170,11250,1665,6692,650,12025,7917,11250,1665,7005,2580,1912,1972,8665,11162,7005,2580,1950,7185xear,7165,4345,13110,1080,12690,2340,13080nfear475,11732,4835,17650,2910,17640,3465,17445nfear7660,12382,14412,21597,7905,18675,8235,19545nfear7660,12382,14412,21597,14280,18330,14400,17370nfear12910,11080,18695,18947,18690,15045,17070,11475nfear15772,2592,21105,9865,20175,9015,20895,7665nfear14330,,19187,6595,19200,3345,19140,2715nfear14330,,19187,6595,14910,1170,14550,1980nfear10992,,15357,5945,11250,1665,11040,2340nfear1912,1972,8665,11162,7650,3270,7005,2580nfear1912,1972,8665,11162,1950,7185,2070,7890nfem@23@37qx@35@24@23@36@34@24@23@37xem@16@33qx@31@17@16@32@30@17@16@33xem@38@29qx@27@39@38@28@26@39@38@29xe">
              <v:formulas>
                <v:f eqn="sum #0 0 10800"/>
                <v:f eqn="sum #1 0 10800"/>
                <v:f eqn="cosatan2 10800 @0 @1"/>
                <v:f eqn="sinatan2 10800 @0 @1"/>
                <v:f eqn="sum @2 10800 0"/>
                <v:f eqn="sum @3 10800 0"/>
                <v:f eqn="sum @4 0 #0"/>
                <v:f eqn="sum @5 0 #1"/>
                <v:f eqn="mod @6 @7 0"/>
                <v:f eqn="prod 600 11 1"/>
                <v:f eqn="sum @8 0 @9"/>
                <v:f eqn="prod @10 1 3"/>
                <v:f eqn="prod 600 3 1"/>
                <v:f eqn="sum @11 @12 0"/>
                <v:f eqn="prod @13 @6 @8"/>
                <v:f eqn="prod @13 @7 @8"/>
                <v:f eqn="sum @14 #0 0"/>
                <v:f eqn="sum @15 #1 0"/>
                <v:f eqn="prod 600 8 1"/>
                <v:f eqn="prod @11 2 1"/>
                <v:f eqn="sum @18 @19 0"/>
                <v:f eqn="prod @20 @6 @8"/>
                <v:f eqn="prod @20 @7 @8"/>
                <v:f eqn="sum @21 #0 0"/>
                <v:f eqn="sum @22 #1 0"/>
                <v:f eqn="prod 600 2 1"/>
                <v:f eqn="sum #0 600 0"/>
                <v:f eqn="sum #0 0 600"/>
                <v:f eqn="sum #1 600 0"/>
                <v:f eqn="sum #1 0 600"/>
                <v:f eqn="sum @16 @25 0"/>
                <v:f eqn="sum @16 0 @25"/>
                <v:f eqn="sum @17 @25 0"/>
                <v:f eqn="sum @17 0 @25"/>
                <v:f eqn="sum @23 @12 0"/>
                <v:f eqn="sum @23 0 @12"/>
                <v:f eqn="sum @24 @12 0"/>
                <v:f eqn="sum @24 0 @12"/>
                <v:f eqn="val #0"/>
                <v:f eqn="val #1"/>
              </v:formulas>
              <v:path o:extrusionok="f" o:connecttype="custom" o:connectlocs="67,10800;10800,21577;21582,10800;10800,1235;@38,@39" textboxrect="2977,3262,17087,17337"/>
              <v:handles>
                <v:h position="#0,#1"/>
              </v:handles>
              <o:complex v:ext="view"/>
            </v:shapetype>
            <v:shape id="_x0000_s1030" type="#_x0000_t106" style="position:absolute;left:5608;top:4950;width:1922;height:2840;v-text-anchor:middle" adj="2574,9857" fillcolor="#b2a1c7 [1943]" strokecolor="#b2a1c7 [1943]" strokeweight="1pt">
              <v:fill color2="#e5dfec [663]" angle="-45" focus="-50%" type="gradient"/>
              <v:shadow on="t" type="perspective" color="#3f3151 [1607]" opacity=".5" offset="1pt" offset2="-3pt"/>
              <v:textbox>
                <w:txbxContent>
                  <w:p w:rsidR="00CD22EF" w:rsidRPr="00953B21" w:rsidRDefault="00CD22EF" w:rsidP="00953B21">
                    <w:pPr>
                      <w:jc w:val="center"/>
                      <w:rPr>
                        <w:b/>
                        <w:lang w:val="en-AU"/>
                      </w:rPr>
                    </w:pPr>
                    <w:r w:rsidRPr="00953B21">
                      <w:rPr>
                        <w:b/>
                        <w:lang w:val="en-AU"/>
                      </w:rPr>
                      <w:t>Network or Internet</w:t>
                    </w:r>
                  </w:p>
                </w:txbxContent>
              </v:textbox>
            </v:shape>
            <v:rect id="_x0000_s1033" style="position:absolute;left:8475;top:4950;width:2025;height:1026" fillcolor="#92cddc [1944]" strokecolor="#92cddc [1944]" strokeweight="1pt">
              <v:fill color2="#daeef3 [664]" angle="-45" focus="-50%" type="gradient"/>
              <v:shadow on="t" type="perspective" color="#205867 [1608]" opacity=".5" offset="1pt" offset2="-3pt"/>
              <v:textbox>
                <w:txbxContent>
                  <w:p w:rsidR="00CD22EF" w:rsidRPr="00872665" w:rsidRDefault="00CD22EF" w:rsidP="00C03D2A">
                    <w:pPr>
                      <w:rPr>
                        <w:lang w:val="en-AU"/>
                      </w:rPr>
                    </w:pPr>
                    <w:r>
                      <w:rPr>
                        <w:lang w:val="en-AU"/>
                      </w:rPr>
                      <w:t>MySQL</w:t>
                    </w:r>
                    <w:r>
                      <w:rPr>
                        <w:lang w:val="en-AU"/>
                      </w:rPr>
                      <w:br/>
                      <w:t>Database</w:t>
                    </w:r>
                    <w:r>
                      <w:rPr>
                        <w:lang w:val="en-AU"/>
                      </w:rPr>
                      <w:br/>
                      <w:t>Server</w:t>
                    </w:r>
                  </w:p>
                </w:txbxContent>
              </v:textbox>
            </v:rect>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_x0000_s1035" type="#_x0000_t69" style="position:absolute;left:7260;top:5370;width:1380;height:495" fillcolor="#b2a1c7 [1943]" strokecolor="#8064a2 [3207]" strokeweight="1pt">
              <v:fill color2="#8064a2 [3207]" focus="50%" type="gradient"/>
              <v:shadow on="t" type="perspective" color="#3f3151 [1607]" offset="1pt" offset2="-3pt"/>
            </v:shape>
            <v:rect id="_x0000_s1037" style="position:absolute;left:3046;top:4230;width:1469;height:1065" fillcolor="#d99594 [1941]" strokecolor="#d99594 [1941]" strokeweight="1pt">
              <v:fill color2="#f2dbdb [661]" angle="-45" focus="-50%" type="gradient"/>
              <v:shadow on="t" type="perspective" color="#622423 [1605]" opacity=".5" offset="1pt" offset2="-3pt"/>
              <v:textbox>
                <w:txbxContent>
                  <w:p w:rsidR="00CD22EF" w:rsidRPr="00872665" w:rsidRDefault="00CD22EF" w:rsidP="00C03D2A">
                    <w:pPr>
                      <w:rPr>
                        <w:lang w:val="en-AU"/>
                      </w:rPr>
                    </w:pPr>
                    <w:r>
                      <w:rPr>
                        <w:lang w:val="en-AU"/>
                      </w:rPr>
                      <w:t>Specchio User Application</w:t>
                    </w:r>
                  </w:p>
                </w:txbxContent>
              </v:textbox>
            </v:rect>
            <v:shapetype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_x0000_s1038" type="#_x0000_t132" style="position:absolute;left:2744;top:5550;width:2071;height:1640" fillcolor="#c6d9f1 [671]">
              <v:textbox>
                <w:txbxContent>
                  <w:p w:rsidR="00CD22EF" w:rsidRPr="00872665" w:rsidRDefault="00CD22EF" w:rsidP="00C03D2A">
                    <w:pPr>
                      <w:rPr>
                        <w:lang w:val="en-AU"/>
                      </w:rPr>
                    </w:pPr>
                    <w:r>
                      <w:rPr>
                        <w:lang w:val="en-AU"/>
                      </w:rPr>
                      <w:t>User A’s Campaign Data Directories</w:t>
                    </w:r>
                  </w:p>
                </w:txbxContent>
              </v:textbox>
            </v:shape>
            <v:shape id="_x0000_s1040" type="#_x0000_t69" style="position:absolute;left:4320;top:4860;width:1890;height:510;rotation:2024194fd" fillcolor="#b2a1c7 [1943]" strokecolor="#8064a2 [3207]" strokeweight="1pt">
              <v:fill color2="#8064a2 [3207]" focus="50%" type="gradient"/>
              <v:shadow on="t" type="perspective" color="#3f3151 [1607]" offset="1pt" offset2="-3pt"/>
            </v:shape>
            <v:shapetype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_x0000_s1041" type="#_x0000_t68" style="position:absolute;left:3675;top:5235;width:210;height:390" fillcolor="#666 [1936]" strokecolor="#666 [1936]" strokeweight="1pt">
              <v:fill color2="#ccc [656]" angle="-45" focus="-50%" type="gradient"/>
              <v:shadow on="t" type="perspective" color="#7f7f7f [1601]" opacity=".5" offset="1pt" offset2="-3pt"/>
              <v:textbox style="layout-flow:vertical-ideographic"/>
            </v:shape>
            <v:shapetype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_x0000_s1049" type="#_x0000_t22" style="position:absolute;left:8010;top:6140;width:2925;height:4095" fillcolor="#92cddc [1944]" strokecolor="#92cddc [1944]" strokeweight="1pt">
              <v:fill color2="#daeef3 [664]" angle="-45" focus="-50%" type="gradient"/>
              <v:shadow on="t" type="perspective" color="#205867 [1608]" opacity=".5" offset="1pt" offset2="-3pt"/>
            </v:shape>
            <v:shape id="_x0000_s1050" type="#_x0000_t202" style="position:absolute;left:8174;top:6410;width:2626;height:480" filled="f" stroked="f">
              <v:textbox>
                <w:txbxContent>
                  <w:p w:rsidR="00CD22EF" w:rsidRPr="00953B21" w:rsidRDefault="00CD22EF">
                    <w:pPr>
                      <w:rPr>
                        <w:b/>
                        <w:lang w:val="en-AU"/>
                      </w:rPr>
                    </w:pPr>
                    <w:r w:rsidRPr="00953B21">
                      <w:rPr>
                        <w:b/>
                        <w:lang w:val="en-AU"/>
                      </w:rPr>
                      <w:t>Specchio Database</w:t>
                    </w:r>
                  </w:p>
                </w:txbxContent>
              </v:textbox>
            </v:shape>
            <v:rect id="_x0000_s1051" style="position:absolute;left:8309;top:7370;width:2356;height:1005" fillcolor="#c6d9f1 [671]" stroked="f" strokecolor="white [3212]">
              <v:textbox>
                <w:txbxContent>
                  <w:p w:rsidR="00CD22EF" w:rsidRPr="00C074B4" w:rsidRDefault="00CD22EF">
                    <w:pPr>
                      <w:rPr>
                        <w:lang w:val="en-AU"/>
                      </w:rPr>
                    </w:pPr>
                    <w:r>
                      <w:rPr>
                        <w:lang w:val="en-AU"/>
                      </w:rPr>
                      <w:t>Uploaded copy of User A’s Campaign data</w:t>
                    </w:r>
                  </w:p>
                </w:txbxContent>
              </v:textbox>
            </v:rect>
            <v:shapetype id="_x0000_t32" coordsize="21600,21600" o:spt="32" o:oned="t" path="m,l21600,21600e" filled="f">
              <v:path arrowok="t" fillok="f" o:connecttype="none"/>
              <o:lock v:ext="edit" shapetype="t"/>
            </v:shapetype>
            <v:shape id="_x0000_s1052" type="#_x0000_t32" style="position:absolute;left:4815;top:6370;width:3494;height:1503" o:connectortype="straight">
              <v:stroke dashstyle="dash" endarrow="block"/>
            </v:shape>
            <v:shapetype id="_x0000_t70" coordsize="21600,21600" o:spt="70" adj="5400,4320" path="m10800,l21600@0@3@0@3@2,21600@2,10800,21600,0@2@1@2@1@0,0@0xe">
              <v:stroke joinstyle="miter"/>
              <v:formulas>
                <v:f eqn="val #1"/>
                <v:f eqn="val #0"/>
                <v:f eqn="sum 21600 0 #1"/>
                <v:f eqn="sum 21600 0 #0"/>
                <v:f eqn="prod #1 #0 10800"/>
                <v:f eqn="sum #1 0 @4"/>
                <v:f eqn="sum 21600 0 @5"/>
              </v:formulas>
              <v:path o:connecttype="custom" o:connectlocs="10800,0;0,@0;@1,10800;0,@2;10800,21600;21600,@2;@3,10800;21600,@0" o:connectangles="270,180,180,180,90,0,0,0" textboxrect="@1,@5,@3,@6"/>
              <v:handles>
                <v:h position="#0,#1" xrange="0,10800" yrange="0,10800"/>
              </v:handles>
            </v:shapetype>
            <v:shape id="_x0000_s1036" type="#_x0000_t70" style="position:absolute;left:9375;top:5790;width:390;height:500" fillcolor="#666 [1936]" strokecolor="#666 [1936]" strokeweight="1pt">
              <v:fill color2="#ccc [656]" angle="-45" focus="-50%" type="gradient"/>
              <v:shadow on="t" type="perspective" color="#7f7f7f [1601]" opacity=".5" offset="1pt" offset2="-3pt"/>
              <v:textbox style="layout-flow:vertical-ideographic"/>
            </v:shape>
            <v:rect id="_x0000_s1057" style="position:absolute;left:2370;top:7873;width:3000;height:3930" o:regroupid="2" fillcolor="#f2f2f2 [3052]"/>
            <v:shape id="_x0000_s1058" type="#_x0000_t202" style="position:absolute;left:2370;top:7873;width:2670;height:450" o:regroupid="2" filled="f" fillcolor="#f2f2f2 [3052]" stroked="f">
              <v:textbox>
                <w:txbxContent>
                  <w:p w:rsidR="00CD22EF" w:rsidRPr="00953B21" w:rsidRDefault="00CD22EF">
                    <w:pPr>
                      <w:rPr>
                        <w:b/>
                        <w:lang w:val="en-AU"/>
                      </w:rPr>
                    </w:pPr>
                    <w:r w:rsidRPr="00953B21">
                      <w:rPr>
                        <w:b/>
                        <w:lang w:val="en-AU"/>
                      </w:rPr>
                      <w:t>User B’s Computer</w:t>
                    </w:r>
                  </w:p>
                </w:txbxContent>
              </v:textbox>
            </v:shape>
            <v:rect id="_x0000_s1059" style="position:absolute;left:3046;top:8453;width:1469;height:1065" fillcolor="#d99594 [1941]" strokecolor="#d99594 [1941]" strokeweight="1pt">
              <v:fill color2="#f2dbdb [661]" angle="-45" focus="-50%" type="gradient"/>
              <v:shadow on="t" type="perspective" color="#622423 [1605]" opacity=".5" offset="1pt" offset2="-3pt"/>
              <v:textbox>
                <w:txbxContent>
                  <w:p w:rsidR="00CD22EF" w:rsidRPr="00872665" w:rsidRDefault="00CD22EF" w:rsidP="00C03D2A">
                    <w:pPr>
                      <w:rPr>
                        <w:lang w:val="en-AU"/>
                      </w:rPr>
                    </w:pPr>
                    <w:r>
                      <w:rPr>
                        <w:lang w:val="en-AU"/>
                      </w:rPr>
                      <w:t>Specchio User Application</w:t>
                    </w:r>
                  </w:p>
                </w:txbxContent>
              </v:textbox>
            </v:rect>
            <v:shape id="_x0000_s1060" type="#_x0000_t132" style="position:absolute;left:2744;top:9773;width:2071;height:1640" fillcolor="#eaf1dd [662]">
              <v:textbox>
                <w:txbxContent>
                  <w:p w:rsidR="00CD22EF" w:rsidRPr="00872665" w:rsidRDefault="00CD22EF" w:rsidP="00C03D2A">
                    <w:pPr>
                      <w:rPr>
                        <w:lang w:val="en-AU"/>
                      </w:rPr>
                    </w:pPr>
                    <w:r>
                      <w:rPr>
                        <w:lang w:val="en-AU"/>
                      </w:rPr>
                      <w:t>User B’s Campaign Data Directories</w:t>
                    </w:r>
                  </w:p>
                </w:txbxContent>
              </v:textbox>
            </v:shape>
            <v:shape id="_x0000_s1061" type="#_x0000_t68" style="position:absolute;left:3675;top:9458;width:210;height:390" fillcolor="#666 [1936]" strokecolor="#666 [1936]" strokeweight="1pt">
              <v:fill color2="#ccc [656]" angle="-45" focus="-50%" type="gradient"/>
              <v:shadow on="t" type="perspective" color="#7f7f7f [1601]" opacity=".5" offset="1pt" offset2="-3pt"/>
              <v:textbox style="layout-flow:vertical-ideographic"/>
            </v:shape>
            <v:shape id="_x0000_s1062" type="#_x0000_t69" style="position:absolute;left:4190;top:7621;width:2257;height:510;rotation:-2600839fd" fillcolor="#b2a1c7 [1943]" strokecolor="#8064a2 [3207]" strokeweight="1pt">
              <v:fill color2="#8064a2 [3207]" focus="50%" type="gradient"/>
              <v:shadow on="t" type="perspective" color="#3f3151 [1607]" offset="1pt" offset2="-3pt"/>
            </v:shape>
            <v:rect id="_x0000_s1063" style="position:absolute;left:8309;top:8600;width:2356;height:1005" fillcolor="#eaf1dd [662]" stroked="f" strokecolor="white [3212]">
              <v:textbox>
                <w:txbxContent>
                  <w:p w:rsidR="00CD22EF" w:rsidRPr="00C074B4" w:rsidRDefault="00CD22EF">
                    <w:pPr>
                      <w:rPr>
                        <w:lang w:val="en-AU"/>
                      </w:rPr>
                    </w:pPr>
                    <w:r>
                      <w:rPr>
                        <w:lang w:val="en-AU"/>
                      </w:rPr>
                      <w:t>Uploaded copy of User B’s Campaign data</w:t>
                    </w:r>
                  </w:p>
                </w:txbxContent>
              </v:textbox>
            </v:rect>
            <v:shape id="_x0000_s1064" type="#_x0000_t32" style="position:absolute;left:4815;top:9103;width:3494;height:1490;flip:y" o:connectortype="straight">
              <v:stroke dashstyle="dash" endarrow="block"/>
            </v:shape>
            <w10:wrap type="none"/>
            <w10:anchorlock/>
          </v:group>
        </w:pict>
      </w:r>
    </w:p>
    <w:p w:rsidR="00C03D2A" w:rsidRPr="00084655" w:rsidRDefault="00C03D2A" w:rsidP="00C03D2A">
      <w:pPr>
        <w:pStyle w:val="Caption"/>
      </w:pPr>
      <w:r w:rsidRPr="00084655">
        <w:t xml:space="preserve">Figure </w:t>
      </w:r>
      <w:fldSimple w:instr=" SEQ Figure \* ARABIC ">
        <w:r w:rsidR="00CD22EF">
          <w:rPr>
            <w:noProof/>
          </w:rPr>
          <w:t>1</w:t>
        </w:r>
      </w:fldSimple>
      <w:r w:rsidRPr="00084655">
        <w:t xml:space="preserve">: </w:t>
      </w:r>
      <w:r w:rsidR="005755A6">
        <w:t xml:space="preserve">The </w:t>
      </w:r>
      <w:r>
        <w:t>Specchio distributed processing</w:t>
      </w:r>
      <w:r w:rsidR="00953B21">
        <w:t xml:space="preserve"> model</w:t>
      </w:r>
    </w:p>
    <w:p w:rsidR="001310CE" w:rsidRDefault="001310CE" w:rsidP="00C03D2A">
      <w:pPr>
        <w:pStyle w:val="Body"/>
      </w:pPr>
      <w:r>
        <w:t xml:space="preserve">Each </w:t>
      </w:r>
      <w:r w:rsidR="00106BCD">
        <w:t xml:space="preserve">User identifies the </w:t>
      </w:r>
      <w:r>
        <w:t xml:space="preserve">database </w:t>
      </w:r>
      <w:r w:rsidR="00106BCD">
        <w:t>they are accessing</w:t>
      </w:r>
      <w:r>
        <w:t xml:space="preserve"> using the following three fields.</w:t>
      </w:r>
    </w:p>
    <w:p w:rsidR="001310CE" w:rsidRDefault="001310CE" w:rsidP="001310CE">
      <w:pPr>
        <w:pStyle w:val="HangingIndent"/>
      </w:pPr>
      <w:r w:rsidRPr="005220B7">
        <w:rPr>
          <w:rStyle w:val="Strong"/>
        </w:rPr>
        <w:t xml:space="preserve">Web Application Server </w:t>
      </w:r>
      <w:r>
        <w:t xml:space="preserve">  </w:t>
      </w:r>
      <w:r>
        <w:tab/>
        <w:t>A URL string which indicates the computer on which the Specchio database server is running.</w:t>
      </w:r>
    </w:p>
    <w:p w:rsidR="001310CE" w:rsidRDefault="001310CE" w:rsidP="001310CE">
      <w:pPr>
        <w:pStyle w:val="HangingIndent"/>
      </w:pPr>
      <w:r w:rsidRPr="005220B7">
        <w:rPr>
          <w:rStyle w:val="Strong"/>
        </w:rPr>
        <w:t>Port</w:t>
      </w:r>
      <w:r>
        <w:tab/>
        <w:t>The TCP/IP port number on which the Web Application Server must be accessed.</w:t>
      </w:r>
    </w:p>
    <w:p w:rsidR="001310CE" w:rsidRDefault="001310CE" w:rsidP="001310CE">
      <w:pPr>
        <w:pStyle w:val="HangingIndent"/>
      </w:pPr>
      <w:r w:rsidRPr="005220B7">
        <w:rPr>
          <w:rStyle w:val="Strong"/>
        </w:rPr>
        <w:t>Application Path</w:t>
      </w:r>
      <w:r>
        <w:tab/>
        <w:t>The path of the application on the Web Application Server.</w:t>
      </w:r>
    </w:p>
    <w:p w:rsidR="001310CE" w:rsidRDefault="001310CE" w:rsidP="001310CE">
      <w:pPr>
        <w:pStyle w:val="Body"/>
      </w:pPr>
      <w:r>
        <w:lastRenderedPageBreak/>
        <w:t>You should contact your site’s database administrator to find out the value</w:t>
      </w:r>
      <w:r w:rsidR="00971581">
        <w:t>s</w:t>
      </w:r>
      <w:r>
        <w:t xml:space="preserve"> of these </w:t>
      </w:r>
      <w:r w:rsidR="00106BCD">
        <w:t>th</w:t>
      </w:r>
      <w:r w:rsidR="005755A6">
        <w:t>r</w:t>
      </w:r>
      <w:r w:rsidR="00106BCD">
        <w:t xml:space="preserve">ee </w:t>
      </w:r>
      <w:r>
        <w:t>fields for your site.</w:t>
      </w:r>
    </w:p>
    <w:p w:rsidR="001310CE" w:rsidRDefault="001310CE" w:rsidP="00971581">
      <w:pPr>
        <w:pStyle w:val="Heading2"/>
      </w:pPr>
      <w:bookmarkStart w:id="35" w:name="_Ref353786217"/>
      <w:bookmarkStart w:id="36" w:name="_Ref353786223"/>
      <w:bookmarkStart w:id="37" w:name="_Toc355280340"/>
      <w:r>
        <w:t>User Accounts</w:t>
      </w:r>
      <w:bookmarkEnd w:id="35"/>
      <w:bookmarkEnd w:id="36"/>
      <w:bookmarkEnd w:id="37"/>
    </w:p>
    <w:p w:rsidR="001310CE" w:rsidRDefault="001310CE" w:rsidP="001310CE">
      <w:pPr>
        <w:pStyle w:val="Body"/>
      </w:pPr>
      <w:r>
        <w:t xml:space="preserve">In order to log in to a Specchio database, you will need a User Name and Password. These are assigned automatically, so anyone who has downloaded the Specchio Application and knows the URL, Port Number and Path for a Specchio database can create </w:t>
      </w:r>
      <w:r w:rsidR="00106BCD">
        <w:t>a User Name and Password</w:t>
      </w:r>
      <w:r>
        <w:t xml:space="preserve"> for that database.</w:t>
      </w:r>
    </w:p>
    <w:p w:rsidR="001310CE" w:rsidRDefault="001310CE" w:rsidP="001310CE">
      <w:pPr>
        <w:pStyle w:val="Body"/>
      </w:pPr>
      <w:r>
        <w:t>All data that you upload to Specchio will be tagged with your User Name.</w:t>
      </w:r>
    </w:p>
    <w:p w:rsidR="001310CE" w:rsidRDefault="001310CE" w:rsidP="001310CE">
      <w:pPr>
        <w:pStyle w:val="Note"/>
      </w:pPr>
      <w:r>
        <w:t>Note</w:t>
      </w:r>
      <w:r w:rsidR="00CF7D38">
        <w:t>s</w:t>
      </w:r>
      <w:r>
        <w:tab/>
        <w:t>User Accounts are not intended to be secure. It is assumed that Specchio will be run from computers in safe environments.</w:t>
      </w:r>
    </w:p>
    <w:p w:rsidR="001310CE" w:rsidRDefault="001310CE" w:rsidP="001310CE">
      <w:pPr>
        <w:pStyle w:val="Note"/>
      </w:pPr>
      <w:r>
        <w:tab/>
        <w:t xml:space="preserve">There is nothing preventing anyone who knows the Web Application Server’s URL, Port and Path from creating a User Account and accessing </w:t>
      </w:r>
      <w:r w:rsidR="00106BCD">
        <w:t xml:space="preserve">all of </w:t>
      </w:r>
      <w:r>
        <w:t xml:space="preserve">the data in </w:t>
      </w:r>
      <w:r w:rsidR="00106BCD">
        <w:t>that Server’s</w:t>
      </w:r>
      <w:r>
        <w:t xml:space="preserve"> database. However, they will not be able to remove or change any data except </w:t>
      </w:r>
      <w:r w:rsidR="00106BCD">
        <w:t>the data</w:t>
      </w:r>
      <w:r>
        <w:t xml:space="preserve"> which they upload. </w:t>
      </w:r>
    </w:p>
    <w:p w:rsidR="001310CE" w:rsidRDefault="001310CE" w:rsidP="001310CE">
      <w:pPr>
        <w:pStyle w:val="Note"/>
      </w:pPr>
      <w:r>
        <w:tab/>
        <w:t xml:space="preserve">User Names and Passwords are stored in plain text in the </w:t>
      </w:r>
      <w:r w:rsidRPr="00106BCD">
        <w:rPr>
          <w:rStyle w:val="CodeChar"/>
        </w:rPr>
        <w:t>db-config.txt</w:t>
      </w:r>
      <w:r>
        <w:t xml:space="preserve"> file to support convenient logging in. Therefore, anyone with access to your computer can </w:t>
      </w:r>
      <w:r w:rsidR="005755A6">
        <w:t xml:space="preserve">easily </w:t>
      </w:r>
      <w:r>
        <w:t>log in to Specchio as you.</w:t>
      </w:r>
    </w:p>
    <w:p w:rsidR="001310CE" w:rsidRDefault="001310CE" w:rsidP="001310CE">
      <w:pPr>
        <w:pStyle w:val="Body"/>
      </w:pPr>
      <w:r>
        <w:t>To create a User account…</w:t>
      </w:r>
    </w:p>
    <w:p w:rsidR="001310CE" w:rsidRPr="00A9779B" w:rsidRDefault="001310CE" w:rsidP="001310CE">
      <w:pPr>
        <w:pStyle w:val="Bullet"/>
        <w:rPr>
          <w:rStyle w:val="DocActionChar"/>
          <w:i w:val="0"/>
          <w:color w:val="auto"/>
        </w:rPr>
      </w:pPr>
      <w:r>
        <w:t xml:space="preserve">Start the Specchio Application on your local computer. (See the instructions specific to your computer </w:t>
      </w:r>
      <w:r w:rsidR="00E0577E">
        <w:t>–</w:t>
      </w:r>
      <w:r>
        <w:t xml:space="preserve"> section</w:t>
      </w:r>
      <w:r w:rsidR="00E0577E">
        <w:t xml:space="preserve">s </w:t>
      </w:r>
      <w:fldSimple w:instr=" REF _Ref355279324 \r \h  \* MERGEFORMAT ">
        <w:r w:rsidR="00CD22EF" w:rsidRPr="00CD22EF">
          <w:rPr>
            <w:rStyle w:val="CrossReference"/>
          </w:rPr>
          <w:t>2.3</w:t>
        </w:r>
      </w:fldSimple>
      <w:r w:rsidR="00E0577E">
        <w:t xml:space="preserve">, </w:t>
      </w:r>
      <w:fldSimple w:instr=" REF _Ref355279326 \r \h  \* MERGEFORMAT ">
        <w:r w:rsidR="00CD22EF" w:rsidRPr="00CD22EF">
          <w:rPr>
            <w:rStyle w:val="CrossReference"/>
          </w:rPr>
          <w:t>2.4</w:t>
        </w:r>
      </w:fldSimple>
      <w:r w:rsidR="00E0577E">
        <w:t xml:space="preserve"> or </w:t>
      </w:r>
      <w:fldSimple w:instr=" REF _Ref355279327 \r \h  \* MERGEFORMAT ">
        <w:r w:rsidR="00CD22EF" w:rsidRPr="00CD22EF">
          <w:rPr>
            <w:rStyle w:val="CrossReference"/>
          </w:rPr>
          <w:t>2.5</w:t>
        </w:r>
      </w:fldSimple>
      <w:r w:rsidR="00E0577E">
        <w:t xml:space="preserve"> for Microsoft, Unix or Windows.</w:t>
      </w:r>
      <w:r>
        <w:t>)</w:t>
      </w:r>
    </w:p>
    <w:p w:rsidR="001310CE" w:rsidRDefault="001310CE" w:rsidP="001310CE">
      <w:pPr>
        <w:pStyle w:val="Bullet"/>
      </w:pPr>
      <w:r>
        <w:t xml:space="preserve">Select the </w:t>
      </w:r>
      <w:r w:rsidRPr="00E12A44">
        <w:rPr>
          <w:rStyle w:val="GUIWord"/>
        </w:rPr>
        <w:t>Database</w:t>
      </w:r>
      <w:r>
        <w:t xml:space="preserve"> and </w:t>
      </w:r>
      <w:r w:rsidRPr="00E12A44">
        <w:rPr>
          <w:rStyle w:val="GUIWord"/>
        </w:rPr>
        <w:t>Create new user account</w:t>
      </w:r>
      <w:r>
        <w:t xml:space="preserve"> menu items to display the following dialog box.</w:t>
      </w:r>
    </w:p>
    <w:p w:rsidR="001310CE" w:rsidRDefault="001310CE" w:rsidP="001310CE">
      <w:pPr>
        <w:pStyle w:val="FigureIndented"/>
      </w:pPr>
      <w:r>
        <w:rPr>
          <w:lang w:val="en-AU"/>
        </w:rPr>
        <w:drawing>
          <wp:inline distT="0" distB="0" distL="0" distR="0">
            <wp:extent cx="3399064" cy="3374684"/>
            <wp:effectExtent l="19050" t="0" r="0" b="0"/>
            <wp:docPr id="13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srcRect/>
                    <a:stretch>
                      <a:fillRect/>
                    </a:stretch>
                  </pic:blipFill>
                  <pic:spPr bwMode="auto">
                    <a:xfrm>
                      <a:off x="0" y="0"/>
                      <a:ext cx="3399298" cy="3374916"/>
                    </a:xfrm>
                    <a:prstGeom prst="rect">
                      <a:avLst/>
                    </a:prstGeom>
                    <a:noFill/>
                    <a:ln w="9525">
                      <a:noFill/>
                      <a:miter lim="800000"/>
                      <a:headEnd/>
                      <a:tailEnd/>
                    </a:ln>
                  </pic:spPr>
                </pic:pic>
              </a:graphicData>
            </a:graphic>
          </wp:inline>
        </w:drawing>
      </w:r>
    </w:p>
    <w:p w:rsidR="001310CE" w:rsidRPr="00084655" w:rsidRDefault="001310CE" w:rsidP="001310CE">
      <w:pPr>
        <w:pStyle w:val="CaptionIndented"/>
      </w:pPr>
      <w:r w:rsidRPr="00084655">
        <w:t xml:space="preserve">Figure </w:t>
      </w:r>
      <w:fldSimple w:instr=" SEQ Figure \* ARABIC ">
        <w:r w:rsidR="00CD22EF">
          <w:rPr>
            <w:noProof/>
          </w:rPr>
          <w:t>2</w:t>
        </w:r>
      </w:fldSimple>
      <w:r w:rsidRPr="00084655">
        <w:t xml:space="preserve">: </w:t>
      </w:r>
      <w:r>
        <w:t>Create User Account dialog</w:t>
      </w:r>
    </w:p>
    <w:p w:rsidR="001310CE" w:rsidRDefault="001310CE" w:rsidP="001310CE">
      <w:pPr>
        <w:pStyle w:val="Bullet"/>
      </w:pPr>
      <w:r>
        <w:lastRenderedPageBreak/>
        <w:t xml:space="preserve">Enter the </w:t>
      </w:r>
      <w:r w:rsidRPr="00E12A44">
        <w:rPr>
          <w:rStyle w:val="GUIWord"/>
        </w:rPr>
        <w:t>Web Application Server</w:t>
      </w:r>
      <w:r>
        <w:t xml:space="preserve">, </w:t>
      </w:r>
      <w:r w:rsidRPr="00E12A44">
        <w:rPr>
          <w:rStyle w:val="GUIWord"/>
        </w:rPr>
        <w:t>Port</w:t>
      </w:r>
      <w:r>
        <w:t xml:space="preserve"> and </w:t>
      </w:r>
      <w:r w:rsidRPr="00E12A44">
        <w:rPr>
          <w:rStyle w:val="GUIWord"/>
        </w:rPr>
        <w:t>Application Path</w:t>
      </w:r>
      <w:r>
        <w:t xml:space="preserve"> strings that have been supplied to you by your database administrator.</w:t>
      </w:r>
    </w:p>
    <w:p w:rsidR="001310CE" w:rsidRDefault="001310CE" w:rsidP="001310CE">
      <w:pPr>
        <w:pStyle w:val="Bullet"/>
      </w:pPr>
      <w:r>
        <w:t xml:space="preserve">Click on </w:t>
      </w:r>
      <w:r w:rsidRPr="00CE3F4D">
        <w:rPr>
          <w:rStyle w:val="ActionButton"/>
        </w:rPr>
        <w:t xml:space="preserve"> </w:t>
      </w:r>
      <w:r w:rsidRPr="00E12A44">
        <w:rPr>
          <w:rStyle w:val="ActionButton"/>
        </w:rPr>
        <w:t>Connect</w:t>
      </w:r>
      <w:r>
        <w:rPr>
          <w:rStyle w:val="ActionButton"/>
        </w:rPr>
        <w:t xml:space="preserve"> </w:t>
      </w:r>
      <w:r>
        <w:t xml:space="preserve">. The remaining fields on the screen will become active. If ANDS Publishing is supported for your database, ANDS related fields will appear in the dialog box as shown below. See </w:t>
      </w:r>
      <w:r w:rsidR="005755A6" w:rsidRPr="005755A6">
        <w:rPr>
          <w:rStyle w:val="CrossReference"/>
        </w:rPr>
        <w:t xml:space="preserve">Chapter </w:t>
      </w:r>
      <w:fldSimple w:instr=" REF _Ref355008517 \r \h  \* MERGEFORMAT ">
        <w:r w:rsidR="00CD22EF" w:rsidRPr="00CD22EF">
          <w:rPr>
            <w:rStyle w:val="CrossReference"/>
          </w:rPr>
          <w:t>8</w:t>
        </w:r>
      </w:fldSimple>
      <w:r w:rsidR="005755A6" w:rsidRPr="005755A6">
        <w:rPr>
          <w:rStyle w:val="CrossReference"/>
        </w:rPr>
        <w:t xml:space="preserve"> </w:t>
      </w:r>
      <w:fldSimple w:instr=" REF _Ref355008521 \h  \* MERGEFORMAT ">
        <w:r w:rsidR="00CD22EF" w:rsidRPr="00CD22EF">
          <w:rPr>
            <w:rStyle w:val="CrossReference"/>
          </w:rPr>
          <w:t>Publishing Data to ANDS</w:t>
        </w:r>
      </w:fldSimple>
      <w:r>
        <w:t xml:space="preserve"> for more information about the ANDS service and its operation.</w:t>
      </w:r>
    </w:p>
    <w:p w:rsidR="001310CE" w:rsidRDefault="001310CE" w:rsidP="001310CE">
      <w:pPr>
        <w:pStyle w:val="FigureIndented"/>
      </w:pPr>
      <w:r>
        <w:rPr>
          <w:lang w:val="en-AU"/>
        </w:rPr>
        <w:drawing>
          <wp:inline distT="0" distB="0" distL="0" distR="0">
            <wp:extent cx="3344019" cy="3868057"/>
            <wp:effectExtent l="19050" t="0" r="8781" b="0"/>
            <wp:docPr id="13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srcRect/>
                    <a:stretch>
                      <a:fillRect/>
                    </a:stretch>
                  </pic:blipFill>
                  <pic:spPr bwMode="auto">
                    <a:xfrm>
                      <a:off x="0" y="0"/>
                      <a:ext cx="3344154" cy="3868213"/>
                    </a:xfrm>
                    <a:prstGeom prst="rect">
                      <a:avLst/>
                    </a:prstGeom>
                    <a:noFill/>
                    <a:ln w="9525">
                      <a:noFill/>
                      <a:miter lim="800000"/>
                      <a:headEnd/>
                      <a:tailEnd/>
                    </a:ln>
                  </pic:spPr>
                </pic:pic>
              </a:graphicData>
            </a:graphic>
          </wp:inline>
        </w:drawing>
      </w:r>
    </w:p>
    <w:p w:rsidR="001310CE" w:rsidRPr="00084655" w:rsidRDefault="001310CE" w:rsidP="001310CE">
      <w:pPr>
        <w:pStyle w:val="CaptionIndented"/>
      </w:pPr>
      <w:r w:rsidRPr="00084655">
        <w:t xml:space="preserve">Figure </w:t>
      </w:r>
      <w:fldSimple w:instr=" SEQ Figure \* ARABIC ">
        <w:r w:rsidR="00CD22EF">
          <w:rPr>
            <w:noProof/>
          </w:rPr>
          <w:t>3</w:t>
        </w:r>
      </w:fldSimple>
      <w:r w:rsidRPr="00084655">
        <w:t xml:space="preserve">: </w:t>
      </w:r>
      <w:r>
        <w:t>Create User Account dialog for ANDS users</w:t>
      </w:r>
    </w:p>
    <w:p w:rsidR="001310CE" w:rsidRDefault="001310CE" w:rsidP="001310CE">
      <w:pPr>
        <w:pStyle w:val="Bullet"/>
      </w:pPr>
      <w:r>
        <w:t xml:space="preserve">Select your </w:t>
      </w:r>
      <w:r w:rsidRPr="00E12A44">
        <w:rPr>
          <w:rStyle w:val="GUIWord"/>
        </w:rPr>
        <w:t>Title</w:t>
      </w:r>
      <w:r>
        <w:t xml:space="preserve"> and enter your </w:t>
      </w:r>
      <w:r w:rsidRPr="00E12A44">
        <w:rPr>
          <w:rStyle w:val="GUIWord"/>
        </w:rPr>
        <w:t>First</w:t>
      </w:r>
      <w:r>
        <w:t xml:space="preserve"> and </w:t>
      </w:r>
      <w:r w:rsidRPr="00E12A44">
        <w:rPr>
          <w:rStyle w:val="GUIWord"/>
        </w:rPr>
        <w:t>Last Names</w:t>
      </w:r>
      <w:r>
        <w:t>. These will be used to identify the data which you upload to Specchio to other Specchio users.</w:t>
      </w:r>
    </w:p>
    <w:p w:rsidR="001310CE" w:rsidRDefault="001310CE" w:rsidP="001310CE">
      <w:pPr>
        <w:pStyle w:val="Bullet"/>
      </w:pPr>
      <w:r>
        <w:t xml:space="preserve">Select the name of your </w:t>
      </w:r>
      <w:r w:rsidRPr="00E12A44">
        <w:rPr>
          <w:rStyle w:val="GUIWord"/>
        </w:rPr>
        <w:t>Institute</w:t>
      </w:r>
      <w:r>
        <w:t xml:space="preserve"> from the dropdown list. If the name of your Institute is not present in the list, click on </w:t>
      </w:r>
      <w:r w:rsidR="005755A6">
        <w:rPr>
          <w:rStyle w:val="ActionButton"/>
        </w:rPr>
        <w:t> </w:t>
      </w:r>
      <w:r w:rsidRPr="005755A6">
        <w:rPr>
          <w:rStyle w:val="ActionButton"/>
        </w:rPr>
        <w:t>Add new institute…</w:t>
      </w:r>
      <w:r w:rsidR="005755A6">
        <w:rPr>
          <w:rStyle w:val="ActionButton"/>
        </w:rPr>
        <w:t> </w:t>
      </w:r>
      <w:r>
        <w:t xml:space="preserve"> This will cause a small dialog box to appear. Enter your institute and department name and click on </w:t>
      </w:r>
      <w:r w:rsidR="005755A6">
        <w:rPr>
          <w:rStyle w:val="ActionButton"/>
        </w:rPr>
        <w:t> </w:t>
      </w:r>
      <w:r w:rsidRPr="00E12A44">
        <w:rPr>
          <w:rStyle w:val="ActionButton"/>
        </w:rPr>
        <w:t>Create</w:t>
      </w:r>
      <w:r w:rsidR="005755A6">
        <w:rPr>
          <w:rStyle w:val="ActionButton"/>
        </w:rPr>
        <w:t> </w:t>
      </w:r>
      <w:r>
        <w:t xml:space="preserve">. </w:t>
      </w:r>
      <w:r w:rsidR="00CF19AD">
        <w:t xml:space="preserve">It is possible to create an empty institute name where both Institute and Department are blank. </w:t>
      </w:r>
      <w:r>
        <w:t>(Take care to enter these details correctly. There is no function to change or remove these names. If there is a need to change or remove a name, you will need to request your database administrator to do it for you.)</w:t>
      </w:r>
    </w:p>
    <w:p w:rsidR="001310CE" w:rsidRDefault="001310CE" w:rsidP="001310CE">
      <w:pPr>
        <w:pStyle w:val="Bullet"/>
      </w:pPr>
      <w:r>
        <w:t>Enter your email address and a URL which other Specchio users can use to contact you and access information about you.</w:t>
      </w:r>
    </w:p>
    <w:p w:rsidR="001310CE" w:rsidRDefault="001310CE" w:rsidP="001310CE">
      <w:pPr>
        <w:pStyle w:val="Bullet"/>
      </w:pPr>
      <w:r>
        <w:t xml:space="preserve">If your database supports ANDS Publishing and you already have an </w:t>
      </w:r>
      <w:r w:rsidRPr="00E12A44">
        <w:rPr>
          <w:rStyle w:val="GUIWord"/>
        </w:rPr>
        <w:t>ANDS Party Identifier</w:t>
      </w:r>
      <w:r>
        <w:t>, set the checkbox and enter your</w:t>
      </w:r>
      <w:r w:rsidRPr="00E12A44">
        <w:rPr>
          <w:rStyle w:val="GUIWord"/>
        </w:rPr>
        <w:t xml:space="preserve"> ANDS Party Identifier</w:t>
      </w:r>
      <w:r>
        <w:t xml:space="preserve"> in the following field. Take care when entering this field. You cannot change it once entered. If you </w:t>
      </w:r>
      <w:r>
        <w:lastRenderedPageBreak/>
        <w:t>do not have an ANDS Party Identifier, leave the checkbox unchecked and Specchio will create one for you.</w:t>
      </w:r>
    </w:p>
    <w:p w:rsidR="001310CE" w:rsidRDefault="001310CE" w:rsidP="001310CE">
      <w:pPr>
        <w:pStyle w:val="Bullet"/>
      </w:pPr>
      <w:r>
        <w:t xml:space="preserve">Click on </w:t>
      </w:r>
      <w:r w:rsidR="005755A6" w:rsidRPr="005755A6">
        <w:rPr>
          <w:rStyle w:val="ActionButton"/>
        </w:rPr>
        <w:t> </w:t>
      </w:r>
      <w:r w:rsidRPr="00E12A44">
        <w:rPr>
          <w:rStyle w:val="ActionButton"/>
        </w:rPr>
        <w:t>Create</w:t>
      </w:r>
      <w:r w:rsidR="005755A6">
        <w:rPr>
          <w:rStyle w:val="ActionButton"/>
        </w:rPr>
        <w:t> </w:t>
      </w:r>
      <w:r>
        <w:t>. The dialog box will close.</w:t>
      </w:r>
    </w:p>
    <w:p w:rsidR="001310CE" w:rsidRDefault="001310CE" w:rsidP="001310CE">
      <w:pPr>
        <w:pStyle w:val="Body"/>
      </w:pPr>
      <w:r>
        <w:t>This process will generate the following information and store it in the database’s User list.</w:t>
      </w:r>
    </w:p>
    <w:p w:rsidR="001310CE" w:rsidRDefault="001310CE" w:rsidP="001310CE">
      <w:pPr>
        <w:pStyle w:val="HangingIndent"/>
      </w:pPr>
      <w:r w:rsidRPr="005220B7">
        <w:rPr>
          <w:rStyle w:val="Strong"/>
        </w:rPr>
        <w:t>User Name</w:t>
      </w:r>
      <w:r>
        <w:tab/>
        <w:t>A short name constructed from your own name which will be used to identify you when you log into the Specchio database.</w:t>
      </w:r>
    </w:p>
    <w:p w:rsidR="001310CE" w:rsidRDefault="001310CE" w:rsidP="001310CE">
      <w:pPr>
        <w:pStyle w:val="HangingIndent"/>
      </w:pPr>
      <w:r w:rsidRPr="005220B7">
        <w:rPr>
          <w:rStyle w:val="Strong"/>
        </w:rPr>
        <w:t>Password</w:t>
      </w:r>
      <w:r>
        <w:tab/>
        <w:t>A password that is required when you log into the Specchio database.</w:t>
      </w:r>
    </w:p>
    <w:p w:rsidR="001310CE" w:rsidRDefault="001310CE" w:rsidP="001310CE">
      <w:pPr>
        <w:pStyle w:val="HangingIndent"/>
      </w:pPr>
      <w:r w:rsidRPr="005220B7">
        <w:rPr>
          <w:rStyle w:val="Strong"/>
        </w:rPr>
        <w:t>ANDS Party Identifier</w:t>
      </w:r>
      <w:r>
        <w:t xml:space="preserve">   </w:t>
      </w:r>
      <w:r>
        <w:tab/>
        <w:t>If your database supports ANDS Publishing, this string is generated. It identifies data which you Publish to ANDS. To view your ANDS Party Identifier, follow the procedure shown below for editing your User Account details.</w:t>
      </w:r>
    </w:p>
    <w:p w:rsidR="001310CE" w:rsidRDefault="001310CE" w:rsidP="001310CE">
      <w:pPr>
        <w:pStyle w:val="Body"/>
      </w:pPr>
      <w:r>
        <w:t xml:space="preserve">A line is also added to the </w:t>
      </w:r>
      <w:r w:rsidRPr="00CE3F4D">
        <w:rPr>
          <w:rStyle w:val="CodeChar"/>
        </w:rPr>
        <w:t>db-config.txt file</w:t>
      </w:r>
      <w:r>
        <w:t xml:space="preserve"> on your computer. This line holds sufficient information for you to log into your database.</w:t>
      </w:r>
      <w:r w:rsidR="00D04BE3">
        <w:t xml:space="preserve"> If you edit this file, you can add known accounts to it. The account which appears as the first non-comment line is the default account in the login dialog. Follow the instructions in the comment lines in the file if you wish to make manual changes.</w:t>
      </w:r>
    </w:p>
    <w:p w:rsidR="001310CE" w:rsidRDefault="001310CE" w:rsidP="001310CE">
      <w:pPr>
        <w:pStyle w:val="Body"/>
      </w:pPr>
      <w:r>
        <w:t>When you are logged on to Specchio, you can edit your User Account information</w:t>
      </w:r>
      <w:r w:rsidR="00D04BE3">
        <w:t xml:space="preserve"> which is stored in the Specchio database</w:t>
      </w:r>
      <w:r>
        <w:t>.</w:t>
      </w:r>
    </w:p>
    <w:p w:rsidR="001310CE" w:rsidRDefault="001310CE" w:rsidP="001310CE">
      <w:pPr>
        <w:pStyle w:val="Bullet"/>
      </w:pPr>
      <w:r>
        <w:t xml:space="preserve">Select the </w:t>
      </w:r>
      <w:r w:rsidRPr="00E12A44">
        <w:rPr>
          <w:rStyle w:val="GUIWord"/>
        </w:rPr>
        <w:t>Database</w:t>
      </w:r>
      <w:r>
        <w:t xml:space="preserve"> and </w:t>
      </w:r>
      <w:r w:rsidRPr="00E12A44">
        <w:rPr>
          <w:rStyle w:val="GUIWord"/>
        </w:rPr>
        <w:t>Edit user information</w:t>
      </w:r>
      <w:r>
        <w:t xml:space="preserve"> menu items to display the following dialog box.</w:t>
      </w:r>
    </w:p>
    <w:p w:rsidR="001310CE" w:rsidRDefault="001310CE" w:rsidP="001310CE">
      <w:pPr>
        <w:pStyle w:val="FigureIndented"/>
      </w:pPr>
      <w:r>
        <w:rPr>
          <w:lang w:val="en-AU"/>
        </w:rPr>
        <w:drawing>
          <wp:inline distT="0" distB="0" distL="0" distR="0">
            <wp:extent cx="3362387" cy="2735943"/>
            <wp:effectExtent l="19050" t="0" r="9463" b="0"/>
            <wp:docPr id="13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
                    <a:srcRect/>
                    <a:stretch>
                      <a:fillRect/>
                    </a:stretch>
                  </pic:blipFill>
                  <pic:spPr bwMode="auto">
                    <a:xfrm>
                      <a:off x="0" y="0"/>
                      <a:ext cx="3362387" cy="2735943"/>
                    </a:xfrm>
                    <a:prstGeom prst="rect">
                      <a:avLst/>
                    </a:prstGeom>
                    <a:noFill/>
                    <a:ln w="9525">
                      <a:noFill/>
                      <a:miter lim="800000"/>
                      <a:headEnd/>
                      <a:tailEnd/>
                    </a:ln>
                  </pic:spPr>
                </pic:pic>
              </a:graphicData>
            </a:graphic>
          </wp:inline>
        </w:drawing>
      </w:r>
      <w:r>
        <w:br/>
      </w:r>
      <w:r w:rsidRPr="00ED49E4">
        <w:rPr>
          <w:rStyle w:val="DocActionChar"/>
        </w:rPr>
        <w:t>%%% Confirm what details should be in this screen dump.</w:t>
      </w:r>
    </w:p>
    <w:p w:rsidR="001310CE" w:rsidRPr="00084655" w:rsidRDefault="001310CE" w:rsidP="001310CE">
      <w:pPr>
        <w:pStyle w:val="CaptionIndented"/>
      </w:pPr>
      <w:r w:rsidRPr="00084655">
        <w:t xml:space="preserve">Figure </w:t>
      </w:r>
      <w:fldSimple w:instr=" SEQ Figure \* ARABIC ">
        <w:r w:rsidR="00CD22EF">
          <w:rPr>
            <w:noProof/>
          </w:rPr>
          <w:t>4</w:t>
        </w:r>
      </w:fldSimple>
      <w:r w:rsidRPr="00084655">
        <w:t xml:space="preserve">: </w:t>
      </w:r>
      <w:r>
        <w:t>Edit User Account dialog</w:t>
      </w:r>
    </w:p>
    <w:p w:rsidR="001310CE" w:rsidRDefault="001310CE" w:rsidP="001310CE">
      <w:pPr>
        <w:pStyle w:val="Bullet"/>
      </w:pPr>
      <w:r>
        <w:t xml:space="preserve">Update the details as you require and click on </w:t>
      </w:r>
      <w:r w:rsidR="005755A6" w:rsidRPr="005755A6">
        <w:rPr>
          <w:rStyle w:val="ActionButton"/>
        </w:rPr>
        <w:t> </w:t>
      </w:r>
      <w:r w:rsidRPr="00E12A44">
        <w:rPr>
          <w:rStyle w:val="ActionButton"/>
        </w:rPr>
        <w:t>Update</w:t>
      </w:r>
      <w:r w:rsidR="005755A6">
        <w:rPr>
          <w:rStyle w:val="ActionButton"/>
        </w:rPr>
        <w:t> </w:t>
      </w:r>
      <w:r>
        <w:t xml:space="preserve">. All fields can be changed on this dialog box except the </w:t>
      </w:r>
      <w:r w:rsidRPr="00E12A44">
        <w:rPr>
          <w:rStyle w:val="GUIWord"/>
        </w:rPr>
        <w:t>ANDS Party Identifier</w:t>
      </w:r>
      <w:r>
        <w:t>.</w:t>
      </w:r>
    </w:p>
    <w:p w:rsidR="001310CE" w:rsidRDefault="001310CE" w:rsidP="00106BCD">
      <w:pPr>
        <w:pStyle w:val="Heading2"/>
      </w:pPr>
      <w:bookmarkStart w:id="38" w:name="_Toc355280341"/>
      <w:r>
        <w:lastRenderedPageBreak/>
        <w:t>Administrator Access</w:t>
      </w:r>
      <w:bookmarkEnd w:id="38"/>
    </w:p>
    <w:p w:rsidR="001310CE" w:rsidRDefault="001310CE" w:rsidP="001310CE">
      <w:pPr>
        <w:pStyle w:val="Body"/>
      </w:pPr>
      <w:r>
        <w:t xml:space="preserve">Certain Specchio functions, such as </w:t>
      </w:r>
      <w:r w:rsidR="00E0577E">
        <w:t>uploading Instrument definitions and Calibrations</w:t>
      </w:r>
      <w:r>
        <w:t xml:space="preserve">, require administrator permission. For normal Users, these operations </w:t>
      </w:r>
      <w:r w:rsidR="00E0577E">
        <w:t xml:space="preserve">on their respective sub-menus </w:t>
      </w:r>
      <w:r>
        <w:t>are greyed out.</w:t>
      </w:r>
    </w:p>
    <w:p w:rsidR="001310CE" w:rsidRPr="00D778C5" w:rsidRDefault="001310CE" w:rsidP="001310CE">
      <w:pPr>
        <w:pStyle w:val="Body"/>
      </w:pPr>
      <w:r>
        <w:t>When the Specchio database is created, it has an Administrator account defined. The User Name and Password for this account are not generally advertised. See your Specchio Administrator if you require access to these administration functions.</w:t>
      </w:r>
    </w:p>
    <w:p w:rsidR="00E10D8B" w:rsidRDefault="00E10D8B" w:rsidP="00E10D8B">
      <w:pPr>
        <w:pStyle w:val="Heading2"/>
      </w:pPr>
      <w:bookmarkStart w:id="39" w:name="_Toc355280342"/>
      <w:r>
        <w:t>Campaigns</w:t>
      </w:r>
      <w:bookmarkEnd w:id="39"/>
    </w:p>
    <w:p w:rsidR="00556D60" w:rsidRDefault="00556D60" w:rsidP="00E10D8B">
      <w:pPr>
        <w:pStyle w:val="Body"/>
      </w:pPr>
      <w:r>
        <w:t xml:space="preserve">Data uploaded to </w:t>
      </w:r>
      <w:r w:rsidR="00E10D8B" w:rsidRPr="00084655">
        <w:t xml:space="preserve">SPECCHIO </w:t>
      </w:r>
      <w:r>
        <w:t>are organised into Campaigns. Ideally</w:t>
      </w:r>
      <w:r w:rsidR="00E10D8B" w:rsidRPr="00084655">
        <w:t xml:space="preserve">, a new </w:t>
      </w:r>
      <w:r>
        <w:t>C</w:t>
      </w:r>
      <w:r w:rsidR="00E10D8B" w:rsidRPr="00084655">
        <w:t>ampaign is created to hold data for</w:t>
      </w:r>
      <w:r>
        <w:t xml:space="preserve"> every new sampling experiment.</w:t>
      </w:r>
    </w:p>
    <w:p w:rsidR="00E10D8B" w:rsidRPr="00084655" w:rsidRDefault="00556D60" w:rsidP="00E10D8B">
      <w:pPr>
        <w:pStyle w:val="Body"/>
      </w:pPr>
      <w:r>
        <w:t>On your computer, t</w:t>
      </w:r>
      <w:r w:rsidR="00E10D8B" w:rsidRPr="00084655">
        <w:t xml:space="preserve">he spectral data files </w:t>
      </w:r>
      <w:r>
        <w:t>for</w:t>
      </w:r>
      <w:r w:rsidR="00E10D8B" w:rsidRPr="00084655">
        <w:t xml:space="preserve"> a </w:t>
      </w:r>
      <w:r w:rsidRPr="00084655">
        <w:t xml:space="preserve">Campaign </w:t>
      </w:r>
      <w:r w:rsidR="00E10D8B" w:rsidRPr="00084655">
        <w:t xml:space="preserve">must be held by a </w:t>
      </w:r>
      <w:r>
        <w:t>sub-directory</w:t>
      </w:r>
      <w:r w:rsidR="00E10D8B" w:rsidRPr="00084655">
        <w:t xml:space="preserve"> structure </w:t>
      </w:r>
      <w:r>
        <w:t>which organises the spectral data according to their function</w:t>
      </w:r>
      <w:r w:rsidR="00E10D8B" w:rsidRPr="00084655">
        <w:t xml:space="preserve">. </w:t>
      </w:r>
      <w:r>
        <w:t xml:space="preserve">(For more information see section </w:t>
      </w:r>
      <w:fldSimple w:instr=" REF _Ref130789600 \r \h  \* MERGEFORMAT ">
        <w:r w:rsidR="00CD22EF" w:rsidRPr="00CD22EF">
          <w:rPr>
            <w:rStyle w:val="CrossReference"/>
          </w:rPr>
          <w:t>4.2</w:t>
        </w:r>
      </w:fldSimple>
      <w:r w:rsidRPr="00556D60">
        <w:rPr>
          <w:rStyle w:val="CrossReference"/>
        </w:rPr>
        <w:t xml:space="preserve"> </w:t>
      </w:r>
      <w:fldSimple w:instr=" REF _Ref130789600 \h  \* MERGEFORMAT ">
        <w:r w:rsidR="00CD22EF" w:rsidRPr="00CD22EF">
          <w:rPr>
            <w:rStyle w:val="CrossReference"/>
          </w:rPr>
          <w:t>Hierarchical Structure</w:t>
        </w:r>
      </w:fldSimple>
      <w:r>
        <w:t xml:space="preserve">.) </w:t>
      </w:r>
      <w:r w:rsidR="00E10D8B" w:rsidRPr="00084655">
        <w:t xml:space="preserve">This </w:t>
      </w:r>
      <w:r>
        <w:t>sub-directory structure will be replicated in the Specchio database when the Campaign data are uploaded. The sub-directory structure should not be renamed, moved, reorganised or deleted after uploading, so that additional data can subsequently be uploaded easily.</w:t>
      </w:r>
    </w:p>
    <w:p w:rsidR="00E10D8B" w:rsidRPr="00084655" w:rsidRDefault="00E10D8B" w:rsidP="00E10D8B">
      <w:pPr>
        <w:pStyle w:val="Body"/>
      </w:pPr>
      <w:r w:rsidRPr="00084655">
        <w:t>Typically, the operations carried out for each campaign are:</w:t>
      </w:r>
    </w:p>
    <w:p w:rsidR="00E10D8B" w:rsidRPr="00084655" w:rsidRDefault="00E10D8B" w:rsidP="00E10D8B">
      <w:pPr>
        <w:pStyle w:val="Numbered"/>
      </w:pPr>
      <w:bookmarkStart w:id="40" w:name="_Ref131844226"/>
      <w:r w:rsidRPr="00084655">
        <w:t xml:space="preserve">Creation of a new </w:t>
      </w:r>
      <w:bookmarkEnd w:id="40"/>
      <w:r w:rsidR="00556D60">
        <w:t>C</w:t>
      </w:r>
      <w:r w:rsidRPr="00084655">
        <w:t>ampaign</w:t>
      </w:r>
      <w:r w:rsidR="00556D60">
        <w:t xml:space="preserve"> in Specchio and linking it to the sub-directory of spectra on your computer’s disk</w:t>
      </w:r>
    </w:p>
    <w:p w:rsidR="00E10D8B" w:rsidRPr="00084655" w:rsidRDefault="00556D60" w:rsidP="00E10D8B">
      <w:pPr>
        <w:pStyle w:val="Numbered"/>
      </w:pPr>
      <w:r>
        <w:t>Upl</w:t>
      </w:r>
      <w:r w:rsidR="00E10D8B" w:rsidRPr="00084655">
        <w:t>oading of spectra</w:t>
      </w:r>
      <w:r>
        <w:t xml:space="preserve"> data from your local disk to the Specchio database</w:t>
      </w:r>
    </w:p>
    <w:p w:rsidR="00E10D8B" w:rsidRPr="00084655" w:rsidRDefault="00E10D8B" w:rsidP="00E10D8B">
      <w:pPr>
        <w:pStyle w:val="Numbered"/>
      </w:pPr>
      <w:r w:rsidRPr="00084655">
        <w:t>Entering of metadata</w:t>
      </w:r>
      <w:r w:rsidR="00556D60">
        <w:t xml:space="preserve"> into the Specchio database for the uploaded spectra</w:t>
      </w:r>
    </w:p>
    <w:p w:rsidR="00E10D8B" w:rsidRPr="00084655" w:rsidRDefault="00E10D8B" w:rsidP="00E10D8B">
      <w:pPr>
        <w:pStyle w:val="Numbered"/>
      </w:pPr>
      <w:r w:rsidRPr="00084655">
        <w:t>Repeated data query, visualisation</w:t>
      </w:r>
      <w:r>
        <w:t>, processing</w:t>
      </w:r>
      <w:r w:rsidRPr="00084655">
        <w:t xml:space="preserve"> and file output</w:t>
      </w:r>
      <w:r w:rsidR="00556D60">
        <w:t xml:space="preserve"> based on the uploaded data</w:t>
      </w:r>
    </w:p>
    <w:p w:rsidR="00E10D8B" w:rsidRPr="00084655" w:rsidRDefault="00E10D8B" w:rsidP="00E10D8B">
      <w:pPr>
        <w:pStyle w:val="Body"/>
      </w:pPr>
      <w:r>
        <w:t>N</w:t>
      </w:r>
      <w:r w:rsidRPr="00084655">
        <w:t>ew data can be added</w:t>
      </w:r>
      <w:r>
        <w:t xml:space="preserve"> to </w:t>
      </w:r>
      <w:r w:rsidRPr="00084655">
        <w:t xml:space="preserve">ongoing </w:t>
      </w:r>
      <w:r w:rsidR="00556D60" w:rsidRPr="00084655">
        <w:t xml:space="preserve">Campaigns </w:t>
      </w:r>
      <w:r w:rsidRPr="00084655">
        <w:t xml:space="preserve">by </w:t>
      </w:r>
      <w:r w:rsidR="00556D60" w:rsidRPr="00084655">
        <w:t xml:space="preserve">first </w:t>
      </w:r>
      <w:r w:rsidRPr="00084655">
        <w:t xml:space="preserve">storing them in the already existing </w:t>
      </w:r>
      <w:r w:rsidR="0039469A">
        <w:t xml:space="preserve">Campaign sub-directory </w:t>
      </w:r>
      <w:r>
        <w:t xml:space="preserve">data </w:t>
      </w:r>
      <w:r w:rsidRPr="00084655">
        <w:t>stru</w:t>
      </w:r>
      <w:r>
        <w:t xml:space="preserve">cture on </w:t>
      </w:r>
      <w:r w:rsidR="0039469A">
        <w:t>your computer’s disk</w:t>
      </w:r>
      <w:r>
        <w:t xml:space="preserve"> and </w:t>
      </w:r>
      <w:r w:rsidR="0039469A">
        <w:t xml:space="preserve">then </w:t>
      </w:r>
      <w:r w:rsidRPr="00084655">
        <w:t xml:space="preserve">invoking the SPECCHIO loading operation </w:t>
      </w:r>
      <w:r>
        <w:t xml:space="preserve">for the </w:t>
      </w:r>
      <w:r w:rsidR="0039469A">
        <w:t>entire C</w:t>
      </w:r>
      <w:r>
        <w:t xml:space="preserve">ampaign </w:t>
      </w:r>
      <w:r w:rsidRPr="00084655">
        <w:t xml:space="preserve">again. Only new spectra </w:t>
      </w:r>
      <w:r w:rsidR="00556D60">
        <w:t xml:space="preserve">discovered in the </w:t>
      </w:r>
      <w:r w:rsidR="0039469A">
        <w:t>sub-</w:t>
      </w:r>
      <w:r w:rsidR="00556D60">
        <w:t xml:space="preserve">directory hierarchy </w:t>
      </w:r>
      <w:r w:rsidRPr="00084655">
        <w:t>will be added to the database in this case.</w:t>
      </w:r>
      <w:r w:rsidR="00556D60">
        <w:t xml:space="preserve"> Existing data will not be duplicated.</w:t>
      </w:r>
    </w:p>
    <w:p w:rsidR="001310CE" w:rsidRDefault="001310CE" w:rsidP="00971581">
      <w:pPr>
        <w:pStyle w:val="Heading2"/>
      </w:pPr>
      <w:bookmarkStart w:id="41" w:name="_Toc355280343"/>
      <w:r>
        <w:t>Research Groups and Accessing Specchio Data</w:t>
      </w:r>
      <w:bookmarkEnd w:id="41"/>
    </w:p>
    <w:p w:rsidR="001310CE" w:rsidRDefault="001310CE" w:rsidP="001310CE">
      <w:pPr>
        <w:pStyle w:val="Body"/>
      </w:pPr>
      <w:r>
        <w:t>When you upload data</w:t>
      </w:r>
      <w:r w:rsidR="00556D60">
        <w:t xml:space="preserve"> for a Campaign</w:t>
      </w:r>
      <w:r>
        <w:t xml:space="preserve"> to Specchio, all Users of your Specchio database can access your </w:t>
      </w:r>
      <w:r w:rsidR="00556D60">
        <w:t>Campaign</w:t>
      </w:r>
      <w:r>
        <w:t xml:space="preserve">. However, only you can modify or delete it unless you specifically allow others to have write access to </w:t>
      </w:r>
      <w:r w:rsidR="00556D60">
        <w:t>it</w:t>
      </w:r>
      <w:r>
        <w:t>. This access is controlled by setting a Research Group of Users for each Campaign that you upload.</w:t>
      </w:r>
      <w:r w:rsidRPr="006B29D5">
        <w:t xml:space="preserve"> </w:t>
      </w:r>
      <w:r>
        <w:t>Just as you can add other Users to the Campaign’s Research Group, so you can remove them too.</w:t>
      </w:r>
    </w:p>
    <w:p w:rsidR="001310CE" w:rsidRDefault="001310CE" w:rsidP="001310CE">
      <w:pPr>
        <w:pStyle w:val="Body"/>
      </w:pPr>
      <w:r>
        <w:t xml:space="preserve">The membership of each Research Group is stored as metadata for the Campaign. See </w:t>
      </w:r>
      <w:fldSimple w:instr=" REF _Ref354084379 \r \h  \* MERGEFORMAT ">
        <w:r w:rsidR="00CD22EF" w:rsidRPr="00CD22EF">
          <w:rPr>
            <w:rStyle w:val="CrossReference"/>
          </w:rPr>
          <w:t>3.8.1</w:t>
        </w:r>
      </w:fldSimple>
      <w:r w:rsidRPr="001A42EB">
        <w:rPr>
          <w:rStyle w:val="CrossReference"/>
        </w:rPr>
        <w:t xml:space="preserve"> </w:t>
      </w:r>
      <w:fldSimple w:instr=" REF _Ref354084379 \h  \* MERGEFORMAT ">
        <w:r w:rsidR="00CD22EF" w:rsidRPr="00CD22EF">
          <w:rPr>
            <w:rStyle w:val="CrossReference"/>
          </w:rPr>
          <w:t>Campaign Related Metadata</w:t>
        </w:r>
      </w:fldSimple>
      <w:r>
        <w:t xml:space="preserve"> for more information about metadata and </w:t>
      </w:r>
      <w:fldSimple w:instr=" REF _Ref354142563 \r \h  \* MERGEFORMAT ">
        <w:r w:rsidR="00CD22EF" w:rsidRPr="00CD22EF">
          <w:rPr>
            <w:rStyle w:val="CrossReference"/>
          </w:rPr>
          <w:t>6.4.1</w:t>
        </w:r>
      </w:fldSimple>
      <w:r w:rsidRPr="001A42EB">
        <w:rPr>
          <w:rStyle w:val="CrossReference"/>
        </w:rPr>
        <w:t xml:space="preserve"> </w:t>
      </w:r>
      <w:fldSimple w:instr=" REF _Ref354142567 \h  \* MERGEFORMAT ">
        <w:r w:rsidR="00CD22EF" w:rsidRPr="00CD22EF">
          <w:rPr>
            <w:rStyle w:val="CrossReference"/>
          </w:rPr>
          <w:t>Displaying and Editing</w:t>
        </w:r>
        <w:r w:rsidR="00CD22EF" w:rsidRPr="00A7583F">
          <w:t xml:space="preserve"> Campaign Metadata</w:t>
        </w:r>
      </w:fldSimple>
      <w:r>
        <w:t xml:space="preserve"> for instructions for updating it. Each Research Group applies only to one Campaign. </w:t>
      </w:r>
    </w:p>
    <w:p w:rsidR="001310CE" w:rsidRDefault="001310CE" w:rsidP="001310CE">
      <w:pPr>
        <w:pStyle w:val="Body"/>
      </w:pPr>
      <w:r>
        <w:t>When you add another Specchio User to the Research Group for your Campaign, that User gets all the rights that you have for that Campaign. That is, they can modify the data, add to it or remove it. They can also change the membership of the Research Group.</w:t>
      </w:r>
    </w:p>
    <w:p w:rsidR="001310CE" w:rsidRPr="00595C57" w:rsidRDefault="001310CE" w:rsidP="001310CE">
      <w:pPr>
        <w:pStyle w:val="Note"/>
      </w:pPr>
      <w:r>
        <w:lastRenderedPageBreak/>
        <w:t>Note</w:t>
      </w:r>
      <w:r>
        <w:tab/>
        <w:t>It is not recommended to remove the original uploader of the Campaign from the list of Users in the access Research Group. Th</w:t>
      </w:r>
      <w:r w:rsidR="00106BCD">
        <w:t>is</w:t>
      </w:r>
      <w:r>
        <w:t xml:space="preserve"> does not make sense, and may lead to unexpected results. </w:t>
      </w:r>
    </w:p>
    <w:p w:rsidR="001310CE" w:rsidRPr="00084655" w:rsidRDefault="001310CE" w:rsidP="00306258">
      <w:pPr>
        <w:pStyle w:val="Heading2"/>
      </w:pPr>
      <w:bookmarkStart w:id="42" w:name="_Toc355280344"/>
      <w:bookmarkEnd w:id="34"/>
      <w:r w:rsidRPr="00084655">
        <w:t>Time Data</w:t>
      </w:r>
      <w:bookmarkEnd w:id="42"/>
    </w:p>
    <w:p w:rsidR="001310CE" w:rsidRPr="00084655" w:rsidRDefault="001310CE" w:rsidP="00A7583F">
      <w:pPr>
        <w:pStyle w:val="Body"/>
      </w:pPr>
      <w:r w:rsidRPr="00084655">
        <w:t>SPECCHIO expects time</w:t>
      </w:r>
      <w:r w:rsidR="00243D76">
        <w:t>s for Spectra acquisition to be</w:t>
      </w:r>
      <w:r w:rsidRPr="00084655">
        <w:t xml:space="preserve"> in UTC (Coordinated Universal Time). For practical purposes UTC is</w:t>
      </w:r>
      <w:r w:rsidR="00104C68">
        <w:t xml:space="preserve"> considered equivalent to GMT. H</w:t>
      </w:r>
      <w:r w:rsidRPr="00084655">
        <w:t>owever, the term UTC is recommended for technical contexts</w:t>
      </w:r>
      <w:r w:rsidR="00243D76">
        <w:t xml:space="preserve"> </w:t>
      </w:r>
      <w:sdt>
        <w:sdtPr>
          <w:id w:val="12084323"/>
          <w:citation/>
        </w:sdtPr>
        <w:sdtContent>
          <w:r w:rsidR="00B84CD6">
            <w:fldChar w:fldCharType="begin"/>
          </w:r>
          <w:r w:rsidR="00243D76">
            <w:rPr>
              <w:lang w:val="en-AU"/>
            </w:rPr>
            <w:instrText xml:space="preserve"> CITATION Ast03 \l 3081 </w:instrText>
          </w:r>
          <w:r w:rsidR="00B84CD6">
            <w:fldChar w:fldCharType="separate"/>
          </w:r>
          <w:r w:rsidR="00243D76" w:rsidRPr="00243D76">
            <w:rPr>
              <w:noProof/>
              <w:lang w:val="en-AU"/>
            </w:rPr>
            <w:t>[1]</w:t>
          </w:r>
          <w:r w:rsidR="00B84CD6">
            <w:fldChar w:fldCharType="end"/>
          </w:r>
        </w:sdtContent>
      </w:sdt>
      <w:r w:rsidRPr="00084655">
        <w:t>.</w:t>
      </w:r>
    </w:p>
    <w:p w:rsidR="001310CE" w:rsidRPr="00084655" w:rsidRDefault="001310CE" w:rsidP="00A7583F">
      <w:pPr>
        <w:pStyle w:val="Body"/>
      </w:pPr>
      <w:r w:rsidRPr="00084655">
        <w:t>The above implies that all computers capturing data for use in SPECCHIO have their time</w:t>
      </w:r>
      <w:r>
        <w:t xml:space="preserve"> </w:t>
      </w:r>
      <w:r w:rsidRPr="00084655">
        <w:t xml:space="preserve">zone set to GMT and their system time adjusted to UTC. </w:t>
      </w:r>
      <w:r w:rsidR="00104C68">
        <w:t>However, this is not usual, so t</w:t>
      </w:r>
      <w:r w:rsidRPr="00084655">
        <w:t xml:space="preserve">he </w:t>
      </w:r>
      <w:r w:rsidR="00243D76">
        <w:t>Spectrum acquisition</w:t>
      </w:r>
      <w:r w:rsidR="00243D76" w:rsidRPr="00084655">
        <w:t xml:space="preserve"> </w:t>
      </w:r>
      <w:r w:rsidRPr="00084655">
        <w:t xml:space="preserve">date/time can be modified in the database using a function in the Metadata Editor if a time different </w:t>
      </w:r>
      <w:r w:rsidR="00104C68">
        <w:t>from</w:t>
      </w:r>
      <w:r w:rsidRPr="00084655">
        <w:t xml:space="preserve"> UTC was used.</w:t>
      </w:r>
    </w:p>
    <w:p w:rsidR="001310CE" w:rsidRPr="00084655" w:rsidRDefault="001310CE" w:rsidP="00306258">
      <w:pPr>
        <w:pStyle w:val="Heading2"/>
      </w:pPr>
      <w:bookmarkStart w:id="43" w:name="_Ref153677830"/>
      <w:bookmarkStart w:id="44" w:name="_Toc355280345"/>
      <w:r w:rsidRPr="00084655">
        <w:t>Data Links</w:t>
      </w:r>
      <w:bookmarkEnd w:id="43"/>
      <w:bookmarkEnd w:id="44"/>
    </w:p>
    <w:p w:rsidR="00C9189A" w:rsidRDefault="00C9189A" w:rsidP="00C9189A">
      <w:pPr>
        <w:pStyle w:val="DocAction"/>
      </w:pPr>
      <w:r>
        <w:t>%%% I can’t get data links to work. I always get a Java error and the progress bar sticks at 0%. You can close the progress bar box and retry, but I always get the same result no matter which spectra I highlight. 500 internal server error on POST.</w:t>
      </w:r>
      <w:r w:rsidR="00E56406">
        <w:t xml:space="preserve"> 2/5 Nick gets the same error, but it works for him on GER_Example, where it fails for me. JIRA DC10-</w:t>
      </w:r>
      <w:r w:rsidR="00E51617">
        <w:t>180</w:t>
      </w:r>
      <w:r w:rsidR="00E56406">
        <w:t>.</w:t>
      </w:r>
    </w:p>
    <w:p w:rsidR="00C9189A" w:rsidRDefault="00C9189A" w:rsidP="00C9189A">
      <w:pPr>
        <w:pStyle w:val="DocAction"/>
      </w:pPr>
      <w:r>
        <w:t>%%% Are there still three varieties of data link?</w:t>
      </w:r>
      <w:r w:rsidR="00E56406">
        <w:t xml:space="preserve"> 2/5 Nick will check with Andy.</w:t>
      </w:r>
    </w:p>
    <w:p w:rsidR="00C9189A" w:rsidRDefault="00C9189A" w:rsidP="00C9189A">
      <w:pPr>
        <w:pStyle w:val="DocAction"/>
      </w:pPr>
      <w:r>
        <w:t>%%% Is it possible to view the data links in any way? I can’t find a way. How does a user tell that they’re set up correctly?</w:t>
      </w:r>
      <w:r w:rsidR="00E56406">
        <w:t xml:space="preserve"> 2/5 Nick will check with Andy by email.</w:t>
      </w:r>
    </w:p>
    <w:p w:rsidR="00E10D8B" w:rsidRDefault="001310CE" w:rsidP="00A7583F">
      <w:pPr>
        <w:pStyle w:val="Body"/>
      </w:pPr>
      <w:r w:rsidRPr="00084655">
        <w:t xml:space="preserve">Data links </w:t>
      </w:r>
      <w:r w:rsidR="00104C68">
        <w:t>define</w:t>
      </w:r>
      <w:r w:rsidRPr="00084655">
        <w:t xml:space="preserve"> </w:t>
      </w:r>
      <w:r w:rsidR="00E10D8B" w:rsidRPr="00084655">
        <w:t xml:space="preserve">relationships </w:t>
      </w:r>
      <w:r w:rsidRPr="00084655">
        <w:t xml:space="preserve">between data sets or single spectra. </w:t>
      </w:r>
      <w:r>
        <w:t>That is,</w:t>
      </w:r>
      <w:r w:rsidRPr="00084655">
        <w:t xml:space="preserve"> data links are 1:1 relationships between either two hierarchies or two spectra. </w:t>
      </w:r>
      <w:r w:rsidR="00E10D8B">
        <w:t>There are three types of d</w:t>
      </w:r>
      <w:r w:rsidRPr="00084655">
        <w:t>ata links</w:t>
      </w:r>
      <w:r w:rsidR="00E10D8B">
        <w:t>.</w:t>
      </w:r>
    </w:p>
    <w:p w:rsidR="00E10D8B" w:rsidRDefault="001310CE" w:rsidP="00E10D8B">
      <w:pPr>
        <w:pStyle w:val="HangingIndent"/>
      </w:pPr>
      <w:r w:rsidRPr="00084655">
        <w:t>Photometer data</w:t>
      </w:r>
      <w:r w:rsidR="00E10D8B">
        <w:tab/>
      </w:r>
      <w:r w:rsidR="00E10D8B" w:rsidRPr="00C9189A">
        <w:rPr>
          <w:rStyle w:val="DocActionChar"/>
        </w:rPr>
        <w:t>%%% explain what these types actually mean.</w:t>
      </w:r>
    </w:p>
    <w:p w:rsidR="00E10D8B" w:rsidRDefault="001310CE" w:rsidP="00E10D8B">
      <w:pPr>
        <w:pStyle w:val="HangingIndent"/>
      </w:pPr>
      <w:r w:rsidRPr="00084655">
        <w:t>Spectralon data</w:t>
      </w:r>
      <w:r w:rsidR="00E10D8B">
        <w:tab/>
      </w:r>
      <w:r w:rsidR="00E10D8B" w:rsidRPr="00C9189A">
        <w:rPr>
          <w:rStyle w:val="DocActionChar"/>
        </w:rPr>
        <w:t>%%%</w:t>
      </w:r>
    </w:p>
    <w:p w:rsidR="001310CE" w:rsidRPr="00084655" w:rsidRDefault="001310CE" w:rsidP="00E10D8B">
      <w:pPr>
        <w:pStyle w:val="HangingIndent"/>
      </w:pPr>
      <w:r>
        <w:t>Radiance data</w:t>
      </w:r>
      <w:r w:rsidR="00E10D8B">
        <w:tab/>
      </w:r>
      <w:r w:rsidR="00E10D8B" w:rsidRPr="00C9189A">
        <w:rPr>
          <w:rStyle w:val="DocActionChar"/>
        </w:rPr>
        <w:t>%%%</w:t>
      </w:r>
    </w:p>
    <w:p w:rsidR="001310CE" w:rsidRPr="00084655" w:rsidRDefault="00E10D8B" w:rsidP="00A7583F">
      <w:pPr>
        <w:pStyle w:val="Body"/>
      </w:pPr>
      <w:r>
        <w:t>I</w:t>
      </w:r>
      <w:r w:rsidRPr="00084655">
        <w:t>n some cases</w:t>
      </w:r>
      <w:r>
        <w:t xml:space="preserve"> d</w:t>
      </w:r>
      <w:r w:rsidR="001310CE" w:rsidRPr="00084655">
        <w:t xml:space="preserve">ata links are set up automatically during campaign data loading. </w:t>
      </w:r>
      <w:r w:rsidR="001310CE">
        <w:t>For example,</w:t>
      </w:r>
      <w:r w:rsidR="001310CE" w:rsidRPr="00084655">
        <w:t xml:space="preserve"> GER signature files include the spectra of both target and white reference. </w:t>
      </w:r>
    </w:p>
    <w:p w:rsidR="001310CE" w:rsidRPr="00084655" w:rsidRDefault="001310CE" w:rsidP="00A7583F">
      <w:pPr>
        <w:pStyle w:val="Body"/>
      </w:pPr>
      <w:r w:rsidRPr="00084655">
        <w:t xml:space="preserve">For more information on data links see </w:t>
      </w:r>
      <w:r w:rsidR="00B84CD6">
        <w:fldChar w:fldCharType="begin"/>
      </w:r>
      <w:r>
        <w:instrText xml:space="preserve"> REF _Ref153795826 \r \h </w:instrText>
      </w:r>
      <w:r w:rsidR="00B84CD6">
        <w:fldChar w:fldCharType="separate"/>
      </w:r>
      <w:r w:rsidR="00CD22EF">
        <w:t>6.2.1</w:t>
      </w:r>
      <w:r w:rsidR="00B84CD6">
        <w:fldChar w:fldCharType="end"/>
      </w:r>
      <w:r w:rsidRPr="00084655">
        <w:t xml:space="preserve"> </w:t>
      </w:r>
      <w:r w:rsidRPr="006B202C">
        <w:rPr>
          <w:rStyle w:val="DocActionChar"/>
        </w:rPr>
        <w:t>(%%% No info in ASD section</w:t>
      </w:r>
      <w:r>
        <w:rPr>
          <w:rStyle w:val="DocActionChar"/>
        </w:rPr>
        <w:t xml:space="preserve">, should it be </w:t>
      </w:r>
      <w:r w:rsidR="00E10D8B">
        <w:rPr>
          <w:rStyle w:val="DocActionChar"/>
        </w:rPr>
        <w:t xml:space="preserve">reference to </w:t>
      </w:r>
      <w:r>
        <w:rPr>
          <w:rStyle w:val="DocActionChar"/>
        </w:rPr>
        <w:t>following section GER?</w:t>
      </w:r>
      <w:r w:rsidRPr="006B202C">
        <w:rPr>
          <w:rStyle w:val="DocActionChar"/>
        </w:rPr>
        <w:t>)</w:t>
      </w:r>
      <w:r>
        <w:t xml:space="preserve"> </w:t>
      </w:r>
      <w:r w:rsidRPr="00084655">
        <w:t xml:space="preserve">and </w:t>
      </w:r>
      <w:r w:rsidR="00B84CD6">
        <w:fldChar w:fldCharType="begin"/>
      </w:r>
      <w:r>
        <w:instrText xml:space="preserve"> REF _Ref153794273 \r \h </w:instrText>
      </w:r>
      <w:r w:rsidR="00B84CD6">
        <w:fldChar w:fldCharType="separate"/>
      </w:r>
      <w:r w:rsidR="00CD22EF">
        <w:t>6.4.2.7.2</w:t>
      </w:r>
      <w:r w:rsidR="00B84CD6">
        <w:fldChar w:fldCharType="end"/>
      </w:r>
      <w:r w:rsidRPr="00084655">
        <w:t>.</w:t>
      </w:r>
    </w:p>
    <w:p w:rsidR="001310CE" w:rsidRDefault="001310CE" w:rsidP="00A7583F">
      <w:pPr>
        <w:pStyle w:val="Body"/>
      </w:pPr>
      <w:r w:rsidRPr="00084655">
        <w:t xml:space="preserve">SPECCHIO </w:t>
      </w:r>
      <w:r w:rsidR="00E10D8B">
        <w:t>refers to</w:t>
      </w:r>
      <w:r>
        <w:t xml:space="preserve"> data link information</w:t>
      </w:r>
      <w:r w:rsidR="00E10D8B">
        <w:t xml:space="preserve"> in some of its operations</w:t>
      </w:r>
      <w:r>
        <w:t>, for</w:t>
      </w:r>
      <w:r w:rsidRPr="00084655">
        <w:t xml:space="preserve"> </w:t>
      </w:r>
      <w:r>
        <w:t>example</w:t>
      </w:r>
      <w:r w:rsidRPr="00084655">
        <w:t xml:space="preserve"> </w:t>
      </w:r>
      <w:r>
        <w:t xml:space="preserve">the </w:t>
      </w:r>
      <w:r w:rsidRPr="00084655">
        <w:t>automatic calculation of reflectance from target and reference radiances.</w:t>
      </w:r>
    </w:p>
    <w:p w:rsidR="001310CE" w:rsidRPr="00084655" w:rsidRDefault="001310CE" w:rsidP="0080641E">
      <w:pPr>
        <w:pStyle w:val="Heading2"/>
      </w:pPr>
      <w:bookmarkStart w:id="45" w:name="_Ref153696358"/>
      <w:bookmarkStart w:id="46" w:name="_Toc355280346"/>
      <w:r w:rsidRPr="00084655">
        <w:t>Sensors and Instruments</w:t>
      </w:r>
      <w:bookmarkEnd w:id="45"/>
      <w:bookmarkEnd w:id="46"/>
    </w:p>
    <w:p w:rsidR="001310CE" w:rsidRDefault="001310CE" w:rsidP="00A7583F">
      <w:pPr>
        <w:pStyle w:val="Body"/>
      </w:pPr>
      <w:r w:rsidRPr="00084655">
        <w:t xml:space="preserve">SPECCHIO defines </w:t>
      </w:r>
      <w:r w:rsidR="00E0577E">
        <w:t>S</w:t>
      </w:r>
      <w:r w:rsidRPr="00084655">
        <w:t xml:space="preserve">ensors and </w:t>
      </w:r>
      <w:r w:rsidR="00E0577E">
        <w:t>I</w:t>
      </w:r>
      <w:r w:rsidRPr="00084655">
        <w:t>nstruments</w:t>
      </w:r>
      <w:r w:rsidR="00E0577E">
        <w:t>, which</w:t>
      </w:r>
      <w:r w:rsidRPr="00084655">
        <w:t xml:space="preserve"> are modelled as two different entities in the database.</w:t>
      </w:r>
    </w:p>
    <w:p w:rsidR="00243D76" w:rsidRPr="00084655" w:rsidRDefault="00243D76" w:rsidP="00243D76">
      <w:pPr>
        <w:pStyle w:val="DocAction"/>
      </w:pPr>
      <w:r>
        <w:t>%%% Maybe a diagram describing sensors, instruments and calibrations and their linkages could be helpful here. A sort of Booch diagram.</w:t>
      </w:r>
    </w:p>
    <w:p w:rsidR="001310CE" w:rsidRDefault="00E0577E" w:rsidP="00E0577E">
      <w:pPr>
        <w:pStyle w:val="HangingIndent"/>
      </w:pPr>
      <w:r>
        <w:t>Sensor</w:t>
      </w:r>
      <w:r>
        <w:tab/>
        <w:t>A</w:t>
      </w:r>
      <w:r w:rsidR="001310CE" w:rsidRPr="00084655">
        <w:t xml:space="preserve"> physical setup of sensors, i.e. number of channels, average wavelength and FWHM per channel, sensor type number (usually a code given by the manufacturer, e.g. 4 for ASD FSFR sensor). Sensors </w:t>
      </w:r>
      <w:r w:rsidR="001310CE" w:rsidRPr="00084655">
        <w:lastRenderedPageBreak/>
        <w:t xml:space="preserve">are defined only once in the database. </w:t>
      </w:r>
      <w:r w:rsidRPr="00E0577E">
        <w:rPr>
          <w:rStyle w:val="DocActionChar"/>
        </w:rPr>
        <w:t>%%% Would this also be a Sensor type”, as referred below, or a “Instrument model”?</w:t>
      </w:r>
    </w:p>
    <w:p w:rsidR="001310CE" w:rsidRPr="00084655" w:rsidRDefault="001310CE" w:rsidP="00E0577E">
      <w:pPr>
        <w:pStyle w:val="HangingIndent"/>
      </w:pPr>
      <w:r w:rsidRPr="00084655">
        <w:t>Instrument</w:t>
      </w:r>
      <w:r w:rsidR="00E0577E">
        <w:tab/>
        <w:t>E</w:t>
      </w:r>
      <w:r w:rsidRPr="00084655">
        <w:t xml:space="preserve">xisting instances of a certain sensor type. There can be several different instruments that are all of one sensor type. Instruments also have a defined owner and a history of calibrations. </w:t>
      </w:r>
    </w:p>
    <w:p w:rsidR="001310CE" w:rsidRDefault="001310CE" w:rsidP="00A7583F">
      <w:pPr>
        <w:pStyle w:val="Body"/>
      </w:pPr>
      <w:r w:rsidRPr="00084655">
        <w:t xml:space="preserve">Consider the example of a GER 3700 instrument: this instrument is an instance of a GER 3700 sensor. The sensor defines the average wavelength per channel. As long as no calibration for the instrument has been entered into the database the channels defined in the sensor will be used for plotting and exporting spectral data. When calibrations are entered for instruments they override the sensor specifications. For further information please refer to </w:t>
      </w:r>
      <w:sdt>
        <w:sdtPr>
          <w:id w:val="12084321"/>
          <w:citation/>
        </w:sdtPr>
        <w:sdtContent>
          <w:r w:rsidR="00B84CD6">
            <w:fldChar w:fldCharType="begin"/>
          </w:r>
          <w:r w:rsidR="00E0577E">
            <w:rPr>
              <w:lang w:val="en-AU"/>
            </w:rPr>
            <w:instrText xml:space="preserve"> CITATION Hün07 \l 3081 </w:instrText>
          </w:r>
          <w:r w:rsidR="00B84CD6">
            <w:fldChar w:fldCharType="separate"/>
          </w:r>
          <w:r w:rsidR="00243D76" w:rsidRPr="00243D76">
            <w:rPr>
              <w:noProof/>
              <w:lang w:val="en-AU"/>
            </w:rPr>
            <w:t>[2]</w:t>
          </w:r>
          <w:r w:rsidR="00B84CD6">
            <w:fldChar w:fldCharType="end"/>
          </w:r>
        </w:sdtContent>
      </w:sdt>
      <w:r w:rsidR="00E0577E">
        <w:t xml:space="preserve"> </w:t>
      </w:r>
      <w:r w:rsidR="00E0577E" w:rsidRPr="00243D76">
        <w:rPr>
          <w:rStyle w:val="DocActionChar"/>
        </w:rPr>
        <w:t>%%% Check this reference. It could be one of three. Even better, remove the need for it, because these references are all references to info which should be in this document</w:t>
      </w:r>
      <w:r w:rsidRPr="00084655">
        <w:t xml:space="preserve">. </w:t>
      </w:r>
    </w:p>
    <w:p w:rsidR="001310CE" w:rsidRPr="00084655" w:rsidRDefault="00243D76" w:rsidP="00243D76">
      <w:pPr>
        <w:pStyle w:val="Note"/>
      </w:pPr>
      <w:r>
        <w:t>Note</w:t>
      </w:r>
      <w:r>
        <w:tab/>
      </w:r>
      <w:r w:rsidR="001310CE">
        <w:t>Instruments that change the number of stored spectral bands based on user configurations (such as is possible with the new SVC HR-1024) are not yet supported.</w:t>
      </w:r>
    </w:p>
    <w:p w:rsidR="001310CE" w:rsidRDefault="001310CE" w:rsidP="0049064B">
      <w:pPr>
        <w:pStyle w:val="Heading2"/>
      </w:pPr>
      <w:bookmarkStart w:id="47" w:name="_Ref354072820"/>
      <w:bookmarkStart w:id="48" w:name="_Ref354072822"/>
      <w:bookmarkStart w:id="49" w:name="_Toc355280347"/>
      <w:r w:rsidRPr="00084655">
        <w:t>Metadata</w:t>
      </w:r>
      <w:bookmarkEnd w:id="47"/>
      <w:bookmarkEnd w:id="48"/>
      <w:bookmarkEnd w:id="49"/>
    </w:p>
    <w:p w:rsidR="001310CE" w:rsidRDefault="001310CE" w:rsidP="00A7583F">
      <w:pPr>
        <w:pStyle w:val="Body"/>
      </w:pPr>
      <w:r>
        <w:t>Specchio allows Users to store metadata about the data they have uploaded into Specchio Campaigns. It is stored at two levels: Campaign Related Metadata and Spectrum Related Metadata.</w:t>
      </w:r>
    </w:p>
    <w:p w:rsidR="001310CE" w:rsidRDefault="001310CE" w:rsidP="00A7583F">
      <w:pPr>
        <w:pStyle w:val="Body"/>
      </w:pPr>
      <w:r>
        <w:t>For more information on the metadata parameters supported by SPECCHIO please refer to</w:t>
      </w:r>
      <w:r w:rsidRPr="00084655">
        <w:t xml:space="preserve"> Hüni et al.</w:t>
      </w:r>
      <w:r w:rsidR="00B84CD6" w:rsidRPr="00084655">
        <w:fldChar w:fldCharType="begin"/>
      </w:r>
      <w:r>
        <w:instrText xml:space="preserve"> ADDIN EN.CITE &lt;EndNote&gt;&lt;Cite ExcludeAuth="1"&gt;&lt;Author&gt;Hüni&lt;/Author&gt;&lt;Year&gt;2007&lt;/Year&gt;&lt;RecNum&gt;220&lt;/RecNum&gt;&lt;record&gt;&lt;rec-number&gt;220&lt;/rec-number&gt;&lt;foreign-keys&gt;&lt;key app="EN" db-id="0svr2tdvgevw2ned2pb5tt5ur5tdf0savr9s"&gt;220&lt;/key&gt;&lt;/foreign-keys&gt;&lt;ref-type name="Conference Proceedings"&gt;10&lt;/ref-type&gt;&lt;contributors&gt;&lt;authors&gt;&lt;author&gt;Hüni, A.&lt;/author&gt;&lt;author&gt;Nieke, Jens&lt;/author&gt;&lt;author&gt;Schopfer, J.&lt;/author&gt;&lt;author&gt;Kneubühler, M.&lt;/author&gt;&lt;author&gt;Itten, Klaus&lt;/author&gt;&lt;/authors&gt;&lt;/contributors&gt;&lt;titles&gt;&lt;title&gt;Metadata of Spectral Data Collections&lt;/title&gt;&lt;secondary-title&gt;5th EARSeL Workshop on Imaging Spectroscopy&lt;/secondary-title&gt;&lt;/titles&gt;&lt;pages&gt;14&lt;/pages&gt;&lt;dates&gt;&lt;year&gt;2007&lt;/year&gt;&lt;pub-dates&gt;&lt;date&gt;23-25 April 2007&lt;/date&gt;&lt;/pub-dates&gt;&lt;/dates&gt;&lt;pub-location&gt;Bruges, Belgium&lt;/pub-location&gt;&lt;urls&gt;&lt;/urls&gt;&lt;/record&gt;&lt;/Cite&gt;&lt;/EndNote&gt;</w:instrText>
      </w:r>
      <w:r w:rsidR="00B84CD6" w:rsidRPr="00084655">
        <w:fldChar w:fldCharType="separate"/>
      </w:r>
      <w:r w:rsidRPr="00084655">
        <w:rPr>
          <w:noProof/>
        </w:rPr>
        <w:t>(2007)</w:t>
      </w:r>
      <w:r w:rsidR="00B84CD6" w:rsidRPr="00084655">
        <w:fldChar w:fldCharType="end"/>
      </w:r>
      <w:r>
        <w:t xml:space="preserve">.  </w:t>
      </w:r>
      <w:sdt>
        <w:sdtPr>
          <w:id w:val="12084322"/>
          <w:citation/>
        </w:sdtPr>
        <w:sdtContent>
          <w:r w:rsidR="00B84CD6">
            <w:fldChar w:fldCharType="begin"/>
          </w:r>
          <w:r w:rsidR="00243D76">
            <w:rPr>
              <w:lang w:val="en-AU"/>
            </w:rPr>
            <w:instrText xml:space="preserve"> CITATION Hün07 \l 3081 </w:instrText>
          </w:r>
          <w:r w:rsidR="00B84CD6">
            <w:fldChar w:fldCharType="separate"/>
          </w:r>
          <w:r w:rsidR="00243D76" w:rsidRPr="00243D76">
            <w:rPr>
              <w:noProof/>
              <w:lang w:val="en-AU"/>
            </w:rPr>
            <w:t>[2]</w:t>
          </w:r>
          <w:r w:rsidR="00B84CD6">
            <w:fldChar w:fldCharType="end"/>
          </w:r>
        </w:sdtContent>
      </w:sdt>
      <w:r w:rsidR="00243D76">
        <w:t xml:space="preserve"> </w:t>
      </w:r>
      <w:r w:rsidR="00243D76" w:rsidRPr="00243D76">
        <w:rPr>
          <w:rStyle w:val="DocActionChar"/>
        </w:rPr>
        <w:t>%%% Check this reference. It could be one of three. Even better, remove the need for it, because these references are all references to info which should be in this document</w:t>
      </w:r>
      <w:r w:rsidR="00243D76">
        <w:rPr>
          <w:rStyle w:val="DocActionChar"/>
        </w:rPr>
        <w:t xml:space="preserve"> </w:t>
      </w:r>
      <w:r w:rsidRPr="00CF7394">
        <w:rPr>
          <w:rStyle w:val="DocActionChar"/>
        </w:rPr>
        <w:t>%%%</w:t>
      </w:r>
      <w:r>
        <w:rPr>
          <w:rStyle w:val="DocActionChar"/>
        </w:rPr>
        <w:t xml:space="preserve"> </w:t>
      </w:r>
      <w:r w:rsidR="00243D76">
        <w:rPr>
          <w:rStyle w:val="DocActionChar"/>
        </w:rPr>
        <w:t>Can I see the</w:t>
      </w:r>
      <w:r w:rsidRPr="00CF7394">
        <w:rPr>
          <w:rStyle w:val="DocActionChar"/>
        </w:rPr>
        <w:t>s</w:t>
      </w:r>
      <w:r w:rsidR="00243D76">
        <w:rPr>
          <w:rStyle w:val="DocActionChar"/>
        </w:rPr>
        <w:t>e three</w:t>
      </w:r>
      <w:r w:rsidRPr="00CF7394">
        <w:rPr>
          <w:rStyle w:val="DocActionChar"/>
        </w:rPr>
        <w:t xml:space="preserve"> reference</w:t>
      </w:r>
      <w:r w:rsidR="00243D76">
        <w:rPr>
          <w:rStyle w:val="DocActionChar"/>
        </w:rPr>
        <w:t>s</w:t>
      </w:r>
      <w:r w:rsidRPr="00CF7394">
        <w:rPr>
          <w:rStyle w:val="DocActionChar"/>
        </w:rPr>
        <w:t>?</w:t>
      </w:r>
      <w:r w:rsidR="00243D76">
        <w:rPr>
          <w:rStyle w:val="DocActionChar"/>
        </w:rPr>
        <w:t xml:space="preserve"> Ask Andy.</w:t>
      </w:r>
    </w:p>
    <w:p w:rsidR="001310CE" w:rsidRDefault="001310CE" w:rsidP="00A7583F">
      <w:pPr>
        <w:pStyle w:val="Heading3"/>
      </w:pPr>
      <w:bookmarkStart w:id="50" w:name="_Ref354084379"/>
      <w:bookmarkStart w:id="51" w:name="_Ref354084382"/>
      <w:bookmarkStart w:id="52" w:name="_Toc355280348"/>
      <w:r>
        <w:t>Campaign Related Metadata</w:t>
      </w:r>
      <w:bookmarkEnd w:id="50"/>
      <w:bookmarkEnd w:id="51"/>
      <w:bookmarkEnd w:id="52"/>
    </w:p>
    <w:p w:rsidR="001310CE" w:rsidRDefault="001310CE" w:rsidP="00A7583F">
      <w:pPr>
        <w:pStyle w:val="Body"/>
      </w:pPr>
      <w:r>
        <w:t>The following metadata can be set for each Campaign.</w:t>
      </w:r>
    </w:p>
    <w:tbl>
      <w:tblPr>
        <w:tblStyle w:val="TableSimple"/>
        <w:tblW w:w="0" w:type="auto"/>
        <w:tblInd w:w="817" w:type="dxa"/>
        <w:tblLook w:val="04A0"/>
      </w:tblPr>
      <w:tblGrid>
        <w:gridCol w:w="1828"/>
        <w:gridCol w:w="6926"/>
      </w:tblGrid>
      <w:tr w:rsidR="001310CE" w:rsidTr="00305207">
        <w:tc>
          <w:tcPr>
            <w:tcW w:w="0" w:type="auto"/>
          </w:tcPr>
          <w:p w:rsidR="001310CE" w:rsidRPr="00F2736F" w:rsidRDefault="001310CE" w:rsidP="00305207">
            <w:pPr>
              <w:pStyle w:val="TableText"/>
              <w:rPr>
                <w:rStyle w:val="GUIWord"/>
              </w:rPr>
            </w:pPr>
            <w:r w:rsidRPr="00F2736F">
              <w:rPr>
                <w:rStyle w:val="GUIWord"/>
              </w:rPr>
              <w:t>Campaign name</w:t>
            </w:r>
          </w:p>
        </w:tc>
        <w:tc>
          <w:tcPr>
            <w:tcW w:w="0" w:type="auto"/>
          </w:tcPr>
          <w:p w:rsidR="001310CE" w:rsidRDefault="001310CE" w:rsidP="00305207">
            <w:pPr>
              <w:pStyle w:val="TableText"/>
            </w:pPr>
            <w:r>
              <w:t>The name under which the Campaign is stored in the Specchio database</w:t>
            </w:r>
          </w:p>
        </w:tc>
      </w:tr>
      <w:tr w:rsidR="001310CE" w:rsidTr="00305207">
        <w:tc>
          <w:tcPr>
            <w:tcW w:w="0" w:type="auto"/>
          </w:tcPr>
          <w:p w:rsidR="001310CE" w:rsidRPr="00F2736F" w:rsidRDefault="001310CE" w:rsidP="00305207">
            <w:pPr>
              <w:pStyle w:val="TableText"/>
              <w:rPr>
                <w:rStyle w:val="GUIWord"/>
              </w:rPr>
            </w:pPr>
            <w:r w:rsidRPr="00F2736F">
              <w:rPr>
                <w:rStyle w:val="GUIWord"/>
              </w:rPr>
              <w:t>Description</w:t>
            </w:r>
          </w:p>
        </w:tc>
        <w:tc>
          <w:tcPr>
            <w:tcW w:w="0" w:type="auto"/>
          </w:tcPr>
          <w:p w:rsidR="001310CE" w:rsidRDefault="001310CE" w:rsidP="00305207">
            <w:pPr>
              <w:pStyle w:val="TableText"/>
            </w:pPr>
            <w:r>
              <w:t xml:space="preserve">A free format description </w:t>
            </w:r>
            <w:r w:rsidRPr="00084655">
              <w:t xml:space="preserve">of the </w:t>
            </w:r>
            <w:r>
              <w:t>C</w:t>
            </w:r>
            <w:r w:rsidRPr="00084655">
              <w:t>ampaign</w:t>
            </w:r>
          </w:p>
        </w:tc>
      </w:tr>
      <w:tr w:rsidR="001310CE" w:rsidTr="00305207">
        <w:tc>
          <w:tcPr>
            <w:tcW w:w="0" w:type="auto"/>
          </w:tcPr>
          <w:p w:rsidR="001310CE" w:rsidRPr="00F2736F" w:rsidRDefault="001310CE" w:rsidP="00305207">
            <w:pPr>
              <w:pStyle w:val="TableText"/>
              <w:rPr>
                <w:rStyle w:val="GUIWord"/>
              </w:rPr>
            </w:pPr>
            <w:r w:rsidRPr="00F2736F">
              <w:rPr>
                <w:rStyle w:val="GUIWord"/>
              </w:rPr>
              <w:t>Investigator</w:t>
            </w:r>
          </w:p>
        </w:tc>
        <w:tc>
          <w:tcPr>
            <w:tcW w:w="0" w:type="auto"/>
          </w:tcPr>
          <w:p w:rsidR="001310CE" w:rsidRDefault="001310CE" w:rsidP="00305207">
            <w:pPr>
              <w:pStyle w:val="TableText"/>
            </w:pPr>
            <w:r>
              <w:t>T</w:t>
            </w:r>
            <w:r w:rsidRPr="00084655">
              <w:t xml:space="preserve">he person in charge of this </w:t>
            </w:r>
            <w:r>
              <w:t>C</w:t>
            </w:r>
            <w:r w:rsidRPr="00084655">
              <w:t xml:space="preserve">ampaign (i.e. the </w:t>
            </w:r>
            <w:r>
              <w:t>U</w:t>
            </w:r>
            <w:r w:rsidRPr="00084655">
              <w:t>ser defining and loading the campaign). This field is filled automatically</w:t>
            </w:r>
            <w:r>
              <w:t xml:space="preserve"> and cannot be changed</w:t>
            </w:r>
            <w:r w:rsidRPr="00084655">
              <w:t>.</w:t>
            </w:r>
          </w:p>
        </w:tc>
      </w:tr>
      <w:tr w:rsidR="001310CE" w:rsidTr="00305207">
        <w:tc>
          <w:tcPr>
            <w:tcW w:w="0" w:type="auto"/>
          </w:tcPr>
          <w:p w:rsidR="001310CE" w:rsidRPr="00F2736F" w:rsidRDefault="001310CE" w:rsidP="00305207">
            <w:pPr>
              <w:pStyle w:val="TableText"/>
              <w:rPr>
                <w:rStyle w:val="GUIWord"/>
              </w:rPr>
            </w:pPr>
            <w:r w:rsidRPr="00F2736F">
              <w:rPr>
                <w:rStyle w:val="GUIWord"/>
              </w:rPr>
              <w:t>Path</w:t>
            </w:r>
          </w:p>
        </w:tc>
        <w:tc>
          <w:tcPr>
            <w:tcW w:w="0" w:type="auto"/>
          </w:tcPr>
          <w:p w:rsidR="001310CE" w:rsidRDefault="001310CE" w:rsidP="00305207">
            <w:pPr>
              <w:pStyle w:val="TableText"/>
            </w:pPr>
            <w:r>
              <w:t>T</w:t>
            </w:r>
            <w:r w:rsidRPr="00084655">
              <w:t>he file system path pointing to the main directory</w:t>
            </w:r>
            <w:r>
              <w:t xml:space="preserve"> from which this Campaign was uploaded.</w:t>
            </w:r>
          </w:p>
          <w:p w:rsidR="001310CE" w:rsidRDefault="001310CE" w:rsidP="00305207">
            <w:pPr>
              <w:pStyle w:val="TableText"/>
            </w:pPr>
            <w:r w:rsidRPr="00084655">
              <w:t xml:space="preserve">This </w:t>
            </w:r>
            <w:r>
              <w:t>value should be</w:t>
            </w:r>
            <w:r w:rsidRPr="00084655">
              <w:t xml:space="preserve"> changed if the </w:t>
            </w:r>
            <w:r>
              <w:t>C</w:t>
            </w:r>
            <w:r w:rsidRPr="00084655">
              <w:t xml:space="preserve">ampaign folder was shifted on </w:t>
            </w:r>
            <w:r>
              <w:t>your computer after the uploading</w:t>
            </w:r>
            <w:r w:rsidRPr="00084655">
              <w:t xml:space="preserve"> of the </w:t>
            </w:r>
            <w:r>
              <w:t>C</w:t>
            </w:r>
            <w:r w:rsidRPr="00084655">
              <w:t>ampaign.</w:t>
            </w:r>
            <w:r>
              <w:t xml:space="preserve"> It will assist if further data is uploaded for this Campaign.</w:t>
            </w:r>
          </w:p>
        </w:tc>
      </w:tr>
      <w:tr w:rsidR="001310CE" w:rsidTr="00305207">
        <w:tc>
          <w:tcPr>
            <w:tcW w:w="0" w:type="auto"/>
          </w:tcPr>
          <w:p w:rsidR="001310CE" w:rsidRPr="00F2736F" w:rsidRDefault="001310CE" w:rsidP="00305207">
            <w:pPr>
              <w:pStyle w:val="TableText"/>
              <w:rPr>
                <w:rStyle w:val="GUIWord"/>
              </w:rPr>
            </w:pPr>
            <w:r w:rsidRPr="00F2736F">
              <w:rPr>
                <w:rStyle w:val="GUIWord"/>
              </w:rPr>
              <w:t>Research Group Members</w:t>
            </w:r>
          </w:p>
        </w:tc>
        <w:tc>
          <w:tcPr>
            <w:tcW w:w="0" w:type="auto"/>
          </w:tcPr>
          <w:p w:rsidR="001310CE" w:rsidRPr="00084655" w:rsidRDefault="001310CE" w:rsidP="00305207">
            <w:pPr>
              <w:pStyle w:val="TableText"/>
            </w:pPr>
            <w:r>
              <w:t>A list of Users of this Specchio database who have permission to modify this Campaign.</w:t>
            </w:r>
          </w:p>
        </w:tc>
      </w:tr>
    </w:tbl>
    <w:p w:rsidR="001310CE" w:rsidRDefault="001310CE" w:rsidP="00A7583F">
      <w:pPr>
        <w:pStyle w:val="Heading3"/>
      </w:pPr>
      <w:bookmarkStart w:id="53" w:name="_Ref354084522"/>
      <w:bookmarkStart w:id="54" w:name="_Ref354084526"/>
      <w:bookmarkStart w:id="55" w:name="_Toc355280349"/>
      <w:r>
        <w:lastRenderedPageBreak/>
        <w:t>Spectrum Related Metadata</w:t>
      </w:r>
      <w:bookmarkEnd w:id="53"/>
      <w:bookmarkEnd w:id="54"/>
      <w:bookmarkEnd w:id="55"/>
    </w:p>
    <w:p w:rsidR="002B10D8" w:rsidRDefault="0079636E" w:rsidP="00A7583F">
      <w:pPr>
        <w:pStyle w:val="Body"/>
      </w:pPr>
      <w:r>
        <w:t xml:space="preserve">When Spectra are uploaded to a Campaign, the Specchio upload process identifies metadata found in the Spectrum files and copies </w:t>
      </w:r>
      <w:r w:rsidR="002B10D8">
        <w:t xml:space="preserve">it </w:t>
      </w:r>
      <w:r>
        <w:t xml:space="preserve">into </w:t>
      </w:r>
      <w:r w:rsidR="002B10D8">
        <w:t xml:space="preserve">Specchio Spectrum </w:t>
      </w:r>
      <w:r>
        <w:t xml:space="preserve">Metadata fields for </w:t>
      </w:r>
      <w:r w:rsidR="002B10D8">
        <w:t>each Spectrum it uploads. Once uploaded, this Metadata can be viewed, edited or added to, as described later in this User Guide.</w:t>
      </w:r>
    </w:p>
    <w:p w:rsidR="002B10D8" w:rsidRDefault="002B10D8" w:rsidP="00A7583F">
      <w:pPr>
        <w:pStyle w:val="Body"/>
      </w:pPr>
      <w:r>
        <w:t>Similar Metadata are grouped into sections to facilitate management.</w:t>
      </w:r>
    </w:p>
    <w:p w:rsidR="001310CE" w:rsidRDefault="001310CE" w:rsidP="00A7583F">
      <w:pPr>
        <w:pStyle w:val="Body"/>
      </w:pPr>
      <w:r>
        <w:t>Th</w:t>
      </w:r>
      <w:r w:rsidR="002B10D8">
        <w:t>is section lists the M</w:t>
      </w:r>
      <w:r>
        <w:t xml:space="preserve">etadata </w:t>
      </w:r>
      <w:r w:rsidR="002B10D8">
        <w:t xml:space="preserve">fields which </w:t>
      </w:r>
      <w:r>
        <w:t xml:space="preserve">can be </w:t>
      </w:r>
      <w:r w:rsidR="002B10D8">
        <w:t>stored</w:t>
      </w:r>
      <w:r>
        <w:t xml:space="preserve"> for each individual Spectrum.</w:t>
      </w:r>
      <w:r w:rsidR="002B10D8">
        <w:t xml:space="preserve"> </w:t>
      </w:r>
      <w:r w:rsidR="00A30980">
        <w:t xml:space="preserve">Users cannot enter Metadata except into these already defined fields. If new Metadata fields are required, they can generally be defined easily. Contact your System Administrator with a detailed description of the Metadata field you need added and a specification for the data that it can contain. </w:t>
      </w:r>
    </w:p>
    <w:p w:rsidR="009E2A7E" w:rsidRDefault="009E2A7E" w:rsidP="009E2A7E">
      <w:pPr>
        <w:pStyle w:val="DocAction"/>
      </w:pPr>
      <w:r>
        <w:t>%%%% There is a help function which explains all metadata which explains it all. Andy will send Excel spreadsheet</w:t>
      </w:r>
      <w:r w:rsidR="00C90EF8">
        <w:t xml:space="preserve"> </w:t>
      </w:r>
      <w:r>
        <w:t>which explains it all in good detail</w:t>
      </w:r>
      <w:r w:rsidR="00C90EF8">
        <w:t xml:space="preserve"> (received 1/5 – review it)</w:t>
      </w:r>
      <w:r>
        <w:t>.</w:t>
      </w:r>
      <w:r w:rsidR="00493F81">
        <w:t xml:space="preserve"> This does mostly not detail what it’s for nor units, but it does give the expected format (e.g. fl pt vs. string vs. int)</w:t>
      </w:r>
    </w:p>
    <w:p w:rsidR="001310CE" w:rsidRDefault="001310CE" w:rsidP="00A7583F">
      <w:pPr>
        <w:pStyle w:val="Body"/>
        <w:rPr>
          <w:rStyle w:val="Strong"/>
        </w:rPr>
      </w:pPr>
      <w:r w:rsidRPr="009F280F">
        <w:rPr>
          <w:rStyle w:val="Strong"/>
        </w:rPr>
        <w:t>Campaign Details</w:t>
      </w:r>
    </w:p>
    <w:p w:rsidR="00C90EF8" w:rsidRDefault="00C90EF8" w:rsidP="00C90EF8">
      <w:pPr>
        <w:pStyle w:val="Body"/>
      </w:pPr>
      <w:r>
        <w:t xml:space="preserve">These metadata fields are not intended for general use. Some formats for spectrum files contain </w:t>
      </w:r>
      <w:r w:rsidR="002B10D8">
        <w:t>C</w:t>
      </w:r>
      <w:r>
        <w:t>ampaign</w:t>
      </w:r>
      <w:r w:rsidR="002B10D8">
        <w:t>-related</w:t>
      </w:r>
      <w:r>
        <w:t xml:space="preserve"> information, particularly HDF formatted files. When spectrum files of these formats are loaded, the Campaign</w:t>
      </w:r>
      <w:r w:rsidR="002B10D8">
        <w:t>-</w:t>
      </w:r>
      <w:r>
        <w:t>related metadata that they contain is loaded into these fields</w:t>
      </w:r>
      <w:r w:rsidR="002B10D8">
        <w:t xml:space="preserve">. This allows you to review it </w:t>
      </w:r>
      <w:r>
        <w:t>and, if necessary, manually transfer</w:t>
      </w:r>
      <w:r w:rsidR="002B10D8">
        <w:t xml:space="preserve"> it</w:t>
      </w:r>
      <w:r>
        <w:t xml:space="preserve"> to the Campaign-related metadata fields</w:t>
      </w:r>
      <w:r w:rsidR="002B10D8">
        <w:t xml:space="preserve"> described in section </w:t>
      </w:r>
      <w:fldSimple w:instr=" REF _Ref354084379 \r \h  \* MERGEFORMAT ">
        <w:r w:rsidR="00CD22EF" w:rsidRPr="00CD22EF">
          <w:rPr>
            <w:rStyle w:val="CrossReference"/>
          </w:rPr>
          <w:t>3.8.1</w:t>
        </w:r>
      </w:fldSimple>
      <w:r w:rsidR="002B10D8" w:rsidRPr="002B10D8">
        <w:rPr>
          <w:rStyle w:val="CrossReference"/>
        </w:rPr>
        <w:t xml:space="preserve"> </w:t>
      </w:r>
      <w:fldSimple w:instr=" REF _Ref354084379 \h  \* MERGEFORMAT ">
        <w:r w:rsidR="00CD22EF" w:rsidRPr="00CD22EF">
          <w:rPr>
            <w:rStyle w:val="CrossReference"/>
          </w:rPr>
          <w:t>Campaign Related Metadata</w:t>
        </w:r>
      </w:fldSimple>
      <w:r>
        <w:t>.</w:t>
      </w:r>
    </w:p>
    <w:p w:rsidR="00C90EF8" w:rsidRPr="00C90EF8" w:rsidRDefault="00C90EF8" w:rsidP="00C90EF8">
      <w:pPr>
        <w:pStyle w:val="Body"/>
      </w:pPr>
      <w:r>
        <w:t xml:space="preserve">It is not recommended to </w:t>
      </w:r>
      <w:r w:rsidR="002B10D8">
        <w:t xml:space="preserve">otherwise </w:t>
      </w:r>
      <w:r>
        <w:t>enter Campaign metadata into these Spectrum-related metadata fields.</w:t>
      </w:r>
      <w:r w:rsidR="002B10D8">
        <w:t xml:space="preserve"> Instead, use the Campaign Metadata fields described in section </w:t>
      </w:r>
      <w:fldSimple w:instr=" REF _Ref354084379 \r \h  \* MERGEFORMAT ">
        <w:r w:rsidR="00CD22EF" w:rsidRPr="00CD22EF">
          <w:rPr>
            <w:rStyle w:val="CrossReference"/>
          </w:rPr>
          <w:t>3.8.1</w:t>
        </w:r>
      </w:fldSimple>
      <w:r w:rsidR="002B10D8" w:rsidRPr="002B10D8">
        <w:rPr>
          <w:rStyle w:val="CrossReference"/>
        </w:rPr>
        <w:t xml:space="preserve"> </w:t>
      </w:r>
      <w:fldSimple w:instr=" REF _Ref354084379 \h  \* MERGEFORMAT ">
        <w:r w:rsidR="00CD22EF" w:rsidRPr="00CD22EF">
          <w:rPr>
            <w:rStyle w:val="CrossReference"/>
          </w:rPr>
          <w:t>Campaign Related Metadata</w:t>
        </w:r>
      </w:fldSimple>
      <w:r w:rsidR="002B10D8">
        <w:t>.</w:t>
      </w:r>
    </w:p>
    <w:tbl>
      <w:tblPr>
        <w:tblStyle w:val="TableGrid"/>
        <w:tblW w:w="0" w:type="auto"/>
        <w:tblInd w:w="817" w:type="dxa"/>
        <w:tblLook w:val="04A0"/>
      </w:tblPr>
      <w:tblGrid>
        <w:gridCol w:w="1501"/>
        <w:gridCol w:w="7253"/>
      </w:tblGrid>
      <w:tr w:rsidR="0079636E" w:rsidTr="00305207">
        <w:tc>
          <w:tcPr>
            <w:tcW w:w="0" w:type="auto"/>
          </w:tcPr>
          <w:p w:rsidR="001310CE" w:rsidRPr="00F2736F" w:rsidRDefault="001310CE" w:rsidP="00305207">
            <w:pPr>
              <w:pStyle w:val="TableText"/>
              <w:rPr>
                <w:rStyle w:val="GUIWord"/>
              </w:rPr>
            </w:pPr>
            <w:r w:rsidRPr="00F2736F">
              <w:rPr>
                <w:rStyle w:val="GUIWord"/>
              </w:rPr>
              <w:t>Agency Code</w:t>
            </w:r>
          </w:p>
        </w:tc>
        <w:tc>
          <w:tcPr>
            <w:tcW w:w="0" w:type="auto"/>
          </w:tcPr>
          <w:p w:rsidR="001310CE" w:rsidRDefault="001310CE" w:rsidP="0079636E">
            <w:pPr>
              <w:pStyle w:val="TableText"/>
            </w:pPr>
            <w:r>
              <w:t xml:space="preserve">[Alpha string] </w:t>
            </w:r>
            <w:r w:rsidR="00C90EF8">
              <w:t xml:space="preserve">Copied from the Agency Code field </w:t>
            </w:r>
            <w:r w:rsidR="0079636E">
              <w:t>if it is set in the related spectrum file</w:t>
            </w:r>
            <w:r w:rsidR="00C90EF8">
              <w:t xml:space="preserve"> </w:t>
            </w:r>
            <w:r w:rsidR="0079636E">
              <w:t xml:space="preserve">(particularly HDF files) </w:t>
            </w:r>
            <w:r w:rsidR="00C90EF8">
              <w:t xml:space="preserve">when </w:t>
            </w:r>
            <w:r w:rsidR="0079636E">
              <w:t>it is</w:t>
            </w:r>
            <w:r w:rsidR="00C90EF8">
              <w:t xml:space="preserve"> loaded.</w:t>
            </w:r>
          </w:p>
        </w:tc>
      </w:tr>
      <w:tr w:rsidR="0079636E" w:rsidTr="00305207">
        <w:tc>
          <w:tcPr>
            <w:tcW w:w="0" w:type="auto"/>
          </w:tcPr>
          <w:p w:rsidR="001310CE" w:rsidRPr="00F2736F" w:rsidRDefault="001310CE" w:rsidP="00305207">
            <w:pPr>
              <w:pStyle w:val="TableText"/>
              <w:rPr>
                <w:rStyle w:val="GUIWord"/>
              </w:rPr>
            </w:pPr>
            <w:r w:rsidRPr="00F2736F">
              <w:rPr>
                <w:rStyle w:val="GUIWord"/>
              </w:rPr>
              <w:t>Campaign Name</w:t>
            </w:r>
          </w:p>
        </w:tc>
        <w:tc>
          <w:tcPr>
            <w:tcW w:w="0" w:type="auto"/>
          </w:tcPr>
          <w:p w:rsidR="001310CE" w:rsidRDefault="001310CE" w:rsidP="0079636E">
            <w:pPr>
              <w:pStyle w:val="TableText"/>
            </w:pPr>
            <w:r>
              <w:t>[</w:t>
            </w:r>
            <w:r w:rsidRPr="009F280F">
              <w:t>Alpha string</w:t>
            </w:r>
            <w:r>
              <w:t>]</w:t>
            </w:r>
            <w:r w:rsidRPr="009F280F">
              <w:t xml:space="preserve"> </w:t>
            </w:r>
            <w:r w:rsidR="0079636E">
              <w:t xml:space="preserve">Copied from the Campaign Name field if it is set in the related spectrum file (particularly HDF files) when it is loaded. </w:t>
            </w:r>
          </w:p>
        </w:tc>
      </w:tr>
      <w:tr w:rsidR="0079636E" w:rsidTr="00305207">
        <w:tc>
          <w:tcPr>
            <w:tcW w:w="0" w:type="auto"/>
          </w:tcPr>
          <w:p w:rsidR="001310CE" w:rsidRPr="00F2736F" w:rsidRDefault="001310CE" w:rsidP="00305207">
            <w:pPr>
              <w:pStyle w:val="TableText"/>
              <w:rPr>
                <w:rStyle w:val="GUIWord"/>
              </w:rPr>
            </w:pPr>
            <w:r w:rsidRPr="00F2736F">
              <w:rPr>
                <w:rStyle w:val="GUIWord"/>
              </w:rPr>
              <w:t>Project ID</w:t>
            </w:r>
          </w:p>
        </w:tc>
        <w:tc>
          <w:tcPr>
            <w:tcW w:w="0" w:type="auto"/>
          </w:tcPr>
          <w:p w:rsidR="001310CE" w:rsidRDefault="001310CE" w:rsidP="0079636E">
            <w:pPr>
              <w:pStyle w:val="TableText"/>
            </w:pPr>
            <w:r>
              <w:t>[Alpha string]</w:t>
            </w:r>
            <w:r w:rsidR="0079636E">
              <w:t xml:space="preserve"> Copied from the Project ID field if it is set in the related spectrum file (particularly HDF files) when it is loaded.</w:t>
            </w:r>
          </w:p>
        </w:tc>
      </w:tr>
    </w:tbl>
    <w:p w:rsidR="001310CE" w:rsidRDefault="001310CE" w:rsidP="00A7583F">
      <w:pPr>
        <w:pStyle w:val="Body"/>
        <w:rPr>
          <w:rStyle w:val="Strong"/>
        </w:rPr>
      </w:pPr>
      <w:r w:rsidRPr="009F280F">
        <w:rPr>
          <w:rStyle w:val="Strong"/>
        </w:rPr>
        <w:t>Data Portal</w:t>
      </w:r>
    </w:p>
    <w:p w:rsidR="001310CE" w:rsidRDefault="001310CE" w:rsidP="00A7583F">
      <w:pPr>
        <w:pStyle w:val="Body"/>
        <w:rPr>
          <w:rStyle w:val="DocActionChar"/>
        </w:rPr>
      </w:pPr>
      <w:r w:rsidRPr="00245A33">
        <w:t xml:space="preserve">These metadata relate to the Publishing of the Spectrum on the Australian National Data S%%% system. </w:t>
      </w:r>
      <w:r w:rsidRPr="00245A33">
        <w:rPr>
          <w:rStyle w:val="DocActionChar"/>
        </w:rPr>
        <w:t>%%% Why is it here and not in the Campaign level, as Campaigns are published, not Spect</w:t>
      </w:r>
      <w:r>
        <w:rPr>
          <w:rStyle w:val="DocActionChar"/>
        </w:rPr>
        <w:t>r</w:t>
      </w:r>
      <w:r w:rsidRPr="00245A33">
        <w:rPr>
          <w:rStyle w:val="DocActionChar"/>
        </w:rPr>
        <w:t>a, and what happens if you change it for just one Spectrum. Explain this here.</w:t>
      </w:r>
    </w:p>
    <w:p w:rsidR="009E2A7E" w:rsidRPr="00245A33" w:rsidRDefault="009E2A7E" w:rsidP="00A7583F">
      <w:pPr>
        <w:pStyle w:val="Body"/>
      </w:pPr>
      <w:r>
        <w:rPr>
          <w:rStyle w:val="DocActionChar"/>
        </w:rPr>
        <w:t>%%%% Nick says these fields should be set before publication for each spectrum.</w:t>
      </w:r>
    </w:p>
    <w:tbl>
      <w:tblPr>
        <w:tblStyle w:val="TableGrid"/>
        <w:tblW w:w="0" w:type="auto"/>
        <w:tblInd w:w="817" w:type="dxa"/>
        <w:tblLook w:val="04A0"/>
      </w:tblPr>
      <w:tblGrid>
        <w:gridCol w:w="1619"/>
        <w:gridCol w:w="7135"/>
      </w:tblGrid>
      <w:tr w:rsidR="009E2A7E" w:rsidTr="00305207">
        <w:tc>
          <w:tcPr>
            <w:tcW w:w="0" w:type="auto"/>
          </w:tcPr>
          <w:p w:rsidR="001310CE" w:rsidRPr="00F2736F" w:rsidRDefault="001310CE" w:rsidP="00305207">
            <w:pPr>
              <w:pStyle w:val="TableText"/>
              <w:rPr>
                <w:rStyle w:val="GUIWord"/>
              </w:rPr>
            </w:pPr>
            <w:r w:rsidRPr="00F2736F">
              <w:rPr>
                <w:rStyle w:val="GUIWord"/>
              </w:rPr>
              <w:t>ANDS Collection Key</w:t>
            </w:r>
          </w:p>
        </w:tc>
        <w:tc>
          <w:tcPr>
            <w:tcW w:w="0" w:type="auto"/>
          </w:tcPr>
          <w:p w:rsidR="00F97784" w:rsidRDefault="001310CE" w:rsidP="00305207">
            <w:pPr>
              <w:pStyle w:val="TableText"/>
            </w:pPr>
            <w:r>
              <w:t>The ANDS Collection Key of the most recent Publication which included this Spectrum.</w:t>
            </w:r>
          </w:p>
          <w:p w:rsidR="001310CE" w:rsidRDefault="00F97784" w:rsidP="00F97784">
            <w:pPr>
              <w:pStyle w:val="DocAction"/>
            </w:pPr>
            <w:r>
              <w:t>%%% Possible to change it or add them, but just don’t.</w:t>
            </w:r>
          </w:p>
          <w:p w:rsidR="00F97784" w:rsidRDefault="00F97784" w:rsidP="00F97784">
            <w:pPr>
              <w:pStyle w:val="DocAction"/>
            </w:pPr>
            <w:r>
              <w:t xml:space="preserve">%%% It should list all publications, but this needs testing. Log </w:t>
            </w:r>
            <w:r>
              <w:lastRenderedPageBreak/>
              <w:t>in JIRA if it doesn’t.</w:t>
            </w:r>
          </w:p>
        </w:tc>
      </w:tr>
      <w:tr w:rsidR="009E2A7E" w:rsidTr="00305207">
        <w:tc>
          <w:tcPr>
            <w:tcW w:w="0" w:type="auto"/>
          </w:tcPr>
          <w:p w:rsidR="001310CE" w:rsidRPr="00F2736F" w:rsidRDefault="001310CE" w:rsidP="00305207">
            <w:pPr>
              <w:pStyle w:val="TableText"/>
              <w:rPr>
                <w:rStyle w:val="GUIWord"/>
              </w:rPr>
            </w:pPr>
            <w:r w:rsidRPr="00F2736F">
              <w:rPr>
                <w:rStyle w:val="GUIWord"/>
              </w:rPr>
              <w:lastRenderedPageBreak/>
              <w:t>Data Usage Policy</w:t>
            </w:r>
          </w:p>
        </w:tc>
        <w:tc>
          <w:tcPr>
            <w:tcW w:w="0" w:type="auto"/>
          </w:tcPr>
          <w:p w:rsidR="001310CE" w:rsidRDefault="009E2A7E" w:rsidP="0079636E">
            <w:pPr>
              <w:pStyle w:val="DocAction"/>
            </w:pPr>
            <w:r>
              <w:t>%%%% Owner indicates who or what should be cited. It predates ANDS Publication. It fills in RIF-CS “Rights Statement” field.</w:t>
            </w:r>
          </w:p>
        </w:tc>
      </w:tr>
      <w:tr w:rsidR="009E2A7E" w:rsidTr="00305207">
        <w:tc>
          <w:tcPr>
            <w:tcW w:w="0" w:type="auto"/>
          </w:tcPr>
          <w:p w:rsidR="001310CE" w:rsidRPr="00F2736F" w:rsidRDefault="001310CE" w:rsidP="00305207">
            <w:pPr>
              <w:pStyle w:val="TableText"/>
              <w:rPr>
                <w:rStyle w:val="GUIWord"/>
              </w:rPr>
            </w:pPr>
            <w:r w:rsidRPr="00F2736F">
              <w:rPr>
                <w:rStyle w:val="GUIWord"/>
              </w:rPr>
              <w:t>FOR Code</w:t>
            </w:r>
          </w:p>
        </w:tc>
        <w:tc>
          <w:tcPr>
            <w:tcW w:w="0" w:type="auto"/>
          </w:tcPr>
          <w:p w:rsidR="001310CE" w:rsidRDefault="001310CE" w:rsidP="0079636E">
            <w:pPr>
              <w:pStyle w:val="DocAction"/>
            </w:pPr>
            <w:r>
              <w:t>%%% Refer to the same website as DC20 did.</w:t>
            </w:r>
          </w:p>
        </w:tc>
      </w:tr>
    </w:tbl>
    <w:p w:rsidR="001310CE" w:rsidRDefault="001310CE" w:rsidP="00A7583F">
      <w:pPr>
        <w:pStyle w:val="Body"/>
        <w:rPr>
          <w:rStyle w:val="Strong"/>
        </w:rPr>
      </w:pPr>
      <w:r w:rsidRPr="009F280F">
        <w:rPr>
          <w:rStyle w:val="Strong"/>
        </w:rPr>
        <w:t>Environmental Conditions</w:t>
      </w:r>
    </w:p>
    <w:p w:rsidR="001310CE" w:rsidRPr="00245A33" w:rsidRDefault="001310CE" w:rsidP="00A7583F">
      <w:pPr>
        <w:pStyle w:val="Body"/>
      </w:pPr>
      <w:r w:rsidRPr="00245A33">
        <w:t>These metadata describe the environmental conditions at the time the Spectrum measurements were taken.</w:t>
      </w:r>
    </w:p>
    <w:tbl>
      <w:tblPr>
        <w:tblStyle w:val="TableGrid"/>
        <w:tblW w:w="0" w:type="auto"/>
        <w:tblInd w:w="817" w:type="dxa"/>
        <w:tblLook w:val="04A0"/>
      </w:tblPr>
      <w:tblGrid>
        <w:gridCol w:w="1743"/>
        <w:gridCol w:w="7011"/>
      </w:tblGrid>
      <w:tr w:rsidR="002935FF" w:rsidTr="00305207">
        <w:tc>
          <w:tcPr>
            <w:tcW w:w="0" w:type="auto"/>
          </w:tcPr>
          <w:p w:rsidR="001310CE" w:rsidRPr="00F2736F" w:rsidRDefault="001310CE" w:rsidP="00305207">
            <w:pPr>
              <w:pStyle w:val="TableText"/>
              <w:rPr>
                <w:rStyle w:val="GUIWord"/>
              </w:rPr>
            </w:pPr>
            <w:r w:rsidRPr="00F2736F">
              <w:rPr>
                <w:rStyle w:val="GUIWord"/>
              </w:rPr>
              <w:t>Air Pressure</w:t>
            </w:r>
          </w:p>
        </w:tc>
        <w:tc>
          <w:tcPr>
            <w:tcW w:w="0" w:type="auto"/>
          </w:tcPr>
          <w:p w:rsidR="001310CE" w:rsidRDefault="001310CE" w:rsidP="00305207">
            <w:pPr>
              <w:pStyle w:val="TableText"/>
            </w:pPr>
            <w:r>
              <w:t>[</w:t>
            </w:r>
            <w:r w:rsidRPr="00084655">
              <w:t>hPa</w:t>
            </w:r>
            <w:r w:rsidR="002935FF">
              <w:t xml:space="preserve"> %%%</w:t>
            </w:r>
            <w:r>
              <w:t>]</w:t>
            </w:r>
          </w:p>
        </w:tc>
      </w:tr>
      <w:tr w:rsidR="002935FF" w:rsidTr="00305207">
        <w:tc>
          <w:tcPr>
            <w:tcW w:w="0" w:type="auto"/>
          </w:tcPr>
          <w:p w:rsidR="001310CE" w:rsidRPr="00F2736F" w:rsidRDefault="001310CE" w:rsidP="00305207">
            <w:pPr>
              <w:pStyle w:val="TableText"/>
              <w:rPr>
                <w:rStyle w:val="GUIWord"/>
              </w:rPr>
            </w:pPr>
            <w:r w:rsidRPr="00F2736F">
              <w:rPr>
                <w:rStyle w:val="GUIWord"/>
              </w:rPr>
              <w:t>Ambient Temperature</w:t>
            </w:r>
          </w:p>
        </w:tc>
        <w:tc>
          <w:tcPr>
            <w:tcW w:w="0" w:type="auto"/>
          </w:tcPr>
          <w:p w:rsidR="001310CE" w:rsidRDefault="001310CE" w:rsidP="00305207">
            <w:pPr>
              <w:pStyle w:val="TableText"/>
            </w:pPr>
            <w:r>
              <w:t>[</w:t>
            </w:r>
            <w:r w:rsidRPr="00084655">
              <w:t>degrees Celsius</w:t>
            </w:r>
            <w:r w:rsidR="002935FF">
              <w:t xml:space="preserve"> %%%</w:t>
            </w:r>
            <w:r>
              <w:t>]</w:t>
            </w:r>
          </w:p>
        </w:tc>
      </w:tr>
      <w:tr w:rsidR="002935FF" w:rsidTr="00305207">
        <w:tc>
          <w:tcPr>
            <w:tcW w:w="0" w:type="auto"/>
          </w:tcPr>
          <w:p w:rsidR="001310CE" w:rsidRPr="00F2736F" w:rsidRDefault="001310CE" w:rsidP="00305207">
            <w:pPr>
              <w:pStyle w:val="TableText"/>
              <w:rPr>
                <w:rStyle w:val="GUIWord"/>
              </w:rPr>
            </w:pPr>
            <w:r w:rsidRPr="00F2736F">
              <w:rPr>
                <w:rStyle w:val="GUIWord"/>
              </w:rPr>
              <w:t>Cloud Cover</w:t>
            </w:r>
          </w:p>
        </w:tc>
        <w:tc>
          <w:tcPr>
            <w:tcW w:w="0" w:type="auto"/>
          </w:tcPr>
          <w:p w:rsidR="00F20CD9" w:rsidRPr="00843353" w:rsidRDefault="00F20CD9" w:rsidP="002935FF">
            <w:pPr>
              <w:pStyle w:val="DocAction"/>
            </w:pPr>
            <w:r>
              <w:t xml:space="preserve">%%%% Octas are gone and a percentage cloud cover replaces it. </w:t>
            </w:r>
            <w:r w:rsidR="002935FF">
              <w:t>Floating point is required</w:t>
            </w:r>
            <w:r>
              <w:t>.</w:t>
            </w:r>
          </w:p>
        </w:tc>
      </w:tr>
      <w:tr w:rsidR="002935FF" w:rsidTr="00305207">
        <w:tc>
          <w:tcPr>
            <w:tcW w:w="0" w:type="auto"/>
          </w:tcPr>
          <w:p w:rsidR="001310CE" w:rsidRPr="00F2736F" w:rsidRDefault="001310CE" w:rsidP="00305207">
            <w:pPr>
              <w:pStyle w:val="TableText"/>
              <w:rPr>
                <w:rStyle w:val="GUIWord"/>
              </w:rPr>
            </w:pPr>
            <w:r w:rsidRPr="00F2736F">
              <w:rPr>
                <w:rStyle w:val="GUIWord"/>
              </w:rPr>
              <w:t>Relative Humidity</w:t>
            </w:r>
          </w:p>
        </w:tc>
        <w:tc>
          <w:tcPr>
            <w:tcW w:w="0" w:type="auto"/>
          </w:tcPr>
          <w:p w:rsidR="001310CE" w:rsidRDefault="001310CE" w:rsidP="00305207">
            <w:pPr>
              <w:pStyle w:val="TableText"/>
            </w:pPr>
            <w:r>
              <w:t>[%</w:t>
            </w:r>
            <w:r w:rsidR="002935FF">
              <w:t xml:space="preserve"> </w:t>
            </w:r>
            <w:r w:rsidR="002935FF" w:rsidRPr="002935FF">
              <w:rPr>
                <w:rStyle w:val="DocActionChar"/>
              </w:rPr>
              <w:t>%%%</w:t>
            </w:r>
            <w:r>
              <w:t>]</w:t>
            </w:r>
          </w:p>
        </w:tc>
      </w:tr>
      <w:tr w:rsidR="002935FF" w:rsidTr="00305207">
        <w:tc>
          <w:tcPr>
            <w:tcW w:w="0" w:type="auto"/>
          </w:tcPr>
          <w:p w:rsidR="001310CE" w:rsidRPr="00F2736F" w:rsidRDefault="001310CE" w:rsidP="00305207">
            <w:pPr>
              <w:pStyle w:val="TableText"/>
              <w:rPr>
                <w:rStyle w:val="GUIWord"/>
              </w:rPr>
            </w:pPr>
            <w:r w:rsidRPr="00F2736F">
              <w:rPr>
                <w:rStyle w:val="GUIWord"/>
              </w:rPr>
              <w:t>Weather Conditions</w:t>
            </w:r>
          </w:p>
        </w:tc>
        <w:tc>
          <w:tcPr>
            <w:tcW w:w="0" w:type="auto"/>
          </w:tcPr>
          <w:p w:rsidR="001310CE" w:rsidRDefault="002935FF" w:rsidP="002935FF">
            <w:pPr>
              <w:pStyle w:val="DocAction"/>
            </w:pPr>
            <w:r>
              <w:t>%%% String</w:t>
            </w:r>
          </w:p>
        </w:tc>
      </w:tr>
      <w:tr w:rsidR="002935FF" w:rsidTr="00305207">
        <w:tc>
          <w:tcPr>
            <w:tcW w:w="0" w:type="auto"/>
          </w:tcPr>
          <w:p w:rsidR="001310CE" w:rsidRPr="00F2736F" w:rsidRDefault="001310CE" w:rsidP="00305207">
            <w:pPr>
              <w:pStyle w:val="TableText"/>
              <w:rPr>
                <w:rStyle w:val="GUIWord"/>
              </w:rPr>
            </w:pPr>
            <w:r w:rsidRPr="00F2736F">
              <w:rPr>
                <w:rStyle w:val="GUIWord"/>
              </w:rPr>
              <w:t>Wind Direction</w:t>
            </w:r>
          </w:p>
        </w:tc>
        <w:tc>
          <w:tcPr>
            <w:tcW w:w="0" w:type="auto"/>
          </w:tcPr>
          <w:p w:rsidR="001310CE" w:rsidRDefault="002935FF" w:rsidP="002935FF">
            <w:pPr>
              <w:pStyle w:val="DocAction"/>
            </w:pPr>
            <w:r>
              <w:t>%%% Other doco says, “</w:t>
            </w:r>
            <w:r w:rsidR="001310CE" w:rsidRPr="00084655">
              <w:t>direction from where the wind originates in 45 degree steps: N, NE, E, SE, S, SW, W, NW</w:t>
            </w:r>
            <w:r>
              <w:t xml:space="preserve">” </w:t>
            </w:r>
            <w:r w:rsidR="001310CE">
              <w:t xml:space="preserve">%%% Bearing? You can </w:t>
            </w:r>
            <w:r>
              <w:t xml:space="preserve">actually </w:t>
            </w:r>
            <w:r w:rsidR="001310CE">
              <w:t>enter any fl pt number.</w:t>
            </w:r>
          </w:p>
        </w:tc>
      </w:tr>
      <w:tr w:rsidR="002935FF" w:rsidTr="00305207">
        <w:tc>
          <w:tcPr>
            <w:tcW w:w="0" w:type="auto"/>
          </w:tcPr>
          <w:p w:rsidR="001310CE" w:rsidRPr="00F2736F" w:rsidRDefault="001310CE" w:rsidP="00305207">
            <w:pPr>
              <w:pStyle w:val="TableText"/>
              <w:rPr>
                <w:rStyle w:val="GUIWord"/>
              </w:rPr>
            </w:pPr>
            <w:r w:rsidRPr="00F2736F">
              <w:rPr>
                <w:rStyle w:val="GUIWord"/>
              </w:rPr>
              <w:t>Wind Speed</w:t>
            </w:r>
          </w:p>
        </w:tc>
        <w:tc>
          <w:tcPr>
            <w:tcW w:w="0" w:type="auto"/>
          </w:tcPr>
          <w:p w:rsidR="001310CE" w:rsidRDefault="001310CE" w:rsidP="00305207">
            <w:pPr>
              <w:pStyle w:val="TableText"/>
            </w:pPr>
            <w:r w:rsidRPr="00084655">
              <w:t>calm, breezy, windy, stormy</w:t>
            </w:r>
          </w:p>
          <w:p w:rsidR="001310CE" w:rsidRDefault="001310CE" w:rsidP="002935FF">
            <w:pPr>
              <w:pStyle w:val="DocAction"/>
            </w:pPr>
            <w:r>
              <w:t>%%% But the app requires a fl pt number! Units? Way of estimating?</w:t>
            </w:r>
          </w:p>
        </w:tc>
      </w:tr>
    </w:tbl>
    <w:p w:rsidR="001310CE" w:rsidRDefault="001310CE" w:rsidP="00A7583F">
      <w:pPr>
        <w:pStyle w:val="Body"/>
        <w:rPr>
          <w:rStyle w:val="Strong"/>
        </w:rPr>
      </w:pPr>
      <w:r w:rsidRPr="009F280F">
        <w:rPr>
          <w:rStyle w:val="Strong"/>
        </w:rPr>
        <w:t>General</w:t>
      </w:r>
    </w:p>
    <w:p w:rsidR="001310CE" w:rsidRPr="00245A33" w:rsidRDefault="001310CE" w:rsidP="00A7583F">
      <w:pPr>
        <w:pStyle w:val="Body"/>
      </w:pPr>
      <w:r w:rsidRPr="00245A33">
        <w:t>This metadata group collects together information about the Spectrum’s file.</w:t>
      </w:r>
    </w:p>
    <w:tbl>
      <w:tblPr>
        <w:tblStyle w:val="TableGrid"/>
        <w:tblW w:w="0" w:type="auto"/>
        <w:tblInd w:w="817" w:type="dxa"/>
        <w:tblLook w:val="04A0"/>
      </w:tblPr>
      <w:tblGrid>
        <w:gridCol w:w="1611"/>
        <w:gridCol w:w="7143"/>
      </w:tblGrid>
      <w:tr w:rsidR="001310CE" w:rsidTr="00305207">
        <w:tc>
          <w:tcPr>
            <w:tcW w:w="0" w:type="auto"/>
          </w:tcPr>
          <w:p w:rsidR="001310CE" w:rsidRPr="00F2736F" w:rsidRDefault="001310CE" w:rsidP="00305207">
            <w:pPr>
              <w:pStyle w:val="TableText"/>
              <w:rPr>
                <w:rStyle w:val="GUIWord"/>
              </w:rPr>
            </w:pPr>
            <w:r w:rsidRPr="00F2736F">
              <w:rPr>
                <w:rStyle w:val="GUIWord"/>
              </w:rPr>
              <w:t>Acquisition Time</w:t>
            </w:r>
          </w:p>
        </w:tc>
        <w:tc>
          <w:tcPr>
            <w:tcW w:w="0" w:type="auto"/>
          </w:tcPr>
          <w:p w:rsidR="002935FF" w:rsidRDefault="001310CE" w:rsidP="00C96D90">
            <w:pPr>
              <w:pStyle w:val="TableText"/>
            </w:pPr>
            <w:r w:rsidRPr="00084655">
              <w:t>Capture date</w:t>
            </w:r>
            <w:r w:rsidR="00C96D90">
              <w:t xml:space="preserve"> and time</w:t>
            </w:r>
            <w:r w:rsidRPr="00084655">
              <w:t xml:space="preserve"> in 24h format (UTC)</w:t>
            </w:r>
            <w:r w:rsidR="002935FF">
              <w:t>.</w:t>
            </w:r>
          </w:p>
          <w:p w:rsidR="00C96D90" w:rsidRDefault="00C96D90" w:rsidP="002935FF">
            <w:pPr>
              <w:pStyle w:val="TableText"/>
            </w:pPr>
            <w:r>
              <w:t xml:space="preserve">If </w:t>
            </w:r>
            <w:r w:rsidR="002935FF">
              <w:t xml:space="preserve">the acquisition system’s time was </w:t>
            </w:r>
            <w:r>
              <w:t xml:space="preserve">not set to UTC, </w:t>
            </w:r>
            <w:r w:rsidR="002935FF">
              <w:t>then</w:t>
            </w:r>
            <w:r>
              <w:t xml:space="preserve"> adjust the time to UTC using the </w:t>
            </w:r>
            <w:r w:rsidRPr="00C96D90">
              <w:rPr>
                <w:rStyle w:val="GUIWord"/>
              </w:rPr>
              <w:t>Special functions/Correct local time to UTC</w:t>
            </w:r>
            <w:r>
              <w:t xml:space="preserve"> function described in section</w:t>
            </w:r>
            <w:r w:rsidR="002935FF">
              <w:t xml:space="preserve"> </w:t>
            </w:r>
            <w:fldSimple w:instr=" REF _Ref157338239 \r \h  \* MERGEFORMAT ">
              <w:r w:rsidR="002935FF" w:rsidRPr="002935FF">
                <w:rPr>
                  <w:rStyle w:val="CrossReference"/>
                </w:rPr>
                <w:t>6.5</w:t>
              </w:r>
            </w:fldSimple>
            <w:r w:rsidR="002935FF" w:rsidRPr="002935FF">
              <w:rPr>
                <w:rStyle w:val="CrossReference"/>
              </w:rPr>
              <w:t xml:space="preserve"> </w:t>
            </w:r>
            <w:fldSimple w:instr=" REF _Ref157338239 \h  \* MERGEFORMAT ">
              <w:r w:rsidR="002935FF" w:rsidRPr="002935FF">
                <w:rPr>
                  <w:rStyle w:val="CrossReference"/>
                </w:rPr>
                <w:t>UTC Time Correction</w:t>
              </w:r>
            </w:fldSimple>
            <w:r>
              <w:t>.</w:t>
            </w:r>
          </w:p>
        </w:tc>
      </w:tr>
      <w:tr w:rsidR="001310CE" w:rsidTr="00305207">
        <w:tc>
          <w:tcPr>
            <w:tcW w:w="0" w:type="auto"/>
          </w:tcPr>
          <w:p w:rsidR="001310CE" w:rsidRPr="00F2736F" w:rsidRDefault="001310CE" w:rsidP="00305207">
            <w:pPr>
              <w:pStyle w:val="TableText"/>
              <w:rPr>
                <w:rStyle w:val="GUIWord"/>
              </w:rPr>
            </w:pPr>
            <w:r w:rsidRPr="00F2736F">
              <w:rPr>
                <w:rStyle w:val="GUIWord"/>
              </w:rPr>
              <w:t>File Comments</w:t>
            </w:r>
          </w:p>
        </w:tc>
        <w:tc>
          <w:tcPr>
            <w:tcW w:w="0" w:type="auto"/>
          </w:tcPr>
          <w:p w:rsidR="001310CE" w:rsidRDefault="001310CE" w:rsidP="00305207">
            <w:pPr>
              <w:pStyle w:val="TableText"/>
            </w:pPr>
            <w:r>
              <w:t xml:space="preserve">[Alpha string] </w:t>
            </w:r>
            <w:r w:rsidRPr="00195485">
              <w:rPr>
                <w:rStyle w:val="DocActionChar"/>
              </w:rPr>
              <w:t>%%% Purpose?</w:t>
            </w:r>
          </w:p>
          <w:p w:rsidR="001310CE" w:rsidRDefault="001310CE" w:rsidP="00305207">
            <w:pPr>
              <w:pStyle w:val="TableText"/>
            </w:pPr>
            <w:r>
              <w:t>Specchio sets any</w:t>
            </w:r>
            <w:r w:rsidRPr="00084655">
              <w:t xml:space="preserve"> comments entered when capturing the spectrum (e.g. possible with ASD’s R3 capturing software)</w:t>
            </w:r>
            <w:r>
              <w:t xml:space="preserve"> into this field on spectrum upload</w:t>
            </w:r>
            <w:r w:rsidRPr="00084655">
              <w:t>.</w:t>
            </w:r>
          </w:p>
        </w:tc>
      </w:tr>
      <w:tr w:rsidR="001310CE" w:rsidTr="00305207">
        <w:tc>
          <w:tcPr>
            <w:tcW w:w="0" w:type="auto"/>
          </w:tcPr>
          <w:p w:rsidR="001310CE" w:rsidRPr="00F2736F" w:rsidRDefault="001310CE" w:rsidP="00305207">
            <w:pPr>
              <w:pStyle w:val="TableText"/>
              <w:rPr>
                <w:rStyle w:val="GUIWord"/>
              </w:rPr>
            </w:pPr>
            <w:r w:rsidRPr="00F2736F">
              <w:rPr>
                <w:rStyle w:val="GUIWord"/>
              </w:rPr>
              <w:t>File Format</w:t>
            </w:r>
          </w:p>
        </w:tc>
        <w:tc>
          <w:tcPr>
            <w:tcW w:w="0" w:type="auto"/>
          </w:tcPr>
          <w:p w:rsidR="002935FF" w:rsidRDefault="002935FF" w:rsidP="002935FF">
            <w:pPr>
              <w:pStyle w:val="TableText"/>
            </w:pPr>
            <w:r>
              <w:t xml:space="preserve">This Attribute is compulsory. It will always be present. If no data is available, set it to </w:t>
            </w:r>
            <w:r w:rsidRPr="00EF56D8">
              <w:rPr>
                <w:rStyle w:val="GUIWord"/>
              </w:rPr>
              <w:t>Nil</w:t>
            </w:r>
            <w:r>
              <w:t>.</w:t>
            </w:r>
          </w:p>
          <w:p w:rsidR="001310CE" w:rsidRDefault="001310CE" w:rsidP="00305207">
            <w:pPr>
              <w:pStyle w:val="TableText"/>
            </w:pPr>
            <w:r>
              <w:lastRenderedPageBreak/>
              <w:t>The format of the file from which this Spectrum was uploaded. It is selected from a dropdown list of supported file formats. (All Spectra are stored internally in the database in Specchio’s internal Spectrum format.)</w:t>
            </w:r>
          </w:p>
          <w:p w:rsidR="001310CE" w:rsidRDefault="001310CE" w:rsidP="00305207">
            <w:pPr>
              <w:pStyle w:val="TableText"/>
            </w:pPr>
            <w:r>
              <w:t>While this value can be changed, it is not advised.</w:t>
            </w:r>
          </w:p>
        </w:tc>
      </w:tr>
      <w:tr w:rsidR="001310CE" w:rsidTr="00305207">
        <w:tc>
          <w:tcPr>
            <w:tcW w:w="0" w:type="auto"/>
          </w:tcPr>
          <w:p w:rsidR="001310CE" w:rsidRPr="00F2736F" w:rsidRDefault="001310CE" w:rsidP="00305207">
            <w:pPr>
              <w:pStyle w:val="TableText"/>
              <w:rPr>
                <w:rStyle w:val="GUIWord"/>
              </w:rPr>
            </w:pPr>
            <w:r w:rsidRPr="00F2736F">
              <w:rPr>
                <w:rStyle w:val="GUIWord"/>
              </w:rPr>
              <w:lastRenderedPageBreak/>
              <w:t>File Name</w:t>
            </w:r>
          </w:p>
        </w:tc>
        <w:tc>
          <w:tcPr>
            <w:tcW w:w="0" w:type="auto"/>
          </w:tcPr>
          <w:p w:rsidR="001310CE" w:rsidRDefault="001310CE" w:rsidP="00305207">
            <w:pPr>
              <w:pStyle w:val="TableText"/>
            </w:pPr>
            <w:r>
              <w:t>The name of the file from which this Spectrum was uploaded.</w:t>
            </w:r>
          </w:p>
          <w:p w:rsidR="001310CE" w:rsidRDefault="0079636E" w:rsidP="002935FF">
            <w:pPr>
              <w:pStyle w:val="TableText"/>
            </w:pPr>
            <w:r>
              <w:t>Although</w:t>
            </w:r>
            <w:r w:rsidR="001310CE">
              <w:t xml:space="preserve"> this value can be changed, it is not advised. </w:t>
            </w:r>
            <w:r>
              <w:t xml:space="preserve">Changing it may result in duplicate </w:t>
            </w:r>
            <w:r w:rsidR="002935FF">
              <w:t>S</w:t>
            </w:r>
            <w:r>
              <w:t>pectra when a subsequent update load is performed for this Campaign.</w:t>
            </w:r>
          </w:p>
        </w:tc>
      </w:tr>
      <w:tr w:rsidR="001310CE" w:rsidTr="00305207">
        <w:tc>
          <w:tcPr>
            <w:tcW w:w="0" w:type="auto"/>
          </w:tcPr>
          <w:p w:rsidR="001310CE" w:rsidRPr="00F2736F" w:rsidRDefault="001310CE" w:rsidP="00305207">
            <w:pPr>
              <w:pStyle w:val="TableText"/>
              <w:rPr>
                <w:rStyle w:val="GUIWord"/>
              </w:rPr>
            </w:pPr>
            <w:r w:rsidRPr="00F2736F">
              <w:rPr>
                <w:rStyle w:val="GUIWord"/>
              </w:rPr>
              <w:t>File Version</w:t>
            </w:r>
          </w:p>
        </w:tc>
        <w:tc>
          <w:tcPr>
            <w:tcW w:w="0" w:type="auto"/>
          </w:tcPr>
          <w:p w:rsidR="001310CE" w:rsidRDefault="001310CE" w:rsidP="00305207">
            <w:pPr>
              <w:pStyle w:val="TableText"/>
            </w:pPr>
            <w:r>
              <w:t>[alpha string]</w:t>
            </w:r>
          </w:p>
        </w:tc>
      </w:tr>
      <w:tr w:rsidR="001310CE" w:rsidTr="00305207">
        <w:tc>
          <w:tcPr>
            <w:tcW w:w="0" w:type="auto"/>
          </w:tcPr>
          <w:p w:rsidR="001310CE" w:rsidRPr="00F2736F" w:rsidRDefault="001310CE" w:rsidP="00305207">
            <w:pPr>
              <w:pStyle w:val="TableText"/>
              <w:rPr>
                <w:rStyle w:val="GUIWord"/>
              </w:rPr>
            </w:pPr>
            <w:r w:rsidRPr="00F2736F">
              <w:rPr>
                <w:rStyle w:val="GUIWord"/>
              </w:rPr>
              <w:t>Loading Time</w:t>
            </w:r>
          </w:p>
        </w:tc>
        <w:tc>
          <w:tcPr>
            <w:tcW w:w="0" w:type="auto"/>
          </w:tcPr>
          <w:p w:rsidR="002935FF" w:rsidRDefault="001310CE" w:rsidP="00C96D90">
            <w:pPr>
              <w:pStyle w:val="TableText"/>
            </w:pPr>
            <w:r>
              <w:t xml:space="preserve">Date </w:t>
            </w:r>
            <w:r w:rsidRPr="00084655">
              <w:t>in 24h format</w:t>
            </w:r>
            <w:r>
              <w:t xml:space="preserve"> (system time) on which the spectrum was uploaded into the Specchio database.</w:t>
            </w:r>
            <w:r w:rsidR="00C96D90">
              <w:t xml:space="preserve"> </w:t>
            </w:r>
            <w:r w:rsidR="002935FF">
              <w:t>This value is automatically set when the Spectrum is uploaded to Specchio.</w:t>
            </w:r>
          </w:p>
          <w:p w:rsidR="001310CE" w:rsidRDefault="00C96D90" w:rsidP="00C96D90">
            <w:pPr>
              <w:pStyle w:val="TableText"/>
            </w:pPr>
            <w:r>
              <w:t xml:space="preserve">Note that the </w:t>
            </w:r>
            <w:r w:rsidRPr="00C96D90">
              <w:rPr>
                <w:rStyle w:val="GUIWord"/>
              </w:rPr>
              <w:t>Special functions/Correct local time to UTC</w:t>
            </w:r>
            <w:r>
              <w:t xml:space="preserve"> function does not operate on this time.</w:t>
            </w:r>
          </w:p>
        </w:tc>
      </w:tr>
      <w:tr w:rsidR="001310CE" w:rsidTr="00305207">
        <w:tc>
          <w:tcPr>
            <w:tcW w:w="0" w:type="auto"/>
          </w:tcPr>
          <w:p w:rsidR="001310CE" w:rsidRPr="00F2736F" w:rsidRDefault="001310CE" w:rsidP="00305207">
            <w:pPr>
              <w:pStyle w:val="TableText"/>
              <w:rPr>
                <w:rStyle w:val="GUIWord"/>
              </w:rPr>
            </w:pPr>
            <w:r w:rsidRPr="00F2736F">
              <w:rPr>
                <w:rStyle w:val="GUIWord"/>
              </w:rPr>
              <w:t>Measurement Unit</w:t>
            </w:r>
          </w:p>
        </w:tc>
        <w:tc>
          <w:tcPr>
            <w:tcW w:w="0" w:type="auto"/>
          </w:tcPr>
          <w:p w:rsidR="00EF56D8" w:rsidRDefault="00EF56D8" w:rsidP="00305207">
            <w:pPr>
              <w:pStyle w:val="TableText"/>
            </w:pPr>
            <w:r>
              <w:t xml:space="preserve">This Attribute is compulsory and cannot be deleted. If no data is available, set it to </w:t>
            </w:r>
            <w:r w:rsidRPr="00EF56D8">
              <w:rPr>
                <w:rStyle w:val="GUIWord"/>
              </w:rPr>
              <w:t>Nil</w:t>
            </w:r>
            <w:r>
              <w:t>.</w:t>
            </w:r>
          </w:p>
          <w:p w:rsidR="001310CE" w:rsidRDefault="00121DE8" w:rsidP="00305207">
            <w:pPr>
              <w:pStyle w:val="TableText"/>
            </w:pPr>
            <w:r>
              <w:t>Describes the nature of the measurement. Select from the available options.</w:t>
            </w:r>
          </w:p>
        </w:tc>
      </w:tr>
      <w:tr w:rsidR="001310CE" w:rsidTr="00305207">
        <w:tc>
          <w:tcPr>
            <w:tcW w:w="0" w:type="auto"/>
          </w:tcPr>
          <w:p w:rsidR="001310CE" w:rsidRPr="00F2736F" w:rsidRDefault="001310CE" w:rsidP="00305207">
            <w:pPr>
              <w:pStyle w:val="TableText"/>
              <w:rPr>
                <w:rStyle w:val="GUIWord"/>
              </w:rPr>
            </w:pPr>
            <w:r w:rsidRPr="00F2736F">
              <w:rPr>
                <w:rStyle w:val="GUIWord"/>
              </w:rPr>
              <w:t>Spectrum Number</w:t>
            </w:r>
          </w:p>
        </w:tc>
        <w:tc>
          <w:tcPr>
            <w:tcW w:w="0" w:type="auto"/>
          </w:tcPr>
          <w:p w:rsidR="002B10D8" w:rsidRDefault="001310CE" w:rsidP="00305207">
            <w:pPr>
              <w:pStyle w:val="TableText"/>
            </w:pPr>
            <w:r>
              <w:t xml:space="preserve">[+ve int] </w:t>
            </w:r>
            <w:r w:rsidR="0079636E">
              <w:t xml:space="preserve">Some </w:t>
            </w:r>
            <w:r w:rsidR="002B10D8">
              <w:t xml:space="preserve">recording devices </w:t>
            </w:r>
            <w:r w:rsidR="00723D0B">
              <w:t xml:space="preserve">and file formats </w:t>
            </w:r>
            <w:r w:rsidR="002B10D8">
              <w:t>apply a number which is recorded in the Spectrum file</w:t>
            </w:r>
            <w:r w:rsidR="00A028F3">
              <w:t>. If a</w:t>
            </w:r>
            <w:r w:rsidR="002B10D8">
              <w:t xml:space="preserve"> Spectrum is loaded from such a file format, the number will be placed into this Metadata field. Otherwise, </w:t>
            </w:r>
            <w:r w:rsidR="002B10D8" w:rsidRPr="00A028F3">
              <w:rPr>
                <w:rStyle w:val="DocActionChar"/>
              </w:rPr>
              <w:t>%%% what happ</w:t>
            </w:r>
            <w:r w:rsidR="00A028F3" w:rsidRPr="00A028F3">
              <w:rPr>
                <w:rStyle w:val="DocActionChar"/>
              </w:rPr>
              <w:t>ens?</w:t>
            </w:r>
          </w:p>
          <w:p w:rsidR="001310CE" w:rsidRDefault="002B10D8" w:rsidP="00305207">
            <w:pPr>
              <w:pStyle w:val="TableText"/>
              <w:rPr>
                <w:rStyle w:val="DocActionChar"/>
                <w:i w:val="0"/>
                <w:color w:val="auto"/>
              </w:rPr>
            </w:pPr>
            <w:r>
              <w:rPr>
                <w:rStyle w:val="DocActionChar"/>
                <w:i w:val="0"/>
                <w:color w:val="auto"/>
              </w:rPr>
              <w:t>Note that t</w:t>
            </w:r>
            <w:r w:rsidR="001310CE" w:rsidRPr="00CF7394">
              <w:rPr>
                <w:rStyle w:val="DocActionChar"/>
                <w:i w:val="0"/>
                <w:color w:val="auto"/>
              </w:rPr>
              <w:t xml:space="preserve">his </w:t>
            </w:r>
            <w:r>
              <w:rPr>
                <w:rStyle w:val="DocActionChar"/>
                <w:i w:val="0"/>
                <w:color w:val="auto"/>
              </w:rPr>
              <w:t xml:space="preserve">number </w:t>
            </w:r>
            <w:r w:rsidR="001310CE" w:rsidRPr="00CF7394">
              <w:rPr>
                <w:rStyle w:val="DocActionChar"/>
                <w:i w:val="0"/>
                <w:color w:val="auto"/>
              </w:rPr>
              <w:t>is not the Spectrum ID and</w:t>
            </w:r>
            <w:r w:rsidR="001310CE">
              <w:rPr>
                <w:rStyle w:val="DocActionChar"/>
                <w:i w:val="0"/>
                <w:color w:val="auto"/>
              </w:rPr>
              <w:t xml:space="preserve"> usually</w:t>
            </w:r>
            <w:r w:rsidR="001310CE" w:rsidRPr="00CF7394">
              <w:rPr>
                <w:rStyle w:val="DocActionChar"/>
                <w:i w:val="0"/>
                <w:color w:val="auto"/>
              </w:rPr>
              <w:t xml:space="preserve"> </w:t>
            </w:r>
            <w:r w:rsidR="001310CE">
              <w:rPr>
                <w:rStyle w:val="DocActionChar"/>
                <w:i w:val="0"/>
                <w:color w:val="auto"/>
              </w:rPr>
              <w:t>does not hold</w:t>
            </w:r>
            <w:r w:rsidR="001310CE" w:rsidRPr="00CF7394">
              <w:rPr>
                <w:rStyle w:val="DocActionChar"/>
                <w:i w:val="0"/>
                <w:color w:val="auto"/>
              </w:rPr>
              <w:t xml:space="preserve"> the same </w:t>
            </w:r>
            <w:r w:rsidR="001310CE">
              <w:rPr>
                <w:rStyle w:val="DocActionChar"/>
                <w:i w:val="0"/>
                <w:color w:val="auto"/>
              </w:rPr>
              <w:t xml:space="preserve">value </w:t>
            </w:r>
            <w:r w:rsidR="001310CE" w:rsidRPr="00CF7394">
              <w:rPr>
                <w:rStyle w:val="DocActionChar"/>
                <w:i w:val="0"/>
                <w:color w:val="auto"/>
              </w:rPr>
              <w:t>as the Spectrum ID. The integer numbers which are displayed when Spectra are selected</w:t>
            </w:r>
            <w:r w:rsidR="001310CE">
              <w:rPr>
                <w:rStyle w:val="DocActionChar"/>
                <w:i w:val="0"/>
                <w:color w:val="auto"/>
              </w:rPr>
              <w:t xml:space="preserve"> in the Query Builder or when a Spectrum is highlighted in the Hierarchy Viewer are Spectrum IDs. </w:t>
            </w:r>
            <w:r w:rsidR="00723D0B">
              <w:rPr>
                <w:rStyle w:val="DocActionChar"/>
                <w:i w:val="0"/>
                <w:color w:val="auto"/>
              </w:rPr>
              <w:t xml:space="preserve">The </w:t>
            </w:r>
            <w:r w:rsidR="001310CE">
              <w:rPr>
                <w:rStyle w:val="DocActionChar"/>
                <w:i w:val="0"/>
                <w:color w:val="auto"/>
              </w:rPr>
              <w:t xml:space="preserve">Spectrum Numbers </w:t>
            </w:r>
            <w:r w:rsidR="00723D0B">
              <w:rPr>
                <w:rStyle w:val="DocActionChar"/>
                <w:i w:val="0"/>
                <w:color w:val="auto"/>
              </w:rPr>
              <w:t xml:space="preserve">in this field </w:t>
            </w:r>
            <w:r w:rsidR="001310CE">
              <w:rPr>
                <w:rStyle w:val="DocActionChar"/>
                <w:i w:val="0"/>
                <w:color w:val="auto"/>
              </w:rPr>
              <w:t>are viewable only in the Metadata Edit</w:t>
            </w:r>
            <w:r w:rsidR="00723D0B">
              <w:rPr>
                <w:rStyle w:val="DocActionChar"/>
                <w:i w:val="0"/>
                <w:color w:val="auto"/>
              </w:rPr>
              <w:t>or</w:t>
            </w:r>
            <w:r w:rsidR="001310CE">
              <w:rPr>
                <w:rStyle w:val="DocActionChar"/>
                <w:i w:val="0"/>
                <w:color w:val="auto"/>
              </w:rPr>
              <w:t xml:space="preserve"> window and </w:t>
            </w:r>
            <w:r w:rsidR="00723D0B">
              <w:rPr>
                <w:rStyle w:val="DocActionChar"/>
                <w:i w:val="0"/>
                <w:color w:val="auto"/>
              </w:rPr>
              <w:t xml:space="preserve">are </w:t>
            </w:r>
            <w:r w:rsidR="001310CE">
              <w:rPr>
                <w:rStyle w:val="DocActionChar"/>
                <w:i w:val="0"/>
                <w:color w:val="auto"/>
              </w:rPr>
              <w:t>selectable in the Query Builder.</w:t>
            </w:r>
          </w:p>
          <w:p w:rsidR="001310CE" w:rsidRDefault="001310CE" w:rsidP="00305207">
            <w:pPr>
              <w:pStyle w:val="TableText"/>
              <w:rPr>
                <w:rStyle w:val="DocActionChar"/>
                <w:i w:val="0"/>
                <w:color w:val="auto"/>
              </w:rPr>
            </w:pPr>
            <w:r>
              <w:rPr>
                <w:rStyle w:val="DocActionChar"/>
                <w:i w:val="0"/>
                <w:color w:val="auto"/>
              </w:rPr>
              <w:t>Spectrum Numbers can be changed in the Metadata Editor. Spectrum IDs cannot be changed.</w:t>
            </w:r>
          </w:p>
          <w:p w:rsidR="004D7399" w:rsidRDefault="004D7399" w:rsidP="00723D0B">
            <w:pPr>
              <w:pStyle w:val="DocAction"/>
            </w:pPr>
            <w:r w:rsidRPr="004D7399">
              <w:t xml:space="preserve">%%%% </w:t>
            </w:r>
            <w:r w:rsidR="00723D0B">
              <w:t>Some other doc says it’s alpha numeric, but V3 supports only an integer. It can be –ve, but yet some other doc suggests it’s only +ve.</w:t>
            </w:r>
          </w:p>
          <w:p w:rsidR="00723D0B" w:rsidRPr="00723D0B" w:rsidRDefault="00723D0B" w:rsidP="00723D0B">
            <w:pPr>
              <w:pStyle w:val="DocAction"/>
            </w:pPr>
            <w:r>
              <w:t>%%% Spectrum Numbers are shared records in the DB. E.g. All values of 8 are shared!</w:t>
            </w:r>
          </w:p>
        </w:tc>
      </w:tr>
    </w:tbl>
    <w:p w:rsidR="001310CE" w:rsidRPr="00577A95" w:rsidRDefault="001310CE" w:rsidP="00A7583F">
      <w:pPr>
        <w:pStyle w:val="Body"/>
        <w:rPr>
          <w:rStyle w:val="Strong"/>
        </w:rPr>
      </w:pPr>
      <w:r w:rsidRPr="00577A95">
        <w:rPr>
          <w:rStyle w:val="Strong"/>
        </w:rPr>
        <w:t>Generic Target Properties</w:t>
      </w:r>
    </w:p>
    <w:tbl>
      <w:tblPr>
        <w:tblStyle w:val="TableGrid"/>
        <w:tblW w:w="0" w:type="auto"/>
        <w:tblInd w:w="817" w:type="dxa"/>
        <w:tblLook w:val="04A0"/>
      </w:tblPr>
      <w:tblGrid>
        <w:gridCol w:w="2454"/>
        <w:gridCol w:w="6045"/>
      </w:tblGrid>
      <w:tr w:rsidR="001310CE" w:rsidTr="00305207">
        <w:tc>
          <w:tcPr>
            <w:tcW w:w="0" w:type="auto"/>
          </w:tcPr>
          <w:p w:rsidR="001310CE" w:rsidRPr="00F2736F" w:rsidRDefault="001310CE" w:rsidP="00305207">
            <w:pPr>
              <w:pStyle w:val="TableText"/>
              <w:rPr>
                <w:rStyle w:val="GUIWord"/>
              </w:rPr>
            </w:pPr>
            <w:r w:rsidRPr="00F2736F">
              <w:rPr>
                <w:rStyle w:val="GUIWord"/>
              </w:rPr>
              <w:t>Sample Collection Date</w:t>
            </w:r>
          </w:p>
        </w:tc>
        <w:tc>
          <w:tcPr>
            <w:tcW w:w="0" w:type="auto"/>
          </w:tcPr>
          <w:p w:rsidR="001310CE" w:rsidRDefault="001310CE" w:rsidP="00305207">
            <w:pPr>
              <w:pStyle w:val="TableText"/>
            </w:pPr>
            <w:r>
              <w:t>[date and time]</w:t>
            </w:r>
          </w:p>
          <w:p w:rsidR="00723D0B" w:rsidRDefault="00723D0B" w:rsidP="00723D0B">
            <w:pPr>
              <w:pStyle w:val="DocAction"/>
            </w:pPr>
            <w:r>
              <w:t>%%% How is this different from Acquisition Time?</w:t>
            </w:r>
          </w:p>
        </w:tc>
      </w:tr>
      <w:tr w:rsidR="001310CE" w:rsidTr="00305207">
        <w:tc>
          <w:tcPr>
            <w:tcW w:w="0" w:type="auto"/>
          </w:tcPr>
          <w:p w:rsidR="001310CE" w:rsidRPr="00F2736F" w:rsidRDefault="001310CE" w:rsidP="00305207">
            <w:pPr>
              <w:pStyle w:val="TableText"/>
              <w:rPr>
                <w:rStyle w:val="GUIWord"/>
              </w:rPr>
            </w:pPr>
            <w:r w:rsidRPr="00F2736F">
              <w:rPr>
                <w:rStyle w:val="GUIWord"/>
              </w:rPr>
              <w:lastRenderedPageBreak/>
              <w:t>Sample Number</w:t>
            </w:r>
          </w:p>
        </w:tc>
        <w:tc>
          <w:tcPr>
            <w:tcW w:w="0" w:type="auto"/>
          </w:tcPr>
          <w:p w:rsidR="001310CE" w:rsidRDefault="001310CE" w:rsidP="00305207">
            <w:pPr>
              <w:pStyle w:val="TableText"/>
            </w:pPr>
            <w:r>
              <w:t>[alpha string]</w:t>
            </w:r>
          </w:p>
          <w:p w:rsidR="00723D0B" w:rsidRDefault="00723D0B" w:rsidP="00723D0B">
            <w:pPr>
              <w:pStyle w:val="DocAction"/>
            </w:pPr>
            <w:r>
              <w:t>%%% How is this different from Spectrum Number?</w:t>
            </w:r>
          </w:p>
        </w:tc>
      </w:tr>
      <w:tr w:rsidR="001310CE" w:rsidTr="00305207">
        <w:tc>
          <w:tcPr>
            <w:tcW w:w="0" w:type="auto"/>
          </w:tcPr>
          <w:p w:rsidR="001310CE" w:rsidRPr="00F2736F" w:rsidRDefault="001310CE" w:rsidP="00305207">
            <w:pPr>
              <w:pStyle w:val="TableText"/>
              <w:rPr>
                <w:rStyle w:val="GUIWord"/>
              </w:rPr>
            </w:pPr>
            <w:r w:rsidRPr="00F2736F">
              <w:rPr>
                <w:rStyle w:val="GUIWord"/>
              </w:rPr>
              <w:t>Site ID</w:t>
            </w:r>
          </w:p>
        </w:tc>
        <w:tc>
          <w:tcPr>
            <w:tcW w:w="0" w:type="auto"/>
          </w:tcPr>
          <w:p w:rsidR="001310CE" w:rsidRDefault="001310CE" w:rsidP="00305207">
            <w:pPr>
              <w:pStyle w:val="TableText"/>
            </w:pPr>
            <w:r>
              <w:t>[alpha string]</w:t>
            </w:r>
          </w:p>
        </w:tc>
      </w:tr>
      <w:tr w:rsidR="001310CE" w:rsidTr="00305207">
        <w:tc>
          <w:tcPr>
            <w:tcW w:w="0" w:type="auto"/>
          </w:tcPr>
          <w:p w:rsidR="001310CE" w:rsidRPr="00F2736F" w:rsidRDefault="001310CE" w:rsidP="00305207">
            <w:pPr>
              <w:pStyle w:val="TableText"/>
              <w:rPr>
                <w:rStyle w:val="GUIWord"/>
              </w:rPr>
            </w:pPr>
            <w:r w:rsidRPr="00F2736F">
              <w:rPr>
                <w:rStyle w:val="GUIWord"/>
              </w:rPr>
              <w:t>Target Description</w:t>
            </w:r>
          </w:p>
        </w:tc>
        <w:tc>
          <w:tcPr>
            <w:tcW w:w="0" w:type="auto"/>
          </w:tcPr>
          <w:p w:rsidR="001310CE" w:rsidRDefault="001310CE" w:rsidP="00305207">
            <w:pPr>
              <w:pStyle w:val="TableText"/>
            </w:pPr>
            <w:r>
              <w:t>[alpha string]</w:t>
            </w:r>
          </w:p>
        </w:tc>
      </w:tr>
      <w:tr w:rsidR="001310CE" w:rsidTr="00305207">
        <w:tc>
          <w:tcPr>
            <w:tcW w:w="0" w:type="auto"/>
          </w:tcPr>
          <w:p w:rsidR="001310CE" w:rsidRPr="00F2736F" w:rsidRDefault="001310CE" w:rsidP="00305207">
            <w:pPr>
              <w:pStyle w:val="TableText"/>
              <w:rPr>
                <w:rStyle w:val="GUIWord"/>
              </w:rPr>
            </w:pPr>
            <w:r w:rsidRPr="00F2736F">
              <w:rPr>
                <w:rStyle w:val="GUIWord"/>
              </w:rPr>
              <w:t>Target ID</w:t>
            </w:r>
          </w:p>
        </w:tc>
        <w:tc>
          <w:tcPr>
            <w:tcW w:w="0" w:type="auto"/>
          </w:tcPr>
          <w:p w:rsidR="001310CE" w:rsidRDefault="001310CE" w:rsidP="00305207">
            <w:pPr>
              <w:pStyle w:val="TableText"/>
            </w:pPr>
            <w:r>
              <w:t>[alpha string]</w:t>
            </w:r>
          </w:p>
        </w:tc>
      </w:tr>
    </w:tbl>
    <w:p w:rsidR="001310CE" w:rsidRPr="00577A95" w:rsidRDefault="001310CE" w:rsidP="00A7583F">
      <w:pPr>
        <w:pStyle w:val="Body"/>
        <w:rPr>
          <w:rStyle w:val="Strong"/>
        </w:rPr>
      </w:pPr>
      <w:r w:rsidRPr="00577A95">
        <w:rPr>
          <w:rStyle w:val="Strong"/>
        </w:rPr>
        <w:t>Illumination</w:t>
      </w:r>
    </w:p>
    <w:tbl>
      <w:tblPr>
        <w:tblStyle w:val="TableGrid"/>
        <w:tblW w:w="0" w:type="auto"/>
        <w:tblInd w:w="817" w:type="dxa"/>
        <w:tblLook w:val="04A0"/>
      </w:tblPr>
      <w:tblGrid>
        <w:gridCol w:w="1943"/>
        <w:gridCol w:w="6192"/>
      </w:tblGrid>
      <w:tr w:rsidR="001310CE" w:rsidTr="00305207">
        <w:tc>
          <w:tcPr>
            <w:tcW w:w="0" w:type="auto"/>
          </w:tcPr>
          <w:p w:rsidR="001310CE" w:rsidRPr="00F2736F" w:rsidRDefault="001310CE" w:rsidP="00305207">
            <w:pPr>
              <w:pStyle w:val="TableText"/>
              <w:rPr>
                <w:rStyle w:val="GUIWord"/>
              </w:rPr>
            </w:pPr>
            <w:r w:rsidRPr="00F2736F">
              <w:rPr>
                <w:rStyle w:val="GUIWord"/>
              </w:rPr>
              <w:t>Polarization</w:t>
            </w:r>
          </w:p>
        </w:tc>
        <w:tc>
          <w:tcPr>
            <w:tcW w:w="0" w:type="auto"/>
          </w:tcPr>
          <w:p w:rsidR="001310CE" w:rsidRDefault="001310CE" w:rsidP="00305207">
            <w:pPr>
              <w:pStyle w:val="TableText"/>
            </w:pPr>
            <w:r>
              <w:t xml:space="preserve">[alpha string] </w:t>
            </w:r>
            <w:r w:rsidRPr="00245A33">
              <w:rPr>
                <w:rStyle w:val="DocActionChar"/>
              </w:rPr>
              <w:t>%%% What goes here?</w:t>
            </w:r>
          </w:p>
        </w:tc>
      </w:tr>
      <w:tr w:rsidR="001310CE" w:rsidTr="00305207">
        <w:tc>
          <w:tcPr>
            <w:tcW w:w="0" w:type="auto"/>
          </w:tcPr>
          <w:p w:rsidR="001310CE" w:rsidRPr="00F2736F" w:rsidRDefault="001310CE" w:rsidP="00305207">
            <w:pPr>
              <w:pStyle w:val="TableText"/>
              <w:rPr>
                <w:rStyle w:val="GUIWord"/>
              </w:rPr>
            </w:pPr>
            <w:r w:rsidRPr="00F2736F">
              <w:rPr>
                <w:rStyle w:val="GUIWord"/>
              </w:rPr>
              <w:t>Polarization Angle</w:t>
            </w:r>
          </w:p>
        </w:tc>
        <w:tc>
          <w:tcPr>
            <w:tcW w:w="0" w:type="auto"/>
          </w:tcPr>
          <w:p w:rsidR="001310CE" w:rsidRDefault="001310CE" w:rsidP="00305207">
            <w:pPr>
              <w:pStyle w:val="TableText"/>
            </w:pPr>
            <w:r>
              <w:t xml:space="preserve">[fl pt number] </w:t>
            </w:r>
            <w:r w:rsidRPr="00245A33">
              <w:rPr>
                <w:rStyle w:val="DocActionChar"/>
              </w:rPr>
              <w:t>%%% Angle measured from where? Degrees?</w:t>
            </w:r>
          </w:p>
        </w:tc>
      </w:tr>
    </w:tbl>
    <w:p w:rsidR="001310CE" w:rsidRDefault="001310CE" w:rsidP="00A7583F">
      <w:pPr>
        <w:pStyle w:val="Body"/>
        <w:rPr>
          <w:rStyle w:val="Strong"/>
        </w:rPr>
      </w:pPr>
      <w:r w:rsidRPr="00577A95">
        <w:rPr>
          <w:rStyle w:val="Strong"/>
        </w:rPr>
        <w:t>Instrument</w:t>
      </w:r>
    </w:p>
    <w:p w:rsidR="004D7399" w:rsidRPr="004D7399" w:rsidRDefault="004D7399" w:rsidP="004D7399">
      <w:pPr>
        <w:pStyle w:val="DocAction"/>
      </w:pPr>
      <w:r w:rsidRPr="004D7399">
        <w:t xml:space="preserve">%%%% Instrument is defined by a sensor definition. </w:t>
      </w:r>
      <w:r>
        <w:t>Calibration can also be done. Instrument settings at time of measurement can be added to spectrum metadata.</w:t>
      </w:r>
    </w:p>
    <w:p w:rsidR="001310CE" w:rsidRPr="00084655" w:rsidRDefault="001310CE" w:rsidP="004B4EE6">
      <w:pPr>
        <w:numPr>
          <w:ilvl w:val="0"/>
          <w:numId w:val="7"/>
        </w:numPr>
      </w:pPr>
      <w:r w:rsidRPr="00084655">
        <w:t>Name: name of an instrument (this is the name given to the instrument by its owner)</w:t>
      </w:r>
      <w:r>
        <w:t xml:space="preserve">  </w:t>
      </w:r>
      <w:r w:rsidRPr="001265C9">
        <w:rPr>
          <w:rStyle w:val="DocActionChar"/>
        </w:rPr>
        <w:t>%%% Still stored?</w:t>
      </w:r>
    </w:p>
    <w:p w:rsidR="001310CE" w:rsidRDefault="001310CE" w:rsidP="004B4EE6">
      <w:pPr>
        <w:numPr>
          <w:ilvl w:val="0"/>
          <w:numId w:val="7"/>
        </w:numPr>
      </w:pPr>
      <w:r w:rsidRPr="00084655">
        <w:t xml:space="preserve">Foreoptic: degrees </w:t>
      </w:r>
      <w:r w:rsidRPr="001265C9">
        <w:rPr>
          <w:rStyle w:val="DocActionChar"/>
        </w:rPr>
        <w:t>%%% Still stored?</w:t>
      </w:r>
    </w:p>
    <w:p w:rsidR="001310CE" w:rsidRDefault="001310CE" w:rsidP="001265C9"/>
    <w:p w:rsidR="001310CE" w:rsidRDefault="001310CE" w:rsidP="001265C9">
      <w:r>
        <w:t>Instrument Settings:</w:t>
      </w:r>
    </w:p>
    <w:p w:rsidR="001310CE" w:rsidRDefault="001310CE" w:rsidP="004B4EE6">
      <w:pPr>
        <w:pStyle w:val="ListParagraph"/>
        <w:numPr>
          <w:ilvl w:val="0"/>
          <w:numId w:val="21"/>
        </w:numPr>
      </w:pPr>
      <w:r>
        <w:t>Instrument settings, depending on the sensor. Automatically generated from the spectral input file.</w:t>
      </w:r>
    </w:p>
    <w:p w:rsidR="001310CE" w:rsidRPr="00577A95" w:rsidRDefault="001310CE" w:rsidP="00A7583F">
      <w:pPr>
        <w:pStyle w:val="Body"/>
        <w:rPr>
          <w:rStyle w:val="Strong"/>
        </w:rPr>
      </w:pPr>
    </w:p>
    <w:tbl>
      <w:tblPr>
        <w:tblStyle w:val="TableGrid"/>
        <w:tblW w:w="0" w:type="auto"/>
        <w:tblInd w:w="817" w:type="dxa"/>
        <w:tblLook w:val="04A0"/>
      </w:tblPr>
      <w:tblGrid>
        <w:gridCol w:w="1513"/>
        <w:gridCol w:w="7241"/>
      </w:tblGrid>
      <w:tr w:rsidR="00723D0B" w:rsidTr="00305207">
        <w:tc>
          <w:tcPr>
            <w:tcW w:w="0" w:type="auto"/>
          </w:tcPr>
          <w:p w:rsidR="001310CE" w:rsidRPr="00F2736F" w:rsidRDefault="001310CE" w:rsidP="00305207">
            <w:pPr>
              <w:pStyle w:val="TableText"/>
              <w:rPr>
                <w:rStyle w:val="GUIWord"/>
              </w:rPr>
            </w:pPr>
            <w:r w:rsidRPr="00F2736F">
              <w:rPr>
                <w:rStyle w:val="GUIWord"/>
              </w:rPr>
              <w:t>Instrument</w:t>
            </w:r>
          </w:p>
        </w:tc>
        <w:tc>
          <w:tcPr>
            <w:tcW w:w="0" w:type="auto"/>
          </w:tcPr>
          <w:p w:rsidR="002935FF" w:rsidRDefault="002935FF" w:rsidP="002935FF">
            <w:pPr>
              <w:pStyle w:val="TableText"/>
            </w:pPr>
            <w:r>
              <w:t xml:space="preserve">This Attribute is compulsory and cannot be deleted. If no data is available, set it to </w:t>
            </w:r>
            <w:r w:rsidRPr="00EF56D8">
              <w:rPr>
                <w:rStyle w:val="GUIWord"/>
              </w:rPr>
              <w:t>Nil</w:t>
            </w:r>
            <w:r>
              <w:t>.</w:t>
            </w:r>
          </w:p>
          <w:p w:rsidR="00C41199" w:rsidRPr="00C41199" w:rsidRDefault="00723D0B" w:rsidP="00C41199">
            <w:pPr>
              <w:pStyle w:val="TableText"/>
            </w:pPr>
            <w:r>
              <w:t xml:space="preserve">This </w:t>
            </w:r>
            <w:r w:rsidR="00C41199">
              <w:t>name</w:t>
            </w:r>
            <w:r>
              <w:t xml:space="preserve"> describe</w:t>
            </w:r>
            <w:r w:rsidR="00C41199">
              <w:t>s</w:t>
            </w:r>
            <w:r>
              <w:t xml:space="preserve"> the actual </w:t>
            </w:r>
            <w:r w:rsidR="001310CE">
              <w:t xml:space="preserve">Instrument </w:t>
            </w:r>
            <w:r>
              <w:t xml:space="preserve">used to take these measurements. It is </w:t>
            </w:r>
            <w:r w:rsidR="001310CE">
              <w:t>sele</w:t>
            </w:r>
            <w:r>
              <w:t>cted from a predefined list of I</w:t>
            </w:r>
            <w:r w:rsidR="001310CE">
              <w:t>nstrument</w:t>
            </w:r>
            <w:r>
              <w:t>s</w:t>
            </w:r>
            <w:r w:rsidR="001310CE">
              <w:t xml:space="preserve"> </w:t>
            </w:r>
            <w:r>
              <w:t xml:space="preserve">which is created using the </w:t>
            </w:r>
            <w:r w:rsidR="00C41199" w:rsidRPr="00C41199">
              <w:rPr>
                <w:rStyle w:val="GUIWord"/>
              </w:rPr>
              <w:t>Data maintenance/Instrument admin.</w:t>
            </w:r>
            <w:r w:rsidR="00C41199">
              <w:t xml:space="preserve"> function</w:t>
            </w:r>
            <w:r w:rsidR="00C41199" w:rsidRPr="00C41199">
              <w:t>.</w:t>
            </w:r>
          </w:p>
          <w:p w:rsidR="004D7399" w:rsidRPr="00C41199" w:rsidRDefault="00C41199" w:rsidP="00C41199">
            <w:pPr>
              <w:pStyle w:val="TableText"/>
            </w:pPr>
            <w:r>
              <w:t>If you load a S</w:t>
            </w:r>
            <w:r w:rsidR="004D7399" w:rsidRPr="00C41199">
              <w:t xml:space="preserve">pectrum </w:t>
            </w:r>
            <w:r>
              <w:t>file which contains a reference to an unknown I</w:t>
            </w:r>
            <w:r w:rsidR="004D7399" w:rsidRPr="00C41199">
              <w:t>nstr</w:t>
            </w:r>
            <w:r>
              <w:t>ument, Specchio will place its name into the I</w:t>
            </w:r>
            <w:r w:rsidR="004D7399" w:rsidRPr="00C41199">
              <w:t>nstrument table with dummy info</w:t>
            </w:r>
            <w:r>
              <w:t>rmation</w:t>
            </w:r>
            <w:r w:rsidR="004D7399" w:rsidRPr="00C41199">
              <w:t xml:space="preserve">. </w:t>
            </w:r>
            <w:r>
              <w:t xml:space="preserve">After loading, use the </w:t>
            </w:r>
            <w:r w:rsidRPr="00C41199">
              <w:rPr>
                <w:rStyle w:val="GUIWord"/>
              </w:rPr>
              <w:t>Data maintenance/Instrument admin.</w:t>
            </w:r>
            <w:r>
              <w:t xml:space="preserve"> function</w:t>
            </w:r>
            <w:r w:rsidR="004D7399" w:rsidRPr="00C41199">
              <w:t xml:space="preserve"> to fill in data </w:t>
            </w:r>
            <w:r>
              <w:t>for the Instrument</w:t>
            </w:r>
            <w:r w:rsidR="004D7399" w:rsidRPr="00C41199">
              <w:t>.</w:t>
            </w:r>
          </w:p>
        </w:tc>
      </w:tr>
      <w:tr w:rsidR="00723D0B" w:rsidTr="00305207">
        <w:tc>
          <w:tcPr>
            <w:tcW w:w="0" w:type="auto"/>
          </w:tcPr>
          <w:p w:rsidR="001310CE" w:rsidRPr="00F2736F" w:rsidRDefault="001310CE" w:rsidP="00305207">
            <w:pPr>
              <w:pStyle w:val="TableText"/>
              <w:rPr>
                <w:rStyle w:val="GUIWord"/>
              </w:rPr>
            </w:pPr>
            <w:r w:rsidRPr="00F2736F">
              <w:rPr>
                <w:rStyle w:val="GUIWord"/>
              </w:rPr>
              <w:t>Sensor</w:t>
            </w:r>
          </w:p>
        </w:tc>
        <w:tc>
          <w:tcPr>
            <w:tcW w:w="0" w:type="auto"/>
          </w:tcPr>
          <w:p w:rsidR="002935FF" w:rsidRDefault="002935FF" w:rsidP="002935FF">
            <w:pPr>
              <w:pStyle w:val="TableText"/>
            </w:pPr>
            <w:r>
              <w:t xml:space="preserve">This Attribute is compulsory and cannot be deleted. If no data is available, set it to </w:t>
            </w:r>
            <w:r w:rsidRPr="00EF56D8">
              <w:rPr>
                <w:rStyle w:val="GUIWord"/>
              </w:rPr>
              <w:t>Nil</w:t>
            </w:r>
            <w:r>
              <w:t>.</w:t>
            </w:r>
          </w:p>
          <w:p w:rsidR="00C41199" w:rsidRDefault="00C41199" w:rsidP="00305207">
            <w:pPr>
              <w:pStyle w:val="TableText"/>
            </w:pPr>
            <w:r>
              <w:t xml:space="preserve">This value describes the </w:t>
            </w:r>
            <w:r w:rsidR="001310CE">
              <w:t xml:space="preserve">Sensor type </w:t>
            </w:r>
            <w:r>
              <w:t xml:space="preserve">or Instrument model of the specific Instrument set into Instrument metadata field above. Typically, multiple Instruments will refer the </w:t>
            </w:r>
            <w:r w:rsidR="001310CE">
              <w:t>selected from a predefined list of types.</w:t>
            </w:r>
          </w:p>
          <w:p w:rsidR="001310CE" w:rsidRDefault="00C41199" w:rsidP="00C41199">
            <w:pPr>
              <w:pStyle w:val="DocAction"/>
            </w:pPr>
            <w:r>
              <w:t xml:space="preserve">%%% How does this relate to the Sensor which is defined in the Instrument definition set up in </w:t>
            </w:r>
            <w:r w:rsidRPr="00C41199">
              <w:rPr>
                <w:rStyle w:val="GUIWord"/>
              </w:rPr>
              <w:t xml:space="preserve">Data </w:t>
            </w:r>
            <w:r w:rsidRPr="00C41199">
              <w:rPr>
                <w:rStyle w:val="GUIWord"/>
              </w:rPr>
              <w:lastRenderedPageBreak/>
              <w:t>maintenance/Instrument admin.</w:t>
            </w:r>
            <w:r w:rsidRPr="00C41199">
              <w:t>? That one seems to make much more sense than this one.</w:t>
            </w:r>
            <w:r>
              <w:t xml:space="preserve"> What happens if they don’t agree? Which one is used?</w:t>
            </w:r>
          </w:p>
        </w:tc>
      </w:tr>
      <w:tr w:rsidR="00723D0B" w:rsidTr="00305207">
        <w:tc>
          <w:tcPr>
            <w:tcW w:w="0" w:type="auto"/>
          </w:tcPr>
          <w:p w:rsidR="001310CE" w:rsidRPr="00F2736F" w:rsidRDefault="001310CE" w:rsidP="00305207">
            <w:pPr>
              <w:pStyle w:val="TableText"/>
              <w:rPr>
                <w:rStyle w:val="GUIWord"/>
              </w:rPr>
            </w:pPr>
            <w:r w:rsidRPr="00F2736F">
              <w:rPr>
                <w:rStyle w:val="GUIWord"/>
              </w:rPr>
              <w:lastRenderedPageBreak/>
              <w:t>Calibration Number</w:t>
            </w:r>
          </w:p>
        </w:tc>
        <w:tc>
          <w:tcPr>
            <w:tcW w:w="0" w:type="auto"/>
          </w:tcPr>
          <w:p w:rsidR="00E97B4D" w:rsidRDefault="001310CE" w:rsidP="00C41199">
            <w:pPr>
              <w:pStyle w:val="TableText"/>
              <w:rPr>
                <w:rStyle w:val="DocActionChar"/>
              </w:rPr>
            </w:pPr>
            <w:r>
              <w:t xml:space="preserve">[+ve int] </w:t>
            </w:r>
            <w:r w:rsidRPr="00AE7034">
              <w:rPr>
                <w:rStyle w:val="DocActionChar"/>
              </w:rPr>
              <w:t>%%%</w:t>
            </w:r>
            <w:r w:rsidR="00E97B4D" w:rsidRPr="00AE7034">
              <w:rPr>
                <w:rStyle w:val="DocActionChar"/>
              </w:rPr>
              <w:t xml:space="preserve"> Calibration of a </w:t>
            </w:r>
            <w:r w:rsidR="00C41199">
              <w:rPr>
                <w:rStyle w:val="DocActionChar"/>
              </w:rPr>
              <w:t>Instrument</w:t>
            </w:r>
            <w:r w:rsidR="00E97B4D" w:rsidRPr="00AE7034">
              <w:rPr>
                <w:rStyle w:val="DocActionChar"/>
              </w:rPr>
              <w:t>. Sometimes it’s in the data files. It’s usually a code which is incremented each time the sensor is sent away for recalibration. The timestamp of the acquisition on the spectrum which should be used to refer back to the history of the instrument to determine the calibration is the only sure-fire way.</w:t>
            </w:r>
          </w:p>
          <w:p w:rsidR="00C41199" w:rsidRDefault="00C41199" w:rsidP="00C41199">
            <w:pPr>
              <w:pStyle w:val="TableText"/>
            </w:pPr>
            <w:r>
              <w:rPr>
                <w:rStyle w:val="DocActionChar"/>
              </w:rPr>
              <w:t>%%% Why is this here? If date is used to select calibrations and overrides this value, then this just misleading.</w:t>
            </w:r>
          </w:p>
        </w:tc>
      </w:tr>
      <w:tr w:rsidR="00723D0B" w:rsidTr="00305207">
        <w:tc>
          <w:tcPr>
            <w:tcW w:w="0" w:type="auto"/>
          </w:tcPr>
          <w:p w:rsidR="001310CE" w:rsidRPr="00F2736F" w:rsidRDefault="001310CE" w:rsidP="00305207">
            <w:pPr>
              <w:pStyle w:val="TableText"/>
              <w:rPr>
                <w:rStyle w:val="GUIWord"/>
              </w:rPr>
            </w:pPr>
            <w:r w:rsidRPr="00F2736F">
              <w:rPr>
                <w:rStyle w:val="GUIWord"/>
              </w:rPr>
              <w:t>Extended Instrument Name</w:t>
            </w:r>
          </w:p>
        </w:tc>
        <w:tc>
          <w:tcPr>
            <w:tcW w:w="0" w:type="auto"/>
          </w:tcPr>
          <w:p w:rsidR="001310CE" w:rsidRDefault="001310CE" w:rsidP="00305207">
            <w:pPr>
              <w:pStyle w:val="TableText"/>
            </w:pPr>
            <w:r>
              <w:t>[alpha string] %%%</w:t>
            </w:r>
          </w:p>
        </w:tc>
      </w:tr>
      <w:tr w:rsidR="00723D0B" w:rsidTr="00305207">
        <w:tc>
          <w:tcPr>
            <w:tcW w:w="0" w:type="auto"/>
          </w:tcPr>
          <w:p w:rsidR="001310CE" w:rsidRPr="00F2736F" w:rsidRDefault="001310CE" w:rsidP="00305207">
            <w:pPr>
              <w:pStyle w:val="TableText"/>
              <w:rPr>
                <w:rStyle w:val="GUIWord"/>
              </w:rPr>
            </w:pPr>
            <w:r w:rsidRPr="00F2736F">
              <w:rPr>
                <w:rStyle w:val="GUIWord"/>
              </w:rPr>
              <w:t>Instrument Serial Number</w:t>
            </w:r>
          </w:p>
        </w:tc>
        <w:tc>
          <w:tcPr>
            <w:tcW w:w="0" w:type="auto"/>
          </w:tcPr>
          <w:p w:rsidR="001310CE" w:rsidRDefault="001310CE" w:rsidP="00305207">
            <w:pPr>
              <w:pStyle w:val="TableText"/>
            </w:pPr>
            <w:r>
              <w:t>[alpha string] %%%</w:t>
            </w:r>
          </w:p>
        </w:tc>
      </w:tr>
    </w:tbl>
    <w:p w:rsidR="001310CE" w:rsidRPr="001265C9" w:rsidRDefault="001310CE" w:rsidP="00A7583F">
      <w:pPr>
        <w:pStyle w:val="Body"/>
        <w:rPr>
          <w:rStyle w:val="Strong"/>
          <w:b w:val="0"/>
          <w:bCs w:val="0"/>
        </w:rPr>
      </w:pPr>
      <w:r w:rsidRPr="00577A95">
        <w:rPr>
          <w:rStyle w:val="Strong"/>
        </w:rPr>
        <w:t>Instrument Settings</w:t>
      </w:r>
    </w:p>
    <w:p w:rsidR="005679CD" w:rsidRDefault="005679CD" w:rsidP="00A7583F">
      <w:pPr>
        <w:pStyle w:val="Body"/>
      </w:pPr>
      <w:r>
        <w:t>These attributes describe the settings of the Instrument at the time the Spectum was observed.</w:t>
      </w:r>
    </w:p>
    <w:p w:rsidR="001310CE" w:rsidRDefault="005679CD" w:rsidP="00A7583F">
      <w:pPr>
        <w:pStyle w:val="Body"/>
      </w:pPr>
      <w:r>
        <w:t xml:space="preserve">For some Instruments and file formats, the following </w:t>
      </w:r>
      <w:r w:rsidR="001310CE">
        <w:t>Instrument settings</w:t>
      </w:r>
      <w:r>
        <w:t xml:space="preserve"> are read from the Spectrum input file and set into the Spectrum metadata.</w:t>
      </w:r>
    </w:p>
    <w:tbl>
      <w:tblPr>
        <w:tblStyle w:val="TableGrid"/>
        <w:tblW w:w="0" w:type="auto"/>
        <w:tblInd w:w="817" w:type="dxa"/>
        <w:tblLook w:val="04A0"/>
      </w:tblPr>
      <w:tblGrid>
        <w:gridCol w:w="3568"/>
        <w:gridCol w:w="668"/>
      </w:tblGrid>
      <w:tr w:rsidR="001310CE" w:rsidTr="00305207">
        <w:tc>
          <w:tcPr>
            <w:tcW w:w="0" w:type="auto"/>
          </w:tcPr>
          <w:p w:rsidR="001310CE" w:rsidRPr="00F2736F" w:rsidRDefault="001310CE" w:rsidP="00305207">
            <w:pPr>
              <w:pStyle w:val="TableText"/>
              <w:rPr>
                <w:rStyle w:val="GUIWord"/>
              </w:rPr>
            </w:pPr>
            <w:r w:rsidRPr="00F2736F">
              <w:rPr>
                <w:rStyle w:val="GUIWord"/>
              </w:rPr>
              <w:t>Automatic Dark Current Correction</w:t>
            </w:r>
          </w:p>
        </w:tc>
        <w:tc>
          <w:tcPr>
            <w:tcW w:w="0" w:type="auto"/>
          </w:tcPr>
          <w:p w:rsidR="001310CE" w:rsidRDefault="001310CE" w:rsidP="00305207">
            <w:pPr>
              <w:pStyle w:val="TableText"/>
            </w:pPr>
          </w:p>
        </w:tc>
      </w:tr>
      <w:tr w:rsidR="001310CE" w:rsidTr="00305207">
        <w:tc>
          <w:tcPr>
            <w:tcW w:w="0" w:type="auto"/>
          </w:tcPr>
          <w:p w:rsidR="001310CE" w:rsidRPr="00F2736F" w:rsidRDefault="001310CE" w:rsidP="00305207">
            <w:pPr>
              <w:pStyle w:val="TableText"/>
              <w:rPr>
                <w:rStyle w:val="GUIWord"/>
              </w:rPr>
            </w:pPr>
            <w:r w:rsidRPr="00F2736F">
              <w:rPr>
                <w:rStyle w:val="GUIWord"/>
              </w:rPr>
              <w:t>Capturing Software Name</w:t>
            </w:r>
          </w:p>
        </w:tc>
        <w:tc>
          <w:tcPr>
            <w:tcW w:w="0" w:type="auto"/>
          </w:tcPr>
          <w:p w:rsidR="001310CE" w:rsidRDefault="001310CE" w:rsidP="00305207">
            <w:pPr>
              <w:pStyle w:val="TableText"/>
            </w:pPr>
          </w:p>
        </w:tc>
      </w:tr>
      <w:tr w:rsidR="001310CE" w:rsidTr="00305207">
        <w:tc>
          <w:tcPr>
            <w:tcW w:w="0" w:type="auto"/>
          </w:tcPr>
          <w:p w:rsidR="001310CE" w:rsidRPr="00F2736F" w:rsidRDefault="001310CE" w:rsidP="00305207">
            <w:pPr>
              <w:pStyle w:val="TableText"/>
              <w:rPr>
                <w:rStyle w:val="GUIWord"/>
              </w:rPr>
            </w:pPr>
            <w:r w:rsidRPr="00F2736F">
              <w:rPr>
                <w:rStyle w:val="GUIWord"/>
              </w:rPr>
              <w:t>Capturing Software Version</w:t>
            </w:r>
          </w:p>
        </w:tc>
        <w:tc>
          <w:tcPr>
            <w:tcW w:w="0" w:type="auto"/>
          </w:tcPr>
          <w:p w:rsidR="001310CE" w:rsidRDefault="001310CE" w:rsidP="00305207">
            <w:pPr>
              <w:pStyle w:val="TableText"/>
            </w:pPr>
          </w:p>
        </w:tc>
      </w:tr>
      <w:tr w:rsidR="001310CE" w:rsidTr="00305207">
        <w:tc>
          <w:tcPr>
            <w:tcW w:w="0" w:type="auto"/>
          </w:tcPr>
          <w:p w:rsidR="001310CE" w:rsidRPr="00F2736F" w:rsidRDefault="001310CE" w:rsidP="00305207">
            <w:pPr>
              <w:pStyle w:val="TableText"/>
              <w:rPr>
                <w:rStyle w:val="GUIWord"/>
              </w:rPr>
            </w:pPr>
            <w:r w:rsidRPr="00F2736F">
              <w:rPr>
                <w:rStyle w:val="GUIWord"/>
              </w:rPr>
              <w:t>Gain SWIR1</w:t>
            </w:r>
          </w:p>
        </w:tc>
        <w:tc>
          <w:tcPr>
            <w:tcW w:w="0" w:type="auto"/>
          </w:tcPr>
          <w:p w:rsidR="001310CE" w:rsidRDefault="001310CE" w:rsidP="00305207">
            <w:pPr>
              <w:pStyle w:val="TableText"/>
            </w:pPr>
          </w:p>
        </w:tc>
      </w:tr>
      <w:tr w:rsidR="001310CE" w:rsidTr="00305207">
        <w:tc>
          <w:tcPr>
            <w:tcW w:w="0" w:type="auto"/>
          </w:tcPr>
          <w:p w:rsidR="001310CE" w:rsidRPr="00F2736F" w:rsidRDefault="001310CE" w:rsidP="00305207">
            <w:pPr>
              <w:pStyle w:val="TableText"/>
              <w:rPr>
                <w:rStyle w:val="GUIWord"/>
              </w:rPr>
            </w:pPr>
            <w:r w:rsidRPr="00F2736F">
              <w:rPr>
                <w:rStyle w:val="GUIWord"/>
              </w:rPr>
              <w:t>Gain SWIR2</w:t>
            </w:r>
          </w:p>
        </w:tc>
        <w:tc>
          <w:tcPr>
            <w:tcW w:w="0" w:type="auto"/>
          </w:tcPr>
          <w:p w:rsidR="001310CE" w:rsidRDefault="001310CE" w:rsidP="00305207">
            <w:pPr>
              <w:pStyle w:val="TableText"/>
            </w:pPr>
          </w:p>
        </w:tc>
      </w:tr>
      <w:tr w:rsidR="001310CE" w:rsidTr="00305207">
        <w:tc>
          <w:tcPr>
            <w:tcW w:w="0" w:type="auto"/>
          </w:tcPr>
          <w:p w:rsidR="001310CE" w:rsidRPr="00F2736F" w:rsidRDefault="001310CE" w:rsidP="00305207">
            <w:pPr>
              <w:pStyle w:val="TableText"/>
              <w:rPr>
                <w:rStyle w:val="GUIWord"/>
              </w:rPr>
            </w:pPr>
            <w:r w:rsidRPr="00F2736F">
              <w:rPr>
                <w:rStyle w:val="GUIWord"/>
              </w:rPr>
              <w:t>Instrument Channel</w:t>
            </w:r>
          </w:p>
        </w:tc>
        <w:tc>
          <w:tcPr>
            <w:tcW w:w="0" w:type="auto"/>
          </w:tcPr>
          <w:p w:rsidR="001310CE" w:rsidRDefault="001310CE" w:rsidP="00305207">
            <w:pPr>
              <w:pStyle w:val="TableText"/>
            </w:pPr>
          </w:p>
        </w:tc>
      </w:tr>
      <w:tr w:rsidR="001310CE" w:rsidTr="00305207">
        <w:tc>
          <w:tcPr>
            <w:tcW w:w="0" w:type="auto"/>
          </w:tcPr>
          <w:p w:rsidR="001310CE" w:rsidRPr="00F2736F" w:rsidRDefault="001310CE" w:rsidP="00305207">
            <w:pPr>
              <w:pStyle w:val="TableText"/>
              <w:rPr>
                <w:rStyle w:val="GUIWord"/>
              </w:rPr>
            </w:pPr>
            <w:r w:rsidRPr="00F2736F">
              <w:rPr>
                <w:rStyle w:val="GUIWord"/>
              </w:rPr>
              <w:t>Integration Time</w:t>
            </w:r>
          </w:p>
        </w:tc>
        <w:tc>
          <w:tcPr>
            <w:tcW w:w="0" w:type="auto"/>
          </w:tcPr>
          <w:p w:rsidR="001310CE" w:rsidRDefault="001310CE" w:rsidP="00305207">
            <w:pPr>
              <w:pStyle w:val="TableText"/>
            </w:pPr>
            <w:r>
              <w:t>[ms]</w:t>
            </w:r>
          </w:p>
        </w:tc>
      </w:tr>
      <w:tr w:rsidR="001310CE" w:rsidTr="00305207">
        <w:tc>
          <w:tcPr>
            <w:tcW w:w="0" w:type="auto"/>
          </w:tcPr>
          <w:p w:rsidR="001310CE" w:rsidRPr="00F2736F" w:rsidRDefault="001310CE" w:rsidP="00305207">
            <w:pPr>
              <w:pStyle w:val="TableText"/>
              <w:rPr>
                <w:rStyle w:val="GUIWord"/>
              </w:rPr>
            </w:pPr>
            <w:r w:rsidRPr="00F2736F">
              <w:rPr>
                <w:rStyle w:val="GUIWord"/>
              </w:rPr>
              <w:t>Number of Internal Scans</w:t>
            </w:r>
          </w:p>
        </w:tc>
        <w:tc>
          <w:tcPr>
            <w:tcW w:w="0" w:type="auto"/>
          </w:tcPr>
          <w:p w:rsidR="001310CE" w:rsidRDefault="001310CE" w:rsidP="00305207">
            <w:pPr>
              <w:pStyle w:val="TableText"/>
            </w:pPr>
          </w:p>
        </w:tc>
      </w:tr>
      <w:tr w:rsidR="001310CE" w:rsidTr="00305207">
        <w:tc>
          <w:tcPr>
            <w:tcW w:w="0" w:type="auto"/>
          </w:tcPr>
          <w:p w:rsidR="001310CE" w:rsidRPr="00F2736F" w:rsidRDefault="001310CE" w:rsidP="00305207">
            <w:pPr>
              <w:pStyle w:val="TableText"/>
              <w:rPr>
                <w:rStyle w:val="GUIWord"/>
              </w:rPr>
            </w:pPr>
            <w:r w:rsidRPr="00F2736F">
              <w:rPr>
                <w:rStyle w:val="GUIWord"/>
              </w:rPr>
              <w:t>Offset SWIR1</w:t>
            </w:r>
          </w:p>
        </w:tc>
        <w:tc>
          <w:tcPr>
            <w:tcW w:w="0" w:type="auto"/>
          </w:tcPr>
          <w:p w:rsidR="001310CE" w:rsidRDefault="001310CE" w:rsidP="00305207">
            <w:pPr>
              <w:pStyle w:val="TableText"/>
            </w:pPr>
          </w:p>
        </w:tc>
      </w:tr>
      <w:tr w:rsidR="001310CE" w:rsidTr="00305207">
        <w:tc>
          <w:tcPr>
            <w:tcW w:w="0" w:type="auto"/>
          </w:tcPr>
          <w:p w:rsidR="001310CE" w:rsidRPr="00F2736F" w:rsidRDefault="001310CE" w:rsidP="00305207">
            <w:pPr>
              <w:pStyle w:val="TableText"/>
              <w:rPr>
                <w:rStyle w:val="GUIWord"/>
              </w:rPr>
            </w:pPr>
            <w:r w:rsidRPr="00F2736F">
              <w:rPr>
                <w:rStyle w:val="GUIWord"/>
              </w:rPr>
              <w:t>Offset SWIR2</w:t>
            </w:r>
          </w:p>
        </w:tc>
        <w:tc>
          <w:tcPr>
            <w:tcW w:w="0" w:type="auto"/>
          </w:tcPr>
          <w:p w:rsidR="001310CE" w:rsidRDefault="001310CE" w:rsidP="00305207">
            <w:pPr>
              <w:pStyle w:val="TableText"/>
            </w:pPr>
          </w:p>
        </w:tc>
      </w:tr>
      <w:tr w:rsidR="001310CE" w:rsidTr="00305207">
        <w:tc>
          <w:tcPr>
            <w:tcW w:w="0" w:type="auto"/>
          </w:tcPr>
          <w:p w:rsidR="001310CE" w:rsidRPr="00F2736F" w:rsidRDefault="001310CE" w:rsidP="00305207">
            <w:pPr>
              <w:pStyle w:val="TableText"/>
              <w:rPr>
                <w:rStyle w:val="GUIWord"/>
              </w:rPr>
            </w:pPr>
            <w:r w:rsidRPr="00F2736F">
              <w:rPr>
                <w:rStyle w:val="GUIWord"/>
              </w:rPr>
              <w:t>Time since last DC</w:t>
            </w:r>
          </w:p>
        </w:tc>
        <w:tc>
          <w:tcPr>
            <w:tcW w:w="0" w:type="auto"/>
          </w:tcPr>
          <w:p w:rsidR="001310CE" w:rsidRDefault="001310CE" w:rsidP="00305207">
            <w:pPr>
              <w:pStyle w:val="TableText"/>
            </w:pPr>
          </w:p>
        </w:tc>
      </w:tr>
      <w:tr w:rsidR="001310CE" w:rsidTr="00305207">
        <w:tc>
          <w:tcPr>
            <w:tcW w:w="0" w:type="auto"/>
          </w:tcPr>
          <w:p w:rsidR="001310CE" w:rsidRPr="00F2736F" w:rsidRDefault="001310CE" w:rsidP="00305207">
            <w:pPr>
              <w:pStyle w:val="TableText"/>
              <w:rPr>
                <w:rStyle w:val="GUIWord"/>
              </w:rPr>
            </w:pPr>
            <w:r w:rsidRPr="00F2736F">
              <w:rPr>
                <w:rStyle w:val="GUIWord"/>
              </w:rPr>
              <w:t>UniSpec Spectral Resampling</w:t>
            </w:r>
          </w:p>
        </w:tc>
        <w:tc>
          <w:tcPr>
            <w:tcW w:w="0" w:type="auto"/>
          </w:tcPr>
          <w:p w:rsidR="001310CE" w:rsidRDefault="001310CE" w:rsidP="00305207">
            <w:pPr>
              <w:pStyle w:val="TableText"/>
            </w:pPr>
          </w:p>
        </w:tc>
      </w:tr>
    </w:tbl>
    <w:p w:rsidR="001310CE" w:rsidRDefault="001310CE" w:rsidP="00A7583F">
      <w:pPr>
        <w:pStyle w:val="Body"/>
        <w:rPr>
          <w:rStyle w:val="Strong"/>
        </w:rPr>
      </w:pPr>
      <w:r w:rsidRPr="00577A95">
        <w:rPr>
          <w:rStyle w:val="Strong"/>
        </w:rPr>
        <w:t>Instrumentation</w:t>
      </w:r>
    </w:p>
    <w:p w:rsidR="00C82A81" w:rsidRDefault="005679CD" w:rsidP="005679CD">
      <w:pPr>
        <w:pStyle w:val="Body"/>
      </w:pPr>
      <w:r>
        <w:lastRenderedPageBreak/>
        <w:t xml:space="preserve">These attributes describe the way in which the Instrument was being used </w:t>
      </w:r>
      <w:r w:rsidR="00C82A81">
        <w:t>at the time the Spectrum was observed.</w:t>
      </w:r>
    </w:p>
    <w:p w:rsidR="005679CD" w:rsidRDefault="005679CD" w:rsidP="005679CD">
      <w:pPr>
        <w:pStyle w:val="Body"/>
      </w:pPr>
      <w:r>
        <w:t>For some file formats (particularly HDF files), the following Instrumentation settings are read from the Spectrum input file and set into the Spectrum metadata.</w:t>
      </w:r>
    </w:p>
    <w:tbl>
      <w:tblPr>
        <w:tblStyle w:val="TableGrid"/>
        <w:tblW w:w="0" w:type="auto"/>
        <w:tblInd w:w="817" w:type="dxa"/>
        <w:tblLook w:val="04A0"/>
      </w:tblPr>
      <w:tblGrid>
        <w:gridCol w:w="1789"/>
        <w:gridCol w:w="6965"/>
      </w:tblGrid>
      <w:tr w:rsidR="00A30980" w:rsidTr="00305207">
        <w:tc>
          <w:tcPr>
            <w:tcW w:w="0" w:type="auto"/>
          </w:tcPr>
          <w:p w:rsidR="001310CE" w:rsidRPr="00F2736F" w:rsidRDefault="001310CE" w:rsidP="00305207">
            <w:pPr>
              <w:pStyle w:val="TableText"/>
              <w:rPr>
                <w:rStyle w:val="GUIWord"/>
              </w:rPr>
            </w:pPr>
            <w:r w:rsidRPr="00F2736F">
              <w:rPr>
                <w:rStyle w:val="GUIWord"/>
              </w:rPr>
              <w:t>Azimuth Sensor Type</w:t>
            </w:r>
          </w:p>
        </w:tc>
        <w:tc>
          <w:tcPr>
            <w:tcW w:w="0" w:type="auto"/>
          </w:tcPr>
          <w:p w:rsidR="001310CE" w:rsidRDefault="001310CE" w:rsidP="00305207">
            <w:pPr>
              <w:pStyle w:val="TableText"/>
            </w:pPr>
          </w:p>
        </w:tc>
      </w:tr>
      <w:tr w:rsidR="00A30980" w:rsidTr="00305207">
        <w:tc>
          <w:tcPr>
            <w:tcW w:w="0" w:type="auto"/>
          </w:tcPr>
          <w:p w:rsidR="001310CE" w:rsidRPr="00F2736F" w:rsidRDefault="001310CE" w:rsidP="00305207">
            <w:pPr>
              <w:pStyle w:val="TableText"/>
              <w:rPr>
                <w:rStyle w:val="GUIWord"/>
              </w:rPr>
            </w:pPr>
            <w:r w:rsidRPr="00F2736F">
              <w:rPr>
                <w:rStyle w:val="GUIWord"/>
              </w:rPr>
              <w:t>Goniometer</w:t>
            </w:r>
          </w:p>
        </w:tc>
        <w:tc>
          <w:tcPr>
            <w:tcW w:w="0" w:type="auto"/>
          </w:tcPr>
          <w:p w:rsidR="001310CE" w:rsidRPr="00A30980" w:rsidRDefault="00A30980" w:rsidP="00A30980">
            <w:pPr>
              <w:pStyle w:val="TableText"/>
            </w:pPr>
            <w:r w:rsidRPr="00084655">
              <w:t>Goniometer: FIGOS</w:t>
            </w:r>
            <w:r>
              <w:t xml:space="preserve">, </w:t>
            </w:r>
            <w:r w:rsidRPr="00084655">
              <w:t>LAGOS</w:t>
            </w:r>
            <w:r>
              <w:t xml:space="preserve"> or FIGIFIGO –</w:t>
            </w:r>
            <w:r>
              <w:rPr>
                <w:rStyle w:val="DocActionChar"/>
              </w:rPr>
              <w:t xml:space="preserve"> </w:t>
            </w:r>
            <w:r w:rsidRPr="00A30980">
              <w:rPr>
                <w:rStyle w:val="DocActionChar"/>
              </w:rPr>
              <w:t>%%% Check whether these items are a predefined list or not.</w:t>
            </w:r>
          </w:p>
        </w:tc>
      </w:tr>
      <w:tr w:rsidR="00A30980" w:rsidTr="00305207">
        <w:tc>
          <w:tcPr>
            <w:tcW w:w="0" w:type="auto"/>
          </w:tcPr>
          <w:p w:rsidR="001310CE" w:rsidRPr="00F2736F" w:rsidRDefault="001310CE" w:rsidP="00305207">
            <w:pPr>
              <w:pStyle w:val="TableText"/>
              <w:rPr>
                <w:rStyle w:val="GUIWord"/>
              </w:rPr>
            </w:pPr>
            <w:r w:rsidRPr="00F2736F">
              <w:rPr>
                <w:rStyle w:val="GUIWord"/>
              </w:rPr>
              <w:t>Illumination Sources</w:t>
            </w:r>
          </w:p>
        </w:tc>
        <w:tc>
          <w:tcPr>
            <w:tcW w:w="0" w:type="auto"/>
          </w:tcPr>
          <w:p w:rsidR="001310CE" w:rsidRDefault="001310CE" w:rsidP="00305207">
            <w:pPr>
              <w:pStyle w:val="TableText"/>
            </w:pPr>
          </w:p>
        </w:tc>
      </w:tr>
      <w:tr w:rsidR="00A30980" w:rsidTr="00305207">
        <w:tc>
          <w:tcPr>
            <w:tcW w:w="0" w:type="auto"/>
          </w:tcPr>
          <w:p w:rsidR="001310CE" w:rsidRPr="00F2736F" w:rsidRDefault="001310CE" w:rsidP="00305207">
            <w:pPr>
              <w:pStyle w:val="TableText"/>
              <w:rPr>
                <w:rStyle w:val="GUIWord"/>
              </w:rPr>
            </w:pPr>
            <w:r w:rsidRPr="00F2736F">
              <w:rPr>
                <w:rStyle w:val="GUIWord"/>
              </w:rPr>
              <w:t>Integrating Sphere</w:t>
            </w:r>
          </w:p>
        </w:tc>
        <w:tc>
          <w:tcPr>
            <w:tcW w:w="0" w:type="auto"/>
          </w:tcPr>
          <w:p w:rsidR="001310CE" w:rsidRDefault="001310CE" w:rsidP="00305207">
            <w:pPr>
              <w:pStyle w:val="TableText"/>
            </w:pPr>
          </w:p>
        </w:tc>
      </w:tr>
      <w:tr w:rsidR="00A30980" w:rsidTr="00305207">
        <w:tc>
          <w:tcPr>
            <w:tcW w:w="0" w:type="auto"/>
          </w:tcPr>
          <w:p w:rsidR="001310CE" w:rsidRPr="00F2736F" w:rsidRDefault="001310CE" w:rsidP="00305207">
            <w:pPr>
              <w:pStyle w:val="TableText"/>
              <w:rPr>
                <w:rStyle w:val="GUIWord"/>
              </w:rPr>
            </w:pPr>
            <w:r w:rsidRPr="00F2736F">
              <w:rPr>
                <w:rStyle w:val="GUIWord"/>
              </w:rPr>
              <w:t>Light Source Parameters</w:t>
            </w:r>
          </w:p>
        </w:tc>
        <w:tc>
          <w:tcPr>
            <w:tcW w:w="0" w:type="auto"/>
          </w:tcPr>
          <w:p w:rsidR="001310CE" w:rsidRDefault="001310CE" w:rsidP="00305207">
            <w:pPr>
              <w:pStyle w:val="TableText"/>
            </w:pPr>
          </w:p>
        </w:tc>
      </w:tr>
      <w:tr w:rsidR="00A30980" w:rsidTr="00305207">
        <w:tc>
          <w:tcPr>
            <w:tcW w:w="0" w:type="auto"/>
          </w:tcPr>
          <w:p w:rsidR="001310CE" w:rsidRPr="00F2736F" w:rsidRDefault="001310CE" w:rsidP="00305207">
            <w:pPr>
              <w:pStyle w:val="TableText"/>
              <w:rPr>
                <w:rStyle w:val="GUIWord"/>
              </w:rPr>
            </w:pPr>
            <w:r w:rsidRPr="00F2736F">
              <w:rPr>
                <w:rStyle w:val="GUIWord"/>
              </w:rPr>
              <w:t>Reference</w:t>
            </w:r>
          </w:p>
        </w:tc>
        <w:tc>
          <w:tcPr>
            <w:tcW w:w="0" w:type="auto"/>
          </w:tcPr>
          <w:p w:rsidR="002935FF" w:rsidRDefault="002935FF" w:rsidP="002935FF">
            <w:pPr>
              <w:pStyle w:val="TableText"/>
            </w:pPr>
            <w:r>
              <w:t xml:space="preserve">This Attribute is compulsory and cannot be deleted. If no data is available, set it to </w:t>
            </w:r>
            <w:r w:rsidRPr="00EF56D8">
              <w:rPr>
                <w:rStyle w:val="GUIWord"/>
              </w:rPr>
              <w:t>Nil</w:t>
            </w:r>
            <w:r>
              <w:t>.</w:t>
            </w:r>
          </w:p>
          <w:p w:rsidR="00363277" w:rsidRDefault="00363277" w:rsidP="00363277">
            <w:pPr>
              <w:pStyle w:val="DocAction"/>
            </w:pPr>
            <w:r>
              <w:t xml:space="preserve">%%% Is this the Reference Panel field? </w:t>
            </w:r>
            <w:r w:rsidRPr="00363277">
              <w:t>Andy says, There is a drop down list of reference panels defined in the Instrumentation Metadata editor.</w:t>
            </w:r>
          </w:p>
          <w:p w:rsidR="00363277" w:rsidRDefault="00363277" w:rsidP="00363277">
            <w:pPr>
              <w:numPr>
                <w:ilvl w:val="0"/>
                <w:numId w:val="7"/>
              </w:numPr>
            </w:pPr>
            <w:r>
              <w:t>Name of the used reference panel</w:t>
            </w:r>
          </w:p>
          <w:p w:rsidR="00363277" w:rsidRPr="00084655" w:rsidRDefault="00363277" w:rsidP="00363277">
            <w:pPr>
              <w:numPr>
                <w:ilvl w:val="0"/>
                <w:numId w:val="7"/>
              </w:numPr>
            </w:pPr>
            <w:r>
              <w:t xml:space="preserve">Button to bring up a new window showing information about the reference panel (see </w:t>
            </w:r>
            <w:r w:rsidR="00B84CD6">
              <w:fldChar w:fldCharType="begin"/>
            </w:r>
            <w:r>
              <w:instrText xml:space="preserve"> REF _Ref97094125 \h </w:instrText>
            </w:r>
            <w:r w:rsidR="00B84CD6">
              <w:fldChar w:fldCharType="separate"/>
            </w:r>
            <w:r w:rsidR="00CD22EF">
              <w:t xml:space="preserve">Figure </w:t>
            </w:r>
            <w:r w:rsidR="00CD22EF">
              <w:rPr>
                <w:noProof/>
              </w:rPr>
              <w:t>8</w:t>
            </w:r>
            <w:r w:rsidR="00B84CD6">
              <w:fldChar w:fldCharType="end"/>
            </w:r>
            <w:r>
              <w:t>)</w:t>
            </w:r>
          </w:p>
          <w:p w:rsidR="001310CE" w:rsidRDefault="00363277" w:rsidP="00363277">
            <w:pPr>
              <w:pStyle w:val="DocAction"/>
            </w:pPr>
            <w:r>
              <w:t>%%% Figure 9 doesn’t seem to be in V3.</w:t>
            </w:r>
          </w:p>
        </w:tc>
      </w:tr>
      <w:tr w:rsidR="00A30980" w:rsidTr="00305207">
        <w:tc>
          <w:tcPr>
            <w:tcW w:w="0" w:type="auto"/>
          </w:tcPr>
          <w:p w:rsidR="001310CE" w:rsidRPr="00F2736F" w:rsidRDefault="001310CE" w:rsidP="00305207">
            <w:pPr>
              <w:pStyle w:val="TableText"/>
              <w:rPr>
                <w:rStyle w:val="GUIWord"/>
              </w:rPr>
            </w:pPr>
            <w:r w:rsidRPr="00F2736F">
              <w:rPr>
                <w:rStyle w:val="GUIWord"/>
              </w:rPr>
              <w:t>White Reference Target</w:t>
            </w:r>
          </w:p>
        </w:tc>
        <w:tc>
          <w:tcPr>
            <w:tcW w:w="0" w:type="auto"/>
          </w:tcPr>
          <w:p w:rsidR="001310CE" w:rsidRDefault="001310CE" w:rsidP="00305207">
            <w:pPr>
              <w:pStyle w:val="TableText"/>
            </w:pPr>
          </w:p>
        </w:tc>
      </w:tr>
    </w:tbl>
    <w:p w:rsidR="001310CE" w:rsidRDefault="001310CE" w:rsidP="00A7583F">
      <w:pPr>
        <w:pStyle w:val="Body"/>
        <w:rPr>
          <w:rStyle w:val="Strong"/>
        </w:rPr>
      </w:pPr>
      <w:r w:rsidRPr="00577A95">
        <w:rPr>
          <w:rStyle w:val="Strong"/>
        </w:rPr>
        <w:t>Keywords</w:t>
      </w:r>
    </w:p>
    <w:p w:rsidR="001310CE" w:rsidRDefault="001310CE" w:rsidP="00A7583F">
      <w:pPr>
        <w:pStyle w:val="Body"/>
        <w:rPr>
          <w:rStyle w:val="DocActionChar"/>
        </w:rPr>
      </w:pPr>
      <w:r w:rsidRPr="00612627">
        <w:t xml:space="preserve">Keywords can be used to search for particular spectra. </w:t>
      </w:r>
      <w:r w:rsidRPr="00612627">
        <w:rPr>
          <w:rStyle w:val="DocActionChar"/>
        </w:rPr>
        <w:t>%%% Why is it here and not at the Campaign level?</w:t>
      </w:r>
      <w:r w:rsidR="00E97B4D">
        <w:rPr>
          <w:rStyle w:val="DocActionChar"/>
        </w:rPr>
        <w:t xml:space="preserve"> </w:t>
      </w:r>
      <w:r w:rsidR="00DA6DBD">
        <w:rPr>
          <w:rStyle w:val="DocActionChar"/>
        </w:rPr>
        <w:t xml:space="preserve">%%%% </w:t>
      </w:r>
      <w:r w:rsidR="00E97B4D">
        <w:rPr>
          <w:rStyle w:val="DocActionChar"/>
        </w:rPr>
        <w:t>You can click on the Campai</w:t>
      </w:r>
      <w:r w:rsidR="003E508C">
        <w:rPr>
          <w:rStyle w:val="DocActionChar"/>
        </w:rPr>
        <w:t>gn level and change the Keyword</w:t>
      </w:r>
      <w:r w:rsidR="00E97B4D">
        <w:rPr>
          <w:rStyle w:val="DocActionChar"/>
        </w:rPr>
        <w:t>.</w:t>
      </w:r>
    </w:p>
    <w:p w:rsidR="00C82A81" w:rsidRPr="00612627" w:rsidRDefault="00C82A81" w:rsidP="00A7583F">
      <w:pPr>
        <w:pStyle w:val="Body"/>
      </w:pPr>
      <w:r>
        <w:rPr>
          <w:rStyle w:val="DocActionChar"/>
        </w:rPr>
        <w:t>%%% If multiple keywords were supported, how would edits at the hierarchy node level work?</w:t>
      </w:r>
    </w:p>
    <w:tbl>
      <w:tblPr>
        <w:tblStyle w:val="TableGrid"/>
        <w:tblW w:w="0" w:type="auto"/>
        <w:tblInd w:w="817" w:type="dxa"/>
        <w:tblLook w:val="04A0"/>
      </w:tblPr>
      <w:tblGrid>
        <w:gridCol w:w="1055"/>
        <w:gridCol w:w="7699"/>
      </w:tblGrid>
      <w:tr w:rsidR="003E508C" w:rsidTr="00305207">
        <w:tc>
          <w:tcPr>
            <w:tcW w:w="0" w:type="auto"/>
          </w:tcPr>
          <w:p w:rsidR="001310CE" w:rsidRPr="00F2736F" w:rsidRDefault="001310CE" w:rsidP="00305207">
            <w:pPr>
              <w:pStyle w:val="TableText"/>
              <w:rPr>
                <w:rStyle w:val="GUIWord"/>
              </w:rPr>
            </w:pPr>
            <w:r w:rsidRPr="00F2736F">
              <w:rPr>
                <w:rStyle w:val="GUIWord"/>
              </w:rPr>
              <w:t>Keyword</w:t>
            </w:r>
          </w:p>
        </w:tc>
        <w:tc>
          <w:tcPr>
            <w:tcW w:w="0" w:type="auto"/>
          </w:tcPr>
          <w:p w:rsidR="001310CE" w:rsidRDefault="003E508C" w:rsidP="003E508C">
            <w:pPr>
              <w:pStyle w:val="TableText"/>
            </w:pPr>
            <w:r>
              <w:t>Enter a single keyword into this field. Take care on spelling and avoid leading or trailing spaces to avoid confusion when searching. Keywords are not case sensitive.</w:t>
            </w:r>
          </w:p>
        </w:tc>
      </w:tr>
    </w:tbl>
    <w:p w:rsidR="001310CE" w:rsidRDefault="001310CE" w:rsidP="00A7583F">
      <w:pPr>
        <w:pStyle w:val="Body"/>
        <w:rPr>
          <w:rStyle w:val="Strong"/>
        </w:rPr>
      </w:pPr>
      <w:r w:rsidRPr="00BC4E01">
        <w:rPr>
          <w:rStyle w:val="Strong"/>
        </w:rPr>
        <w:t>Location</w:t>
      </w:r>
    </w:p>
    <w:p w:rsidR="001310CE" w:rsidRPr="00084655" w:rsidRDefault="001310CE" w:rsidP="00254A05">
      <w:pPr>
        <w:pStyle w:val="Body"/>
      </w:pPr>
      <w:r>
        <w:t xml:space="preserve">This group collects information about the </w:t>
      </w:r>
      <w:r w:rsidRPr="00084655">
        <w:t xml:space="preserve">capturing location. </w:t>
      </w:r>
    </w:p>
    <w:tbl>
      <w:tblPr>
        <w:tblStyle w:val="TableGrid"/>
        <w:tblW w:w="0" w:type="auto"/>
        <w:tblInd w:w="817" w:type="dxa"/>
        <w:tblLook w:val="04A0"/>
      </w:tblPr>
      <w:tblGrid>
        <w:gridCol w:w="1311"/>
        <w:gridCol w:w="7443"/>
      </w:tblGrid>
      <w:tr w:rsidR="00842401" w:rsidTr="00305207">
        <w:tc>
          <w:tcPr>
            <w:tcW w:w="0" w:type="auto"/>
          </w:tcPr>
          <w:p w:rsidR="001310CE" w:rsidRPr="00F2736F" w:rsidRDefault="001310CE" w:rsidP="00305207">
            <w:pPr>
              <w:pStyle w:val="TableText"/>
              <w:rPr>
                <w:rStyle w:val="GUIWord"/>
              </w:rPr>
            </w:pPr>
            <w:r w:rsidRPr="00F2736F">
              <w:rPr>
                <w:rStyle w:val="GUIWord"/>
              </w:rPr>
              <w:lastRenderedPageBreak/>
              <w:t>Altitude</w:t>
            </w:r>
          </w:p>
        </w:tc>
        <w:tc>
          <w:tcPr>
            <w:tcW w:w="0" w:type="auto"/>
          </w:tcPr>
          <w:p w:rsidR="001310CE" w:rsidRDefault="001310CE" w:rsidP="00305207">
            <w:pPr>
              <w:pStyle w:val="TableText"/>
            </w:pPr>
            <w:r>
              <w:t>[m]</w:t>
            </w:r>
            <w:r w:rsidRPr="00084655">
              <w:t xml:space="preserve"> metres above sea level</w:t>
            </w:r>
          </w:p>
        </w:tc>
      </w:tr>
      <w:tr w:rsidR="00842401" w:rsidTr="00305207">
        <w:tc>
          <w:tcPr>
            <w:tcW w:w="0" w:type="auto"/>
          </w:tcPr>
          <w:p w:rsidR="001310CE" w:rsidRPr="00F2736F" w:rsidRDefault="001310CE" w:rsidP="00305207">
            <w:pPr>
              <w:pStyle w:val="TableText"/>
              <w:rPr>
                <w:rStyle w:val="GUIWord"/>
              </w:rPr>
            </w:pPr>
            <w:r w:rsidRPr="00F2736F">
              <w:rPr>
                <w:rStyle w:val="GUIWord"/>
              </w:rPr>
              <w:t>Latitude</w:t>
            </w:r>
          </w:p>
        </w:tc>
        <w:tc>
          <w:tcPr>
            <w:tcW w:w="0" w:type="auto"/>
          </w:tcPr>
          <w:p w:rsidR="001310CE" w:rsidRDefault="001310CE" w:rsidP="00305207">
            <w:pPr>
              <w:pStyle w:val="TableText"/>
            </w:pPr>
            <w:r>
              <w:t>[degrees]</w:t>
            </w:r>
            <w:r w:rsidRPr="00084655">
              <w:t xml:space="preserve"> Northern hemisphere coordinates are positive, southern negative</w:t>
            </w:r>
            <w:r>
              <w:t>.</w:t>
            </w:r>
            <w:r w:rsidRPr="00084655">
              <w:t xml:space="preserve"> Coordinates are entered as degrees and fractions of degrees.</w:t>
            </w:r>
          </w:p>
        </w:tc>
      </w:tr>
      <w:tr w:rsidR="00842401" w:rsidTr="00305207">
        <w:tc>
          <w:tcPr>
            <w:tcW w:w="0" w:type="auto"/>
          </w:tcPr>
          <w:p w:rsidR="001310CE" w:rsidRPr="00F2736F" w:rsidRDefault="001310CE" w:rsidP="00305207">
            <w:pPr>
              <w:pStyle w:val="TableText"/>
              <w:rPr>
                <w:rStyle w:val="GUIWord"/>
              </w:rPr>
            </w:pPr>
            <w:r w:rsidRPr="00F2736F">
              <w:rPr>
                <w:rStyle w:val="GUIWord"/>
              </w:rPr>
              <w:t>Longitude</w:t>
            </w:r>
          </w:p>
        </w:tc>
        <w:tc>
          <w:tcPr>
            <w:tcW w:w="0" w:type="auto"/>
          </w:tcPr>
          <w:p w:rsidR="001310CE" w:rsidRDefault="001310CE" w:rsidP="00305207">
            <w:pPr>
              <w:pStyle w:val="TableText"/>
            </w:pPr>
            <w:r>
              <w:t>[degrees]</w:t>
            </w:r>
            <w:r w:rsidRPr="00084655">
              <w:t xml:space="preserve"> West of Greenwich: positive. East of Greenwich: negative</w:t>
            </w:r>
          </w:p>
        </w:tc>
      </w:tr>
      <w:tr w:rsidR="00842401" w:rsidTr="00305207">
        <w:tc>
          <w:tcPr>
            <w:tcW w:w="0" w:type="auto"/>
          </w:tcPr>
          <w:p w:rsidR="001310CE" w:rsidRPr="00F2736F" w:rsidRDefault="001310CE" w:rsidP="00305207">
            <w:pPr>
              <w:pStyle w:val="TableText"/>
              <w:rPr>
                <w:rStyle w:val="GUIWord"/>
              </w:rPr>
            </w:pPr>
            <w:r w:rsidRPr="00F2736F">
              <w:rPr>
                <w:rStyle w:val="GUIWord"/>
              </w:rPr>
              <w:t>Location Name</w:t>
            </w:r>
          </w:p>
        </w:tc>
        <w:tc>
          <w:tcPr>
            <w:tcW w:w="0" w:type="auto"/>
          </w:tcPr>
          <w:p w:rsidR="001310CE" w:rsidRDefault="001310CE" w:rsidP="00305207">
            <w:pPr>
              <w:pStyle w:val="TableText"/>
            </w:pPr>
            <w:r>
              <w:t>%%% Is this the same as “</w:t>
            </w:r>
            <w:r w:rsidRPr="00084655">
              <w:t>Location</w:t>
            </w:r>
            <w:r>
              <w:t>” in the old system?</w:t>
            </w:r>
          </w:p>
          <w:p w:rsidR="001310CE" w:rsidRDefault="001310CE" w:rsidP="00305207">
            <w:pPr>
              <w:pStyle w:val="TableText"/>
            </w:pPr>
            <w:r>
              <w:t>F</w:t>
            </w:r>
            <w:r w:rsidRPr="00084655">
              <w:t>ree text</w:t>
            </w:r>
          </w:p>
        </w:tc>
      </w:tr>
      <w:tr w:rsidR="00842401" w:rsidTr="00305207">
        <w:tc>
          <w:tcPr>
            <w:tcW w:w="0" w:type="auto"/>
          </w:tcPr>
          <w:p w:rsidR="001310CE" w:rsidRPr="00F2736F" w:rsidRDefault="001310CE" w:rsidP="00305207">
            <w:pPr>
              <w:pStyle w:val="TableText"/>
              <w:rPr>
                <w:rStyle w:val="GUIWord"/>
              </w:rPr>
            </w:pPr>
            <w:r w:rsidRPr="00F2736F">
              <w:rPr>
                <w:rStyle w:val="GUIWord"/>
              </w:rPr>
              <w:t>State</w:t>
            </w:r>
          </w:p>
        </w:tc>
        <w:tc>
          <w:tcPr>
            <w:tcW w:w="0" w:type="auto"/>
          </w:tcPr>
          <w:p w:rsidR="003E508C" w:rsidRDefault="001310CE" w:rsidP="003E508C">
            <w:pPr>
              <w:pStyle w:val="TableText"/>
            </w:pPr>
            <w:r>
              <w:t xml:space="preserve">[alpha string] </w:t>
            </w:r>
            <w:r w:rsidR="003E508C">
              <w:t xml:space="preserve">Enter the State in which the observations were made. </w:t>
            </w:r>
          </w:p>
          <w:p w:rsidR="001310CE" w:rsidRDefault="003E508C" w:rsidP="00842401">
            <w:pPr>
              <w:pStyle w:val="TableText"/>
            </w:pPr>
            <w:r>
              <w:t xml:space="preserve">To avoid confusion in searching later, </w:t>
            </w:r>
            <w:r w:rsidR="00842401">
              <w:t>it is suggested to use the standard abbreviation for the state - for example, NSW, Qld, Vic... D</w:t>
            </w:r>
            <w:r>
              <w:t xml:space="preserve">o not use periods, </w:t>
            </w:r>
            <w:r w:rsidR="00842401">
              <w:t xml:space="preserve">leading, embedded or </w:t>
            </w:r>
            <w:r>
              <w:t xml:space="preserve">trailing spaces in the field. </w:t>
            </w:r>
            <w:r w:rsidR="00842401">
              <w:t>Searching is not case sensitive.</w:t>
            </w:r>
          </w:p>
        </w:tc>
      </w:tr>
    </w:tbl>
    <w:p w:rsidR="001310CE" w:rsidRDefault="001310CE" w:rsidP="00A7583F">
      <w:pPr>
        <w:pStyle w:val="Body"/>
        <w:rPr>
          <w:rStyle w:val="Strong"/>
        </w:rPr>
      </w:pPr>
      <w:r w:rsidRPr="00BC4E01">
        <w:rPr>
          <w:rStyle w:val="Strong"/>
        </w:rPr>
        <w:t>Names</w:t>
      </w:r>
    </w:p>
    <w:p w:rsidR="001310CE" w:rsidRPr="00612627" w:rsidRDefault="001310CE" w:rsidP="00A7583F">
      <w:pPr>
        <w:pStyle w:val="Body"/>
      </w:pPr>
      <w:r w:rsidRPr="00612627">
        <w:t xml:space="preserve">This group collects the possible names for the species </w:t>
      </w:r>
      <w:r w:rsidR="0040574B">
        <w:t xml:space="preserve">or objects </w:t>
      </w:r>
      <w:r w:rsidRPr="00612627">
        <w:t>in the spectrum sample.</w:t>
      </w:r>
    </w:p>
    <w:tbl>
      <w:tblPr>
        <w:tblStyle w:val="TableGrid"/>
        <w:tblW w:w="0" w:type="auto"/>
        <w:tblInd w:w="817" w:type="dxa"/>
        <w:tblLook w:val="04A0"/>
      </w:tblPr>
      <w:tblGrid>
        <w:gridCol w:w="1244"/>
        <w:gridCol w:w="7510"/>
      </w:tblGrid>
      <w:tr w:rsidR="001310CE" w:rsidTr="00305207">
        <w:tc>
          <w:tcPr>
            <w:tcW w:w="0" w:type="auto"/>
          </w:tcPr>
          <w:p w:rsidR="001310CE" w:rsidRPr="00F2736F" w:rsidRDefault="001310CE" w:rsidP="00305207">
            <w:pPr>
              <w:pStyle w:val="TableText"/>
              <w:rPr>
                <w:rStyle w:val="GUIWord"/>
              </w:rPr>
            </w:pPr>
            <w:r w:rsidRPr="00F2736F">
              <w:rPr>
                <w:rStyle w:val="GUIWord"/>
              </w:rPr>
              <w:t>Common</w:t>
            </w:r>
          </w:p>
        </w:tc>
        <w:tc>
          <w:tcPr>
            <w:tcW w:w="0" w:type="auto"/>
          </w:tcPr>
          <w:p w:rsidR="001310CE" w:rsidRDefault="001310CE" w:rsidP="00305207">
            <w:pPr>
              <w:pStyle w:val="TableText"/>
            </w:pPr>
            <w:r>
              <w:t>[alpha string]</w:t>
            </w:r>
            <w:r w:rsidR="0040574B">
              <w:t xml:space="preserve"> %%%</w:t>
            </w:r>
          </w:p>
        </w:tc>
      </w:tr>
      <w:tr w:rsidR="001310CE" w:rsidTr="00305207">
        <w:tc>
          <w:tcPr>
            <w:tcW w:w="0" w:type="auto"/>
          </w:tcPr>
          <w:p w:rsidR="001310CE" w:rsidRPr="00F2736F" w:rsidRDefault="001310CE" w:rsidP="00305207">
            <w:pPr>
              <w:pStyle w:val="TableText"/>
              <w:rPr>
                <w:rStyle w:val="GUIWord"/>
              </w:rPr>
            </w:pPr>
            <w:r w:rsidRPr="00F2736F">
              <w:rPr>
                <w:rStyle w:val="GUIWord"/>
              </w:rPr>
              <w:t>ENVI Header</w:t>
            </w:r>
          </w:p>
        </w:tc>
        <w:tc>
          <w:tcPr>
            <w:tcW w:w="0" w:type="auto"/>
          </w:tcPr>
          <w:p w:rsidR="00DA6DBD" w:rsidRPr="00DA6DBD" w:rsidRDefault="001310CE" w:rsidP="0040574B">
            <w:pPr>
              <w:pStyle w:val="TableText"/>
            </w:pPr>
            <w:r>
              <w:t xml:space="preserve">[alpha string] </w:t>
            </w:r>
            <w:r w:rsidR="0040574B">
              <w:t xml:space="preserve">When ENVI Files are loaded (see </w:t>
            </w:r>
            <w:fldSimple w:instr=" REF _Ref355167308 \r \h  \* MERGEFORMAT ">
              <w:r w:rsidR="00CD22EF" w:rsidRPr="00CD22EF">
                <w:rPr>
                  <w:rStyle w:val="CrossReference"/>
                </w:rPr>
                <w:t>6.2.6</w:t>
              </w:r>
            </w:fldSimple>
            <w:r w:rsidR="0040574B" w:rsidRPr="0040574B">
              <w:rPr>
                <w:rStyle w:val="CrossReference"/>
              </w:rPr>
              <w:t xml:space="preserve"> </w:t>
            </w:r>
            <w:fldSimple w:instr=" REF _Ref355167311 \h  \* MERGEFORMAT ">
              <w:r w:rsidR="00CD22EF" w:rsidRPr="00CD22EF">
                <w:rPr>
                  <w:rStyle w:val="CrossReference"/>
                </w:rPr>
                <w:t>ENVI Spectral Library Files</w:t>
              </w:r>
            </w:fldSimple>
            <w:r w:rsidR="0040574B">
              <w:t>), the content of the Spectrum Names tag is copied here, if it is set</w:t>
            </w:r>
            <w:r w:rsidR="00842401">
              <w:t xml:space="preserve"> in the input file</w:t>
            </w:r>
            <w:r w:rsidR="0040574B">
              <w:t>.</w:t>
            </w:r>
          </w:p>
        </w:tc>
      </w:tr>
      <w:tr w:rsidR="001310CE" w:rsidTr="00305207">
        <w:tc>
          <w:tcPr>
            <w:tcW w:w="0" w:type="auto"/>
          </w:tcPr>
          <w:p w:rsidR="001310CE" w:rsidRPr="00F2736F" w:rsidRDefault="001310CE" w:rsidP="00305207">
            <w:pPr>
              <w:pStyle w:val="TableText"/>
              <w:rPr>
                <w:rStyle w:val="GUIWord"/>
              </w:rPr>
            </w:pPr>
            <w:r w:rsidRPr="00F2736F">
              <w:rPr>
                <w:rStyle w:val="GUIWord"/>
              </w:rPr>
              <w:t>Latin</w:t>
            </w:r>
          </w:p>
        </w:tc>
        <w:tc>
          <w:tcPr>
            <w:tcW w:w="0" w:type="auto"/>
          </w:tcPr>
          <w:p w:rsidR="001310CE" w:rsidRDefault="001310CE" w:rsidP="00305207">
            <w:pPr>
              <w:pStyle w:val="TableText"/>
            </w:pPr>
            <w:r>
              <w:t>[alpha string]</w:t>
            </w:r>
            <w:r w:rsidR="0040574B">
              <w:t xml:space="preserve"> %%%</w:t>
            </w:r>
          </w:p>
        </w:tc>
      </w:tr>
    </w:tbl>
    <w:p w:rsidR="001310CE" w:rsidRPr="00BC4E01" w:rsidRDefault="001310CE" w:rsidP="00A7583F">
      <w:pPr>
        <w:pStyle w:val="Body"/>
        <w:rPr>
          <w:rStyle w:val="Strong"/>
        </w:rPr>
      </w:pPr>
      <w:r w:rsidRPr="00BC4E01">
        <w:rPr>
          <w:rStyle w:val="Strong"/>
        </w:rPr>
        <w:t>Optics</w:t>
      </w:r>
    </w:p>
    <w:tbl>
      <w:tblPr>
        <w:tblStyle w:val="TableGrid"/>
        <w:tblW w:w="0" w:type="auto"/>
        <w:tblInd w:w="817" w:type="dxa"/>
        <w:tblLook w:val="04A0"/>
      </w:tblPr>
      <w:tblGrid>
        <w:gridCol w:w="1449"/>
        <w:gridCol w:w="3372"/>
      </w:tblGrid>
      <w:tr w:rsidR="001310CE" w:rsidTr="00305207">
        <w:tc>
          <w:tcPr>
            <w:tcW w:w="0" w:type="auto"/>
          </w:tcPr>
          <w:p w:rsidR="001310CE" w:rsidRPr="00F2736F" w:rsidRDefault="001310CE" w:rsidP="00305207">
            <w:pPr>
              <w:pStyle w:val="TableText"/>
              <w:rPr>
                <w:rStyle w:val="GUIWord"/>
              </w:rPr>
            </w:pPr>
            <w:r w:rsidRPr="00F2736F">
              <w:rPr>
                <w:rStyle w:val="GUIWord"/>
              </w:rPr>
              <w:t>FOV</w:t>
            </w:r>
          </w:p>
        </w:tc>
        <w:tc>
          <w:tcPr>
            <w:tcW w:w="0" w:type="auto"/>
          </w:tcPr>
          <w:p w:rsidR="001310CE" w:rsidRDefault="001310CE" w:rsidP="00305207">
            <w:pPr>
              <w:pStyle w:val="TableText"/>
            </w:pPr>
            <w:r>
              <w:t>[int degrees] Field of View angle</w:t>
            </w:r>
          </w:p>
        </w:tc>
      </w:tr>
      <w:tr w:rsidR="001310CE" w:rsidTr="00305207">
        <w:tc>
          <w:tcPr>
            <w:tcW w:w="0" w:type="auto"/>
          </w:tcPr>
          <w:p w:rsidR="001310CE" w:rsidRPr="00F2736F" w:rsidRDefault="001310CE" w:rsidP="00305207">
            <w:pPr>
              <w:pStyle w:val="TableText"/>
              <w:rPr>
                <w:rStyle w:val="GUIWord"/>
              </w:rPr>
            </w:pPr>
            <w:r w:rsidRPr="00F2736F">
              <w:rPr>
                <w:rStyle w:val="GUIWord"/>
              </w:rPr>
              <w:t>Optics Name</w:t>
            </w:r>
          </w:p>
        </w:tc>
        <w:tc>
          <w:tcPr>
            <w:tcW w:w="0" w:type="auto"/>
          </w:tcPr>
          <w:p w:rsidR="001310CE" w:rsidRDefault="001310CE" w:rsidP="00305207">
            <w:pPr>
              <w:pStyle w:val="TableText"/>
            </w:pPr>
            <w:r>
              <w:t>[alpha string]</w:t>
            </w:r>
            <w:r w:rsidR="0040574B">
              <w:t xml:space="preserve"> %%%</w:t>
            </w:r>
          </w:p>
        </w:tc>
      </w:tr>
    </w:tbl>
    <w:p w:rsidR="001310CE" w:rsidRDefault="001310CE" w:rsidP="00A7583F">
      <w:pPr>
        <w:pStyle w:val="Body"/>
        <w:rPr>
          <w:rStyle w:val="Strong"/>
        </w:rPr>
      </w:pPr>
      <w:r w:rsidRPr="00BC4E01">
        <w:rPr>
          <w:rStyle w:val="Strong"/>
        </w:rPr>
        <w:t>PDFs</w:t>
      </w:r>
    </w:p>
    <w:p w:rsidR="00A863FC" w:rsidRPr="00A863FC" w:rsidRDefault="00A863FC" w:rsidP="00A863FC">
      <w:pPr>
        <w:pStyle w:val="Body"/>
        <w:rPr>
          <w:rStyle w:val="Strong"/>
          <w:b w:val="0"/>
          <w:bCs w:val="0"/>
        </w:rPr>
      </w:pPr>
      <w:r w:rsidRPr="00A863FC">
        <w:rPr>
          <w:rStyle w:val="Strong"/>
          <w:b w:val="0"/>
          <w:bCs w:val="0"/>
        </w:rPr>
        <w:t>Specchio supports uploading up to two PDF files for each Spectrum.</w:t>
      </w:r>
      <w:r>
        <w:rPr>
          <w:rStyle w:val="Strong"/>
          <w:b w:val="0"/>
          <w:bCs w:val="0"/>
        </w:rPr>
        <w:t xml:space="preserve"> The PDF files can be viewed directly from the Metadata Editor screen. </w:t>
      </w:r>
      <w:r w:rsidRPr="00A863FC">
        <w:rPr>
          <w:rStyle w:val="DocActionChar"/>
        </w:rPr>
        <w:t>%%% anywhere else too?</w:t>
      </w:r>
    </w:p>
    <w:tbl>
      <w:tblPr>
        <w:tblStyle w:val="TableGrid"/>
        <w:tblW w:w="0" w:type="auto"/>
        <w:tblInd w:w="817" w:type="dxa"/>
        <w:tblLook w:val="04A0"/>
      </w:tblPr>
      <w:tblGrid>
        <w:gridCol w:w="2205"/>
        <w:gridCol w:w="222"/>
      </w:tblGrid>
      <w:tr w:rsidR="00842401" w:rsidTr="00305207">
        <w:tc>
          <w:tcPr>
            <w:tcW w:w="0" w:type="auto"/>
          </w:tcPr>
          <w:p w:rsidR="001310CE" w:rsidRPr="00F2736F" w:rsidRDefault="001310CE" w:rsidP="00305207">
            <w:pPr>
              <w:pStyle w:val="TableText"/>
              <w:rPr>
                <w:rStyle w:val="GUIWord"/>
              </w:rPr>
            </w:pPr>
            <w:r w:rsidRPr="00F2736F">
              <w:rPr>
                <w:rStyle w:val="GUIWord"/>
              </w:rPr>
              <w:t>Experimental Design</w:t>
            </w:r>
          </w:p>
        </w:tc>
        <w:tc>
          <w:tcPr>
            <w:tcW w:w="0" w:type="auto"/>
          </w:tcPr>
          <w:p w:rsidR="001310CE" w:rsidRDefault="001310CE" w:rsidP="00842401">
            <w:pPr>
              <w:pStyle w:val="TableText"/>
            </w:pPr>
          </w:p>
        </w:tc>
      </w:tr>
      <w:tr w:rsidR="00842401" w:rsidTr="00305207">
        <w:tc>
          <w:tcPr>
            <w:tcW w:w="0" w:type="auto"/>
          </w:tcPr>
          <w:p w:rsidR="001310CE" w:rsidRPr="00F2736F" w:rsidRDefault="001310CE" w:rsidP="00305207">
            <w:pPr>
              <w:pStyle w:val="TableText"/>
              <w:rPr>
                <w:rStyle w:val="GUIWord"/>
              </w:rPr>
            </w:pPr>
            <w:r w:rsidRPr="00F2736F">
              <w:rPr>
                <w:rStyle w:val="GUIWord"/>
              </w:rPr>
              <w:t>Field Protocol</w:t>
            </w:r>
          </w:p>
        </w:tc>
        <w:tc>
          <w:tcPr>
            <w:tcW w:w="0" w:type="auto"/>
          </w:tcPr>
          <w:p w:rsidR="001310CE" w:rsidRDefault="001310CE" w:rsidP="00842401">
            <w:pPr>
              <w:pStyle w:val="TableText"/>
            </w:pPr>
          </w:p>
        </w:tc>
      </w:tr>
    </w:tbl>
    <w:p w:rsidR="001310CE" w:rsidRPr="00BC4E01" w:rsidRDefault="00842401" w:rsidP="00A7583F">
      <w:pPr>
        <w:pStyle w:val="Body"/>
        <w:rPr>
          <w:rStyle w:val="Strong"/>
        </w:rPr>
      </w:pPr>
      <w:r w:rsidRPr="00BC4E01">
        <w:rPr>
          <w:rStyle w:val="Strong"/>
        </w:rPr>
        <w:t>Personnel</w:t>
      </w:r>
    </w:p>
    <w:tbl>
      <w:tblPr>
        <w:tblStyle w:val="TableGrid"/>
        <w:tblW w:w="0" w:type="auto"/>
        <w:tblInd w:w="817" w:type="dxa"/>
        <w:tblLook w:val="04A0"/>
      </w:tblPr>
      <w:tblGrid>
        <w:gridCol w:w="1378"/>
        <w:gridCol w:w="7376"/>
      </w:tblGrid>
      <w:tr w:rsidR="001310CE" w:rsidTr="00305207">
        <w:tc>
          <w:tcPr>
            <w:tcW w:w="0" w:type="auto"/>
          </w:tcPr>
          <w:p w:rsidR="001310CE" w:rsidRPr="00F2736F" w:rsidRDefault="001310CE" w:rsidP="00305207">
            <w:pPr>
              <w:pStyle w:val="TableText"/>
              <w:rPr>
                <w:rStyle w:val="GUIWord"/>
              </w:rPr>
            </w:pPr>
            <w:r w:rsidRPr="00F2736F">
              <w:rPr>
                <w:rStyle w:val="GUIWord"/>
              </w:rPr>
              <w:t>Investigator</w:t>
            </w:r>
          </w:p>
        </w:tc>
        <w:tc>
          <w:tcPr>
            <w:tcW w:w="0" w:type="auto"/>
          </w:tcPr>
          <w:p w:rsidR="00842401" w:rsidRDefault="00842401" w:rsidP="00842401">
            <w:pPr>
              <w:pStyle w:val="TableText"/>
            </w:pPr>
            <w:r>
              <w:t>The Investigator’s name is free text and is not necessary related to any Specchio User’s name and is not checked against the list of Users’ names.</w:t>
            </w:r>
            <w:r w:rsidR="00A863FC">
              <w:t xml:space="preserve"> Nor is this field checked against the Investigator field provided in the Campaign Metadata.</w:t>
            </w:r>
          </w:p>
          <w:p w:rsidR="00842401" w:rsidRDefault="00842401" w:rsidP="00842401">
            <w:pPr>
              <w:pStyle w:val="TableText"/>
            </w:pPr>
            <w:r>
              <w:t xml:space="preserve">This Metadata attribute is </w:t>
            </w:r>
            <w:r w:rsidR="00A863FC">
              <w:t>supported</w:t>
            </w:r>
            <w:r>
              <w:t xml:space="preserve"> to receive the Investigator name which is provided in some Spectrum file formats – for example, some </w:t>
            </w:r>
            <w:r>
              <w:lastRenderedPageBreak/>
              <w:t>HDF files.</w:t>
            </w:r>
          </w:p>
          <w:p w:rsidR="001310CE" w:rsidRDefault="00A863FC" w:rsidP="00A863FC">
            <w:pPr>
              <w:pStyle w:val="TableText"/>
            </w:pPr>
            <w:r>
              <w:t>Users are encouraged to rely on the Campaign Metadata (either the Investigator, Research Group Members or Description fields) for this function.</w:t>
            </w:r>
          </w:p>
        </w:tc>
      </w:tr>
    </w:tbl>
    <w:p w:rsidR="001310CE" w:rsidRDefault="001310CE" w:rsidP="00A7583F">
      <w:pPr>
        <w:pStyle w:val="Body"/>
        <w:rPr>
          <w:rStyle w:val="Strong"/>
        </w:rPr>
      </w:pPr>
      <w:r w:rsidRPr="00BC4E01">
        <w:rPr>
          <w:rStyle w:val="Strong"/>
        </w:rPr>
        <w:lastRenderedPageBreak/>
        <w:t>Pictures</w:t>
      </w:r>
    </w:p>
    <w:p w:rsidR="001310CE" w:rsidRDefault="001310CE" w:rsidP="00A7583F">
      <w:pPr>
        <w:pStyle w:val="Body"/>
        <w:rPr>
          <w:rStyle w:val="DocActionChar"/>
        </w:rPr>
      </w:pPr>
      <w:r w:rsidRPr="00084655">
        <w:t>A list of pictures plus captions. Currently only the JPEG format is supported.</w:t>
      </w:r>
      <w:r>
        <w:t xml:space="preserve"> </w:t>
      </w:r>
      <w:r w:rsidRPr="001A05D9">
        <w:rPr>
          <w:rStyle w:val="DocActionChar"/>
        </w:rPr>
        <w:t>%%% Seems to have changed in structure.</w:t>
      </w:r>
    </w:p>
    <w:p w:rsidR="00E92E2C" w:rsidRDefault="00E92E2C" w:rsidP="00E92E2C">
      <w:pPr>
        <w:pStyle w:val="DocAction"/>
      </w:pPr>
      <w:r>
        <w:t>%%%% There are other formats supported now. Nick will give me a list of them.</w:t>
      </w:r>
    </w:p>
    <w:p w:rsidR="00E92E2C" w:rsidRPr="00E92E2C" w:rsidRDefault="00E92E2C" w:rsidP="00E92E2C">
      <w:pPr>
        <w:pStyle w:val="DocAction"/>
      </w:pPr>
      <w:r>
        <w:t>%%%% Captions are no longer supported.</w:t>
      </w:r>
    </w:p>
    <w:p w:rsidR="001310CE" w:rsidRPr="00084655" w:rsidRDefault="001310CE" w:rsidP="00A7583F">
      <w:pPr>
        <w:pStyle w:val="Note"/>
      </w:pPr>
      <w:r>
        <w:t>Note</w:t>
      </w:r>
      <w:r>
        <w:tab/>
        <w:t>Pictures should be reduced in size before loading to the database for speed reasons. Appropriate sizes are around 400</w:t>
      </w:r>
      <w:r w:rsidR="005208AE">
        <w:t xml:space="preserve"> to </w:t>
      </w:r>
      <w:r>
        <w:t>500 pixels width or height.</w:t>
      </w:r>
    </w:p>
    <w:tbl>
      <w:tblPr>
        <w:tblStyle w:val="TableGrid"/>
        <w:tblW w:w="0" w:type="auto"/>
        <w:tblInd w:w="817" w:type="dxa"/>
        <w:tblLook w:val="04A0"/>
      </w:tblPr>
      <w:tblGrid>
        <w:gridCol w:w="2214"/>
        <w:gridCol w:w="6540"/>
      </w:tblGrid>
      <w:tr w:rsidR="001310CE" w:rsidRPr="00BC4E01" w:rsidTr="00305207">
        <w:tc>
          <w:tcPr>
            <w:tcW w:w="0" w:type="auto"/>
          </w:tcPr>
          <w:p w:rsidR="001310CE" w:rsidRPr="00F2736F" w:rsidRDefault="001310CE" w:rsidP="00305207">
            <w:pPr>
              <w:pStyle w:val="TableText"/>
              <w:rPr>
                <w:rStyle w:val="GUIWord"/>
              </w:rPr>
            </w:pPr>
            <w:r w:rsidRPr="00F2736F">
              <w:rPr>
                <w:rStyle w:val="GUIWord"/>
              </w:rPr>
              <w:t>Sampling Environment</w:t>
            </w:r>
          </w:p>
        </w:tc>
        <w:tc>
          <w:tcPr>
            <w:tcW w:w="0" w:type="auto"/>
          </w:tcPr>
          <w:p w:rsidR="001310CE" w:rsidRPr="00BC4E01" w:rsidRDefault="001310CE" w:rsidP="00E92E2C">
            <w:pPr>
              <w:pStyle w:val="DocAction"/>
            </w:pPr>
            <w:r>
              <w:t>%%% I get an error every time I try to upload any one of these four.</w:t>
            </w:r>
          </w:p>
        </w:tc>
      </w:tr>
      <w:tr w:rsidR="001310CE" w:rsidRPr="00BC4E01" w:rsidTr="00305207">
        <w:tc>
          <w:tcPr>
            <w:tcW w:w="0" w:type="auto"/>
          </w:tcPr>
          <w:p w:rsidR="001310CE" w:rsidRPr="00F2736F" w:rsidRDefault="001310CE" w:rsidP="00305207">
            <w:pPr>
              <w:pStyle w:val="TableText"/>
              <w:rPr>
                <w:rStyle w:val="GUIWord"/>
              </w:rPr>
            </w:pPr>
            <w:r w:rsidRPr="00F2736F">
              <w:rPr>
                <w:rStyle w:val="GUIWord"/>
              </w:rPr>
              <w:t>Sampling Setup</w:t>
            </w:r>
          </w:p>
        </w:tc>
        <w:tc>
          <w:tcPr>
            <w:tcW w:w="0" w:type="auto"/>
          </w:tcPr>
          <w:p w:rsidR="001310CE" w:rsidRPr="00BC4E01" w:rsidRDefault="001310CE" w:rsidP="00305207">
            <w:pPr>
              <w:pStyle w:val="TableText"/>
            </w:pPr>
          </w:p>
        </w:tc>
      </w:tr>
      <w:tr w:rsidR="001310CE" w:rsidRPr="00BC4E01" w:rsidTr="00305207">
        <w:tc>
          <w:tcPr>
            <w:tcW w:w="0" w:type="auto"/>
          </w:tcPr>
          <w:p w:rsidR="001310CE" w:rsidRPr="00F2736F" w:rsidRDefault="001310CE" w:rsidP="00305207">
            <w:pPr>
              <w:pStyle w:val="TableText"/>
              <w:rPr>
                <w:rStyle w:val="GUIWord"/>
              </w:rPr>
            </w:pPr>
            <w:r w:rsidRPr="00F2736F">
              <w:rPr>
                <w:rStyle w:val="GUIWord"/>
              </w:rPr>
              <w:t>Sky</w:t>
            </w:r>
          </w:p>
        </w:tc>
        <w:tc>
          <w:tcPr>
            <w:tcW w:w="0" w:type="auto"/>
          </w:tcPr>
          <w:p w:rsidR="001310CE" w:rsidRPr="00BC4E01" w:rsidRDefault="001310CE" w:rsidP="00305207">
            <w:pPr>
              <w:pStyle w:val="TableText"/>
            </w:pPr>
          </w:p>
        </w:tc>
      </w:tr>
      <w:tr w:rsidR="001310CE" w:rsidRPr="00BC4E01" w:rsidTr="00305207">
        <w:tc>
          <w:tcPr>
            <w:tcW w:w="0" w:type="auto"/>
          </w:tcPr>
          <w:p w:rsidR="001310CE" w:rsidRPr="00F2736F" w:rsidRDefault="001310CE" w:rsidP="00305207">
            <w:pPr>
              <w:pStyle w:val="TableText"/>
              <w:rPr>
                <w:rStyle w:val="GUIWord"/>
              </w:rPr>
            </w:pPr>
            <w:r w:rsidRPr="00F2736F">
              <w:rPr>
                <w:rStyle w:val="GUIWord"/>
              </w:rPr>
              <w:t>Target</w:t>
            </w:r>
          </w:p>
        </w:tc>
        <w:tc>
          <w:tcPr>
            <w:tcW w:w="0" w:type="auto"/>
          </w:tcPr>
          <w:p w:rsidR="001310CE" w:rsidRPr="00BC4E01" w:rsidRDefault="001310CE" w:rsidP="00305207">
            <w:pPr>
              <w:pStyle w:val="TableText"/>
            </w:pPr>
          </w:p>
        </w:tc>
      </w:tr>
    </w:tbl>
    <w:p w:rsidR="001310CE" w:rsidRDefault="001310CE" w:rsidP="00A7583F">
      <w:pPr>
        <w:pStyle w:val="Body"/>
        <w:rPr>
          <w:rStyle w:val="Strong"/>
        </w:rPr>
      </w:pPr>
      <w:r w:rsidRPr="00BC4E01">
        <w:rPr>
          <w:rStyle w:val="Strong"/>
        </w:rPr>
        <w:t>Processing</w:t>
      </w:r>
    </w:p>
    <w:p w:rsidR="00A863FC" w:rsidRPr="00A863FC" w:rsidRDefault="00A863FC" w:rsidP="00A863FC">
      <w:pPr>
        <w:pStyle w:val="Body"/>
      </w:pPr>
      <w:r w:rsidRPr="00A863FC">
        <w:t>These Attributes describe processing which has been performed on the Spectrum.</w:t>
      </w:r>
    </w:p>
    <w:tbl>
      <w:tblPr>
        <w:tblStyle w:val="TableGrid"/>
        <w:tblW w:w="0" w:type="auto"/>
        <w:tblInd w:w="817" w:type="dxa"/>
        <w:tblLook w:val="04A0"/>
      </w:tblPr>
      <w:tblGrid>
        <w:gridCol w:w="1522"/>
        <w:gridCol w:w="7232"/>
      </w:tblGrid>
      <w:tr w:rsidR="00C96D90" w:rsidTr="00305207">
        <w:tc>
          <w:tcPr>
            <w:tcW w:w="0" w:type="auto"/>
          </w:tcPr>
          <w:p w:rsidR="001310CE" w:rsidRPr="00F2736F" w:rsidRDefault="001310CE" w:rsidP="00305207">
            <w:pPr>
              <w:pStyle w:val="TableText"/>
              <w:rPr>
                <w:rStyle w:val="GUIWord"/>
              </w:rPr>
            </w:pPr>
            <w:r w:rsidRPr="00F2736F">
              <w:rPr>
                <w:rStyle w:val="GUIWord"/>
              </w:rPr>
              <w:t>Data Ingestion Notes</w:t>
            </w:r>
          </w:p>
        </w:tc>
        <w:tc>
          <w:tcPr>
            <w:tcW w:w="0" w:type="auto"/>
          </w:tcPr>
          <w:p w:rsidR="001310CE" w:rsidRDefault="001310CE" w:rsidP="00305207">
            <w:pPr>
              <w:pStyle w:val="TableText"/>
            </w:pPr>
          </w:p>
        </w:tc>
      </w:tr>
      <w:tr w:rsidR="00C96D90" w:rsidTr="00305207">
        <w:tc>
          <w:tcPr>
            <w:tcW w:w="0" w:type="auto"/>
          </w:tcPr>
          <w:p w:rsidR="001310CE" w:rsidRPr="00F2736F" w:rsidRDefault="001310CE" w:rsidP="00305207">
            <w:pPr>
              <w:pStyle w:val="TableText"/>
              <w:rPr>
                <w:rStyle w:val="GUIWord"/>
              </w:rPr>
            </w:pPr>
            <w:r w:rsidRPr="00F2736F">
              <w:rPr>
                <w:rStyle w:val="GUIWord"/>
              </w:rPr>
              <w:t>DC Flag</w:t>
            </w:r>
          </w:p>
        </w:tc>
        <w:tc>
          <w:tcPr>
            <w:tcW w:w="0" w:type="auto"/>
          </w:tcPr>
          <w:p w:rsidR="001310CE" w:rsidRDefault="001310CE" w:rsidP="00305207">
            <w:pPr>
              <w:pStyle w:val="TableText"/>
            </w:pPr>
          </w:p>
        </w:tc>
      </w:tr>
      <w:tr w:rsidR="00C96D90" w:rsidTr="00305207">
        <w:tc>
          <w:tcPr>
            <w:tcW w:w="0" w:type="auto"/>
          </w:tcPr>
          <w:p w:rsidR="001310CE" w:rsidRPr="00F2736F" w:rsidRDefault="001310CE" w:rsidP="00305207">
            <w:pPr>
              <w:pStyle w:val="TableText"/>
              <w:rPr>
                <w:rStyle w:val="GUIWord"/>
              </w:rPr>
            </w:pPr>
            <w:r w:rsidRPr="00F2736F">
              <w:rPr>
                <w:rStyle w:val="GUIWord"/>
              </w:rPr>
              <w:t>Garbage Flag</w:t>
            </w:r>
          </w:p>
        </w:tc>
        <w:tc>
          <w:tcPr>
            <w:tcW w:w="0" w:type="auto"/>
          </w:tcPr>
          <w:p w:rsidR="001310CE" w:rsidRDefault="001310CE" w:rsidP="00305207">
            <w:pPr>
              <w:pStyle w:val="TableText"/>
            </w:pPr>
          </w:p>
        </w:tc>
      </w:tr>
      <w:tr w:rsidR="00C96D90" w:rsidTr="00305207">
        <w:tc>
          <w:tcPr>
            <w:tcW w:w="0" w:type="auto"/>
          </w:tcPr>
          <w:p w:rsidR="001310CE" w:rsidRPr="00F2736F" w:rsidRDefault="001310CE" w:rsidP="00305207">
            <w:pPr>
              <w:pStyle w:val="TableText"/>
              <w:rPr>
                <w:rStyle w:val="GUIWord"/>
              </w:rPr>
            </w:pPr>
            <w:r w:rsidRPr="00F2736F">
              <w:rPr>
                <w:rStyle w:val="GUIWord"/>
              </w:rPr>
              <w:t>Processing Algorithm</w:t>
            </w:r>
          </w:p>
        </w:tc>
        <w:tc>
          <w:tcPr>
            <w:tcW w:w="0" w:type="auto"/>
          </w:tcPr>
          <w:p w:rsidR="001310CE" w:rsidRDefault="001310CE" w:rsidP="00305207">
            <w:pPr>
              <w:pStyle w:val="TableText"/>
            </w:pPr>
          </w:p>
        </w:tc>
      </w:tr>
      <w:tr w:rsidR="00C96D90" w:rsidTr="00305207">
        <w:tc>
          <w:tcPr>
            <w:tcW w:w="0" w:type="auto"/>
          </w:tcPr>
          <w:p w:rsidR="001310CE" w:rsidRPr="00F2736F" w:rsidRDefault="001310CE" w:rsidP="00305207">
            <w:pPr>
              <w:pStyle w:val="TableText"/>
              <w:rPr>
                <w:rStyle w:val="GUIWord"/>
              </w:rPr>
            </w:pPr>
            <w:r w:rsidRPr="00F2736F">
              <w:rPr>
                <w:rStyle w:val="GUIWord"/>
              </w:rPr>
              <w:t>Processing Level</w:t>
            </w:r>
          </w:p>
        </w:tc>
        <w:tc>
          <w:tcPr>
            <w:tcW w:w="0" w:type="auto"/>
          </w:tcPr>
          <w:p w:rsidR="001310CE" w:rsidRDefault="001310CE" w:rsidP="00305207">
            <w:pPr>
              <w:pStyle w:val="TableText"/>
            </w:pPr>
          </w:p>
        </w:tc>
      </w:tr>
      <w:tr w:rsidR="00C96D90" w:rsidTr="00305207">
        <w:tc>
          <w:tcPr>
            <w:tcW w:w="0" w:type="auto"/>
          </w:tcPr>
          <w:p w:rsidR="001310CE" w:rsidRPr="00F2736F" w:rsidRDefault="001310CE" w:rsidP="00305207">
            <w:pPr>
              <w:pStyle w:val="TableText"/>
              <w:rPr>
                <w:rStyle w:val="GUIWord"/>
              </w:rPr>
            </w:pPr>
            <w:r w:rsidRPr="00F2736F">
              <w:rPr>
                <w:rStyle w:val="GUIWord"/>
              </w:rPr>
              <w:t>Processing Module</w:t>
            </w:r>
          </w:p>
        </w:tc>
        <w:tc>
          <w:tcPr>
            <w:tcW w:w="0" w:type="auto"/>
          </w:tcPr>
          <w:p w:rsidR="001310CE" w:rsidRDefault="001310CE" w:rsidP="00305207">
            <w:pPr>
              <w:pStyle w:val="TableText"/>
            </w:pPr>
          </w:p>
        </w:tc>
      </w:tr>
      <w:tr w:rsidR="00C96D90" w:rsidTr="00305207">
        <w:tc>
          <w:tcPr>
            <w:tcW w:w="0" w:type="auto"/>
          </w:tcPr>
          <w:p w:rsidR="001310CE" w:rsidRPr="00F2736F" w:rsidRDefault="001310CE" w:rsidP="00305207">
            <w:pPr>
              <w:pStyle w:val="TableText"/>
              <w:rPr>
                <w:rStyle w:val="GUIWord"/>
              </w:rPr>
            </w:pPr>
            <w:r w:rsidRPr="00F2736F">
              <w:rPr>
                <w:rStyle w:val="GUIWord"/>
              </w:rPr>
              <w:t>Source File</w:t>
            </w:r>
          </w:p>
        </w:tc>
        <w:tc>
          <w:tcPr>
            <w:tcW w:w="0" w:type="auto"/>
          </w:tcPr>
          <w:p w:rsidR="001310CE" w:rsidRDefault="001310CE" w:rsidP="00305207">
            <w:pPr>
              <w:pStyle w:val="TableText"/>
            </w:pPr>
          </w:p>
        </w:tc>
      </w:tr>
      <w:tr w:rsidR="00C96D90" w:rsidTr="00305207">
        <w:tc>
          <w:tcPr>
            <w:tcW w:w="0" w:type="auto"/>
          </w:tcPr>
          <w:p w:rsidR="001310CE" w:rsidRPr="00F2736F" w:rsidRDefault="001310CE" w:rsidP="00305207">
            <w:pPr>
              <w:pStyle w:val="TableText"/>
              <w:rPr>
                <w:rStyle w:val="GUIWord"/>
              </w:rPr>
            </w:pPr>
            <w:r w:rsidRPr="00F2736F">
              <w:rPr>
                <w:rStyle w:val="GUIWord"/>
              </w:rPr>
              <w:t>Time Shift</w:t>
            </w:r>
          </w:p>
        </w:tc>
        <w:tc>
          <w:tcPr>
            <w:tcW w:w="0" w:type="auto"/>
          </w:tcPr>
          <w:p w:rsidR="001310CE" w:rsidRDefault="00C96D90" w:rsidP="00A863FC">
            <w:pPr>
              <w:pStyle w:val="TableText"/>
            </w:pPr>
            <w:r>
              <w:t xml:space="preserve">This records the first time shift processing event that was applied to the spectrum using the Special functions/Correct local time to UTC operation. See </w:t>
            </w:r>
            <w:fldSimple w:instr=" REF _Ref157338239 \r \h  \* MERGEFORMAT ">
              <w:r w:rsidR="00A863FC" w:rsidRPr="00A863FC">
                <w:rPr>
                  <w:rStyle w:val="CrossReference"/>
                </w:rPr>
                <w:t>6.5</w:t>
              </w:r>
            </w:fldSimple>
            <w:r w:rsidR="00A863FC" w:rsidRPr="00A863FC">
              <w:rPr>
                <w:rStyle w:val="CrossReference"/>
              </w:rPr>
              <w:t xml:space="preserve"> </w:t>
            </w:r>
            <w:fldSimple w:instr=" REF _Ref157338239 \h  \* MERGEFORMAT ">
              <w:r w:rsidR="00A863FC" w:rsidRPr="00A863FC">
                <w:rPr>
                  <w:rStyle w:val="CrossReference"/>
                </w:rPr>
                <w:t>UTC Time Correction</w:t>
              </w:r>
            </w:fldSimple>
            <w:r>
              <w:t xml:space="preserve"> for more information on changing the times.</w:t>
            </w:r>
          </w:p>
        </w:tc>
      </w:tr>
    </w:tbl>
    <w:p w:rsidR="001310CE" w:rsidRDefault="001310CE" w:rsidP="00A7583F">
      <w:pPr>
        <w:pStyle w:val="Body"/>
        <w:rPr>
          <w:rStyle w:val="Strong"/>
        </w:rPr>
      </w:pPr>
      <w:r w:rsidRPr="00BC4E01">
        <w:rPr>
          <w:rStyle w:val="Strong"/>
        </w:rPr>
        <w:t>Sampling Geometry</w:t>
      </w:r>
    </w:p>
    <w:p w:rsidR="001310CE" w:rsidRDefault="001310CE" w:rsidP="00A7583F">
      <w:pPr>
        <w:pStyle w:val="Body"/>
      </w:pPr>
      <w:r w:rsidRPr="001265C9">
        <w:lastRenderedPageBreak/>
        <w:t>Numbers in this group can all be entered as floating point numbers.</w:t>
      </w:r>
    </w:p>
    <w:tbl>
      <w:tblPr>
        <w:tblStyle w:val="TableGrid"/>
        <w:tblW w:w="0" w:type="auto"/>
        <w:tblInd w:w="817" w:type="dxa"/>
        <w:tblLook w:val="04A0"/>
      </w:tblPr>
      <w:tblGrid>
        <w:gridCol w:w="1688"/>
        <w:gridCol w:w="7066"/>
      </w:tblGrid>
      <w:tr w:rsidR="001310CE" w:rsidTr="00305207">
        <w:tc>
          <w:tcPr>
            <w:tcW w:w="0" w:type="auto"/>
          </w:tcPr>
          <w:p w:rsidR="001310CE" w:rsidRPr="00F2736F" w:rsidRDefault="001310CE" w:rsidP="00305207">
            <w:pPr>
              <w:pStyle w:val="TableText"/>
              <w:rPr>
                <w:rStyle w:val="GUIWord"/>
              </w:rPr>
            </w:pPr>
            <w:r w:rsidRPr="00F2736F">
              <w:rPr>
                <w:rStyle w:val="GUIWord"/>
              </w:rPr>
              <w:t>Beam Geometry</w:t>
            </w:r>
          </w:p>
        </w:tc>
        <w:tc>
          <w:tcPr>
            <w:tcW w:w="0" w:type="auto"/>
          </w:tcPr>
          <w:p w:rsidR="001310CE" w:rsidRPr="00084655" w:rsidRDefault="001310CE" w:rsidP="00305207">
            <w:pPr>
              <w:pStyle w:val="TableText"/>
            </w:pPr>
            <w:r>
              <w:t>SPECCHIO supports the nine fundamental</w:t>
            </w:r>
            <w:r w:rsidRPr="00084655">
              <w:t xml:space="preserve"> </w:t>
            </w:r>
            <w:r>
              <w:t>beam geometry types</w:t>
            </w:r>
            <w:r w:rsidRPr="00084655">
              <w:t xml:space="preserve"> </w:t>
            </w:r>
            <w:r>
              <w:t>describing the incoming and reflected beams. They are selected from a predefined list of geometries.</w:t>
            </w:r>
          </w:p>
          <w:p w:rsidR="001310CE" w:rsidRDefault="001310CE" w:rsidP="00305207">
            <w:pPr>
              <w:pStyle w:val="TableText"/>
            </w:pPr>
            <w:r>
              <w:t>Bidirectional (CASE1)</w:t>
            </w:r>
          </w:p>
          <w:p w:rsidR="001310CE" w:rsidRDefault="001310CE" w:rsidP="00305207">
            <w:pPr>
              <w:pStyle w:val="TableText"/>
            </w:pPr>
            <w:r>
              <w:t>Directional-conical (CASE 2)</w:t>
            </w:r>
          </w:p>
          <w:p w:rsidR="001310CE" w:rsidRDefault="001310CE" w:rsidP="00305207">
            <w:pPr>
              <w:pStyle w:val="TableText"/>
            </w:pPr>
            <w:r>
              <w:t>Directional-hemispherical (CASE 3)</w:t>
            </w:r>
          </w:p>
          <w:p w:rsidR="001310CE" w:rsidRDefault="001310CE" w:rsidP="00305207">
            <w:pPr>
              <w:pStyle w:val="TableText"/>
            </w:pPr>
            <w:r>
              <w:t>Conical-directional (CASE 4)</w:t>
            </w:r>
          </w:p>
          <w:p w:rsidR="001310CE" w:rsidRDefault="001310CE" w:rsidP="00305207">
            <w:pPr>
              <w:pStyle w:val="TableText"/>
            </w:pPr>
            <w:r>
              <w:t>Biconical (CASE 5)</w:t>
            </w:r>
          </w:p>
          <w:p w:rsidR="001310CE" w:rsidRDefault="001310CE" w:rsidP="00305207">
            <w:pPr>
              <w:pStyle w:val="TableText"/>
            </w:pPr>
            <w:r>
              <w:t>Conical-hemispherical (CASE 6)</w:t>
            </w:r>
          </w:p>
          <w:p w:rsidR="001310CE" w:rsidRDefault="001310CE" w:rsidP="00305207">
            <w:pPr>
              <w:pStyle w:val="TableText"/>
            </w:pPr>
            <w:r>
              <w:t>Hemispherical-directional (CASE 7)</w:t>
            </w:r>
          </w:p>
          <w:p w:rsidR="001310CE" w:rsidRDefault="001310CE" w:rsidP="00305207">
            <w:pPr>
              <w:pStyle w:val="TableText"/>
            </w:pPr>
            <w:r>
              <w:t>Hemispherical-conical (CASE 8)</w:t>
            </w:r>
          </w:p>
          <w:p w:rsidR="001310CE" w:rsidRDefault="001310CE" w:rsidP="00305207">
            <w:pPr>
              <w:pStyle w:val="TableText"/>
            </w:pPr>
            <w:r>
              <w:t>Bihemispherical (CASE 9)</w:t>
            </w:r>
          </w:p>
          <w:p w:rsidR="001310CE" w:rsidRDefault="001310CE" w:rsidP="00305207">
            <w:pPr>
              <w:pStyle w:val="TableText"/>
            </w:pPr>
            <w:r>
              <w:t xml:space="preserve">For further information about the beam geometry types, please refer to </w:t>
            </w:r>
            <w:r w:rsidR="00B84CD6">
              <w:fldChar w:fldCharType="begin"/>
            </w:r>
            <w:r>
              <w:instrText xml:space="preserve"> ADDIN EN.CITE &lt;EndNote&gt;&lt;Cite&gt;&lt;Author&gt;Schaepman-Strub&lt;/Author&gt;&lt;Year&gt;2006&lt;/Year&gt;&lt;RecNum&gt;284&lt;/RecNum&gt;&lt;record&gt;&lt;rec-number&gt;284&lt;/rec-number&gt;&lt;foreign-keys&gt;&lt;key app="EN" db-id="0svr2tdvgevw2ned2pb5tt5ur5tdf0savr9s"&gt;284&lt;/key&gt;&lt;/foreign-keys&gt;&lt;ref-type name="Journal Article"&gt;17&lt;/ref-type&gt;&lt;contributors&gt;&lt;authors&gt;&lt;author&gt;Schaepman-Strub, G.&lt;/author&gt;&lt;author&gt;Schaepman, M.&lt;/author&gt;&lt;author&gt;Painter, T.H.&lt;/author&gt;&lt;author&gt;Dangel, S.&lt;/author&gt;&lt;author&gt;Martonchik, J.V.&lt;/author&gt;&lt;/authors&gt;&lt;/contributors&gt;&lt;titles&gt;&lt;title&gt;Reflectance quantities in optical remote sensing - definitions and case studies&lt;/title&gt;&lt;secondary-title&gt;Remote Sensing of Environment&lt;/secondary-title&gt;&lt;/titles&gt;&lt;periodical&gt;&lt;full-title&gt;Remote Sensing of Environment&lt;/full-title&gt;&lt;/periodical&gt;&lt;pages&gt;27-42&lt;/pages&gt;&lt;volume&gt;103&lt;/volume&gt;&lt;dates&gt;&lt;year&gt;2006&lt;/year&gt;&lt;/dates&gt;&lt;urls&gt;&lt;/urls&gt;&lt;/record&gt;&lt;/Cite&gt;&lt;/EndNote&gt;</w:instrText>
            </w:r>
            <w:r w:rsidR="00B84CD6">
              <w:fldChar w:fldCharType="separate"/>
            </w:r>
            <w:r>
              <w:rPr>
                <w:noProof/>
              </w:rPr>
              <w:t>(Schaepman-Strub, Schaepman et al. 2006)</w:t>
            </w:r>
            <w:r w:rsidR="00B84CD6">
              <w:fldChar w:fldCharType="end"/>
            </w:r>
            <w:r>
              <w:t xml:space="preserve"> and </w:t>
            </w:r>
            <w:r w:rsidR="00B84CD6">
              <w:fldChar w:fldCharType="begin"/>
            </w:r>
            <w:r>
              <w:instrText xml:space="preserve"> REF _Ref190487291 \h </w:instrText>
            </w:r>
            <w:r w:rsidR="00B84CD6">
              <w:fldChar w:fldCharType="separate"/>
            </w:r>
            <w:r w:rsidR="00CD22EF">
              <w:t xml:space="preserve">Figure </w:t>
            </w:r>
            <w:r w:rsidR="00CD22EF">
              <w:rPr>
                <w:noProof/>
              </w:rPr>
              <w:t>5</w:t>
            </w:r>
            <w:r w:rsidR="00B84CD6">
              <w:fldChar w:fldCharType="end"/>
            </w:r>
            <w:r>
              <w:t xml:space="preserve"> below.</w:t>
            </w:r>
          </w:p>
        </w:tc>
      </w:tr>
      <w:tr w:rsidR="001310CE" w:rsidTr="00305207">
        <w:tc>
          <w:tcPr>
            <w:tcW w:w="0" w:type="auto"/>
          </w:tcPr>
          <w:p w:rsidR="001310CE" w:rsidRPr="00F2736F" w:rsidRDefault="001310CE" w:rsidP="00305207">
            <w:pPr>
              <w:pStyle w:val="TableText"/>
              <w:rPr>
                <w:rStyle w:val="GUIWord"/>
              </w:rPr>
            </w:pPr>
            <w:r w:rsidRPr="00F2736F">
              <w:rPr>
                <w:rStyle w:val="GUIWord"/>
              </w:rPr>
              <w:t>Illumination Azimuth</w:t>
            </w:r>
          </w:p>
        </w:tc>
        <w:tc>
          <w:tcPr>
            <w:tcW w:w="0" w:type="auto"/>
          </w:tcPr>
          <w:p w:rsidR="001310CE" w:rsidRDefault="001310CE" w:rsidP="00305207">
            <w:pPr>
              <w:pStyle w:val="TableText"/>
            </w:pPr>
            <w:r w:rsidRPr="00084655">
              <w:t>absolute angle in degrees</w:t>
            </w:r>
          </w:p>
        </w:tc>
      </w:tr>
      <w:tr w:rsidR="001310CE" w:rsidTr="00305207">
        <w:tc>
          <w:tcPr>
            <w:tcW w:w="0" w:type="auto"/>
          </w:tcPr>
          <w:p w:rsidR="001310CE" w:rsidRPr="00F2736F" w:rsidRDefault="001310CE" w:rsidP="00305207">
            <w:pPr>
              <w:pStyle w:val="TableText"/>
              <w:rPr>
                <w:rStyle w:val="GUIWord"/>
              </w:rPr>
            </w:pPr>
            <w:r w:rsidRPr="00F2736F">
              <w:rPr>
                <w:rStyle w:val="GUIWord"/>
              </w:rPr>
              <w:t>Illumination Distance</w:t>
            </w:r>
          </w:p>
        </w:tc>
        <w:tc>
          <w:tcPr>
            <w:tcW w:w="0" w:type="auto"/>
          </w:tcPr>
          <w:p w:rsidR="001310CE" w:rsidRDefault="001310CE" w:rsidP="00305207">
            <w:pPr>
              <w:pStyle w:val="TableText"/>
            </w:pPr>
            <w:r w:rsidRPr="00084655">
              <w:t>distance from source to target</w:t>
            </w:r>
          </w:p>
        </w:tc>
      </w:tr>
      <w:tr w:rsidR="001310CE" w:rsidTr="00305207">
        <w:tc>
          <w:tcPr>
            <w:tcW w:w="0" w:type="auto"/>
          </w:tcPr>
          <w:p w:rsidR="001310CE" w:rsidRPr="00F2736F" w:rsidRDefault="001310CE" w:rsidP="00305207">
            <w:pPr>
              <w:pStyle w:val="TableText"/>
              <w:rPr>
                <w:rStyle w:val="GUIWord"/>
              </w:rPr>
            </w:pPr>
            <w:r w:rsidRPr="00F2736F">
              <w:rPr>
                <w:rStyle w:val="GUIWord"/>
              </w:rPr>
              <w:t>Illumination Zenith</w:t>
            </w:r>
          </w:p>
        </w:tc>
        <w:tc>
          <w:tcPr>
            <w:tcW w:w="0" w:type="auto"/>
          </w:tcPr>
          <w:p w:rsidR="001310CE" w:rsidRDefault="001310CE" w:rsidP="00305207">
            <w:pPr>
              <w:pStyle w:val="TableText"/>
            </w:pPr>
            <w:r w:rsidRPr="00084655">
              <w:t>angle in degrees (where 0 degrees is equal to nadir)</w:t>
            </w:r>
          </w:p>
        </w:tc>
      </w:tr>
      <w:tr w:rsidR="001310CE" w:rsidTr="00305207">
        <w:tc>
          <w:tcPr>
            <w:tcW w:w="0" w:type="auto"/>
          </w:tcPr>
          <w:p w:rsidR="001310CE" w:rsidRPr="00F2736F" w:rsidRDefault="001310CE" w:rsidP="00305207">
            <w:pPr>
              <w:pStyle w:val="TableText"/>
              <w:rPr>
                <w:rStyle w:val="GUIWord"/>
              </w:rPr>
            </w:pPr>
            <w:r w:rsidRPr="00F2736F">
              <w:rPr>
                <w:rStyle w:val="GUIWord"/>
              </w:rPr>
              <w:t>Sensor Azimuth</w:t>
            </w:r>
          </w:p>
        </w:tc>
        <w:tc>
          <w:tcPr>
            <w:tcW w:w="0" w:type="auto"/>
          </w:tcPr>
          <w:p w:rsidR="001310CE" w:rsidRDefault="001310CE" w:rsidP="00305207">
            <w:pPr>
              <w:pStyle w:val="TableText"/>
            </w:pPr>
            <w:r w:rsidRPr="00084655">
              <w:t xml:space="preserve">angle in degrees measured relative to the </w:t>
            </w:r>
            <w:r>
              <w:t xml:space="preserve">principal plane. I.e. </w:t>
            </w:r>
            <w:r w:rsidRPr="00084655">
              <w:t>0 degrees = the principal plane opposite of illumination source)</w:t>
            </w:r>
          </w:p>
        </w:tc>
      </w:tr>
      <w:tr w:rsidR="001310CE" w:rsidTr="00305207">
        <w:tc>
          <w:tcPr>
            <w:tcW w:w="0" w:type="auto"/>
          </w:tcPr>
          <w:p w:rsidR="001310CE" w:rsidRPr="00F2736F" w:rsidRDefault="001310CE" w:rsidP="00305207">
            <w:pPr>
              <w:pStyle w:val="TableText"/>
              <w:rPr>
                <w:rStyle w:val="GUIWord"/>
              </w:rPr>
            </w:pPr>
            <w:r w:rsidRPr="00F2736F">
              <w:rPr>
                <w:rStyle w:val="GUIWord"/>
              </w:rPr>
              <w:t>Sensor Distance</w:t>
            </w:r>
          </w:p>
        </w:tc>
        <w:tc>
          <w:tcPr>
            <w:tcW w:w="0" w:type="auto"/>
          </w:tcPr>
          <w:p w:rsidR="001310CE" w:rsidRDefault="001310CE" w:rsidP="00305207">
            <w:pPr>
              <w:pStyle w:val="TableText"/>
            </w:pPr>
            <w:r w:rsidRPr="00084655">
              <w:t>distance of sensor to target in metres</w:t>
            </w:r>
          </w:p>
        </w:tc>
      </w:tr>
      <w:tr w:rsidR="001310CE" w:rsidTr="00305207">
        <w:tc>
          <w:tcPr>
            <w:tcW w:w="0" w:type="auto"/>
          </w:tcPr>
          <w:p w:rsidR="001310CE" w:rsidRPr="00F2736F" w:rsidRDefault="001310CE" w:rsidP="00305207">
            <w:pPr>
              <w:pStyle w:val="TableText"/>
              <w:rPr>
                <w:rStyle w:val="GUIWord"/>
              </w:rPr>
            </w:pPr>
            <w:r w:rsidRPr="00F2736F">
              <w:rPr>
                <w:rStyle w:val="GUIWord"/>
              </w:rPr>
              <w:t>Sensor Zenith</w:t>
            </w:r>
          </w:p>
        </w:tc>
        <w:tc>
          <w:tcPr>
            <w:tcW w:w="0" w:type="auto"/>
          </w:tcPr>
          <w:p w:rsidR="001310CE" w:rsidRDefault="001310CE" w:rsidP="00305207">
            <w:pPr>
              <w:pStyle w:val="TableText"/>
            </w:pPr>
            <w:r w:rsidRPr="00084655">
              <w:t>angle in degrees (where 0 degrees is equal to nadir)</w:t>
            </w:r>
          </w:p>
        </w:tc>
      </w:tr>
    </w:tbl>
    <w:p w:rsidR="001310CE" w:rsidRDefault="001310CE" w:rsidP="00EB49E0">
      <w:pPr>
        <w:pStyle w:val="Figure"/>
      </w:pPr>
      <w:r>
        <w:rPr>
          <w:lang w:val="en-AU"/>
        </w:rPr>
        <w:lastRenderedPageBreak/>
        <w:drawing>
          <wp:inline distT="0" distB="0" distL="0" distR="0">
            <wp:extent cx="5580380" cy="3134762"/>
            <wp:effectExtent l="0" t="0" r="0" b="0"/>
            <wp:docPr id="52" name="Bild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580380" cy="3134762"/>
                    </a:xfrm>
                    <a:prstGeom prst="rect">
                      <a:avLst/>
                    </a:prstGeom>
                    <a:noFill/>
                    <a:ln>
                      <a:noFill/>
                    </a:ln>
                  </pic:spPr>
                </pic:pic>
              </a:graphicData>
            </a:graphic>
          </wp:inline>
        </w:drawing>
      </w:r>
    </w:p>
    <w:p w:rsidR="001310CE" w:rsidRDefault="001310CE" w:rsidP="00EB49E0">
      <w:pPr>
        <w:pStyle w:val="Caption"/>
      </w:pPr>
      <w:bookmarkStart w:id="56" w:name="_Ref190487291"/>
      <w:r>
        <w:t xml:space="preserve">Figure </w:t>
      </w:r>
      <w:fldSimple w:instr=" SEQ Figure \* ARABIC ">
        <w:r w:rsidR="00CD22EF">
          <w:rPr>
            <w:noProof/>
          </w:rPr>
          <w:t>5</w:t>
        </w:r>
      </w:fldSimple>
      <w:bookmarkEnd w:id="56"/>
      <w:r>
        <w:t xml:space="preserve">: The nine beam geometry cases </w:t>
      </w:r>
      <w:r w:rsidR="00B84CD6">
        <w:fldChar w:fldCharType="begin"/>
      </w:r>
      <w:r>
        <w:instrText xml:space="preserve"> ADDIN EN.CITE &lt;EndNote&gt;&lt;Cite&gt;&lt;Author&gt;Schaepman-Strub&lt;/Author&gt;&lt;Year&gt;2006&lt;/Year&gt;&lt;RecNum&gt;284&lt;/RecNum&gt;&lt;record&gt;&lt;rec-number&gt;284&lt;/rec-number&gt;&lt;foreign-keys&gt;&lt;key app="EN" db-id="0svr2tdvgevw2ned2pb5tt5ur5tdf0savr9s"&gt;284&lt;/key&gt;&lt;/foreign-keys&gt;&lt;ref-type name="Journal Article"&gt;17&lt;/ref-type&gt;&lt;contributors&gt;&lt;authors&gt;&lt;author&gt;Schaepman-Strub, G.&lt;/author&gt;&lt;author&gt;Schaepman, M.&lt;/author&gt;&lt;author&gt;Painter, T.H.&lt;/author&gt;&lt;author&gt;Dangel, S.&lt;/author&gt;&lt;author&gt;Martonchik, J.V.&lt;/author&gt;&lt;/authors&gt;&lt;/contributors&gt;&lt;titles&gt;&lt;title&gt;Reflectance quantities in optical remote sensing - definitions and case studies&lt;/title&gt;&lt;secondary-title&gt;Remote Sensing of Environment&lt;/secondary-title&gt;&lt;/titles&gt;&lt;periodical&gt;&lt;full-title&gt;Remote Sensing of Environment&lt;/full-title&gt;&lt;/periodical&gt;&lt;pages&gt;27-42&lt;/pages&gt;&lt;volume&gt;103&lt;/volume&gt;&lt;dates&gt;&lt;year&gt;2006&lt;/year&gt;&lt;/dates&gt;&lt;urls&gt;&lt;/urls&gt;&lt;/record&gt;&lt;/Cite&gt;&lt;/EndNote&gt;</w:instrText>
      </w:r>
      <w:r w:rsidR="00B84CD6">
        <w:fldChar w:fldCharType="separate"/>
      </w:r>
      <w:r>
        <w:rPr>
          <w:noProof/>
        </w:rPr>
        <w:t>(Schaepman-Strub, Schaepman et al. 2006)</w:t>
      </w:r>
      <w:r w:rsidR="00B84CD6">
        <w:fldChar w:fldCharType="end"/>
      </w:r>
    </w:p>
    <w:p w:rsidR="001310CE" w:rsidRPr="00BC4E01" w:rsidRDefault="001310CE" w:rsidP="00A7583F">
      <w:pPr>
        <w:pStyle w:val="Body"/>
        <w:rPr>
          <w:rStyle w:val="Strong"/>
        </w:rPr>
      </w:pPr>
      <w:r w:rsidRPr="00BC4E01">
        <w:rPr>
          <w:rStyle w:val="Strong"/>
        </w:rPr>
        <w:t>Scientific References</w:t>
      </w:r>
    </w:p>
    <w:tbl>
      <w:tblPr>
        <w:tblStyle w:val="TableGrid"/>
        <w:tblW w:w="0" w:type="auto"/>
        <w:tblInd w:w="817" w:type="dxa"/>
        <w:tblLook w:val="04A0"/>
      </w:tblPr>
      <w:tblGrid>
        <w:gridCol w:w="1266"/>
        <w:gridCol w:w="222"/>
      </w:tblGrid>
      <w:tr w:rsidR="001310CE" w:rsidTr="00305207">
        <w:tc>
          <w:tcPr>
            <w:tcW w:w="0" w:type="auto"/>
          </w:tcPr>
          <w:p w:rsidR="001310CE" w:rsidRPr="00F2736F" w:rsidRDefault="001310CE" w:rsidP="00305207">
            <w:pPr>
              <w:pStyle w:val="TableText"/>
              <w:rPr>
                <w:rStyle w:val="GUIWord"/>
              </w:rPr>
            </w:pPr>
            <w:r w:rsidRPr="00F2736F">
              <w:rPr>
                <w:rStyle w:val="GUIWord"/>
              </w:rPr>
              <w:t>Citation</w:t>
            </w:r>
          </w:p>
        </w:tc>
        <w:tc>
          <w:tcPr>
            <w:tcW w:w="0" w:type="auto"/>
          </w:tcPr>
          <w:p w:rsidR="001310CE" w:rsidRDefault="001310CE" w:rsidP="00305207">
            <w:pPr>
              <w:pStyle w:val="TableText"/>
            </w:pPr>
          </w:p>
        </w:tc>
      </w:tr>
      <w:tr w:rsidR="001310CE" w:rsidTr="00305207">
        <w:tc>
          <w:tcPr>
            <w:tcW w:w="0" w:type="auto"/>
          </w:tcPr>
          <w:p w:rsidR="001310CE" w:rsidRPr="00F2736F" w:rsidRDefault="001310CE" w:rsidP="00305207">
            <w:pPr>
              <w:pStyle w:val="TableText"/>
              <w:rPr>
                <w:rStyle w:val="GUIWord"/>
              </w:rPr>
            </w:pPr>
            <w:r w:rsidRPr="00F2736F">
              <w:rPr>
                <w:rStyle w:val="GUIWord"/>
              </w:rPr>
              <w:t>Publication</w:t>
            </w:r>
          </w:p>
        </w:tc>
        <w:tc>
          <w:tcPr>
            <w:tcW w:w="0" w:type="auto"/>
          </w:tcPr>
          <w:p w:rsidR="001310CE" w:rsidRDefault="001310CE" w:rsidP="00305207">
            <w:pPr>
              <w:pStyle w:val="TableText"/>
            </w:pPr>
          </w:p>
        </w:tc>
      </w:tr>
    </w:tbl>
    <w:p w:rsidR="001310CE" w:rsidRPr="00BC4E01" w:rsidRDefault="001310CE" w:rsidP="00A7583F">
      <w:pPr>
        <w:pStyle w:val="Body"/>
        <w:rPr>
          <w:rStyle w:val="Strong"/>
        </w:rPr>
      </w:pPr>
      <w:r w:rsidRPr="00BC4E01">
        <w:rPr>
          <w:rStyle w:val="Strong"/>
        </w:rPr>
        <w:t>Soil Parameters</w:t>
      </w:r>
    </w:p>
    <w:tbl>
      <w:tblPr>
        <w:tblStyle w:val="TableGrid"/>
        <w:tblW w:w="0" w:type="auto"/>
        <w:tblInd w:w="817" w:type="dxa"/>
        <w:tblLook w:val="04A0"/>
      </w:tblPr>
      <w:tblGrid>
        <w:gridCol w:w="1960"/>
        <w:gridCol w:w="5157"/>
      </w:tblGrid>
      <w:tr w:rsidR="001310CE" w:rsidRPr="00BC4E01" w:rsidTr="00305207">
        <w:tc>
          <w:tcPr>
            <w:tcW w:w="0" w:type="auto"/>
          </w:tcPr>
          <w:p w:rsidR="001310CE" w:rsidRPr="00BC4E01" w:rsidRDefault="001310CE" w:rsidP="00305207">
            <w:pPr>
              <w:pStyle w:val="TableText"/>
            </w:pPr>
            <w:r>
              <w:t>Too</w:t>
            </w:r>
            <w:r w:rsidRPr="00BC4E01">
              <w:t xml:space="preserve"> Many</w:t>
            </w:r>
            <w:r>
              <w:t xml:space="preserve"> To List</w:t>
            </w:r>
            <w:r w:rsidRPr="00BC4E01">
              <w:t>!</w:t>
            </w:r>
          </w:p>
        </w:tc>
        <w:tc>
          <w:tcPr>
            <w:tcW w:w="0" w:type="auto"/>
          </w:tcPr>
          <w:p w:rsidR="001310CE" w:rsidRPr="00BC4E01" w:rsidRDefault="001310CE" w:rsidP="00F2736F">
            <w:pPr>
              <w:pStyle w:val="DocAction"/>
            </w:pPr>
            <w:r>
              <w:t>%%% Look for a pattern to simplify listing.</w:t>
            </w:r>
          </w:p>
        </w:tc>
      </w:tr>
    </w:tbl>
    <w:p w:rsidR="001310CE" w:rsidRPr="00E75709" w:rsidRDefault="001310CE" w:rsidP="00A7583F">
      <w:pPr>
        <w:pStyle w:val="Body"/>
        <w:rPr>
          <w:rStyle w:val="Strong"/>
        </w:rPr>
      </w:pPr>
      <w:r w:rsidRPr="00E75709">
        <w:rPr>
          <w:rStyle w:val="Strong"/>
        </w:rPr>
        <w:t>Vegetation Biophysical Variables</w:t>
      </w:r>
    </w:p>
    <w:tbl>
      <w:tblPr>
        <w:tblStyle w:val="TableGrid"/>
        <w:tblW w:w="0" w:type="auto"/>
        <w:tblInd w:w="817" w:type="dxa"/>
        <w:tblLook w:val="04A0"/>
      </w:tblPr>
      <w:tblGrid>
        <w:gridCol w:w="2604"/>
        <w:gridCol w:w="222"/>
      </w:tblGrid>
      <w:tr w:rsidR="001310CE" w:rsidTr="00305207">
        <w:tc>
          <w:tcPr>
            <w:tcW w:w="0" w:type="auto"/>
          </w:tcPr>
          <w:p w:rsidR="001310CE" w:rsidRPr="00F2736F" w:rsidRDefault="001310CE" w:rsidP="00305207">
            <w:pPr>
              <w:pStyle w:val="TableText"/>
              <w:rPr>
                <w:rStyle w:val="GUIWord"/>
              </w:rPr>
            </w:pPr>
            <w:r w:rsidRPr="00F2736F">
              <w:rPr>
                <w:rStyle w:val="GUIWord"/>
              </w:rPr>
              <w:t>% Crown Cover</w:t>
            </w:r>
          </w:p>
        </w:tc>
        <w:tc>
          <w:tcPr>
            <w:tcW w:w="0" w:type="auto"/>
          </w:tcPr>
          <w:p w:rsidR="001310CE" w:rsidRDefault="001310CE" w:rsidP="00305207">
            <w:pPr>
              <w:pStyle w:val="TableText"/>
            </w:pPr>
          </w:p>
        </w:tc>
      </w:tr>
      <w:tr w:rsidR="001310CE" w:rsidTr="00305207">
        <w:tc>
          <w:tcPr>
            <w:tcW w:w="0" w:type="auto"/>
          </w:tcPr>
          <w:p w:rsidR="001310CE" w:rsidRPr="00F2736F" w:rsidRDefault="001310CE" w:rsidP="00305207">
            <w:pPr>
              <w:pStyle w:val="TableText"/>
              <w:rPr>
                <w:rStyle w:val="GUIWord"/>
              </w:rPr>
            </w:pPr>
            <w:r w:rsidRPr="00F2736F">
              <w:rPr>
                <w:rStyle w:val="GUIWord"/>
              </w:rPr>
              <w:t>Approx. Crown Diameter</w:t>
            </w:r>
          </w:p>
        </w:tc>
        <w:tc>
          <w:tcPr>
            <w:tcW w:w="0" w:type="auto"/>
          </w:tcPr>
          <w:p w:rsidR="001310CE" w:rsidRDefault="001310CE" w:rsidP="00305207">
            <w:pPr>
              <w:pStyle w:val="TableText"/>
            </w:pPr>
          </w:p>
        </w:tc>
      </w:tr>
      <w:tr w:rsidR="001310CE" w:rsidTr="00305207">
        <w:tc>
          <w:tcPr>
            <w:tcW w:w="0" w:type="auto"/>
          </w:tcPr>
          <w:p w:rsidR="001310CE" w:rsidRPr="00F2736F" w:rsidRDefault="001310CE" w:rsidP="00305207">
            <w:pPr>
              <w:pStyle w:val="TableText"/>
              <w:rPr>
                <w:rStyle w:val="GUIWord"/>
              </w:rPr>
            </w:pPr>
            <w:r w:rsidRPr="00F2736F">
              <w:rPr>
                <w:rStyle w:val="GUIWord"/>
              </w:rPr>
              <w:t>Chlorophyll Content</w:t>
            </w:r>
          </w:p>
        </w:tc>
        <w:tc>
          <w:tcPr>
            <w:tcW w:w="0" w:type="auto"/>
          </w:tcPr>
          <w:p w:rsidR="001310CE" w:rsidRDefault="001310CE" w:rsidP="00305207">
            <w:pPr>
              <w:pStyle w:val="TableText"/>
            </w:pPr>
          </w:p>
        </w:tc>
      </w:tr>
      <w:tr w:rsidR="001310CE" w:rsidTr="00305207">
        <w:tc>
          <w:tcPr>
            <w:tcW w:w="0" w:type="auto"/>
          </w:tcPr>
          <w:p w:rsidR="001310CE" w:rsidRPr="00F2736F" w:rsidRDefault="001310CE" w:rsidP="00305207">
            <w:pPr>
              <w:pStyle w:val="TableText"/>
              <w:rPr>
                <w:rStyle w:val="GUIWord"/>
              </w:rPr>
            </w:pPr>
            <w:r w:rsidRPr="00F2736F">
              <w:rPr>
                <w:rStyle w:val="GUIWord"/>
              </w:rPr>
              <w:t>Crown Class (FPMRIS)</w:t>
            </w:r>
          </w:p>
        </w:tc>
        <w:tc>
          <w:tcPr>
            <w:tcW w:w="0" w:type="auto"/>
          </w:tcPr>
          <w:p w:rsidR="001310CE" w:rsidRDefault="001310CE" w:rsidP="00305207">
            <w:pPr>
              <w:pStyle w:val="TableText"/>
            </w:pPr>
          </w:p>
        </w:tc>
      </w:tr>
      <w:tr w:rsidR="001310CE" w:rsidTr="00305207">
        <w:tc>
          <w:tcPr>
            <w:tcW w:w="0" w:type="auto"/>
          </w:tcPr>
          <w:p w:rsidR="001310CE" w:rsidRPr="00F2736F" w:rsidRDefault="001310CE" w:rsidP="00305207">
            <w:pPr>
              <w:pStyle w:val="TableText"/>
              <w:rPr>
                <w:rStyle w:val="GUIWord"/>
              </w:rPr>
            </w:pPr>
            <w:r w:rsidRPr="00F2736F">
              <w:rPr>
                <w:rStyle w:val="GUIWord"/>
              </w:rPr>
              <w:t>DBH</w:t>
            </w:r>
          </w:p>
        </w:tc>
        <w:tc>
          <w:tcPr>
            <w:tcW w:w="0" w:type="auto"/>
          </w:tcPr>
          <w:p w:rsidR="001310CE" w:rsidRDefault="001310CE" w:rsidP="00305207">
            <w:pPr>
              <w:pStyle w:val="TableText"/>
            </w:pPr>
          </w:p>
        </w:tc>
      </w:tr>
      <w:tr w:rsidR="001310CE" w:rsidTr="00305207">
        <w:tc>
          <w:tcPr>
            <w:tcW w:w="0" w:type="auto"/>
          </w:tcPr>
          <w:p w:rsidR="001310CE" w:rsidRPr="00F2736F" w:rsidRDefault="001310CE" w:rsidP="00305207">
            <w:pPr>
              <w:pStyle w:val="TableText"/>
              <w:rPr>
                <w:rStyle w:val="GUIWord"/>
              </w:rPr>
            </w:pPr>
            <w:r w:rsidRPr="00F2736F">
              <w:rPr>
                <w:rStyle w:val="GUIWord"/>
              </w:rPr>
              <w:t>Dry Weight</w:t>
            </w:r>
          </w:p>
        </w:tc>
        <w:tc>
          <w:tcPr>
            <w:tcW w:w="0" w:type="auto"/>
          </w:tcPr>
          <w:p w:rsidR="001310CE" w:rsidRDefault="001310CE" w:rsidP="00305207">
            <w:pPr>
              <w:pStyle w:val="TableText"/>
            </w:pPr>
          </w:p>
        </w:tc>
      </w:tr>
      <w:tr w:rsidR="001310CE" w:rsidTr="00305207">
        <w:tc>
          <w:tcPr>
            <w:tcW w:w="0" w:type="auto"/>
          </w:tcPr>
          <w:p w:rsidR="001310CE" w:rsidRPr="00F2736F" w:rsidRDefault="001310CE" w:rsidP="00305207">
            <w:pPr>
              <w:pStyle w:val="TableText"/>
              <w:rPr>
                <w:rStyle w:val="GUIWord"/>
              </w:rPr>
            </w:pPr>
            <w:r w:rsidRPr="00F2736F">
              <w:rPr>
                <w:rStyle w:val="GUIWord"/>
              </w:rPr>
              <w:t>Height</w:t>
            </w:r>
          </w:p>
        </w:tc>
        <w:tc>
          <w:tcPr>
            <w:tcW w:w="0" w:type="auto"/>
          </w:tcPr>
          <w:p w:rsidR="001310CE" w:rsidRDefault="001310CE" w:rsidP="00305207">
            <w:pPr>
              <w:pStyle w:val="TableText"/>
            </w:pPr>
          </w:p>
        </w:tc>
      </w:tr>
      <w:tr w:rsidR="001310CE" w:rsidTr="00305207">
        <w:tc>
          <w:tcPr>
            <w:tcW w:w="0" w:type="auto"/>
          </w:tcPr>
          <w:p w:rsidR="001310CE" w:rsidRPr="00F2736F" w:rsidRDefault="001310CE" w:rsidP="00305207">
            <w:pPr>
              <w:pStyle w:val="TableText"/>
              <w:rPr>
                <w:rStyle w:val="GUIWord"/>
              </w:rPr>
            </w:pPr>
            <w:r w:rsidRPr="00F2736F">
              <w:rPr>
                <w:rStyle w:val="GUIWord"/>
              </w:rPr>
              <w:t>Leaf Area</w:t>
            </w:r>
          </w:p>
        </w:tc>
        <w:tc>
          <w:tcPr>
            <w:tcW w:w="0" w:type="auto"/>
          </w:tcPr>
          <w:p w:rsidR="001310CE" w:rsidRDefault="001310CE" w:rsidP="00305207">
            <w:pPr>
              <w:pStyle w:val="TableText"/>
            </w:pPr>
          </w:p>
        </w:tc>
      </w:tr>
      <w:tr w:rsidR="001310CE" w:rsidTr="00305207">
        <w:tc>
          <w:tcPr>
            <w:tcW w:w="0" w:type="auto"/>
          </w:tcPr>
          <w:p w:rsidR="001310CE" w:rsidRPr="00F2736F" w:rsidRDefault="001310CE" w:rsidP="00305207">
            <w:pPr>
              <w:pStyle w:val="TableText"/>
              <w:rPr>
                <w:rStyle w:val="GUIWord"/>
              </w:rPr>
            </w:pPr>
            <w:r w:rsidRPr="00F2736F">
              <w:rPr>
                <w:rStyle w:val="GUIWord"/>
              </w:rPr>
              <w:t>Specific Leaf Area</w:t>
            </w:r>
          </w:p>
        </w:tc>
        <w:tc>
          <w:tcPr>
            <w:tcW w:w="0" w:type="auto"/>
          </w:tcPr>
          <w:p w:rsidR="001310CE" w:rsidRDefault="001310CE" w:rsidP="00305207">
            <w:pPr>
              <w:pStyle w:val="TableText"/>
            </w:pPr>
          </w:p>
        </w:tc>
      </w:tr>
      <w:tr w:rsidR="001310CE" w:rsidTr="00305207">
        <w:tc>
          <w:tcPr>
            <w:tcW w:w="0" w:type="auto"/>
          </w:tcPr>
          <w:p w:rsidR="001310CE" w:rsidRPr="00F2736F" w:rsidRDefault="001310CE" w:rsidP="00305207">
            <w:pPr>
              <w:pStyle w:val="TableText"/>
              <w:rPr>
                <w:rStyle w:val="GUIWord"/>
              </w:rPr>
            </w:pPr>
            <w:r w:rsidRPr="00F2736F">
              <w:rPr>
                <w:rStyle w:val="GUIWord"/>
              </w:rPr>
              <w:t>Water Content</w:t>
            </w:r>
          </w:p>
        </w:tc>
        <w:tc>
          <w:tcPr>
            <w:tcW w:w="0" w:type="auto"/>
          </w:tcPr>
          <w:p w:rsidR="001310CE" w:rsidRDefault="001310CE" w:rsidP="00305207">
            <w:pPr>
              <w:pStyle w:val="TableText"/>
            </w:pPr>
          </w:p>
        </w:tc>
      </w:tr>
      <w:tr w:rsidR="001310CE" w:rsidTr="00305207">
        <w:tc>
          <w:tcPr>
            <w:tcW w:w="0" w:type="auto"/>
          </w:tcPr>
          <w:p w:rsidR="001310CE" w:rsidRPr="00F2736F" w:rsidRDefault="001310CE" w:rsidP="00305207">
            <w:pPr>
              <w:pStyle w:val="TableText"/>
              <w:rPr>
                <w:rStyle w:val="GUIWord"/>
              </w:rPr>
            </w:pPr>
            <w:r w:rsidRPr="00F2736F">
              <w:rPr>
                <w:rStyle w:val="GUIWord"/>
              </w:rPr>
              <w:lastRenderedPageBreak/>
              <w:t>Wet Weight</w:t>
            </w:r>
          </w:p>
        </w:tc>
        <w:tc>
          <w:tcPr>
            <w:tcW w:w="0" w:type="auto"/>
          </w:tcPr>
          <w:p w:rsidR="001310CE" w:rsidRDefault="001310CE" w:rsidP="00305207">
            <w:pPr>
              <w:pStyle w:val="TableText"/>
            </w:pPr>
          </w:p>
        </w:tc>
      </w:tr>
    </w:tbl>
    <w:p w:rsidR="001310CE" w:rsidRDefault="001310CE" w:rsidP="00A7583F">
      <w:pPr>
        <w:pStyle w:val="Body"/>
      </w:pPr>
    </w:p>
    <w:p w:rsidR="001310CE" w:rsidRPr="00084655" w:rsidRDefault="001310CE" w:rsidP="00E75709">
      <w:r w:rsidRPr="00084655">
        <w:t>Spectrum Data:</w:t>
      </w:r>
      <w:r>
        <w:t xml:space="preserve">  </w:t>
      </w:r>
      <w:r w:rsidRPr="00E75709">
        <w:rPr>
          <w:rStyle w:val="DocActionChar"/>
        </w:rPr>
        <w:t>%%% There seem to be some leftovers here.</w:t>
      </w:r>
      <w:r>
        <w:rPr>
          <w:rStyle w:val="DocActionChar"/>
        </w:rPr>
        <w:t xml:space="preserve"> Are they implemented in this version of the app?</w:t>
      </w:r>
    </w:p>
    <w:p w:rsidR="001310CE" w:rsidRPr="005208AE" w:rsidRDefault="001310CE" w:rsidP="005208AE">
      <w:pPr>
        <w:numPr>
          <w:ilvl w:val="0"/>
          <w:numId w:val="4"/>
        </w:numPr>
        <w:rPr>
          <w:rStyle w:val="Strong"/>
          <w:b w:val="0"/>
          <w:bCs w:val="0"/>
        </w:rPr>
      </w:pPr>
      <w:r w:rsidRPr="00084655">
        <w:t>Is reference: an option that can define this spectrum as being a reference spectrum. Only specchio_admin can set this field.</w:t>
      </w:r>
      <w:r w:rsidR="00A30980">
        <w:t xml:space="preserve"> </w:t>
      </w:r>
      <w:r w:rsidR="00A30980" w:rsidRPr="00A30980">
        <w:rPr>
          <w:rStyle w:val="DocActionChar"/>
        </w:rPr>
        <w:t>%%% I think this is no longer true. I asked Andy, but I need to get my head around Links before I can understand this. Check the app.</w:t>
      </w:r>
    </w:p>
    <w:p w:rsidR="001310CE" w:rsidRPr="00084655" w:rsidRDefault="001310CE" w:rsidP="00BC3E3B"/>
    <w:p w:rsidR="001310CE" w:rsidRPr="00084655" w:rsidRDefault="001310CE" w:rsidP="00BC3E3B">
      <w:r w:rsidRPr="00084655">
        <w:t>General Data:</w:t>
      </w:r>
    </w:p>
    <w:p w:rsidR="001310CE" w:rsidRPr="00084655" w:rsidRDefault="001310CE" w:rsidP="004B4EE6">
      <w:pPr>
        <w:numPr>
          <w:ilvl w:val="0"/>
          <w:numId w:val="6"/>
        </w:numPr>
      </w:pPr>
      <w:r w:rsidRPr="00084655">
        <w:t>Sampling environment: Defines the general type of environment where the sampling took place: field, lab</w:t>
      </w:r>
      <w:r>
        <w:t>oratory</w:t>
      </w:r>
      <w:r w:rsidRPr="00084655">
        <w:t>, hdrf to brf, or model. ‘model’ stands for simulated data using a computational model of some sort.</w:t>
      </w:r>
      <w:r w:rsidR="004961F4">
        <w:t xml:space="preserve"> </w:t>
      </w:r>
      <w:r w:rsidR="004961F4" w:rsidRPr="004961F4">
        <w:rPr>
          <w:rStyle w:val="DocActionChar"/>
        </w:rPr>
        <w:t xml:space="preserve">%%% </w:t>
      </w:r>
      <w:r w:rsidR="00A30980">
        <w:rPr>
          <w:rStyle w:val="DocActionChar"/>
        </w:rPr>
        <w:t>Andy says it’s n</w:t>
      </w:r>
      <w:r w:rsidR="004961F4" w:rsidRPr="004961F4">
        <w:rPr>
          <w:rStyle w:val="DocActionChar"/>
        </w:rPr>
        <w:t>ow under general?</w:t>
      </w:r>
      <w:r w:rsidR="00A30980">
        <w:rPr>
          <w:rStyle w:val="DocActionChar"/>
        </w:rPr>
        <w:t xml:space="preserve"> I can’t find it there. There is a Sampling Environment Picture, but that seems to be different. Check again with Andy. </w:t>
      </w:r>
    </w:p>
    <w:p w:rsidR="001310CE" w:rsidRPr="00084655" w:rsidRDefault="001310CE" w:rsidP="00BC3E3B"/>
    <w:p w:rsidR="001310CE" w:rsidRPr="00084655" w:rsidRDefault="001310CE" w:rsidP="00BC3E3B">
      <w:r w:rsidRPr="00084655">
        <w:t>Target Type:</w:t>
      </w:r>
      <w:r>
        <w:t xml:space="preserve">  </w:t>
      </w:r>
      <w:r w:rsidRPr="001265C9">
        <w:rPr>
          <w:rStyle w:val="DocActionChar"/>
        </w:rPr>
        <w:t>%%% Can’t find this one</w:t>
      </w:r>
      <w:r w:rsidR="004961F4">
        <w:rPr>
          <w:rStyle w:val="DocActionChar"/>
        </w:rPr>
        <w:t xml:space="preserve"> – Andy thinks it’s still supported. He’ll let me know.</w:t>
      </w:r>
    </w:p>
    <w:p w:rsidR="001310CE" w:rsidRPr="00084655" w:rsidRDefault="001310CE" w:rsidP="004B4EE6">
      <w:pPr>
        <w:numPr>
          <w:ilvl w:val="0"/>
          <w:numId w:val="7"/>
        </w:numPr>
      </w:pPr>
      <w:r w:rsidRPr="00084655">
        <w:t xml:space="preserve">Defines the target type and the abundance of this target type in the sampled object (cf. also </w:t>
      </w:r>
      <w:r w:rsidR="00B84CD6">
        <w:fldChar w:fldCharType="begin"/>
      </w:r>
      <w:r>
        <w:instrText xml:space="preserve"> REF _Ref153696219 \r \h </w:instrText>
      </w:r>
      <w:r w:rsidR="00B84CD6">
        <w:fldChar w:fldCharType="separate"/>
      </w:r>
      <w:r w:rsidR="00CD22EF">
        <w:t>0</w:t>
      </w:r>
      <w:r w:rsidR="00B84CD6">
        <w:fldChar w:fldCharType="end"/>
      </w:r>
      <w:r w:rsidRPr="00084655">
        <w:t xml:space="preserve">). Further target types can be defined by the administrator. Use the Add, Edit and Remove buttons next to the list to change to contents of the list. </w:t>
      </w:r>
    </w:p>
    <w:p w:rsidR="001310CE" w:rsidRDefault="001310CE" w:rsidP="00BC3E3B"/>
    <w:p w:rsidR="001310CE" w:rsidRDefault="001310CE" w:rsidP="00BC3E3B">
      <w:r>
        <w:t xml:space="preserve">Associated Measurements:  </w:t>
      </w:r>
      <w:r w:rsidRPr="001265C9">
        <w:rPr>
          <w:rStyle w:val="DocActionChar"/>
        </w:rPr>
        <w:t>%%% Can’t find this one</w:t>
      </w:r>
      <w:r w:rsidR="004961F4">
        <w:rPr>
          <w:rStyle w:val="DocActionChar"/>
        </w:rPr>
        <w:t xml:space="preserve"> – Andy says, these are things like soil attributes. They are part generic metadata.</w:t>
      </w:r>
      <w:r w:rsidR="00A30980">
        <w:rPr>
          <w:rStyle w:val="DocActionChar"/>
        </w:rPr>
        <w:t xml:space="preserve"> Check with in the Soil Type lists. </w:t>
      </w:r>
      <w:r w:rsidR="00363277">
        <w:rPr>
          <w:rStyle w:val="DocActionChar"/>
        </w:rPr>
        <w:t>This can then probably be deleted.</w:t>
      </w:r>
    </w:p>
    <w:p w:rsidR="001310CE" w:rsidRPr="00084655" w:rsidRDefault="001310CE" w:rsidP="004B4EE6">
      <w:pPr>
        <w:pStyle w:val="ListParagraph"/>
        <w:numPr>
          <w:ilvl w:val="0"/>
          <w:numId w:val="21"/>
        </w:numPr>
      </w:pPr>
      <w:r>
        <w:t>Add any number of measurements (geo-physical parameters) associated with the current spectral measurement. Ask your administrator if physical units are missing.</w:t>
      </w:r>
    </w:p>
    <w:p w:rsidR="001310CE" w:rsidRPr="00084655" w:rsidRDefault="001310CE" w:rsidP="00BC3E3B"/>
    <w:p w:rsidR="001310CE" w:rsidRPr="00084655" w:rsidRDefault="00363277" w:rsidP="00363277">
      <w:bookmarkStart w:id="57" w:name="_Ref153696219"/>
      <w:r>
        <w:t>T</w:t>
      </w:r>
      <w:r w:rsidR="001310CE" w:rsidRPr="00084655">
        <w:t>arget Types</w:t>
      </w:r>
      <w:bookmarkEnd w:id="57"/>
    </w:p>
    <w:p w:rsidR="001310CE" w:rsidRPr="00084655" w:rsidRDefault="001310CE" w:rsidP="00A7583F">
      <w:pPr>
        <w:pStyle w:val="DocAction"/>
      </w:pPr>
      <w:r>
        <w:t>%%% I can’t find Target Type in any of the metadata groups or in the app anywhere. Should it be removed from the document?</w:t>
      </w:r>
      <w:r w:rsidR="00363277">
        <w:t xml:space="preserve"> Check the app again, and refer also to Instrumentation/Reference, which may be this one.</w:t>
      </w:r>
    </w:p>
    <w:p w:rsidR="001310CE" w:rsidRPr="00084655" w:rsidRDefault="001310CE" w:rsidP="00A7583F">
      <w:pPr>
        <w:pStyle w:val="Body"/>
      </w:pPr>
      <w:r w:rsidRPr="00084655">
        <w:t>Target types are predefined in the database and can only be edited by the SPECCHIO administrator. Target types should always be chosen with the goal to help the search and selection of spectra</w:t>
      </w:r>
      <w:r>
        <w:t>,</w:t>
      </w:r>
      <w:r w:rsidRPr="00084655">
        <w:t xml:space="preserve"> for </w:t>
      </w:r>
      <w:r>
        <w:t>example</w:t>
      </w:r>
      <w:r w:rsidRPr="00084655">
        <w:t xml:space="preserve"> image classification tasks. The target types should therefore not be too detailed.</w:t>
      </w:r>
    </w:p>
    <w:p w:rsidR="001310CE" w:rsidRPr="00084655" w:rsidRDefault="001310CE" w:rsidP="00A7583F">
      <w:pPr>
        <w:pStyle w:val="Body"/>
      </w:pPr>
      <w:r w:rsidRPr="00084655">
        <w:t>It is foreseen that target types can be grouped into categories. This might be implemented in future when the number of target types becomes a handling problem for the user.</w:t>
      </w:r>
    </w:p>
    <w:p w:rsidR="001310CE" w:rsidRDefault="001310CE" w:rsidP="00A7583F">
      <w:pPr>
        <w:pStyle w:val="Heading3"/>
      </w:pPr>
      <w:bookmarkStart w:id="58" w:name="_Toc355280350"/>
      <w:bookmarkStart w:id="59" w:name="_Ref97181069"/>
      <w:r>
        <w:t>Other metadata stuff</w:t>
      </w:r>
      <w:bookmarkEnd w:id="58"/>
    </w:p>
    <w:p w:rsidR="00363277" w:rsidRPr="00363277" w:rsidRDefault="00363277" w:rsidP="00363277">
      <w:pPr>
        <w:pStyle w:val="DocAction"/>
      </w:pPr>
      <w:r>
        <w:t>%%% This needs review with Andy or Nick before removing it. It may be that some of it still applies, but it’s in a different place in the app.</w:t>
      </w:r>
    </w:p>
    <w:p w:rsidR="001310CE" w:rsidRDefault="001310CE" w:rsidP="00BC1169">
      <w:r>
        <w:rPr>
          <w:noProof/>
          <w:lang w:val="en-AU" w:eastAsia="ja-JP"/>
        </w:rPr>
        <w:lastRenderedPageBreak/>
        <w:drawing>
          <wp:inline distT="0" distB="0" distL="0" distR="0">
            <wp:extent cx="5580380" cy="5364492"/>
            <wp:effectExtent l="25400" t="0" r="7620" b="0"/>
            <wp:docPr id="11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srcRect/>
                    <a:stretch>
                      <a:fillRect/>
                    </a:stretch>
                  </pic:blipFill>
                  <pic:spPr bwMode="auto">
                    <a:xfrm>
                      <a:off x="0" y="0"/>
                      <a:ext cx="5580380" cy="5364492"/>
                    </a:xfrm>
                    <a:prstGeom prst="rect">
                      <a:avLst/>
                    </a:prstGeom>
                    <a:noFill/>
                    <a:ln w="9525">
                      <a:noFill/>
                      <a:miter lim="800000"/>
                      <a:headEnd/>
                      <a:tailEnd/>
                    </a:ln>
                  </pic:spPr>
                </pic:pic>
              </a:graphicData>
            </a:graphic>
          </wp:inline>
        </w:drawing>
      </w:r>
    </w:p>
    <w:p w:rsidR="001310CE" w:rsidRDefault="001310CE" w:rsidP="00EB49E0">
      <w:pPr>
        <w:pStyle w:val="Caption"/>
      </w:pPr>
      <w:r>
        <w:t xml:space="preserve">Figure </w:t>
      </w:r>
      <w:fldSimple w:instr=" SEQ Figure \* ARABIC ">
        <w:r w:rsidR="00CD22EF">
          <w:rPr>
            <w:noProof/>
          </w:rPr>
          <w:t>6</w:t>
        </w:r>
      </w:fldSimple>
      <w:r>
        <w:t>: : Spectrum data tab (part 4</w:t>
      </w:r>
      <w:r w:rsidRPr="00084655">
        <w:t>)</w:t>
      </w:r>
    </w:p>
    <w:p w:rsidR="001310CE" w:rsidRPr="00085B0D" w:rsidRDefault="001310CE" w:rsidP="00BC1169"/>
    <w:p w:rsidR="001310CE" w:rsidRDefault="001310CE" w:rsidP="00BC1169">
      <w:r>
        <w:rPr>
          <w:noProof/>
          <w:lang w:val="en-AU" w:eastAsia="ja-JP"/>
        </w:rPr>
        <w:drawing>
          <wp:inline distT="0" distB="0" distL="0" distR="0">
            <wp:extent cx="5580380" cy="2122450"/>
            <wp:effectExtent l="25400" t="0" r="7620" b="0"/>
            <wp:docPr id="11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
                    <a:srcRect/>
                    <a:stretch>
                      <a:fillRect/>
                    </a:stretch>
                  </pic:blipFill>
                  <pic:spPr bwMode="auto">
                    <a:xfrm>
                      <a:off x="0" y="0"/>
                      <a:ext cx="5580380" cy="2122450"/>
                    </a:xfrm>
                    <a:prstGeom prst="rect">
                      <a:avLst/>
                    </a:prstGeom>
                    <a:noFill/>
                    <a:ln w="9525">
                      <a:noFill/>
                      <a:miter lim="800000"/>
                      <a:headEnd/>
                      <a:tailEnd/>
                    </a:ln>
                  </pic:spPr>
                </pic:pic>
              </a:graphicData>
            </a:graphic>
          </wp:inline>
        </w:drawing>
      </w:r>
    </w:p>
    <w:p w:rsidR="001310CE" w:rsidRDefault="001310CE" w:rsidP="00EB49E0">
      <w:pPr>
        <w:pStyle w:val="Caption"/>
      </w:pPr>
      <w:bookmarkStart w:id="60" w:name="_Ref97094115"/>
      <w:r>
        <w:t xml:space="preserve">Figure </w:t>
      </w:r>
      <w:fldSimple w:instr=" SEQ Figure \* ARABIC ">
        <w:r w:rsidR="00CD22EF">
          <w:rPr>
            <w:noProof/>
          </w:rPr>
          <w:t>7</w:t>
        </w:r>
      </w:fldSimple>
      <w:bookmarkEnd w:id="60"/>
      <w:r>
        <w:t>: Instrument information window</w:t>
      </w:r>
    </w:p>
    <w:p w:rsidR="001310CE" w:rsidRDefault="001310CE" w:rsidP="00BC1169"/>
    <w:p w:rsidR="001310CE" w:rsidRDefault="001310CE" w:rsidP="00BC1169">
      <w:r>
        <w:rPr>
          <w:noProof/>
          <w:lang w:val="en-AU" w:eastAsia="ja-JP"/>
        </w:rPr>
        <w:drawing>
          <wp:inline distT="0" distB="0" distL="0" distR="0">
            <wp:extent cx="5580380" cy="1969546"/>
            <wp:effectExtent l="25400" t="0" r="7620" b="0"/>
            <wp:docPr id="12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8"/>
                    <a:srcRect/>
                    <a:stretch>
                      <a:fillRect/>
                    </a:stretch>
                  </pic:blipFill>
                  <pic:spPr bwMode="auto">
                    <a:xfrm>
                      <a:off x="0" y="0"/>
                      <a:ext cx="5580380" cy="1969546"/>
                    </a:xfrm>
                    <a:prstGeom prst="rect">
                      <a:avLst/>
                    </a:prstGeom>
                    <a:noFill/>
                    <a:ln w="9525">
                      <a:noFill/>
                      <a:miter lim="800000"/>
                      <a:headEnd/>
                      <a:tailEnd/>
                    </a:ln>
                  </pic:spPr>
                </pic:pic>
              </a:graphicData>
            </a:graphic>
          </wp:inline>
        </w:drawing>
      </w:r>
    </w:p>
    <w:p w:rsidR="001310CE" w:rsidRPr="00DD4F3E" w:rsidRDefault="001310CE" w:rsidP="00EB49E0">
      <w:pPr>
        <w:pStyle w:val="Caption"/>
      </w:pPr>
      <w:bookmarkStart w:id="61" w:name="_Ref97094125"/>
      <w:r>
        <w:t xml:space="preserve">Figure </w:t>
      </w:r>
      <w:fldSimple w:instr=" SEQ Figure \* ARABIC ">
        <w:r w:rsidR="00CD22EF">
          <w:rPr>
            <w:noProof/>
          </w:rPr>
          <w:t>8</w:t>
        </w:r>
      </w:fldSimple>
      <w:bookmarkEnd w:id="61"/>
      <w:r>
        <w:t>: Reference panel information window</w:t>
      </w:r>
    </w:p>
    <w:p w:rsidR="001310CE" w:rsidRDefault="001310CE" w:rsidP="00306258">
      <w:pPr>
        <w:pStyle w:val="Heading2"/>
      </w:pPr>
      <w:bookmarkStart w:id="62" w:name="_Ref354146650"/>
      <w:bookmarkStart w:id="63" w:name="_Ref354146654"/>
      <w:bookmarkStart w:id="64" w:name="_Toc355280351"/>
      <w:r>
        <w:t>Spaces, Space Factory and Data Processing using the Space Network</w:t>
      </w:r>
      <w:bookmarkEnd w:id="59"/>
      <w:bookmarkEnd w:id="62"/>
      <w:bookmarkEnd w:id="63"/>
      <w:bookmarkEnd w:id="64"/>
      <w:r>
        <w:t xml:space="preserve"> </w:t>
      </w:r>
    </w:p>
    <w:p w:rsidR="00E92E2C" w:rsidRPr="00E92E2C" w:rsidRDefault="00E92E2C" w:rsidP="00E92E2C">
      <w:pPr>
        <w:pStyle w:val="DocAction"/>
      </w:pPr>
      <w:r>
        <w:t>%%% Talk to Nick about whether it should Alpha Release or something else.</w:t>
      </w:r>
      <w:r w:rsidR="00363277">
        <w:t xml:space="preserve"> Andy suggests (on 30/4) it should maybe be Beta or no comment. He will look at it.</w:t>
      </w:r>
    </w:p>
    <w:p w:rsidR="001310CE" w:rsidRDefault="001310CE" w:rsidP="00A7583F">
      <w:pPr>
        <w:pStyle w:val="Body"/>
      </w:pPr>
      <w:r>
        <w:t xml:space="preserve">SPECCHIO offers interactive, configurable data processing. The concept is based on the feature spaces </w:t>
      </w:r>
      <w:sdt>
        <w:sdtPr>
          <w:id w:val="14239828"/>
          <w:citation/>
        </w:sdtPr>
        <w:sdtContent>
          <w:r w:rsidR="00B84CD6">
            <w:fldChar w:fldCharType="begin"/>
          </w:r>
          <w:r w:rsidR="0046580D">
            <w:rPr>
              <w:lang w:val="en-AU"/>
            </w:rPr>
            <w:instrText xml:space="preserve"> CITATION Lan97 \l 3081 </w:instrText>
          </w:r>
          <w:r w:rsidR="00B84CD6">
            <w:fldChar w:fldCharType="separate"/>
          </w:r>
          <w:r w:rsidR="00243D76" w:rsidRPr="00243D76">
            <w:rPr>
              <w:noProof/>
              <w:lang w:val="en-AU"/>
            </w:rPr>
            <w:t>[3]</w:t>
          </w:r>
          <w:r w:rsidR="00B84CD6">
            <w:fldChar w:fldCharType="end"/>
          </w:r>
        </w:sdtContent>
      </w:sdt>
      <w:r w:rsidR="00CB191B">
        <w:t xml:space="preserve"> </w:t>
      </w:r>
      <w:r>
        <w:t xml:space="preserve">and complex process flows can be realised by building networks consisting of spaces and processing modules. For detailed information please refer to: </w:t>
      </w:r>
      <w:sdt>
        <w:sdtPr>
          <w:id w:val="14239829"/>
          <w:citation/>
        </w:sdtPr>
        <w:sdtContent>
          <w:r w:rsidR="00B84CD6">
            <w:fldChar w:fldCharType="begin"/>
          </w:r>
          <w:r w:rsidR="0046580D">
            <w:rPr>
              <w:lang w:val="en-AU"/>
            </w:rPr>
            <w:instrText xml:space="preserve"> CITATION Hue092 \l 3081 </w:instrText>
          </w:r>
          <w:r w:rsidR="00B84CD6">
            <w:fldChar w:fldCharType="separate"/>
          </w:r>
          <w:r w:rsidR="00243D76" w:rsidRPr="00243D76">
            <w:rPr>
              <w:noProof/>
              <w:lang w:val="en-AU"/>
            </w:rPr>
            <w:t>[4]</w:t>
          </w:r>
          <w:r w:rsidR="00B84CD6">
            <w:fldChar w:fldCharType="end"/>
          </w:r>
        </w:sdtContent>
      </w:sdt>
      <w:r w:rsidR="0046580D">
        <w:t xml:space="preserve"> </w:t>
      </w:r>
      <w:r w:rsidR="0046580D" w:rsidRPr="0046580D">
        <w:rPr>
          <w:rStyle w:val="DocActionChar"/>
        </w:rPr>
        <w:t>%%% Check this reference – there are multiple options</w:t>
      </w:r>
      <w:r>
        <w:t>.</w:t>
      </w:r>
    </w:p>
    <w:p w:rsidR="001310CE" w:rsidRPr="00084655" w:rsidRDefault="001310CE" w:rsidP="00A7583F">
      <w:pPr>
        <w:pStyle w:val="Body"/>
      </w:pPr>
      <w:r>
        <w:t>Spaces are used throughout the system for processing, visualisation and file output. In all these cases, vector data must be related to spectral dimensions and this information is held by the space. Moreover, a space can hold only spectra that are of the same dimension.</w:t>
      </w:r>
    </w:p>
    <w:p w:rsidR="001310CE" w:rsidRDefault="001310CE" w:rsidP="00A7583F">
      <w:pPr>
        <w:pStyle w:val="Body"/>
      </w:pPr>
      <w:r>
        <w:t>The Space Factory is a conceptual, central component of the SPECCHIO system. It creates new spaces based on given inputs and contains the logic to form ‘non-mixed’ spaces.</w:t>
      </w:r>
    </w:p>
    <w:p w:rsidR="001310CE" w:rsidRDefault="001310CE" w:rsidP="00A7583F">
      <w:pPr>
        <w:pStyle w:val="Body"/>
      </w:pPr>
      <w:r>
        <w:t xml:space="preserve">Assume the use case of displaying spectral plots of a number of spectra. In a first step, the user will select the spectra to be plotted by effecting a subspace projection </w:t>
      </w:r>
      <w:sdt>
        <w:sdtPr>
          <w:id w:val="14239830"/>
          <w:citation/>
        </w:sdtPr>
        <w:sdtContent>
          <w:r w:rsidR="00B84CD6">
            <w:fldChar w:fldCharType="begin"/>
          </w:r>
          <w:r w:rsidR="0046580D">
            <w:rPr>
              <w:lang w:val="en-AU"/>
            </w:rPr>
            <w:instrText xml:space="preserve"> CITATION Hün072 \l 3081 </w:instrText>
          </w:r>
          <w:r w:rsidR="00B84CD6">
            <w:fldChar w:fldCharType="separate"/>
          </w:r>
          <w:r w:rsidR="00243D76" w:rsidRPr="00243D76">
            <w:rPr>
              <w:noProof/>
              <w:lang w:val="en-AU"/>
            </w:rPr>
            <w:t>[5]</w:t>
          </w:r>
          <w:r w:rsidR="00B84CD6">
            <w:fldChar w:fldCharType="end"/>
          </w:r>
        </w:sdtContent>
      </w:sdt>
      <w:r w:rsidR="0046580D" w:rsidRPr="0046580D">
        <w:rPr>
          <w:rStyle w:val="DocActionChar"/>
        </w:rPr>
        <w:t>%%% Check this reference – there are multiple options</w:t>
      </w:r>
      <w:r>
        <w:t xml:space="preserve">. Internally, this will yield a number of record IDs that are matching the user’s selection. These IDs are now handed to the Space Factory. Internally, spaces are created for all existing combinations of the respective sensors, instruments, calibrations and measurement units associated with the spectra (see </w:t>
      </w:r>
      <w:r w:rsidR="00B84CD6">
        <w:fldChar w:fldCharType="begin"/>
      </w:r>
      <w:r>
        <w:instrText xml:space="preserve"> REF _Ref95120608 \h </w:instrText>
      </w:r>
      <w:r w:rsidR="00B84CD6">
        <w:fldChar w:fldCharType="separate"/>
      </w:r>
      <w:r w:rsidR="00CD22EF">
        <w:t xml:space="preserve">Figure </w:t>
      </w:r>
      <w:r w:rsidR="00CD22EF">
        <w:rPr>
          <w:noProof/>
        </w:rPr>
        <w:t>9</w:t>
      </w:r>
      <w:r w:rsidR="00B84CD6">
        <w:fldChar w:fldCharType="end"/>
      </w:r>
      <w:r>
        <w:t>).</w:t>
      </w:r>
    </w:p>
    <w:p w:rsidR="001310CE" w:rsidRDefault="001310CE" w:rsidP="00EB49E0">
      <w:pPr>
        <w:pStyle w:val="Figure"/>
      </w:pPr>
      <w:r>
        <w:rPr>
          <w:lang w:val="en-AU"/>
        </w:rPr>
        <w:lastRenderedPageBreak/>
        <w:drawing>
          <wp:inline distT="0" distB="0" distL="0" distR="0">
            <wp:extent cx="5577840" cy="2245360"/>
            <wp:effectExtent l="25400" t="0" r="10160" b="0"/>
            <wp:docPr id="126" name="Picture 18" descr=":::::Papers and Presentations:2009:EARSEL 2009:Space Factory Graph.pptx.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apers and Presentations:2009:EARSEL 2009:Space Factory Graph.pptx.pdf"/>
                    <pic:cNvPicPr>
                      <a:picLocks noChangeAspect="1" noChangeArrowheads="1"/>
                    </pic:cNvPicPr>
                  </pic:nvPicPr>
                  <pic:blipFill>
                    <a:blip r:embed="rId19"/>
                    <a:srcRect/>
                    <a:stretch>
                      <a:fillRect/>
                    </a:stretch>
                  </pic:blipFill>
                  <pic:spPr bwMode="auto">
                    <a:xfrm>
                      <a:off x="0" y="0"/>
                      <a:ext cx="5577840" cy="2245360"/>
                    </a:xfrm>
                    <a:prstGeom prst="rect">
                      <a:avLst/>
                    </a:prstGeom>
                    <a:noFill/>
                    <a:ln w="9525">
                      <a:noFill/>
                      <a:miter lim="800000"/>
                      <a:headEnd/>
                      <a:tailEnd/>
                    </a:ln>
                  </pic:spPr>
                </pic:pic>
              </a:graphicData>
            </a:graphic>
          </wp:inline>
        </w:drawing>
      </w:r>
    </w:p>
    <w:p w:rsidR="001310CE" w:rsidRPr="00084655" w:rsidRDefault="001310CE" w:rsidP="00EB49E0">
      <w:pPr>
        <w:pStyle w:val="Caption"/>
      </w:pPr>
      <w:bookmarkStart w:id="65" w:name="_Ref95120608"/>
      <w:r>
        <w:t xml:space="preserve">Figure </w:t>
      </w:r>
      <w:fldSimple w:instr=" SEQ Figure \* ARABIC ">
        <w:r w:rsidR="00CD22EF">
          <w:rPr>
            <w:noProof/>
          </w:rPr>
          <w:t>9</w:t>
        </w:r>
      </w:fldSimple>
      <w:bookmarkEnd w:id="65"/>
      <w:r>
        <w:t>: Building spaces based on user defined subspace projections</w:t>
      </w:r>
    </w:p>
    <w:p w:rsidR="001310CE" w:rsidRDefault="001310CE" w:rsidP="00A7583F">
      <w:pPr>
        <w:pStyle w:val="Body"/>
      </w:pPr>
      <w:r>
        <w:t>The Space Factory returns a list of the created spaces. Each space can now in turn be used as an input argument of a plotting class instance. Utilizing the Space Factory ensures that all spectra contained by a space have a common wavelength per band and the same measurement unit, i.e. the following processing modules do not need to carry out uniformity checks but can apply their algorithms</w:t>
      </w:r>
      <w:r w:rsidRPr="003D0307">
        <w:t xml:space="preserve"> </w:t>
      </w:r>
      <w:r>
        <w:t>directly, e.g. plotting of spectral vectors against the common wavelengths of the space.</w:t>
      </w:r>
    </w:p>
    <w:p w:rsidR="001310CE" w:rsidRDefault="001310CE" w:rsidP="00A7583F">
      <w:pPr>
        <w:pStyle w:val="Body"/>
      </w:pPr>
      <w:r>
        <w:t xml:space="preserve">Interactive, flexible and configurable data processing is based on the concept of the Space Network. Such networks consist of processing modules and data sinks/sources, connected by directed edges. </w:t>
      </w:r>
    </w:p>
    <w:p w:rsidR="001310CE" w:rsidRPr="00A71C6E" w:rsidRDefault="001310CE" w:rsidP="00EB49E0">
      <w:pPr>
        <w:pStyle w:val="Figure"/>
      </w:pPr>
      <w:r>
        <w:rPr>
          <w:lang w:val="en-AU"/>
        </w:rPr>
        <w:drawing>
          <wp:inline distT="0" distB="0" distL="0" distR="0">
            <wp:extent cx="3368675" cy="1165844"/>
            <wp:effectExtent l="25400" t="0" r="9525" b="0"/>
            <wp:docPr id="128" name="Picture 24" descr="::::BRDF:space transformation_cut.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BRDF:space transformation_cut.pdf"/>
                    <pic:cNvPicPr>
                      <a:picLocks noChangeAspect="1" noChangeArrowheads="1"/>
                    </pic:cNvPicPr>
                  </pic:nvPicPr>
                  <pic:blipFill>
                    <a:blip r:embed="rId20"/>
                    <a:srcRect/>
                    <a:stretch>
                      <a:fillRect/>
                    </a:stretch>
                  </pic:blipFill>
                  <pic:spPr bwMode="auto">
                    <a:xfrm>
                      <a:off x="0" y="0"/>
                      <a:ext cx="3363926" cy="1164201"/>
                    </a:xfrm>
                    <a:prstGeom prst="rect">
                      <a:avLst/>
                    </a:prstGeom>
                    <a:noFill/>
                    <a:ln w="9525">
                      <a:noFill/>
                      <a:miter lim="800000"/>
                      <a:headEnd/>
                      <a:tailEnd/>
                    </a:ln>
                  </pic:spPr>
                </pic:pic>
              </a:graphicData>
            </a:graphic>
          </wp:inline>
        </w:drawing>
      </w:r>
    </w:p>
    <w:p w:rsidR="001310CE" w:rsidRPr="00A71C6E" w:rsidRDefault="001310CE" w:rsidP="00EB49E0">
      <w:pPr>
        <w:pStyle w:val="Caption"/>
      </w:pPr>
      <w:bookmarkStart w:id="66" w:name="_Ref69211722"/>
      <w:r w:rsidRPr="00A71C6E">
        <w:t xml:space="preserve">Figure </w:t>
      </w:r>
      <w:fldSimple w:instr=" SEQ Figure \* ARABIC ">
        <w:r w:rsidR="00CD22EF">
          <w:rPr>
            <w:noProof/>
          </w:rPr>
          <w:t>10</w:t>
        </w:r>
      </w:fldSimple>
      <w:bookmarkEnd w:id="66"/>
      <w:r w:rsidRPr="00A71C6E">
        <w:t>: Transformation into a new space by a processing module</w:t>
      </w:r>
    </w:p>
    <w:p w:rsidR="001310CE" w:rsidRPr="00084655" w:rsidRDefault="001310CE" w:rsidP="00A7583F">
      <w:pPr>
        <w:pStyle w:val="Body"/>
      </w:pPr>
      <w:r w:rsidRPr="00A71C6E">
        <w:t xml:space="preserve">Processing modules are effecting a transformation on a space, i.e. the spectral data vectors of the input space are transformed to an output space. The algorithm of the processing module defines the dimensionality of the resulting space. This is illustrated in </w:t>
      </w:r>
      <w:r w:rsidR="00B84CD6">
        <w:fldChar w:fldCharType="begin"/>
      </w:r>
      <w:r>
        <w:instrText xml:space="preserve"> REF _Ref69211722 \h </w:instrText>
      </w:r>
      <w:r w:rsidR="00B84CD6">
        <w:fldChar w:fldCharType="separate"/>
      </w:r>
      <w:r w:rsidR="00CD22EF" w:rsidRPr="00A71C6E">
        <w:t xml:space="preserve">Figure </w:t>
      </w:r>
      <w:r w:rsidR="00CD22EF">
        <w:rPr>
          <w:noProof/>
        </w:rPr>
        <w:t>10</w:t>
      </w:r>
      <w:r w:rsidR="00B84CD6">
        <w:fldChar w:fldCharType="end"/>
      </w:r>
      <w:r w:rsidRPr="00A71C6E">
        <w:t xml:space="preserve"> with an input space of dimensionality N being transformed into another discrete space of dimensionality M.</w:t>
      </w:r>
      <w:r>
        <w:t xml:space="preserve"> Although processing modules tend to have singular input/output in most cases, they may have multiple inputs and generate multiple outputs.</w:t>
      </w:r>
    </w:p>
    <w:p w:rsidR="001310CE" w:rsidRPr="00084655" w:rsidRDefault="001310CE" w:rsidP="001A05D9">
      <w:pPr>
        <w:pStyle w:val="Heading2"/>
      </w:pPr>
      <w:bookmarkStart w:id="67" w:name="_Toc355280352"/>
      <w:r>
        <w:t xml:space="preserve">Operational </w:t>
      </w:r>
      <w:r w:rsidRPr="00084655">
        <w:t>Dataflow</w:t>
      </w:r>
      <w:bookmarkEnd w:id="67"/>
    </w:p>
    <w:p w:rsidR="00243D76" w:rsidRDefault="00243D76" w:rsidP="00243D76">
      <w:pPr>
        <w:pStyle w:val="DocAction"/>
      </w:pPr>
      <w:r>
        <w:t>%%% This should be much earlier, and perhaps expanded and renamed to give a better overview and define a few words.</w:t>
      </w:r>
    </w:p>
    <w:p w:rsidR="001310CE" w:rsidRPr="00084655" w:rsidRDefault="001310CE" w:rsidP="00A7583F">
      <w:pPr>
        <w:pStyle w:val="Body"/>
      </w:pPr>
      <w:r w:rsidRPr="00084655">
        <w:t xml:space="preserve">A typical dataflow is illustrated in </w:t>
      </w:r>
      <w:r w:rsidR="00B84CD6">
        <w:fldChar w:fldCharType="begin"/>
      </w:r>
      <w:r>
        <w:instrText xml:space="preserve"> REF _Ref122057866 \h </w:instrText>
      </w:r>
      <w:r w:rsidR="00B84CD6">
        <w:fldChar w:fldCharType="separate"/>
      </w:r>
      <w:r w:rsidR="00CD22EF" w:rsidRPr="00084655">
        <w:t xml:space="preserve">Figure </w:t>
      </w:r>
      <w:r w:rsidR="00CD22EF">
        <w:rPr>
          <w:noProof/>
        </w:rPr>
        <w:t>11</w:t>
      </w:r>
      <w:r w:rsidR="00B84CD6">
        <w:fldChar w:fldCharType="end"/>
      </w:r>
      <w:r w:rsidRPr="00084655">
        <w:t xml:space="preserve">. A spectroradiometer is used to capture the radiance of field objects. Optionally a GPS connected to the field laptop (where supported by the capturing software) records the spatial position of the field object. This </w:t>
      </w:r>
      <w:r w:rsidRPr="00084655">
        <w:lastRenderedPageBreak/>
        <w:t>is a recommended setup as the spatial position can later be automatically loaded into the database. Spectral and metadata are automatically saved on the field laptop.</w:t>
      </w:r>
    </w:p>
    <w:p w:rsidR="001310CE" w:rsidRPr="00084655" w:rsidRDefault="001310CE" w:rsidP="00A7583F">
      <w:pPr>
        <w:pStyle w:val="Body"/>
      </w:pPr>
      <w:r w:rsidRPr="00084655">
        <w:t>These files are transferred to a laboratory computer where they are read by the SPECCHIO application and stored in the relevant tables in the spectral database.</w:t>
      </w:r>
    </w:p>
    <w:p w:rsidR="001310CE" w:rsidRPr="00084655" w:rsidRDefault="00DA5322" w:rsidP="00EB49E0">
      <w:pPr>
        <w:pStyle w:val="Figure"/>
      </w:pPr>
      <w:r>
        <w:pict>
          <v:shape id="_x0000_i1026" type="#_x0000_t75" style="width:5in;height:126.9pt">
            <v:imagedata r:id="rId21" o:title=""/>
          </v:shape>
        </w:pict>
      </w:r>
    </w:p>
    <w:p w:rsidR="001310CE" w:rsidRPr="00084655" w:rsidRDefault="001310CE" w:rsidP="00EB49E0">
      <w:pPr>
        <w:pStyle w:val="Caption"/>
      </w:pPr>
      <w:bookmarkStart w:id="68" w:name="_Ref122057866"/>
      <w:bookmarkStart w:id="69" w:name="_Toc129431964"/>
      <w:r w:rsidRPr="00084655">
        <w:t xml:space="preserve">Figure </w:t>
      </w:r>
      <w:fldSimple w:instr=" SEQ Figure \* ARABIC ">
        <w:r w:rsidR="00CD22EF">
          <w:rPr>
            <w:noProof/>
          </w:rPr>
          <w:t>11</w:t>
        </w:r>
      </w:fldSimple>
      <w:bookmarkEnd w:id="68"/>
      <w:r w:rsidRPr="00084655">
        <w:t>: Dataflow and involved hardware</w:t>
      </w:r>
      <w:bookmarkEnd w:id="69"/>
    </w:p>
    <w:p w:rsidR="001310CE" w:rsidRPr="00084655" w:rsidRDefault="00363277" w:rsidP="001A05D9">
      <w:pPr>
        <w:pStyle w:val="Heading2"/>
      </w:pPr>
      <w:bookmarkStart w:id="70" w:name="_Toc355280353"/>
      <w:r>
        <w:t>Supported Input and Output File Formats</w:t>
      </w:r>
      <w:bookmarkEnd w:id="70"/>
    </w:p>
    <w:p w:rsidR="001310CE" w:rsidRPr="00084655" w:rsidRDefault="001310CE" w:rsidP="00A7583F">
      <w:pPr>
        <w:pStyle w:val="Body"/>
      </w:pPr>
      <w:r w:rsidRPr="00084655">
        <w:t xml:space="preserve">SPECCHIO provides </w:t>
      </w:r>
      <w:r w:rsidR="00363277">
        <w:t>loading support for the following</w:t>
      </w:r>
      <w:r w:rsidRPr="00084655">
        <w:t xml:space="preserve"> file formats</w:t>
      </w:r>
      <w:r w:rsidR="00363277">
        <w:t>.</w:t>
      </w:r>
    </w:p>
    <w:p w:rsidR="001310CE" w:rsidRPr="00084655" w:rsidRDefault="001310CE" w:rsidP="00F50667">
      <w:pPr>
        <w:pStyle w:val="Bullet"/>
      </w:pPr>
      <w:r w:rsidRPr="00084655">
        <w:t>ASD binary file as produced by the ASD FieldSpecPro</w:t>
      </w:r>
      <w:r>
        <w:t>/FS3 s</w:t>
      </w:r>
      <w:r w:rsidRPr="00084655">
        <w:t>pectroradiometer</w:t>
      </w:r>
      <w:r>
        <w:t>s</w:t>
      </w:r>
    </w:p>
    <w:p w:rsidR="001310CE" w:rsidRPr="00084655" w:rsidRDefault="001310CE" w:rsidP="00F50667">
      <w:pPr>
        <w:pStyle w:val="Bullet"/>
      </w:pPr>
      <w:r w:rsidRPr="00084655">
        <w:t>ENVI Spectral library files (SLB and SLI)</w:t>
      </w:r>
    </w:p>
    <w:p w:rsidR="001310CE" w:rsidRPr="00084655" w:rsidRDefault="001310CE" w:rsidP="00F50667">
      <w:pPr>
        <w:pStyle w:val="Bullet"/>
      </w:pPr>
      <w:r w:rsidRPr="00084655">
        <w:t>GER signature files as produced by the GER 3700 (Files produced by other GER instruments remain subject to testing)</w:t>
      </w:r>
    </w:p>
    <w:p w:rsidR="001310CE" w:rsidRPr="00084655" w:rsidRDefault="001310CE" w:rsidP="00F50667">
      <w:pPr>
        <w:pStyle w:val="Bullet"/>
      </w:pPr>
      <w:r w:rsidRPr="00084655">
        <w:t>TXT space formatted text files</w:t>
      </w:r>
    </w:p>
    <w:p w:rsidR="001310CE" w:rsidRDefault="001310CE" w:rsidP="00F50667">
      <w:pPr>
        <w:pStyle w:val="Bullet"/>
      </w:pPr>
      <w:r w:rsidRPr="00084655">
        <w:t>MFR Photometer OUT files</w:t>
      </w:r>
    </w:p>
    <w:p w:rsidR="001310CE" w:rsidRDefault="001310CE" w:rsidP="00F50667">
      <w:pPr>
        <w:pStyle w:val="Bullet"/>
      </w:pPr>
      <w:r>
        <w:t>Apogee files (restricted to one tested file format only)</w:t>
      </w:r>
    </w:p>
    <w:p w:rsidR="001310CE" w:rsidRDefault="001310CE" w:rsidP="00F50667">
      <w:pPr>
        <w:pStyle w:val="Bullet"/>
      </w:pPr>
      <w:r>
        <w:t>SVC HR-1024 files (using PDA acquisition)</w:t>
      </w:r>
    </w:p>
    <w:p w:rsidR="001310CE" w:rsidRPr="00084655" w:rsidRDefault="001310CE" w:rsidP="00F50667">
      <w:pPr>
        <w:pStyle w:val="Bullet"/>
      </w:pPr>
      <w:r>
        <w:t>Ocean Optics Spectra Suite</w:t>
      </w:r>
    </w:p>
    <w:p w:rsidR="001310CE" w:rsidRDefault="001310CE" w:rsidP="00F50667">
      <w:pPr>
        <w:pStyle w:val="Bullet"/>
      </w:pPr>
      <w:r>
        <w:t>HDF5 files and xml files containing measurement data from FGI (Finish Geodetic Institute) goniometer measurements</w:t>
      </w:r>
    </w:p>
    <w:p w:rsidR="001310CE" w:rsidRPr="00084655" w:rsidRDefault="001310CE" w:rsidP="00F50667">
      <w:pPr>
        <w:pStyle w:val="Bullet"/>
      </w:pPr>
      <w:r>
        <w:t>New ASD file format (Indico Version 7)</w:t>
      </w:r>
    </w:p>
    <w:p w:rsidR="001310CE" w:rsidRDefault="001310CE" w:rsidP="00F50667">
      <w:pPr>
        <w:pStyle w:val="Bullet"/>
      </w:pPr>
      <w:r w:rsidRPr="00084655">
        <w:t>Proprietary sensor definition file. Sensor definition files are an efficient way of defining new sensors in the database.</w:t>
      </w:r>
    </w:p>
    <w:p w:rsidR="001310CE" w:rsidRDefault="001310CE" w:rsidP="00F50667">
      <w:pPr>
        <w:pStyle w:val="Bullet"/>
      </w:pPr>
      <w:r>
        <w:t>XML type file format for campaign imports for data transfer between SPECCHIO databases</w:t>
      </w:r>
    </w:p>
    <w:p w:rsidR="001310CE" w:rsidRPr="00084655" w:rsidRDefault="001310CE" w:rsidP="00A7583F">
      <w:pPr>
        <w:pStyle w:val="Body"/>
      </w:pPr>
      <w:r w:rsidRPr="00084655">
        <w:t>Output can be written in three data formats</w:t>
      </w:r>
      <w:r w:rsidR="00363277">
        <w:t xml:space="preserve">. </w:t>
      </w:r>
      <w:r w:rsidR="00363277" w:rsidRPr="00363277">
        <w:rPr>
          <w:rStyle w:val="DocActionChar"/>
        </w:rPr>
        <w:t>%%% What is written into these output files?</w:t>
      </w:r>
    </w:p>
    <w:p w:rsidR="001310CE" w:rsidRPr="00084655" w:rsidRDefault="001310CE" w:rsidP="00F50667">
      <w:pPr>
        <w:pStyle w:val="Bullet"/>
      </w:pPr>
      <w:r w:rsidRPr="00084655">
        <w:t>CSV (Comma Separated Values) for subsequent import into various 3</w:t>
      </w:r>
      <w:r w:rsidRPr="00084655">
        <w:rPr>
          <w:vertAlign w:val="superscript"/>
        </w:rPr>
        <w:t>rd</w:t>
      </w:r>
      <w:r w:rsidRPr="00084655">
        <w:t xml:space="preserve"> party applications like spreadsheets or statistic packages</w:t>
      </w:r>
    </w:p>
    <w:p w:rsidR="001310CE" w:rsidRPr="00084655" w:rsidRDefault="001310CE" w:rsidP="00F50667">
      <w:pPr>
        <w:pStyle w:val="Bullet"/>
      </w:pPr>
      <w:r w:rsidRPr="00084655">
        <w:t>ENVI Spectral Library (SLB)</w:t>
      </w:r>
    </w:p>
    <w:p w:rsidR="001310CE" w:rsidRPr="00084655" w:rsidRDefault="001310CE" w:rsidP="00F50667">
      <w:pPr>
        <w:pStyle w:val="Bullet"/>
      </w:pPr>
      <w:r w:rsidRPr="00084655">
        <w:t>XML type file format for campaign exports</w:t>
      </w:r>
      <w:r>
        <w:t xml:space="preserve"> (for data transfer between SPECCHIO databases)</w:t>
      </w:r>
      <w:r>
        <w:tab/>
      </w:r>
    </w:p>
    <w:p w:rsidR="002A0FFE" w:rsidRPr="00084655" w:rsidRDefault="002A0FFE" w:rsidP="00306258">
      <w:pPr>
        <w:pStyle w:val="Heading1"/>
      </w:pPr>
      <w:bookmarkStart w:id="71" w:name="_Toc355280354"/>
      <w:r w:rsidRPr="00084655">
        <w:lastRenderedPageBreak/>
        <w:t>Design of Sampling Experiments</w:t>
      </w:r>
      <w:bookmarkEnd w:id="33"/>
      <w:r w:rsidR="00522234">
        <w:t xml:space="preserve"> and Data Structuring</w:t>
      </w:r>
      <w:bookmarkEnd w:id="71"/>
    </w:p>
    <w:p w:rsidR="002A0FFE" w:rsidRPr="00084655" w:rsidRDefault="002A0FFE" w:rsidP="00A7583F">
      <w:pPr>
        <w:pStyle w:val="Body"/>
      </w:pPr>
      <w:r w:rsidRPr="00084655">
        <w:t xml:space="preserve">This section contains a description of a setup of a possible spectral sampling campaign. Users designing their own sampling campaigns and planning to load them into SPECCHIO can </w:t>
      </w:r>
      <w:r w:rsidR="00D726AB">
        <w:t>find</w:t>
      </w:r>
      <w:r w:rsidRPr="00084655">
        <w:t xml:space="preserve"> some basic ideas on campaign planning and data structuring hereafter.</w:t>
      </w:r>
    </w:p>
    <w:p w:rsidR="002A0FFE" w:rsidRPr="00084655" w:rsidRDefault="002A0FFE" w:rsidP="00306258">
      <w:pPr>
        <w:pStyle w:val="Heading2"/>
      </w:pPr>
      <w:bookmarkStart w:id="72" w:name="_Toc355280355"/>
      <w:r w:rsidRPr="00084655">
        <w:t>Overview</w:t>
      </w:r>
      <w:bookmarkEnd w:id="72"/>
    </w:p>
    <w:p w:rsidR="002A0FFE" w:rsidRPr="00084655" w:rsidRDefault="002A0FFE" w:rsidP="00A7583F">
      <w:pPr>
        <w:pStyle w:val="Body"/>
      </w:pPr>
      <w:r w:rsidRPr="00084655">
        <w:t xml:space="preserve">The data collected during sampling campaigns must be organised in a structured way in order to allow the automated import into the spectral database. Section </w:t>
      </w:r>
      <w:r w:rsidR="00B84CD6">
        <w:fldChar w:fldCharType="begin"/>
      </w:r>
      <w:r w:rsidR="00A30B2D">
        <w:instrText xml:space="preserve"> REF _Ref130789600 \r \h </w:instrText>
      </w:r>
      <w:r w:rsidR="00B84CD6">
        <w:fldChar w:fldCharType="separate"/>
      </w:r>
      <w:r w:rsidR="00CD22EF">
        <w:t>4.2</w:t>
      </w:r>
      <w:r w:rsidR="00B84CD6">
        <w:fldChar w:fldCharType="end"/>
      </w:r>
      <w:r w:rsidRPr="00084655">
        <w:t xml:space="preserve"> explains the background of the structure used and section </w:t>
      </w:r>
      <w:r w:rsidR="00B84CD6">
        <w:fldChar w:fldCharType="begin"/>
      </w:r>
      <w:r w:rsidR="00A30B2D">
        <w:instrText xml:space="preserve"> REF _Ref130789629 \r \h </w:instrText>
      </w:r>
      <w:r w:rsidR="00B84CD6">
        <w:fldChar w:fldCharType="separate"/>
      </w:r>
      <w:r w:rsidR="00CD22EF">
        <w:t>4.3</w:t>
      </w:r>
      <w:r w:rsidR="00B84CD6">
        <w:fldChar w:fldCharType="end"/>
      </w:r>
      <w:r w:rsidRPr="00084655">
        <w:t xml:space="preserve"> gives a practical example of a directory and file structure that should be adopted for data collection. </w:t>
      </w:r>
    </w:p>
    <w:p w:rsidR="002A0FFE" w:rsidRPr="00084655" w:rsidRDefault="002A0FFE" w:rsidP="00A7583F">
      <w:pPr>
        <w:pStyle w:val="Body"/>
      </w:pPr>
      <w:r w:rsidRPr="00084655">
        <w:t>Preferably sampling experiments should be designed to include some form of data structuring from the beginning. Alternatively, existing data can be arranged to meet the requirements.</w:t>
      </w:r>
    </w:p>
    <w:p w:rsidR="002A0FFE" w:rsidRPr="00084655" w:rsidRDefault="002A0FFE" w:rsidP="00306258">
      <w:pPr>
        <w:pStyle w:val="Heading2"/>
      </w:pPr>
      <w:bookmarkStart w:id="73" w:name="_Ref130789600"/>
      <w:bookmarkStart w:id="74" w:name="_Toc355280356"/>
      <w:r w:rsidRPr="00084655">
        <w:t>Hierarchical Structure</w:t>
      </w:r>
      <w:bookmarkEnd w:id="73"/>
      <w:bookmarkEnd w:id="74"/>
    </w:p>
    <w:p w:rsidR="002A0FFE" w:rsidRPr="00084655" w:rsidRDefault="002A0FFE" w:rsidP="00A7583F">
      <w:pPr>
        <w:pStyle w:val="Body"/>
      </w:pPr>
      <w:r w:rsidRPr="00084655">
        <w:t xml:space="preserve">The concept of hierarchical data structure has been adapted from SpectraProc </w:t>
      </w:r>
      <w:r w:rsidR="00B84CD6" w:rsidRPr="00084655">
        <w:fldChar w:fldCharType="begin"/>
      </w:r>
      <w:r w:rsidR="006B5382">
        <w:instrText xml:space="preserve"> ADDIN EN.CITE &lt;EndNote&gt;&lt;Cite&gt;&lt;Author&gt;Hueni&lt;/Author&gt;&lt;Year&gt;2006&lt;/Year&gt;&lt;RecNum&gt;83&lt;/RecNum&gt;&lt;record&gt;&lt;rec-number&gt;83&lt;/rec-number&gt;&lt;foreign-keys&gt;&lt;key app="EN" db-id="0svr2tdvgevw2ned2pb5tt5ur5tdf0savr9s"&gt;83&lt;/key&gt;&lt;/foreign-keys&gt;&lt;ref-type name="Thesis"&gt;32&lt;/ref-type&gt;&lt;contributors&gt;&lt;authors&gt;&lt;author&gt;Hueni, A.&lt;/author&gt;&lt;/authors&gt;&lt;tertiary-authors&gt;&lt;author&gt;Tuohy, M.&lt;/author&gt;&lt;/tertiary-authors&gt;&lt;/contributors&gt;&lt;titles&gt;&lt;title&gt;Field Spectroradiometer Data: Acquisition, Organisation, Processing and Analysis on the Example of New Zealand Native Plants&lt;/title&gt;&lt;secondary-title&gt;Institute of Natural Resources&lt;/secondary-title&gt;&lt;/titles&gt;&lt;dates&gt;&lt;year&gt;2006&lt;/year&gt;&lt;/dates&gt;&lt;pub-location&gt;Palmerston North&lt;/pub-location&gt;&lt;publisher&gt;Massey University&lt;/publisher&gt;&lt;work-type&gt;Master&lt;/work-type&gt;&lt;urls&gt;&lt;/urls&gt;&lt;/record&gt;&lt;/Cite&gt;&lt;/EndNote&gt;</w:instrText>
      </w:r>
      <w:r w:rsidR="00B84CD6" w:rsidRPr="00084655">
        <w:fldChar w:fldCharType="separate"/>
      </w:r>
      <w:r w:rsidR="00CA0DFA">
        <w:rPr>
          <w:noProof/>
        </w:rPr>
        <w:t>(Hueni 2006)</w:t>
      </w:r>
      <w:r w:rsidR="00B84CD6" w:rsidRPr="00084655">
        <w:fldChar w:fldCharType="end"/>
      </w:r>
      <w:r w:rsidRPr="00084655">
        <w:t>.</w:t>
      </w:r>
    </w:p>
    <w:p w:rsidR="002A0FFE" w:rsidRPr="00084655" w:rsidRDefault="002A0FFE" w:rsidP="00A7583F">
      <w:pPr>
        <w:pStyle w:val="Body"/>
      </w:pPr>
      <w:r w:rsidRPr="00084655">
        <w:t>SpectraProc was built on a fixed hierarchy of three levels. The following example is based on the sampling design used for SpectraProc campaigns.</w:t>
      </w:r>
    </w:p>
    <w:p w:rsidR="002A0FFE" w:rsidRPr="00084655" w:rsidRDefault="002A0FFE" w:rsidP="00A7583F">
      <w:pPr>
        <w:pStyle w:val="Body"/>
      </w:pPr>
      <w:r w:rsidRPr="00084655">
        <w:t>A hierarchical data structure that reflects the real world and the setup of sampling campaigns for vegetation is used. This structure is derived from the following conditions:</w:t>
      </w:r>
    </w:p>
    <w:p w:rsidR="002A0FFE" w:rsidRPr="00084655" w:rsidRDefault="002A0FFE" w:rsidP="006820AE">
      <w:pPr>
        <w:pStyle w:val="Numbered"/>
      </w:pPr>
      <w:r w:rsidRPr="00084655">
        <w:t xml:space="preserve">Reflectances of several different species are captured </w:t>
      </w:r>
    </w:p>
    <w:p w:rsidR="002A0FFE" w:rsidRPr="00084655" w:rsidRDefault="002A0FFE" w:rsidP="00A7583F">
      <w:pPr>
        <w:pStyle w:val="Body"/>
      </w:pPr>
      <w:r w:rsidRPr="00084655">
        <w:t>In order to describe the in-species variation, several specimens of a species are sampled</w:t>
      </w:r>
    </w:p>
    <w:p w:rsidR="002A0FFE" w:rsidRPr="00084655" w:rsidRDefault="002A0FFE" w:rsidP="00A7583F">
      <w:pPr>
        <w:pStyle w:val="Body"/>
      </w:pPr>
      <w:r w:rsidRPr="00084655">
        <w:t>The variability of the specimens is described by several measurements per specimen</w:t>
      </w:r>
    </w:p>
    <w:p w:rsidR="002A0FFE" w:rsidRPr="00084655" w:rsidRDefault="002A0FFE" w:rsidP="00A7583F">
      <w:pPr>
        <w:pStyle w:val="Body"/>
      </w:pPr>
      <w:r w:rsidRPr="00084655">
        <w:t>The spatial extent where a specimen is sampled is termed a sample site, thus a species contains a number of sample sites. The sites are numbered in the order of sampling. At each site, several readings are taken to capture the variation exhibited by the specimen in question. A site therefore contains a number of spectra. This leads to a hierarchical directory structure (</w:t>
      </w:r>
      <w:r w:rsidR="00B84CD6">
        <w:fldChar w:fldCharType="begin"/>
      </w:r>
      <w:r w:rsidR="00A30B2D">
        <w:instrText xml:space="preserve"> REF _Ref122063892 \h </w:instrText>
      </w:r>
      <w:r w:rsidR="00B84CD6">
        <w:fldChar w:fldCharType="separate"/>
      </w:r>
      <w:r w:rsidR="00CD22EF" w:rsidRPr="00084655">
        <w:t xml:space="preserve">Figure </w:t>
      </w:r>
      <w:r w:rsidR="00CD22EF">
        <w:rPr>
          <w:noProof/>
        </w:rPr>
        <w:t>12</w:t>
      </w:r>
      <w:r w:rsidR="00B84CD6">
        <w:fldChar w:fldCharType="end"/>
      </w:r>
      <w:r w:rsidRPr="00084655">
        <w:t>).</w:t>
      </w:r>
    </w:p>
    <w:p w:rsidR="002A0FFE" w:rsidRPr="00084655" w:rsidRDefault="00410FC7" w:rsidP="00EB49E0">
      <w:pPr>
        <w:pStyle w:val="Figure"/>
      </w:pPr>
      <w:r>
        <w:rPr>
          <w:lang w:val="en-AU"/>
        </w:rPr>
        <w:drawing>
          <wp:inline distT="0" distB="0" distL="0" distR="0">
            <wp:extent cx="2509520" cy="1656080"/>
            <wp:effectExtent l="25400" t="0" r="5080" b="0"/>
            <wp:docPr id="3" name="Picture 3" descr="Hierarchical Datastru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ierarchical Datastructure"/>
                    <pic:cNvPicPr>
                      <a:picLocks noChangeAspect="1" noChangeArrowheads="1"/>
                    </pic:cNvPicPr>
                  </pic:nvPicPr>
                  <pic:blipFill>
                    <a:blip r:embed="rId22"/>
                    <a:srcRect/>
                    <a:stretch>
                      <a:fillRect/>
                    </a:stretch>
                  </pic:blipFill>
                  <pic:spPr bwMode="auto">
                    <a:xfrm>
                      <a:off x="0" y="0"/>
                      <a:ext cx="2509520" cy="1656080"/>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75" w:name="_Ref122063892"/>
      <w:bookmarkStart w:id="76" w:name="_Toc129263006"/>
      <w:r w:rsidRPr="00084655">
        <w:t xml:space="preserve">Figure </w:t>
      </w:r>
      <w:r w:rsidR="00B84CD6">
        <w:fldChar w:fldCharType="begin"/>
      </w:r>
      <w:r w:rsidR="00FB7375">
        <w:instrText xml:space="preserve"> </w:instrText>
      </w:r>
      <w:r w:rsidR="00567E0A">
        <w:instrText>SEQ</w:instrText>
      </w:r>
      <w:r w:rsidR="00FB7375">
        <w:instrText xml:space="preserve"> Figure \* ARABIC </w:instrText>
      </w:r>
      <w:r w:rsidR="00B84CD6">
        <w:fldChar w:fldCharType="separate"/>
      </w:r>
      <w:r w:rsidR="00CD22EF">
        <w:rPr>
          <w:noProof/>
        </w:rPr>
        <w:t>12</w:t>
      </w:r>
      <w:r w:rsidR="00B84CD6">
        <w:rPr>
          <w:noProof/>
        </w:rPr>
        <w:fldChar w:fldCharType="end"/>
      </w:r>
      <w:bookmarkEnd w:id="75"/>
      <w:r w:rsidRPr="00084655">
        <w:t>: Hierarchical directory structure</w:t>
      </w:r>
      <w:bookmarkEnd w:id="76"/>
    </w:p>
    <w:p w:rsidR="002A0FFE" w:rsidRPr="00084655" w:rsidRDefault="002A0FFE" w:rsidP="00A7583F">
      <w:pPr>
        <w:pStyle w:val="Body"/>
      </w:pPr>
      <w:r w:rsidRPr="00084655">
        <w:t xml:space="preserve">Although the term species is used it essentially represents the different classes found in a study. These classes can either be assigned due to already existing classification </w:t>
      </w:r>
      <w:r w:rsidRPr="00084655">
        <w:lastRenderedPageBreak/>
        <w:t>systems for e.g. plants or minerals. In other cases a hypothesis might exist that a number of objects can be separated into classes. If so the setup of the experiment should mirror this hypothesis. If no such assumption exists all objects can be put into the same class (i.e. species) and the identification of classes could then be carried out by e.g. cluster analysis.</w:t>
      </w:r>
    </w:p>
    <w:p w:rsidR="002A0FFE" w:rsidRPr="00084655" w:rsidRDefault="002A0FFE" w:rsidP="00A7583F">
      <w:pPr>
        <w:pStyle w:val="Body"/>
      </w:pPr>
      <w:r w:rsidRPr="00084655">
        <w:t>SPECCHIO builds up on the above concept of hierarchies. However there is no restriction on the number of levels used. Thus any level number (0:N) can be used.</w:t>
      </w:r>
    </w:p>
    <w:p w:rsidR="002F155E" w:rsidRDefault="002A0FFE" w:rsidP="00306258">
      <w:pPr>
        <w:pStyle w:val="Heading2"/>
      </w:pPr>
      <w:bookmarkStart w:id="77" w:name="_Ref180463872"/>
      <w:bookmarkStart w:id="78" w:name="_Toc355280357"/>
      <w:bookmarkStart w:id="79" w:name="_Ref130789629"/>
      <w:r w:rsidRPr="00084655">
        <w:t>Directory Structure and Spectral Files</w:t>
      </w:r>
      <w:bookmarkEnd w:id="77"/>
      <w:bookmarkEnd w:id="78"/>
    </w:p>
    <w:p w:rsidR="002F155E" w:rsidRPr="002F155E" w:rsidRDefault="002F155E" w:rsidP="00A7583F">
      <w:pPr>
        <w:pStyle w:val="Body"/>
      </w:pPr>
      <w:r>
        <w:t xml:space="preserve">This section lists examples of data structures employed to hold the files generated by spectroradiometers. Note that SPECCHIO enforces no particular structure. The provided examples are mere suggestions based on experience and you may decide to choose a different approach. </w:t>
      </w:r>
    </w:p>
    <w:p w:rsidR="002A0FFE" w:rsidRPr="002F155E" w:rsidRDefault="002F155E" w:rsidP="00A7583F">
      <w:pPr>
        <w:pStyle w:val="Heading3"/>
      </w:pPr>
      <w:bookmarkStart w:id="80" w:name="_Toc355280358"/>
      <w:r>
        <w:t>Structure to store Reflectance Spectra of several Species and Sampling Sites</w:t>
      </w:r>
      <w:bookmarkEnd w:id="80"/>
    </w:p>
    <w:p w:rsidR="002A0FFE" w:rsidRPr="00084655" w:rsidRDefault="002A0FFE" w:rsidP="00A7583F">
      <w:pPr>
        <w:pStyle w:val="Body"/>
      </w:pPr>
      <w:r w:rsidRPr="00084655">
        <w:t xml:space="preserve">A hierarchical structure as introduced in </w:t>
      </w:r>
      <w:r w:rsidR="00B84CD6">
        <w:fldChar w:fldCharType="begin"/>
      </w:r>
      <w:r w:rsidR="00A30B2D">
        <w:instrText xml:space="preserve"> REF _Ref130789600 \r \h </w:instrText>
      </w:r>
      <w:r w:rsidR="00B84CD6">
        <w:fldChar w:fldCharType="separate"/>
      </w:r>
      <w:r w:rsidR="00CD22EF">
        <w:t>4.2</w:t>
      </w:r>
      <w:r w:rsidR="00B84CD6">
        <w:fldChar w:fldCharType="end"/>
      </w:r>
      <w:r w:rsidRPr="00084655">
        <w:t xml:space="preserve"> is used to build the directory structure that holds the spectral files. Ideally, this directory structure is setup when designing the experiment.</w:t>
      </w:r>
    </w:p>
    <w:p w:rsidR="002A0FFE" w:rsidRPr="00084655" w:rsidRDefault="00B84CD6" w:rsidP="00A7583F">
      <w:pPr>
        <w:pStyle w:val="Body"/>
      </w:pPr>
      <w:r>
        <w:fldChar w:fldCharType="begin"/>
      </w:r>
      <w:r w:rsidR="00A30B2D">
        <w:instrText xml:space="preserve"> REF _Ref130790579 \h </w:instrText>
      </w:r>
      <w:r>
        <w:fldChar w:fldCharType="separate"/>
      </w:r>
      <w:r w:rsidR="00CD22EF" w:rsidRPr="00084655">
        <w:t xml:space="preserve">Figure </w:t>
      </w:r>
      <w:r w:rsidR="00CD22EF">
        <w:rPr>
          <w:noProof/>
        </w:rPr>
        <w:t>13</w:t>
      </w:r>
      <w:r>
        <w:fldChar w:fldCharType="end"/>
      </w:r>
      <w:r w:rsidR="002A0FFE" w:rsidRPr="00084655">
        <w:t xml:space="preserve"> shows an example of a directory structure containing ASD spectral files. The main directory ‘Vegetation_example’ holds all species directories of the study. This main directory is the folder that needs to be specified when creating a campaign in the database (cf. </w:t>
      </w:r>
      <w:r>
        <w:fldChar w:fldCharType="begin"/>
      </w:r>
      <w:r w:rsidR="00A30B2D">
        <w:instrText xml:space="preserve"> REF _Ref153711531 \r \h </w:instrText>
      </w:r>
      <w:r>
        <w:fldChar w:fldCharType="separate"/>
      </w:r>
      <w:r w:rsidR="00CD22EF">
        <w:t>5.4</w:t>
      </w:r>
      <w:r>
        <w:fldChar w:fldCharType="end"/>
      </w:r>
      <w:r w:rsidR="002A0FFE" w:rsidRPr="00084655">
        <w:t xml:space="preserve">). The species directories contain the site directories. </w:t>
      </w:r>
    </w:p>
    <w:p w:rsidR="002A0FFE" w:rsidRPr="00084655" w:rsidRDefault="002A0FFE" w:rsidP="00A7583F">
      <w:pPr>
        <w:pStyle w:val="Body"/>
      </w:pPr>
      <w:r w:rsidRPr="00084655">
        <w:t>The site directories contain all spectral files collected at these sites. The spectral files are auto-numbered by the ASD capturing software.</w:t>
      </w:r>
    </w:p>
    <w:p w:rsidR="002A0FFE" w:rsidRPr="00084655" w:rsidRDefault="00410FC7" w:rsidP="00EB49E0">
      <w:pPr>
        <w:pStyle w:val="Figure"/>
      </w:pPr>
      <w:r>
        <w:rPr>
          <w:lang w:val="en-AU"/>
        </w:rPr>
        <w:drawing>
          <wp:inline distT="0" distB="0" distL="0" distR="0">
            <wp:extent cx="3901440" cy="1473200"/>
            <wp:effectExtent l="25400" t="0" r="10160" b="0"/>
            <wp:docPr id="4" name="Picture 4" descr="FileStru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ileStructure"/>
                    <pic:cNvPicPr>
                      <a:picLocks noChangeAspect="1" noChangeArrowheads="1"/>
                    </pic:cNvPicPr>
                  </pic:nvPicPr>
                  <pic:blipFill>
                    <a:blip r:embed="rId23"/>
                    <a:srcRect/>
                    <a:stretch>
                      <a:fillRect/>
                    </a:stretch>
                  </pic:blipFill>
                  <pic:spPr bwMode="auto">
                    <a:xfrm>
                      <a:off x="0" y="0"/>
                      <a:ext cx="3901440" cy="1473200"/>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81" w:name="_Ref130790579"/>
      <w:r w:rsidRPr="00084655">
        <w:t xml:space="preserve">Figure </w:t>
      </w:r>
      <w:r w:rsidR="00B84CD6">
        <w:fldChar w:fldCharType="begin"/>
      </w:r>
      <w:r w:rsidR="00FB7375">
        <w:instrText xml:space="preserve"> </w:instrText>
      </w:r>
      <w:r w:rsidR="00567E0A">
        <w:instrText>SEQ</w:instrText>
      </w:r>
      <w:r w:rsidR="00FB7375">
        <w:instrText xml:space="preserve"> Figure \* ARABIC </w:instrText>
      </w:r>
      <w:r w:rsidR="00B84CD6">
        <w:fldChar w:fldCharType="separate"/>
      </w:r>
      <w:r w:rsidR="00CD22EF">
        <w:rPr>
          <w:noProof/>
        </w:rPr>
        <w:t>13</w:t>
      </w:r>
      <w:r w:rsidR="00B84CD6">
        <w:rPr>
          <w:noProof/>
        </w:rPr>
        <w:fldChar w:fldCharType="end"/>
      </w:r>
      <w:bookmarkEnd w:id="81"/>
      <w:r w:rsidRPr="00084655">
        <w:t>: Example of a directory structures holding spectral files</w:t>
      </w:r>
    </w:p>
    <w:p w:rsidR="002F155E" w:rsidRDefault="002A0FFE" w:rsidP="00A7583F">
      <w:pPr>
        <w:pStyle w:val="Body"/>
      </w:pPr>
      <w:r w:rsidRPr="00084655">
        <w:t xml:space="preserve">Campaigns can contain spectra measured with different instruments and sensors, i.e. instruments of different sensor types and instruments with different calibration dates. The only restriction that is imposed is that a hierarchy (i.e. a folder) can contain only one file type. </w:t>
      </w:r>
    </w:p>
    <w:p w:rsidR="002F155E" w:rsidRDefault="009D1F99" w:rsidP="00A7583F">
      <w:pPr>
        <w:pStyle w:val="Body"/>
      </w:pPr>
      <w:r>
        <w:t>One exception to this restriction can be found for the import of FGI-HDF files. There it is possible to have an .h5-file as well as a .xml-file in one folder</w:t>
      </w:r>
      <w:commentRangeStart w:id="82"/>
      <w:r>
        <w:t xml:space="preserve">. But it is important not to mix files from different data structure versions in one folder. </w:t>
      </w:r>
      <w:commentRangeEnd w:id="82"/>
      <w:r>
        <w:rPr>
          <w:rStyle w:val="CommentReference"/>
        </w:rPr>
        <w:commentReference w:id="82"/>
      </w:r>
    </w:p>
    <w:p w:rsidR="002F155E" w:rsidRDefault="002F155E" w:rsidP="00A7583F">
      <w:pPr>
        <w:pStyle w:val="Heading3"/>
      </w:pPr>
      <w:bookmarkStart w:id="83" w:name="_Toc355280359"/>
      <w:r>
        <w:lastRenderedPageBreak/>
        <w:t>Structure to store Reference and Target Spectra</w:t>
      </w:r>
      <w:bookmarkEnd w:id="83"/>
    </w:p>
    <w:p w:rsidR="002F155E" w:rsidRDefault="002F155E" w:rsidP="00A3077B">
      <w:pPr>
        <w:pStyle w:val="Body"/>
      </w:pPr>
      <w:r>
        <w:t>If a spectroradiometer is configured to acquire radiances, the irradiance will commonly be characterised indirectly by measuring the radiance reflected by a reference panel. This may be preferable to the direct acquisition of reflectance data as information about the irradiance can be retrieved from the dataset.</w:t>
      </w:r>
    </w:p>
    <w:p w:rsidR="002F155E" w:rsidRDefault="002F155E" w:rsidP="00A7583F">
      <w:pPr>
        <w:pStyle w:val="Body"/>
      </w:pPr>
      <w:r>
        <w:t>The structure must therefore hold target and reference radiance spectra.</w:t>
      </w:r>
    </w:p>
    <w:p w:rsidR="002F155E" w:rsidRDefault="002F155E" w:rsidP="00A7583F">
      <w:pPr>
        <w:pStyle w:val="Body"/>
      </w:pPr>
      <w:r>
        <w:t xml:space="preserve">A possible structure is shown in </w:t>
      </w:r>
      <w:r w:rsidR="00B84CD6">
        <w:fldChar w:fldCharType="begin"/>
      </w:r>
      <w:r w:rsidR="00A30B2D">
        <w:instrText xml:space="preserve"> REF _Ref96530518 \h </w:instrText>
      </w:r>
      <w:r w:rsidR="00B84CD6">
        <w:fldChar w:fldCharType="separate"/>
      </w:r>
      <w:r w:rsidR="00CD22EF">
        <w:t xml:space="preserve">Figure </w:t>
      </w:r>
      <w:r w:rsidR="00CD22EF">
        <w:rPr>
          <w:noProof/>
        </w:rPr>
        <w:t>14</w:t>
      </w:r>
      <w:r w:rsidR="00B84CD6">
        <w:fldChar w:fldCharType="end"/>
      </w:r>
      <w:r>
        <w:t>:</w:t>
      </w:r>
    </w:p>
    <w:p w:rsidR="00A17CED" w:rsidRDefault="00A17CED" w:rsidP="00EB49E0">
      <w:pPr>
        <w:pStyle w:val="Figure"/>
      </w:pPr>
      <w:r>
        <w:rPr>
          <w:lang w:val="en-AU"/>
        </w:rPr>
        <w:drawing>
          <wp:inline distT="0" distB="0" distL="0" distR="0">
            <wp:extent cx="1503441" cy="1579245"/>
            <wp:effectExtent l="25400" t="0" r="0" b="0"/>
            <wp:docPr id="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srcRect/>
                    <a:stretch>
                      <a:fillRect/>
                    </a:stretch>
                  </pic:blipFill>
                  <pic:spPr bwMode="auto">
                    <a:xfrm>
                      <a:off x="0" y="0"/>
                      <a:ext cx="1506606" cy="1582570"/>
                    </a:xfrm>
                    <a:prstGeom prst="rect">
                      <a:avLst/>
                    </a:prstGeom>
                    <a:noFill/>
                    <a:ln w="9525">
                      <a:noFill/>
                      <a:miter lim="800000"/>
                      <a:headEnd/>
                      <a:tailEnd/>
                    </a:ln>
                  </pic:spPr>
                </pic:pic>
              </a:graphicData>
            </a:graphic>
          </wp:inline>
        </w:drawing>
      </w:r>
    </w:p>
    <w:p w:rsidR="002A0FFE" w:rsidRPr="00084655" w:rsidRDefault="00A17CED" w:rsidP="00EB49E0">
      <w:pPr>
        <w:pStyle w:val="Caption"/>
      </w:pPr>
      <w:bookmarkStart w:id="84" w:name="_Ref96530518"/>
      <w:r>
        <w:t xml:space="preserve">Figure </w:t>
      </w:r>
      <w:r w:rsidR="00B84CD6">
        <w:fldChar w:fldCharType="begin"/>
      </w:r>
      <w:r w:rsidR="00FB7375">
        <w:instrText xml:space="preserve"> </w:instrText>
      </w:r>
      <w:r w:rsidR="00567E0A">
        <w:instrText>SEQ</w:instrText>
      </w:r>
      <w:r w:rsidR="00FB7375">
        <w:instrText xml:space="preserve"> Figure \* ARABIC </w:instrText>
      </w:r>
      <w:r w:rsidR="00B84CD6">
        <w:fldChar w:fldCharType="separate"/>
      </w:r>
      <w:r w:rsidR="00CD22EF">
        <w:rPr>
          <w:noProof/>
        </w:rPr>
        <w:t>14</w:t>
      </w:r>
      <w:r w:rsidR="00B84CD6">
        <w:rPr>
          <w:noProof/>
        </w:rPr>
        <w:fldChar w:fldCharType="end"/>
      </w:r>
      <w:bookmarkEnd w:id="84"/>
      <w:r>
        <w:t>: A possible structure for the storage of target and reference radiance spectra</w:t>
      </w:r>
    </w:p>
    <w:p w:rsidR="002A0FFE" w:rsidRDefault="002A0FFE" w:rsidP="00BA3445">
      <w:pPr>
        <w:pStyle w:val="Heading1"/>
      </w:pPr>
      <w:bookmarkStart w:id="85" w:name="_Toc355280360"/>
      <w:bookmarkEnd w:id="79"/>
      <w:r w:rsidRPr="00084655">
        <w:lastRenderedPageBreak/>
        <w:t xml:space="preserve">SPECCHIO </w:t>
      </w:r>
      <w:r w:rsidR="001A05D9">
        <w:t>Basic Operation</w:t>
      </w:r>
      <w:bookmarkEnd w:id="85"/>
    </w:p>
    <w:p w:rsidR="00E05B19" w:rsidRDefault="002A0FFE" w:rsidP="00A7583F">
      <w:pPr>
        <w:pStyle w:val="Body"/>
      </w:pPr>
      <w:r w:rsidRPr="00084655">
        <w:t xml:space="preserve">SPECCHIO has been setup to </w:t>
      </w:r>
      <w:r w:rsidR="00B40030">
        <w:t xml:space="preserve">comply as much as possible with the </w:t>
      </w:r>
      <w:r w:rsidRPr="00084655">
        <w:t>look and feel</w:t>
      </w:r>
      <w:r w:rsidR="00B40030">
        <w:t xml:space="preserve"> of </w:t>
      </w:r>
      <w:r w:rsidR="00B40030" w:rsidRPr="00084655">
        <w:t>the operating system</w:t>
      </w:r>
      <w:r w:rsidR="00B40030">
        <w:t xml:space="preserve"> on which it is running</w:t>
      </w:r>
      <w:r w:rsidR="00E05B19">
        <w:t>.</w:t>
      </w:r>
    </w:p>
    <w:p w:rsidR="002A0FFE" w:rsidRPr="00084655" w:rsidRDefault="002A0FFE" w:rsidP="00A7583F">
      <w:pPr>
        <w:pStyle w:val="Body"/>
      </w:pPr>
      <w:r w:rsidRPr="00084655">
        <w:t>The screenshots provided in the following sections have been taken on Windows XP</w:t>
      </w:r>
      <w:r w:rsidR="00384FF3">
        <w:t xml:space="preserve"> and MacOS X</w:t>
      </w:r>
      <w:r w:rsidRPr="00084655">
        <w:t xml:space="preserve">. Depending on your system, the windows and widgets </w:t>
      </w:r>
      <w:r w:rsidR="00B40030">
        <w:t>may</w:t>
      </w:r>
      <w:r w:rsidRPr="00084655">
        <w:t xml:space="preserve"> look </w:t>
      </w:r>
      <w:r w:rsidR="00D04BE3">
        <w:t xml:space="preserve">a little </w:t>
      </w:r>
      <w:r w:rsidRPr="00084655">
        <w:t>different.</w:t>
      </w:r>
      <w:r w:rsidR="00D703EC">
        <w:t xml:space="preserve"> </w:t>
      </w:r>
      <w:r w:rsidR="00D703EC" w:rsidRPr="00D703EC">
        <w:rPr>
          <w:rStyle w:val="DocActionChar"/>
        </w:rPr>
        <w:t xml:space="preserve">%%% Consider a change to this </w:t>
      </w:r>
      <w:r w:rsidR="005755A6">
        <w:rPr>
          <w:rStyle w:val="DocActionChar"/>
        </w:rPr>
        <w:t xml:space="preserve">comment </w:t>
      </w:r>
      <w:r w:rsidR="00D703EC" w:rsidRPr="00D703EC">
        <w:rPr>
          <w:rStyle w:val="DocActionChar"/>
        </w:rPr>
        <w:t>after screenshots are redone.</w:t>
      </w:r>
    </w:p>
    <w:p w:rsidR="00B40030" w:rsidRDefault="00B40030" w:rsidP="00B40030">
      <w:pPr>
        <w:pStyle w:val="Heading2"/>
      </w:pPr>
      <w:bookmarkStart w:id="86" w:name="_Ref355008998"/>
      <w:bookmarkStart w:id="87" w:name="_Ref355009000"/>
      <w:bookmarkStart w:id="88" w:name="_Toc355280361"/>
      <w:r>
        <w:t>Unix Operation</w:t>
      </w:r>
      <w:bookmarkEnd w:id="86"/>
      <w:bookmarkEnd w:id="87"/>
      <w:bookmarkEnd w:id="88"/>
    </w:p>
    <w:p w:rsidR="002A0FFE" w:rsidRPr="00084655" w:rsidRDefault="002A0FFE" w:rsidP="00A7583F">
      <w:pPr>
        <w:pStyle w:val="Body"/>
      </w:pPr>
      <w:r w:rsidRPr="00084655">
        <w:t>T</w:t>
      </w:r>
      <w:r w:rsidR="00384FF3">
        <w:t>he functionality of the GUI is</w:t>
      </w:r>
      <w:r w:rsidRPr="00084655">
        <w:t xml:space="preserve"> general</w:t>
      </w:r>
      <w:r w:rsidR="00384FF3">
        <w:t>ly</w:t>
      </w:r>
      <w:r w:rsidRPr="00084655">
        <w:t xml:space="preserve"> </w:t>
      </w:r>
      <w:r w:rsidR="00B40030">
        <w:t>consistent across</w:t>
      </w:r>
      <w:r w:rsidRPr="00084655">
        <w:t xml:space="preserve"> all tested </w:t>
      </w:r>
      <w:r w:rsidR="00384FF3">
        <w:t>operating systems</w:t>
      </w:r>
      <w:r w:rsidRPr="00084655">
        <w:t xml:space="preserve">. </w:t>
      </w:r>
      <w:r w:rsidR="00B40030">
        <w:t>H</w:t>
      </w:r>
      <w:r w:rsidR="00B40030" w:rsidRPr="00084655">
        <w:t>owever</w:t>
      </w:r>
      <w:r w:rsidR="00B40030">
        <w:t>, t</w:t>
      </w:r>
      <w:r w:rsidRPr="00084655">
        <w:t>here is a difference in the selection of directory pathnames under UNIX. As a filename is required in the Open dialog, enter a dot ‘.’ in the filename box (</w:t>
      </w:r>
      <w:r w:rsidR="00B84CD6">
        <w:fldChar w:fldCharType="begin"/>
      </w:r>
      <w:r w:rsidR="00A30B2D">
        <w:instrText xml:space="preserve"> REF _Ref157221331 \h </w:instrText>
      </w:r>
      <w:r w:rsidR="00B84CD6">
        <w:fldChar w:fldCharType="separate"/>
      </w:r>
      <w:r w:rsidR="00CD22EF" w:rsidRPr="00084655">
        <w:t xml:space="preserve">Figure </w:t>
      </w:r>
      <w:r w:rsidR="00CD22EF">
        <w:rPr>
          <w:noProof/>
        </w:rPr>
        <w:t>15</w:t>
      </w:r>
      <w:r w:rsidR="00B84CD6">
        <w:fldChar w:fldCharType="end"/>
      </w:r>
      <w:r w:rsidRPr="00084655">
        <w:t>). Alternatively, on some UNIX machines just click the folder but do not double click, in this fashion the folder will be selected and no ‘.’ has to be inserted in the filename box.</w:t>
      </w:r>
    </w:p>
    <w:p w:rsidR="002A0FFE" w:rsidRPr="00084655" w:rsidRDefault="00410FC7" w:rsidP="00EB49E0">
      <w:pPr>
        <w:pStyle w:val="Figure"/>
      </w:pPr>
      <w:r>
        <w:rPr>
          <w:lang w:val="en-AU"/>
        </w:rPr>
        <w:drawing>
          <wp:inline distT="0" distB="0" distL="0" distR="0">
            <wp:extent cx="2225040" cy="2976880"/>
            <wp:effectExtent l="25400" t="0" r="10160" b="0"/>
            <wp:docPr id="8" name="Picture 8" descr="UNIX path sel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UNIX path selection"/>
                    <pic:cNvPicPr>
                      <a:picLocks noChangeAspect="1" noChangeArrowheads="1"/>
                    </pic:cNvPicPr>
                  </pic:nvPicPr>
                  <pic:blipFill>
                    <a:blip r:embed="rId25"/>
                    <a:srcRect/>
                    <a:stretch>
                      <a:fillRect/>
                    </a:stretch>
                  </pic:blipFill>
                  <pic:spPr bwMode="auto">
                    <a:xfrm>
                      <a:off x="0" y="0"/>
                      <a:ext cx="2225040" cy="2976880"/>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89" w:name="_Ref157221331"/>
      <w:r w:rsidRPr="00084655">
        <w:t xml:space="preserve">Figure </w:t>
      </w:r>
      <w:r w:rsidR="00B84CD6">
        <w:fldChar w:fldCharType="begin"/>
      </w:r>
      <w:r w:rsidR="00FB7375">
        <w:instrText xml:space="preserve"> </w:instrText>
      </w:r>
      <w:r w:rsidR="00567E0A">
        <w:instrText>SEQ</w:instrText>
      </w:r>
      <w:r w:rsidR="00FB7375">
        <w:instrText xml:space="preserve"> Figure \* ARABIC </w:instrText>
      </w:r>
      <w:r w:rsidR="00B84CD6">
        <w:fldChar w:fldCharType="separate"/>
      </w:r>
      <w:r w:rsidR="00CD22EF">
        <w:rPr>
          <w:noProof/>
        </w:rPr>
        <w:t>15</w:t>
      </w:r>
      <w:r w:rsidR="00B84CD6">
        <w:rPr>
          <w:noProof/>
        </w:rPr>
        <w:fldChar w:fldCharType="end"/>
      </w:r>
      <w:bookmarkEnd w:id="89"/>
      <w:r w:rsidRPr="00084655">
        <w:t>: Specifying a pathname under UNIX using the dot ‘.’ as entry in the filename box</w:t>
      </w:r>
    </w:p>
    <w:p w:rsidR="002A0FFE" w:rsidRPr="00084655" w:rsidRDefault="002A0FFE" w:rsidP="00A7583F">
      <w:pPr>
        <w:pStyle w:val="Body"/>
      </w:pPr>
      <w:r w:rsidRPr="00084655">
        <w:t>Depending on the UNIX windowing system, some of the dialogs are not properly displayed unless they are maximized.</w:t>
      </w:r>
    </w:p>
    <w:p w:rsidR="002A0FFE" w:rsidRPr="00084655" w:rsidRDefault="002A0FFE" w:rsidP="00BA3445">
      <w:pPr>
        <w:pStyle w:val="Heading2"/>
      </w:pPr>
      <w:bookmarkStart w:id="90" w:name="_Ref180291208"/>
      <w:bookmarkStart w:id="91" w:name="_Toc355280362"/>
      <w:r w:rsidRPr="00084655">
        <w:t>Main Window</w:t>
      </w:r>
      <w:bookmarkEnd w:id="90"/>
      <w:bookmarkEnd w:id="91"/>
    </w:p>
    <w:p w:rsidR="00B40030" w:rsidRDefault="00B40030" w:rsidP="00A7583F">
      <w:pPr>
        <w:pStyle w:val="Body"/>
      </w:pPr>
      <w:r>
        <w:t>Specchio’s</w:t>
      </w:r>
      <w:r w:rsidR="002A0FFE" w:rsidRPr="00084655">
        <w:t xml:space="preserve"> </w:t>
      </w:r>
      <w:r>
        <w:t>M</w:t>
      </w:r>
      <w:r w:rsidR="002A0FFE" w:rsidRPr="00084655">
        <w:t xml:space="preserve">ain </w:t>
      </w:r>
      <w:r>
        <w:t>W</w:t>
      </w:r>
      <w:r w:rsidR="002A0FFE" w:rsidRPr="00084655">
        <w:t xml:space="preserve">indow </w:t>
      </w:r>
      <w:r>
        <w:t xml:space="preserve">opens when the application is started. It is used to launch all </w:t>
      </w:r>
      <w:r w:rsidR="00E05B19">
        <w:t>of</w:t>
      </w:r>
      <w:r>
        <w:t xml:space="preserve"> Specchio’s functions.</w:t>
      </w:r>
    </w:p>
    <w:p w:rsidR="002A0FFE" w:rsidRPr="00084655" w:rsidRDefault="00F86C48" w:rsidP="00EB49E0">
      <w:pPr>
        <w:pStyle w:val="Figure"/>
      </w:pPr>
      <w:r>
        <w:rPr>
          <w:lang w:val="en-AU"/>
        </w:rPr>
        <w:lastRenderedPageBreak/>
        <w:drawing>
          <wp:inline distT="0" distB="0" distL="0" distR="0">
            <wp:extent cx="5171168" cy="2866738"/>
            <wp:effectExtent l="19050" t="0" r="0" b="0"/>
            <wp:docPr id="8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a:srcRect/>
                    <a:stretch>
                      <a:fillRect/>
                    </a:stretch>
                  </pic:blipFill>
                  <pic:spPr bwMode="auto">
                    <a:xfrm>
                      <a:off x="0" y="0"/>
                      <a:ext cx="5168800" cy="2865425"/>
                    </a:xfrm>
                    <a:prstGeom prst="rect">
                      <a:avLst/>
                    </a:prstGeom>
                    <a:noFill/>
                    <a:ln w="9525">
                      <a:noFill/>
                      <a:miter lim="800000"/>
                      <a:headEnd/>
                      <a:tailEnd/>
                    </a:ln>
                  </pic:spPr>
                </pic:pic>
              </a:graphicData>
            </a:graphic>
          </wp:inline>
        </w:drawing>
      </w:r>
      <w:r>
        <w:t xml:space="preserve"> </w:t>
      </w:r>
      <w:r w:rsidR="001176EE">
        <w:rPr>
          <w:lang w:val="en-AU"/>
        </w:rPr>
        <w:drawing>
          <wp:inline distT="0" distB="0" distL="0" distR="0">
            <wp:extent cx="5577840" cy="3027680"/>
            <wp:effectExtent l="25400" t="0" r="10160" b="0"/>
            <wp:docPr id="9" name="Picture 13" descr=":::Plots and Graphs and Screenshots:Main Window.ppt.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lots and Graphs and Screenshots:Main Window.ppt.pdf"/>
                    <pic:cNvPicPr>
                      <a:picLocks noChangeAspect="1" noChangeArrowheads="1"/>
                    </pic:cNvPicPr>
                  </pic:nvPicPr>
                  <pic:blipFill>
                    <a:blip r:embed="rId27"/>
                    <a:srcRect/>
                    <a:stretch>
                      <a:fillRect/>
                    </a:stretch>
                  </pic:blipFill>
                  <pic:spPr bwMode="auto">
                    <a:xfrm>
                      <a:off x="0" y="0"/>
                      <a:ext cx="5577840" cy="3027680"/>
                    </a:xfrm>
                    <a:prstGeom prst="rect">
                      <a:avLst/>
                    </a:prstGeom>
                    <a:noFill/>
                    <a:ln w="9525">
                      <a:noFill/>
                      <a:miter lim="800000"/>
                      <a:headEnd/>
                      <a:tailEnd/>
                    </a:ln>
                  </pic:spPr>
                </pic:pic>
              </a:graphicData>
            </a:graphic>
          </wp:inline>
        </w:drawing>
      </w:r>
    </w:p>
    <w:p w:rsidR="002A0FFE" w:rsidRDefault="002A0FFE" w:rsidP="00EB49E0">
      <w:pPr>
        <w:pStyle w:val="Caption"/>
      </w:pPr>
      <w:bookmarkStart w:id="92" w:name="_Ref130601899"/>
      <w:r w:rsidRPr="00084655">
        <w:t xml:space="preserve">Figure </w:t>
      </w:r>
      <w:r w:rsidR="00B84CD6">
        <w:fldChar w:fldCharType="begin"/>
      </w:r>
      <w:r w:rsidR="00FB7375">
        <w:instrText xml:space="preserve"> </w:instrText>
      </w:r>
      <w:r w:rsidR="00567E0A">
        <w:instrText>SEQ</w:instrText>
      </w:r>
      <w:r w:rsidR="00FB7375">
        <w:instrText xml:space="preserve"> Figure \* ARABIC </w:instrText>
      </w:r>
      <w:r w:rsidR="00B84CD6">
        <w:fldChar w:fldCharType="separate"/>
      </w:r>
      <w:r w:rsidR="00CD22EF">
        <w:rPr>
          <w:noProof/>
        </w:rPr>
        <w:t>16</w:t>
      </w:r>
      <w:r w:rsidR="00B84CD6">
        <w:rPr>
          <w:noProof/>
        </w:rPr>
        <w:fldChar w:fldCharType="end"/>
      </w:r>
      <w:bookmarkEnd w:id="92"/>
      <w:r w:rsidRPr="00084655">
        <w:t xml:space="preserve">: Main window </w:t>
      </w:r>
    </w:p>
    <w:p w:rsidR="00F86C48" w:rsidRDefault="00F86C48" w:rsidP="00F86C48">
      <w:pPr>
        <w:pStyle w:val="DocAction"/>
      </w:pPr>
      <w:r>
        <w:t>%%% After making final screenshots, copy annotations to it.</w:t>
      </w:r>
    </w:p>
    <w:p w:rsidR="00B40030" w:rsidRDefault="00B40030" w:rsidP="00B40030">
      <w:pPr>
        <w:pStyle w:val="HangingIndent"/>
      </w:pPr>
      <w:r>
        <w:t>Main menu</w:t>
      </w:r>
      <w:r>
        <w:tab/>
        <w:t xml:space="preserve">Select the </w:t>
      </w:r>
      <w:r w:rsidR="00F86C48">
        <w:t xml:space="preserve">Specchio </w:t>
      </w:r>
      <w:r>
        <w:t>functions you wish to run from here.</w:t>
      </w:r>
    </w:p>
    <w:p w:rsidR="00F86C48" w:rsidRDefault="00B40030" w:rsidP="00B40030">
      <w:pPr>
        <w:pStyle w:val="HangingIndent"/>
      </w:pPr>
      <w:r>
        <w:t xml:space="preserve">Progress Report Panel   </w:t>
      </w:r>
      <w:r>
        <w:tab/>
      </w:r>
      <w:r w:rsidR="00F86C48">
        <w:t xml:space="preserve">Displays the </w:t>
      </w:r>
      <w:r w:rsidR="00F86C48" w:rsidRPr="00084655">
        <w:t xml:space="preserve">database connection </w:t>
      </w:r>
      <w:r w:rsidR="00F86C48">
        <w:t>information and</w:t>
      </w:r>
      <w:r w:rsidRPr="00084655">
        <w:t xml:space="preserve"> </w:t>
      </w:r>
      <w:r w:rsidR="00F86C48">
        <w:t xml:space="preserve">information about the progress </w:t>
      </w:r>
      <w:r w:rsidRPr="00084655">
        <w:t xml:space="preserve">of </w:t>
      </w:r>
      <w:r w:rsidR="00F86C48">
        <w:t xml:space="preserve">many of Specchio’s </w:t>
      </w:r>
      <w:r w:rsidRPr="00084655">
        <w:t>processes (e.g. file loading)</w:t>
      </w:r>
      <w:r w:rsidR="00F86C48">
        <w:t>.</w:t>
      </w:r>
    </w:p>
    <w:p w:rsidR="00E05B19" w:rsidRDefault="00F86C48" w:rsidP="00B40030">
      <w:pPr>
        <w:pStyle w:val="HangingIndent"/>
      </w:pPr>
      <w:r>
        <w:t xml:space="preserve">Database Connection Information   </w:t>
      </w:r>
      <w:r>
        <w:tab/>
        <w:t>Is displayed in the Progress Report Panel and shows the User N</w:t>
      </w:r>
      <w:r w:rsidR="00E05B19">
        <w:t>ame you are logged in as, and the database you are logged in to.</w:t>
      </w:r>
    </w:p>
    <w:p w:rsidR="00B40030" w:rsidRPr="00084655" w:rsidRDefault="00B40030" w:rsidP="00E05B19">
      <w:pPr>
        <w:pStyle w:val="Body"/>
      </w:pPr>
      <w:r w:rsidRPr="00084655">
        <w:t xml:space="preserve">The panel on the right side </w:t>
      </w:r>
      <w:r w:rsidR="00E05B19">
        <w:t xml:space="preserve">of this window </w:t>
      </w:r>
      <w:r w:rsidRPr="00084655">
        <w:t>is not used</w:t>
      </w:r>
      <w:r>
        <w:t xml:space="preserve"> in this version of Specchio</w:t>
      </w:r>
      <w:r w:rsidRPr="00084655">
        <w:t>.</w:t>
      </w:r>
    </w:p>
    <w:p w:rsidR="002A0FFE" w:rsidRPr="00084655" w:rsidRDefault="00015032" w:rsidP="00BA3445">
      <w:pPr>
        <w:pStyle w:val="Heading2"/>
      </w:pPr>
      <w:bookmarkStart w:id="93" w:name="_Ref180396043"/>
      <w:bookmarkStart w:id="94" w:name="_Toc355280363"/>
      <w:bookmarkStart w:id="95" w:name="_Ref130639221"/>
      <w:bookmarkStart w:id="96" w:name="_Ref131844250"/>
      <w:r>
        <w:lastRenderedPageBreak/>
        <w:t>Logging In</w:t>
      </w:r>
      <w:r w:rsidRPr="00084655">
        <w:t xml:space="preserve"> </w:t>
      </w:r>
      <w:r>
        <w:t xml:space="preserve">and </w:t>
      </w:r>
      <w:r w:rsidR="002A0FFE" w:rsidRPr="00084655">
        <w:t>Connecting to a Database</w:t>
      </w:r>
      <w:bookmarkEnd w:id="93"/>
      <w:bookmarkEnd w:id="94"/>
    </w:p>
    <w:p w:rsidR="00D778C5" w:rsidRDefault="00015032" w:rsidP="00A7583F">
      <w:pPr>
        <w:pStyle w:val="Body"/>
      </w:pPr>
      <w:r>
        <w:t xml:space="preserve">Because the user account details are kept in the database, </w:t>
      </w:r>
      <w:r w:rsidR="00D778C5">
        <w:t xml:space="preserve">connecting to the Specchio database and logging in are performed </w:t>
      </w:r>
      <w:r w:rsidR="00D04BE3">
        <w:t>as one operation</w:t>
      </w:r>
      <w:r w:rsidR="00D778C5">
        <w:t>.</w:t>
      </w:r>
    </w:p>
    <w:p w:rsidR="00015032" w:rsidRDefault="00015032" w:rsidP="00A7583F">
      <w:pPr>
        <w:pStyle w:val="Body"/>
      </w:pPr>
      <w:r>
        <w:t xml:space="preserve">Preconfigured information </w:t>
      </w:r>
      <w:r w:rsidR="00D778C5">
        <w:t xml:space="preserve">for your database and the log in accounts you have created on your computer </w:t>
      </w:r>
      <w:r w:rsidR="00D04BE3">
        <w:t>are</w:t>
      </w:r>
      <w:r>
        <w:t xml:space="preserve"> stored in the </w:t>
      </w:r>
      <w:r w:rsidRPr="00D778C5">
        <w:rPr>
          <w:rStyle w:val="CodeChar"/>
        </w:rPr>
        <w:t>db-config.txt</w:t>
      </w:r>
      <w:r>
        <w:t xml:space="preserve"> file on your computer. See section </w:t>
      </w:r>
      <w:fldSimple w:instr=" REF _Ref353786217 \r \h  \* MERGEFORMAT ">
        <w:r w:rsidR="00CD22EF" w:rsidRPr="00CD22EF">
          <w:rPr>
            <w:rStyle w:val="CrossReference"/>
          </w:rPr>
          <w:t>3.1</w:t>
        </w:r>
      </w:fldSimple>
      <w:r w:rsidRPr="00E9051F">
        <w:rPr>
          <w:rStyle w:val="CrossReference"/>
        </w:rPr>
        <w:t xml:space="preserve"> </w:t>
      </w:r>
      <w:fldSimple w:instr=" REF _Ref353786223 \h  \* MERGEFORMAT ">
        <w:r w:rsidR="00CD22EF" w:rsidRPr="00CD22EF">
          <w:rPr>
            <w:rStyle w:val="CrossReference"/>
          </w:rPr>
          <w:t>User Accounts</w:t>
        </w:r>
      </w:fldSimple>
      <w:r w:rsidRPr="00E9051F">
        <w:rPr>
          <w:rStyle w:val="CrossReference"/>
        </w:rPr>
        <w:t xml:space="preserve"> </w:t>
      </w:r>
      <w:r>
        <w:t>for instructions on creating a User Account.</w:t>
      </w:r>
    </w:p>
    <w:p w:rsidR="00015032" w:rsidRPr="00A9779B" w:rsidRDefault="00015032" w:rsidP="00F50667">
      <w:pPr>
        <w:pStyle w:val="Bullet"/>
        <w:rPr>
          <w:rStyle w:val="DocActionChar"/>
          <w:i w:val="0"/>
          <w:color w:val="auto"/>
        </w:rPr>
      </w:pPr>
      <w:r>
        <w:t xml:space="preserve">Start the Specchio Application. (See the instructions specific to your computer in section </w:t>
      </w:r>
      <w:r w:rsidRPr="00A9779B">
        <w:rPr>
          <w:rStyle w:val="DocActionChar"/>
        </w:rPr>
        <w:t>%%% Currently 2.2, but may change so put in link later</w:t>
      </w:r>
      <w:r w:rsidRPr="00DB127A">
        <w:t>.</w:t>
      </w:r>
      <w:r>
        <w:t>)</w:t>
      </w:r>
    </w:p>
    <w:p w:rsidR="00015032" w:rsidRDefault="00015032" w:rsidP="00F50667">
      <w:pPr>
        <w:pStyle w:val="Bullet"/>
      </w:pPr>
      <w:r>
        <w:t xml:space="preserve">Select the </w:t>
      </w:r>
      <w:r w:rsidRPr="00E12A44">
        <w:rPr>
          <w:rStyle w:val="GUIWord"/>
        </w:rPr>
        <w:t>Database</w:t>
      </w:r>
      <w:r>
        <w:t xml:space="preserve"> and </w:t>
      </w:r>
      <w:r w:rsidRPr="00E12A44">
        <w:rPr>
          <w:rStyle w:val="GUIWord"/>
        </w:rPr>
        <w:t>Connect to database</w:t>
      </w:r>
      <w:r>
        <w:t xml:space="preserve"> menu items </w:t>
      </w:r>
      <w:r w:rsidR="00D778C5">
        <w:t xml:space="preserve">from Specchio’s Main Windows </w:t>
      </w:r>
      <w:r>
        <w:t>to display the following dialog box.</w:t>
      </w:r>
    </w:p>
    <w:p w:rsidR="00015032" w:rsidRDefault="00015032" w:rsidP="00A3077B">
      <w:pPr>
        <w:pStyle w:val="FigureIndented"/>
      </w:pPr>
      <w:r>
        <w:rPr>
          <w:lang w:val="en-AU"/>
        </w:rPr>
        <w:drawing>
          <wp:inline distT="0" distB="0" distL="0" distR="0">
            <wp:extent cx="4168321" cy="2011873"/>
            <wp:effectExtent l="19050" t="0" r="3629" b="0"/>
            <wp:docPr id="2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
                    <a:srcRect/>
                    <a:stretch>
                      <a:fillRect/>
                    </a:stretch>
                  </pic:blipFill>
                  <pic:spPr bwMode="auto">
                    <a:xfrm>
                      <a:off x="0" y="0"/>
                      <a:ext cx="4168622" cy="2012018"/>
                    </a:xfrm>
                    <a:prstGeom prst="rect">
                      <a:avLst/>
                    </a:prstGeom>
                    <a:noFill/>
                    <a:ln w="9525">
                      <a:noFill/>
                      <a:miter lim="800000"/>
                      <a:headEnd/>
                      <a:tailEnd/>
                    </a:ln>
                  </pic:spPr>
                </pic:pic>
              </a:graphicData>
            </a:graphic>
          </wp:inline>
        </w:drawing>
      </w:r>
    </w:p>
    <w:p w:rsidR="00015032" w:rsidRPr="00084655" w:rsidRDefault="00015032" w:rsidP="00A3077B">
      <w:pPr>
        <w:pStyle w:val="CaptionIndented"/>
      </w:pPr>
      <w:r w:rsidRPr="00084655">
        <w:t xml:space="preserve">Figure </w:t>
      </w:r>
      <w:fldSimple w:instr=" SEQ Figure \* ARABIC ">
        <w:r w:rsidR="00CD22EF">
          <w:rPr>
            <w:noProof/>
          </w:rPr>
          <w:t>17</w:t>
        </w:r>
      </w:fldSimple>
      <w:r w:rsidRPr="00084655">
        <w:t xml:space="preserve">: </w:t>
      </w:r>
      <w:r>
        <w:t>Connect to Database dialog</w:t>
      </w:r>
    </w:p>
    <w:p w:rsidR="00015032" w:rsidRDefault="00015032" w:rsidP="00F50667">
      <w:pPr>
        <w:pStyle w:val="Bullet"/>
      </w:pPr>
      <w:r>
        <w:t xml:space="preserve">From the </w:t>
      </w:r>
      <w:r w:rsidRPr="00E12A44">
        <w:rPr>
          <w:rStyle w:val="GUIWord"/>
        </w:rPr>
        <w:t>Known connections</w:t>
      </w:r>
      <w:r>
        <w:t xml:space="preserve"> dropdown list, select the connection with your User Name following the </w:t>
      </w:r>
      <w:r w:rsidRPr="00D778C5">
        <w:rPr>
          <w:rStyle w:val="CodeChar"/>
        </w:rPr>
        <w:t>https://</w:t>
      </w:r>
      <w:r w:rsidRPr="00595C57">
        <w:t xml:space="preserve"> </w:t>
      </w:r>
      <w:r>
        <w:t>characters. The User Name will be a contraction of your own First and Last Names.</w:t>
      </w:r>
    </w:p>
    <w:p w:rsidR="00015032" w:rsidRDefault="00015032" w:rsidP="00F50667">
      <w:pPr>
        <w:pStyle w:val="Bullet"/>
      </w:pPr>
      <w:r>
        <w:t xml:space="preserve">Inspect the values which </w:t>
      </w:r>
      <w:r w:rsidR="00834A06">
        <w:t>are</w:t>
      </w:r>
      <w:r>
        <w:t xml:space="preserve"> updated in the dialog box. It should not be necessary to change anything unless specifically requested by your database administrator.</w:t>
      </w:r>
    </w:p>
    <w:p w:rsidR="00015032" w:rsidRDefault="00015032" w:rsidP="00F50667">
      <w:pPr>
        <w:pStyle w:val="Bullet"/>
      </w:pPr>
      <w:r>
        <w:t xml:space="preserve">Click on </w:t>
      </w:r>
      <w:r w:rsidR="00AC5289" w:rsidRPr="00AC5289">
        <w:rPr>
          <w:rStyle w:val="ActionButton"/>
        </w:rPr>
        <w:t> </w:t>
      </w:r>
      <w:r w:rsidRPr="00E12A44">
        <w:rPr>
          <w:rStyle w:val="ActionButton"/>
        </w:rPr>
        <w:t>Connect</w:t>
      </w:r>
      <w:r w:rsidR="00AC5289">
        <w:rPr>
          <w:rStyle w:val="ActionButton"/>
        </w:rPr>
        <w:t> </w:t>
      </w:r>
      <w:r>
        <w:t xml:space="preserve">. The dialog box will close and there will be short delay while the database is read. </w:t>
      </w:r>
      <w:r w:rsidR="00D778C5">
        <w:t>The details of your database and log in account will be displayed in the left hand panel of the Main Windows and t</w:t>
      </w:r>
      <w:r>
        <w:t xml:space="preserve">he sub-menu items for Specchio </w:t>
      </w:r>
      <w:r w:rsidR="00D778C5">
        <w:t xml:space="preserve">functions </w:t>
      </w:r>
      <w:r>
        <w:t>will now be active.</w:t>
      </w:r>
    </w:p>
    <w:p w:rsidR="00015032" w:rsidRPr="00ED49E4" w:rsidRDefault="00E9051F" w:rsidP="00A7583F">
      <w:pPr>
        <w:pStyle w:val="Body"/>
      </w:pPr>
      <w:r>
        <w:t>Y</w:t>
      </w:r>
      <w:r w:rsidR="00015032">
        <w:t xml:space="preserve">ou can repeat this process </w:t>
      </w:r>
      <w:r>
        <w:t xml:space="preserve">at any time </w:t>
      </w:r>
      <w:r w:rsidR="00015032">
        <w:t>and log in as a different User, or even log in again as the same User.</w:t>
      </w:r>
    </w:p>
    <w:p w:rsidR="00227A50" w:rsidRDefault="00227A50" w:rsidP="00A7583F">
      <w:pPr>
        <w:pStyle w:val="Heading3"/>
      </w:pPr>
      <w:bookmarkStart w:id="97" w:name="_Toc355280364"/>
      <w:r>
        <w:t>SSH Connection</w:t>
      </w:r>
      <w:bookmarkEnd w:id="97"/>
    </w:p>
    <w:p w:rsidR="00D23C16" w:rsidRDefault="00D23C16" w:rsidP="00A7583F">
      <w:pPr>
        <w:pStyle w:val="DocAction"/>
      </w:pPr>
      <w:r>
        <w:t>%%% I think this is no longer true, because direct DB access has been disabled. Remove if necessary.</w:t>
      </w:r>
    </w:p>
    <w:p w:rsidR="00227A50" w:rsidRDefault="00227A50" w:rsidP="00BA3445">
      <w:r>
        <w:t>SPECCHIO can connect to database servers using SSH tunnelling. The SSH authentication must be based on public-private keys or</w:t>
      </w:r>
      <w:r w:rsidR="00B952B6">
        <w:t xml:space="preserve"> on a username/password combination.</w:t>
      </w:r>
    </w:p>
    <w:p w:rsidR="00B952B6" w:rsidRDefault="00B952B6" w:rsidP="00BA3445">
      <w:r>
        <w:t>Both access options can only be invoked by specifying the connection strings in the db_config.txt file</w:t>
      </w:r>
      <w:r w:rsidR="005970EC">
        <w:t>. SSH connection are invoked by selecting them from the known connections drop-down menu</w:t>
      </w:r>
      <w:r>
        <w:t>.</w:t>
      </w:r>
    </w:p>
    <w:p w:rsidR="00B952B6" w:rsidRDefault="00B952B6" w:rsidP="00BA3445"/>
    <w:p w:rsidR="00B952B6" w:rsidRDefault="00B952B6" w:rsidP="00BA3445">
      <w:r>
        <w:lastRenderedPageBreak/>
        <w:t>Format and example for public-private key connection:</w:t>
      </w:r>
    </w:p>
    <w:p w:rsidR="00B952B6" w:rsidRDefault="00B952B6" w:rsidP="00BA3445"/>
    <w:p w:rsidR="00B952B6" w:rsidRDefault="00B952B6" w:rsidP="00BA3445">
      <w:pPr>
        <w:rPr>
          <w:rFonts w:ascii="Monaco" w:hAnsi="Monaco" w:cs="Monaco"/>
          <w:sz w:val="18"/>
          <w:szCs w:val="18"/>
          <w:lang w:val="en-US"/>
        </w:rPr>
      </w:pPr>
      <w:r>
        <w:rPr>
          <w:rFonts w:ascii="Monaco" w:hAnsi="Monaco" w:cs="Monaco"/>
          <w:sz w:val="18"/>
          <w:szCs w:val="18"/>
          <w:lang w:val="en-US"/>
        </w:rPr>
        <w:t>server</w:t>
      </w:r>
      <w:r w:rsidRPr="00EC1F35">
        <w:rPr>
          <w:rFonts w:ascii="Monaco" w:hAnsi="Monaco" w:cs="Monaco"/>
          <w:sz w:val="18"/>
          <w:szCs w:val="18"/>
          <w:lang w:val="en-US"/>
        </w:rPr>
        <w:t xml:space="preserve">, </w:t>
      </w:r>
      <w:r>
        <w:rPr>
          <w:rFonts w:ascii="Monaco" w:hAnsi="Monaco" w:cs="Monaco"/>
          <w:sz w:val="18"/>
          <w:szCs w:val="18"/>
          <w:lang w:val="en-US"/>
        </w:rPr>
        <w:t>ssh_port</w:t>
      </w:r>
      <w:r w:rsidRPr="00EC1F35">
        <w:rPr>
          <w:rFonts w:ascii="Monaco" w:hAnsi="Monaco" w:cs="Monaco"/>
          <w:sz w:val="18"/>
          <w:szCs w:val="18"/>
          <w:lang w:val="en-US"/>
        </w:rPr>
        <w:t xml:space="preserve">, </w:t>
      </w:r>
      <w:r>
        <w:rPr>
          <w:rFonts w:ascii="Monaco" w:hAnsi="Monaco" w:cs="Monaco"/>
          <w:sz w:val="18"/>
          <w:szCs w:val="18"/>
          <w:lang w:val="en-US"/>
        </w:rPr>
        <w:t>ssh_username</w:t>
      </w:r>
      <w:r w:rsidRPr="00EC1F35">
        <w:rPr>
          <w:rFonts w:ascii="Monaco" w:hAnsi="Monaco" w:cs="Monaco"/>
          <w:sz w:val="18"/>
          <w:szCs w:val="18"/>
          <w:lang w:val="en-US"/>
        </w:rPr>
        <w:t>, id_dsa</w:t>
      </w:r>
      <w:r>
        <w:rPr>
          <w:rFonts w:ascii="Monaco" w:hAnsi="Monaco" w:cs="Monaco"/>
          <w:sz w:val="18"/>
          <w:szCs w:val="18"/>
          <w:lang w:val="en-US"/>
        </w:rPr>
        <w:t xml:space="preserve"> file path</w:t>
      </w:r>
      <w:r w:rsidRPr="00EC1F35">
        <w:rPr>
          <w:rFonts w:ascii="Monaco" w:hAnsi="Monaco" w:cs="Monaco"/>
          <w:sz w:val="18"/>
          <w:szCs w:val="18"/>
          <w:lang w:val="en-US"/>
        </w:rPr>
        <w:t xml:space="preserve">, </w:t>
      </w:r>
      <w:r>
        <w:rPr>
          <w:rFonts w:ascii="Monaco" w:hAnsi="Monaco" w:cs="Monaco"/>
          <w:sz w:val="18"/>
          <w:szCs w:val="18"/>
          <w:lang w:val="en-US"/>
        </w:rPr>
        <w:t>db_server</w:t>
      </w:r>
      <w:r w:rsidRPr="00EC1F35">
        <w:rPr>
          <w:rFonts w:ascii="Monaco" w:hAnsi="Monaco" w:cs="Monaco"/>
          <w:sz w:val="18"/>
          <w:szCs w:val="18"/>
          <w:lang w:val="en-US"/>
        </w:rPr>
        <w:t xml:space="preserve">, </w:t>
      </w:r>
      <w:r>
        <w:rPr>
          <w:rFonts w:ascii="Monaco" w:hAnsi="Monaco" w:cs="Monaco"/>
          <w:sz w:val="18"/>
          <w:szCs w:val="18"/>
          <w:lang w:val="en-US"/>
        </w:rPr>
        <w:t>db_server port</w:t>
      </w:r>
      <w:r w:rsidRPr="00EC1F35">
        <w:rPr>
          <w:rFonts w:ascii="Monaco" w:hAnsi="Monaco" w:cs="Monaco"/>
          <w:sz w:val="18"/>
          <w:szCs w:val="18"/>
          <w:lang w:val="en-US"/>
        </w:rPr>
        <w:t xml:space="preserve">, </w:t>
      </w:r>
      <w:r>
        <w:rPr>
          <w:rFonts w:ascii="Monaco" w:hAnsi="Monaco" w:cs="Monaco"/>
          <w:sz w:val="18"/>
          <w:szCs w:val="18"/>
          <w:lang w:val="en-US"/>
        </w:rPr>
        <w:t>schema</w:t>
      </w:r>
      <w:r w:rsidRPr="00EC1F35">
        <w:rPr>
          <w:rFonts w:ascii="Monaco" w:hAnsi="Monaco" w:cs="Monaco"/>
          <w:sz w:val="18"/>
          <w:szCs w:val="18"/>
          <w:lang w:val="en-US"/>
        </w:rPr>
        <w:t xml:space="preserve">, </w:t>
      </w:r>
      <w:r>
        <w:rPr>
          <w:rFonts w:ascii="Monaco" w:hAnsi="Monaco" w:cs="Monaco"/>
          <w:sz w:val="18"/>
          <w:szCs w:val="18"/>
          <w:lang w:val="en-US"/>
        </w:rPr>
        <w:t>db username</w:t>
      </w:r>
      <w:r w:rsidRPr="00EC1F35">
        <w:rPr>
          <w:rFonts w:ascii="Monaco" w:hAnsi="Monaco" w:cs="Monaco"/>
          <w:sz w:val="18"/>
          <w:szCs w:val="18"/>
          <w:lang w:val="en-US"/>
        </w:rPr>
        <w:t xml:space="preserve">, </w:t>
      </w:r>
      <w:r>
        <w:rPr>
          <w:rFonts w:ascii="Monaco" w:hAnsi="Monaco" w:cs="Monaco"/>
          <w:sz w:val="18"/>
          <w:szCs w:val="18"/>
          <w:lang w:val="en-US"/>
        </w:rPr>
        <w:t>db password</w:t>
      </w:r>
    </w:p>
    <w:p w:rsidR="00B952B6" w:rsidRDefault="00B952B6" w:rsidP="00BA3445"/>
    <w:p w:rsidR="00B952B6" w:rsidRDefault="00B952B6" w:rsidP="00BA3445">
      <w:pPr>
        <w:widowControl w:val="0"/>
        <w:autoSpaceDE w:val="0"/>
        <w:autoSpaceDN w:val="0"/>
        <w:adjustRightInd w:val="0"/>
        <w:rPr>
          <w:rFonts w:ascii="Monaco" w:hAnsi="Monaco" w:cs="Monaco"/>
          <w:sz w:val="18"/>
          <w:szCs w:val="18"/>
          <w:lang w:val="en-US"/>
        </w:rPr>
      </w:pPr>
      <w:r w:rsidRPr="00CE6833">
        <w:rPr>
          <w:rFonts w:ascii="Monaco" w:hAnsi="Monaco" w:cs="Monaco"/>
          <w:sz w:val="18"/>
          <w:szCs w:val="18"/>
          <w:lang w:val="en-US"/>
        </w:rPr>
        <w:t>apex-</w:t>
      </w:r>
      <w:r w:rsidRPr="00CE6833">
        <w:rPr>
          <w:rFonts w:ascii="Monaco" w:hAnsi="Monaco" w:cs="Monaco"/>
          <w:color w:val="000000"/>
          <w:sz w:val="18"/>
          <w:szCs w:val="18"/>
          <w:u w:val="single"/>
          <w:lang w:val="en-US"/>
        </w:rPr>
        <w:t>cal</w:t>
      </w:r>
      <w:r w:rsidRPr="00CE6833">
        <w:rPr>
          <w:rFonts w:ascii="Monaco" w:hAnsi="Monaco" w:cs="Monaco"/>
          <w:sz w:val="18"/>
          <w:szCs w:val="18"/>
          <w:lang w:val="en-US"/>
        </w:rPr>
        <w:t xml:space="preserve">-is.geo.uzh.ch, 22, </w:t>
      </w:r>
      <w:r>
        <w:rPr>
          <w:rFonts w:ascii="Monaco" w:hAnsi="Monaco" w:cs="Monaco"/>
          <w:sz w:val="18"/>
          <w:szCs w:val="18"/>
          <w:lang w:val="en-US"/>
        </w:rPr>
        <w:t>XXXXX</w:t>
      </w:r>
      <w:r w:rsidRPr="00CE6833">
        <w:rPr>
          <w:rFonts w:ascii="Monaco" w:hAnsi="Monaco" w:cs="Monaco"/>
          <w:sz w:val="18"/>
          <w:szCs w:val="18"/>
          <w:lang w:val="en-US"/>
        </w:rPr>
        <w:t>, ,/Users/</w:t>
      </w:r>
      <w:r w:rsidRPr="00CE6833">
        <w:rPr>
          <w:rFonts w:ascii="Monaco" w:hAnsi="Monaco" w:cs="Monaco"/>
          <w:color w:val="000000"/>
          <w:sz w:val="18"/>
          <w:szCs w:val="18"/>
          <w:u w:val="single"/>
          <w:lang w:val="en-US"/>
        </w:rPr>
        <w:t>andyhueni</w:t>
      </w:r>
      <w:r w:rsidRPr="00CE6833">
        <w:rPr>
          <w:rFonts w:ascii="Monaco" w:hAnsi="Monaco" w:cs="Monaco"/>
          <w:sz w:val="18"/>
          <w:szCs w:val="18"/>
          <w:lang w:val="en-US"/>
        </w:rPr>
        <w:t>/.</w:t>
      </w:r>
      <w:r w:rsidRPr="00CE6833">
        <w:rPr>
          <w:rFonts w:ascii="Monaco" w:hAnsi="Monaco" w:cs="Monaco"/>
          <w:color w:val="000000"/>
          <w:sz w:val="18"/>
          <w:szCs w:val="18"/>
          <w:u w:val="single"/>
          <w:lang w:val="en-US"/>
        </w:rPr>
        <w:t>ssh</w:t>
      </w:r>
      <w:r w:rsidRPr="00CE6833">
        <w:rPr>
          <w:rFonts w:ascii="Monaco" w:hAnsi="Monaco" w:cs="Monaco"/>
          <w:sz w:val="18"/>
          <w:szCs w:val="18"/>
          <w:lang w:val="en-US"/>
        </w:rPr>
        <w:t>/id_dsa, 127.0.0.1, 3306, apex_cal_is, apex_cal_is</w:t>
      </w:r>
      <w:r>
        <w:rPr>
          <w:rFonts w:ascii="Monaco" w:hAnsi="Monaco" w:cs="Monaco"/>
          <w:sz w:val="18"/>
          <w:szCs w:val="18"/>
          <w:lang w:val="en-US"/>
        </w:rPr>
        <w:t>_user</w:t>
      </w:r>
      <w:r w:rsidRPr="00CE6833">
        <w:rPr>
          <w:rFonts w:ascii="Monaco" w:hAnsi="Monaco" w:cs="Monaco"/>
          <w:sz w:val="18"/>
          <w:szCs w:val="18"/>
          <w:lang w:val="en-US"/>
        </w:rPr>
        <w:t xml:space="preserve">, </w:t>
      </w:r>
      <w:r>
        <w:rPr>
          <w:rFonts w:ascii="Monaco" w:hAnsi="Monaco" w:cs="Monaco"/>
          <w:sz w:val="18"/>
          <w:szCs w:val="18"/>
          <w:lang w:val="en-US"/>
        </w:rPr>
        <w:t>XXXXXXX</w:t>
      </w:r>
    </w:p>
    <w:p w:rsidR="00B952B6" w:rsidRDefault="00B952B6" w:rsidP="00BA3445">
      <w:pPr>
        <w:widowControl w:val="0"/>
        <w:autoSpaceDE w:val="0"/>
        <w:autoSpaceDN w:val="0"/>
        <w:adjustRightInd w:val="0"/>
        <w:rPr>
          <w:rFonts w:ascii="Monaco" w:hAnsi="Monaco" w:cs="Monaco"/>
          <w:sz w:val="18"/>
          <w:szCs w:val="18"/>
          <w:lang w:val="en-US"/>
        </w:rPr>
      </w:pPr>
    </w:p>
    <w:p w:rsidR="00B952B6" w:rsidRDefault="00B952B6" w:rsidP="00BA3445">
      <w:r>
        <w:t>Format and example for username/password connection:</w:t>
      </w:r>
    </w:p>
    <w:p w:rsidR="00B952B6" w:rsidRPr="00CE6833" w:rsidRDefault="00B952B6" w:rsidP="00BA3445">
      <w:pPr>
        <w:widowControl w:val="0"/>
        <w:autoSpaceDE w:val="0"/>
        <w:autoSpaceDN w:val="0"/>
        <w:adjustRightInd w:val="0"/>
        <w:rPr>
          <w:rFonts w:ascii="Monaco" w:hAnsi="Monaco" w:cs="Monaco"/>
          <w:sz w:val="18"/>
          <w:szCs w:val="18"/>
          <w:lang w:val="en-US"/>
        </w:rPr>
      </w:pPr>
    </w:p>
    <w:p w:rsidR="00B952B6" w:rsidRDefault="00B952B6" w:rsidP="00BA3445">
      <w:pPr>
        <w:rPr>
          <w:rFonts w:ascii="Monaco" w:hAnsi="Monaco" w:cs="Monaco"/>
          <w:sz w:val="18"/>
          <w:szCs w:val="18"/>
          <w:lang w:val="en-US"/>
        </w:rPr>
      </w:pPr>
      <w:r>
        <w:rPr>
          <w:rFonts w:ascii="Monaco" w:hAnsi="Monaco" w:cs="Monaco"/>
          <w:sz w:val="18"/>
          <w:szCs w:val="18"/>
          <w:lang w:val="en-US"/>
        </w:rPr>
        <w:t>server</w:t>
      </w:r>
      <w:r w:rsidRPr="00CE6833">
        <w:rPr>
          <w:rFonts w:ascii="Monaco" w:hAnsi="Monaco" w:cs="Monaco"/>
          <w:sz w:val="18"/>
          <w:szCs w:val="18"/>
          <w:lang w:val="en-US"/>
        </w:rPr>
        <w:t xml:space="preserve">, </w:t>
      </w:r>
      <w:r>
        <w:rPr>
          <w:rFonts w:ascii="Monaco" w:hAnsi="Monaco" w:cs="Monaco"/>
          <w:sz w:val="18"/>
          <w:szCs w:val="18"/>
          <w:lang w:val="en-US"/>
        </w:rPr>
        <w:t>ssh_port</w:t>
      </w:r>
      <w:r w:rsidRPr="00CE6833">
        <w:rPr>
          <w:rFonts w:ascii="Monaco" w:hAnsi="Monaco" w:cs="Monaco"/>
          <w:sz w:val="18"/>
          <w:szCs w:val="18"/>
          <w:lang w:val="en-US"/>
        </w:rPr>
        <w:t xml:space="preserve">, </w:t>
      </w:r>
      <w:r>
        <w:rPr>
          <w:rFonts w:ascii="Monaco" w:hAnsi="Monaco" w:cs="Monaco"/>
          <w:sz w:val="18"/>
          <w:szCs w:val="18"/>
          <w:lang w:val="en-US"/>
        </w:rPr>
        <w:t>ssh_username</w:t>
      </w:r>
      <w:r w:rsidRPr="00CE6833">
        <w:rPr>
          <w:rFonts w:ascii="Monaco" w:hAnsi="Monaco" w:cs="Monaco"/>
          <w:sz w:val="18"/>
          <w:szCs w:val="18"/>
          <w:lang w:val="en-US"/>
        </w:rPr>
        <w:t xml:space="preserve">, </w:t>
      </w:r>
      <w:r>
        <w:rPr>
          <w:rFonts w:ascii="Monaco" w:hAnsi="Monaco" w:cs="Monaco"/>
          <w:sz w:val="18"/>
          <w:szCs w:val="18"/>
          <w:lang w:val="en-US"/>
        </w:rPr>
        <w:t>ssh_password</w:t>
      </w:r>
      <w:r w:rsidRPr="00CE6833">
        <w:rPr>
          <w:rFonts w:ascii="Monaco" w:hAnsi="Monaco" w:cs="Monaco"/>
          <w:sz w:val="18"/>
          <w:szCs w:val="18"/>
          <w:lang w:val="en-US"/>
        </w:rPr>
        <w:t xml:space="preserve">, </w:t>
      </w:r>
      <w:r>
        <w:rPr>
          <w:rFonts w:ascii="Monaco" w:hAnsi="Monaco" w:cs="Monaco"/>
          <w:sz w:val="18"/>
          <w:szCs w:val="18"/>
          <w:lang w:val="en-US"/>
        </w:rPr>
        <w:t>db_server</w:t>
      </w:r>
      <w:r w:rsidRPr="00EC1F35">
        <w:rPr>
          <w:rFonts w:ascii="Monaco" w:hAnsi="Monaco" w:cs="Monaco"/>
          <w:sz w:val="18"/>
          <w:szCs w:val="18"/>
          <w:lang w:val="en-US"/>
        </w:rPr>
        <w:t xml:space="preserve">, </w:t>
      </w:r>
      <w:r>
        <w:rPr>
          <w:rFonts w:ascii="Monaco" w:hAnsi="Monaco" w:cs="Monaco"/>
          <w:sz w:val="18"/>
          <w:szCs w:val="18"/>
          <w:lang w:val="en-US"/>
        </w:rPr>
        <w:t>db_server port</w:t>
      </w:r>
      <w:r w:rsidRPr="00EC1F35">
        <w:rPr>
          <w:rFonts w:ascii="Monaco" w:hAnsi="Monaco" w:cs="Monaco"/>
          <w:sz w:val="18"/>
          <w:szCs w:val="18"/>
          <w:lang w:val="en-US"/>
        </w:rPr>
        <w:t xml:space="preserve">, </w:t>
      </w:r>
      <w:r>
        <w:rPr>
          <w:rFonts w:ascii="Monaco" w:hAnsi="Monaco" w:cs="Monaco"/>
          <w:sz w:val="18"/>
          <w:szCs w:val="18"/>
          <w:lang w:val="en-US"/>
        </w:rPr>
        <w:t>schema</w:t>
      </w:r>
      <w:r w:rsidRPr="00EC1F35">
        <w:rPr>
          <w:rFonts w:ascii="Monaco" w:hAnsi="Monaco" w:cs="Monaco"/>
          <w:sz w:val="18"/>
          <w:szCs w:val="18"/>
          <w:lang w:val="en-US"/>
        </w:rPr>
        <w:t xml:space="preserve">, </w:t>
      </w:r>
      <w:r>
        <w:rPr>
          <w:rFonts w:ascii="Monaco" w:hAnsi="Monaco" w:cs="Monaco"/>
          <w:sz w:val="18"/>
          <w:szCs w:val="18"/>
          <w:lang w:val="en-US"/>
        </w:rPr>
        <w:t>db username</w:t>
      </w:r>
      <w:r w:rsidRPr="00EC1F35">
        <w:rPr>
          <w:rFonts w:ascii="Monaco" w:hAnsi="Monaco" w:cs="Monaco"/>
          <w:sz w:val="18"/>
          <w:szCs w:val="18"/>
          <w:lang w:val="en-US"/>
        </w:rPr>
        <w:t xml:space="preserve">, </w:t>
      </w:r>
      <w:r>
        <w:rPr>
          <w:rFonts w:ascii="Monaco" w:hAnsi="Monaco" w:cs="Monaco"/>
          <w:sz w:val="18"/>
          <w:szCs w:val="18"/>
          <w:lang w:val="en-US"/>
        </w:rPr>
        <w:t>db password</w:t>
      </w:r>
    </w:p>
    <w:p w:rsidR="00B952B6" w:rsidRDefault="00B952B6" w:rsidP="00BA3445">
      <w:pPr>
        <w:rPr>
          <w:rFonts w:ascii="Monaco" w:hAnsi="Monaco" w:cs="Monaco"/>
          <w:sz w:val="18"/>
          <w:szCs w:val="18"/>
          <w:lang w:val="en-US"/>
        </w:rPr>
      </w:pPr>
    </w:p>
    <w:p w:rsidR="00B952B6" w:rsidRPr="00EC1F35" w:rsidRDefault="00B952B6" w:rsidP="00BA3445">
      <w:pPr>
        <w:rPr>
          <w:sz w:val="18"/>
          <w:szCs w:val="18"/>
        </w:rPr>
      </w:pPr>
      <w:r w:rsidRPr="00EC1F35">
        <w:rPr>
          <w:rFonts w:ascii="Monaco" w:hAnsi="Monaco" w:cs="Monaco"/>
          <w:sz w:val="18"/>
          <w:szCs w:val="18"/>
          <w:lang w:val="en-US"/>
        </w:rPr>
        <w:t xml:space="preserve">130.60.16.70, 22, </w:t>
      </w:r>
      <w:r>
        <w:rPr>
          <w:rFonts w:ascii="Monaco" w:hAnsi="Monaco" w:cs="Monaco"/>
          <w:sz w:val="18"/>
          <w:szCs w:val="18"/>
          <w:lang w:val="en-US"/>
        </w:rPr>
        <w:t>joe</w:t>
      </w:r>
      <w:r w:rsidRPr="00EC1F35">
        <w:rPr>
          <w:rFonts w:ascii="Monaco" w:hAnsi="Monaco" w:cs="Monaco"/>
          <w:sz w:val="18"/>
          <w:szCs w:val="18"/>
          <w:lang w:val="en-US"/>
        </w:rPr>
        <w:t xml:space="preserve">, </w:t>
      </w:r>
      <w:r>
        <w:rPr>
          <w:rFonts w:ascii="Monaco" w:hAnsi="Monaco" w:cs="Monaco"/>
          <w:sz w:val="18"/>
          <w:szCs w:val="18"/>
          <w:lang w:val="en-US"/>
        </w:rPr>
        <w:t>XXXXXXX</w:t>
      </w:r>
      <w:r w:rsidRPr="00EC1F35">
        <w:rPr>
          <w:rFonts w:ascii="Monaco" w:hAnsi="Monaco" w:cs="Monaco"/>
          <w:sz w:val="18"/>
          <w:szCs w:val="18"/>
          <w:lang w:val="en-US"/>
        </w:rPr>
        <w:t>, 127.0.0.1, 3306, apex_cal_is, apex_cal_is</w:t>
      </w:r>
      <w:r>
        <w:rPr>
          <w:rFonts w:ascii="Monaco" w:hAnsi="Monaco" w:cs="Monaco"/>
          <w:sz w:val="18"/>
          <w:szCs w:val="18"/>
          <w:lang w:val="en-US"/>
        </w:rPr>
        <w:t>_user</w:t>
      </w:r>
      <w:r w:rsidRPr="00EC1F35">
        <w:rPr>
          <w:rFonts w:ascii="Monaco" w:hAnsi="Monaco" w:cs="Monaco"/>
          <w:sz w:val="18"/>
          <w:szCs w:val="18"/>
          <w:lang w:val="en-US"/>
        </w:rPr>
        <w:t>,</w:t>
      </w:r>
      <w:r>
        <w:rPr>
          <w:rFonts w:ascii="Monaco" w:hAnsi="Monaco" w:cs="Monaco"/>
          <w:sz w:val="18"/>
          <w:szCs w:val="18"/>
          <w:lang w:val="en-US"/>
        </w:rPr>
        <w:t xml:space="preserve"> XXXXXX</w:t>
      </w:r>
    </w:p>
    <w:p w:rsidR="00B952B6" w:rsidRPr="00CE6833" w:rsidRDefault="00B952B6" w:rsidP="00BA3445">
      <w:pPr>
        <w:rPr>
          <w:sz w:val="18"/>
          <w:szCs w:val="18"/>
        </w:rPr>
      </w:pPr>
    </w:p>
    <w:p w:rsidR="00227A50" w:rsidRDefault="00227A50" w:rsidP="00BA3445"/>
    <w:p w:rsidR="00227A50" w:rsidRDefault="00227A50" w:rsidP="00BA3445">
      <w:r>
        <w:rPr>
          <w:noProof/>
          <w:lang w:val="en-AU" w:eastAsia="ja-JP"/>
        </w:rPr>
        <w:drawing>
          <wp:inline distT="0" distB="0" distL="0" distR="0">
            <wp:extent cx="5003165" cy="3874792"/>
            <wp:effectExtent l="0" t="0" r="0" b="0"/>
            <wp:docPr id="16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003184" cy="3874806"/>
                    </a:xfrm>
                    <a:prstGeom prst="rect">
                      <a:avLst/>
                    </a:prstGeom>
                    <a:noFill/>
                    <a:ln>
                      <a:noFill/>
                    </a:ln>
                  </pic:spPr>
                </pic:pic>
              </a:graphicData>
            </a:graphic>
          </wp:inline>
        </w:drawing>
      </w:r>
    </w:p>
    <w:p w:rsidR="00227A50" w:rsidRDefault="00227A50" w:rsidP="00EB49E0">
      <w:pPr>
        <w:pStyle w:val="Caption"/>
      </w:pPr>
      <w:r>
        <w:t xml:space="preserve">Figure </w:t>
      </w:r>
      <w:fldSimple w:instr=" SEQ Figure \* ARABIC ">
        <w:r w:rsidR="00CD22EF">
          <w:rPr>
            <w:noProof/>
          </w:rPr>
          <w:t>18</w:t>
        </w:r>
      </w:fldSimple>
      <w:r>
        <w:t>: SSH connection fields using public-private keys</w:t>
      </w:r>
    </w:p>
    <w:p w:rsidR="005970EC" w:rsidRDefault="005970EC" w:rsidP="00BA3445"/>
    <w:p w:rsidR="005970EC" w:rsidRDefault="005970EC" w:rsidP="00BA3445">
      <w:r>
        <w:rPr>
          <w:noProof/>
          <w:lang w:val="en-AU" w:eastAsia="ja-JP"/>
        </w:rPr>
        <w:lastRenderedPageBreak/>
        <w:drawing>
          <wp:inline distT="0" distB="0" distL="0" distR="0">
            <wp:extent cx="3219587" cy="3378835"/>
            <wp:effectExtent l="0" t="0" r="0" b="0"/>
            <wp:docPr id="17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3219587" cy="3378835"/>
                    </a:xfrm>
                    <a:prstGeom prst="rect">
                      <a:avLst/>
                    </a:prstGeom>
                    <a:noFill/>
                    <a:ln>
                      <a:noFill/>
                    </a:ln>
                  </pic:spPr>
                </pic:pic>
              </a:graphicData>
            </a:graphic>
          </wp:inline>
        </w:drawing>
      </w:r>
    </w:p>
    <w:p w:rsidR="005970EC" w:rsidRDefault="005970EC" w:rsidP="00EB49E0">
      <w:pPr>
        <w:pStyle w:val="Caption"/>
      </w:pPr>
      <w:r>
        <w:t xml:space="preserve">Figure </w:t>
      </w:r>
      <w:fldSimple w:instr=" SEQ Figure \* ARABIC ">
        <w:r w:rsidR="00CD22EF">
          <w:rPr>
            <w:noProof/>
          </w:rPr>
          <w:t>19</w:t>
        </w:r>
      </w:fldSimple>
      <w:r>
        <w:t>: SSH connection fields using username/password combination</w:t>
      </w:r>
    </w:p>
    <w:p w:rsidR="005970EC" w:rsidRPr="005970EC" w:rsidRDefault="005970EC" w:rsidP="00BA3445"/>
    <w:p w:rsidR="00D23C16" w:rsidRDefault="00D23C16" w:rsidP="00BA3445">
      <w:pPr>
        <w:pStyle w:val="Heading2"/>
      </w:pPr>
      <w:bookmarkStart w:id="98" w:name="_Toc355280365"/>
      <w:bookmarkStart w:id="99" w:name="_Ref153711531"/>
      <w:r>
        <w:t>Logging Out</w:t>
      </w:r>
      <w:bookmarkEnd w:id="98"/>
    </w:p>
    <w:p w:rsidR="001A42EB" w:rsidRDefault="001A42EB" w:rsidP="001A42EB">
      <w:pPr>
        <w:pStyle w:val="Body"/>
      </w:pPr>
      <w:r>
        <w:t>There is no specific log out function for Specchio. Closing the Main Window will close your database session. If you restart Specchio, you will need to log in again.</w:t>
      </w:r>
    </w:p>
    <w:p w:rsidR="001A42EB" w:rsidRDefault="001A42EB" w:rsidP="001A42EB">
      <w:pPr>
        <w:pStyle w:val="Body"/>
      </w:pPr>
      <w:r>
        <w:t xml:space="preserve">If you select </w:t>
      </w:r>
      <w:r w:rsidRPr="001A42EB">
        <w:rPr>
          <w:rStyle w:val="GUIWord"/>
        </w:rPr>
        <w:t>Database</w:t>
      </w:r>
      <w:r>
        <w:t xml:space="preserve"> and </w:t>
      </w:r>
      <w:r w:rsidRPr="001A42EB">
        <w:rPr>
          <w:rStyle w:val="GUIWord"/>
        </w:rPr>
        <w:t>Connect to database</w:t>
      </w:r>
      <w:r>
        <w:t xml:space="preserve"> from the Specchio Main Window menus while you are logged in, Specchio will log you out before logging in again as the new User.</w:t>
      </w:r>
    </w:p>
    <w:p w:rsidR="00834A06" w:rsidRDefault="00834A06" w:rsidP="00BA3445">
      <w:pPr>
        <w:pStyle w:val="Heading2"/>
      </w:pPr>
      <w:bookmarkStart w:id="100" w:name="_Toc355280366"/>
      <w:r>
        <w:t>Changing your User Details</w:t>
      </w:r>
      <w:bookmarkEnd w:id="100"/>
    </w:p>
    <w:p w:rsidR="00834A06" w:rsidRDefault="00834A06" w:rsidP="00A7583F">
      <w:pPr>
        <w:pStyle w:val="Body"/>
      </w:pPr>
      <w:r>
        <w:t>After you have logged in and connected to your database, you can adjust your User Information.</w:t>
      </w:r>
    </w:p>
    <w:p w:rsidR="00834A06" w:rsidRPr="00834A06" w:rsidRDefault="00834A06" w:rsidP="00F50667">
      <w:pPr>
        <w:pStyle w:val="Bullet"/>
      </w:pPr>
      <w:r>
        <w:t xml:space="preserve">Select </w:t>
      </w:r>
      <w:r w:rsidRPr="00D23C16">
        <w:rPr>
          <w:rStyle w:val="GUIWord"/>
        </w:rPr>
        <w:t>Database</w:t>
      </w:r>
      <w:r>
        <w:t xml:space="preserve"> and </w:t>
      </w:r>
      <w:r w:rsidRPr="00D23C16">
        <w:rPr>
          <w:rStyle w:val="GUIWord"/>
        </w:rPr>
        <w:t>Edit user information</w:t>
      </w:r>
      <w:r>
        <w:t xml:space="preserve"> from the menu items from the main Specchio screen. The following dialog box will be displayed</w:t>
      </w:r>
      <w:r w:rsidR="00D23C16">
        <w:t xml:space="preserve"> showing your User information</w:t>
      </w:r>
      <w:r>
        <w:t>.</w:t>
      </w:r>
    </w:p>
    <w:p w:rsidR="00834A06" w:rsidRDefault="00834A06" w:rsidP="00B43B0C">
      <w:pPr>
        <w:pStyle w:val="FigureIndented"/>
      </w:pPr>
      <w:r>
        <w:rPr>
          <w:lang w:val="en-AU"/>
        </w:rPr>
        <w:lastRenderedPageBreak/>
        <w:drawing>
          <wp:inline distT="0" distB="0" distL="0" distR="0">
            <wp:extent cx="3297464" cy="2683116"/>
            <wp:effectExtent l="19050" t="0" r="0" b="0"/>
            <wp:docPr id="3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a:srcRect/>
                    <a:stretch>
                      <a:fillRect/>
                    </a:stretch>
                  </pic:blipFill>
                  <pic:spPr bwMode="auto">
                    <a:xfrm>
                      <a:off x="0" y="0"/>
                      <a:ext cx="3297464" cy="2683116"/>
                    </a:xfrm>
                    <a:prstGeom prst="rect">
                      <a:avLst/>
                    </a:prstGeom>
                    <a:noFill/>
                    <a:ln w="9525">
                      <a:noFill/>
                      <a:miter lim="800000"/>
                      <a:headEnd/>
                      <a:tailEnd/>
                    </a:ln>
                  </pic:spPr>
                </pic:pic>
              </a:graphicData>
            </a:graphic>
          </wp:inline>
        </w:drawing>
      </w:r>
    </w:p>
    <w:p w:rsidR="00834A06" w:rsidRDefault="00834A06" w:rsidP="00B43B0C">
      <w:pPr>
        <w:pStyle w:val="CaptionIndented"/>
      </w:pPr>
      <w:r>
        <w:t xml:space="preserve">Figure </w:t>
      </w:r>
      <w:fldSimple w:instr=" SEQ Figure \* ARABIC ">
        <w:r w:rsidR="00CD22EF">
          <w:rPr>
            <w:noProof/>
          </w:rPr>
          <w:t>20</w:t>
        </w:r>
      </w:fldSimple>
      <w:r>
        <w:t>: User Information update dialog</w:t>
      </w:r>
    </w:p>
    <w:p w:rsidR="00834A06" w:rsidRDefault="00834A06" w:rsidP="00F50667">
      <w:pPr>
        <w:pStyle w:val="Bullet"/>
      </w:pPr>
      <w:r>
        <w:t>Update the information as required. You cannot change the ANDS Party Identifier.</w:t>
      </w:r>
    </w:p>
    <w:p w:rsidR="00834A06" w:rsidRDefault="00834A06" w:rsidP="00F50667">
      <w:pPr>
        <w:pStyle w:val="Bullet"/>
      </w:pPr>
      <w:r>
        <w:t xml:space="preserve">Clink on </w:t>
      </w:r>
      <w:r w:rsidRPr="00D23C16">
        <w:rPr>
          <w:rStyle w:val="ActionButton"/>
        </w:rPr>
        <w:t>Update</w:t>
      </w:r>
      <w:r>
        <w:t xml:space="preserve"> to cause the changes to be written back into the database.</w:t>
      </w:r>
    </w:p>
    <w:p w:rsidR="00834A06" w:rsidRPr="00834A06" w:rsidRDefault="00834A06" w:rsidP="00A7583F">
      <w:pPr>
        <w:pStyle w:val="Body"/>
      </w:pPr>
      <w:r>
        <w:t xml:space="preserve">This process does not change your </w:t>
      </w:r>
      <w:r w:rsidRPr="00D23C16">
        <w:rPr>
          <w:rStyle w:val="GUIWord"/>
        </w:rPr>
        <w:t>User Name</w:t>
      </w:r>
      <w:r>
        <w:t xml:space="preserve"> or </w:t>
      </w:r>
      <w:r w:rsidRPr="00D23C16">
        <w:rPr>
          <w:rStyle w:val="GUIWord"/>
        </w:rPr>
        <w:t>Password</w:t>
      </w:r>
      <w:r>
        <w:t xml:space="preserve">, so there is no requirement to modify anything in the </w:t>
      </w:r>
      <w:r w:rsidRPr="001A42EB">
        <w:rPr>
          <w:rStyle w:val="CodeChar"/>
        </w:rPr>
        <w:t>db_config.txt</w:t>
      </w:r>
      <w:r>
        <w:t xml:space="preserve"> file.</w:t>
      </w:r>
    </w:p>
    <w:p w:rsidR="006B4F6F" w:rsidRDefault="006B4F6F" w:rsidP="006B4F6F">
      <w:pPr>
        <w:pStyle w:val="Heading1"/>
      </w:pPr>
      <w:bookmarkStart w:id="101" w:name="_Toc355280367"/>
      <w:r>
        <w:lastRenderedPageBreak/>
        <w:t>Loading</w:t>
      </w:r>
      <w:r w:rsidR="001A05D9">
        <w:t xml:space="preserve"> Data into Specchio</w:t>
      </w:r>
      <w:bookmarkEnd w:id="101"/>
    </w:p>
    <w:p w:rsidR="002A0FFE" w:rsidRPr="00084655" w:rsidRDefault="002A0FFE" w:rsidP="00BA3445">
      <w:pPr>
        <w:pStyle w:val="Heading2"/>
      </w:pPr>
      <w:bookmarkStart w:id="102" w:name="_Toc355280368"/>
      <w:r w:rsidRPr="00084655">
        <w:t xml:space="preserve">Creating a new </w:t>
      </w:r>
      <w:bookmarkEnd w:id="95"/>
      <w:bookmarkEnd w:id="96"/>
      <w:r w:rsidRPr="00084655">
        <w:t>Campaign</w:t>
      </w:r>
      <w:bookmarkEnd w:id="99"/>
      <w:bookmarkEnd w:id="102"/>
    </w:p>
    <w:p w:rsidR="002A0FFE" w:rsidRPr="00084655" w:rsidRDefault="00D23C16" w:rsidP="00F50667">
      <w:pPr>
        <w:pStyle w:val="Bullet"/>
      </w:pPr>
      <w:r>
        <w:t>S</w:t>
      </w:r>
      <w:r w:rsidR="002A0FFE" w:rsidRPr="00084655">
        <w:t xml:space="preserve">elect </w:t>
      </w:r>
      <w:r w:rsidR="002A0FFE" w:rsidRPr="00D23C16">
        <w:rPr>
          <w:rStyle w:val="GUIWord"/>
        </w:rPr>
        <w:t>Data Input</w:t>
      </w:r>
      <w:r w:rsidR="002A0FFE" w:rsidRPr="00084655">
        <w:t xml:space="preserve"> </w:t>
      </w:r>
      <w:r>
        <w:t xml:space="preserve">and </w:t>
      </w:r>
      <w:r w:rsidR="002A0FFE" w:rsidRPr="00D23C16">
        <w:rPr>
          <w:rStyle w:val="GUIWord"/>
        </w:rPr>
        <w:t>Create new campaign</w:t>
      </w:r>
      <w:r w:rsidR="002A0FFE" w:rsidRPr="00084655">
        <w:t xml:space="preserve"> </w:t>
      </w:r>
      <w:r>
        <w:t xml:space="preserve">from the </w:t>
      </w:r>
      <w:r w:rsidR="00A3077B">
        <w:t>Main Window</w:t>
      </w:r>
      <w:r>
        <w:t xml:space="preserve"> menus </w:t>
      </w:r>
      <w:r w:rsidR="002A0FFE" w:rsidRPr="00084655">
        <w:t>(</w:t>
      </w:r>
      <w:r w:rsidR="00B84CD6">
        <w:fldChar w:fldCharType="begin"/>
      </w:r>
      <w:r w:rsidR="00A30B2D">
        <w:instrText xml:space="preserve"> REF _Ref130604591 \h </w:instrText>
      </w:r>
      <w:r w:rsidR="00B84CD6">
        <w:fldChar w:fldCharType="separate"/>
      </w:r>
      <w:r w:rsidR="00CD22EF">
        <w:rPr>
          <w:b/>
          <w:bCs/>
          <w:lang w:val="en-US"/>
        </w:rPr>
        <w:t>Error! Reference source not found.</w:t>
      </w:r>
      <w:r w:rsidR="00B84CD6">
        <w:fldChar w:fldCharType="end"/>
      </w:r>
      <w:r w:rsidR="002A0FFE" w:rsidRPr="00084655">
        <w:t>). This brings up the new campaign dialog.</w:t>
      </w:r>
    </w:p>
    <w:p w:rsidR="00D23C16" w:rsidRPr="00084655" w:rsidRDefault="00D23C16" w:rsidP="00B43B0C">
      <w:pPr>
        <w:pStyle w:val="FigureIndented"/>
      </w:pPr>
      <w:r>
        <w:rPr>
          <w:lang w:val="en-AU"/>
        </w:rPr>
        <w:drawing>
          <wp:inline distT="0" distB="0" distL="0" distR="0">
            <wp:extent cx="3332480" cy="1168400"/>
            <wp:effectExtent l="25400" t="0" r="0" b="0"/>
            <wp:docPr id="1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a:srcRect/>
                    <a:stretch>
                      <a:fillRect/>
                    </a:stretch>
                  </pic:blipFill>
                  <pic:spPr bwMode="auto">
                    <a:xfrm>
                      <a:off x="0" y="0"/>
                      <a:ext cx="3332480" cy="1168400"/>
                    </a:xfrm>
                    <a:prstGeom prst="rect">
                      <a:avLst/>
                    </a:prstGeom>
                    <a:noFill/>
                    <a:ln w="9525">
                      <a:noFill/>
                      <a:miter lim="800000"/>
                      <a:headEnd/>
                      <a:tailEnd/>
                    </a:ln>
                  </pic:spPr>
                </pic:pic>
              </a:graphicData>
            </a:graphic>
          </wp:inline>
        </w:drawing>
      </w:r>
    </w:p>
    <w:p w:rsidR="00D23C16" w:rsidRPr="00084655" w:rsidRDefault="00D23C16" w:rsidP="00B43B0C">
      <w:pPr>
        <w:pStyle w:val="CaptionIndented"/>
      </w:pPr>
      <w:bookmarkStart w:id="103" w:name="_Ref130604624"/>
      <w:r w:rsidRPr="00084655">
        <w:t xml:space="preserve">Figure </w:t>
      </w:r>
      <w:fldSimple w:instr=" SEQ Figure \* ARABIC ">
        <w:r w:rsidR="00CD22EF">
          <w:rPr>
            <w:noProof/>
          </w:rPr>
          <w:t>21</w:t>
        </w:r>
      </w:fldSimple>
      <w:bookmarkEnd w:id="103"/>
      <w:r w:rsidRPr="00084655">
        <w:t>: New campaign dialog</w:t>
      </w:r>
    </w:p>
    <w:p w:rsidR="002A0FFE" w:rsidRPr="00084655" w:rsidRDefault="00D23C16" w:rsidP="00F50667">
      <w:pPr>
        <w:pStyle w:val="Bullet"/>
      </w:pPr>
      <w:r>
        <w:t>Enter the name you have selected for this</w:t>
      </w:r>
      <w:r w:rsidR="002A0FFE" w:rsidRPr="00084655">
        <w:t xml:space="preserve"> </w:t>
      </w:r>
      <w:r>
        <w:t>C</w:t>
      </w:r>
      <w:r w:rsidR="002A0FFE" w:rsidRPr="00084655">
        <w:t>ampaign</w:t>
      </w:r>
      <w:r>
        <w:t xml:space="preserve">. The maximum length is </w:t>
      </w:r>
      <w:r w:rsidR="002A0FFE" w:rsidRPr="00084655">
        <w:t>45 characters.</w:t>
      </w:r>
    </w:p>
    <w:p w:rsidR="002A0FFE" w:rsidRDefault="002A0FFE" w:rsidP="00F50667">
      <w:pPr>
        <w:pStyle w:val="Bullet"/>
      </w:pPr>
      <w:r w:rsidRPr="00084655">
        <w:t xml:space="preserve">To set the </w:t>
      </w:r>
      <w:r w:rsidR="00D23C16" w:rsidRPr="00D23C16">
        <w:rPr>
          <w:rStyle w:val="GUIWord"/>
        </w:rPr>
        <w:t>Main directory</w:t>
      </w:r>
      <w:r w:rsidR="005A0AA1">
        <w:t>,</w:t>
      </w:r>
      <w:r w:rsidRPr="00084655">
        <w:t xml:space="preserve"> select the </w:t>
      </w:r>
      <w:r w:rsidRPr="00D23C16">
        <w:rPr>
          <w:rStyle w:val="ActionButton"/>
        </w:rPr>
        <w:t>Browse</w:t>
      </w:r>
      <w:r w:rsidRPr="00084655">
        <w:t xml:space="preserve"> button </w:t>
      </w:r>
      <w:r w:rsidR="005A0AA1">
        <w:t>to display</w:t>
      </w:r>
      <w:r w:rsidRPr="00084655">
        <w:t xml:space="preserve"> a directory tree (</w:t>
      </w:r>
      <w:r w:rsidR="00B84CD6">
        <w:fldChar w:fldCharType="begin"/>
      </w:r>
      <w:r w:rsidR="00A30B2D">
        <w:instrText xml:space="preserve"> REF _Ref130605631 \h </w:instrText>
      </w:r>
      <w:r w:rsidR="00B84CD6">
        <w:fldChar w:fldCharType="separate"/>
      </w:r>
      <w:r w:rsidR="00CD22EF" w:rsidRPr="00084655">
        <w:t xml:space="preserve">Figure </w:t>
      </w:r>
      <w:r w:rsidR="00CD22EF">
        <w:rPr>
          <w:noProof/>
        </w:rPr>
        <w:t>22</w:t>
      </w:r>
      <w:r w:rsidR="00B84CD6">
        <w:fldChar w:fldCharType="end"/>
      </w:r>
      <w:r w:rsidRPr="00084655">
        <w:t xml:space="preserve">). </w:t>
      </w:r>
      <w:r w:rsidR="00D23C16" w:rsidRPr="00084655">
        <w:t xml:space="preserve">The </w:t>
      </w:r>
      <w:r w:rsidR="00D23C16" w:rsidRPr="00D23C16">
        <w:rPr>
          <w:rStyle w:val="GUIWord"/>
        </w:rPr>
        <w:t>Main directory</w:t>
      </w:r>
      <w:r w:rsidR="00D23C16" w:rsidRPr="00084655">
        <w:t xml:space="preserve"> path is a file system pathname pointing to the directory that contains all hierarchies and spectra of this study. </w:t>
      </w:r>
      <w:r w:rsidR="00D23C16">
        <w:t>(W</w:t>
      </w:r>
      <w:r w:rsidRPr="00084655">
        <w:t>hen using a UNIX system you may have</w:t>
      </w:r>
      <w:r w:rsidR="00D23C16">
        <w:t xml:space="preserve"> to enter a dot as filename </w:t>
      </w:r>
      <w:r w:rsidR="00B43B0C">
        <w:t>–</w:t>
      </w:r>
      <w:r w:rsidR="00D23C16">
        <w:t xml:space="preserve"> </w:t>
      </w:r>
      <w:r w:rsidR="005A0AA1">
        <w:t>see</w:t>
      </w:r>
      <w:r w:rsidR="00DF6BD7">
        <w:t xml:space="preserve"> </w:t>
      </w:r>
      <w:fldSimple w:instr=" REF _Ref355008998 \r \h  \* MERGEFORMAT ">
        <w:r w:rsidR="00CD22EF" w:rsidRPr="00CD22EF">
          <w:rPr>
            <w:rStyle w:val="CrossReference"/>
          </w:rPr>
          <w:t>5.1</w:t>
        </w:r>
      </w:fldSimple>
      <w:r w:rsidR="00DF6BD7" w:rsidRPr="00DF6BD7">
        <w:rPr>
          <w:rStyle w:val="CrossReference"/>
        </w:rPr>
        <w:t xml:space="preserve"> </w:t>
      </w:r>
      <w:fldSimple w:instr=" REF _Ref355009000 \h  \* MERGEFORMAT ">
        <w:r w:rsidR="00CD22EF" w:rsidRPr="00CD22EF">
          <w:rPr>
            <w:rStyle w:val="CrossReference"/>
          </w:rPr>
          <w:t>Unix Operation</w:t>
        </w:r>
      </w:fldSimple>
      <w:r w:rsidR="00D23C16">
        <w:t>.</w:t>
      </w:r>
      <w:r w:rsidRPr="00084655">
        <w:t>)</w:t>
      </w:r>
    </w:p>
    <w:p w:rsidR="002574CB" w:rsidRPr="00084655" w:rsidRDefault="002574CB" w:rsidP="00B43B0C">
      <w:pPr>
        <w:pStyle w:val="FigureIndented"/>
      </w:pPr>
      <w:r>
        <w:rPr>
          <w:lang w:val="en-AU"/>
        </w:rPr>
        <w:drawing>
          <wp:inline distT="0" distB="0" distL="0" distR="0">
            <wp:extent cx="4277360" cy="3108960"/>
            <wp:effectExtent l="25400" t="0" r="0" b="0"/>
            <wp:docPr id="1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3"/>
                    <a:srcRect/>
                    <a:stretch>
                      <a:fillRect/>
                    </a:stretch>
                  </pic:blipFill>
                  <pic:spPr bwMode="auto">
                    <a:xfrm>
                      <a:off x="0" y="0"/>
                      <a:ext cx="4277360" cy="3108960"/>
                    </a:xfrm>
                    <a:prstGeom prst="rect">
                      <a:avLst/>
                    </a:prstGeom>
                    <a:noFill/>
                    <a:ln w="9525">
                      <a:noFill/>
                      <a:miter lim="800000"/>
                      <a:headEnd/>
                      <a:tailEnd/>
                    </a:ln>
                  </pic:spPr>
                </pic:pic>
              </a:graphicData>
            </a:graphic>
          </wp:inline>
        </w:drawing>
      </w:r>
    </w:p>
    <w:p w:rsidR="002574CB" w:rsidRPr="00084655" w:rsidRDefault="002574CB" w:rsidP="00B43B0C">
      <w:pPr>
        <w:pStyle w:val="CaptionIndented"/>
      </w:pPr>
      <w:bookmarkStart w:id="104" w:name="_Ref130605631"/>
      <w:r w:rsidRPr="00084655">
        <w:t xml:space="preserve">Figure </w:t>
      </w:r>
      <w:fldSimple w:instr=" SEQ Figure \* ARABIC ">
        <w:r w:rsidR="00CD22EF">
          <w:rPr>
            <w:noProof/>
          </w:rPr>
          <w:t>22</w:t>
        </w:r>
      </w:fldSimple>
      <w:bookmarkEnd w:id="104"/>
      <w:r w:rsidRPr="00084655">
        <w:t>: Directory selection dialog</w:t>
      </w:r>
    </w:p>
    <w:p w:rsidR="002574CB" w:rsidRPr="00084655" w:rsidRDefault="002A0FFE" w:rsidP="00F50667">
      <w:pPr>
        <w:pStyle w:val="Bullet"/>
      </w:pPr>
      <w:r w:rsidRPr="00084655">
        <w:t xml:space="preserve">Click </w:t>
      </w:r>
      <w:r w:rsidR="00DF6BD7" w:rsidRPr="00DF6BD7">
        <w:rPr>
          <w:rStyle w:val="ActionButton"/>
        </w:rPr>
        <w:t> </w:t>
      </w:r>
      <w:r w:rsidRPr="00D23C16">
        <w:rPr>
          <w:rStyle w:val="ActionButton"/>
        </w:rPr>
        <w:t>Create</w:t>
      </w:r>
      <w:r w:rsidR="00DF6BD7">
        <w:rPr>
          <w:rStyle w:val="ActionButton"/>
        </w:rPr>
        <w:t> </w:t>
      </w:r>
      <w:r w:rsidRPr="00084655">
        <w:t xml:space="preserve"> to create the new, </w:t>
      </w:r>
      <w:r w:rsidR="00D23C16">
        <w:t>empty campaign on the database.</w:t>
      </w:r>
      <w:r w:rsidR="002574CB" w:rsidRPr="002574CB">
        <w:t xml:space="preserve"> </w:t>
      </w:r>
      <w:r w:rsidR="002574CB" w:rsidRPr="00084655">
        <w:t>A message box will appear once the campaign has been successfully created.</w:t>
      </w:r>
    </w:p>
    <w:p w:rsidR="002A0FFE" w:rsidRPr="00084655" w:rsidRDefault="002A0FFE" w:rsidP="00A7583F">
      <w:pPr>
        <w:pStyle w:val="Note"/>
      </w:pPr>
      <w:r w:rsidRPr="00084655">
        <w:t xml:space="preserve">Note </w:t>
      </w:r>
      <w:r w:rsidR="00D23C16">
        <w:tab/>
        <w:t>T</w:t>
      </w:r>
      <w:r w:rsidRPr="00084655">
        <w:t xml:space="preserve">here is no check if a campaign of the same name already exists. It is technically </w:t>
      </w:r>
      <w:r w:rsidR="005A0AA1">
        <w:t>feasible</w:t>
      </w:r>
      <w:r w:rsidRPr="00084655">
        <w:t xml:space="preserve"> to have two campaigns named the same. However, it is suggested to check on existing campaigns to avoid multiple campaigns with identical names. </w:t>
      </w:r>
    </w:p>
    <w:p w:rsidR="002A0FFE" w:rsidRPr="00084655" w:rsidRDefault="002A0FFE" w:rsidP="00A7583F">
      <w:pPr>
        <w:pStyle w:val="Body"/>
      </w:pPr>
      <w:r w:rsidRPr="00084655">
        <w:lastRenderedPageBreak/>
        <w:t>No automatic loading of spectral files is initiated when a new campaign is created. To load data into a new campaign use the function ‘load campaign data’.</w:t>
      </w:r>
    </w:p>
    <w:p w:rsidR="002A0FFE" w:rsidRDefault="006B4F6F" w:rsidP="00A7583F">
      <w:pPr>
        <w:pStyle w:val="DocAction"/>
      </w:pPr>
      <w:r>
        <w:t>%%% Create and Load button isn’t documented.</w:t>
      </w:r>
    </w:p>
    <w:p w:rsidR="0007393B" w:rsidRPr="0007393B" w:rsidRDefault="0007393B" w:rsidP="0007393B">
      <w:pPr>
        <w:pStyle w:val="DocAction"/>
      </w:pPr>
      <w:r>
        <w:t>%%% DC10-159 describes having multiple data upload paths for multiple computers. This changes the lay of the land a bit in this area. I new section needed here somewhere, and the key architecture diagram may need to be revisited.</w:t>
      </w:r>
    </w:p>
    <w:p w:rsidR="002A0FFE" w:rsidRDefault="002A0FFE" w:rsidP="00BA3445">
      <w:pPr>
        <w:pStyle w:val="Heading2"/>
      </w:pPr>
      <w:bookmarkStart w:id="105" w:name="_Ref153794251"/>
      <w:bookmarkStart w:id="106" w:name="_Toc355280369"/>
      <w:bookmarkStart w:id="107" w:name="_Ref130607984"/>
      <w:r w:rsidRPr="00084655">
        <w:t xml:space="preserve">Loading Campaign </w:t>
      </w:r>
      <w:r w:rsidR="00363277">
        <w:t xml:space="preserve">Spectrum </w:t>
      </w:r>
      <w:r w:rsidRPr="00084655">
        <w:t>Data</w:t>
      </w:r>
      <w:bookmarkEnd w:id="105"/>
      <w:bookmarkEnd w:id="106"/>
    </w:p>
    <w:p w:rsidR="00363277" w:rsidRDefault="00363277" w:rsidP="00363277">
      <w:pPr>
        <w:pStyle w:val="Body"/>
      </w:pPr>
      <w:r>
        <w:t xml:space="preserve">Loading of Campaign Spectrum data occurs as a single operation. </w:t>
      </w:r>
      <w:r w:rsidR="00204599">
        <w:t>On your local disk drive, prepare a sub-directory structure which reflects the hierarchy you require for your data in Specchio and put your Spectrum data files into this sub-directory structure. It is OK to place spectrum files in intermediate sub-directories.</w:t>
      </w:r>
    </w:p>
    <w:p w:rsidR="00204599" w:rsidRDefault="00204599" w:rsidP="00204599">
      <w:pPr>
        <w:pStyle w:val="Body"/>
      </w:pPr>
      <w:r>
        <w:t>The sub-directory tree must contain only spectrum files, and each sub-directory within the tree must contain only one type of file format.</w:t>
      </w:r>
    </w:p>
    <w:p w:rsidR="00204599" w:rsidRPr="00363277" w:rsidRDefault="00204599" w:rsidP="00204599">
      <w:pPr>
        <w:pStyle w:val="Body"/>
      </w:pPr>
      <w:r>
        <w:t>When you start the Spectrum load process, Specchio will process all sub-directories and files within this sub-directory tree and create a matching structure in your Campaign. For each sub-directory, it will open a file and check its format. It will then read all files in the sub-directory using the reading functions for that file format. If any file cannot be read, it will stop processing and advise you of the file which failed. Correct that file (either by removing it if it is not a spectrum file, or finding an uncorrupted version of the file). Then restart the upload process. Those spectra which have already been successfully uploaded will not be processed a second time.</w:t>
      </w:r>
    </w:p>
    <w:p w:rsidR="00204599" w:rsidRDefault="00204599" w:rsidP="00204599">
      <w:pPr>
        <w:pStyle w:val="DocAction"/>
      </w:pPr>
      <w:r>
        <w:t>%%% Clarify the following...</w:t>
      </w:r>
    </w:p>
    <w:p w:rsidR="002574CB" w:rsidRPr="00084655" w:rsidRDefault="002574CB" w:rsidP="00A7583F">
      <w:pPr>
        <w:pStyle w:val="Body"/>
      </w:pPr>
      <w:r w:rsidRPr="00084655">
        <w:t>Note that if different file types (e.g. ASD binary files and GER signature files) are occurring in the same campaign, hierarchies must contain only one file type. This restriction is due to two reasons: (a) the file loading process is instantiating one concrete file loader class and applies it to all files in a directory and (b) it is against common sense to put files from different instruments/sensors into one directory. Consider a case where one species is being sampled with ASD and GER. A logical folder setup would be: a species folder with two subfolders for ASD and GER. These subfolders then contain the spectral files.</w:t>
      </w:r>
    </w:p>
    <w:p w:rsidR="002574CB" w:rsidRDefault="002574CB" w:rsidP="00F50667">
      <w:pPr>
        <w:pStyle w:val="Bullet"/>
      </w:pPr>
      <w:r>
        <w:t>S</w:t>
      </w:r>
      <w:r w:rsidR="002A0FFE" w:rsidRPr="00084655">
        <w:t xml:space="preserve">elect </w:t>
      </w:r>
      <w:r w:rsidR="002A0FFE" w:rsidRPr="002574CB">
        <w:rPr>
          <w:rStyle w:val="GUIWord"/>
        </w:rPr>
        <w:t>Data Input</w:t>
      </w:r>
      <w:r>
        <w:t xml:space="preserve"> and </w:t>
      </w:r>
      <w:r w:rsidR="002A0FFE" w:rsidRPr="002574CB">
        <w:rPr>
          <w:rStyle w:val="GUIWord"/>
        </w:rPr>
        <w:t>Load campaign data</w:t>
      </w:r>
      <w:r>
        <w:t xml:space="preserve"> from the Specchio </w:t>
      </w:r>
      <w:r w:rsidR="00A3077B">
        <w:t>Main Window</w:t>
      </w:r>
      <w:r>
        <w:t>.</w:t>
      </w:r>
    </w:p>
    <w:p w:rsidR="002574CB" w:rsidRPr="00084655" w:rsidRDefault="002574CB" w:rsidP="007362C3">
      <w:pPr>
        <w:pStyle w:val="FigureIndented"/>
      </w:pPr>
      <w:r>
        <w:rPr>
          <w:lang w:val="en-AU"/>
        </w:rPr>
        <w:drawing>
          <wp:inline distT="0" distB="0" distL="0" distR="0">
            <wp:extent cx="3464560" cy="1320800"/>
            <wp:effectExtent l="25400" t="0" r="0" b="0"/>
            <wp:docPr id="2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4"/>
                    <a:srcRect/>
                    <a:stretch>
                      <a:fillRect/>
                    </a:stretch>
                  </pic:blipFill>
                  <pic:spPr bwMode="auto">
                    <a:xfrm>
                      <a:off x="0" y="0"/>
                      <a:ext cx="3464560" cy="1320800"/>
                    </a:xfrm>
                    <a:prstGeom prst="rect">
                      <a:avLst/>
                    </a:prstGeom>
                    <a:noFill/>
                    <a:ln w="9525">
                      <a:noFill/>
                      <a:miter lim="800000"/>
                      <a:headEnd/>
                      <a:tailEnd/>
                    </a:ln>
                  </pic:spPr>
                </pic:pic>
              </a:graphicData>
            </a:graphic>
          </wp:inline>
        </w:drawing>
      </w:r>
    </w:p>
    <w:p w:rsidR="002574CB" w:rsidRPr="00084655" w:rsidRDefault="002574CB" w:rsidP="007362C3">
      <w:pPr>
        <w:pStyle w:val="CaptionIndented"/>
      </w:pPr>
      <w:r w:rsidRPr="00084655">
        <w:t xml:space="preserve">Figure </w:t>
      </w:r>
      <w:fldSimple w:instr=" SEQ Figure \* ARABIC ">
        <w:r w:rsidR="00CD22EF">
          <w:rPr>
            <w:noProof/>
          </w:rPr>
          <w:t>23</w:t>
        </w:r>
      </w:fldSimple>
      <w:r w:rsidRPr="00084655">
        <w:t>: Load Spectral Data dialog</w:t>
      </w:r>
    </w:p>
    <w:p w:rsidR="002574CB" w:rsidRDefault="007362C3" w:rsidP="00F50667">
      <w:pPr>
        <w:pStyle w:val="Bullet"/>
      </w:pPr>
      <w:r>
        <w:t xml:space="preserve">From the list of </w:t>
      </w:r>
      <w:r w:rsidRPr="002574CB">
        <w:rPr>
          <w:rStyle w:val="GUIWord"/>
        </w:rPr>
        <w:t>Campaign names</w:t>
      </w:r>
      <w:r>
        <w:t xml:space="preserve"> in the dropdown box, s</w:t>
      </w:r>
      <w:r w:rsidR="002A0FFE" w:rsidRPr="00084655">
        <w:t>elect the</w:t>
      </w:r>
      <w:r w:rsidR="002574CB">
        <w:t xml:space="preserve"> name of the</w:t>
      </w:r>
      <w:r w:rsidR="002A0FFE" w:rsidRPr="00084655">
        <w:t xml:space="preserve"> campaign </w:t>
      </w:r>
      <w:r>
        <w:t>into which</w:t>
      </w:r>
      <w:r w:rsidR="002A0FFE" w:rsidRPr="00084655">
        <w:t xml:space="preserve"> you want to load</w:t>
      </w:r>
      <w:r>
        <w:t xml:space="preserve"> data</w:t>
      </w:r>
      <w:r w:rsidR="002574CB">
        <w:t>.</w:t>
      </w:r>
    </w:p>
    <w:p w:rsidR="002A0FFE" w:rsidRPr="00084655" w:rsidRDefault="002574CB" w:rsidP="00F50667">
      <w:pPr>
        <w:pStyle w:val="Bullet"/>
      </w:pPr>
      <w:r>
        <w:lastRenderedPageBreak/>
        <w:t>C</w:t>
      </w:r>
      <w:r w:rsidR="002A0FFE" w:rsidRPr="00084655">
        <w:t xml:space="preserve">lick the </w:t>
      </w:r>
      <w:r w:rsidR="007362C3" w:rsidRPr="007362C3">
        <w:rPr>
          <w:rStyle w:val="ActionButton"/>
        </w:rPr>
        <w:t xml:space="preserve"> </w:t>
      </w:r>
      <w:r w:rsidR="002A0FFE" w:rsidRPr="002574CB">
        <w:rPr>
          <w:rStyle w:val="ActionButton"/>
        </w:rPr>
        <w:t>Load</w:t>
      </w:r>
      <w:r>
        <w:rPr>
          <w:rStyle w:val="ActionButton"/>
        </w:rPr>
        <w:t xml:space="preserve"> </w:t>
      </w:r>
      <w:r w:rsidR="007362C3" w:rsidRPr="007362C3">
        <w:t xml:space="preserve"> </w:t>
      </w:r>
      <w:r w:rsidR="002A0FFE" w:rsidRPr="00084655">
        <w:t xml:space="preserve">button. The loading progress is shown in the </w:t>
      </w:r>
      <w:r w:rsidR="007362C3" w:rsidRPr="00084655">
        <w:t>Main Window</w:t>
      </w:r>
      <w:r w:rsidR="002A0FFE" w:rsidRPr="00084655">
        <w:t>. A message box will appear once all data</w:t>
      </w:r>
      <w:r>
        <w:t xml:space="preserve"> has been loaded to the system.</w:t>
      </w:r>
    </w:p>
    <w:p w:rsidR="002A0FFE" w:rsidRDefault="002A0FFE" w:rsidP="00A7583F">
      <w:pPr>
        <w:pStyle w:val="Body"/>
      </w:pPr>
      <w:r w:rsidRPr="00084655">
        <w:t xml:space="preserve">If a campaign is ongoing over a longer period of time, new data can be added by first loading the new files and hierarchies into the existing file structure on </w:t>
      </w:r>
      <w:r w:rsidR="002574CB">
        <w:t>you</w:t>
      </w:r>
      <w:r w:rsidR="00BA0289">
        <w:t>r</w:t>
      </w:r>
      <w:r w:rsidR="002574CB">
        <w:t xml:space="preserve"> computer’s</w:t>
      </w:r>
      <w:r w:rsidRPr="00084655">
        <w:t xml:space="preserve"> disc and then running the loading process again. Each spectral data loading process check</w:t>
      </w:r>
      <w:r w:rsidR="002574CB">
        <w:t>s</w:t>
      </w:r>
      <w:r w:rsidRPr="00084655">
        <w:t xml:space="preserve"> if hierarchies and spectra already exist in the database. Only new hierarchies and spectra will be </w:t>
      </w:r>
      <w:r w:rsidR="002574CB">
        <w:t>loaded</w:t>
      </w:r>
      <w:r w:rsidRPr="00084655">
        <w:t>.</w:t>
      </w:r>
    </w:p>
    <w:p w:rsidR="00BA0289" w:rsidRDefault="00BA0289" w:rsidP="00BA0289">
      <w:pPr>
        <w:pStyle w:val="DocAction"/>
      </w:pPr>
      <w:r>
        <w:t xml:space="preserve">%%% Clearly the system identifies the input format being read. How robust is this </w:t>
      </w:r>
      <w:r w:rsidR="00D84FA6">
        <w:t>process? D</w:t>
      </w:r>
      <w:r>
        <w:t>oes the user need to take any precautions? For example, if the catch all TXT file uses an inappropriate heading name in the first column, can it be misrecognised as something else? Are file extens</w:t>
      </w:r>
      <w:r w:rsidR="008761BA">
        <w:t>ions used to help recognise the file type, or can you use any file extension you like</w:t>
      </w:r>
      <w:r>
        <w:t>? Clearly it sniffs one file</w:t>
      </w:r>
      <w:r w:rsidR="008761BA">
        <w:t xml:space="preserve"> from the directory</w:t>
      </w:r>
      <w:r>
        <w:t xml:space="preserve"> to find out its type, loads that type’s loading class and then cycles through the directory files. It would appear then that you cannot have any other files at all in the directory – no images, no readmes, no other stuff at all, or it would crash the reading class. Even worse, it could be the one that gets sniffed, and that would stuff everything up for the whole directory.</w:t>
      </w:r>
      <w:r w:rsidR="008761BA">
        <w:t xml:space="preserve"> What’s more, you can’t have your images anywhere in your sub-tree or they’ll get found and the loading process will trip over them and stop.</w:t>
      </w:r>
      <w:r w:rsidR="00CC1762">
        <w:t xml:space="preserve"> You can’t even put them in afterwards if there’s any chance you might have more data for this campaign to load later.</w:t>
      </w:r>
    </w:p>
    <w:p w:rsidR="00945FEF" w:rsidRDefault="00945FEF" w:rsidP="00EC5FA4">
      <w:pPr>
        <w:pStyle w:val="Body"/>
      </w:pPr>
      <w:r>
        <w:t>If a directory contains unknown file types, an according warning message is shown:</w:t>
      </w:r>
    </w:p>
    <w:p w:rsidR="00945FEF" w:rsidRDefault="00945FEF" w:rsidP="00EC5FA4">
      <w:pPr>
        <w:pStyle w:val="Figure"/>
      </w:pPr>
      <w:r>
        <w:rPr>
          <w:lang w:val="en-AU"/>
        </w:rPr>
        <w:drawing>
          <wp:inline distT="0" distB="0" distL="0" distR="0">
            <wp:extent cx="5580380" cy="1060525"/>
            <wp:effectExtent l="25400" t="0" r="7620" b="0"/>
            <wp:docPr id="5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srcRect/>
                    <a:stretch>
                      <a:fillRect/>
                    </a:stretch>
                  </pic:blipFill>
                  <pic:spPr bwMode="auto">
                    <a:xfrm>
                      <a:off x="0" y="0"/>
                      <a:ext cx="5580380" cy="1060525"/>
                    </a:xfrm>
                    <a:prstGeom prst="rect">
                      <a:avLst/>
                    </a:prstGeom>
                    <a:noFill/>
                    <a:ln w="9525">
                      <a:noFill/>
                      <a:miter lim="800000"/>
                      <a:headEnd/>
                      <a:tailEnd/>
                    </a:ln>
                  </pic:spPr>
                </pic:pic>
              </a:graphicData>
            </a:graphic>
          </wp:inline>
        </w:drawing>
      </w:r>
    </w:p>
    <w:p w:rsidR="002A0FFE" w:rsidRDefault="00945FEF" w:rsidP="00EC5FA4">
      <w:pPr>
        <w:pStyle w:val="Body"/>
      </w:pPr>
      <w:r>
        <w:t>Make sure that the files in the indicated directory are supported by SPECCHIO.</w:t>
      </w:r>
    </w:p>
    <w:p w:rsidR="008761BA" w:rsidRDefault="008761BA" w:rsidP="008761BA">
      <w:pPr>
        <w:pStyle w:val="DocAction"/>
      </w:pPr>
      <w:r>
        <w:t xml:space="preserve">%%% What should you do if you get this message? Delete </w:t>
      </w:r>
      <w:r w:rsidR="00CC1762">
        <w:t xml:space="preserve">teh Campaign hierarchy </w:t>
      </w:r>
      <w:r>
        <w:t>and start again? Correct and retry without cleanup? Does it tell you which was the offending file, so you can correct the problem? In the current app, does it tell you the directory? Check when server comes up again?</w:t>
      </w:r>
    </w:p>
    <w:p w:rsidR="00D84FA6" w:rsidRDefault="00D84FA6" w:rsidP="00EC5FA4">
      <w:pPr>
        <w:pStyle w:val="Body"/>
      </w:pPr>
      <w:r>
        <w:t>The following sections list all of the supported Spectrum file types.</w:t>
      </w:r>
    </w:p>
    <w:p w:rsidR="00105693" w:rsidRDefault="00105693" w:rsidP="00D84FA6">
      <w:pPr>
        <w:pStyle w:val="Heading3"/>
      </w:pPr>
      <w:bookmarkStart w:id="108" w:name="_Toc355280370"/>
      <w:bookmarkStart w:id="109" w:name="_Ref153795826"/>
      <w:r>
        <w:t>ASD Files</w:t>
      </w:r>
      <w:bookmarkEnd w:id="108"/>
    </w:p>
    <w:p w:rsidR="00105693" w:rsidRDefault="00105693" w:rsidP="00EC5FA4">
      <w:pPr>
        <w:pStyle w:val="Body"/>
      </w:pPr>
      <w:r>
        <w:t>SPECCHIO has been tested with ASD FS3, ASD FS PRO and ASD FSVNIR binary files.</w:t>
      </w:r>
    </w:p>
    <w:p w:rsidR="00105693" w:rsidRPr="00105693" w:rsidRDefault="006E74A3" w:rsidP="00EC5FA4">
      <w:pPr>
        <w:pStyle w:val="Body"/>
      </w:pPr>
      <w:r>
        <w:t>Since SPECCHIO version 2.2</w:t>
      </w:r>
      <w:r w:rsidR="00712354">
        <w:t>.0</w:t>
      </w:r>
      <w:r w:rsidR="002574CB">
        <w:t xml:space="preserve">, </w:t>
      </w:r>
      <w:r>
        <w:t>the new ASD file format (Indico Version 7) is supported.</w:t>
      </w:r>
    </w:p>
    <w:p w:rsidR="002A0FFE" w:rsidRPr="00084655" w:rsidRDefault="002A0FFE" w:rsidP="00D84FA6">
      <w:pPr>
        <w:pStyle w:val="Heading3"/>
      </w:pPr>
      <w:bookmarkStart w:id="110" w:name="_Toc355280371"/>
      <w:r w:rsidRPr="00084655">
        <w:t>GER Signature Files</w:t>
      </w:r>
      <w:bookmarkEnd w:id="109"/>
      <w:bookmarkEnd w:id="110"/>
    </w:p>
    <w:p w:rsidR="002A0FFE" w:rsidRPr="00084655" w:rsidRDefault="002A0FFE" w:rsidP="00EC5FA4">
      <w:pPr>
        <w:pStyle w:val="Body"/>
      </w:pPr>
      <w:r w:rsidRPr="00084655">
        <w:t xml:space="preserve">These files hold two spectral measurements at once: the target and the white reference </w:t>
      </w:r>
      <w:r w:rsidR="002100B4" w:rsidRPr="00084655">
        <w:t>Spectr</w:t>
      </w:r>
      <w:r w:rsidR="002100B4">
        <w:t>a</w:t>
      </w:r>
      <w:r w:rsidRPr="00084655">
        <w:t xml:space="preserve">. When loading GER files two hierarchies named </w:t>
      </w:r>
      <w:r w:rsidR="002574CB">
        <w:rPr>
          <w:rStyle w:val="GUIWord"/>
        </w:rPr>
        <w:t>t</w:t>
      </w:r>
      <w:r w:rsidRPr="002574CB">
        <w:rPr>
          <w:rStyle w:val="GUIWord"/>
        </w:rPr>
        <w:t>argets</w:t>
      </w:r>
      <w:r w:rsidRPr="00084655">
        <w:t xml:space="preserve"> and </w:t>
      </w:r>
      <w:r w:rsidR="002574CB">
        <w:rPr>
          <w:rStyle w:val="GUIWord"/>
        </w:rPr>
        <w:t>r</w:t>
      </w:r>
      <w:r w:rsidRPr="002574CB">
        <w:rPr>
          <w:rStyle w:val="GUIWord"/>
        </w:rPr>
        <w:t>eferences</w:t>
      </w:r>
      <w:r w:rsidR="002574CB">
        <w:t xml:space="preserve"> are created</w:t>
      </w:r>
      <w:r w:rsidRPr="00084655">
        <w:t xml:space="preserve">. The target and the reference </w:t>
      </w:r>
      <w:r w:rsidR="002100B4">
        <w:t>Spectra</w:t>
      </w:r>
      <w:r w:rsidR="002100B4" w:rsidRPr="00084655">
        <w:t xml:space="preserve"> </w:t>
      </w:r>
      <w:r w:rsidRPr="00084655">
        <w:t>filename</w:t>
      </w:r>
      <w:r w:rsidR="006F0D43">
        <w:t>s are duplicated in each hierarchy</w:t>
      </w:r>
      <w:r w:rsidRPr="00084655">
        <w:t xml:space="preserve"> (</w:t>
      </w:r>
      <w:r w:rsidR="006F0D43">
        <w:t>e.g.</w:t>
      </w:r>
      <w:r w:rsidRPr="00084655">
        <w:t xml:space="preserve"> </w:t>
      </w:r>
      <w:r w:rsidR="00B84CD6">
        <w:fldChar w:fldCharType="begin"/>
      </w:r>
      <w:r w:rsidR="00A30B2D">
        <w:instrText xml:space="preserve"> REF _Ref153795734 \h </w:instrText>
      </w:r>
      <w:r w:rsidR="00B84CD6">
        <w:fldChar w:fldCharType="separate"/>
      </w:r>
      <w:r w:rsidR="00CD22EF" w:rsidRPr="00084655">
        <w:t xml:space="preserve">Figure </w:t>
      </w:r>
      <w:r w:rsidR="00CD22EF">
        <w:rPr>
          <w:noProof/>
        </w:rPr>
        <w:t>24</w:t>
      </w:r>
      <w:r w:rsidR="00B84CD6">
        <w:fldChar w:fldCharType="end"/>
      </w:r>
      <w:r w:rsidR="002574CB">
        <w:t xml:space="preserve">). A data link of the type </w:t>
      </w:r>
      <w:r w:rsidR="002574CB" w:rsidRPr="002574CB">
        <w:rPr>
          <w:rStyle w:val="GUIWord"/>
        </w:rPr>
        <w:t>Spectralon</w:t>
      </w:r>
      <w:r w:rsidRPr="00084655">
        <w:t xml:space="preserve"> is </w:t>
      </w:r>
      <w:r w:rsidR="002574CB">
        <w:t>created</w:t>
      </w:r>
      <w:r w:rsidRPr="00084655">
        <w:t xml:space="preserve"> linking the target to the reference </w:t>
      </w:r>
      <w:r w:rsidR="002100B4" w:rsidRPr="00084655">
        <w:t>Spectrum</w:t>
      </w:r>
      <w:r w:rsidRPr="00084655">
        <w:t>.</w:t>
      </w:r>
    </w:p>
    <w:p w:rsidR="002A0FFE" w:rsidRPr="00084655" w:rsidRDefault="00410FC7" w:rsidP="00EC5FA4">
      <w:pPr>
        <w:pStyle w:val="Figure"/>
      </w:pPr>
      <w:r>
        <w:rPr>
          <w:lang w:val="en-AU"/>
        </w:rPr>
        <w:lastRenderedPageBreak/>
        <w:drawing>
          <wp:inline distT="0" distB="0" distL="0" distR="0">
            <wp:extent cx="1493520" cy="802640"/>
            <wp:effectExtent l="25400" t="0" r="508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
                    <a:srcRect/>
                    <a:stretch>
                      <a:fillRect/>
                    </a:stretch>
                  </pic:blipFill>
                  <pic:spPr bwMode="auto">
                    <a:xfrm>
                      <a:off x="0" y="0"/>
                      <a:ext cx="1493520" cy="802640"/>
                    </a:xfrm>
                    <a:prstGeom prst="rect">
                      <a:avLst/>
                    </a:prstGeom>
                    <a:noFill/>
                    <a:ln w="9525">
                      <a:noFill/>
                      <a:miter lim="800000"/>
                      <a:headEnd/>
                      <a:tailEnd/>
                    </a:ln>
                  </pic:spPr>
                </pic:pic>
              </a:graphicData>
            </a:graphic>
          </wp:inline>
        </w:drawing>
      </w:r>
    </w:p>
    <w:p w:rsidR="002A0FFE" w:rsidRPr="00084655" w:rsidRDefault="002A0FFE" w:rsidP="00EC5FA4">
      <w:pPr>
        <w:pStyle w:val="Caption"/>
      </w:pPr>
      <w:bookmarkStart w:id="111" w:name="_Ref153795734"/>
      <w:r w:rsidRPr="00084655">
        <w:t xml:space="preserve">Figure </w:t>
      </w:r>
      <w:r w:rsidR="00B84CD6">
        <w:fldChar w:fldCharType="begin"/>
      </w:r>
      <w:r w:rsidR="00FB7375">
        <w:instrText xml:space="preserve"> </w:instrText>
      </w:r>
      <w:r w:rsidR="00567E0A">
        <w:instrText>SEQ</w:instrText>
      </w:r>
      <w:r w:rsidR="00FB7375">
        <w:instrText xml:space="preserve"> Figure \* ARABIC </w:instrText>
      </w:r>
      <w:r w:rsidR="00B84CD6">
        <w:fldChar w:fldCharType="separate"/>
      </w:r>
      <w:r w:rsidR="00CD22EF">
        <w:rPr>
          <w:noProof/>
        </w:rPr>
        <w:t>24</w:t>
      </w:r>
      <w:r w:rsidR="00B84CD6">
        <w:rPr>
          <w:noProof/>
        </w:rPr>
        <w:fldChar w:fldCharType="end"/>
      </w:r>
      <w:bookmarkEnd w:id="111"/>
      <w:r w:rsidR="002100B4">
        <w:rPr>
          <w:noProof/>
        </w:rPr>
        <w:t xml:space="preserve">: </w:t>
      </w:r>
      <w:r w:rsidRPr="00084655">
        <w:t xml:space="preserve"> Automatically created hierarchies for GER files</w:t>
      </w:r>
    </w:p>
    <w:p w:rsidR="002A0FFE" w:rsidRPr="00084655" w:rsidRDefault="002A0FFE" w:rsidP="00D84FA6">
      <w:pPr>
        <w:pStyle w:val="Heading3"/>
      </w:pPr>
      <w:bookmarkStart w:id="112" w:name="_Toc355280372"/>
      <w:r w:rsidRPr="00084655">
        <w:t>MFR OUT Files</w:t>
      </w:r>
      <w:bookmarkEnd w:id="112"/>
    </w:p>
    <w:p w:rsidR="006F0D43" w:rsidRDefault="002A0FFE" w:rsidP="00EC5FA4">
      <w:pPr>
        <w:pStyle w:val="Body"/>
      </w:pPr>
      <w:r w:rsidRPr="00084655">
        <w:t>These files contain the capture time, the sun zenith angle and the spectral data for total, diffuse and direct irradiance.</w:t>
      </w:r>
      <w:r w:rsidR="006F0D43">
        <w:t xml:space="preserve"> </w:t>
      </w:r>
      <w:r w:rsidRPr="00084655">
        <w:t xml:space="preserve">The sun angle and the direct irradiance data are discarded and only the total </w:t>
      </w:r>
      <w:r w:rsidR="006F0D43">
        <w:t>and diffuse spectra are stored.</w:t>
      </w:r>
    </w:p>
    <w:p w:rsidR="002A0FFE" w:rsidRPr="00084655" w:rsidRDefault="006F0D43" w:rsidP="00EC5FA4">
      <w:pPr>
        <w:pStyle w:val="Body"/>
      </w:pPr>
      <w:r>
        <w:t>When loading these files</w:t>
      </w:r>
      <w:r w:rsidR="002A0FFE" w:rsidRPr="00084655">
        <w:t xml:space="preserve"> two hierarchies named </w:t>
      </w:r>
      <w:r w:rsidR="002A0FFE" w:rsidRPr="006F0D43">
        <w:rPr>
          <w:rStyle w:val="GUIWord"/>
        </w:rPr>
        <w:t>total</w:t>
      </w:r>
      <w:r w:rsidR="002A0FFE" w:rsidRPr="00084655">
        <w:t xml:space="preserve"> and </w:t>
      </w:r>
      <w:r w:rsidR="002A0FFE" w:rsidRPr="006F0D43">
        <w:rPr>
          <w:rStyle w:val="GUIWord"/>
        </w:rPr>
        <w:t>diffuse</w:t>
      </w:r>
      <w:r w:rsidR="002A0FFE" w:rsidRPr="00084655">
        <w:t xml:space="preserve"> are created. The filenames a</w:t>
      </w:r>
      <w:r w:rsidR="005A0AA1">
        <w:t xml:space="preserve">ssigned to the spectra are </w:t>
      </w:r>
      <w:r w:rsidR="002A0FFE" w:rsidRPr="00084655">
        <w:t>generated using the captur</w:t>
      </w:r>
      <w:r w:rsidR="002100B4">
        <w:t>e</w:t>
      </w:r>
      <w:r w:rsidR="002A0FFE" w:rsidRPr="00084655">
        <w:t xml:space="preserve"> date and time.</w:t>
      </w:r>
      <w:r>
        <w:t xml:space="preserve"> The same filenames will appear in the </w:t>
      </w:r>
      <w:r w:rsidRPr="006F0D43">
        <w:rPr>
          <w:rStyle w:val="GUIWord"/>
        </w:rPr>
        <w:t>total</w:t>
      </w:r>
      <w:r>
        <w:t xml:space="preserve"> and </w:t>
      </w:r>
      <w:r w:rsidRPr="006F0D43">
        <w:rPr>
          <w:rStyle w:val="GUIWord"/>
        </w:rPr>
        <w:t>diffuse</w:t>
      </w:r>
      <w:r>
        <w:t xml:space="preserve"> hierarchies</w:t>
      </w:r>
      <w:r w:rsidRPr="00084655">
        <w:t xml:space="preserve"> (</w:t>
      </w:r>
      <w:r>
        <w:t>e.g</w:t>
      </w:r>
      <w:r w:rsidRPr="00084655">
        <w:t xml:space="preserve">. </w:t>
      </w:r>
      <w:r w:rsidR="00B84CD6">
        <w:fldChar w:fldCharType="begin"/>
      </w:r>
      <w:r w:rsidR="00A30B2D">
        <w:instrText xml:space="preserve"> REF _Ref153796254 \h </w:instrText>
      </w:r>
      <w:r w:rsidR="00B84CD6">
        <w:fldChar w:fldCharType="separate"/>
      </w:r>
      <w:r w:rsidR="00CD22EF" w:rsidRPr="00084655">
        <w:t xml:space="preserve">Figure </w:t>
      </w:r>
      <w:r w:rsidR="00CD22EF">
        <w:rPr>
          <w:noProof/>
        </w:rPr>
        <w:t>25</w:t>
      </w:r>
      <w:r w:rsidR="00B84CD6">
        <w:fldChar w:fldCharType="end"/>
      </w:r>
      <w:r w:rsidRPr="00084655">
        <w:t>)</w:t>
      </w:r>
      <w:r>
        <w:t>.</w:t>
      </w:r>
    </w:p>
    <w:p w:rsidR="002A0FFE" w:rsidRPr="00084655" w:rsidRDefault="00410FC7" w:rsidP="00EC5FA4">
      <w:pPr>
        <w:pStyle w:val="Figure"/>
      </w:pPr>
      <w:r>
        <w:rPr>
          <w:lang w:val="en-AU"/>
        </w:rPr>
        <w:drawing>
          <wp:inline distT="0" distB="0" distL="0" distR="0">
            <wp:extent cx="2011680" cy="3352800"/>
            <wp:effectExtent l="2540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7"/>
                    <a:srcRect/>
                    <a:stretch>
                      <a:fillRect/>
                    </a:stretch>
                  </pic:blipFill>
                  <pic:spPr bwMode="auto">
                    <a:xfrm>
                      <a:off x="0" y="0"/>
                      <a:ext cx="2011680" cy="3352800"/>
                    </a:xfrm>
                    <a:prstGeom prst="rect">
                      <a:avLst/>
                    </a:prstGeom>
                    <a:noFill/>
                    <a:ln w="9525">
                      <a:noFill/>
                      <a:miter lim="800000"/>
                      <a:headEnd/>
                      <a:tailEnd/>
                    </a:ln>
                  </pic:spPr>
                </pic:pic>
              </a:graphicData>
            </a:graphic>
          </wp:inline>
        </w:drawing>
      </w:r>
    </w:p>
    <w:p w:rsidR="002A0FFE" w:rsidRDefault="002A0FFE" w:rsidP="00EC5FA4">
      <w:pPr>
        <w:pStyle w:val="Caption"/>
      </w:pPr>
      <w:bookmarkStart w:id="113" w:name="_Ref153796254"/>
      <w:r w:rsidRPr="00084655">
        <w:t xml:space="preserve">Figure </w:t>
      </w:r>
      <w:r w:rsidR="00B84CD6">
        <w:fldChar w:fldCharType="begin"/>
      </w:r>
      <w:r w:rsidR="00FB7375">
        <w:instrText xml:space="preserve"> </w:instrText>
      </w:r>
      <w:r w:rsidR="00567E0A">
        <w:instrText>SEQ</w:instrText>
      </w:r>
      <w:r w:rsidR="00FB7375">
        <w:instrText xml:space="preserve"> Figure \* ARABIC </w:instrText>
      </w:r>
      <w:r w:rsidR="00B84CD6">
        <w:fldChar w:fldCharType="separate"/>
      </w:r>
      <w:r w:rsidR="00CD22EF">
        <w:rPr>
          <w:noProof/>
        </w:rPr>
        <w:t>25</w:t>
      </w:r>
      <w:r w:rsidR="00B84CD6">
        <w:rPr>
          <w:noProof/>
        </w:rPr>
        <w:fldChar w:fldCharType="end"/>
      </w:r>
      <w:bookmarkEnd w:id="113"/>
      <w:r w:rsidRPr="00084655">
        <w:t>: Automatically created total and diffuse hierarchies for MFR data</w:t>
      </w:r>
    </w:p>
    <w:p w:rsidR="002100B4" w:rsidRPr="002100B4" w:rsidRDefault="002100B4" w:rsidP="002100B4">
      <w:pPr>
        <w:pStyle w:val="DocAction"/>
      </w:pPr>
      <w:r>
        <w:t xml:space="preserve">%%% Why are all the times in the above list :59 seconds, except for the last? It looks like a bug somewhere. It should be </w:t>
      </w:r>
      <w:r w:rsidR="00CC1762">
        <w:t xml:space="preserve">either </w:t>
      </w:r>
      <w:r>
        <w:t>corrected or commented on.</w:t>
      </w:r>
    </w:p>
    <w:p w:rsidR="00D31B9F" w:rsidRPr="00A7583F" w:rsidRDefault="00D31B9F" w:rsidP="00D84FA6">
      <w:pPr>
        <w:pStyle w:val="Heading3"/>
      </w:pPr>
      <w:bookmarkStart w:id="114" w:name="_Toc355280373"/>
      <w:r w:rsidRPr="00A7583F">
        <w:t>SVC HR-1024 Files</w:t>
      </w:r>
      <w:bookmarkEnd w:id="114"/>
    </w:p>
    <w:p w:rsidR="00D31B9F" w:rsidRDefault="00D31B9F" w:rsidP="00EC5FA4">
      <w:pPr>
        <w:pStyle w:val="Body"/>
      </w:pPr>
      <w:r>
        <w:t>SPECCHIO supports SVC HR-1024 files provided that they were captured using a PDA</w:t>
      </w:r>
      <w:r w:rsidR="006F0D43">
        <w:t>. F</w:t>
      </w:r>
      <w:r>
        <w:t>iles acquired with a laptop are different in file format and are not recognised by th</w:t>
      </w:r>
      <w:r w:rsidR="006F0D43">
        <w:t>e current file loading routine.</w:t>
      </w:r>
    </w:p>
    <w:p w:rsidR="00E74C65" w:rsidRDefault="00D31B9F" w:rsidP="00EC5FA4">
      <w:pPr>
        <w:pStyle w:val="Body"/>
      </w:pPr>
      <w:r>
        <w:t xml:space="preserve">The HR-1024 stores radiances of reflectance panel, target and the computed target reflectance. During the data loading, SPECCHIO generates a hierarchical structure to store these files (see </w:t>
      </w:r>
      <w:r w:rsidR="00B84CD6">
        <w:fldChar w:fldCharType="begin"/>
      </w:r>
      <w:r w:rsidR="00A30B2D">
        <w:instrText xml:space="preserve"> REF _Ref145054801 \h </w:instrText>
      </w:r>
      <w:r w:rsidR="00B84CD6">
        <w:fldChar w:fldCharType="separate"/>
      </w:r>
      <w:r w:rsidR="00CD22EF">
        <w:t xml:space="preserve">Figure </w:t>
      </w:r>
      <w:r w:rsidR="00CD22EF">
        <w:rPr>
          <w:noProof/>
        </w:rPr>
        <w:t>26</w:t>
      </w:r>
      <w:r w:rsidR="00B84CD6">
        <w:fldChar w:fldCharType="end"/>
      </w:r>
      <w:r>
        <w:t>), setting up data links that connect the reflectance to the target radiance (</w:t>
      </w:r>
      <w:r w:rsidRPr="006F0D43">
        <w:rPr>
          <w:rStyle w:val="GUIWord"/>
        </w:rPr>
        <w:t>Radiance</w:t>
      </w:r>
      <w:r>
        <w:t xml:space="preserve"> data link) and connecting the target radiance to the reference </w:t>
      </w:r>
      <w:r>
        <w:lastRenderedPageBreak/>
        <w:t>radiance (</w:t>
      </w:r>
      <w:r w:rsidRPr="006F0D43">
        <w:rPr>
          <w:rStyle w:val="GUIWord"/>
        </w:rPr>
        <w:t>Spectralon</w:t>
      </w:r>
      <w:r>
        <w:t xml:space="preserve"> data link).</w:t>
      </w:r>
      <w:r w:rsidR="0029326D">
        <w:t xml:space="preserve"> If the instrument was set to acquire radiances only (i.e. no white reference taken), then no special structure will be created.</w:t>
      </w:r>
    </w:p>
    <w:p w:rsidR="00D31B9F" w:rsidRDefault="00E74C65" w:rsidP="00EC5FA4">
      <w:pPr>
        <w:pStyle w:val="Note"/>
      </w:pPr>
      <w:r w:rsidRPr="006F0D43">
        <w:t>Note</w:t>
      </w:r>
      <w:r w:rsidR="006F0D43">
        <w:tab/>
        <w:t>I</w:t>
      </w:r>
      <w:r>
        <w:t>t is highly recommended to enter the instrument into the database and load a wavelengths calibration</w:t>
      </w:r>
      <w:r w:rsidR="006F0D43">
        <w:t>.</w:t>
      </w:r>
      <w:r w:rsidR="002100B4">
        <w:t xml:space="preserve"> </w:t>
      </w:r>
      <w:r w:rsidR="006F0D43">
        <w:t>T</w:t>
      </w:r>
      <w:r>
        <w:t xml:space="preserve">he wavelengths between instruments differ quite a lot and the blueprint sensor </w:t>
      </w:r>
      <w:r w:rsidR="001361E8">
        <w:t>definition in SPECCHIO</w:t>
      </w:r>
      <w:r>
        <w:t xml:space="preserve"> </w:t>
      </w:r>
      <w:r w:rsidR="001361E8">
        <w:t>is only a poor representation of the real wavelengths.</w:t>
      </w:r>
    </w:p>
    <w:p w:rsidR="00D31B9F" w:rsidRDefault="006F0D43" w:rsidP="00EC5FA4">
      <w:pPr>
        <w:pStyle w:val="DocAction"/>
      </w:pPr>
      <w:r>
        <w:t>%%% This diagram doesn’t match in style.</w:t>
      </w:r>
    </w:p>
    <w:p w:rsidR="00085B0D" w:rsidRDefault="00085B0D" w:rsidP="00EC5FA4">
      <w:pPr>
        <w:pStyle w:val="Figure"/>
      </w:pPr>
      <w:r>
        <w:rPr>
          <w:lang w:val="en-AU"/>
        </w:rPr>
        <w:drawing>
          <wp:inline distT="0" distB="0" distL="0" distR="0">
            <wp:extent cx="1989051" cy="1924050"/>
            <wp:effectExtent l="25400" t="0" r="0" b="0"/>
            <wp:docPr id="8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srcRect/>
                    <a:stretch>
                      <a:fillRect/>
                    </a:stretch>
                  </pic:blipFill>
                  <pic:spPr bwMode="auto">
                    <a:xfrm>
                      <a:off x="0" y="0"/>
                      <a:ext cx="1991682" cy="1926595"/>
                    </a:xfrm>
                    <a:prstGeom prst="rect">
                      <a:avLst/>
                    </a:prstGeom>
                    <a:noFill/>
                    <a:ln w="9525">
                      <a:noFill/>
                      <a:miter lim="800000"/>
                      <a:headEnd/>
                      <a:tailEnd/>
                    </a:ln>
                  </pic:spPr>
                </pic:pic>
              </a:graphicData>
            </a:graphic>
          </wp:inline>
        </w:drawing>
      </w:r>
    </w:p>
    <w:p w:rsidR="00D31B9F" w:rsidRDefault="00085B0D" w:rsidP="00EC5FA4">
      <w:pPr>
        <w:pStyle w:val="Caption"/>
      </w:pPr>
      <w:bookmarkStart w:id="115" w:name="_Ref145054801"/>
      <w:r>
        <w:t xml:space="preserve">Figure </w:t>
      </w:r>
      <w:r w:rsidR="00B84CD6">
        <w:fldChar w:fldCharType="begin"/>
      </w:r>
      <w:r w:rsidR="00FB7375">
        <w:instrText xml:space="preserve"> </w:instrText>
      </w:r>
      <w:r w:rsidR="00567E0A">
        <w:instrText>SEQ</w:instrText>
      </w:r>
      <w:r w:rsidR="00FB7375">
        <w:instrText xml:space="preserve"> Figure \* ARABIC </w:instrText>
      </w:r>
      <w:r w:rsidR="00B84CD6">
        <w:fldChar w:fldCharType="separate"/>
      </w:r>
      <w:r w:rsidR="00CD22EF">
        <w:rPr>
          <w:noProof/>
        </w:rPr>
        <w:t>26</w:t>
      </w:r>
      <w:r w:rsidR="00B84CD6">
        <w:rPr>
          <w:noProof/>
        </w:rPr>
        <w:fldChar w:fldCharType="end"/>
      </w:r>
      <w:bookmarkEnd w:id="115"/>
      <w:r>
        <w:t>: Automatically generated hierarchy for HR-1024 files</w:t>
      </w:r>
    </w:p>
    <w:p w:rsidR="00D31B9F" w:rsidRDefault="00E74C65" w:rsidP="00EC5FA4">
      <w:pPr>
        <w:pStyle w:val="Body"/>
      </w:pPr>
      <w:r>
        <w:t>Examples of two valid</w:t>
      </w:r>
      <w:r w:rsidR="00D31B9F">
        <w:t xml:space="preserve"> file</w:t>
      </w:r>
      <w:r>
        <w:t>s</w:t>
      </w:r>
      <w:r w:rsidR="00D31B9F">
        <w:t xml:space="preserve"> </w:t>
      </w:r>
      <w:r w:rsidR="006F0D43">
        <w:t>are</w:t>
      </w:r>
      <w:r w:rsidR="00D31B9F">
        <w:t xml:space="preserve"> given below:</w:t>
      </w:r>
    </w:p>
    <w:p w:rsidR="00D31B9F" w:rsidRPr="006F0D43" w:rsidRDefault="00D31B9F" w:rsidP="00C96D90">
      <w:pPr>
        <w:pStyle w:val="Code"/>
      </w:pPr>
      <w:r w:rsidRPr="006F0D43">
        <w:t>/*** Spectra Vista HR-1024 ***/</w:t>
      </w:r>
    </w:p>
    <w:p w:rsidR="00D31B9F" w:rsidRPr="006F0D43" w:rsidRDefault="00D31B9F" w:rsidP="00C96D90">
      <w:pPr>
        <w:pStyle w:val="Code"/>
      </w:pPr>
      <w:r w:rsidRPr="006F0D43">
        <w:t>name= \My Documents\HR1024_Data\HR.071710.0017.sig</w:t>
      </w:r>
    </w:p>
    <w:p w:rsidR="00D31B9F" w:rsidRPr="006F0D43" w:rsidRDefault="00D31B9F" w:rsidP="00C96D90">
      <w:pPr>
        <w:pStyle w:val="Code"/>
      </w:pPr>
      <w:r w:rsidRPr="006F0D43">
        <w:t>instrument= HR: 0761008</w:t>
      </w:r>
    </w:p>
    <w:p w:rsidR="00D31B9F" w:rsidRPr="006F0D43" w:rsidRDefault="00D31B9F" w:rsidP="00C96D90">
      <w:pPr>
        <w:pStyle w:val="Code"/>
      </w:pPr>
      <w:r w:rsidRPr="006F0D43">
        <w:t>integration= 2, 22, 20, 12, 50, 30</w:t>
      </w:r>
    </w:p>
    <w:p w:rsidR="00D31B9F" w:rsidRPr="006F0D43" w:rsidRDefault="00D31B9F" w:rsidP="00C96D90">
      <w:pPr>
        <w:pStyle w:val="Code"/>
      </w:pPr>
      <w:r w:rsidRPr="006F0D43">
        <w:t>scan time=1, 1</w:t>
      </w:r>
    </w:p>
    <w:p w:rsidR="00D31B9F" w:rsidRPr="006F0D43" w:rsidRDefault="00D31B9F" w:rsidP="00C96D90">
      <w:pPr>
        <w:pStyle w:val="Code"/>
      </w:pPr>
      <w:r w:rsidRPr="006F0D43">
        <w:t>optic= LENS14, LENS14</w:t>
      </w:r>
    </w:p>
    <w:p w:rsidR="00D31B9F" w:rsidRPr="006F0D43" w:rsidRDefault="00D31B9F" w:rsidP="00C96D90">
      <w:pPr>
        <w:pStyle w:val="Code"/>
      </w:pPr>
      <w:r w:rsidRPr="006F0D43">
        <w:t>temp= 31.29, 0.41, -5.71, 31.53, 0.41, -5.77</w:t>
      </w:r>
    </w:p>
    <w:p w:rsidR="00D31B9F" w:rsidRPr="006F0D43" w:rsidRDefault="00D31B9F" w:rsidP="00C96D90">
      <w:pPr>
        <w:pStyle w:val="Code"/>
      </w:pPr>
      <w:r w:rsidRPr="006F0D43">
        <w:t>battery= 7.7, 7.7</w:t>
      </w:r>
    </w:p>
    <w:p w:rsidR="00D31B9F" w:rsidRPr="006F0D43" w:rsidRDefault="00D31B9F" w:rsidP="00C96D90">
      <w:pPr>
        <w:pStyle w:val="Code"/>
      </w:pPr>
      <w:r w:rsidRPr="006F0D43">
        <w:t>error= 0, 0</w:t>
      </w:r>
    </w:p>
    <w:p w:rsidR="00D31B9F" w:rsidRPr="006F0D43" w:rsidRDefault="00D31B9F" w:rsidP="00C96D90">
      <w:pPr>
        <w:pStyle w:val="Code"/>
      </w:pPr>
      <w:r w:rsidRPr="006F0D43">
        <w:t>units= Radiance, Radiance</w:t>
      </w:r>
    </w:p>
    <w:p w:rsidR="00D31B9F" w:rsidRPr="006F0D43" w:rsidRDefault="00D31B9F" w:rsidP="00C96D90">
      <w:pPr>
        <w:pStyle w:val="Code"/>
      </w:pPr>
      <w:r w:rsidRPr="006F0D43">
        <w:t>time= 7/18/10 9:47:09 AM, 7/18/10 9:47:31 AM</w:t>
      </w:r>
    </w:p>
    <w:p w:rsidR="00D31B9F" w:rsidRPr="006F0D43" w:rsidRDefault="00D31B9F" w:rsidP="00C96D90">
      <w:pPr>
        <w:pStyle w:val="Code"/>
      </w:pPr>
      <w:r w:rsidRPr="006F0D43">
        <w:t>longitude= 11121.2335,W, 11121.2324,W</w:t>
      </w:r>
    </w:p>
    <w:p w:rsidR="00D31B9F" w:rsidRPr="006F0D43" w:rsidRDefault="00D31B9F" w:rsidP="00C96D90">
      <w:pPr>
        <w:pStyle w:val="Code"/>
      </w:pPr>
      <w:r w:rsidRPr="006F0D43">
        <w:t>latitude= 5330.5955,N, 5330.5964,N</w:t>
      </w:r>
    </w:p>
    <w:p w:rsidR="00D31B9F" w:rsidRPr="006F0D43" w:rsidRDefault="00D31B9F" w:rsidP="00C96D90">
      <w:pPr>
        <w:pStyle w:val="Code"/>
      </w:pPr>
      <w:r w:rsidRPr="006F0D43">
        <w:t>gpstime= 154336.000, 154356.000</w:t>
      </w:r>
    </w:p>
    <w:p w:rsidR="00D31B9F" w:rsidRPr="006F0D43" w:rsidRDefault="00D31B9F" w:rsidP="00C96D90">
      <w:pPr>
        <w:pStyle w:val="Code"/>
      </w:pPr>
      <w:r w:rsidRPr="006F0D43">
        <w:t xml:space="preserve">comm= </w:t>
      </w:r>
    </w:p>
    <w:p w:rsidR="00D31B9F" w:rsidRPr="006F0D43" w:rsidRDefault="00D31B9F" w:rsidP="00C96D90">
      <w:pPr>
        <w:pStyle w:val="Code"/>
      </w:pPr>
      <w:r w:rsidRPr="006F0D43">
        <w:t>memory slot= 0, 0</w:t>
      </w:r>
    </w:p>
    <w:p w:rsidR="00D31B9F" w:rsidRPr="006F0D43" w:rsidRDefault="00D31B9F" w:rsidP="00C96D90">
      <w:pPr>
        <w:pStyle w:val="Code"/>
      </w:pPr>
      <w:r w:rsidRPr="006F0D43">
        <w:t xml:space="preserve">factors= </w:t>
      </w:r>
    </w:p>
    <w:p w:rsidR="00D31B9F" w:rsidRPr="006F0D43" w:rsidRDefault="00D31B9F" w:rsidP="00C96D90">
      <w:pPr>
        <w:pStyle w:val="Code"/>
      </w:pPr>
      <w:r w:rsidRPr="006F0D43">
        <w:t xml:space="preserve">data= </w:t>
      </w:r>
    </w:p>
    <w:p w:rsidR="00D31B9F" w:rsidRPr="006F0D43" w:rsidRDefault="00D31B9F" w:rsidP="00C96D90">
      <w:pPr>
        <w:pStyle w:val="Code"/>
      </w:pPr>
      <w:r w:rsidRPr="006F0D43">
        <w:t>344.2 56023.55 4381.86 7.82</w:t>
      </w:r>
    </w:p>
    <w:p w:rsidR="00D31B9F" w:rsidRPr="006F0D43" w:rsidRDefault="00D31B9F" w:rsidP="00C96D90">
      <w:pPr>
        <w:pStyle w:val="Code"/>
      </w:pPr>
      <w:r w:rsidRPr="006F0D43">
        <w:t>345.8 54418.00 4186.00 7.69</w:t>
      </w:r>
    </w:p>
    <w:p w:rsidR="00D31B9F" w:rsidRPr="006F0D43" w:rsidRDefault="00D31B9F" w:rsidP="00C96D90">
      <w:pPr>
        <w:pStyle w:val="Code"/>
      </w:pPr>
      <w:r w:rsidRPr="006F0D43">
        <w:t>347.3 56037.65 4365.57 7.79</w:t>
      </w:r>
    </w:p>
    <w:p w:rsidR="00D31B9F" w:rsidRPr="006F0D43" w:rsidRDefault="00D31B9F" w:rsidP="00C96D90">
      <w:pPr>
        <w:pStyle w:val="Code"/>
      </w:pPr>
      <w:r w:rsidRPr="006F0D43">
        <w:t>348.9 59474.63 4568.75 7.68</w:t>
      </w:r>
    </w:p>
    <w:p w:rsidR="00E74C65" w:rsidRPr="006F0D43" w:rsidRDefault="00F2736F" w:rsidP="00C96D90">
      <w:pPr>
        <w:pStyle w:val="Code"/>
      </w:pPr>
      <w:r>
        <w:t>…</w:t>
      </w:r>
    </w:p>
    <w:p w:rsidR="006F0D43" w:rsidRDefault="006F0D43" w:rsidP="00EC5FA4">
      <w:pPr>
        <w:pStyle w:val="Body"/>
      </w:pPr>
    </w:p>
    <w:p w:rsidR="00E74C65" w:rsidRPr="006F0D43" w:rsidRDefault="00E74C65" w:rsidP="00C96D90">
      <w:pPr>
        <w:pStyle w:val="Code"/>
      </w:pPr>
      <w:r w:rsidRPr="006F0D43">
        <w:t>/*** Spectra Vista SIG Data ***/</w:t>
      </w:r>
    </w:p>
    <w:p w:rsidR="00E74C65" w:rsidRPr="006F0D43" w:rsidRDefault="00E74C65" w:rsidP="00C96D90">
      <w:pPr>
        <w:pStyle w:val="Code"/>
      </w:pPr>
      <w:r w:rsidRPr="006F0D43">
        <w:t>name= \My Documents\HR1024_Data\HR.080910.0010.sig</w:t>
      </w:r>
    </w:p>
    <w:p w:rsidR="00E74C65" w:rsidRPr="006F0D43" w:rsidRDefault="00E74C65" w:rsidP="00C96D90">
      <w:pPr>
        <w:pStyle w:val="Code"/>
      </w:pPr>
      <w:r w:rsidRPr="006F0D43">
        <w:t>instrument= HR: 0971030</w:t>
      </w:r>
    </w:p>
    <w:p w:rsidR="00E74C65" w:rsidRPr="006F0D43" w:rsidRDefault="00E74C65" w:rsidP="00C96D90">
      <w:pPr>
        <w:pStyle w:val="Code"/>
      </w:pPr>
      <w:r w:rsidRPr="006F0D43">
        <w:t>integration= 20, 19.2, 30, 200, 60, 30</w:t>
      </w:r>
    </w:p>
    <w:p w:rsidR="00E74C65" w:rsidRPr="006F0D43" w:rsidRDefault="00E74C65" w:rsidP="00C96D90">
      <w:pPr>
        <w:pStyle w:val="Code"/>
      </w:pPr>
      <w:r w:rsidRPr="006F0D43">
        <w:lastRenderedPageBreak/>
        <w:t>scan time= 3, 3</w:t>
      </w:r>
    </w:p>
    <w:p w:rsidR="00E74C65" w:rsidRPr="006F0D43" w:rsidRDefault="00E74C65" w:rsidP="00C96D90">
      <w:pPr>
        <w:pStyle w:val="Code"/>
      </w:pPr>
      <w:r w:rsidRPr="006F0D43">
        <w:t>scan settings= AD, AI, AD, AI</w:t>
      </w:r>
    </w:p>
    <w:p w:rsidR="00E74C65" w:rsidRPr="006F0D43" w:rsidRDefault="00E74C65" w:rsidP="00C96D90">
      <w:pPr>
        <w:pStyle w:val="Code"/>
      </w:pPr>
      <w:r w:rsidRPr="006F0D43">
        <w:t>external data set1= 8224, 8224, 8224, 8224, 8224, 8224, 8224, 8224, 8224, 8224, 8224, 8224, 8224, 8224, 8224, 8224</w:t>
      </w:r>
    </w:p>
    <w:p w:rsidR="00E74C65" w:rsidRPr="006F0D43" w:rsidRDefault="00E74C65" w:rsidP="00C96D90">
      <w:pPr>
        <w:pStyle w:val="Code"/>
      </w:pPr>
      <w:r w:rsidRPr="006F0D43">
        <w:t>external data set2= 8224, 8224, 8224, 8224, 8224, 8224, 8224, 8224, 8224, 8224, 8224, 8224, 8224, 8224, 8224, 8224</w:t>
      </w:r>
    </w:p>
    <w:p w:rsidR="00E74C65" w:rsidRPr="006F0D43" w:rsidRDefault="00E74C65" w:rsidP="00C96D90">
      <w:pPr>
        <w:pStyle w:val="Code"/>
      </w:pPr>
      <w:r w:rsidRPr="006F0D43">
        <w:t>external data dark= 0,0,0,0,0,0,0,0</w:t>
      </w:r>
    </w:p>
    <w:p w:rsidR="00E74C65" w:rsidRPr="006F0D43" w:rsidRDefault="00E74C65" w:rsidP="00C96D90">
      <w:pPr>
        <w:pStyle w:val="Code"/>
      </w:pPr>
      <w:r w:rsidRPr="006F0D43">
        <w:t>external data mask= 0</w:t>
      </w:r>
    </w:p>
    <w:p w:rsidR="00E74C65" w:rsidRPr="006F0D43" w:rsidRDefault="00E74C65" w:rsidP="00C96D90">
      <w:pPr>
        <w:pStyle w:val="Code"/>
      </w:pPr>
      <w:r w:rsidRPr="006F0D43">
        <w:t>optic= LENS 4, LENS 4</w:t>
      </w:r>
    </w:p>
    <w:p w:rsidR="00E74C65" w:rsidRPr="006F0D43" w:rsidRDefault="00E74C65" w:rsidP="00C96D90">
      <w:pPr>
        <w:pStyle w:val="Code"/>
      </w:pPr>
      <w:r w:rsidRPr="006F0D43">
        <w:t>temp= 36.21, 9.08, -5.30, 36.45, 9.08, -5.37</w:t>
      </w:r>
    </w:p>
    <w:p w:rsidR="00E74C65" w:rsidRPr="006F0D43" w:rsidRDefault="00E74C65" w:rsidP="00C96D90">
      <w:pPr>
        <w:pStyle w:val="Code"/>
      </w:pPr>
      <w:r w:rsidRPr="006F0D43">
        <w:t>battery= 7.5, 7.4</w:t>
      </w:r>
    </w:p>
    <w:p w:rsidR="00E74C65" w:rsidRPr="006F0D43" w:rsidRDefault="00E74C65" w:rsidP="00C96D90">
      <w:pPr>
        <w:pStyle w:val="Code"/>
      </w:pPr>
      <w:r w:rsidRPr="006F0D43">
        <w:t>error= 0, 0</w:t>
      </w:r>
    </w:p>
    <w:p w:rsidR="00E74C65" w:rsidRPr="006F0D43" w:rsidRDefault="00E74C65" w:rsidP="00C96D90">
      <w:pPr>
        <w:pStyle w:val="Code"/>
      </w:pPr>
      <w:r w:rsidRPr="006F0D43">
        <w:t>units= Radiance, Radiance</w:t>
      </w:r>
    </w:p>
    <w:p w:rsidR="00E74C65" w:rsidRPr="006F0D43" w:rsidRDefault="00E74C65" w:rsidP="00C96D90">
      <w:pPr>
        <w:pStyle w:val="Code"/>
      </w:pPr>
      <w:r w:rsidRPr="006F0D43">
        <w:t>time= 8/9/10 10:49:47 AM, 8/9/10 10:52:36 AM</w:t>
      </w:r>
    </w:p>
    <w:p w:rsidR="00E74C65" w:rsidRPr="006F0D43" w:rsidRDefault="00E74C65" w:rsidP="00C96D90">
      <w:pPr>
        <w:pStyle w:val="Code"/>
      </w:pPr>
      <w:r w:rsidRPr="006F0D43">
        <w:t>longitude= 01116.9879,E, 01116.9933,E</w:t>
      </w:r>
    </w:p>
    <w:p w:rsidR="00E74C65" w:rsidRPr="006F0D43" w:rsidRDefault="00E74C65" w:rsidP="00C96D90">
      <w:pPr>
        <w:pStyle w:val="Code"/>
      </w:pPr>
      <w:r w:rsidRPr="006F0D43">
        <w:t>latitude= 4806.4988,N, 4806.5075,N</w:t>
      </w:r>
    </w:p>
    <w:p w:rsidR="00E74C65" w:rsidRPr="006F0D43" w:rsidRDefault="00E74C65" w:rsidP="00C96D90">
      <w:pPr>
        <w:pStyle w:val="Code"/>
      </w:pPr>
      <w:r w:rsidRPr="006F0D43">
        <w:t>gpstime= 084748.000, 085034.000</w:t>
      </w:r>
    </w:p>
    <w:p w:rsidR="00E74C65" w:rsidRPr="006F0D43" w:rsidRDefault="00E74C65" w:rsidP="00C96D90">
      <w:pPr>
        <w:pStyle w:val="Code"/>
      </w:pPr>
      <w:r w:rsidRPr="006F0D43">
        <w:t xml:space="preserve">comm= </w:t>
      </w:r>
    </w:p>
    <w:p w:rsidR="00E74C65" w:rsidRPr="006F0D43" w:rsidRDefault="00E74C65" w:rsidP="00C96D90">
      <w:pPr>
        <w:pStyle w:val="Code"/>
      </w:pPr>
      <w:r w:rsidRPr="006F0D43">
        <w:t>memory slot= 0, 0</w:t>
      </w:r>
    </w:p>
    <w:p w:rsidR="00E74C65" w:rsidRPr="006F0D43" w:rsidRDefault="00E74C65" w:rsidP="00C96D90">
      <w:pPr>
        <w:pStyle w:val="Code"/>
      </w:pPr>
      <w:r w:rsidRPr="006F0D43">
        <w:t xml:space="preserve">factors= </w:t>
      </w:r>
    </w:p>
    <w:p w:rsidR="00E74C65" w:rsidRPr="006F0D43" w:rsidRDefault="00E74C65" w:rsidP="00C96D90">
      <w:pPr>
        <w:pStyle w:val="Code"/>
      </w:pPr>
      <w:r w:rsidRPr="006F0D43">
        <w:t xml:space="preserve">data= </w:t>
      </w:r>
    </w:p>
    <w:p w:rsidR="00E74C65" w:rsidRPr="006F0D43" w:rsidRDefault="00E74C65" w:rsidP="00C96D90">
      <w:pPr>
        <w:pStyle w:val="Code"/>
      </w:pPr>
      <w:r w:rsidRPr="006F0D43">
        <w:t>350.6 127369.73 4658.17 3.66</w:t>
      </w:r>
    </w:p>
    <w:p w:rsidR="00E74C65" w:rsidRPr="006F0D43" w:rsidRDefault="00E74C65" w:rsidP="00C96D90">
      <w:pPr>
        <w:pStyle w:val="Code"/>
      </w:pPr>
      <w:r w:rsidRPr="006F0D43">
        <w:t>352.1 130962.30 4815.39 3.68</w:t>
      </w:r>
    </w:p>
    <w:p w:rsidR="00E74C65" w:rsidRPr="006F0D43" w:rsidRDefault="00E74C65" w:rsidP="00C96D90">
      <w:pPr>
        <w:pStyle w:val="Code"/>
      </w:pPr>
      <w:r w:rsidRPr="006F0D43">
        <w:t>353.7 132239.65 4916.35 3.72</w:t>
      </w:r>
    </w:p>
    <w:p w:rsidR="00E74C65" w:rsidRPr="006F0D43" w:rsidRDefault="00E74C65" w:rsidP="00C96D90">
      <w:pPr>
        <w:pStyle w:val="Code"/>
      </w:pPr>
      <w:r w:rsidRPr="006F0D43">
        <w:t>355.3 128726.40 4836.48 3.76</w:t>
      </w:r>
    </w:p>
    <w:p w:rsidR="00E74C65" w:rsidRPr="006F0D43" w:rsidRDefault="00E74C65" w:rsidP="00C96D90">
      <w:pPr>
        <w:pStyle w:val="Code"/>
      </w:pPr>
      <w:r w:rsidRPr="006F0D43">
        <w:t>356.8 124030.10 4677.99 3.77</w:t>
      </w:r>
    </w:p>
    <w:p w:rsidR="00E74C65" w:rsidRPr="006F0D43" w:rsidRDefault="00E74C65" w:rsidP="00C96D90">
      <w:pPr>
        <w:pStyle w:val="Code"/>
      </w:pPr>
      <w:r w:rsidRPr="006F0D43">
        <w:t>358.4 123421.08 4677.13 3.79</w:t>
      </w:r>
    </w:p>
    <w:p w:rsidR="00D31B9F" w:rsidRPr="006F0D43" w:rsidRDefault="00E74C65" w:rsidP="00C96D90">
      <w:pPr>
        <w:pStyle w:val="Code"/>
      </w:pPr>
      <w:r w:rsidRPr="006F0D43">
        <w:t>359.9 130810.10 4966.42 3.80</w:t>
      </w:r>
    </w:p>
    <w:p w:rsidR="00E74C65" w:rsidRPr="006F0D43" w:rsidRDefault="00E74C65" w:rsidP="00C96D90">
      <w:pPr>
        <w:pStyle w:val="Code"/>
      </w:pPr>
      <w:r w:rsidRPr="006F0D43">
        <w:t>…</w:t>
      </w:r>
    </w:p>
    <w:p w:rsidR="00085B0D" w:rsidRDefault="00085B0D" w:rsidP="00D84FA6">
      <w:pPr>
        <w:pStyle w:val="Heading3"/>
      </w:pPr>
      <w:bookmarkStart w:id="116" w:name="_Toc355280374"/>
      <w:r>
        <w:t>Apogee Files</w:t>
      </w:r>
      <w:bookmarkEnd w:id="116"/>
    </w:p>
    <w:p w:rsidR="00085B0D" w:rsidRDefault="00085B0D" w:rsidP="00EC5FA4">
      <w:pPr>
        <w:pStyle w:val="Body"/>
      </w:pPr>
      <w:r>
        <w:t>Apogee files are supported but not extensively tested as yet.</w:t>
      </w:r>
      <w:r w:rsidR="006B4F6F">
        <w:t xml:space="preserve"> </w:t>
      </w:r>
      <w:r w:rsidR="006B4F6F" w:rsidRPr="006B4F6F">
        <w:rPr>
          <w:rStyle w:val="DocActionChar"/>
        </w:rPr>
        <w:t>%%% I</w:t>
      </w:r>
      <w:r w:rsidR="006F0D43">
        <w:rPr>
          <w:rStyle w:val="DocActionChar"/>
        </w:rPr>
        <w:t>s</w:t>
      </w:r>
      <w:r w:rsidR="006B4F6F" w:rsidRPr="006B4F6F">
        <w:rPr>
          <w:rStyle w:val="DocActionChar"/>
        </w:rPr>
        <w:t xml:space="preserve"> this still true?</w:t>
      </w:r>
      <w:r w:rsidR="006F0D43">
        <w:rPr>
          <w:rStyle w:val="DocActionChar"/>
        </w:rPr>
        <w:t xml:space="preserve"> I</w:t>
      </w:r>
      <w:r w:rsidR="002100B4">
        <w:rPr>
          <w:rStyle w:val="DocActionChar"/>
        </w:rPr>
        <w:t>f</w:t>
      </w:r>
      <w:r w:rsidR="006F0D43">
        <w:rPr>
          <w:rStyle w:val="DocActionChar"/>
        </w:rPr>
        <w:t xml:space="preserve"> they’re not tested, why are they released?</w:t>
      </w:r>
      <w:r w:rsidR="002100B4">
        <w:rPr>
          <w:rStyle w:val="DocActionChar"/>
        </w:rPr>
        <w:t xml:space="preserve"> If they don’t get tested, perhaps they should not be mentioned in the doc.</w:t>
      </w:r>
    </w:p>
    <w:p w:rsidR="00085B0D" w:rsidRDefault="00085B0D" w:rsidP="00EC5FA4">
      <w:pPr>
        <w:pStyle w:val="Body"/>
      </w:pPr>
      <w:r>
        <w:t>The file format currently recognised is shown below:</w:t>
      </w:r>
    </w:p>
    <w:p w:rsidR="00085B0D" w:rsidRPr="006F0D43" w:rsidRDefault="00085B0D" w:rsidP="00C96D90">
      <w:pPr>
        <w:pStyle w:val="CodeSmall"/>
      </w:pPr>
      <w:r w:rsidRPr="006F0D43">
        <w:t>" File: cachimbalito2\p5_2.TRM</w:t>
      </w:r>
    </w:p>
    <w:p w:rsidR="00085B0D" w:rsidRPr="002100B4" w:rsidRDefault="00085B0D" w:rsidP="00C96D90">
      <w:pPr>
        <w:pStyle w:val="CodeSmall"/>
      </w:pPr>
      <w:r w:rsidRPr="002100B4">
        <w:t xml:space="preserve">" TRANS-&gt;  Wave:733.53nm  Pix:1050  Val: 25.767  Time:23ms  Avg:7  Sm:0  Sg:0  Tc:on  Xt:1  Ch:1 </w:t>
      </w:r>
    </w:p>
    <w:p w:rsidR="00085B0D" w:rsidRPr="006F0D43" w:rsidRDefault="00085B0D" w:rsidP="00C96D90">
      <w:pPr>
        <w:pStyle w:val="CodeSmall"/>
      </w:pPr>
      <w:r w:rsidRPr="006F0D43">
        <w:t xml:space="preserve"> 400.00  1.102E+000</w:t>
      </w:r>
    </w:p>
    <w:p w:rsidR="00085B0D" w:rsidRPr="006F0D43" w:rsidRDefault="00085B0D" w:rsidP="00C96D90">
      <w:pPr>
        <w:pStyle w:val="CodeSmall"/>
      </w:pPr>
      <w:r w:rsidRPr="006F0D43">
        <w:t xml:space="preserve"> 400.50  1.131E+000</w:t>
      </w:r>
    </w:p>
    <w:p w:rsidR="00085B0D" w:rsidRPr="006F0D43" w:rsidRDefault="00085B0D" w:rsidP="00C96D90">
      <w:pPr>
        <w:pStyle w:val="CodeSmall"/>
      </w:pPr>
      <w:r w:rsidRPr="006F0D43">
        <w:t xml:space="preserve"> 401.00  1.205E+000</w:t>
      </w:r>
    </w:p>
    <w:p w:rsidR="00085B0D" w:rsidRPr="006F0D43" w:rsidRDefault="00085B0D" w:rsidP="00C96D90">
      <w:pPr>
        <w:pStyle w:val="CodeSmall"/>
      </w:pPr>
      <w:r w:rsidRPr="006F0D43">
        <w:t xml:space="preserve"> 401.50  1.257E+000</w:t>
      </w:r>
    </w:p>
    <w:p w:rsidR="00085B0D" w:rsidRPr="006F0D43" w:rsidRDefault="00085B0D" w:rsidP="00C96D90">
      <w:pPr>
        <w:pStyle w:val="CodeSmall"/>
      </w:pPr>
      <w:r w:rsidRPr="006F0D43">
        <w:t xml:space="preserve"> 402.00  1.260E+000</w:t>
      </w:r>
    </w:p>
    <w:p w:rsidR="00085B0D" w:rsidRPr="006F0D43" w:rsidRDefault="00085B0D" w:rsidP="00C96D90">
      <w:pPr>
        <w:pStyle w:val="CodeSmall"/>
      </w:pPr>
      <w:r w:rsidRPr="006F0D43">
        <w:t xml:space="preserve"> 402.50  1.336E+000</w:t>
      </w:r>
    </w:p>
    <w:p w:rsidR="00085B0D" w:rsidRPr="006F0D43" w:rsidRDefault="00085B0D" w:rsidP="00C96D90">
      <w:pPr>
        <w:pStyle w:val="CodeSmall"/>
      </w:pPr>
      <w:r w:rsidRPr="006F0D43">
        <w:t xml:space="preserve"> 403.00  1.341E+000</w:t>
      </w:r>
    </w:p>
    <w:p w:rsidR="00085B0D" w:rsidRPr="006F0D43" w:rsidRDefault="00085B0D" w:rsidP="00C96D90">
      <w:pPr>
        <w:pStyle w:val="CodeSmall"/>
      </w:pPr>
      <w:r w:rsidRPr="006F0D43">
        <w:t xml:space="preserve"> 403.50  1.418E+000</w:t>
      </w:r>
    </w:p>
    <w:p w:rsidR="00085B0D" w:rsidRPr="006F0D43" w:rsidRDefault="00085B0D" w:rsidP="00C96D90">
      <w:pPr>
        <w:pStyle w:val="CodeSmall"/>
      </w:pPr>
      <w:r w:rsidRPr="006F0D43">
        <w:t xml:space="preserve"> 404.00  1.451E+000</w:t>
      </w:r>
    </w:p>
    <w:p w:rsidR="00085B0D" w:rsidRPr="006F0D43" w:rsidRDefault="00085B0D" w:rsidP="00C96D90">
      <w:pPr>
        <w:pStyle w:val="CodeSmall"/>
      </w:pPr>
      <w:r w:rsidRPr="006F0D43">
        <w:t xml:space="preserve"> 404.50  1.444E+000</w:t>
      </w:r>
    </w:p>
    <w:p w:rsidR="00085B0D" w:rsidRPr="006F0D43" w:rsidRDefault="00085B0D" w:rsidP="00C96D90">
      <w:pPr>
        <w:pStyle w:val="CodeSmall"/>
      </w:pPr>
      <w:r w:rsidRPr="006F0D43">
        <w:t xml:space="preserve"> 405.00  1.488E+000</w:t>
      </w:r>
    </w:p>
    <w:p w:rsidR="00085B0D" w:rsidRPr="006F0D43" w:rsidRDefault="00085B0D" w:rsidP="00C96D90">
      <w:pPr>
        <w:pStyle w:val="CodeSmall"/>
      </w:pPr>
      <w:r w:rsidRPr="006F0D43">
        <w:t>…</w:t>
      </w:r>
    </w:p>
    <w:p w:rsidR="002A0FFE" w:rsidRPr="00084655" w:rsidRDefault="002A0FFE" w:rsidP="00D84FA6">
      <w:pPr>
        <w:pStyle w:val="Heading3"/>
      </w:pPr>
      <w:bookmarkStart w:id="117" w:name="_Ref355167308"/>
      <w:bookmarkStart w:id="118" w:name="_Ref355167311"/>
      <w:bookmarkStart w:id="119" w:name="_Toc355280375"/>
      <w:r w:rsidRPr="00084655">
        <w:lastRenderedPageBreak/>
        <w:t>ENVI Spectral Library Files</w:t>
      </w:r>
      <w:bookmarkEnd w:id="117"/>
      <w:bookmarkEnd w:id="118"/>
      <w:bookmarkEnd w:id="119"/>
    </w:p>
    <w:p w:rsidR="00851208" w:rsidRDefault="00851208" w:rsidP="00EC5FA4">
      <w:pPr>
        <w:pStyle w:val="Body"/>
      </w:pPr>
      <w:r w:rsidRPr="00851208">
        <w:t>The impo</w:t>
      </w:r>
      <w:r>
        <w:t>rt routine expects the spectral library files to have exte</w:t>
      </w:r>
      <w:r w:rsidR="002100B4">
        <w:t>nsions of either .slb or .sli. A</w:t>
      </w:r>
      <w:r>
        <w:t xml:space="preserve"> valid example is given hereafter:</w:t>
      </w:r>
    </w:p>
    <w:p w:rsidR="00851208" w:rsidRPr="00851208" w:rsidRDefault="00851208" w:rsidP="00C96D90">
      <w:pPr>
        <w:pStyle w:val="Code"/>
      </w:pPr>
      <w:r w:rsidRPr="00851208">
        <w:t>my_spectra.slb</w:t>
      </w:r>
    </w:p>
    <w:p w:rsidR="00851208" w:rsidRPr="00851208" w:rsidRDefault="00851208" w:rsidP="00C96D90">
      <w:pPr>
        <w:pStyle w:val="Code"/>
      </w:pPr>
      <w:r w:rsidRPr="00851208">
        <w:t>my_spectra.hdr</w:t>
      </w:r>
    </w:p>
    <w:p w:rsidR="00851208" w:rsidRDefault="00851208" w:rsidP="00EC5FA4">
      <w:pPr>
        <w:pStyle w:val="DocAction"/>
      </w:pPr>
      <w:r>
        <w:t>%%% How does .hdr make sense here?</w:t>
      </w:r>
      <w:r w:rsidR="002100B4">
        <w:t xml:space="preserve"> I was expecting the second file to be .sli.</w:t>
      </w:r>
    </w:p>
    <w:p w:rsidR="002A0FFE" w:rsidRPr="00084655" w:rsidRDefault="002A0FFE" w:rsidP="00EC5FA4">
      <w:pPr>
        <w:pStyle w:val="Body"/>
      </w:pPr>
      <w:r w:rsidRPr="00084655">
        <w:t xml:space="preserve">These files can contain more than one spectrum. </w:t>
      </w:r>
      <w:r w:rsidR="00851208">
        <w:t>Specchio saves e</w:t>
      </w:r>
      <w:r w:rsidRPr="00084655">
        <w:t>ach spectrum separately.</w:t>
      </w:r>
      <w:r w:rsidR="002100B4">
        <w:t xml:space="preserve"> </w:t>
      </w:r>
      <w:r w:rsidR="002100B4" w:rsidRPr="002100B4">
        <w:rPr>
          <w:rStyle w:val="DocActionChar"/>
        </w:rPr>
        <w:t xml:space="preserve">%%% Does it generate </w:t>
      </w:r>
      <w:r w:rsidR="007B0B88">
        <w:rPr>
          <w:rStyle w:val="DocActionChar"/>
        </w:rPr>
        <w:t xml:space="preserve">unique </w:t>
      </w:r>
      <w:r w:rsidR="002100B4" w:rsidRPr="002100B4">
        <w:rPr>
          <w:rStyle w:val="DocActionChar"/>
        </w:rPr>
        <w:t>names?</w:t>
      </w:r>
    </w:p>
    <w:p w:rsidR="00851208" w:rsidRDefault="00851208" w:rsidP="00EC5FA4">
      <w:pPr>
        <w:pStyle w:val="Body"/>
      </w:pPr>
      <w:r>
        <w:t>If</w:t>
      </w:r>
      <w:r w:rsidRPr="00084655">
        <w:t xml:space="preserve"> </w:t>
      </w:r>
      <w:r>
        <w:t>present,</w:t>
      </w:r>
      <w:r w:rsidRPr="00084655">
        <w:t xml:space="preserve"> Spectra names are read from the header file and stored in the database as spectral name entry with a spectral name type = </w:t>
      </w:r>
      <w:r w:rsidRPr="00851208">
        <w:rPr>
          <w:rStyle w:val="GUIWord"/>
        </w:rPr>
        <w:t>ENVI Hdr</w:t>
      </w:r>
      <w:r w:rsidRPr="00084655">
        <w:t>.</w:t>
      </w:r>
    </w:p>
    <w:p w:rsidR="00851208" w:rsidRDefault="002A0FFE" w:rsidP="00EC5FA4">
      <w:pPr>
        <w:pStyle w:val="Note"/>
      </w:pPr>
      <w:r w:rsidRPr="00084655">
        <w:t>Note</w:t>
      </w:r>
      <w:r w:rsidR="00851208">
        <w:tab/>
        <w:t>T</w:t>
      </w:r>
      <w:r w:rsidRPr="00084655">
        <w:t>he sensor definition</w:t>
      </w:r>
      <w:r w:rsidR="004F362E">
        <w:t xml:space="preserve"> (i.e. central wavelengths)</w:t>
      </w:r>
      <w:r w:rsidRPr="00084655">
        <w:t xml:space="preserve"> is not read from the ENVI header file</w:t>
      </w:r>
      <w:r w:rsidR="004F362E">
        <w:t>.</w:t>
      </w:r>
    </w:p>
    <w:p w:rsidR="00851208" w:rsidRDefault="00851208" w:rsidP="00EC5FA4">
      <w:pPr>
        <w:pStyle w:val="Note"/>
      </w:pPr>
      <w:r>
        <w:t>Note</w:t>
      </w:r>
      <w:r>
        <w:tab/>
      </w:r>
      <w:r w:rsidR="004F362E">
        <w:t>S</w:t>
      </w:r>
      <w:r w:rsidR="002A0FFE" w:rsidRPr="00084655">
        <w:t>pectra loaded from ENVI SLB or ENVI SLI files are assigned a sensor</w:t>
      </w:r>
      <w:r w:rsidR="004F362E">
        <w:t xml:space="preserve"> based on the number of channels</w:t>
      </w:r>
      <w:r w:rsidR="006577FD">
        <w:t xml:space="preserve"> if existing; this approach m</w:t>
      </w:r>
      <w:r w:rsidR="0079332C">
        <w:t>a</w:t>
      </w:r>
      <w:r w:rsidR="006577FD">
        <w:t>y produce wrong sensor assignments</w:t>
      </w:r>
      <w:r w:rsidR="002A0FFE" w:rsidRPr="00084655">
        <w:t>. Use the Metadata Editor to set a sensor</w:t>
      </w:r>
      <w:r w:rsidR="006577FD">
        <w:t xml:space="preserve"> if needed</w:t>
      </w:r>
      <w:r>
        <w:t>.</w:t>
      </w:r>
    </w:p>
    <w:p w:rsidR="00B35F44" w:rsidRDefault="00B35F44" w:rsidP="00D84FA6">
      <w:pPr>
        <w:pStyle w:val="Heading3"/>
      </w:pPr>
      <w:bookmarkStart w:id="120" w:name="_Toc355280376"/>
      <w:r>
        <w:t>Ocean Optics SpectraSuite Data Files</w:t>
      </w:r>
      <w:bookmarkEnd w:id="120"/>
    </w:p>
    <w:p w:rsidR="00B35F44" w:rsidRDefault="00B35F44" w:rsidP="00EC5FA4">
      <w:pPr>
        <w:pStyle w:val="Body"/>
      </w:pPr>
      <w:r>
        <w:t>The format of these files is as follows:</w:t>
      </w:r>
    </w:p>
    <w:p w:rsidR="00B35F44" w:rsidRPr="00851208" w:rsidRDefault="00B35F44" w:rsidP="00C96D90">
      <w:pPr>
        <w:pStyle w:val="Code"/>
      </w:pPr>
      <w:r w:rsidRPr="00851208">
        <w:t>SpectraSuite Data File</w:t>
      </w:r>
    </w:p>
    <w:p w:rsidR="00B35F44" w:rsidRPr="00851208" w:rsidRDefault="00B35F44" w:rsidP="00C96D90">
      <w:pPr>
        <w:pStyle w:val="Code"/>
      </w:pPr>
      <w:r w:rsidRPr="00851208">
        <w:t>++++++++++++++++++++++++++++++++++++</w:t>
      </w:r>
    </w:p>
    <w:p w:rsidR="00B35F44" w:rsidRPr="00851208" w:rsidRDefault="00B35F44" w:rsidP="00C96D90">
      <w:pPr>
        <w:pStyle w:val="Code"/>
      </w:pPr>
      <w:r w:rsidRPr="00851208">
        <w:t>Date: Wed Sep 15 19:14:15 CEST 2010</w:t>
      </w:r>
    </w:p>
    <w:p w:rsidR="00B35F44" w:rsidRPr="00851208" w:rsidRDefault="00B35F44" w:rsidP="00C96D90">
      <w:pPr>
        <w:pStyle w:val="Code"/>
      </w:pPr>
      <w:r w:rsidRPr="00851208">
        <w:t>User: telerilevamento</w:t>
      </w:r>
    </w:p>
    <w:p w:rsidR="00B35F44" w:rsidRPr="00851208" w:rsidRDefault="00B35F44" w:rsidP="00C96D90">
      <w:pPr>
        <w:pStyle w:val="Code"/>
      </w:pPr>
      <w:r w:rsidRPr="00851208">
        <w:t>Dark Spectrum Present: No</w:t>
      </w:r>
    </w:p>
    <w:p w:rsidR="00B35F44" w:rsidRPr="00851208" w:rsidRDefault="00B35F44" w:rsidP="00C96D90">
      <w:pPr>
        <w:pStyle w:val="Code"/>
      </w:pPr>
      <w:r w:rsidRPr="00851208">
        <w:t>Reference Spectrum Present: No</w:t>
      </w:r>
    </w:p>
    <w:p w:rsidR="00B35F44" w:rsidRPr="00851208" w:rsidRDefault="00B35F44" w:rsidP="00C96D90">
      <w:pPr>
        <w:pStyle w:val="Code"/>
      </w:pPr>
      <w:r w:rsidRPr="00851208">
        <w:t>Number of Sampled Component Spectra: 1</w:t>
      </w:r>
    </w:p>
    <w:p w:rsidR="00B35F44" w:rsidRPr="00851208" w:rsidRDefault="00B35F44" w:rsidP="00C96D90">
      <w:pPr>
        <w:pStyle w:val="Code"/>
      </w:pPr>
      <w:r w:rsidRPr="00851208">
        <w:t>Spectrometers: HR4C1076</w:t>
      </w:r>
    </w:p>
    <w:p w:rsidR="00B35F44" w:rsidRPr="00851208" w:rsidRDefault="00B35F44" w:rsidP="00C96D90">
      <w:pPr>
        <w:pStyle w:val="Code"/>
      </w:pPr>
      <w:r w:rsidRPr="00851208">
        <w:t>Integration Time (usec): 1000000 (HR4C1076)</w:t>
      </w:r>
    </w:p>
    <w:p w:rsidR="00B35F44" w:rsidRPr="00851208" w:rsidRDefault="00B35F44" w:rsidP="00C96D90">
      <w:pPr>
        <w:pStyle w:val="Code"/>
      </w:pPr>
      <w:r w:rsidRPr="00851208">
        <w:t>Spectra Averaged: 10 (HR4C1076)</w:t>
      </w:r>
    </w:p>
    <w:p w:rsidR="00B35F44" w:rsidRPr="00851208" w:rsidRDefault="00B35F44" w:rsidP="00C96D90">
      <w:pPr>
        <w:pStyle w:val="Code"/>
      </w:pPr>
      <w:r w:rsidRPr="00851208">
        <w:t>Boxcar Smoothing: 0 (HR4C1076)</w:t>
      </w:r>
    </w:p>
    <w:p w:rsidR="00B35F44" w:rsidRPr="00851208" w:rsidRDefault="00B35F44" w:rsidP="00C96D90">
      <w:pPr>
        <w:pStyle w:val="Code"/>
      </w:pPr>
      <w:r w:rsidRPr="00851208">
        <w:t>Correct for Electrical Dark: No (HR4C1076)</w:t>
      </w:r>
    </w:p>
    <w:p w:rsidR="00B35F44" w:rsidRPr="00851208" w:rsidRDefault="00B35F44" w:rsidP="00C96D90">
      <w:pPr>
        <w:pStyle w:val="Code"/>
      </w:pPr>
      <w:r w:rsidRPr="00851208">
        <w:t>Strobe/Lamp Enabled: No (HR4C1076)</w:t>
      </w:r>
    </w:p>
    <w:p w:rsidR="00B35F44" w:rsidRPr="00851208" w:rsidRDefault="00B35F44" w:rsidP="00C96D90">
      <w:pPr>
        <w:pStyle w:val="Code"/>
      </w:pPr>
      <w:r w:rsidRPr="00851208">
        <w:t>Correct for Detector Non-linearity: No (HR4C1076)</w:t>
      </w:r>
    </w:p>
    <w:p w:rsidR="00B35F44" w:rsidRPr="00851208" w:rsidRDefault="00B35F44" w:rsidP="00C96D90">
      <w:pPr>
        <w:pStyle w:val="Code"/>
      </w:pPr>
      <w:r w:rsidRPr="00851208">
        <w:t>Correct for Stray Light: No (HR4C1076)</w:t>
      </w:r>
    </w:p>
    <w:p w:rsidR="00B35F44" w:rsidRPr="00851208" w:rsidRDefault="00B35F44" w:rsidP="00C96D90">
      <w:pPr>
        <w:pStyle w:val="Code"/>
      </w:pPr>
      <w:r w:rsidRPr="00851208">
        <w:t>Number of Pixels in Processed Spectrum: 3648</w:t>
      </w:r>
    </w:p>
    <w:p w:rsidR="00B35F44" w:rsidRPr="00851208" w:rsidRDefault="00B35F44" w:rsidP="00C96D90">
      <w:pPr>
        <w:pStyle w:val="Code"/>
      </w:pPr>
      <w:r w:rsidRPr="00851208">
        <w:t>&gt;&gt;&gt;&gt;&gt;Begin Processed Spectral Data&lt;&lt;&lt;&lt;&lt;</w:t>
      </w:r>
    </w:p>
    <w:p w:rsidR="00B35F44" w:rsidRPr="00851208" w:rsidRDefault="00B35F44" w:rsidP="00C96D90">
      <w:pPr>
        <w:pStyle w:val="Code"/>
      </w:pPr>
      <w:r w:rsidRPr="00851208">
        <w:t>Wavelength(nm); radiance(W*m-2*sr-1*nm-1)</w:t>
      </w:r>
    </w:p>
    <w:p w:rsidR="00B35F44" w:rsidRPr="00851208" w:rsidRDefault="00B35F44" w:rsidP="00C96D90">
      <w:pPr>
        <w:pStyle w:val="Code"/>
      </w:pPr>
      <w:r w:rsidRPr="00851208">
        <w:t>717.00000;0.17904775</w:t>
      </w:r>
    </w:p>
    <w:p w:rsidR="00B35F44" w:rsidRPr="00851208" w:rsidRDefault="00B35F44" w:rsidP="00C96D90">
      <w:pPr>
        <w:pStyle w:val="Code"/>
      </w:pPr>
      <w:r w:rsidRPr="00851208">
        <w:t>717.02000;0.17878146</w:t>
      </w:r>
    </w:p>
    <w:p w:rsidR="00B35F44" w:rsidRPr="00851208" w:rsidRDefault="00B35F44" w:rsidP="00C96D90">
      <w:pPr>
        <w:pStyle w:val="Code"/>
      </w:pPr>
      <w:r w:rsidRPr="00851208">
        <w:t>717.04000;0.17849983</w:t>
      </w:r>
    </w:p>
    <w:p w:rsidR="00B35F44" w:rsidRPr="00851208" w:rsidRDefault="00B35F44" w:rsidP="00C96D90">
      <w:pPr>
        <w:pStyle w:val="Code"/>
      </w:pPr>
      <w:r w:rsidRPr="00851208">
        <w:t>717.06000;0.17820124</w:t>
      </w:r>
    </w:p>
    <w:p w:rsidR="00B35F44" w:rsidRPr="00851208" w:rsidRDefault="00B35F44" w:rsidP="00C96D90">
      <w:pPr>
        <w:pStyle w:val="Code"/>
      </w:pPr>
      <w:r w:rsidRPr="00851208">
        <w:t>…</w:t>
      </w:r>
    </w:p>
    <w:p w:rsidR="00BA0289" w:rsidRDefault="00BA0289" w:rsidP="00BA0289">
      <w:pPr>
        <w:pStyle w:val="DocAction"/>
      </w:pPr>
      <w:r>
        <w:t>%%% If this is a standard, why is it defined by example when other standards are not? Is it to allow the User to identify these files for some purpose?</w:t>
      </w:r>
    </w:p>
    <w:p w:rsidR="00B35F44" w:rsidRDefault="00B35F44" w:rsidP="00EC5FA4">
      <w:pPr>
        <w:pStyle w:val="Body"/>
      </w:pPr>
      <w:r>
        <w:t xml:space="preserve">The expected file extension is </w:t>
      </w:r>
      <w:r w:rsidR="00851208">
        <w:t>.</w:t>
      </w:r>
      <w:r>
        <w:t>csv, although the files are not comma separated as such.</w:t>
      </w:r>
    </w:p>
    <w:p w:rsidR="00B35F44" w:rsidRDefault="00B35F44" w:rsidP="00EC5FA4">
      <w:pPr>
        <w:pStyle w:val="Body"/>
      </w:pPr>
      <w:r>
        <w:t>The instrument number is taken to be the last four numbers of the spectrometer name, e.g. 1076 in the above example. The time format is expected to be as in the above example, i.e. it is probably depending on the settings of the controlling/post-processing computer.</w:t>
      </w:r>
    </w:p>
    <w:p w:rsidR="0079332C" w:rsidRDefault="0079332C" w:rsidP="00D84FA6">
      <w:pPr>
        <w:pStyle w:val="Heading3"/>
      </w:pPr>
      <w:bookmarkStart w:id="121" w:name="_Toc355280377"/>
      <w:r>
        <w:lastRenderedPageBreak/>
        <w:t>HDF5 Files containing FGI goniometer measurements</w:t>
      </w:r>
      <w:bookmarkEnd w:id="121"/>
    </w:p>
    <w:p w:rsidR="00EE466C" w:rsidRDefault="0079332C" w:rsidP="00EC5FA4">
      <w:pPr>
        <w:pStyle w:val="Body"/>
      </w:pPr>
      <w:r>
        <w:t xml:space="preserve">SPECCHIO is able to read HDF5 files </w:t>
      </w:r>
      <w:r w:rsidR="00C705A6">
        <w:t xml:space="preserve">that contain goniometer measurements carried out by the Finish Geodetic Institute (FGI). </w:t>
      </w:r>
      <w:r w:rsidR="00851208">
        <w:t xml:space="preserve">Specchio supports reading </w:t>
      </w:r>
      <w:r w:rsidR="00C705A6">
        <w:t xml:space="preserve">the newest data structure version with a coupled xml-file, containing all the metadata. But as this data structure version is still </w:t>
      </w:r>
      <w:r w:rsidR="00497214">
        <w:t>at</w:t>
      </w:r>
      <w:r w:rsidR="00C705A6">
        <w:t xml:space="preserve"> an experimental </w:t>
      </w:r>
      <w:r w:rsidR="00497214">
        <w:t>stage</w:t>
      </w:r>
      <w:r w:rsidR="00851208">
        <w:t xml:space="preserve"> </w:t>
      </w:r>
      <w:r w:rsidR="00851208" w:rsidRPr="00C51056">
        <w:rPr>
          <w:rStyle w:val="DocActionChar"/>
        </w:rPr>
        <w:t>(%%% Truly? Or just Specchio’s support of it?)</w:t>
      </w:r>
      <w:r w:rsidR="00C705A6">
        <w:t xml:space="preserve">, the insert is not fully </w:t>
      </w:r>
      <w:r w:rsidR="00FD3B94">
        <w:t xml:space="preserve">supported yet. </w:t>
      </w:r>
      <w:r w:rsidR="00C51056" w:rsidRPr="00C51056">
        <w:rPr>
          <w:rStyle w:val="DocActionChar"/>
        </w:rPr>
        <w:t>%%% What isn’t supported, exactly?</w:t>
      </w:r>
    </w:p>
    <w:p w:rsidR="00EE466C" w:rsidRDefault="00FD3B94" w:rsidP="002100B4">
      <w:pPr>
        <w:pStyle w:val="Body"/>
        <w:ind w:right="-568"/>
      </w:pPr>
      <w:r>
        <w:t>As there are more than one spectr</w:t>
      </w:r>
      <w:r w:rsidR="00C51056">
        <w:t>a</w:t>
      </w:r>
      <w:r>
        <w:t xml:space="preserve"> per file, each spectrum is saved separately. The name of each spectrum is constructed </w:t>
      </w:r>
      <w:r w:rsidR="00C51056">
        <w:t>from</w:t>
      </w:r>
      <w:r>
        <w:t xml:space="preserve"> the campaign name, the beam geometry (if HDRF or BRF), a data structure identifier and </w:t>
      </w:r>
      <w:r w:rsidR="00FB7375">
        <w:t xml:space="preserve">an </w:t>
      </w:r>
      <w:r>
        <w:t>auto numbered id</w:t>
      </w:r>
      <w:r w:rsidR="00FB7375">
        <w:t>entifier (e.</w:t>
      </w:r>
      <w:r w:rsidR="00497214">
        <w:t>g.</w:t>
      </w:r>
      <w:r w:rsidR="00FB7375">
        <w:t xml:space="preserve"> Snow7.HDRF.lib2.14</w:t>
      </w:r>
      <w:r>
        <w:t>).</w:t>
      </w:r>
    </w:p>
    <w:p w:rsidR="005D7D09" w:rsidRDefault="005D7D09" w:rsidP="00D84FA6">
      <w:pPr>
        <w:pStyle w:val="Heading3"/>
      </w:pPr>
      <w:bookmarkStart w:id="122" w:name="_Toc355280378"/>
      <w:bookmarkStart w:id="123" w:name="_Ref157236952"/>
      <w:bookmarkEnd w:id="107"/>
      <w:r>
        <w:t>Excel files</w:t>
      </w:r>
      <w:bookmarkEnd w:id="122"/>
    </w:p>
    <w:p w:rsidR="005D7D09" w:rsidRDefault="005D7D09" w:rsidP="005D7D09">
      <w:pPr>
        <w:pStyle w:val="DocAction"/>
      </w:pPr>
      <w:r>
        <w:t>%%%% XLS files are also supported. 30/4: see the XLS file in the vegetation example.</w:t>
      </w:r>
    </w:p>
    <w:p w:rsidR="005D7D09" w:rsidRPr="005D7D09" w:rsidRDefault="005D7D09" w:rsidP="005D7D09">
      <w:pPr>
        <w:pStyle w:val="DocAction"/>
      </w:pPr>
      <w:r>
        <w:t>%%% Will it also load .CSV files, and can they be mixed with different Excel versions?</w:t>
      </w:r>
    </w:p>
    <w:p w:rsidR="005D7D09" w:rsidRPr="00084655" w:rsidRDefault="005D7D09" w:rsidP="00D84FA6">
      <w:pPr>
        <w:pStyle w:val="Heading3"/>
      </w:pPr>
      <w:bookmarkStart w:id="124" w:name="_Toc355280379"/>
      <w:r w:rsidRPr="00084655">
        <w:t>TXT Space Formatted Text Files</w:t>
      </w:r>
      <w:bookmarkEnd w:id="124"/>
    </w:p>
    <w:p w:rsidR="005D7D09" w:rsidRDefault="005D7D09" w:rsidP="00204599">
      <w:pPr>
        <w:pStyle w:val="DocAction"/>
      </w:pPr>
      <w:r>
        <w:t>%%% TXT loader is deprecated, except for calib info for reference panels. The company that supplies them supplies this format.</w:t>
      </w:r>
    </w:p>
    <w:p w:rsidR="005D7D09" w:rsidRDefault="005D7D09" w:rsidP="00EC5FA4">
      <w:pPr>
        <w:pStyle w:val="Body"/>
      </w:pPr>
      <w:r w:rsidRPr="00084655">
        <w:t xml:space="preserve">These files are formatted </w:t>
      </w:r>
      <w:r>
        <w:t>according to the following</w:t>
      </w:r>
      <w:r w:rsidRPr="00084655">
        <w:t xml:space="preserve"> EBNF </w:t>
      </w:r>
      <w:r>
        <w:t xml:space="preserve">definition </w:t>
      </w:r>
      <w:r w:rsidR="00B84CD6" w:rsidRPr="00084655">
        <w:fldChar w:fldCharType="begin"/>
      </w:r>
      <w:r>
        <w:instrText xml:space="preserve"> ADDIN EN.CITE &lt;EndNote&gt;&lt;Cite&gt;&lt;Author&gt;Wirth&lt;/Author&gt;&lt;Year&gt;1977&lt;/Year&gt;&lt;RecNum&gt;206&lt;/RecNum&gt;&lt;record&gt;&lt;rec-number&gt;206&lt;/rec-number&gt;&lt;foreign-keys&gt;&lt;key app="EN" db-id="0svr2tdvgevw2ned2pb5tt5ur5tdf0savr9s"&gt;206&lt;/key&gt;&lt;/foreign-keys&gt;&lt;ref-type name="Journal Article"&gt;17&lt;/ref-type&gt;&lt;contributors&gt;&lt;authors&gt;&lt;author&gt;Wirth, N.&lt;/author&gt;&lt;/authors&gt;&lt;/contributors&gt;&lt;titles&gt;&lt;title&gt;What can we do about the unnecessary diversity of notation for syntactic definitions?&lt;/title&gt;&lt;secondary-title&gt;Communications of the ACM&lt;/secondary-title&gt;&lt;/titles&gt;&lt;periodical&gt;&lt;full-title&gt;Communications of the ACM&lt;/full-title&gt;&lt;/periodical&gt;&lt;pages&gt;822-823&lt;/pages&gt;&lt;volume&gt;20&lt;/volume&gt;&lt;number&gt;11&lt;/number&gt;&lt;dates&gt;&lt;year&gt;1977&lt;/year&gt;&lt;/dates&gt;&lt;urls&gt;&lt;/urls&gt;&lt;/record&gt;&lt;/Cite&gt;&lt;Cite&gt;&lt;Author&gt;ISO/IEC&lt;/Author&gt;&lt;Year&gt;1996&lt;/Year&gt;&lt;RecNum&gt;207&lt;/RecNum&gt;&lt;record&gt;&lt;rec-number&gt;207&lt;/rec-number&gt;&lt;foreign-keys&gt;&lt;key app="EN" db-id="0svr2tdvgevw2ned2pb5tt5ur5tdf0savr9s"&gt;207&lt;/key&gt;&lt;/foreign-keys&gt;&lt;ref-type name="Book"&gt;6&lt;/ref-type&gt;&lt;contributors&gt;&lt;authors&gt;&lt;author&gt;ISO/IEC&lt;/author&gt;&lt;/authors&gt;&lt;/contributors&gt;&lt;titles&gt;&lt;title&gt;Information technology -- Syntactic metalanguage -- Extended BNF (14977)&lt;/title&gt;&lt;/titles&gt;&lt;pages&gt;24&lt;/pages&gt;&lt;dates&gt;&lt;year&gt;1996&lt;/year&gt;&lt;/dates&gt;&lt;pub-location&gt;Geneva, Switzerland&lt;/pub-location&gt;&lt;publisher&gt;ISO/IEC Copyright Office&lt;/publisher&gt;&lt;urls&gt;&lt;related-urls&gt;&lt;url&gt;http://standards.iso.org/ittf/PubliclyAvailableStandards/s026153_ISO_IEC_14977_1996(E).zip&lt;/url&gt;&lt;/related-urls&gt;&lt;/urls&gt;&lt;/record&gt;&lt;/Cite&gt;&lt;/EndNote&gt;</w:instrText>
      </w:r>
      <w:r w:rsidR="00B84CD6" w:rsidRPr="00084655">
        <w:fldChar w:fldCharType="separate"/>
      </w:r>
      <w:r>
        <w:rPr>
          <w:noProof/>
        </w:rPr>
        <w:t>(Wirth 1977; ISO/IEC 1996)</w:t>
      </w:r>
      <w:r w:rsidR="00B84CD6" w:rsidRPr="00084655">
        <w:fldChar w:fldCharType="end"/>
      </w:r>
      <w:r>
        <w:t>.</w:t>
      </w:r>
    </w:p>
    <w:p w:rsidR="005D7D09" w:rsidRDefault="005D7D09" w:rsidP="007B0B88">
      <w:pPr>
        <w:pStyle w:val="DocAction"/>
      </w:pPr>
      <w:r>
        <w:t>%%% Is EBNF part of the normal knowledge of our audience?</w:t>
      </w:r>
    </w:p>
    <w:p w:rsidR="005D7D09" w:rsidRDefault="005D7D09" w:rsidP="007B0B88">
      <w:pPr>
        <w:pStyle w:val="DocAction"/>
      </w:pPr>
      <w:r>
        <w:t>%%% The grammar below doesn’t define leading or trailing whitespace, but the example that follows has both. It also doesn’t define the number formats or where &lt;eol&gt; goes in the grammar. I think this could be done more appropriately and more easily by example, as other file formats are done in this doc.</w:t>
      </w:r>
    </w:p>
    <w:p w:rsidR="005D7D09" w:rsidRDefault="005D7D09" w:rsidP="00BA0289">
      <w:pPr>
        <w:pStyle w:val="DocAction"/>
      </w:pPr>
      <w:r>
        <w:t>%%% It looks like the first column is a list of wavelengths, and subsequent columns are spectra values for those wavelengths. The first row is a list of corresponding spectra names, and the first value on the first line is probably ignored. Separators are white space, but are tabs OK?</w:t>
      </w:r>
    </w:p>
    <w:p w:rsidR="005D7D09" w:rsidRPr="00BA0289" w:rsidRDefault="005D7D09" w:rsidP="00BA0289">
      <w:pPr>
        <w:pStyle w:val="DocAction"/>
      </w:pPr>
      <w:r>
        <w:t>%%% What happens if the format is not quite right? Test it.</w:t>
      </w:r>
    </w:p>
    <w:p w:rsidR="005D7D09" w:rsidRPr="00851208" w:rsidRDefault="005D7D09" w:rsidP="00C96D90">
      <w:pPr>
        <w:pStyle w:val="Code"/>
      </w:pPr>
      <w:r w:rsidRPr="00851208">
        <w:t>txt_file = header, data;</w:t>
      </w:r>
    </w:p>
    <w:p w:rsidR="005D7D09" w:rsidRPr="00851208" w:rsidRDefault="005D7D09" w:rsidP="00C96D90">
      <w:pPr>
        <w:pStyle w:val="Code"/>
      </w:pPr>
      <w:r w:rsidRPr="00851208">
        <w:t>header = wsp, “wvl”, {wsp, spectrum_name};</w:t>
      </w:r>
    </w:p>
    <w:p w:rsidR="005D7D09" w:rsidRPr="00851208" w:rsidRDefault="005D7D09" w:rsidP="00C96D90">
      <w:pPr>
        <w:pStyle w:val="Code"/>
      </w:pPr>
      <w:r w:rsidRPr="00851208">
        <w:t>data = {d_line};</w:t>
      </w:r>
    </w:p>
    <w:p w:rsidR="005D7D09" w:rsidRPr="00851208" w:rsidRDefault="005D7D09" w:rsidP="00C96D90">
      <w:pPr>
        <w:pStyle w:val="Code"/>
      </w:pPr>
      <w:r w:rsidRPr="00851208">
        <w:t>d_line = wsp, wavelength, {wsp, value};</w:t>
      </w:r>
    </w:p>
    <w:p w:rsidR="005D7D09" w:rsidRPr="00851208" w:rsidRDefault="005D7D09" w:rsidP="00C96D90">
      <w:pPr>
        <w:pStyle w:val="Code"/>
      </w:pPr>
      <w:r w:rsidRPr="00851208">
        <w:t>wsp = {space};</w:t>
      </w:r>
    </w:p>
    <w:p w:rsidR="005D7D09" w:rsidRPr="00084655" w:rsidRDefault="005D7D09" w:rsidP="00EC5FA4">
      <w:pPr>
        <w:pStyle w:val="Body"/>
      </w:pPr>
      <w:r w:rsidRPr="00084655">
        <w:t>An example follows:</w:t>
      </w:r>
    </w:p>
    <w:p w:rsidR="005D7D09" w:rsidRPr="00851208" w:rsidRDefault="005D7D09" w:rsidP="00C96D90">
      <w:pPr>
        <w:pStyle w:val="Code"/>
      </w:pPr>
      <w:r w:rsidRPr="00851208">
        <w:t xml:space="preserve">        wvl              mean_090499              mean_020599           </w:t>
      </w:r>
    </w:p>
    <w:p w:rsidR="005D7D09" w:rsidRPr="00851208" w:rsidRDefault="005D7D09" w:rsidP="00C96D90">
      <w:pPr>
        <w:pStyle w:val="Code"/>
      </w:pPr>
      <w:r w:rsidRPr="00851208">
        <w:t xml:space="preserve">      350.000                0.0246756                0.0229771         </w:t>
      </w:r>
    </w:p>
    <w:p w:rsidR="005D7D09" w:rsidRPr="00851208" w:rsidRDefault="005D7D09" w:rsidP="00C96D90">
      <w:pPr>
        <w:pStyle w:val="Code"/>
      </w:pPr>
      <w:r w:rsidRPr="00851208">
        <w:t xml:space="preserve">      351.000                0.0246917                0.0228430         </w:t>
      </w:r>
    </w:p>
    <w:p w:rsidR="005D7D09" w:rsidRPr="00851208" w:rsidRDefault="005D7D09" w:rsidP="00C96D90">
      <w:pPr>
        <w:pStyle w:val="Code"/>
      </w:pPr>
      <w:r w:rsidRPr="00851208">
        <w:t xml:space="preserve">      352.000                0.0247316                0.0229652         </w:t>
      </w:r>
    </w:p>
    <w:p w:rsidR="005D7D09" w:rsidRPr="00851208" w:rsidRDefault="005D7D09" w:rsidP="00C96D90">
      <w:pPr>
        <w:pStyle w:val="Code"/>
      </w:pPr>
      <w:r w:rsidRPr="00851208">
        <w:t xml:space="preserve">      353.000                0.0248502                0.0231014         </w:t>
      </w:r>
    </w:p>
    <w:p w:rsidR="005D7D09" w:rsidRPr="00851208" w:rsidRDefault="005D7D09" w:rsidP="00C96D90">
      <w:pPr>
        <w:pStyle w:val="Code"/>
      </w:pPr>
      <w:r w:rsidRPr="00851208">
        <w:t xml:space="preserve">      354.000                0.0250081                0.0232272         </w:t>
      </w:r>
    </w:p>
    <w:p w:rsidR="005D7D09" w:rsidRPr="00851208" w:rsidRDefault="005D7D09" w:rsidP="00C96D90">
      <w:pPr>
        <w:pStyle w:val="Code"/>
      </w:pPr>
      <w:r w:rsidRPr="00851208">
        <w:t xml:space="preserve">      355.000                0.0250736                0.0232273         </w:t>
      </w:r>
    </w:p>
    <w:p w:rsidR="005D7D09" w:rsidRPr="00851208" w:rsidRDefault="005D7D09" w:rsidP="00C96D90">
      <w:pPr>
        <w:pStyle w:val="Code"/>
      </w:pPr>
      <w:r w:rsidRPr="00851208">
        <w:t xml:space="preserve">      356.000                0.0249883                0.0233005         </w:t>
      </w:r>
    </w:p>
    <w:p w:rsidR="005D7D09" w:rsidRPr="00851208" w:rsidRDefault="005D7D09" w:rsidP="00C96D90">
      <w:pPr>
        <w:pStyle w:val="Code"/>
      </w:pPr>
      <w:r w:rsidRPr="00851208">
        <w:t xml:space="preserve">      357.000                0.0249174                0.0233962         </w:t>
      </w:r>
    </w:p>
    <w:p w:rsidR="005D7D09" w:rsidRPr="00851208" w:rsidRDefault="005D7D09" w:rsidP="00C96D90">
      <w:pPr>
        <w:pStyle w:val="Code"/>
      </w:pPr>
      <w:r w:rsidRPr="00851208">
        <w:lastRenderedPageBreak/>
        <w:t xml:space="preserve">      358.000                0.0250481                0.0234734         </w:t>
      </w:r>
    </w:p>
    <w:p w:rsidR="005D7D09" w:rsidRPr="00851208" w:rsidRDefault="005D7D09" w:rsidP="00C96D90">
      <w:pPr>
        <w:pStyle w:val="Code"/>
      </w:pPr>
      <w:r w:rsidRPr="00851208">
        <w:t xml:space="preserve">      359.000                0.0252141                0.0235376         </w:t>
      </w:r>
    </w:p>
    <w:p w:rsidR="005D7D09" w:rsidRPr="00851208" w:rsidRDefault="005D7D09" w:rsidP="00C96D90">
      <w:pPr>
        <w:pStyle w:val="Code"/>
      </w:pPr>
      <w:r w:rsidRPr="00851208">
        <w:t xml:space="preserve">      360.000                0.0253346                0.0236057         </w:t>
      </w:r>
    </w:p>
    <w:p w:rsidR="005D7D09" w:rsidRPr="00851208" w:rsidRDefault="005D7D09" w:rsidP="00C96D90">
      <w:pPr>
        <w:pStyle w:val="Code"/>
      </w:pPr>
      <w:r w:rsidRPr="00851208">
        <w:t xml:space="preserve">      361.000                0.0253806                0.0236832         </w:t>
      </w:r>
    </w:p>
    <w:p w:rsidR="00EC5FA4" w:rsidRDefault="00EC5FA4" w:rsidP="00BA3445">
      <w:pPr>
        <w:pStyle w:val="Heading2"/>
      </w:pPr>
      <w:bookmarkStart w:id="125" w:name="_Toc355280380"/>
      <w:r>
        <w:t>Add Target – Reference Links</w:t>
      </w:r>
      <w:bookmarkEnd w:id="125"/>
    </w:p>
    <w:p w:rsidR="00EC5FA4" w:rsidRPr="00EC5FA4" w:rsidRDefault="00EC5FA4" w:rsidP="00EC5FA4">
      <w:pPr>
        <w:pStyle w:val="DocAction"/>
      </w:pPr>
      <w:r>
        <w:t>%%% This is now under Special Functions on the menu on the Main Window. Check it out when the server comes back up.</w:t>
      </w:r>
    </w:p>
    <w:p w:rsidR="002A0FFE" w:rsidRPr="00084655" w:rsidRDefault="00DD57E2" w:rsidP="00BA3445">
      <w:pPr>
        <w:pStyle w:val="Heading2"/>
      </w:pPr>
      <w:bookmarkStart w:id="126" w:name="_Toc355280381"/>
      <w:r>
        <w:t xml:space="preserve">Displaying and </w:t>
      </w:r>
      <w:r w:rsidR="002A0FFE" w:rsidRPr="00084655">
        <w:t>Editing Metadata</w:t>
      </w:r>
      <w:bookmarkEnd w:id="123"/>
      <w:bookmarkEnd w:id="126"/>
    </w:p>
    <w:p w:rsidR="002A0FFE" w:rsidRDefault="002A0FFE" w:rsidP="00A7583F">
      <w:pPr>
        <w:pStyle w:val="Body"/>
      </w:pPr>
      <w:r w:rsidRPr="00084655">
        <w:t xml:space="preserve">The SPECCHIO Metadata Editor allows you to enter </w:t>
      </w:r>
      <w:r w:rsidR="000C5874">
        <w:t>and modify both Campaign and Spectrum M</w:t>
      </w:r>
      <w:r w:rsidRPr="00084655">
        <w:t>etadata.</w:t>
      </w:r>
      <w:r w:rsidR="0003650F">
        <w:t xml:space="preserve"> Refer to </w:t>
      </w:r>
      <w:fldSimple w:instr=" REF _Ref354072820 \r \h  \* MERGEFORMAT ">
        <w:r w:rsidR="00CD22EF" w:rsidRPr="00CD22EF">
          <w:rPr>
            <w:rStyle w:val="CrossReference"/>
          </w:rPr>
          <w:t>3.8</w:t>
        </w:r>
      </w:fldSimple>
      <w:r w:rsidR="0003650F" w:rsidRPr="0003650F">
        <w:rPr>
          <w:rStyle w:val="CrossReference"/>
        </w:rPr>
        <w:t xml:space="preserve"> </w:t>
      </w:r>
      <w:fldSimple w:instr=" REF _Ref354072822 \h  \* MERGEFORMAT ">
        <w:r w:rsidR="00CD22EF" w:rsidRPr="00CD22EF">
          <w:rPr>
            <w:rStyle w:val="CrossReference"/>
          </w:rPr>
          <w:t>Metadata</w:t>
        </w:r>
      </w:fldSimple>
      <w:r w:rsidR="0003650F">
        <w:t xml:space="preserve"> for detailed information about Metadata stored by Specchio.</w:t>
      </w:r>
    </w:p>
    <w:p w:rsidR="00DD57E2" w:rsidRDefault="00DD57E2" w:rsidP="00A7583F">
      <w:pPr>
        <w:pStyle w:val="Body"/>
      </w:pPr>
      <w:r>
        <w:t>Metadata is displayed using Specchio’s Metadata editor.</w:t>
      </w:r>
    </w:p>
    <w:p w:rsidR="002A0FFE" w:rsidRPr="00084655" w:rsidRDefault="002A0FFE" w:rsidP="00A7583F">
      <w:pPr>
        <w:pStyle w:val="Body"/>
      </w:pPr>
      <w:r w:rsidRPr="00084655">
        <w:t xml:space="preserve">To open the metadata editor select </w:t>
      </w:r>
      <w:r w:rsidRPr="00C51056">
        <w:rPr>
          <w:rStyle w:val="GUIWord"/>
        </w:rPr>
        <w:t>Data Input</w:t>
      </w:r>
      <w:r w:rsidR="00C51056">
        <w:t xml:space="preserve"> and </w:t>
      </w:r>
      <w:r w:rsidRPr="00C51056">
        <w:rPr>
          <w:rStyle w:val="GUIWord"/>
        </w:rPr>
        <w:t>Edit metadata</w:t>
      </w:r>
      <w:r w:rsidRPr="00084655">
        <w:t xml:space="preserve"> </w:t>
      </w:r>
      <w:r w:rsidR="00C51056">
        <w:t xml:space="preserve">from Specchio’s </w:t>
      </w:r>
      <w:r w:rsidR="00A3077B">
        <w:t>Main Window</w:t>
      </w:r>
      <w:r w:rsidR="00C51056">
        <w:t xml:space="preserve"> menu</w:t>
      </w:r>
      <w:r w:rsidRPr="00084655">
        <w:t>.</w:t>
      </w:r>
      <w:r w:rsidR="000C5874">
        <w:t xml:space="preserve"> The following </w:t>
      </w:r>
      <w:r w:rsidR="0049064B">
        <w:t xml:space="preserve">Metadata </w:t>
      </w:r>
      <w:r w:rsidR="000C5874">
        <w:t>Edit</w:t>
      </w:r>
      <w:r w:rsidR="0049064B">
        <w:t>or</w:t>
      </w:r>
      <w:r w:rsidR="000C5874">
        <w:t xml:space="preserve"> </w:t>
      </w:r>
      <w:r w:rsidR="0049064B">
        <w:t>w</w:t>
      </w:r>
      <w:r w:rsidR="000C5874">
        <w:t>indow is displayed.</w:t>
      </w:r>
    </w:p>
    <w:p w:rsidR="00BC1169" w:rsidRPr="00084655" w:rsidRDefault="00BC1169" w:rsidP="00EB49E0">
      <w:pPr>
        <w:pStyle w:val="Figure"/>
      </w:pPr>
      <w:r w:rsidRPr="00A83169">
        <w:rPr>
          <w:lang w:val="en-AU"/>
        </w:rPr>
        <w:drawing>
          <wp:inline distT="0" distB="0" distL="0" distR="0">
            <wp:extent cx="5574665" cy="4107815"/>
            <wp:effectExtent l="25400" t="0" r="0" b="0"/>
            <wp:docPr id="13"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srcRect/>
                    <a:stretch>
                      <a:fillRect/>
                    </a:stretch>
                  </pic:blipFill>
                  <pic:spPr bwMode="auto">
                    <a:xfrm>
                      <a:off x="0" y="0"/>
                      <a:ext cx="5574665" cy="4107815"/>
                    </a:xfrm>
                    <a:prstGeom prst="rect">
                      <a:avLst/>
                    </a:prstGeom>
                    <a:noFill/>
                    <a:ln w="9525">
                      <a:noFill/>
                      <a:miter lim="800000"/>
                      <a:headEnd/>
                      <a:tailEnd/>
                    </a:ln>
                  </pic:spPr>
                </pic:pic>
              </a:graphicData>
            </a:graphic>
          </wp:inline>
        </w:drawing>
      </w:r>
    </w:p>
    <w:p w:rsidR="00BC1169" w:rsidRDefault="00BC1169" w:rsidP="00EB49E0">
      <w:pPr>
        <w:pStyle w:val="Caption"/>
      </w:pPr>
      <w:bookmarkStart w:id="127" w:name="_Ref153623337"/>
      <w:r w:rsidRPr="00084655">
        <w:t xml:space="preserve">Figure </w:t>
      </w:r>
      <w:fldSimple w:instr=" SEQ Figure \* ARABIC ">
        <w:r w:rsidR="00CD22EF">
          <w:rPr>
            <w:noProof/>
          </w:rPr>
          <w:t>27</w:t>
        </w:r>
      </w:fldSimple>
      <w:bookmarkEnd w:id="127"/>
      <w:r w:rsidRPr="00084655">
        <w:t xml:space="preserve">: Metadata </w:t>
      </w:r>
      <w:r w:rsidR="0049064B">
        <w:t>E</w:t>
      </w:r>
      <w:r w:rsidRPr="00084655">
        <w:t xml:space="preserve">ditor showing the </w:t>
      </w:r>
      <w:r w:rsidR="0049064B">
        <w:t>C</w:t>
      </w:r>
      <w:r w:rsidRPr="00084655">
        <w:t>ampaign tab</w:t>
      </w:r>
    </w:p>
    <w:p w:rsidR="006B60CC" w:rsidRDefault="006B60CC" w:rsidP="00A7583F">
      <w:pPr>
        <w:pStyle w:val="DocAction"/>
      </w:pPr>
      <w:r>
        <w:t>%%% Missing in this app are: Current Campaign Selector, Highlight mandatory fields, Highlight shared fields, Show quality compliance tree. Are they no longer relevant?</w:t>
      </w:r>
      <w:r w:rsidR="00E92E2C">
        <w:t xml:space="preserve"> %%%% These are not currently implemented</w:t>
      </w:r>
      <w:r w:rsidR="005D455F">
        <w:t xml:space="preserve"> in V3</w:t>
      </w:r>
      <w:r w:rsidR="00E92E2C">
        <w:t>.</w:t>
      </w:r>
    </w:p>
    <w:p w:rsidR="00204DEB" w:rsidRDefault="00204DEB" w:rsidP="00EB49E0">
      <w:pPr>
        <w:pStyle w:val="Figure"/>
      </w:pPr>
      <w:r>
        <w:rPr>
          <w:lang w:val="en-AU"/>
        </w:rPr>
        <w:lastRenderedPageBreak/>
        <w:drawing>
          <wp:inline distT="0" distB="0" distL="0" distR="0">
            <wp:extent cx="5580380" cy="3807600"/>
            <wp:effectExtent l="19050" t="0" r="1270" b="0"/>
            <wp:docPr id="1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srcRect/>
                    <a:stretch>
                      <a:fillRect/>
                    </a:stretch>
                  </pic:blipFill>
                  <pic:spPr bwMode="auto">
                    <a:xfrm>
                      <a:off x="0" y="0"/>
                      <a:ext cx="5580380" cy="3807600"/>
                    </a:xfrm>
                    <a:prstGeom prst="rect">
                      <a:avLst/>
                    </a:prstGeom>
                    <a:noFill/>
                    <a:ln w="9525">
                      <a:noFill/>
                      <a:miter lim="800000"/>
                      <a:headEnd/>
                      <a:tailEnd/>
                    </a:ln>
                  </pic:spPr>
                </pic:pic>
              </a:graphicData>
            </a:graphic>
          </wp:inline>
        </w:drawing>
      </w:r>
    </w:p>
    <w:p w:rsidR="00204DEB" w:rsidRDefault="00204DEB" w:rsidP="00EB49E0">
      <w:pPr>
        <w:pStyle w:val="Caption"/>
      </w:pPr>
      <w:r w:rsidRPr="00084655">
        <w:t xml:space="preserve">Figure </w:t>
      </w:r>
      <w:fldSimple w:instr=" SEQ Figure \* ARABIC ">
        <w:r w:rsidR="00CD22EF">
          <w:rPr>
            <w:noProof/>
          </w:rPr>
          <w:t>28</w:t>
        </w:r>
      </w:fldSimple>
      <w:r w:rsidRPr="00084655">
        <w:t xml:space="preserve">: Metadata editor </w:t>
      </w:r>
      <w:r>
        <w:t>dialog</w:t>
      </w:r>
    </w:p>
    <w:p w:rsidR="0049064B" w:rsidRDefault="0049064B" w:rsidP="0049064B">
      <w:pPr>
        <w:pStyle w:val="DocAction"/>
      </w:pPr>
      <w:r>
        <w:t>%%% Update to current app’s initial editing window and highlight with items listed here.</w:t>
      </w:r>
    </w:p>
    <w:tbl>
      <w:tblPr>
        <w:tblStyle w:val="TableGrid"/>
        <w:tblW w:w="0" w:type="auto"/>
        <w:tblInd w:w="81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149"/>
        <w:gridCol w:w="6605"/>
      </w:tblGrid>
      <w:tr w:rsidR="00D04BE3" w:rsidRPr="00D04BE3" w:rsidTr="00D04BE3">
        <w:trPr>
          <w:cantSplit/>
        </w:trPr>
        <w:tc>
          <w:tcPr>
            <w:tcW w:w="0" w:type="auto"/>
          </w:tcPr>
          <w:p w:rsidR="00D04BE3" w:rsidRPr="00D04BE3" w:rsidRDefault="00D04BE3" w:rsidP="00D04BE3">
            <w:pPr>
              <w:pStyle w:val="HangingIndent"/>
              <w:ind w:left="0" w:firstLine="0"/>
            </w:pPr>
            <w:r w:rsidRPr="00D04BE3">
              <w:t xml:space="preserve">Campaign Tree Navigator   </w:t>
            </w:r>
          </w:p>
        </w:tc>
        <w:tc>
          <w:tcPr>
            <w:tcW w:w="0" w:type="auto"/>
          </w:tcPr>
          <w:p w:rsidR="00D04BE3" w:rsidRPr="00D04BE3" w:rsidRDefault="00D04BE3" w:rsidP="00D04BE3">
            <w:pPr>
              <w:pStyle w:val="HangingIndent"/>
              <w:ind w:left="0" w:firstLine="0"/>
            </w:pPr>
            <w:r w:rsidRPr="00D04BE3">
              <w:t xml:space="preserve">Shows the Campaigns present in the data base and allows selecting of Campaigns, sub-trees and Spectra. </w:t>
            </w:r>
          </w:p>
        </w:tc>
      </w:tr>
      <w:tr w:rsidR="00D04BE3" w:rsidRPr="00D04BE3" w:rsidTr="00D04BE3">
        <w:trPr>
          <w:cantSplit/>
        </w:trPr>
        <w:tc>
          <w:tcPr>
            <w:tcW w:w="0" w:type="auto"/>
          </w:tcPr>
          <w:p w:rsidR="00D04BE3" w:rsidRPr="00D04BE3" w:rsidRDefault="00D04BE3" w:rsidP="00D04BE3">
            <w:pPr>
              <w:pStyle w:val="HangingIndent"/>
              <w:ind w:left="0" w:firstLine="0"/>
            </w:pPr>
            <w:r w:rsidRPr="00D04BE3">
              <w:rPr>
                <w:rStyle w:val="GUIWord"/>
              </w:rPr>
              <w:t>Order By</w:t>
            </w:r>
            <w:r w:rsidRPr="00D04BE3">
              <w:t xml:space="preserve"> Indicator</w:t>
            </w:r>
          </w:p>
        </w:tc>
        <w:tc>
          <w:tcPr>
            <w:tcW w:w="0" w:type="auto"/>
          </w:tcPr>
          <w:p w:rsidR="00D04BE3" w:rsidRPr="00D04BE3" w:rsidRDefault="00D04BE3" w:rsidP="00D04BE3">
            <w:pPr>
              <w:pStyle w:val="HangingIndent"/>
              <w:ind w:left="0" w:firstLine="0"/>
            </w:pPr>
            <w:r w:rsidRPr="00D04BE3">
              <w:t>Select the sort order to use for Spectra in the left hand Campaign navigation window.</w:t>
            </w:r>
          </w:p>
        </w:tc>
      </w:tr>
      <w:tr w:rsidR="00D04BE3" w:rsidRPr="00D04BE3" w:rsidTr="00D04BE3">
        <w:trPr>
          <w:cantSplit/>
        </w:trPr>
        <w:tc>
          <w:tcPr>
            <w:tcW w:w="0" w:type="auto"/>
          </w:tcPr>
          <w:p w:rsidR="00D04BE3" w:rsidRPr="00D04BE3" w:rsidRDefault="00D04BE3" w:rsidP="00D04BE3">
            <w:pPr>
              <w:pStyle w:val="HangingIndent"/>
              <w:ind w:left="0" w:firstLine="0"/>
            </w:pPr>
            <w:r>
              <w:rPr>
                <w:rStyle w:val="ActionButton"/>
              </w:rPr>
              <w:t> </w:t>
            </w:r>
            <w:r w:rsidRPr="00D04BE3">
              <w:rPr>
                <w:rStyle w:val="ActionButton"/>
              </w:rPr>
              <w:t>Refresh</w:t>
            </w:r>
            <w:r>
              <w:rPr>
                <w:rStyle w:val="ActionButton"/>
              </w:rPr>
              <w:t> </w:t>
            </w:r>
            <w:r w:rsidRPr="00D04BE3">
              <w:t xml:space="preserve"> button</w:t>
            </w:r>
          </w:p>
        </w:tc>
        <w:tc>
          <w:tcPr>
            <w:tcW w:w="0" w:type="auto"/>
          </w:tcPr>
          <w:p w:rsidR="00D04BE3" w:rsidRPr="00D04BE3" w:rsidRDefault="00D04BE3" w:rsidP="00D04BE3">
            <w:pPr>
              <w:pStyle w:val="HangingIndent"/>
              <w:ind w:left="0" w:firstLine="0"/>
            </w:pPr>
            <w:r w:rsidRPr="00D04BE3">
              <w:t>Click this button to update the Campaign Tree Navigator after making changes which affect it.</w:t>
            </w:r>
          </w:p>
        </w:tc>
      </w:tr>
      <w:tr w:rsidR="00D04BE3" w:rsidRPr="00D04BE3" w:rsidTr="00D04BE3">
        <w:trPr>
          <w:cantSplit/>
        </w:trPr>
        <w:tc>
          <w:tcPr>
            <w:tcW w:w="0" w:type="auto"/>
          </w:tcPr>
          <w:p w:rsidR="00D04BE3" w:rsidRPr="00D04BE3" w:rsidRDefault="00D04BE3" w:rsidP="00D04BE3">
            <w:pPr>
              <w:pStyle w:val="HangingIndent"/>
              <w:ind w:left="0" w:firstLine="0"/>
            </w:pPr>
            <w:r>
              <w:rPr>
                <w:rStyle w:val="ActionButton"/>
              </w:rPr>
              <w:t> </w:t>
            </w:r>
            <w:r w:rsidRPr="00D04BE3">
              <w:rPr>
                <w:rStyle w:val="ActionButton"/>
              </w:rPr>
              <w:t>Update</w:t>
            </w:r>
            <w:r>
              <w:rPr>
                <w:rStyle w:val="ActionButton"/>
              </w:rPr>
              <w:t> </w:t>
            </w:r>
            <w:r w:rsidRPr="00D04BE3">
              <w:t xml:space="preserve"> button</w:t>
            </w:r>
          </w:p>
        </w:tc>
        <w:tc>
          <w:tcPr>
            <w:tcW w:w="0" w:type="auto"/>
          </w:tcPr>
          <w:p w:rsidR="00D04BE3" w:rsidRPr="00D04BE3" w:rsidRDefault="00D04BE3" w:rsidP="00D04BE3">
            <w:pPr>
              <w:pStyle w:val="HangingIndent"/>
              <w:ind w:left="0" w:firstLine="0"/>
            </w:pPr>
            <w:r w:rsidRPr="00D04BE3">
              <w:t>Click this button to write all changed Metadata back into the database.</w:t>
            </w:r>
          </w:p>
        </w:tc>
      </w:tr>
      <w:tr w:rsidR="00D04BE3" w:rsidRPr="00D04BE3" w:rsidTr="00D04BE3">
        <w:trPr>
          <w:cantSplit/>
        </w:trPr>
        <w:tc>
          <w:tcPr>
            <w:tcW w:w="0" w:type="auto"/>
          </w:tcPr>
          <w:p w:rsidR="00D04BE3" w:rsidRPr="00D04BE3" w:rsidRDefault="00D04BE3" w:rsidP="00D04BE3">
            <w:pPr>
              <w:pStyle w:val="HangingIndent"/>
              <w:ind w:left="0" w:firstLine="0"/>
            </w:pPr>
            <w:r>
              <w:rPr>
                <w:rStyle w:val="ActionButton"/>
              </w:rPr>
              <w:t> </w:t>
            </w:r>
            <w:r w:rsidRPr="00D04BE3">
              <w:rPr>
                <w:rStyle w:val="ActionButton"/>
              </w:rPr>
              <w:t>Reset</w:t>
            </w:r>
            <w:r>
              <w:rPr>
                <w:rStyle w:val="ActionButton"/>
              </w:rPr>
              <w:t> </w:t>
            </w:r>
            <w:r w:rsidRPr="00D04BE3">
              <w:t xml:space="preserve"> button</w:t>
            </w:r>
          </w:p>
        </w:tc>
        <w:tc>
          <w:tcPr>
            <w:tcW w:w="0" w:type="auto"/>
          </w:tcPr>
          <w:p w:rsidR="00D04BE3" w:rsidRPr="00D04BE3" w:rsidRDefault="00D04BE3" w:rsidP="00D04BE3">
            <w:pPr>
              <w:pStyle w:val="HangingIndent"/>
              <w:ind w:left="0" w:firstLine="0"/>
            </w:pPr>
            <w:r w:rsidRPr="00D04BE3">
              <w:t>Click this button to ignore all changes made since the last time the Update button was clicked and redisplay the Metadata panel from the database.</w:t>
            </w:r>
          </w:p>
        </w:tc>
      </w:tr>
      <w:tr w:rsidR="00D04BE3" w:rsidRPr="00D04BE3" w:rsidTr="00D04BE3">
        <w:trPr>
          <w:cantSplit/>
        </w:trPr>
        <w:tc>
          <w:tcPr>
            <w:tcW w:w="0" w:type="auto"/>
          </w:tcPr>
          <w:p w:rsidR="00D04BE3" w:rsidRPr="00D04BE3" w:rsidRDefault="00D04BE3" w:rsidP="00D04BE3">
            <w:pPr>
              <w:pStyle w:val="HangingIndent"/>
              <w:ind w:left="0" w:firstLine="0"/>
            </w:pPr>
            <w:r w:rsidRPr="00D04BE3">
              <w:t xml:space="preserve">Metadata selection tab   </w:t>
            </w:r>
          </w:p>
        </w:tc>
        <w:tc>
          <w:tcPr>
            <w:tcW w:w="0" w:type="auto"/>
          </w:tcPr>
          <w:p w:rsidR="00D04BE3" w:rsidRPr="00D04BE3" w:rsidRDefault="00D04BE3" w:rsidP="00D04BE3">
            <w:pPr>
              <w:pStyle w:val="HangingIndent"/>
              <w:ind w:left="0" w:firstLine="0"/>
            </w:pPr>
            <w:r w:rsidRPr="00D04BE3">
              <w:t xml:space="preserve">Select either </w:t>
            </w:r>
            <w:r w:rsidRPr="00D04BE3">
              <w:rPr>
                <w:rStyle w:val="GUIWord"/>
              </w:rPr>
              <w:t>Campaign</w:t>
            </w:r>
            <w:r w:rsidRPr="00D04BE3">
              <w:t xml:space="preserve">, to display and edit Campaign Metadata, or </w:t>
            </w:r>
            <w:r w:rsidRPr="00D04BE3">
              <w:rPr>
                <w:rStyle w:val="GUIWord"/>
              </w:rPr>
              <w:t>Metadata</w:t>
            </w:r>
            <w:r w:rsidRPr="00D04BE3">
              <w:t xml:space="preserve"> to display and edit Spectra Metadata.</w:t>
            </w:r>
          </w:p>
        </w:tc>
      </w:tr>
      <w:tr w:rsidR="00D04BE3" w:rsidRPr="00D04BE3" w:rsidTr="00D04BE3">
        <w:trPr>
          <w:cantSplit/>
        </w:trPr>
        <w:tc>
          <w:tcPr>
            <w:tcW w:w="0" w:type="auto"/>
          </w:tcPr>
          <w:p w:rsidR="00D04BE3" w:rsidRPr="00D04BE3" w:rsidRDefault="00D04BE3" w:rsidP="00D04BE3">
            <w:pPr>
              <w:pStyle w:val="HangingIndent"/>
              <w:ind w:left="0" w:firstLine="0"/>
            </w:pPr>
            <w:r w:rsidRPr="00D04BE3">
              <w:t xml:space="preserve">Metadata display area   </w:t>
            </w:r>
          </w:p>
        </w:tc>
        <w:tc>
          <w:tcPr>
            <w:tcW w:w="0" w:type="auto"/>
          </w:tcPr>
          <w:p w:rsidR="00D04BE3" w:rsidRPr="00D04BE3" w:rsidRDefault="00D04BE3" w:rsidP="00D04BE3">
            <w:pPr>
              <w:pStyle w:val="HangingIndent"/>
              <w:ind w:left="0" w:firstLine="0"/>
            </w:pPr>
            <w:r w:rsidRPr="00D04BE3">
              <w:t>This will show the Metadata selected by the Metadata selection tab.</w:t>
            </w:r>
          </w:p>
        </w:tc>
      </w:tr>
      <w:tr w:rsidR="00D04BE3" w:rsidRPr="00D04BE3" w:rsidTr="00D04BE3">
        <w:trPr>
          <w:cantSplit/>
        </w:trPr>
        <w:tc>
          <w:tcPr>
            <w:tcW w:w="0" w:type="auto"/>
          </w:tcPr>
          <w:p w:rsidR="00D04BE3" w:rsidRPr="00D04BE3" w:rsidRDefault="00D04BE3" w:rsidP="00D04BE3">
            <w:pPr>
              <w:pStyle w:val="HangingIndent"/>
              <w:ind w:left="0" w:firstLine="0"/>
            </w:pPr>
            <w:r w:rsidRPr="00D04BE3">
              <w:lastRenderedPageBreak/>
              <w:t xml:space="preserve">Spectrum Metadata selection area   </w:t>
            </w:r>
          </w:p>
        </w:tc>
        <w:tc>
          <w:tcPr>
            <w:tcW w:w="0" w:type="auto"/>
          </w:tcPr>
          <w:p w:rsidR="00D04BE3" w:rsidRPr="00D04BE3" w:rsidRDefault="00D04BE3" w:rsidP="00D04BE3">
            <w:pPr>
              <w:pStyle w:val="HangingIndent"/>
              <w:ind w:left="0" w:firstLine="0"/>
            </w:pPr>
            <w:r w:rsidRPr="00D04BE3">
              <w:t>Click on these checkboxes to display or suppress the various groups of Spectrum Metadata.</w:t>
            </w:r>
          </w:p>
        </w:tc>
      </w:tr>
    </w:tbl>
    <w:p w:rsidR="000758C5" w:rsidRDefault="00016B67" w:rsidP="00A7583F">
      <w:pPr>
        <w:pStyle w:val="Body"/>
      </w:pPr>
      <w:r>
        <w:t xml:space="preserve">In this editor, whenever changes are made to any Metadata entries, they are saved in an action list. They are not written immediately to the database. When the </w:t>
      </w:r>
      <w:r w:rsidR="00DD57E2" w:rsidRPr="00DD57E2">
        <w:rPr>
          <w:rStyle w:val="ActionButton"/>
        </w:rPr>
        <w:t> </w:t>
      </w:r>
      <w:r w:rsidRPr="00DD57E2">
        <w:rPr>
          <w:rStyle w:val="ActionButton"/>
        </w:rPr>
        <w:t>Update</w:t>
      </w:r>
      <w:r w:rsidR="00DD57E2" w:rsidRPr="00DD57E2">
        <w:rPr>
          <w:rStyle w:val="ActionButton"/>
        </w:rPr>
        <w:t> </w:t>
      </w:r>
      <w:r>
        <w:t xml:space="preserve"> button is clicked, the action list is processed and the database is updated.</w:t>
      </w:r>
      <w:r w:rsidR="00DD57E2">
        <w:t xml:space="preserve"> </w:t>
      </w:r>
      <w:r w:rsidR="000758C5">
        <w:t xml:space="preserve">When the </w:t>
      </w:r>
      <w:r w:rsidR="00D04BE3" w:rsidRPr="00D04BE3">
        <w:rPr>
          <w:rStyle w:val="ActionButton"/>
        </w:rPr>
        <w:t> </w:t>
      </w:r>
      <w:r w:rsidR="000758C5" w:rsidRPr="0049064B">
        <w:rPr>
          <w:rStyle w:val="ActionButton"/>
        </w:rPr>
        <w:t>Reset</w:t>
      </w:r>
      <w:r w:rsidR="00D04BE3">
        <w:rPr>
          <w:rStyle w:val="ActionButton"/>
        </w:rPr>
        <w:t> </w:t>
      </w:r>
      <w:r w:rsidR="000758C5">
        <w:t xml:space="preserve"> button is clicked, the action list is discarded without being processed and the content of the Metadata display area is redisplayed from the database.</w:t>
      </w:r>
    </w:p>
    <w:p w:rsidR="00B94047" w:rsidRDefault="00B94047" w:rsidP="00B94047">
      <w:pPr>
        <w:pStyle w:val="Warning"/>
      </w:pPr>
      <w:r>
        <w:t>Warning</w:t>
      </w:r>
      <w:r>
        <w:tab/>
        <w:t xml:space="preserve">Click on </w:t>
      </w:r>
      <w:r w:rsidRPr="00DA5322">
        <w:rPr>
          <w:rStyle w:val="ActionButton"/>
        </w:rPr>
        <w:t> Update </w:t>
      </w:r>
      <w:r>
        <w:t xml:space="preserve"> before making a second change to any metadata item. If you make multiple changes </w:t>
      </w:r>
      <w:r w:rsidR="00DD57E2">
        <w:t xml:space="preserve">to one item </w:t>
      </w:r>
      <w:r>
        <w:t xml:space="preserve">before clicking </w:t>
      </w:r>
      <w:r w:rsidRPr="00DA5322">
        <w:rPr>
          <w:rStyle w:val="ActionButton"/>
        </w:rPr>
        <w:t> Update </w:t>
      </w:r>
      <w:r>
        <w:t>, these changes are written to the database, but not necessarily in the</w:t>
      </w:r>
      <w:r w:rsidR="00DD57E2">
        <w:t xml:space="preserve"> order in which you made them. T</w:t>
      </w:r>
      <w:r>
        <w:t xml:space="preserve">his can yield unexpected results, as the last one you made may not be the last one to be written. </w:t>
      </w:r>
    </w:p>
    <w:p w:rsidR="00A7583F" w:rsidRDefault="00A7583F" w:rsidP="00A7583F">
      <w:pPr>
        <w:pStyle w:val="Body"/>
      </w:pPr>
      <w:r>
        <w:t xml:space="preserve">Metadata entry fields are of various types, including integer, floating point, alpha string, date/times or special lists. Generally, the editor </w:t>
      </w:r>
      <w:r w:rsidR="0049064B">
        <w:t>restricts</w:t>
      </w:r>
      <w:r>
        <w:t xml:space="preserve"> you </w:t>
      </w:r>
      <w:r w:rsidR="0049064B">
        <w:t xml:space="preserve">to </w:t>
      </w:r>
      <w:r>
        <w:t>enter</w:t>
      </w:r>
      <w:r w:rsidR="0049064B">
        <w:t>ing</w:t>
      </w:r>
      <w:r>
        <w:t xml:space="preserve"> values which are consistent with the data type. However, the editor does not perform validation checks on entered data. For example, while you must enter a valid number for the Relative Humidity, the editor will not reject </w:t>
      </w:r>
      <w:r w:rsidR="005A0497">
        <w:t xml:space="preserve">negative values </w:t>
      </w:r>
      <w:r>
        <w:t>or</w:t>
      </w:r>
      <w:r w:rsidR="005A0497">
        <w:t xml:space="preserve"> values</w:t>
      </w:r>
      <w:r>
        <w:t xml:space="preserve"> greater than 100.</w:t>
      </w:r>
    </w:p>
    <w:p w:rsidR="005A0497" w:rsidRPr="005A0497" w:rsidRDefault="00A7583F" w:rsidP="00AE7011">
      <w:pPr>
        <w:pStyle w:val="Warning"/>
      </w:pPr>
      <w:r>
        <w:t>Warning</w:t>
      </w:r>
      <w:r>
        <w:tab/>
        <w:t xml:space="preserve">Take care to enter </w:t>
      </w:r>
      <w:r w:rsidR="005A0497">
        <w:t>numbers</w:t>
      </w:r>
      <w:r>
        <w:t xml:space="preserve"> which are </w:t>
      </w:r>
      <w:r w:rsidR="005A0497">
        <w:t>with</w:t>
      </w:r>
      <w:r>
        <w:t xml:space="preserve">in </w:t>
      </w:r>
      <w:r w:rsidR="005A0497">
        <w:t xml:space="preserve">the valid </w:t>
      </w:r>
      <w:r>
        <w:t xml:space="preserve">range for the Metadata </w:t>
      </w:r>
      <w:r w:rsidR="00D04BE3">
        <w:t>attribute</w:t>
      </w:r>
      <w:r>
        <w:t xml:space="preserve"> you are entering. The editor will permit you to store values which are outside the valid range, which can have </w:t>
      </w:r>
      <w:r w:rsidR="0049064B">
        <w:t xml:space="preserve">misleading or </w:t>
      </w:r>
      <w:r>
        <w:t>unpredictable results later.</w:t>
      </w:r>
    </w:p>
    <w:p w:rsidR="006B60CC" w:rsidRPr="00A7583F" w:rsidRDefault="00DD57E2" w:rsidP="00A7583F">
      <w:pPr>
        <w:pStyle w:val="Heading3"/>
      </w:pPr>
      <w:bookmarkStart w:id="128" w:name="_Ref354142563"/>
      <w:bookmarkStart w:id="129" w:name="_Ref354142567"/>
      <w:bookmarkStart w:id="130" w:name="_Toc355280382"/>
      <w:r>
        <w:t xml:space="preserve">Displaying and </w:t>
      </w:r>
      <w:r w:rsidR="006B60CC" w:rsidRPr="00A7583F">
        <w:t>Editing Campaign Metadata</w:t>
      </w:r>
      <w:bookmarkEnd w:id="128"/>
      <w:bookmarkEnd w:id="129"/>
      <w:bookmarkEnd w:id="130"/>
    </w:p>
    <w:p w:rsidR="0049064B" w:rsidRDefault="0049064B" w:rsidP="00A7583F">
      <w:pPr>
        <w:pStyle w:val="Body"/>
      </w:pPr>
      <w:r>
        <w:t xml:space="preserve">See section </w:t>
      </w:r>
      <w:fldSimple w:instr=" REF _Ref354084379 \r \h  \* MERGEFORMAT ">
        <w:r w:rsidR="00CD22EF" w:rsidRPr="00CD22EF">
          <w:rPr>
            <w:rStyle w:val="CrossReference"/>
          </w:rPr>
          <w:t>3.8.1</w:t>
        </w:r>
      </w:fldSimple>
      <w:r w:rsidRPr="0049064B">
        <w:rPr>
          <w:rStyle w:val="CrossReference"/>
        </w:rPr>
        <w:t xml:space="preserve"> </w:t>
      </w:r>
      <w:fldSimple w:instr=" REF _Ref354084382 \h  \* MERGEFORMAT ">
        <w:r w:rsidR="00CD22EF" w:rsidRPr="00CD22EF">
          <w:rPr>
            <w:rStyle w:val="CrossReference"/>
          </w:rPr>
          <w:t>Campaign Related Metadata</w:t>
        </w:r>
      </w:fldSimple>
      <w:r>
        <w:t xml:space="preserve"> for detailed information about individual Campaign Metadata fields, their meanings and operation.</w:t>
      </w:r>
    </w:p>
    <w:p w:rsidR="000758C5" w:rsidRDefault="00016B67" w:rsidP="00A7583F">
      <w:pPr>
        <w:pStyle w:val="Body"/>
      </w:pPr>
      <w:r>
        <w:t>Click on th</w:t>
      </w:r>
      <w:r w:rsidR="000758C5">
        <w:t xml:space="preserve">e </w:t>
      </w:r>
      <w:r w:rsidR="000758C5" w:rsidRPr="0049064B">
        <w:rPr>
          <w:rStyle w:val="GUIWord"/>
        </w:rPr>
        <w:t>Campaign</w:t>
      </w:r>
      <w:r w:rsidR="000758C5">
        <w:t xml:space="preserve"> tab to highlight it</w:t>
      </w:r>
      <w:r w:rsidR="00D70C99">
        <w:t xml:space="preserve"> and display Campaign Metadata</w:t>
      </w:r>
      <w:r w:rsidR="000758C5">
        <w:t>.</w:t>
      </w:r>
    </w:p>
    <w:p w:rsidR="00016B67" w:rsidRDefault="00016B67" w:rsidP="00A7583F">
      <w:pPr>
        <w:pStyle w:val="Body"/>
      </w:pPr>
      <w:r>
        <w:t>In the Campaign Tree Navigator, click on the Campaign</w:t>
      </w:r>
      <w:r w:rsidR="000758C5">
        <w:t>,</w:t>
      </w:r>
      <w:r w:rsidR="000758C5" w:rsidRPr="000758C5">
        <w:t xml:space="preserve"> </w:t>
      </w:r>
      <w:r w:rsidR="000758C5">
        <w:t>or on anything in that Campaign’s sub-tree.</w:t>
      </w:r>
      <w:r>
        <w:t xml:space="preserve"> The Metadata </w:t>
      </w:r>
      <w:r w:rsidR="000758C5">
        <w:t xml:space="preserve">for that Campaign </w:t>
      </w:r>
      <w:r>
        <w:t xml:space="preserve">will be </w:t>
      </w:r>
      <w:r w:rsidR="000758C5">
        <w:t xml:space="preserve">read from the database and </w:t>
      </w:r>
      <w:r>
        <w:t>displayed</w:t>
      </w:r>
      <w:r w:rsidR="000758C5">
        <w:t xml:space="preserve"> in the Metadata display area</w:t>
      </w:r>
      <w:r>
        <w:t>.</w:t>
      </w:r>
    </w:p>
    <w:p w:rsidR="000758C5" w:rsidRDefault="000758C5" w:rsidP="00A7583F">
      <w:pPr>
        <w:pStyle w:val="Body"/>
      </w:pPr>
      <w:r>
        <w:t xml:space="preserve">After making changes to the Campaign Metadata for one or more Campaigns, click on </w:t>
      </w:r>
      <w:r w:rsidRPr="0049064B">
        <w:rPr>
          <w:rStyle w:val="ActionButton"/>
        </w:rPr>
        <w:t>Update</w:t>
      </w:r>
      <w:r>
        <w:t xml:space="preserve"> to cause these changes to be written to the database.</w:t>
      </w:r>
    </w:p>
    <w:p w:rsidR="00016B67" w:rsidRDefault="0049064B" w:rsidP="00A7583F">
      <w:pPr>
        <w:pStyle w:val="Body"/>
      </w:pPr>
      <w:r>
        <w:t>Clicking on Metadata group names in t</w:t>
      </w:r>
      <w:r w:rsidR="00016B67">
        <w:t>he Spectrum Metadata selection area does not affect the Campaign editing tab.</w:t>
      </w:r>
    </w:p>
    <w:p w:rsidR="000758C5" w:rsidRPr="00016B67" w:rsidRDefault="000758C5" w:rsidP="00A7583F">
      <w:pPr>
        <w:pStyle w:val="Body"/>
      </w:pPr>
      <w:r>
        <w:t xml:space="preserve">If you change the </w:t>
      </w:r>
      <w:r w:rsidRPr="0049064B">
        <w:rPr>
          <w:rStyle w:val="GUIWord"/>
        </w:rPr>
        <w:t>Campaign Name</w:t>
      </w:r>
      <w:r>
        <w:t xml:space="preserve">, click on the </w:t>
      </w:r>
      <w:r w:rsidR="00DA5322" w:rsidRPr="00DA5322">
        <w:rPr>
          <w:rStyle w:val="ActionButton"/>
        </w:rPr>
        <w:t> </w:t>
      </w:r>
      <w:r w:rsidRPr="00DA5322">
        <w:rPr>
          <w:rStyle w:val="ActionButton"/>
        </w:rPr>
        <w:t>Refresh</w:t>
      </w:r>
      <w:r w:rsidR="00DA5322">
        <w:rPr>
          <w:rStyle w:val="ActionButton"/>
        </w:rPr>
        <w:t> </w:t>
      </w:r>
      <w:r>
        <w:t xml:space="preserve"> button to cause that change to be shown in the Campaign Tree Navigator.</w:t>
      </w:r>
    </w:p>
    <w:p w:rsidR="006B60CC" w:rsidRDefault="00DD57E2" w:rsidP="00A7583F">
      <w:pPr>
        <w:pStyle w:val="Heading3"/>
      </w:pPr>
      <w:bookmarkStart w:id="131" w:name="_Toc355280383"/>
      <w:r>
        <w:t xml:space="preserve">Displaying and </w:t>
      </w:r>
      <w:r w:rsidR="006B60CC">
        <w:t>Editing Spectrum Metadata</w:t>
      </w:r>
      <w:bookmarkEnd w:id="131"/>
    </w:p>
    <w:p w:rsidR="0049064B" w:rsidRDefault="0049064B" w:rsidP="0049064B">
      <w:pPr>
        <w:pStyle w:val="Body"/>
      </w:pPr>
      <w:r>
        <w:t xml:space="preserve">See section </w:t>
      </w:r>
      <w:fldSimple w:instr=" REF _Ref354084522 \r \h  \* MERGEFORMAT ">
        <w:r w:rsidR="00CD22EF" w:rsidRPr="00CD22EF">
          <w:rPr>
            <w:rStyle w:val="CrossReference"/>
          </w:rPr>
          <w:t>3.8.2</w:t>
        </w:r>
      </w:fldSimple>
      <w:r w:rsidRPr="0049064B">
        <w:rPr>
          <w:rStyle w:val="CrossReference"/>
        </w:rPr>
        <w:t xml:space="preserve"> </w:t>
      </w:r>
      <w:fldSimple w:instr=" REF _Ref354084526 \h  \* MERGEFORMAT ">
        <w:r w:rsidR="00CD22EF" w:rsidRPr="00CD22EF">
          <w:rPr>
            <w:rStyle w:val="CrossReference"/>
          </w:rPr>
          <w:t>Spectrum Related Metadata</w:t>
        </w:r>
      </w:fldSimple>
      <w:r>
        <w:t xml:space="preserve"> for detailed information about individual Campaign Metadata fields, the way they are organised into Metadata groups, their meanings and operation.</w:t>
      </w:r>
    </w:p>
    <w:p w:rsidR="00D04BE3" w:rsidRDefault="006B60CC" w:rsidP="00A7583F">
      <w:pPr>
        <w:pStyle w:val="Body"/>
      </w:pPr>
      <w:r>
        <w:t xml:space="preserve">In order to understand the operation of this Editor, it is helpful to understand how Spectrum Metadata are stored by Specchio. </w:t>
      </w:r>
      <w:r w:rsidR="00D04BE3">
        <w:t>There are two storage methods.</w:t>
      </w:r>
    </w:p>
    <w:p w:rsidR="00B465C8" w:rsidRPr="00B465C8" w:rsidRDefault="00D04BE3" w:rsidP="00D04BE3">
      <w:pPr>
        <w:pStyle w:val="HangingIndent"/>
      </w:pPr>
      <w:r>
        <w:lastRenderedPageBreak/>
        <w:t xml:space="preserve">Compulsory </w:t>
      </w:r>
      <w:r w:rsidR="00B465C8">
        <w:t>Metadata</w:t>
      </w:r>
      <w:r>
        <w:t xml:space="preserve">  </w:t>
      </w:r>
      <w:r>
        <w:tab/>
        <w:t xml:space="preserve">The following </w:t>
      </w:r>
      <w:r w:rsidR="00B465C8">
        <w:t>attributes</w:t>
      </w:r>
      <w:r>
        <w:t xml:space="preserve"> are stored for all Spectra and are always displayed.</w:t>
      </w:r>
      <w:r w:rsidR="00B465C8">
        <w:t xml:space="preserve"> These attributes are M</w:t>
      </w:r>
      <w:r w:rsidR="00B465C8" w:rsidRPr="00B465C8">
        <w:t xml:space="preserve">easurement unit, </w:t>
      </w:r>
      <w:r w:rsidR="00B465C8">
        <w:t>F</w:t>
      </w:r>
      <w:r w:rsidR="00B465C8" w:rsidRPr="00B465C8">
        <w:t xml:space="preserve">ile format, </w:t>
      </w:r>
      <w:r w:rsidR="00B465C8">
        <w:t>S</w:t>
      </w:r>
      <w:r w:rsidR="00B465C8" w:rsidRPr="00B465C8">
        <w:t xml:space="preserve">ensor, </w:t>
      </w:r>
      <w:r w:rsidR="00B465C8">
        <w:t>Instrument</w:t>
      </w:r>
      <w:r w:rsidR="00B465C8" w:rsidRPr="00B465C8">
        <w:t xml:space="preserve"> and </w:t>
      </w:r>
      <w:r w:rsidR="00B465C8">
        <w:t>R</w:t>
      </w:r>
      <w:r w:rsidR="00B465C8" w:rsidRPr="00B465C8">
        <w:t>eference</w:t>
      </w:r>
      <w:r w:rsidR="00B465C8">
        <w:t>.</w:t>
      </w:r>
    </w:p>
    <w:p w:rsidR="006B60CC" w:rsidRDefault="00D04BE3" w:rsidP="00B465C8">
      <w:pPr>
        <w:pStyle w:val="HangingIndent"/>
      </w:pPr>
      <w:r>
        <w:t xml:space="preserve">EAV </w:t>
      </w:r>
      <w:r w:rsidR="00B465C8">
        <w:t xml:space="preserve">Metadata </w:t>
      </w:r>
      <w:r>
        <w:t xml:space="preserve">  </w:t>
      </w:r>
      <w:r>
        <w:tab/>
      </w:r>
      <w:r w:rsidR="006B60CC">
        <w:t xml:space="preserve">So that </w:t>
      </w:r>
      <w:r w:rsidR="00B465C8">
        <w:t>s</w:t>
      </w:r>
      <w:r w:rsidR="006B60CC">
        <w:t xml:space="preserve">pace is optimised, </w:t>
      </w:r>
      <w:r w:rsidR="00B465C8">
        <w:t xml:space="preserve">for all other Metadata </w:t>
      </w:r>
      <w:r w:rsidR="00300FF1">
        <w:t>attributes</w:t>
      </w:r>
      <w:r w:rsidR="00B465C8">
        <w:t xml:space="preserve"> </w:t>
      </w:r>
      <w:r w:rsidR="006B60CC">
        <w:t xml:space="preserve">Specchio stores </w:t>
      </w:r>
      <w:r w:rsidR="00B465C8">
        <w:t xml:space="preserve">only those values </w:t>
      </w:r>
      <w:r w:rsidR="006B60CC">
        <w:t xml:space="preserve">which are set. They are stored in an Entity/Attribute/Value table, where one Metadata </w:t>
      </w:r>
      <w:r w:rsidR="00B465C8">
        <w:t>value</w:t>
      </w:r>
      <w:r w:rsidR="006B60CC">
        <w:t xml:space="preserve"> is stored in each row of the table as an Attribute</w:t>
      </w:r>
      <w:r w:rsidR="00B465C8">
        <w:t>=</w:t>
      </w:r>
      <w:r w:rsidR="006B60CC">
        <w:t>Value pair (such as Latitude=</w:t>
      </w:r>
      <w:r w:rsidR="005A0497">
        <w:t>-</w:t>
      </w:r>
      <w:r w:rsidR="006B60CC">
        <w:t>35.3</w:t>
      </w:r>
      <w:r w:rsidR="005A0497">
        <w:t>3943</w:t>
      </w:r>
      <w:r w:rsidR="006B60CC">
        <w:t xml:space="preserve">, or Ambient Temp=23.5). The Entity field </w:t>
      </w:r>
      <w:r w:rsidR="0049064B">
        <w:t xml:space="preserve">in that row </w:t>
      </w:r>
      <w:r w:rsidR="006B60CC">
        <w:t>stores a list of those Spectra which are associated with this particular Attribute and Value.</w:t>
      </w:r>
    </w:p>
    <w:p w:rsidR="00B94047" w:rsidRDefault="00B94047" w:rsidP="00453EF9">
      <w:pPr>
        <w:pStyle w:val="Figure"/>
      </w:pPr>
      <w:r>
        <w:rPr>
          <w:lang w:val="en-AU"/>
        </w:rPr>
      </w:r>
      <w:r w:rsidR="00453EF9">
        <w:pict>
          <v:group id="_x0000_s1069" editas="canvas" style="width:467.75pt;height:281.95pt;mso-position-horizontal-relative:char;mso-position-vertical-relative:line" coordorigin="2356,9166" coordsize="7200,4340">
            <o:lock v:ext="edit" aspectratio="t"/>
            <v:shape id="_x0000_s1068" type="#_x0000_t75" style="position:absolute;left:2356;top:9166;width:7200;height:4340" o:preferrelative="f">
              <v:fill o:detectmouseclick="t"/>
              <v:path o:extrusionok="t" o:connecttype="none"/>
              <o:lock v:ext="edit" text="t"/>
            </v:shape>
            <v:rect id="_x0000_s1071" style="position:absolute;left:3455;top:9259;width:969;height:4146"/>
            <v:rect id="_x0000_s1070" style="position:absolute;left:2432;top:9259;width:3123;height:4146" filled="f"/>
            <w10:wrap type="none"/>
            <w10:anchorlock/>
          </v:group>
        </w:pict>
      </w:r>
    </w:p>
    <w:p w:rsidR="00453EF9" w:rsidRDefault="00453EF9" w:rsidP="00453EF9">
      <w:pPr>
        <w:pStyle w:val="Caption"/>
      </w:pPr>
      <w:r>
        <w:t>Figure %%% But I’m not sure it will add much. Try drawing it and see.</w:t>
      </w:r>
    </w:p>
    <w:p w:rsidR="00F442DF" w:rsidRPr="00F50667" w:rsidRDefault="00F442DF" w:rsidP="00F442DF">
      <w:pPr>
        <w:pStyle w:val="Note"/>
      </w:pPr>
      <w:r>
        <w:t>Note</w:t>
      </w:r>
      <w:r>
        <w:tab/>
        <w:t xml:space="preserve">Specchio allows changing of most Metadata fields, but for some Metadata attributes it does not make sense. It could often be confusing and should not be done, except in unusual circumstances. For example, changing the </w:t>
      </w:r>
      <w:r w:rsidRPr="008D475E">
        <w:rPr>
          <w:rStyle w:val="GUIWord"/>
        </w:rPr>
        <w:t>File Name</w:t>
      </w:r>
      <w:r>
        <w:t xml:space="preserve"> or </w:t>
      </w:r>
      <w:r w:rsidRPr="008D475E">
        <w:rPr>
          <w:rStyle w:val="GUIWord"/>
        </w:rPr>
        <w:t>File Format</w:t>
      </w:r>
      <w:r>
        <w:t xml:space="preserve"> for a Spectrum does not make sense</w:t>
      </w:r>
      <w:r w:rsidR="00B465C8">
        <w:t xml:space="preserve"> and may case unexpected results in subsequent Spectrum upload operations</w:t>
      </w:r>
      <w:r>
        <w:t xml:space="preserve">. Changing the </w:t>
      </w:r>
      <w:r w:rsidRPr="008D475E">
        <w:rPr>
          <w:rStyle w:val="GUIWord"/>
        </w:rPr>
        <w:t>Spectrum Number</w:t>
      </w:r>
      <w:r>
        <w:t xml:space="preserve"> is also rarely meaningful and could often be confusing. Changing the automatically set </w:t>
      </w:r>
      <w:r w:rsidRPr="008D475E">
        <w:rPr>
          <w:rStyle w:val="GUIWord"/>
        </w:rPr>
        <w:t>Acquisition Time</w:t>
      </w:r>
      <w:r>
        <w:t xml:space="preserve"> and </w:t>
      </w:r>
      <w:r w:rsidRPr="008D475E">
        <w:rPr>
          <w:rStyle w:val="GUIWord"/>
        </w:rPr>
        <w:t>Loading Time</w:t>
      </w:r>
      <w:r>
        <w:t xml:space="preserve"> values will generally be confusing. </w:t>
      </w:r>
      <w:r w:rsidR="00B465C8">
        <w:t>There are other cases too.</w:t>
      </w:r>
    </w:p>
    <w:p w:rsidR="00B465C8" w:rsidRDefault="00B465C8" w:rsidP="00BE3829">
      <w:pPr>
        <w:pStyle w:val="Heading4"/>
      </w:pPr>
      <w:r>
        <w:t xml:space="preserve">Displaying a </w:t>
      </w:r>
      <w:r w:rsidR="00CD22EF">
        <w:t xml:space="preserve">Single </w:t>
      </w:r>
      <w:r>
        <w:t>Spectrum’s Metadata</w:t>
      </w:r>
    </w:p>
    <w:p w:rsidR="00B465C8" w:rsidRDefault="00B465C8" w:rsidP="00B465C8">
      <w:pPr>
        <w:pStyle w:val="Body"/>
      </w:pPr>
      <w:r>
        <w:t>Displaying Metadata values is done using the Metadata editor window.</w:t>
      </w:r>
    </w:p>
    <w:p w:rsidR="00121DE8" w:rsidRDefault="00121DE8" w:rsidP="00121DE8">
      <w:pPr>
        <w:pStyle w:val="DocAction"/>
      </w:pPr>
      <w:r>
        <w:t>%%% Decide if this instruction format, or something like it, is appropriate. If so, set up styles for it and change the rest of the doc.</w:t>
      </w:r>
    </w:p>
    <w:tbl>
      <w:tblPr>
        <w:tblStyle w:val="TableGrid"/>
        <w:tblW w:w="0" w:type="auto"/>
        <w:tblInd w:w="709" w:type="dxa"/>
        <w:shd w:val="clear" w:color="auto" w:fill="DAEEF3" w:themeFill="accent5" w:themeFillTint="33"/>
        <w:tblLook w:val="04A0"/>
      </w:tblPr>
      <w:tblGrid>
        <w:gridCol w:w="8862"/>
      </w:tblGrid>
      <w:tr w:rsidR="00CD22EF" w:rsidTr="00CD22EF">
        <w:tc>
          <w:tcPr>
            <w:tcW w:w="9571" w:type="dxa"/>
            <w:shd w:val="clear" w:color="auto" w:fill="DAEEF3" w:themeFill="accent5" w:themeFillTint="33"/>
          </w:tcPr>
          <w:p w:rsidR="00CD22EF" w:rsidRDefault="00CD22EF" w:rsidP="00CD22EF">
            <w:pPr>
              <w:pStyle w:val="Bullet"/>
              <w:ind w:left="425"/>
            </w:pPr>
            <w:r>
              <w:t xml:space="preserve">Using the hierarchy browser, select the Spectrum or Spectra for which you wish to </w:t>
            </w:r>
            <w:r>
              <w:lastRenderedPageBreak/>
              <w:t>display the Metadata values.</w:t>
            </w:r>
          </w:p>
          <w:p w:rsidR="00CD22EF" w:rsidRDefault="00CD22EF" w:rsidP="00CD22EF">
            <w:pPr>
              <w:pStyle w:val="Bullet"/>
              <w:ind w:left="425"/>
            </w:pPr>
            <w:r>
              <w:t xml:space="preserve">Click on the </w:t>
            </w:r>
            <w:r w:rsidRPr="0049064B">
              <w:rPr>
                <w:rStyle w:val="GUIWord"/>
              </w:rPr>
              <w:t>Metadata</w:t>
            </w:r>
            <w:r>
              <w:t xml:space="preserve"> tab to display Spectrum Metadata.</w:t>
            </w:r>
          </w:p>
          <w:p w:rsidR="00CD22EF" w:rsidRDefault="00CD22EF" w:rsidP="00CD22EF">
            <w:pPr>
              <w:pStyle w:val="FigureIndented"/>
              <w:ind w:left="425"/>
            </w:pPr>
            <w:r>
              <w:drawing>
                <wp:inline distT="0" distB="0" distL="0" distR="0">
                  <wp:extent cx="5179601" cy="2972617"/>
                  <wp:effectExtent l="19050" t="0" r="1999" b="0"/>
                  <wp:docPr id="12"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41"/>
                          <a:srcRect/>
                          <a:stretch>
                            <a:fillRect/>
                          </a:stretch>
                        </pic:blipFill>
                        <pic:spPr bwMode="auto">
                          <a:xfrm>
                            <a:off x="0" y="0"/>
                            <a:ext cx="5183837" cy="2975048"/>
                          </a:xfrm>
                          <a:prstGeom prst="rect">
                            <a:avLst/>
                          </a:prstGeom>
                          <a:noFill/>
                          <a:ln w="9525">
                            <a:noFill/>
                            <a:miter lim="800000"/>
                            <a:headEnd/>
                            <a:tailEnd/>
                          </a:ln>
                        </pic:spPr>
                      </pic:pic>
                    </a:graphicData>
                  </a:graphic>
                </wp:inline>
              </w:drawing>
            </w:r>
          </w:p>
          <w:p w:rsidR="00CD22EF" w:rsidRPr="005A0497" w:rsidRDefault="00CD22EF" w:rsidP="00CD22EF">
            <w:pPr>
              <w:pStyle w:val="CaptionIndented"/>
              <w:ind w:left="425"/>
            </w:pPr>
            <w:r w:rsidRPr="00084655">
              <w:t xml:space="preserve">Figure </w:t>
            </w:r>
            <w:fldSimple w:instr=" SEQ Figure \* ARABIC ">
              <w:r>
                <w:rPr>
                  <w:noProof/>
                </w:rPr>
                <w:t>29</w:t>
              </w:r>
            </w:fldSimple>
            <w:r w:rsidRPr="00084655">
              <w:t xml:space="preserve">: Metadata editor </w:t>
            </w:r>
            <w:r>
              <w:t>dialog</w:t>
            </w:r>
          </w:p>
          <w:p w:rsidR="00CD22EF" w:rsidRDefault="00CD22EF" w:rsidP="00CD22EF">
            <w:pPr>
              <w:pStyle w:val="Bullet"/>
              <w:ind w:left="425"/>
            </w:pPr>
            <w:r>
              <w:t>Select or de-select the check boxes for the Metadata Groups. The check boxes are displayed on the right of the Metadata editor window.</w:t>
            </w:r>
          </w:p>
          <w:p w:rsidR="00CD22EF" w:rsidRDefault="00CD22EF" w:rsidP="00CD22EF">
            <w:pPr>
              <w:pStyle w:val="Bullet"/>
              <w:ind w:left="425"/>
            </w:pPr>
            <w:r>
              <w:t>Scroll to the required Metadata Group to see the values of the Metadata attribute in that group.</w:t>
            </w:r>
          </w:p>
        </w:tc>
      </w:tr>
    </w:tbl>
    <w:p w:rsidR="00CD22EF" w:rsidRDefault="00CD22EF" w:rsidP="00CD22EF">
      <w:pPr>
        <w:pStyle w:val="Body"/>
      </w:pPr>
      <w:r>
        <w:lastRenderedPageBreak/>
        <w:t>Metadata attributes which do not have values are not displayed.</w:t>
      </w:r>
    </w:p>
    <w:p w:rsidR="00BE3829" w:rsidRDefault="00BE3829" w:rsidP="00BE3829">
      <w:pPr>
        <w:pStyle w:val="Heading4"/>
      </w:pPr>
      <w:r>
        <w:t xml:space="preserve">Editing Metadata for a </w:t>
      </w:r>
      <w:r w:rsidR="0007175F">
        <w:t>S</w:t>
      </w:r>
      <w:r>
        <w:t>ingle Spectrum</w:t>
      </w:r>
    </w:p>
    <w:p w:rsidR="00121DE8" w:rsidRDefault="00121DE8" w:rsidP="00121DE8">
      <w:pPr>
        <w:pStyle w:val="DocAction"/>
      </w:pPr>
      <w:r>
        <w:t>%%% Stall on completing the following sections until DC10-188 and DC10-192 are addressed. Currently the edit sometimes operation results are unpredictable if more than one change is made. Either I will need to put in a warning to Click Update after each and every change, or wait for the edit paradigm to be rationalised. To describe what actually happens is not only long and convoluted, it will make the system look bad.</w:t>
      </w:r>
    </w:p>
    <w:p w:rsidR="005A0497" w:rsidRDefault="008160AA" w:rsidP="00A7583F">
      <w:pPr>
        <w:pStyle w:val="Body"/>
      </w:pPr>
      <w:r>
        <w:t xml:space="preserve">When you </w:t>
      </w:r>
      <w:r w:rsidR="00453EF9">
        <w:t>n</w:t>
      </w:r>
      <w:r w:rsidR="005A0497">
        <w:t xml:space="preserve">avigate to </w:t>
      </w:r>
      <w:r>
        <w:t>a</w:t>
      </w:r>
      <w:r w:rsidR="00453EF9">
        <w:t xml:space="preserve"> </w:t>
      </w:r>
      <w:r w:rsidR="005A0497">
        <w:t xml:space="preserve">Spectrum in the Campaign </w:t>
      </w:r>
      <w:r w:rsidR="00300FF1">
        <w:t>hierarchy browser</w:t>
      </w:r>
      <w:r>
        <w:t xml:space="preserve"> and c</w:t>
      </w:r>
      <w:r w:rsidR="0049064B">
        <w:t>lick on it to highlight it</w:t>
      </w:r>
      <w:r>
        <w:t xml:space="preserve">, that Spectrum’s Metadata is displayed. </w:t>
      </w:r>
    </w:p>
    <w:p w:rsidR="005A0497" w:rsidRDefault="005A0497" w:rsidP="00A7583F">
      <w:pPr>
        <w:pStyle w:val="Body"/>
      </w:pPr>
      <w:r>
        <w:t>Values will only be shown for Metadata which are set for that Spectrum. Usually one or more Metadata group boxes will be empty for most Spectra.</w:t>
      </w:r>
    </w:p>
    <w:p w:rsidR="005A0497" w:rsidRDefault="005A0497" w:rsidP="00A7583F">
      <w:pPr>
        <w:pStyle w:val="Body"/>
      </w:pPr>
      <w:r>
        <w:t xml:space="preserve">Click on the Metadata group check boxes in the right hand panel to show or hide the various Metadata groups. </w:t>
      </w:r>
      <w:r w:rsidRPr="0007175F">
        <w:rPr>
          <w:rStyle w:val="GUIWord"/>
        </w:rPr>
        <w:t>Select All</w:t>
      </w:r>
      <w:r>
        <w:t xml:space="preserve"> displays them all, and </w:t>
      </w:r>
      <w:r w:rsidRPr="0007175F">
        <w:rPr>
          <w:rStyle w:val="GUIWord"/>
        </w:rPr>
        <w:t>Select None</w:t>
      </w:r>
      <w:r>
        <w:t xml:space="preserve"> hides them all.</w:t>
      </w:r>
    </w:p>
    <w:p w:rsidR="00F50667" w:rsidRDefault="00300FF1" w:rsidP="00A7583F">
      <w:pPr>
        <w:pStyle w:val="Body"/>
      </w:pPr>
      <w:r>
        <w:t>For each</w:t>
      </w:r>
      <w:r w:rsidR="00F50667">
        <w:t xml:space="preserve"> Metadata value </w:t>
      </w:r>
      <w:r>
        <w:t>that you</w:t>
      </w:r>
      <w:r w:rsidR="00F50667">
        <w:t xml:space="preserve"> change</w:t>
      </w:r>
      <w:r>
        <w:t xml:space="preserve"> or delete</w:t>
      </w:r>
      <w:r w:rsidR="00F50667">
        <w:t xml:space="preserve">, if that metadata value is shared by </w:t>
      </w:r>
      <w:r>
        <w:t>another unselected</w:t>
      </w:r>
      <w:r w:rsidR="00F50667">
        <w:t xml:space="preserve"> Spectrum, the following dialog will be displayed</w:t>
      </w:r>
      <w:r>
        <w:t xml:space="preserve"> when you click </w:t>
      </w:r>
      <w:r w:rsidRPr="00300FF1">
        <w:rPr>
          <w:rStyle w:val="ActionButton"/>
        </w:rPr>
        <w:t> Update</w:t>
      </w:r>
      <w:r w:rsidRPr="00121DE8">
        <w:rPr>
          <w:rStyle w:val="ActionButton"/>
        </w:rPr>
        <w:t> </w:t>
      </w:r>
      <w:r w:rsidR="00F50667">
        <w:t>.</w:t>
      </w:r>
      <w:r>
        <w:t xml:space="preserve"> It is displayed repeatedly, once for each Metadata value that you change or delete. The first sentence is change to “You are about to </w:t>
      </w:r>
      <w:r w:rsidRPr="0043642F">
        <w:rPr>
          <w:rStyle w:val="iEmphasis"/>
        </w:rPr>
        <w:t>delete</w:t>
      </w:r>
      <w:r>
        <w:t xml:space="preserve"> a shared record...” if you have deleted the </w:t>
      </w:r>
      <w:r w:rsidR="0043642F">
        <w:t>Metadata value.</w:t>
      </w:r>
    </w:p>
    <w:p w:rsidR="00F50667" w:rsidRDefault="00F50667" w:rsidP="00EB49E0">
      <w:pPr>
        <w:pStyle w:val="Figure"/>
      </w:pPr>
      <w:r>
        <w:rPr>
          <w:lang w:val="en-AU"/>
        </w:rPr>
        <w:lastRenderedPageBreak/>
        <w:drawing>
          <wp:inline distT="0" distB="0" distL="0" distR="0">
            <wp:extent cx="3232150" cy="1077231"/>
            <wp:effectExtent l="19050" t="0" r="6350" b="0"/>
            <wp:docPr id="44"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42"/>
                    <a:srcRect/>
                    <a:stretch>
                      <a:fillRect/>
                    </a:stretch>
                  </pic:blipFill>
                  <pic:spPr bwMode="auto">
                    <a:xfrm>
                      <a:off x="0" y="0"/>
                      <a:ext cx="3231757" cy="1077100"/>
                    </a:xfrm>
                    <a:prstGeom prst="rect">
                      <a:avLst/>
                    </a:prstGeom>
                    <a:noFill/>
                    <a:ln w="9525">
                      <a:noFill/>
                      <a:miter lim="800000"/>
                      <a:headEnd/>
                      <a:tailEnd/>
                    </a:ln>
                  </pic:spPr>
                </pic:pic>
              </a:graphicData>
            </a:graphic>
          </wp:inline>
        </w:drawing>
      </w:r>
    </w:p>
    <w:p w:rsidR="00F50667" w:rsidRPr="005A0497" w:rsidRDefault="00F50667" w:rsidP="00EB49E0">
      <w:pPr>
        <w:pStyle w:val="Caption"/>
      </w:pPr>
      <w:bookmarkStart w:id="132" w:name="_Ref354068263"/>
      <w:r w:rsidRPr="00084655">
        <w:t xml:space="preserve">Figure </w:t>
      </w:r>
      <w:fldSimple w:instr=" SEQ Figure \* ARABIC ">
        <w:r w:rsidR="00CD22EF">
          <w:rPr>
            <w:noProof/>
          </w:rPr>
          <w:t>30</w:t>
        </w:r>
      </w:fldSimple>
      <w:r w:rsidRPr="00084655">
        <w:t xml:space="preserve">: </w:t>
      </w:r>
      <w:bookmarkEnd w:id="132"/>
      <w:r w:rsidR="0007175F">
        <w:t>Shared data operation selector dialog</w:t>
      </w:r>
    </w:p>
    <w:p w:rsidR="00F50667" w:rsidRDefault="00F50667" w:rsidP="00A7583F">
      <w:pPr>
        <w:pStyle w:val="Body"/>
      </w:pPr>
      <w:r>
        <w:t xml:space="preserve">This dialog allows you to select how you want the Entity/Attribute/Value table </w:t>
      </w:r>
      <w:r w:rsidR="00AE7011">
        <w:t xml:space="preserve">to be </w:t>
      </w:r>
      <w:r>
        <w:t xml:space="preserve">updated when the </w:t>
      </w:r>
      <w:r w:rsidRPr="00F50667">
        <w:rPr>
          <w:rStyle w:val="ActionButton"/>
        </w:rPr>
        <w:t>OK</w:t>
      </w:r>
      <w:r>
        <w:t xml:space="preserve"> button is clicked. The options </w:t>
      </w:r>
      <w:r w:rsidR="00300FF1">
        <w:t xml:space="preserve">depend on whether you have </w:t>
      </w:r>
      <w:r>
        <w:t>are:</w:t>
      </w:r>
    </w:p>
    <w:p w:rsidR="00F50667" w:rsidRDefault="00F50667" w:rsidP="00F50667">
      <w:pPr>
        <w:pStyle w:val="HangingIndent"/>
      </w:pPr>
      <w:r w:rsidRPr="00F50667">
        <w:rPr>
          <w:rStyle w:val="GUIWord"/>
        </w:rPr>
        <w:t>Apply to shared record</w:t>
      </w:r>
      <w:r>
        <w:t xml:space="preserve">   </w:t>
      </w:r>
      <w:r>
        <w:tab/>
        <w:t xml:space="preserve">The shared record in the Entity/Attribute/Value table will be updated </w:t>
      </w:r>
      <w:r w:rsidR="008160AA">
        <w:t xml:space="preserve">or deleted </w:t>
      </w:r>
      <w:r>
        <w:t xml:space="preserve">and </w:t>
      </w:r>
      <w:r w:rsidR="008160AA">
        <w:t>therefore all S</w:t>
      </w:r>
      <w:r>
        <w:t xml:space="preserve">pectra which </w:t>
      </w:r>
      <w:r w:rsidR="0007175F">
        <w:t>share</w:t>
      </w:r>
      <w:r>
        <w:t xml:space="preserve"> this Metadata value will be </w:t>
      </w:r>
      <w:r w:rsidR="008160AA">
        <w:t>affected</w:t>
      </w:r>
      <w:r>
        <w:t xml:space="preserve"> </w:t>
      </w:r>
      <w:r w:rsidR="0043642F">
        <w:t>by</w:t>
      </w:r>
      <w:r>
        <w:t xml:space="preserve"> this change.</w:t>
      </w:r>
      <w:r w:rsidR="0028286B">
        <w:t xml:space="preserve"> </w:t>
      </w:r>
      <w:r w:rsidR="00AE7011">
        <w:t>Understand how widely the shared record is referenced when you use this option. It is possible for it to be used for any other Spectrum in the entire database, although it is usually just used by other Spectra in the same Campaign.</w:t>
      </w:r>
    </w:p>
    <w:p w:rsidR="00F50667" w:rsidRDefault="00F50667" w:rsidP="00F50667">
      <w:pPr>
        <w:pStyle w:val="HangingIndent"/>
      </w:pPr>
      <w:r w:rsidRPr="00F50667">
        <w:rPr>
          <w:rStyle w:val="GUIWord"/>
        </w:rPr>
        <w:t>Create new record for selected spectra</w:t>
      </w:r>
      <w:r>
        <w:t xml:space="preserve">   </w:t>
      </w:r>
      <w:r>
        <w:tab/>
        <w:t>Only the selected spectr</w:t>
      </w:r>
      <w:r w:rsidR="0007175F">
        <w:t>um</w:t>
      </w:r>
      <w:r>
        <w:t xml:space="preserve"> will be affected. To </w:t>
      </w:r>
      <w:r w:rsidR="0007175F">
        <w:t>achieve</w:t>
      </w:r>
      <w:r>
        <w:t xml:space="preserve"> this, Specchio will create a new entry in the Entity/Attribute/Value table and link only the selected </w:t>
      </w:r>
      <w:r w:rsidR="008160AA">
        <w:t>S</w:t>
      </w:r>
      <w:r>
        <w:t>pectr</w:t>
      </w:r>
      <w:r w:rsidR="0007175F">
        <w:t>um</w:t>
      </w:r>
      <w:r>
        <w:t xml:space="preserve"> to it. </w:t>
      </w:r>
      <w:r w:rsidR="008160AA">
        <w:t xml:space="preserve">For a delete operation, only the reference to the current Spectrum will be removed from the Entity list. </w:t>
      </w:r>
      <w:r w:rsidR="0007175F">
        <w:t>No o</w:t>
      </w:r>
      <w:r>
        <w:t xml:space="preserve">ther </w:t>
      </w:r>
      <w:r w:rsidR="008160AA">
        <w:t>S</w:t>
      </w:r>
      <w:r w:rsidR="0043642F">
        <w:t>pectrum</w:t>
      </w:r>
      <w:r>
        <w:t xml:space="preserve"> will be affected.</w:t>
      </w:r>
    </w:p>
    <w:p w:rsidR="0043642F" w:rsidRPr="0043642F" w:rsidRDefault="0043642F" w:rsidP="00F50667">
      <w:pPr>
        <w:pStyle w:val="HangingIndent"/>
      </w:pPr>
      <w:r>
        <w:rPr>
          <w:rStyle w:val="GUIWord"/>
        </w:rPr>
        <w:t xml:space="preserve">Delete record of selected spectra   </w:t>
      </w:r>
      <w:r>
        <w:rPr>
          <w:rStyle w:val="GUIWord"/>
        </w:rPr>
        <w:tab/>
      </w:r>
      <w:r>
        <w:t>The reference to the selected Spectrum or Spectra will be removed from the Entity list in this Metadata value’s Entity/Attribute/Value field. Therefore, the Metadata Attribute value will be deleted from the selected Spectrum or Spectra only. No other Spectrum will be affected.</w:t>
      </w:r>
    </w:p>
    <w:p w:rsidR="0043642F" w:rsidRDefault="00F50667" w:rsidP="00F50667">
      <w:pPr>
        <w:pStyle w:val="HangingIndent"/>
      </w:pPr>
      <w:r w:rsidRPr="00F50667">
        <w:rPr>
          <w:rStyle w:val="GUIWord"/>
        </w:rPr>
        <w:t>Cancel update operation</w:t>
      </w:r>
      <w:r>
        <w:t xml:space="preserve">   </w:t>
      </w:r>
      <w:r>
        <w:tab/>
        <w:t xml:space="preserve">No changes </w:t>
      </w:r>
      <w:r w:rsidR="0043642F">
        <w:t xml:space="preserve">for this Metadata value </w:t>
      </w:r>
      <w:r>
        <w:t xml:space="preserve">will be made when the </w:t>
      </w:r>
      <w:r w:rsidRPr="0007175F">
        <w:rPr>
          <w:rStyle w:val="ActionButton"/>
        </w:rPr>
        <w:t>OK</w:t>
      </w:r>
      <w:r>
        <w:t xml:space="preserve"> button is clicked.</w:t>
      </w:r>
      <w:r w:rsidR="00ED21BA">
        <w:t xml:space="preserve"> </w:t>
      </w:r>
      <w:r w:rsidR="0043642F">
        <w:t>However, the Metadata change process will continue for other Metadata values that you have modified.</w:t>
      </w:r>
    </w:p>
    <w:p w:rsidR="00CD22EF" w:rsidRDefault="00F50667" w:rsidP="00CD22EF">
      <w:pPr>
        <w:pStyle w:val="Body"/>
      </w:pPr>
      <w:r>
        <w:t xml:space="preserve">If the </w:t>
      </w:r>
      <w:r w:rsidRPr="00F50667">
        <w:rPr>
          <w:rStyle w:val="ActionButton"/>
        </w:rPr>
        <w:t>Cancel</w:t>
      </w:r>
      <w:r>
        <w:t xml:space="preserve"> button is clicked, no changes are made regardless of the selection made in the dialog.</w:t>
      </w:r>
      <w:r w:rsidR="00ED21BA">
        <w:t xml:space="preserve"> You should </w:t>
      </w:r>
      <w:r w:rsidR="00453EF9">
        <w:t xml:space="preserve">then </w:t>
      </w:r>
      <w:r w:rsidR="00ED21BA">
        <w:t xml:space="preserve">click on </w:t>
      </w:r>
      <w:r w:rsidR="00ED21BA" w:rsidRPr="00ED21BA">
        <w:rPr>
          <w:rStyle w:val="ActionButton"/>
        </w:rPr>
        <w:t>Reset</w:t>
      </w:r>
      <w:r w:rsidR="00ED21BA">
        <w:t xml:space="preserve"> to cause the original database values to be redisplayed. </w:t>
      </w:r>
    </w:p>
    <w:p w:rsidR="00CD22EF" w:rsidRPr="00453EF9" w:rsidRDefault="00CD22EF" w:rsidP="00CD22EF">
      <w:pPr>
        <w:pStyle w:val="Body"/>
        <w:rPr>
          <w:rStyle w:val="Strong"/>
        </w:rPr>
      </w:pPr>
      <w:r w:rsidRPr="00453EF9">
        <w:rPr>
          <w:rStyle w:val="Strong"/>
        </w:rPr>
        <w:t>To modify a Metadata value:</w:t>
      </w:r>
    </w:p>
    <w:tbl>
      <w:tblPr>
        <w:tblStyle w:val="TableGrid"/>
        <w:tblW w:w="0" w:type="auto"/>
        <w:tblInd w:w="709" w:type="dxa"/>
        <w:tblLook w:val="04A0"/>
      </w:tblPr>
      <w:tblGrid>
        <w:gridCol w:w="8862"/>
      </w:tblGrid>
      <w:tr w:rsidR="00CD22EF" w:rsidTr="00CD22EF">
        <w:tc>
          <w:tcPr>
            <w:tcW w:w="8862" w:type="dxa"/>
            <w:shd w:val="clear" w:color="auto" w:fill="DAEEF3" w:themeFill="accent5" w:themeFillTint="33"/>
          </w:tcPr>
          <w:p w:rsidR="00CD22EF" w:rsidRPr="00F50667" w:rsidRDefault="00CD22EF" w:rsidP="00CD22EF">
            <w:pPr>
              <w:pStyle w:val="Bullet"/>
              <w:ind w:left="425"/>
            </w:pPr>
            <w:r w:rsidRPr="00F50667">
              <w:t>Ensure the value to be modified is displayed. Navigate to the correct Spectrum, ensure that the check box for the required Metadata g</w:t>
            </w:r>
            <w:r>
              <w:t>roup is ticked and scroll to that</w:t>
            </w:r>
            <w:r w:rsidRPr="00F50667">
              <w:t xml:space="preserve"> Metadata group.</w:t>
            </w:r>
          </w:p>
          <w:p w:rsidR="00CD22EF" w:rsidRPr="00F50667" w:rsidRDefault="00CD22EF" w:rsidP="00CD22EF">
            <w:pPr>
              <w:pStyle w:val="Bullet"/>
              <w:ind w:left="425"/>
            </w:pPr>
            <w:r>
              <w:t>Click in the field and type in</w:t>
            </w:r>
            <w:r w:rsidRPr="00F50667">
              <w:t xml:space="preserve"> the required value. When the field contains a valid value the </w:t>
            </w:r>
            <w:r w:rsidRPr="00BE3829">
              <w:rPr>
                <w:rStyle w:val="ActionButton"/>
              </w:rPr>
              <w:t>Update</w:t>
            </w:r>
            <w:r w:rsidRPr="00F50667">
              <w:t xml:space="preserve"> button will become valid.</w:t>
            </w:r>
          </w:p>
          <w:p w:rsidR="00CD22EF" w:rsidRPr="00CD22EF" w:rsidRDefault="00CD22EF" w:rsidP="00CD22EF">
            <w:pPr>
              <w:pStyle w:val="Bullet"/>
              <w:ind w:left="425"/>
              <w:rPr>
                <w:rStyle w:val="Strong"/>
                <w:b w:val="0"/>
                <w:bCs w:val="0"/>
              </w:rPr>
            </w:pPr>
            <w:r w:rsidRPr="00F50667">
              <w:t xml:space="preserve">Click on the </w:t>
            </w:r>
            <w:r w:rsidRPr="00BE3829">
              <w:rPr>
                <w:rStyle w:val="ActionButton"/>
              </w:rPr>
              <w:t>Update</w:t>
            </w:r>
            <w:r w:rsidRPr="00F50667">
              <w:t xml:space="preserve"> button to write the </w:t>
            </w:r>
            <w:r>
              <w:t>modified value</w:t>
            </w:r>
            <w:r w:rsidRPr="00F50667">
              <w:t xml:space="preserve"> back to the database.</w:t>
            </w:r>
            <w:r>
              <w:t xml:space="preserve"> If the Metadata is shared by more than one Spectrum, the dialog in </w:t>
            </w:r>
            <w:r>
              <w:fldChar w:fldCharType="begin"/>
            </w:r>
            <w:r>
              <w:instrText xml:space="preserve"> REF _Ref354068263 \h </w:instrText>
            </w:r>
            <w:r>
              <w:fldChar w:fldCharType="separate"/>
            </w:r>
            <w:r w:rsidRPr="00084655">
              <w:t xml:space="preserve">Figure </w:t>
            </w:r>
            <w:r>
              <w:rPr>
                <w:noProof/>
              </w:rPr>
              <w:t>30</w:t>
            </w:r>
            <w:r w:rsidRPr="00084655">
              <w:t xml:space="preserve">: </w:t>
            </w:r>
            <w:r>
              <w:fldChar w:fldCharType="end"/>
            </w:r>
            <w:r>
              <w:t xml:space="preserve"> will be displayed. Select your desired action and click </w:t>
            </w:r>
            <w:r w:rsidRPr="00BE3829">
              <w:rPr>
                <w:rStyle w:val="ActionButton"/>
              </w:rPr>
              <w:t>OK</w:t>
            </w:r>
            <w:r>
              <w:t>.</w:t>
            </w:r>
          </w:p>
        </w:tc>
      </w:tr>
    </w:tbl>
    <w:p w:rsidR="00F50667" w:rsidRPr="00453EF9" w:rsidRDefault="00F50667" w:rsidP="00F50667">
      <w:pPr>
        <w:pStyle w:val="Body"/>
        <w:rPr>
          <w:rStyle w:val="Strong"/>
        </w:rPr>
      </w:pPr>
      <w:r w:rsidRPr="00453EF9">
        <w:rPr>
          <w:rStyle w:val="Strong"/>
        </w:rPr>
        <w:t xml:space="preserve">To delete a </w:t>
      </w:r>
      <w:r w:rsidR="00BE3829" w:rsidRPr="00453EF9">
        <w:rPr>
          <w:rStyle w:val="Strong"/>
        </w:rPr>
        <w:t>M</w:t>
      </w:r>
      <w:r w:rsidRPr="00453EF9">
        <w:rPr>
          <w:rStyle w:val="Strong"/>
        </w:rPr>
        <w:t>etadata valu</w:t>
      </w:r>
      <w:r w:rsidR="00BE3829" w:rsidRPr="00453EF9">
        <w:rPr>
          <w:rStyle w:val="Strong"/>
        </w:rPr>
        <w:t>e:</w:t>
      </w:r>
    </w:p>
    <w:tbl>
      <w:tblPr>
        <w:tblStyle w:val="TableGrid"/>
        <w:tblW w:w="0" w:type="auto"/>
        <w:tblInd w:w="709" w:type="dxa"/>
        <w:tblLook w:val="04A0"/>
      </w:tblPr>
      <w:tblGrid>
        <w:gridCol w:w="8862"/>
      </w:tblGrid>
      <w:tr w:rsidR="00CD22EF" w:rsidTr="00CD22EF">
        <w:tc>
          <w:tcPr>
            <w:tcW w:w="9571" w:type="dxa"/>
            <w:shd w:val="clear" w:color="auto" w:fill="DAEEF3" w:themeFill="accent5" w:themeFillTint="33"/>
          </w:tcPr>
          <w:p w:rsidR="00CD22EF" w:rsidRPr="00F50667" w:rsidRDefault="00CD22EF" w:rsidP="00CD22EF">
            <w:pPr>
              <w:pStyle w:val="Bullet"/>
              <w:ind w:left="425"/>
            </w:pPr>
            <w:r w:rsidRPr="00F50667">
              <w:lastRenderedPageBreak/>
              <w:t xml:space="preserve">Ensure the value to be </w:t>
            </w:r>
            <w:r>
              <w:t>deleted</w:t>
            </w:r>
            <w:r w:rsidRPr="00F50667">
              <w:t xml:space="preserve"> is displayed. Navigate to the correct Spectrum, ensure that the check box for the required Metadata group is ticked and scroll to the Metadata group.</w:t>
            </w:r>
          </w:p>
          <w:p w:rsidR="00CD22EF" w:rsidRDefault="00CD22EF" w:rsidP="00CD22EF">
            <w:pPr>
              <w:pStyle w:val="Bullet"/>
              <w:ind w:left="425"/>
            </w:pPr>
            <w:r>
              <w:t>Right c</w:t>
            </w:r>
            <w:r w:rsidRPr="00F50667">
              <w:t xml:space="preserve">lick </w:t>
            </w:r>
            <w:r>
              <w:t xml:space="preserve">on the name of the field you wish to delete. A </w:t>
            </w:r>
            <w:r w:rsidRPr="00BE3829">
              <w:rPr>
                <w:rStyle w:val="ActionButton"/>
              </w:rPr>
              <w:t>Delete</w:t>
            </w:r>
            <w:r>
              <w:t xml:space="preserve"> button will appear.</w:t>
            </w:r>
          </w:p>
          <w:p w:rsidR="00CD22EF" w:rsidRPr="00F50667" w:rsidRDefault="00CD22EF" w:rsidP="00CD22EF">
            <w:pPr>
              <w:pStyle w:val="Bullet"/>
              <w:ind w:left="425"/>
            </w:pPr>
            <w:r>
              <w:t xml:space="preserve">Click on this </w:t>
            </w:r>
            <w:r w:rsidRPr="00BE3829">
              <w:rPr>
                <w:rStyle w:val="ActionButton"/>
              </w:rPr>
              <w:t>Delete</w:t>
            </w:r>
            <w:r>
              <w:t xml:space="preserve"> button. The Metadata field will disappear from the display and </w:t>
            </w:r>
            <w:r w:rsidRPr="00F50667">
              <w:t xml:space="preserve">the </w:t>
            </w:r>
            <w:r w:rsidRPr="00BE3829">
              <w:rPr>
                <w:rStyle w:val="ActionButton"/>
              </w:rPr>
              <w:t>Update</w:t>
            </w:r>
            <w:r w:rsidRPr="00F50667">
              <w:t xml:space="preserve"> button will become valid.</w:t>
            </w:r>
          </w:p>
          <w:p w:rsidR="00CD22EF" w:rsidRDefault="00CD22EF" w:rsidP="00CD22EF">
            <w:pPr>
              <w:pStyle w:val="Bullet"/>
              <w:ind w:left="425"/>
            </w:pPr>
            <w:r w:rsidRPr="00F50667">
              <w:t xml:space="preserve">Click on the </w:t>
            </w:r>
            <w:r w:rsidRPr="00BE3829">
              <w:rPr>
                <w:rStyle w:val="ActionButton"/>
              </w:rPr>
              <w:t>Update</w:t>
            </w:r>
            <w:r w:rsidRPr="00F50667">
              <w:t xml:space="preserve"> button to write the change back to the database.</w:t>
            </w:r>
            <w:r>
              <w:t xml:space="preserve"> If the Metadata is shared by other Spectra, the dialog in </w:t>
            </w:r>
            <w:r>
              <w:fldChar w:fldCharType="begin"/>
            </w:r>
            <w:r>
              <w:instrText xml:space="preserve"> REF _Ref354068263 \h </w:instrText>
            </w:r>
            <w:r>
              <w:fldChar w:fldCharType="separate"/>
            </w:r>
            <w:r w:rsidRPr="00084655">
              <w:t xml:space="preserve">Figure </w:t>
            </w:r>
            <w:r>
              <w:rPr>
                <w:noProof/>
              </w:rPr>
              <w:t>30</w:t>
            </w:r>
            <w:r w:rsidRPr="00084655">
              <w:t xml:space="preserve">: </w:t>
            </w:r>
            <w:r>
              <w:fldChar w:fldCharType="end"/>
            </w:r>
            <w:r>
              <w:t xml:space="preserve"> will be displayed. Select your desired action and click </w:t>
            </w:r>
            <w:r w:rsidRPr="00BE3829">
              <w:rPr>
                <w:rStyle w:val="ActionButton"/>
              </w:rPr>
              <w:t>OK</w:t>
            </w:r>
            <w:r>
              <w:t>.</w:t>
            </w:r>
          </w:p>
        </w:tc>
      </w:tr>
    </w:tbl>
    <w:p w:rsidR="00BE3829" w:rsidRPr="00453EF9" w:rsidRDefault="00BE3829" w:rsidP="00BE3829">
      <w:pPr>
        <w:pStyle w:val="Body"/>
        <w:rPr>
          <w:rStyle w:val="Strong"/>
        </w:rPr>
      </w:pPr>
      <w:r w:rsidRPr="00453EF9">
        <w:rPr>
          <w:rStyle w:val="Strong"/>
        </w:rPr>
        <w:t>To add a new Metadata value:</w:t>
      </w:r>
    </w:p>
    <w:p w:rsidR="00BE3829" w:rsidRPr="00F50667" w:rsidRDefault="00BE3829" w:rsidP="00BE3829">
      <w:pPr>
        <w:pStyle w:val="Bullet"/>
      </w:pPr>
      <w:r w:rsidRPr="00F50667">
        <w:t xml:space="preserve">Ensure the </w:t>
      </w:r>
      <w:r>
        <w:t xml:space="preserve">required Metadata group for the correct Spectrum is </w:t>
      </w:r>
      <w:r w:rsidRPr="00F50667">
        <w:t>displayed. Navigate to the correct Spectrum, ensure that the check box for the required Metadata group is ticked and scroll to the Metadata group.</w:t>
      </w:r>
    </w:p>
    <w:p w:rsidR="00BE3829" w:rsidRDefault="00BE3829" w:rsidP="00BE3829">
      <w:pPr>
        <w:pStyle w:val="Bullet"/>
      </w:pPr>
      <w:r>
        <w:t>Right click anywhere in the Metadata Group’s display box. A menu of Metadata items that can be added for that group will be displayed.</w:t>
      </w:r>
    </w:p>
    <w:p w:rsidR="00BE3829" w:rsidRDefault="00BE3829" w:rsidP="00BE3829">
      <w:pPr>
        <w:pStyle w:val="Bullet"/>
      </w:pPr>
      <w:r>
        <w:t>Click (left or right) on the menu entry for the Metadata item you wish to add. A data entry field for the Metadata entry will be displayed.</w:t>
      </w:r>
    </w:p>
    <w:p w:rsidR="00BE3829" w:rsidRDefault="00F442DF" w:rsidP="00BE3829">
      <w:pPr>
        <w:pStyle w:val="Bullet"/>
      </w:pPr>
      <w:r>
        <w:t>Enter</w:t>
      </w:r>
      <w:r w:rsidR="00BE3829">
        <w:t xml:space="preserve"> the value you require for this Metadata field.</w:t>
      </w:r>
    </w:p>
    <w:p w:rsidR="00BE3829" w:rsidRDefault="00BE3829" w:rsidP="00BE3829">
      <w:pPr>
        <w:pStyle w:val="Bullet"/>
      </w:pPr>
      <w:r>
        <w:t xml:space="preserve">Click on the </w:t>
      </w:r>
      <w:r w:rsidRPr="00BE3829">
        <w:rPr>
          <w:rStyle w:val="ActionButton"/>
        </w:rPr>
        <w:t>Update</w:t>
      </w:r>
      <w:r>
        <w:t xml:space="preserve"> button to write this change back to the database.</w:t>
      </w:r>
    </w:p>
    <w:p w:rsidR="00BE3829" w:rsidRDefault="0007175F" w:rsidP="0007175F">
      <w:pPr>
        <w:pStyle w:val="Heading4"/>
      </w:pPr>
      <w:r>
        <w:t xml:space="preserve">Editing Metadata for </w:t>
      </w:r>
      <w:r w:rsidR="00B1220E">
        <w:t>All</w:t>
      </w:r>
      <w:r>
        <w:t xml:space="preserve"> Spectra</w:t>
      </w:r>
      <w:r w:rsidR="00B1220E">
        <w:t xml:space="preserve"> in a Sub-tree of the Campaign tree</w:t>
      </w:r>
    </w:p>
    <w:p w:rsidR="0007175F" w:rsidRDefault="0007175F" w:rsidP="0007175F">
      <w:pPr>
        <w:pStyle w:val="Body"/>
      </w:pPr>
      <w:r>
        <w:t xml:space="preserve">Specchio allows for simultaneous updating of Metadata for multiple Spectra. This feature is typically used when multiple Spectra have just been uploaded and </w:t>
      </w:r>
      <w:r w:rsidR="00B1220E">
        <w:t>a selection of their Metadata items shares</w:t>
      </w:r>
      <w:r>
        <w:t xml:space="preserve"> the same values. </w:t>
      </w:r>
    </w:p>
    <w:p w:rsidR="0007175F" w:rsidRDefault="0007175F" w:rsidP="0007175F">
      <w:pPr>
        <w:pStyle w:val="Body"/>
      </w:pPr>
      <w:r>
        <w:t xml:space="preserve">When any node in the Campaign Tree Navigator is highlighted, the Metadata values that are common across all Spectra under that node are displayed. Where the Metadata values are not common, the string </w:t>
      </w:r>
      <w:r w:rsidR="00ED21BA" w:rsidRPr="00ED21BA">
        <w:rPr>
          <w:rStyle w:val="GUIWord"/>
        </w:rPr>
        <w:t>-- Multiple Values --</w:t>
      </w:r>
      <w:r>
        <w:t xml:space="preserve"> is displayed. Where some but not all Spectra have a common Metadata value and the remainder have no value for that Metadata item, then </w:t>
      </w:r>
      <w:r w:rsidRPr="00ED21BA">
        <w:rPr>
          <w:rStyle w:val="DocActionChar"/>
        </w:rPr>
        <w:t>%%%</w:t>
      </w:r>
      <w:r w:rsidR="00ED21BA" w:rsidRPr="00ED21BA">
        <w:rPr>
          <w:rStyle w:val="DocActionChar"/>
        </w:rPr>
        <w:t xml:space="preserve"> what happens?</w:t>
      </w:r>
      <w:r>
        <w:t>.</w:t>
      </w:r>
    </w:p>
    <w:p w:rsidR="0007175F" w:rsidRDefault="00ED21BA" w:rsidP="0007175F">
      <w:pPr>
        <w:pStyle w:val="Body"/>
        <w:rPr>
          <w:rStyle w:val="Strong"/>
        </w:rPr>
      </w:pPr>
      <w:r w:rsidRPr="00F442DF">
        <w:rPr>
          <w:rStyle w:val="Strong"/>
        </w:rPr>
        <w:t xml:space="preserve">To change </w:t>
      </w:r>
      <w:r w:rsidR="0028286B" w:rsidRPr="00F442DF">
        <w:rPr>
          <w:rStyle w:val="Strong"/>
        </w:rPr>
        <w:t xml:space="preserve">a specific Metadata item </w:t>
      </w:r>
      <w:r w:rsidRPr="00F442DF">
        <w:rPr>
          <w:rStyle w:val="Strong"/>
        </w:rPr>
        <w:t>for all Spectra under a node:</w:t>
      </w:r>
    </w:p>
    <w:p w:rsidR="003479CF" w:rsidRPr="003479CF" w:rsidRDefault="003479CF" w:rsidP="003479CF">
      <w:pPr>
        <w:pStyle w:val="Body"/>
      </w:pPr>
      <w:r w:rsidRPr="003479CF">
        <w:t>This method requires that the Metadata attribute has the same value for all Spectra. See the next procedure if that is not the case.</w:t>
      </w:r>
    </w:p>
    <w:p w:rsidR="00F442DF" w:rsidRDefault="00F442DF" w:rsidP="00ED21BA">
      <w:pPr>
        <w:pStyle w:val="Bullet"/>
      </w:pPr>
      <w:r w:rsidRPr="00F50667">
        <w:t xml:space="preserve">Navigate to the correct </w:t>
      </w:r>
      <w:r>
        <w:t>Campaign hierarchy node and click on it to highlight it.</w:t>
      </w:r>
    </w:p>
    <w:p w:rsidR="00ED21BA" w:rsidRPr="00F50667" w:rsidRDefault="00ED21BA" w:rsidP="00ED21BA">
      <w:pPr>
        <w:pStyle w:val="Bullet"/>
      </w:pPr>
      <w:r w:rsidRPr="00F50667">
        <w:t>Ensure that the check box for the required Metadata group is ticked and scroll to th</w:t>
      </w:r>
      <w:r w:rsidR="00F442DF">
        <w:t>at</w:t>
      </w:r>
      <w:r w:rsidRPr="00F50667">
        <w:t xml:space="preserve"> Metadata group.</w:t>
      </w:r>
    </w:p>
    <w:p w:rsidR="00ED21BA" w:rsidRPr="00F50667" w:rsidRDefault="00ED21BA" w:rsidP="00ED21BA">
      <w:pPr>
        <w:pStyle w:val="Bullet"/>
      </w:pPr>
      <w:r w:rsidRPr="00F50667">
        <w:t xml:space="preserve">Click in the field </w:t>
      </w:r>
      <w:r>
        <w:t xml:space="preserve">to be changed </w:t>
      </w:r>
      <w:r w:rsidRPr="00F50667">
        <w:t xml:space="preserve">and </w:t>
      </w:r>
      <w:r w:rsidR="00F442DF">
        <w:t>type in</w:t>
      </w:r>
      <w:r w:rsidRPr="00F50667">
        <w:t xml:space="preserve"> the required </w:t>
      </w:r>
      <w:r>
        <w:t xml:space="preserve">new </w:t>
      </w:r>
      <w:r w:rsidRPr="00F50667">
        <w:t xml:space="preserve">value. When the field contains a valid value the </w:t>
      </w:r>
      <w:r w:rsidRPr="00BE3829">
        <w:rPr>
          <w:rStyle w:val="ActionButton"/>
        </w:rPr>
        <w:t>Update</w:t>
      </w:r>
      <w:r w:rsidRPr="00F50667">
        <w:t xml:space="preserve"> button will become valid.</w:t>
      </w:r>
    </w:p>
    <w:p w:rsidR="00ED21BA" w:rsidRPr="00F50667" w:rsidRDefault="00ED21BA" w:rsidP="00ED21BA">
      <w:pPr>
        <w:pStyle w:val="Bullet"/>
      </w:pPr>
      <w:r w:rsidRPr="00F50667">
        <w:t xml:space="preserve">Click on the </w:t>
      </w:r>
      <w:r w:rsidRPr="00BE3829">
        <w:rPr>
          <w:rStyle w:val="ActionButton"/>
        </w:rPr>
        <w:t>Update</w:t>
      </w:r>
      <w:r w:rsidRPr="00F50667">
        <w:t xml:space="preserve"> button to write the change back to the database</w:t>
      </w:r>
      <w:r>
        <w:t xml:space="preserve"> for all Spectra for this node</w:t>
      </w:r>
      <w:r w:rsidRPr="00F50667">
        <w:t>.</w:t>
      </w:r>
      <w:r>
        <w:t xml:space="preserve"> If the Metadata </w:t>
      </w:r>
      <w:r w:rsidR="008D475E">
        <w:t xml:space="preserve">value </w:t>
      </w:r>
      <w:r>
        <w:t xml:space="preserve">is shared </w:t>
      </w:r>
      <w:r w:rsidR="008D475E">
        <w:t xml:space="preserve">other Spectra not under the </w:t>
      </w:r>
      <w:r w:rsidR="008D475E">
        <w:lastRenderedPageBreak/>
        <w:t>scope of this node</w:t>
      </w:r>
      <w:r>
        <w:t xml:space="preserve">, the dialog in </w:t>
      </w:r>
      <w:fldSimple w:instr=" REF _Ref354068263 \h  \* MERGEFORMAT ">
        <w:r w:rsidR="00CD22EF" w:rsidRPr="00CD22EF">
          <w:rPr>
            <w:rStyle w:val="CrossReference"/>
          </w:rPr>
          <w:t xml:space="preserve">Figure 30: </w:t>
        </w:r>
      </w:fldSimple>
      <w:r>
        <w:t xml:space="preserve"> will be displayed. </w:t>
      </w:r>
      <w:r w:rsidR="008D475E">
        <w:t xml:space="preserve">If you select </w:t>
      </w:r>
      <w:r w:rsidR="008D475E" w:rsidRPr="00F50667">
        <w:rPr>
          <w:rStyle w:val="GUIWord"/>
        </w:rPr>
        <w:t>Apply to shared record</w:t>
      </w:r>
      <w:r w:rsidR="008D475E">
        <w:t xml:space="preserve"> the will apply to all Spectra which share this Metadata value. If you select </w:t>
      </w:r>
      <w:r w:rsidR="008D475E" w:rsidRPr="00F50667">
        <w:rPr>
          <w:rStyle w:val="GUIWord"/>
        </w:rPr>
        <w:t>Create new record for selected spectra</w:t>
      </w:r>
      <w:r w:rsidR="008D475E">
        <w:t xml:space="preserve"> Specchio will create a new Metadata value which will be shared only by the Spectra which are under this mode. </w:t>
      </w:r>
      <w:r>
        <w:t xml:space="preserve">Select your desired action and click </w:t>
      </w:r>
      <w:r w:rsidRPr="00BE3829">
        <w:rPr>
          <w:rStyle w:val="ActionButton"/>
        </w:rPr>
        <w:t>OK</w:t>
      </w:r>
      <w:r>
        <w:t>.</w:t>
      </w:r>
    </w:p>
    <w:p w:rsidR="0028286B" w:rsidRPr="003479CF" w:rsidRDefault="0028286B" w:rsidP="0028286B">
      <w:pPr>
        <w:pStyle w:val="Body"/>
        <w:rPr>
          <w:rStyle w:val="Strong"/>
        </w:rPr>
      </w:pPr>
      <w:r w:rsidRPr="003479CF">
        <w:rPr>
          <w:rStyle w:val="Strong"/>
        </w:rPr>
        <w:t>To reset a specific Metadata item for all Spectra under a node to have the same value:</w:t>
      </w:r>
    </w:p>
    <w:p w:rsidR="003479CF" w:rsidRDefault="003479CF" w:rsidP="003479CF">
      <w:pPr>
        <w:pStyle w:val="Bullet"/>
      </w:pPr>
      <w:r w:rsidRPr="00F50667">
        <w:t xml:space="preserve">Navigate to the correct </w:t>
      </w:r>
      <w:r>
        <w:t>Campaign hierarchy node and click on it to highlight it.</w:t>
      </w:r>
    </w:p>
    <w:p w:rsidR="003479CF" w:rsidRPr="00F50667" w:rsidRDefault="003479CF" w:rsidP="003479CF">
      <w:pPr>
        <w:pStyle w:val="Bullet"/>
      </w:pPr>
      <w:r w:rsidRPr="00F50667">
        <w:t>Ensure that the check box for the required Metadata group is ticked and scroll to th</w:t>
      </w:r>
      <w:r>
        <w:t>at</w:t>
      </w:r>
      <w:r w:rsidRPr="00F50667">
        <w:t xml:space="preserve"> Metadata group.</w:t>
      </w:r>
      <w:r w:rsidRPr="003479CF">
        <w:t xml:space="preserve"> </w:t>
      </w:r>
      <w:r>
        <w:t xml:space="preserve">The value displayed in the Metadata field should be </w:t>
      </w:r>
      <w:r w:rsidRPr="00ED21BA">
        <w:rPr>
          <w:rStyle w:val="GUIWord"/>
        </w:rPr>
        <w:t>-- Multiple Values --</w:t>
      </w:r>
      <w:r w:rsidRPr="0028286B">
        <w:t>.</w:t>
      </w:r>
    </w:p>
    <w:p w:rsidR="0028286B" w:rsidRDefault="0028286B" w:rsidP="0028286B">
      <w:pPr>
        <w:pStyle w:val="Bullet"/>
      </w:pPr>
      <w:r>
        <w:t xml:space="preserve">Right click on the Metadata field name to show a </w:t>
      </w:r>
      <w:r w:rsidRPr="0028286B">
        <w:rPr>
          <w:rStyle w:val="ActionButton"/>
        </w:rPr>
        <w:t>Delete</w:t>
      </w:r>
      <w:r>
        <w:t xml:space="preserve"> button. Click on the </w:t>
      </w:r>
      <w:r w:rsidRPr="0028286B">
        <w:rPr>
          <w:rStyle w:val="ActionButton"/>
        </w:rPr>
        <w:t>Delete</w:t>
      </w:r>
      <w:r>
        <w:t xml:space="preserve"> button. The Metadata field will disappear from the screen.</w:t>
      </w:r>
    </w:p>
    <w:p w:rsidR="0028286B" w:rsidRDefault="0028286B" w:rsidP="0028286B">
      <w:pPr>
        <w:pStyle w:val="Bullet"/>
      </w:pPr>
      <w:r>
        <w:t xml:space="preserve">Click the </w:t>
      </w:r>
      <w:r w:rsidRPr="0028286B">
        <w:rPr>
          <w:rStyle w:val="ActionButton"/>
        </w:rPr>
        <w:t>Update</w:t>
      </w:r>
      <w:r>
        <w:t xml:space="preserve"> button to write this change into the database. (This step is </w:t>
      </w:r>
      <w:r w:rsidR="00D61320">
        <w:t>critical</w:t>
      </w:r>
      <w:r>
        <w:t xml:space="preserve"> – don’t skip it!)</w:t>
      </w:r>
    </w:p>
    <w:p w:rsidR="0028286B" w:rsidRDefault="0028286B" w:rsidP="0028286B">
      <w:pPr>
        <w:pStyle w:val="Bullet"/>
      </w:pPr>
      <w:r>
        <w:t xml:space="preserve">Right click within the Metadata group box to display a menu of </w:t>
      </w:r>
      <w:r w:rsidR="003479CF">
        <w:t>Metadata Attributes</w:t>
      </w:r>
      <w:r>
        <w:t xml:space="preserve"> that can be added to this Metadata group. Click on the Metadata </w:t>
      </w:r>
      <w:r w:rsidR="003479CF">
        <w:t xml:space="preserve">Attribute </w:t>
      </w:r>
      <w:r>
        <w:t>to be added back.</w:t>
      </w:r>
    </w:p>
    <w:p w:rsidR="0028286B" w:rsidRDefault="0028286B" w:rsidP="0028286B">
      <w:pPr>
        <w:pStyle w:val="Bullet"/>
      </w:pPr>
      <w:r>
        <w:t xml:space="preserve">Entry the value you require for this Metadata </w:t>
      </w:r>
      <w:r w:rsidR="003479CF">
        <w:t>Attribute</w:t>
      </w:r>
      <w:r>
        <w:t>.</w:t>
      </w:r>
    </w:p>
    <w:p w:rsidR="0028286B" w:rsidRDefault="0028286B" w:rsidP="0028286B">
      <w:pPr>
        <w:pStyle w:val="Bullet"/>
      </w:pPr>
      <w:r>
        <w:t xml:space="preserve">Click on the </w:t>
      </w:r>
      <w:r w:rsidRPr="00BE3829">
        <w:rPr>
          <w:rStyle w:val="ActionButton"/>
        </w:rPr>
        <w:t>Update</w:t>
      </w:r>
      <w:r>
        <w:t xml:space="preserve"> button to write this change back to the database.</w:t>
      </w:r>
    </w:p>
    <w:p w:rsidR="00B1220E" w:rsidRDefault="00B1220E" w:rsidP="004B4EE6">
      <w:pPr>
        <w:pStyle w:val="Heading4"/>
        <w:numPr>
          <w:ilvl w:val="3"/>
          <w:numId w:val="25"/>
        </w:numPr>
      </w:pPr>
      <w:r>
        <w:t>Editing Metadata for Multiple Unrelated Spectra</w:t>
      </w:r>
    </w:p>
    <w:p w:rsidR="00B1220E" w:rsidRDefault="00B1220E" w:rsidP="00D61320">
      <w:pPr>
        <w:pStyle w:val="Body"/>
      </w:pPr>
      <w:r>
        <w:t>The operations in the preceding section can be applied to multiple unrelated Spectra.</w:t>
      </w:r>
    </w:p>
    <w:p w:rsidR="00B1220E" w:rsidRDefault="00B1220E" w:rsidP="00D61320">
      <w:pPr>
        <w:pStyle w:val="Body"/>
      </w:pPr>
      <w:r>
        <w:t xml:space="preserve">It is possible to </w:t>
      </w:r>
      <w:r w:rsidR="003479CF">
        <w:t>select multiple</w:t>
      </w:r>
      <w:r w:rsidR="00D61320">
        <w:t xml:space="preserve"> Spectra by holding the Control key while clicking on </w:t>
      </w:r>
      <w:r w:rsidR="003479CF">
        <w:t>each</w:t>
      </w:r>
      <w:r w:rsidR="00D61320">
        <w:t xml:space="preserve"> </w:t>
      </w:r>
      <w:r w:rsidR="003479CF">
        <w:t xml:space="preserve">additional </w:t>
      </w:r>
      <w:r w:rsidR="00D61320">
        <w:t>Spectrum</w:t>
      </w:r>
      <w:r w:rsidR="003479CF">
        <w:t xml:space="preserve"> to be selected</w:t>
      </w:r>
      <w:r w:rsidR="00D61320">
        <w:t xml:space="preserve">. It is </w:t>
      </w:r>
      <w:r w:rsidR="003479CF">
        <w:t xml:space="preserve">also </w:t>
      </w:r>
      <w:r w:rsidR="00D61320">
        <w:t xml:space="preserve">possible to select a range of Spectra by selecting the first Spectrum and then holding the Shift key while you click on the last Spectrum in the range. (This is consistent with common usage </w:t>
      </w:r>
      <w:r w:rsidR="003479CF">
        <w:t xml:space="preserve">of the Control and Shift keys. </w:t>
      </w:r>
      <w:r w:rsidR="003479CF" w:rsidRPr="003479CF">
        <w:rPr>
          <w:rStyle w:val="DocActionChar"/>
        </w:rPr>
        <w:t>%%% But what about Mac?</w:t>
      </w:r>
      <w:r w:rsidR="003479CF" w:rsidRPr="003479CF">
        <w:t xml:space="preserve">) </w:t>
      </w:r>
      <w:r w:rsidR="00D61320">
        <w:t xml:space="preserve">The operations </w:t>
      </w:r>
      <w:r w:rsidR="003479CF">
        <w:t>in the preceding section</w:t>
      </w:r>
      <w:r w:rsidR="00D61320">
        <w:t xml:space="preserve"> will then apply to all selected Spectra.</w:t>
      </w:r>
    </w:p>
    <w:p w:rsidR="00D61320" w:rsidRDefault="00D61320" w:rsidP="00D61320">
      <w:pPr>
        <w:pStyle w:val="Body"/>
      </w:pPr>
      <w:r>
        <w:t>Sim</w:t>
      </w:r>
      <w:r w:rsidR="0003650F">
        <w:t>i</w:t>
      </w:r>
      <w:r>
        <w:t>larly, it is possible to select multiple no</w:t>
      </w:r>
      <w:r w:rsidR="003479CF">
        <w:t>d</w:t>
      </w:r>
      <w:r>
        <w:t xml:space="preserve">es in the Campaign </w:t>
      </w:r>
      <w:r w:rsidR="003479CF">
        <w:t>hierarchy</w:t>
      </w:r>
      <w:r>
        <w:t xml:space="preserve"> and operate on all Spectra in those nodes.</w:t>
      </w:r>
    </w:p>
    <w:p w:rsidR="00D61320" w:rsidRPr="00B1220E" w:rsidRDefault="0003650F" w:rsidP="00AE7011">
      <w:pPr>
        <w:pStyle w:val="Warning"/>
      </w:pPr>
      <w:r>
        <w:t>Warning</w:t>
      </w:r>
      <w:r>
        <w:tab/>
        <w:t xml:space="preserve">It is also possible to select multiple Spectra or nodes across different Campaigns and then update all selected Spectra to share the same Metadata values. This should not be done. If subsequent users select the </w:t>
      </w:r>
      <w:r w:rsidRPr="0003650F">
        <w:rPr>
          <w:rStyle w:val="GUIWord"/>
        </w:rPr>
        <w:t>Apply to shared record</w:t>
      </w:r>
      <w:r>
        <w:t xml:space="preserve"> option when editing Metadata, it will change the Metadata across both Campaigns, which is a very unexpected and confusing result. </w:t>
      </w:r>
    </w:p>
    <w:p w:rsidR="002A0FFE" w:rsidRDefault="002A0FFE" w:rsidP="00BE3829">
      <w:pPr>
        <w:pStyle w:val="Heading4"/>
      </w:pPr>
      <w:bookmarkStart w:id="133" w:name="_Ref153698492"/>
      <w:r w:rsidRPr="00084655">
        <w:t>Overriding the Conflict Detection</w:t>
      </w:r>
      <w:bookmarkEnd w:id="133"/>
    </w:p>
    <w:p w:rsidR="00A94FF9" w:rsidRPr="00A94FF9" w:rsidRDefault="00A94FF9" w:rsidP="00A94FF9">
      <w:pPr>
        <w:pStyle w:val="DocAction"/>
      </w:pPr>
      <w:r>
        <w:t>%%% Does this exist in the new app?</w:t>
      </w:r>
    </w:p>
    <w:p w:rsidR="002A0FFE" w:rsidRPr="00084655" w:rsidRDefault="002A0FFE" w:rsidP="00BA3445">
      <w:r w:rsidRPr="00084655">
        <w:t>The conflict detecti</w:t>
      </w:r>
      <w:r w:rsidR="00E61747">
        <w:t>on that disables updates of non-</w:t>
      </w:r>
      <w:r w:rsidRPr="00084655">
        <w:t xml:space="preserve">shared data in spectra groups can be switched off by selecting the ‘Override conflict detection’ checkbox on the control panel (cf. </w:t>
      </w:r>
      <w:r w:rsidR="00B84CD6">
        <w:fldChar w:fldCharType="begin"/>
      </w:r>
      <w:r w:rsidR="00625CA9">
        <w:instrText xml:space="preserve"> </w:instrText>
      </w:r>
      <w:r w:rsidR="00567E0A">
        <w:instrText>REF</w:instrText>
      </w:r>
      <w:r w:rsidR="00625CA9">
        <w:instrText xml:space="preserve"> _Ref153700675 \h </w:instrText>
      </w:r>
      <w:r w:rsidR="00B84CD6">
        <w:fldChar w:fldCharType="separate"/>
      </w:r>
      <w:r w:rsidR="00CD22EF" w:rsidRPr="00084655">
        <w:t xml:space="preserve">Figure </w:t>
      </w:r>
      <w:r w:rsidR="00CD22EF">
        <w:rPr>
          <w:noProof/>
        </w:rPr>
        <w:t>31</w:t>
      </w:r>
      <w:r w:rsidR="00B84CD6">
        <w:fldChar w:fldCharType="end"/>
      </w:r>
      <w:r w:rsidRPr="00084655">
        <w:t>).</w:t>
      </w:r>
    </w:p>
    <w:p w:rsidR="00E61747" w:rsidRDefault="002A0FFE" w:rsidP="00BA3445">
      <w:r w:rsidRPr="00084655">
        <w:lastRenderedPageBreak/>
        <w:t xml:space="preserve">Be sure that you know what you are doing: all previously individual metadata of the selected spectra </w:t>
      </w:r>
      <w:r w:rsidR="00E61747">
        <w:t xml:space="preserve">might be replaced with the new data. Overriding conflicts may lead to some unwanted effects; depending on what metadata parameter it is updated. </w:t>
      </w:r>
    </w:p>
    <w:p w:rsidR="00943F95" w:rsidRDefault="00E61747" w:rsidP="00BA3445">
      <w:r>
        <w:t>The critical ones are: position, environmental data and sampling geometry. For these, only existing entries will be updated, i.e. if a group of spectra is updated and one of these spectra has no previous position record, then no new record will be inserted. This effect is due to the</w:t>
      </w:r>
      <w:r w:rsidR="00943F95">
        <w:t xml:space="preserve"> database model and additional software logic would be required to handle these special cases.</w:t>
      </w:r>
    </w:p>
    <w:p w:rsidR="00943F95" w:rsidRDefault="00943F95" w:rsidP="00BA3445">
      <w:r>
        <w:t>If you use the conflict overriding option, check carefully the results of your updates!</w:t>
      </w:r>
    </w:p>
    <w:p w:rsidR="00E61747" w:rsidRDefault="00E61747" w:rsidP="00BA3445"/>
    <w:p w:rsidR="002A0FFE" w:rsidRPr="00084655" w:rsidRDefault="002A0FFE" w:rsidP="00BA3445"/>
    <w:p w:rsidR="002A0FFE" w:rsidRPr="00084655" w:rsidRDefault="00410FC7" w:rsidP="00BA3445">
      <w:r>
        <w:rPr>
          <w:noProof/>
          <w:lang w:val="en-AU" w:eastAsia="ja-JP"/>
        </w:rPr>
        <w:drawing>
          <wp:inline distT="0" distB="0" distL="0" distR="0">
            <wp:extent cx="1605280" cy="325120"/>
            <wp:effectExtent l="2540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3"/>
                    <a:srcRect/>
                    <a:stretch>
                      <a:fillRect/>
                    </a:stretch>
                  </pic:blipFill>
                  <pic:spPr bwMode="auto">
                    <a:xfrm>
                      <a:off x="0" y="0"/>
                      <a:ext cx="1605280" cy="325120"/>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134" w:name="_Ref153700675"/>
      <w:r w:rsidRPr="00084655">
        <w:t xml:space="preserve">Figure </w:t>
      </w:r>
      <w:r w:rsidR="00B84CD6">
        <w:fldChar w:fldCharType="begin"/>
      </w:r>
      <w:r w:rsidR="00FB7375">
        <w:instrText xml:space="preserve"> </w:instrText>
      </w:r>
      <w:r w:rsidR="00567E0A">
        <w:instrText>SEQ</w:instrText>
      </w:r>
      <w:r w:rsidR="00FB7375">
        <w:instrText xml:space="preserve"> Figure \* ARABIC </w:instrText>
      </w:r>
      <w:r w:rsidR="00B84CD6">
        <w:fldChar w:fldCharType="separate"/>
      </w:r>
      <w:r w:rsidR="00CD22EF">
        <w:rPr>
          <w:noProof/>
        </w:rPr>
        <w:t>31</w:t>
      </w:r>
      <w:r w:rsidR="00B84CD6">
        <w:rPr>
          <w:noProof/>
        </w:rPr>
        <w:fldChar w:fldCharType="end"/>
      </w:r>
      <w:bookmarkEnd w:id="134"/>
      <w:r w:rsidRPr="00084655">
        <w:t>: ‘Override conflict detection’ checkbox</w:t>
      </w:r>
    </w:p>
    <w:p w:rsidR="002A0FFE" w:rsidRPr="00084655" w:rsidRDefault="002A0FFE" w:rsidP="00BA3445"/>
    <w:p w:rsidR="002A0FFE" w:rsidRPr="00084655" w:rsidRDefault="002A0FFE" w:rsidP="00BE3829">
      <w:pPr>
        <w:pStyle w:val="Heading4"/>
      </w:pPr>
      <w:r w:rsidRPr="00084655">
        <w:t>Shared Field Colouring</w:t>
      </w:r>
    </w:p>
    <w:p w:rsidR="00A94FF9" w:rsidRPr="00A94FF9" w:rsidRDefault="00A94FF9" w:rsidP="00A94FF9">
      <w:pPr>
        <w:pStyle w:val="DocAction"/>
      </w:pPr>
      <w:r>
        <w:t>%%% Does this exist in the new app?</w:t>
      </w:r>
    </w:p>
    <w:p w:rsidR="002A0FFE" w:rsidRPr="00084655" w:rsidRDefault="002A0FFE" w:rsidP="00BA3445">
      <w:r w:rsidRPr="00084655">
        <w:t xml:space="preserve">Tick this checkbox (see </w:t>
      </w:r>
      <w:r w:rsidR="00B84CD6">
        <w:fldChar w:fldCharType="begin"/>
      </w:r>
      <w:r w:rsidR="00625CA9">
        <w:instrText xml:space="preserve"> </w:instrText>
      </w:r>
      <w:r w:rsidR="00567E0A">
        <w:instrText>REF</w:instrText>
      </w:r>
      <w:r w:rsidR="00625CA9">
        <w:instrText xml:space="preserve"> _Ref73690498 \h </w:instrText>
      </w:r>
      <w:r w:rsidR="00B84CD6">
        <w:fldChar w:fldCharType="separate"/>
      </w:r>
      <w:r w:rsidR="00CD22EF" w:rsidRPr="00084655">
        <w:t xml:space="preserve">Figure </w:t>
      </w:r>
      <w:r w:rsidR="00CD22EF">
        <w:rPr>
          <w:noProof/>
        </w:rPr>
        <w:t>32</w:t>
      </w:r>
      <w:r w:rsidR="00B84CD6">
        <w:fldChar w:fldCharType="end"/>
      </w:r>
      <w:r w:rsidRPr="00084655">
        <w:t>) to show which fields of the current spectra selection are shared with other spectra.</w:t>
      </w:r>
      <w:r w:rsidR="00DD1AAB">
        <w:t xml:space="preserve"> It may help to understand what data is shared and what the effect of an update might be (update of shared records).</w:t>
      </w:r>
    </w:p>
    <w:p w:rsidR="002A0FFE" w:rsidRPr="00084655" w:rsidRDefault="002A0FFE" w:rsidP="00BA3445"/>
    <w:p w:rsidR="002A0FFE" w:rsidRPr="00084655" w:rsidRDefault="00410FC7" w:rsidP="00BA3445">
      <w:r>
        <w:rPr>
          <w:noProof/>
          <w:lang w:val="en-AU" w:eastAsia="ja-JP"/>
        </w:rPr>
        <w:drawing>
          <wp:inline distT="0" distB="0" distL="0" distR="0">
            <wp:extent cx="1320800" cy="233680"/>
            <wp:effectExtent l="2540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4"/>
                    <a:srcRect/>
                    <a:stretch>
                      <a:fillRect/>
                    </a:stretch>
                  </pic:blipFill>
                  <pic:spPr bwMode="auto">
                    <a:xfrm>
                      <a:off x="0" y="0"/>
                      <a:ext cx="1320800" cy="233680"/>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135" w:name="_Ref73690498"/>
      <w:r w:rsidRPr="00084655">
        <w:t xml:space="preserve">Figure </w:t>
      </w:r>
      <w:r w:rsidR="00B84CD6">
        <w:fldChar w:fldCharType="begin"/>
      </w:r>
      <w:r w:rsidR="00FB7375">
        <w:instrText xml:space="preserve"> </w:instrText>
      </w:r>
      <w:r w:rsidR="00567E0A">
        <w:instrText>SEQ</w:instrText>
      </w:r>
      <w:r w:rsidR="00FB7375">
        <w:instrText xml:space="preserve"> Figure \* ARABIC </w:instrText>
      </w:r>
      <w:r w:rsidR="00B84CD6">
        <w:fldChar w:fldCharType="separate"/>
      </w:r>
      <w:r w:rsidR="00CD22EF">
        <w:rPr>
          <w:noProof/>
        </w:rPr>
        <w:t>32</w:t>
      </w:r>
      <w:r w:rsidR="00B84CD6">
        <w:rPr>
          <w:noProof/>
        </w:rPr>
        <w:fldChar w:fldCharType="end"/>
      </w:r>
      <w:bookmarkEnd w:id="135"/>
      <w:r w:rsidRPr="00084655">
        <w:t>: 'Highlight shared fields' checkbox</w:t>
      </w:r>
    </w:p>
    <w:p w:rsidR="002A0FFE" w:rsidRPr="00084655" w:rsidRDefault="002A0FFE" w:rsidP="00BA3445">
      <w:r w:rsidRPr="00084655">
        <w:t xml:space="preserve">See </w:t>
      </w:r>
      <w:r w:rsidR="00B84CD6">
        <w:fldChar w:fldCharType="begin"/>
      </w:r>
      <w:r w:rsidR="00625CA9">
        <w:instrText xml:space="preserve"> </w:instrText>
      </w:r>
      <w:r w:rsidR="00567E0A">
        <w:instrText>REF</w:instrText>
      </w:r>
      <w:r w:rsidR="00625CA9">
        <w:instrText xml:space="preserve"> _Ref73690534 \h </w:instrText>
      </w:r>
      <w:r w:rsidR="00B84CD6">
        <w:fldChar w:fldCharType="separate"/>
      </w:r>
      <w:r w:rsidR="00CD22EF" w:rsidRPr="00084655">
        <w:t xml:space="preserve">Figure </w:t>
      </w:r>
      <w:r w:rsidR="00CD22EF">
        <w:rPr>
          <w:noProof/>
        </w:rPr>
        <w:t>33</w:t>
      </w:r>
      <w:r w:rsidR="00B84CD6">
        <w:fldChar w:fldCharType="end"/>
      </w:r>
      <w:r w:rsidRPr="00084655">
        <w:t xml:space="preserve"> for an example of shared fiel</w:t>
      </w:r>
      <w:r>
        <w:t>d colouring. The spectrum ‘lemonwoo.004</w:t>
      </w:r>
      <w:r w:rsidRPr="00084655">
        <w:t xml:space="preserve">’ shares </w:t>
      </w:r>
      <w:r>
        <w:t xml:space="preserve">spectrum name </w:t>
      </w:r>
      <w:r w:rsidRPr="00084655">
        <w:t xml:space="preserve">and pictures with all other spectra under the ‘site1’ folder of the </w:t>
      </w:r>
      <w:r>
        <w:t>Lemonwood</w:t>
      </w:r>
      <w:r w:rsidRPr="00084655">
        <w:t xml:space="preserve"> folder. The instrument information is not shared, as each spectrum has a direct link to the appropriate instrument.</w:t>
      </w:r>
    </w:p>
    <w:p w:rsidR="002A0FFE" w:rsidRPr="00084655" w:rsidRDefault="00DD1AAB" w:rsidP="00BA3445">
      <w:r>
        <w:rPr>
          <w:noProof/>
          <w:lang w:val="en-AU" w:eastAsia="ja-JP"/>
        </w:rPr>
        <w:lastRenderedPageBreak/>
        <w:drawing>
          <wp:inline distT="0" distB="0" distL="0" distR="0">
            <wp:extent cx="5580380" cy="4916949"/>
            <wp:effectExtent l="25400" t="0" r="7620" b="0"/>
            <wp:docPr id="11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5"/>
                    <a:srcRect/>
                    <a:stretch>
                      <a:fillRect/>
                    </a:stretch>
                  </pic:blipFill>
                  <pic:spPr bwMode="auto">
                    <a:xfrm>
                      <a:off x="0" y="0"/>
                      <a:ext cx="5580380" cy="4916949"/>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136" w:name="_Ref73690534"/>
      <w:r w:rsidRPr="00084655">
        <w:t xml:space="preserve">Figure </w:t>
      </w:r>
      <w:r w:rsidR="00B84CD6">
        <w:fldChar w:fldCharType="begin"/>
      </w:r>
      <w:r w:rsidR="00FB7375">
        <w:instrText xml:space="preserve"> </w:instrText>
      </w:r>
      <w:r w:rsidR="00567E0A">
        <w:instrText>SEQ</w:instrText>
      </w:r>
      <w:r w:rsidR="00FB7375">
        <w:instrText xml:space="preserve"> Figure \* ARABIC </w:instrText>
      </w:r>
      <w:r w:rsidR="00B84CD6">
        <w:fldChar w:fldCharType="separate"/>
      </w:r>
      <w:r w:rsidR="00CD22EF">
        <w:rPr>
          <w:noProof/>
        </w:rPr>
        <w:t>33</w:t>
      </w:r>
      <w:r w:rsidR="00B84CD6">
        <w:rPr>
          <w:noProof/>
        </w:rPr>
        <w:fldChar w:fldCharType="end"/>
      </w:r>
      <w:bookmarkEnd w:id="136"/>
      <w:r w:rsidRPr="00084655">
        <w:t>: Example of shared field colouring</w:t>
      </w:r>
    </w:p>
    <w:p w:rsidR="002A0FFE" w:rsidRPr="00084655" w:rsidRDefault="002A0FFE" w:rsidP="00BA3445"/>
    <w:p w:rsidR="002A0FFE" w:rsidRPr="00084655" w:rsidRDefault="002A0FFE" w:rsidP="00BE3829">
      <w:pPr>
        <w:pStyle w:val="Heading4"/>
      </w:pPr>
      <w:r w:rsidRPr="00084655">
        <w:t>Mandatory Field Colouring</w:t>
      </w:r>
    </w:p>
    <w:p w:rsidR="00A94FF9" w:rsidRPr="00A94FF9" w:rsidRDefault="00A94FF9" w:rsidP="00A94FF9">
      <w:pPr>
        <w:pStyle w:val="DocAction"/>
      </w:pPr>
      <w:r>
        <w:t>%%% Does this exist in the new app?</w:t>
      </w:r>
    </w:p>
    <w:p w:rsidR="002A0FFE" w:rsidRPr="00084655" w:rsidRDefault="002A0FFE" w:rsidP="00BA3445">
      <w:r w:rsidRPr="00084655">
        <w:t xml:space="preserve">When a required quality level has been selected for a spectrum the mandatory fields can be highlighted (cf. </w:t>
      </w:r>
      <w:r w:rsidR="00B84CD6">
        <w:fldChar w:fldCharType="begin"/>
      </w:r>
      <w:r w:rsidR="00625CA9">
        <w:instrText xml:space="preserve"> </w:instrText>
      </w:r>
      <w:r w:rsidR="00567E0A">
        <w:instrText>REF</w:instrText>
      </w:r>
      <w:r w:rsidR="00625CA9">
        <w:instrText xml:space="preserve"> _Ref153677568 \r \h </w:instrText>
      </w:r>
      <w:r w:rsidR="00B84CD6">
        <w:fldChar w:fldCharType="separate"/>
      </w:r>
      <w:r w:rsidR="00CD22EF">
        <w:rPr>
          <w:b/>
          <w:bCs/>
          <w:lang w:val="en-US"/>
        </w:rPr>
        <w:t>Error! Reference source not found.</w:t>
      </w:r>
      <w:r w:rsidR="00B84CD6">
        <w:fldChar w:fldCharType="end"/>
      </w:r>
      <w:r w:rsidRPr="00084655">
        <w:t xml:space="preserve"> for more information on metadata quality, cf. </w:t>
      </w:r>
      <w:r w:rsidR="00B84CD6">
        <w:fldChar w:fldCharType="begin"/>
      </w:r>
      <w:r w:rsidR="00625CA9">
        <w:instrText xml:space="preserve"> </w:instrText>
      </w:r>
      <w:r w:rsidR="00567E0A">
        <w:instrText>REF</w:instrText>
      </w:r>
      <w:r w:rsidR="00625CA9">
        <w:instrText xml:space="preserve"> _Ref153700888 \h </w:instrText>
      </w:r>
      <w:r w:rsidR="00B84CD6">
        <w:fldChar w:fldCharType="separate"/>
      </w:r>
      <w:r w:rsidR="00CD22EF" w:rsidRPr="00084655">
        <w:t xml:space="preserve">Figure </w:t>
      </w:r>
      <w:r w:rsidR="00CD22EF">
        <w:rPr>
          <w:noProof/>
        </w:rPr>
        <w:t>35</w:t>
      </w:r>
      <w:r w:rsidR="00B84CD6">
        <w:fldChar w:fldCharType="end"/>
      </w:r>
      <w:r w:rsidRPr="00084655">
        <w:t xml:space="preserve"> for an example of mandatory field colouring).</w:t>
      </w:r>
    </w:p>
    <w:p w:rsidR="002A0FFE" w:rsidRPr="00084655" w:rsidRDefault="002A0FFE" w:rsidP="00BA3445">
      <w:r w:rsidRPr="00084655">
        <w:t xml:space="preserve">To use mandatory field colouring tick the ‘Highlight mandatory fields’ checkbox in the control panel (cf. </w:t>
      </w:r>
      <w:r w:rsidR="00B84CD6">
        <w:fldChar w:fldCharType="begin"/>
      </w:r>
      <w:r w:rsidR="00625CA9">
        <w:instrText xml:space="preserve"> </w:instrText>
      </w:r>
      <w:r w:rsidR="00567E0A">
        <w:instrText>REF</w:instrText>
      </w:r>
      <w:r w:rsidR="00625CA9">
        <w:instrText xml:space="preserve"> _Ref153700737 \h </w:instrText>
      </w:r>
      <w:r w:rsidR="00B84CD6">
        <w:fldChar w:fldCharType="separate"/>
      </w:r>
      <w:r w:rsidR="00CD22EF" w:rsidRPr="00084655">
        <w:t xml:space="preserve">Figure </w:t>
      </w:r>
      <w:r w:rsidR="00CD22EF">
        <w:rPr>
          <w:noProof/>
        </w:rPr>
        <w:t>34</w:t>
      </w:r>
      <w:r w:rsidR="00B84CD6">
        <w:fldChar w:fldCharType="end"/>
      </w:r>
      <w:r w:rsidRPr="00084655">
        <w:t>).</w:t>
      </w:r>
      <w:r w:rsidR="00F92AAF">
        <w:t xml:space="preserve"> Note that drop-down menus only show the highlighting when selecting a value.</w:t>
      </w:r>
    </w:p>
    <w:p w:rsidR="002A0FFE" w:rsidRPr="00084655" w:rsidRDefault="002A0FFE" w:rsidP="00BA3445"/>
    <w:p w:rsidR="002A0FFE" w:rsidRPr="00084655" w:rsidRDefault="002A0FFE" w:rsidP="00BA3445"/>
    <w:p w:rsidR="002A0FFE" w:rsidRPr="00084655" w:rsidRDefault="00DD1AAB" w:rsidP="00BA3445">
      <w:r>
        <w:rPr>
          <w:noProof/>
          <w:lang w:val="en-AU" w:eastAsia="ja-JP"/>
        </w:rPr>
        <w:drawing>
          <wp:inline distT="0" distB="0" distL="0" distR="0">
            <wp:extent cx="1989455" cy="299570"/>
            <wp:effectExtent l="25400" t="0" r="0" b="0"/>
            <wp:docPr id="12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6"/>
                    <a:srcRect/>
                    <a:stretch>
                      <a:fillRect/>
                    </a:stretch>
                  </pic:blipFill>
                  <pic:spPr bwMode="auto">
                    <a:xfrm>
                      <a:off x="0" y="0"/>
                      <a:ext cx="1989455" cy="299570"/>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137" w:name="_Ref153700737"/>
      <w:r w:rsidRPr="00084655">
        <w:t xml:space="preserve">Figure </w:t>
      </w:r>
      <w:r w:rsidR="00B84CD6">
        <w:fldChar w:fldCharType="begin"/>
      </w:r>
      <w:r w:rsidR="00FB7375">
        <w:instrText xml:space="preserve"> </w:instrText>
      </w:r>
      <w:r w:rsidR="00567E0A">
        <w:instrText>SEQ</w:instrText>
      </w:r>
      <w:r w:rsidR="00FB7375">
        <w:instrText xml:space="preserve"> Figure \* ARABIC </w:instrText>
      </w:r>
      <w:r w:rsidR="00B84CD6">
        <w:fldChar w:fldCharType="separate"/>
      </w:r>
      <w:r w:rsidR="00CD22EF">
        <w:rPr>
          <w:noProof/>
        </w:rPr>
        <w:t>34</w:t>
      </w:r>
      <w:r w:rsidR="00B84CD6">
        <w:rPr>
          <w:noProof/>
        </w:rPr>
        <w:fldChar w:fldCharType="end"/>
      </w:r>
      <w:bookmarkEnd w:id="137"/>
      <w:r w:rsidRPr="00084655">
        <w:t>: ‘Highlight mandatory fields’ checkbox</w:t>
      </w:r>
    </w:p>
    <w:p w:rsidR="002A0FFE" w:rsidRPr="00084655" w:rsidRDefault="002A0FFE" w:rsidP="00BA3445"/>
    <w:p w:rsidR="002A0FFE" w:rsidRPr="00084655" w:rsidRDefault="00DD1AAB" w:rsidP="00BA3445">
      <w:r>
        <w:rPr>
          <w:noProof/>
          <w:lang w:val="en-AU" w:eastAsia="ja-JP"/>
        </w:rPr>
        <w:lastRenderedPageBreak/>
        <w:drawing>
          <wp:inline distT="0" distB="0" distL="0" distR="0">
            <wp:extent cx="5580380" cy="6812252"/>
            <wp:effectExtent l="25400" t="0" r="7620" b="0"/>
            <wp:docPr id="12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7"/>
                    <a:srcRect/>
                    <a:stretch>
                      <a:fillRect/>
                    </a:stretch>
                  </pic:blipFill>
                  <pic:spPr bwMode="auto">
                    <a:xfrm>
                      <a:off x="0" y="0"/>
                      <a:ext cx="5580380" cy="6812252"/>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138" w:name="_Ref153700888"/>
      <w:r w:rsidRPr="00084655">
        <w:t xml:space="preserve">Figure </w:t>
      </w:r>
      <w:r w:rsidR="00B84CD6">
        <w:fldChar w:fldCharType="begin"/>
      </w:r>
      <w:r w:rsidR="00FB7375">
        <w:instrText xml:space="preserve"> </w:instrText>
      </w:r>
      <w:r w:rsidR="00567E0A">
        <w:instrText>SEQ</w:instrText>
      </w:r>
      <w:r w:rsidR="00FB7375">
        <w:instrText xml:space="preserve"> Figure \* ARABIC </w:instrText>
      </w:r>
      <w:r w:rsidR="00B84CD6">
        <w:fldChar w:fldCharType="separate"/>
      </w:r>
      <w:r w:rsidR="00CD22EF">
        <w:rPr>
          <w:noProof/>
        </w:rPr>
        <w:t>35</w:t>
      </w:r>
      <w:r w:rsidR="00B84CD6">
        <w:rPr>
          <w:noProof/>
        </w:rPr>
        <w:fldChar w:fldCharType="end"/>
      </w:r>
      <w:bookmarkEnd w:id="138"/>
      <w:r w:rsidRPr="00084655">
        <w:t>: An example of mandatory field colouring</w:t>
      </w:r>
    </w:p>
    <w:p w:rsidR="002A0FFE" w:rsidRPr="00084655" w:rsidRDefault="002A0FFE" w:rsidP="00BA3445"/>
    <w:p w:rsidR="002A0FFE" w:rsidRPr="00084655" w:rsidRDefault="002A0FFE" w:rsidP="00BE3829">
      <w:pPr>
        <w:pStyle w:val="Heading4"/>
      </w:pPr>
      <w:r w:rsidRPr="00084655">
        <w:t>Showing the Quality Compliance in the Metadata Browser Tree</w:t>
      </w:r>
    </w:p>
    <w:p w:rsidR="00A94FF9" w:rsidRPr="00A94FF9" w:rsidRDefault="00A94FF9" w:rsidP="00A94FF9">
      <w:pPr>
        <w:pStyle w:val="DocAction"/>
      </w:pPr>
      <w:r>
        <w:t>%%% Does this exist in the new app?</w:t>
      </w:r>
    </w:p>
    <w:p w:rsidR="002A0FFE" w:rsidRPr="00084655" w:rsidRDefault="002A0FFE" w:rsidP="00BA3445">
      <w:r w:rsidRPr="00084655">
        <w:lastRenderedPageBreak/>
        <w:t xml:space="preserve">The metadata browser can display information about the quality compliance of the spectrum and the campaign. To switch on this option select the ‘Show quality compliance in tree’ checkbox in the control panel (cf. </w:t>
      </w:r>
      <w:r w:rsidR="00B84CD6">
        <w:fldChar w:fldCharType="begin"/>
      </w:r>
      <w:r w:rsidR="00625CA9">
        <w:instrText xml:space="preserve"> </w:instrText>
      </w:r>
      <w:r w:rsidR="00567E0A">
        <w:instrText>REF</w:instrText>
      </w:r>
      <w:r w:rsidR="00625CA9">
        <w:instrText xml:space="preserve"> _Ref153701149 \h </w:instrText>
      </w:r>
      <w:r w:rsidR="00B84CD6">
        <w:fldChar w:fldCharType="separate"/>
      </w:r>
      <w:r w:rsidR="00CD22EF" w:rsidRPr="00084655">
        <w:t xml:space="preserve">Figure </w:t>
      </w:r>
      <w:r w:rsidR="00CD22EF">
        <w:rPr>
          <w:noProof/>
        </w:rPr>
        <w:t>36</w:t>
      </w:r>
      <w:r w:rsidR="00B84CD6">
        <w:fldChar w:fldCharType="end"/>
      </w:r>
      <w:r w:rsidRPr="00084655">
        <w:t>).</w:t>
      </w:r>
    </w:p>
    <w:p w:rsidR="002A0FFE" w:rsidRPr="00084655" w:rsidRDefault="002A0FFE" w:rsidP="00BA3445">
      <w:r w:rsidRPr="00084655">
        <w:t xml:space="preserve">Tree nodes that do not yet comply with the required quality level are indicated by an asterisk. Quality compliance is propagated upwards in the tree. If a spectrum does not comply then all parent hierarchies and the campaign itself will show an asterisk (cf. </w:t>
      </w:r>
      <w:r w:rsidR="00B84CD6">
        <w:fldChar w:fldCharType="begin"/>
      </w:r>
      <w:r w:rsidR="00625CA9">
        <w:instrText xml:space="preserve"> </w:instrText>
      </w:r>
      <w:r w:rsidR="00567E0A">
        <w:instrText>REF</w:instrText>
      </w:r>
      <w:r w:rsidR="00625CA9">
        <w:instrText xml:space="preserve"> _Ref153701399 \h </w:instrText>
      </w:r>
      <w:r w:rsidR="00B84CD6">
        <w:fldChar w:fldCharType="separate"/>
      </w:r>
      <w:r w:rsidR="00CD22EF" w:rsidRPr="00084655">
        <w:t xml:space="preserve">Figure </w:t>
      </w:r>
      <w:r w:rsidR="00CD22EF">
        <w:rPr>
          <w:noProof/>
        </w:rPr>
        <w:t>37</w:t>
      </w:r>
      <w:r w:rsidR="00B84CD6">
        <w:fldChar w:fldCharType="end"/>
      </w:r>
      <w:r w:rsidRPr="00084655">
        <w:t xml:space="preserve"> for an example).</w:t>
      </w:r>
    </w:p>
    <w:p w:rsidR="002A0FFE" w:rsidRPr="00084655" w:rsidRDefault="002A0FFE" w:rsidP="00BA3445">
      <w:r w:rsidRPr="00084655">
        <w:t>Note that enabling this option reduces the responsiveness of the GUI as compliance checks have to be carried out on every metadata field.</w:t>
      </w:r>
    </w:p>
    <w:p w:rsidR="002A0FFE" w:rsidRPr="00084655" w:rsidRDefault="002A0FFE" w:rsidP="00BA3445"/>
    <w:p w:rsidR="002A0FFE" w:rsidRPr="00084655" w:rsidRDefault="00410FC7" w:rsidP="00BA3445">
      <w:r>
        <w:rPr>
          <w:noProof/>
          <w:lang w:val="en-AU" w:eastAsia="ja-JP"/>
        </w:rPr>
        <w:drawing>
          <wp:inline distT="0" distB="0" distL="0" distR="0">
            <wp:extent cx="1828800" cy="365760"/>
            <wp:effectExtent l="2540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8"/>
                    <a:srcRect/>
                    <a:stretch>
                      <a:fillRect/>
                    </a:stretch>
                  </pic:blipFill>
                  <pic:spPr bwMode="auto">
                    <a:xfrm>
                      <a:off x="0" y="0"/>
                      <a:ext cx="1828800" cy="365760"/>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139" w:name="_Ref153701149"/>
      <w:r w:rsidRPr="00084655">
        <w:t xml:space="preserve">Figure </w:t>
      </w:r>
      <w:r w:rsidR="00B84CD6">
        <w:fldChar w:fldCharType="begin"/>
      </w:r>
      <w:r w:rsidR="00FB7375">
        <w:instrText xml:space="preserve"> </w:instrText>
      </w:r>
      <w:r w:rsidR="00567E0A">
        <w:instrText>SEQ</w:instrText>
      </w:r>
      <w:r w:rsidR="00FB7375">
        <w:instrText xml:space="preserve"> Figure \* ARABIC </w:instrText>
      </w:r>
      <w:r w:rsidR="00B84CD6">
        <w:fldChar w:fldCharType="separate"/>
      </w:r>
      <w:r w:rsidR="00CD22EF">
        <w:rPr>
          <w:noProof/>
        </w:rPr>
        <w:t>36</w:t>
      </w:r>
      <w:r w:rsidR="00B84CD6">
        <w:rPr>
          <w:noProof/>
        </w:rPr>
        <w:fldChar w:fldCharType="end"/>
      </w:r>
      <w:bookmarkEnd w:id="139"/>
      <w:r w:rsidRPr="00084655">
        <w:t>: Show quality compliance in tree checkbox</w:t>
      </w:r>
    </w:p>
    <w:p w:rsidR="002A0FFE" w:rsidRPr="00084655" w:rsidRDefault="002A0FFE" w:rsidP="00BA3445"/>
    <w:p w:rsidR="002A0FFE" w:rsidRPr="00084655" w:rsidRDefault="00410FC7" w:rsidP="00BA3445">
      <w:r>
        <w:rPr>
          <w:noProof/>
          <w:lang w:val="en-AU" w:eastAsia="ja-JP"/>
        </w:rPr>
        <w:drawing>
          <wp:inline distT="0" distB="0" distL="0" distR="0">
            <wp:extent cx="1950720" cy="1574800"/>
            <wp:effectExtent l="25400" t="0" r="508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9"/>
                    <a:srcRect/>
                    <a:stretch>
                      <a:fillRect/>
                    </a:stretch>
                  </pic:blipFill>
                  <pic:spPr bwMode="auto">
                    <a:xfrm>
                      <a:off x="0" y="0"/>
                      <a:ext cx="1950720" cy="1574800"/>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140" w:name="_Ref153701399"/>
      <w:r w:rsidRPr="00084655">
        <w:t xml:space="preserve">Figure </w:t>
      </w:r>
      <w:r w:rsidR="00B84CD6">
        <w:fldChar w:fldCharType="begin"/>
      </w:r>
      <w:r w:rsidR="00FB7375">
        <w:instrText xml:space="preserve"> </w:instrText>
      </w:r>
      <w:r w:rsidR="00567E0A">
        <w:instrText>SEQ</w:instrText>
      </w:r>
      <w:r w:rsidR="00FB7375">
        <w:instrText xml:space="preserve"> Figure \* ARABIC </w:instrText>
      </w:r>
      <w:r w:rsidR="00B84CD6">
        <w:fldChar w:fldCharType="separate"/>
      </w:r>
      <w:r w:rsidR="00CD22EF">
        <w:rPr>
          <w:noProof/>
        </w:rPr>
        <w:t>37</w:t>
      </w:r>
      <w:r w:rsidR="00B84CD6">
        <w:rPr>
          <w:noProof/>
        </w:rPr>
        <w:fldChar w:fldCharType="end"/>
      </w:r>
      <w:bookmarkEnd w:id="140"/>
      <w:r w:rsidRPr="00084655">
        <w:t>: Quality non-compliance indicated by asterisks in the metadata browser</w:t>
      </w:r>
    </w:p>
    <w:p w:rsidR="002A0FFE" w:rsidRPr="00084655" w:rsidRDefault="002A0FFE" w:rsidP="00BA3445"/>
    <w:p w:rsidR="002A0FFE" w:rsidRPr="00084655" w:rsidRDefault="002A0FFE" w:rsidP="00BE3829">
      <w:pPr>
        <w:pStyle w:val="Heading4"/>
      </w:pPr>
      <w:bookmarkStart w:id="141" w:name="_Ref153711088"/>
      <w:r w:rsidRPr="00084655">
        <w:t>Definition of Data Links</w:t>
      </w:r>
      <w:bookmarkEnd w:id="141"/>
    </w:p>
    <w:p w:rsidR="00A94FF9" w:rsidRPr="00A94FF9" w:rsidRDefault="00A94FF9" w:rsidP="00A94FF9">
      <w:pPr>
        <w:pStyle w:val="DocAction"/>
      </w:pPr>
      <w:r>
        <w:t>%%% Does this exist in the new app?</w:t>
      </w:r>
    </w:p>
    <w:p w:rsidR="002A0FFE" w:rsidRPr="00084655" w:rsidRDefault="002A0FFE" w:rsidP="00BA3445">
      <w:r w:rsidRPr="00084655">
        <w:t>Data links can be defined on spectrum and hierarchy level, i.e. spectra link to spectra and hierarchies to hierarchies. The definition of links is explained for spectrum datalinks hereafter. The definition of hierarchy datalinks is identical in terms of user interactions.</w:t>
      </w:r>
    </w:p>
    <w:p w:rsidR="002A0FFE" w:rsidRPr="00084655" w:rsidRDefault="002A0FFE" w:rsidP="00BA3445">
      <w:r w:rsidRPr="00084655">
        <w:t xml:space="preserve">Clicking on ‘New’ right to the datalink list (cf. </w:t>
      </w:r>
      <w:r w:rsidR="00B84CD6">
        <w:fldChar w:fldCharType="begin"/>
      </w:r>
      <w:r w:rsidR="00625CA9">
        <w:instrText xml:space="preserve"> </w:instrText>
      </w:r>
      <w:r w:rsidR="00567E0A">
        <w:instrText>REF</w:instrText>
      </w:r>
      <w:r w:rsidR="00625CA9">
        <w:instrText xml:space="preserve"> _Ref153710708 \h </w:instrText>
      </w:r>
      <w:r w:rsidR="00B84CD6">
        <w:fldChar w:fldCharType="separate"/>
      </w:r>
      <w:r w:rsidR="00CD22EF" w:rsidRPr="00084655">
        <w:t xml:space="preserve">Figure </w:t>
      </w:r>
      <w:r w:rsidR="00CD22EF">
        <w:rPr>
          <w:noProof/>
        </w:rPr>
        <w:t>38</w:t>
      </w:r>
      <w:r w:rsidR="00B84CD6">
        <w:fldChar w:fldCharType="end"/>
      </w:r>
      <w:r w:rsidRPr="00084655">
        <w:t xml:space="preserve">) will open a new dialog (cf. </w:t>
      </w:r>
      <w:r w:rsidR="00B84CD6">
        <w:fldChar w:fldCharType="begin"/>
      </w:r>
      <w:r w:rsidR="00625CA9">
        <w:instrText xml:space="preserve"> </w:instrText>
      </w:r>
      <w:r w:rsidR="00567E0A">
        <w:instrText>REF</w:instrText>
      </w:r>
      <w:r w:rsidR="00625CA9">
        <w:instrText xml:space="preserve"> _Ref153710881 \h </w:instrText>
      </w:r>
      <w:r w:rsidR="00B84CD6">
        <w:fldChar w:fldCharType="separate"/>
      </w:r>
      <w:r w:rsidR="00CD22EF" w:rsidRPr="00084655">
        <w:t xml:space="preserve">Figure </w:t>
      </w:r>
      <w:r w:rsidR="00CD22EF">
        <w:rPr>
          <w:noProof/>
        </w:rPr>
        <w:t>39</w:t>
      </w:r>
      <w:r w:rsidR="00B84CD6">
        <w:fldChar w:fldCharType="end"/>
      </w:r>
      <w:r w:rsidRPr="00084655">
        <w:t>).</w:t>
      </w:r>
    </w:p>
    <w:p w:rsidR="002A0FFE" w:rsidRPr="00084655" w:rsidRDefault="002A0FFE" w:rsidP="00BA3445"/>
    <w:p w:rsidR="002A0FFE" w:rsidRPr="00084655" w:rsidRDefault="00410FC7" w:rsidP="00BA3445">
      <w:r>
        <w:rPr>
          <w:noProof/>
          <w:lang w:val="en-AU" w:eastAsia="ja-JP"/>
        </w:rPr>
        <w:drawing>
          <wp:inline distT="0" distB="0" distL="0" distR="0">
            <wp:extent cx="4521200" cy="640080"/>
            <wp:effectExtent l="2540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0"/>
                    <a:srcRect/>
                    <a:stretch>
                      <a:fillRect/>
                    </a:stretch>
                  </pic:blipFill>
                  <pic:spPr bwMode="auto">
                    <a:xfrm>
                      <a:off x="0" y="0"/>
                      <a:ext cx="4521200" cy="640080"/>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142" w:name="_Ref153710708"/>
      <w:r w:rsidRPr="00084655">
        <w:t xml:space="preserve">Figure </w:t>
      </w:r>
      <w:r w:rsidR="00B84CD6">
        <w:fldChar w:fldCharType="begin"/>
      </w:r>
      <w:r w:rsidR="00FB7375">
        <w:instrText xml:space="preserve"> </w:instrText>
      </w:r>
      <w:r w:rsidR="00567E0A">
        <w:instrText>SEQ</w:instrText>
      </w:r>
      <w:r w:rsidR="00FB7375">
        <w:instrText xml:space="preserve"> Figure \* ARABIC </w:instrText>
      </w:r>
      <w:r w:rsidR="00B84CD6">
        <w:fldChar w:fldCharType="separate"/>
      </w:r>
      <w:r w:rsidR="00CD22EF">
        <w:rPr>
          <w:noProof/>
        </w:rPr>
        <w:t>38</w:t>
      </w:r>
      <w:r w:rsidR="00B84CD6">
        <w:rPr>
          <w:noProof/>
        </w:rPr>
        <w:fldChar w:fldCharType="end"/>
      </w:r>
      <w:bookmarkEnd w:id="142"/>
      <w:r w:rsidRPr="00084655">
        <w:t>: Datalink list and ‘New” and ‘Delete’ buttons</w:t>
      </w:r>
    </w:p>
    <w:p w:rsidR="002A0FFE" w:rsidRPr="00084655" w:rsidRDefault="002A0FFE" w:rsidP="00BA3445"/>
    <w:p w:rsidR="00EF4628" w:rsidRDefault="002A0FFE" w:rsidP="00BA3445">
      <w:r w:rsidRPr="00084655">
        <w:t>In this dialog use the spectral data browser to select the spectrum that shall be linked. The selected spectrum will be displayed in the right side in a read only field. Select the link type from the list box. Click ‘OK’ to create this link.</w:t>
      </w:r>
    </w:p>
    <w:p w:rsidR="002A0FFE" w:rsidRPr="00084655" w:rsidRDefault="00EF4628" w:rsidP="00BA3445">
      <w:r>
        <w:t xml:space="preserve">Note that the function ‘Link targets to references’ provides a quicker and easier option to create reference panel links (see </w:t>
      </w:r>
      <w:r w:rsidR="00B84CD6">
        <w:fldChar w:fldCharType="begin"/>
      </w:r>
      <w:r>
        <w:instrText xml:space="preserve"> </w:instrText>
      </w:r>
      <w:r w:rsidR="00567E0A">
        <w:instrText>REF</w:instrText>
      </w:r>
      <w:r>
        <w:instrText xml:space="preserve"> _Ref153794273 \r \h </w:instrText>
      </w:r>
      <w:r w:rsidR="00B84CD6">
        <w:fldChar w:fldCharType="separate"/>
      </w:r>
      <w:r w:rsidR="00CD22EF">
        <w:t>6.4.2.7.2</w:t>
      </w:r>
      <w:r w:rsidR="00B84CD6">
        <w:fldChar w:fldCharType="end"/>
      </w:r>
      <w:r>
        <w:t>).</w:t>
      </w:r>
    </w:p>
    <w:p w:rsidR="002A0FFE" w:rsidRPr="00084655" w:rsidRDefault="002A0FFE" w:rsidP="00BA3445"/>
    <w:p w:rsidR="002A0FFE" w:rsidRPr="00084655" w:rsidRDefault="002A0FFE" w:rsidP="00BA3445"/>
    <w:p w:rsidR="002A0FFE" w:rsidRPr="00084655" w:rsidRDefault="00410FC7" w:rsidP="00BA3445">
      <w:r>
        <w:rPr>
          <w:noProof/>
          <w:lang w:val="en-AU" w:eastAsia="ja-JP"/>
        </w:rPr>
        <w:lastRenderedPageBreak/>
        <w:drawing>
          <wp:inline distT="0" distB="0" distL="0" distR="0">
            <wp:extent cx="5577840" cy="4297680"/>
            <wp:effectExtent l="25400" t="0" r="1016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1"/>
                    <a:srcRect/>
                    <a:stretch>
                      <a:fillRect/>
                    </a:stretch>
                  </pic:blipFill>
                  <pic:spPr bwMode="auto">
                    <a:xfrm>
                      <a:off x="0" y="0"/>
                      <a:ext cx="5577840" cy="4297680"/>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143" w:name="_Ref153710881"/>
      <w:r w:rsidRPr="00084655">
        <w:t xml:space="preserve">Figure </w:t>
      </w:r>
      <w:r w:rsidR="00B84CD6">
        <w:fldChar w:fldCharType="begin"/>
      </w:r>
      <w:r w:rsidR="00FB7375">
        <w:instrText xml:space="preserve"> </w:instrText>
      </w:r>
      <w:r w:rsidR="00567E0A">
        <w:instrText>SEQ</w:instrText>
      </w:r>
      <w:r w:rsidR="00FB7375">
        <w:instrText xml:space="preserve"> Figure \* ARABIC </w:instrText>
      </w:r>
      <w:r w:rsidR="00B84CD6">
        <w:fldChar w:fldCharType="separate"/>
      </w:r>
      <w:r w:rsidR="00CD22EF">
        <w:rPr>
          <w:noProof/>
        </w:rPr>
        <w:t>39</w:t>
      </w:r>
      <w:r w:rsidR="00B84CD6">
        <w:rPr>
          <w:noProof/>
        </w:rPr>
        <w:fldChar w:fldCharType="end"/>
      </w:r>
      <w:bookmarkEnd w:id="143"/>
      <w:r w:rsidRPr="00084655">
        <w:t>: Definition of a datalink on spectrum level</w:t>
      </w:r>
    </w:p>
    <w:p w:rsidR="002A0FFE" w:rsidRPr="00084655" w:rsidRDefault="002A0FFE" w:rsidP="00BA3445"/>
    <w:p w:rsidR="002A0FFE" w:rsidRPr="00084655" w:rsidRDefault="002A0FFE" w:rsidP="00BE3829">
      <w:pPr>
        <w:pStyle w:val="Heading4"/>
      </w:pPr>
      <w:r w:rsidRPr="00084655">
        <w:t>Special Functions</w:t>
      </w:r>
    </w:p>
    <w:p w:rsidR="00A94FF9" w:rsidRPr="00A94FF9" w:rsidRDefault="00A94FF9" w:rsidP="00A94FF9">
      <w:pPr>
        <w:pStyle w:val="DocAction"/>
      </w:pPr>
      <w:r>
        <w:t>%%% Does this exist in the new app?</w:t>
      </w:r>
    </w:p>
    <w:p w:rsidR="002A0FFE" w:rsidRPr="00084655" w:rsidRDefault="002A0FFE" w:rsidP="00BA3445">
      <w:r w:rsidRPr="00084655">
        <w:t xml:space="preserve">The metadata editor provides some special data processing functions. They are either accessed via the metadata editor menu (cf. </w:t>
      </w:r>
      <w:r w:rsidR="00B84CD6">
        <w:fldChar w:fldCharType="begin"/>
      </w:r>
      <w:r w:rsidR="00625CA9">
        <w:instrText xml:space="preserve"> </w:instrText>
      </w:r>
      <w:r w:rsidR="00567E0A">
        <w:instrText>REF</w:instrText>
      </w:r>
      <w:r w:rsidR="00625CA9">
        <w:instrText xml:space="preserve"> _Ref153703743 \h </w:instrText>
      </w:r>
      <w:r w:rsidR="00B84CD6">
        <w:fldChar w:fldCharType="separate"/>
      </w:r>
      <w:r w:rsidR="00CD22EF" w:rsidRPr="00084655">
        <w:t xml:space="preserve">Figure </w:t>
      </w:r>
      <w:r w:rsidR="00CD22EF">
        <w:rPr>
          <w:noProof/>
        </w:rPr>
        <w:t>40</w:t>
      </w:r>
      <w:r w:rsidR="00B84CD6">
        <w:fldChar w:fldCharType="end"/>
      </w:r>
      <w:r w:rsidRPr="00084655">
        <w:t>) or via actions buttons in the spectrum tab.</w:t>
      </w:r>
    </w:p>
    <w:p w:rsidR="002A0FFE" w:rsidRPr="00084655" w:rsidRDefault="002A0FFE" w:rsidP="00BA3445"/>
    <w:p w:rsidR="002A0FFE" w:rsidRPr="00084655" w:rsidRDefault="00410FC7" w:rsidP="00BA3445">
      <w:r>
        <w:rPr>
          <w:noProof/>
          <w:lang w:val="en-AU" w:eastAsia="ja-JP"/>
        </w:rPr>
        <w:drawing>
          <wp:inline distT="0" distB="0" distL="0" distR="0">
            <wp:extent cx="1899920" cy="914400"/>
            <wp:effectExtent l="25400" t="0" r="508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2"/>
                    <a:srcRect/>
                    <a:stretch>
                      <a:fillRect/>
                    </a:stretch>
                  </pic:blipFill>
                  <pic:spPr bwMode="auto">
                    <a:xfrm>
                      <a:off x="0" y="0"/>
                      <a:ext cx="1899920" cy="914400"/>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144" w:name="_Ref153703743"/>
      <w:r w:rsidRPr="00084655">
        <w:t xml:space="preserve">Figure </w:t>
      </w:r>
      <w:r w:rsidR="00B84CD6">
        <w:fldChar w:fldCharType="begin"/>
      </w:r>
      <w:r w:rsidR="00FB7375">
        <w:instrText xml:space="preserve"> </w:instrText>
      </w:r>
      <w:r w:rsidR="00567E0A">
        <w:instrText>SEQ</w:instrText>
      </w:r>
      <w:r w:rsidR="00FB7375">
        <w:instrText xml:space="preserve"> Figure \* ARABIC </w:instrText>
      </w:r>
      <w:r w:rsidR="00B84CD6">
        <w:fldChar w:fldCharType="separate"/>
      </w:r>
      <w:r w:rsidR="00CD22EF">
        <w:rPr>
          <w:noProof/>
        </w:rPr>
        <w:t>40</w:t>
      </w:r>
      <w:r w:rsidR="00B84CD6">
        <w:rPr>
          <w:noProof/>
        </w:rPr>
        <w:fldChar w:fldCharType="end"/>
      </w:r>
      <w:bookmarkEnd w:id="144"/>
      <w:r w:rsidRPr="00084655">
        <w:t>: Metadata editor Special Functions menu</w:t>
      </w:r>
    </w:p>
    <w:p w:rsidR="002A0FFE" w:rsidRPr="00084655" w:rsidRDefault="002A0FFE" w:rsidP="00BA3445"/>
    <w:p w:rsidR="002A0FFE" w:rsidRPr="00084655" w:rsidRDefault="00EF4628" w:rsidP="00BA3445">
      <w:r w:rsidRPr="00EF4628">
        <w:rPr>
          <w:b/>
        </w:rPr>
        <w:t>Note</w:t>
      </w:r>
      <w:r>
        <w:t xml:space="preserve">: </w:t>
      </w:r>
      <w:r w:rsidR="002A0FFE" w:rsidRPr="00084655">
        <w:t>The special functions offered by the menu do not depend on the currently selected campaign in the metadata editor but offer access to all campaigns.</w:t>
      </w:r>
    </w:p>
    <w:p w:rsidR="002A0FFE" w:rsidRPr="00084655" w:rsidRDefault="002A0FFE" w:rsidP="00BA3445"/>
    <w:p w:rsidR="002A0FFE" w:rsidRPr="00D8645A" w:rsidRDefault="002A0FFE" w:rsidP="00BA3445">
      <w:pPr>
        <w:pStyle w:val="Heading5"/>
      </w:pPr>
      <w:r w:rsidRPr="00084655">
        <w:br w:type="page"/>
      </w:r>
      <w:bookmarkStart w:id="145" w:name="_Ref157353485"/>
      <w:r w:rsidRPr="00D8645A">
        <w:lastRenderedPageBreak/>
        <w:t>Calculation of Goniometer Angles</w:t>
      </w:r>
      <w:bookmarkEnd w:id="145"/>
    </w:p>
    <w:p w:rsidR="00A94FF9" w:rsidRPr="00A94FF9" w:rsidRDefault="00A94FF9" w:rsidP="00A94FF9">
      <w:pPr>
        <w:pStyle w:val="DocAction"/>
      </w:pPr>
      <w:r>
        <w:t>%%% Does this exist in the new app?</w:t>
      </w:r>
    </w:p>
    <w:p w:rsidR="00353125" w:rsidRDefault="002A0FFE" w:rsidP="00BA3445">
      <w:r w:rsidRPr="00084655">
        <w:t>RSL uses a standard protocol for the capturing of directional data using a goniometer</w:t>
      </w:r>
      <w:r w:rsidR="00EF4628">
        <w:t xml:space="preserve"> (FIGOS/LAGOS)</w:t>
      </w:r>
      <w:r w:rsidRPr="00084655">
        <w:t>. The sensor zenith and azimuth are given by the capturing sequence</w:t>
      </w:r>
      <w:r w:rsidR="005D2792">
        <w:t xml:space="preserve"> (</w:t>
      </w:r>
      <w:r w:rsidR="00B84CD6">
        <w:fldChar w:fldCharType="begin"/>
      </w:r>
      <w:r w:rsidR="005D2792">
        <w:instrText xml:space="preserve"> </w:instrText>
      </w:r>
      <w:r w:rsidR="00567E0A">
        <w:instrText>REF</w:instrText>
      </w:r>
      <w:r w:rsidR="005D2792">
        <w:instrText xml:space="preserve"> _Ref97880617 \h </w:instrText>
      </w:r>
      <w:r w:rsidR="00B84CD6">
        <w:fldChar w:fldCharType="separate"/>
      </w:r>
      <w:r w:rsidR="00CD22EF">
        <w:t xml:space="preserve">Figure </w:t>
      </w:r>
      <w:r w:rsidR="00CD22EF">
        <w:rPr>
          <w:noProof/>
        </w:rPr>
        <w:t>41</w:t>
      </w:r>
      <w:r w:rsidR="00B84CD6">
        <w:fldChar w:fldCharType="end"/>
      </w:r>
      <w:r w:rsidR="005D2792">
        <w:t>)</w:t>
      </w:r>
      <w:r w:rsidRPr="00084655">
        <w:t>.</w:t>
      </w:r>
    </w:p>
    <w:p w:rsidR="00353125" w:rsidRDefault="00353125" w:rsidP="00BA3445"/>
    <w:p w:rsidR="00353125" w:rsidRDefault="00353125" w:rsidP="00BA3445">
      <w:r>
        <w:rPr>
          <w:noProof/>
          <w:lang w:val="en-AU" w:eastAsia="ja-JP"/>
        </w:rPr>
        <w:drawing>
          <wp:inline distT="0" distB="0" distL="0" distR="0">
            <wp:extent cx="3253740" cy="2169160"/>
            <wp:effectExtent l="25400" t="0" r="0" b="0"/>
            <wp:docPr id="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srcRect/>
                    <a:stretch>
                      <a:fillRect/>
                    </a:stretch>
                  </pic:blipFill>
                  <pic:spPr bwMode="auto">
                    <a:xfrm>
                      <a:off x="0" y="0"/>
                      <a:ext cx="3256055" cy="2170704"/>
                    </a:xfrm>
                    <a:prstGeom prst="rect">
                      <a:avLst/>
                    </a:prstGeom>
                    <a:noFill/>
                    <a:ln w="9525">
                      <a:noFill/>
                      <a:miter lim="800000"/>
                      <a:headEnd/>
                      <a:tailEnd/>
                    </a:ln>
                  </pic:spPr>
                </pic:pic>
              </a:graphicData>
            </a:graphic>
          </wp:inline>
        </w:drawing>
      </w:r>
    </w:p>
    <w:p w:rsidR="00353125" w:rsidRDefault="00353125" w:rsidP="00EB49E0">
      <w:pPr>
        <w:pStyle w:val="Caption"/>
      </w:pPr>
      <w:bookmarkStart w:id="146" w:name="_Ref97880617"/>
      <w:r>
        <w:t xml:space="preserve">Figure </w:t>
      </w:r>
      <w:r w:rsidR="00B84CD6">
        <w:fldChar w:fldCharType="begin"/>
      </w:r>
      <w:r w:rsidR="00FB7375">
        <w:instrText xml:space="preserve"> </w:instrText>
      </w:r>
      <w:r w:rsidR="00567E0A">
        <w:instrText>SEQ</w:instrText>
      </w:r>
      <w:r w:rsidR="00FB7375">
        <w:instrText xml:space="preserve"> Figure \* ARABIC </w:instrText>
      </w:r>
      <w:r w:rsidR="00B84CD6">
        <w:fldChar w:fldCharType="separate"/>
      </w:r>
      <w:r w:rsidR="00CD22EF">
        <w:rPr>
          <w:noProof/>
        </w:rPr>
        <w:t>41</w:t>
      </w:r>
      <w:r w:rsidR="00B84CD6">
        <w:rPr>
          <w:noProof/>
        </w:rPr>
        <w:fldChar w:fldCharType="end"/>
      </w:r>
      <w:bookmarkEnd w:id="146"/>
      <w:r>
        <w:t>: Data collection sequence of the RSL FIGOS/LAGOS system</w:t>
      </w:r>
    </w:p>
    <w:p w:rsidR="002A0FFE" w:rsidRPr="00084655" w:rsidRDefault="002A0FFE" w:rsidP="00BA3445"/>
    <w:p w:rsidR="002A0FFE" w:rsidRPr="00084655" w:rsidRDefault="002A0FFE" w:rsidP="00BA3445">
      <w:r w:rsidRPr="00084655">
        <w:t>A full directional set consists of 66 spectr</w:t>
      </w:r>
      <w:r w:rsidR="00EF4628">
        <w:t>a. The routine expects a maximum</w:t>
      </w:r>
      <w:r w:rsidRPr="00084655">
        <w:t xml:space="preserve"> number of 66 spectra, i.e. excessive spectra like white reference readings must be removed before the angles are calculated. The function can deal with gaps in the data, provided that the user can specify them. See </w:t>
      </w:r>
      <w:r w:rsidR="00B84CD6">
        <w:fldChar w:fldCharType="begin"/>
      </w:r>
      <w:r w:rsidR="00625CA9">
        <w:instrText xml:space="preserve"> </w:instrText>
      </w:r>
      <w:r w:rsidR="00567E0A">
        <w:instrText>REF</w:instrText>
      </w:r>
      <w:r w:rsidR="00625CA9">
        <w:instrText xml:space="preserve"> _Ref153706918 \h </w:instrText>
      </w:r>
      <w:r w:rsidR="00B84CD6">
        <w:fldChar w:fldCharType="separate"/>
      </w:r>
      <w:r w:rsidR="00CD22EF" w:rsidRPr="00084655">
        <w:t xml:space="preserve">Figure </w:t>
      </w:r>
      <w:r w:rsidR="00CD22EF">
        <w:rPr>
          <w:noProof/>
        </w:rPr>
        <w:t>42</w:t>
      </w:r>
      <w:r w:rsidR="00B84CD6">
        <w:fldChar w:fldCharType="end"/>
      </w:r>
      <w:r w:rsidRPr="00084655">
        <w:t xml:space="preserve"> for a screenshot of the dialog with the metadata editor in the background.</w:t>
      </w:r>
      <w:r w:rsidRPr="00084655">
        <w:br/>
      </w:r>
    </w:p>
    <w:p w:rsidR="002A0FFE" w:rsidRPr="00084655" w:rsidRDefault="002A0FFE" w:rsidP="00BA3445">
      <w:r w:rsidRPr="00084655">
        <w:t>The following user actions are needed:</w:t>
      </w:r>
    </w:p>
    <w:p w:rsidR="002A0FFE" w:rsidRPr="00084655" w:rsidRDefault="002A0FFE" w:rsidP="004B4EE6">
      <w:pPr>
        <w:numPr>
          <w:ilvl w:val="0"/>
          <w:numId w:val="8"/>
        </w:numPr>
      </w:pPr>
      <w:r w:rsidRPr="00084655">
        <w:t xml:space="preserve">In the spectral data browser of the metadata editor select a hierarchy that contains the spectrodirectional measurements. (cf. </w:t>
      </w:r>
      <w:r w:rsidR="00B84CD6">
        <w:fldChar w:fldCharType="begin"/>
      </w:r>
      <w:r w:rsidR="00625CA9">
        <w:instrText xml:space="preserve"> </w:instrText>
      </w:r>
      <w:r w:rsidR="00567E0A">
        <w:instrText>REF</w:instrText>
      </w:r>
      <w:r w:rsidR="00625CA9">
        <w:instrText xml:space="preserve"> _Ref153706918 \h </w:instrText>
      </w:r>
      <w:r w:rsidR="00B84CD6">
        <w:fldChar w:fldCharType="separate"/>
      </w:r>
      <w:r w:rsidR="00CD22EF" w:rsidRPr="00084655">
        <w:t xml:space="preserve">Figure </w:t>
      </w:r>
      <w:r w:rsidR="00CD22EF">
        <w:rPr>
          <w:noProof/>
        </w:rPr>
        <w:t>42</w:t>
      </w:r>
      <w:r w:rsidR="00B84CD6">
        <w:fldChar w:fldCharType="end"/>
      </w:r>
      <w:r w:rsidRPr="00084655">
        <w:t xml:space="preserve"> where the ‘target’ hierarchy has been selected in the metadata editor)</w:t>
      </w:r>
    </w:p>
    <w:p w:rsidR="002A0FFE" w:rsidRPr="00084655" w:rsidRDefault="002A0FFE" w:rsidP="004B4EE6">
      <w:pPr>
        <w:numPr>
          <w:ilvl w:val="0"/>
          <w:numId w:val="8"/>
        </w:numPr>
      </w:pPr>
      <w:r w:rsidRPr="00084655">
        <w:t>Click the ‘Calc Gonio Angles’ button in the ‘Sampling Geometry’ section of the metadata editor. This will open the Goniometer Angle Calculation dialog. The selected hierarchy and the number of spectra is displayed in the according fields in the middle section of the dialog. If the wrong hierarchy was selected in the metadata editor, you can redefine your selection in the metadata editor while leaving the Goniometer Angle Calculation dialog opened. Changes in the spectral data browser of the metadata editor will be reflected within the Goniometer Angle Calculation dialog.</w:t>
      </w:r>
    </w:p>
    <w:p w:rsidR="002A0FFE" w:rsidRPr="00084655" w:rsidRDefault="002A0FFE" w:rsidP="004B4EE6">
      <w:pPr>
        <w:numPr>
          <w:ilvl w:val="0"/>
          <w:numId w:val="8"/>
        </w:numPr>
      </w:pPr>
      <w:r w:rsidRPr="00084655">
        <w:t>If there are any gaps, specify the positions of the gaps in the Gaps input text field. The gap numbers must be separated with commas. Then click the ‘Insert gaps’ button and the total number of spectra plus inserted gap dummies will be shown in the read only field ‘Spectra + dummies’. Note that positions start with 0.</w:t>
      </w:r>
    </w:p>
    <w:p w:rsidR="002A0FFE" w:rsidRPr="00084655" w:rsidRDefault="002A0FFE" w:rsidP="004B4EE6">
      <w:pPr>
        <w:numPr>
          <w:ilvl w:val="0"/>
          <w:numId w:val="8"/>
        </w:numPr>
      </w:pPr>
      <w:r w:rsidRPr="00084655">
        <w:t>Click ‘Calculate’. This fills the listbox one the right side of the dialog with a preview of the calculated angles. The line format is: &lt;position&gt;: &lt;azimuth&gt;/&lt;zenith&gt; &lt;filename&gt;</w:t>
      </w:r>
    </w:p>
    <w:p w:rsidR="002A0FFE" w:rsidRPr="00084655" w:rsidRDefault="002A0FFE" w:rsidP="004B4EE6">
      <w:pPr>
        <w:numPr>
          <w:ilvl w:val="0"/>
          <w:numId w:val="8"/>
        </w:numPr>
      </w:pPr>
      <w:r w:rsidRPr="00084655">
        <w:t>Click ‘OK’ to insert the calculated angles into the database</w:t>
      </w:r>
    </w:p>
    <w:p w:rsidR="002A0FFE" w:rsidRPr="00084655" w:rsidRDefault="002A0FFE" w:rsidP="00BA3445"/>
    <w:p w:rsidR="002A0FFE" w:rsidRPr="00084655" w:rsidRDefault="002A0FFE" w:rsidP="00BA3445"/>
    <w:p w:rsidR="002A0FFE" w:rsidRPr="00084655" w:rsidRDefault="00410FC7" w:rsidP="00BA3445">
      <w:r>
        <w:rPr>
          <w:noProof/>
          <w:lang w:val="en-AU" w:eastAsia="ja-JP"/>
        </w:rPr>
        <w:drawing>
          <wp:inline distT="0" distB="0" distL="0" distR="0">
            <wp:extent cx="5567680" cy="2367280"/>
            <wp:effectExtent l="2540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4"/>
                    <a:srcRect/>
                    <a:stretch>
                      <a:fillRect/>
                    </a:stretch>
                  </pic:blipFill>
                  <pic:spPr bwMode="auto">
                    <a:xfrm>
                      <a:off x="0" y="0"/>
                      <a:ext cx="5567680" cy="2367280"/>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147" w:name="_Ref153706918"/>
      <w:r w:rsidRPr="00084655">
        <w:t xml:space="preserve">Figure </w:t>
      </w:r>
      <w:r w:rsidR="00B84CD6">
        <w:fldChar w:fldCharType="begin"/>
      </w:r>
      <w:r w:rsidR="00FB7375">
        <w:instrText xml:space="preserve"> </w:instrText>
      </w:r>
      <w:r w:rsidR="00567E0A">
        <w:instrText>SEQ</w:instrText>
      </w:r>
      <w:r w:rsidR="00FB7375">
        <w:instrText xml:space="preserve"> Figure \* ARABIC </w:instrText>
      </w:r>
      <w:r w:rsidR="00B84CD6">
        <w:fldChar w:fldCharType="separate"/>
      </w:r>
      <w:r w:rsidR="00CD22EF">
        <w:rPr>
          <w:noProof/>
        </w:rPr>
        <w:t>42</w:t>
      </w:r>
      <w:r w:rsidR="00B84CD6">
        <w:rPr>
          <w:noProof/>
        </w:rPr>
        <w:fldChar w:fldCharType="end"/>
      </w:r>
      <w:bookmarkEnd w:id="147"/>
      <w:r w:rsidRPr="00084655">
        <w:t>: Goniometer angle calculation dialog</w:t>
      </w:r>
    </w:p>
    <w:p w:rsidR="002A0FFE" w:rsidRPr="00084655" w:rsidRDefault="002A0FFE" w:rsidP="00BA3445"/>
    <w:p w:rsidR="002A0FFE" w:rsidRPr="00084655" w:rsidRDefault="002A0FFE" w:rsidP="00BA3445">
      <w:pPr>
        <w:pStyle w:val="Heading5"/>
      </w:pPr>
      <w:bookmarkStart w:id="148" w:name="_Ref153794273"/>
      <w:r w:rsidRPr="00084655">
        <w:t>Linking Targets to References</w:t>
      </w:r>
      <w:bookmarkEnd w:id="148"/>
    </w:p>
    <w:p w:rsidR="00A94FF9" w:rsidRPr="00A94FF9" w:rsidRDefault="00A94FF9" w:rsidP="00A94FF9">
      <w:pPr>
        <w:pStyle w:val="DocAction"/>
      </w:pPr>
      <w:r>
        <w:t>%%% Does this exist in the new app?</w:t>
      </w:r>
    </w:p>
    <w:p w:rsidR="002A0FFE" w:rsidRPr="00084655" w:rsidRDefault="002A0FFE" w:rsidP="00BA3445">
      <w:r w:rsidRPr="00084655">
        <w:t>This dialog can be used to automatically create a datalink of the type ‘Spectralon’ between target spectra and white reference spectra.</w:t>
      </w:r>
    </w:p>
    <w:p w:rsidR="002A0FFE" w:rsidRPr="00084655" w:rsidRDefault="002A0FFE" w:rsidP="00BA3445">
      <w:r w:rsidRPr="00084655">
        <w:t>This function is applicable for campaigns where target and reference spectra are collected in separate spectral files. This is e.g. the case for campaigns utilising the ASD spectroradiometer in radiance mode. In order to tie the target to its corresponding white reference spectrum</w:t>
      </w:r>
      <w:r w:rsidR="00EF4628">
        <w:t>,</w:t>
      </w:r>
      <w:r w:rsidRPr="00084655">
        <w:t xml:space="preserve"> a datalink on spectrum level must be inserted. This could be achieved manually for each spectrum using the metadata editor.</w:t>
      </w:r>
    </w:p>
    <w:p w:rsidR="002A0FFE" w:rsidRPr="00084655" w:rsidRDefault="002A0FFE" w:rsidP="00BA3445">
      <w:r w:rsidRPr="00084655">
        <w:t xml:space="preserve">Target and reference spectra </w:t>
      </w:r>
      <w:r w:rsidR="004A6C50">
        <w:t>are ideally</w:t>
      </w:r>
      <w:r w:rsidRPr="00084655">
        <w:t xml:space="preserve"> stored in separate hierarchies</w:t>
      </w:r>
      <w:r w:rsidR="00043400">
        <w:t>, but they can also exist in a mixed state</w:t>
      </w:r>
      <w:r w:rsidRPr="00084655">
        <w:t xml:space="preserve">. The example shown in </w:t>
      </w:r>
      <w:r w:rsidR="00B84CD6">
        <w:fldChar w:fldCharType="begin"/>
      </w:r>
      <w:r w:rsidR="00625CA9">
        <w:instrText xml:space="preserve"> </w:instrText>
      </w:r>
      <w:r w:rsidR="00567E0A">
        <w:instrText>REF</w:instrText>
      </w:r>
      <w:r w:rsidR="00625CA9">
        <w:instrText xml:space="preserve"> _Ref153708029 \h </w:instrText>
      </w:r>
      <w:r w:rsidR="00B84CD6">
        <w:fldChar w:fldCharType="separate"/>
      </w:r>
      <w:r w:rsidR="00CD22EF" w:rsidRPr="00084655">
        <w:t xml:space="preserve">Figure </w:t>
      </w:r>
      <w:r w:rsidR="00CD22EF">
        <w:rPr>
          <w:noProof/>
        </w:rPr>
        <w:t>43</w:t>
      </w:r>
      <w:r w:rsidR="00B84CD6">
        <w:fldChar w:fldCharType="end"/>
      </w:r>
      <w:r w:rsidRPr="00084655">
        <w:t xml:space="preserve"> is taken from a goniometer campaign. In the left spectral data browser select the hierarchy</w:t>
      </w:r>
      <w:r w:rsidR="00043400">
        <w:t xml:space="preserve"> or spectra</w:t>
      </w:r>
      <w:r w:rsidRPr="00084655">
        <w:t xml:space="preserve"> containing the targets. In the right browser select the hierarchy</w:t>
      </w:r>
      <w:r w:rsidR="00043400">
        <w:t xml:space="preserve"> or spectra</w:t>
      </w:r>
      <w:r w:rsidRPr="00084655">
        <w:t xml:space="preserve"> containing the references. The selected </w:t>
      </w:r>
      <w:r w:rsidR="00043400">
        <w:t>spectra</w:t>
      </w:r>
      <w:r w:rsidR="00043400" w:rsidRPr="00084655">
        <w:t xml:space="preserve"> </w:t>
      </w:r>
      <w:r w:rsidRPr="00084655">
        <w:t>are displayed in the read only fields on the right side of the dialog.</w:t>
      </w:r>
      <w:r w:rsidR="00043400">
        <w:t xml:space="preserve"> The two text fields at the bottom of the spectral data browsers can be used to specify filename restrictions, e.g. entering ‘%00%’ for the targets only selects the files triticaa.001 - triticaa.009</w:t>
      </w:r>
    </w:p>
    <w:p w:rsidR="002A0FFE" w:rsidRPr="00084655" w:rsidRDefault="002A0FFE" w:rsidP="00BA3445">
      <w:r w:rsidRPr="00084655">
        <w:t>Click link to create datalinks between targets and references.</w:t>
      </w:r>
    </w:p>
    <w:p w:rsidR="002A0FFE" w:rsidRPr="00084655" w:rsidRDefault="002A0FFE" w:rsidP="00BA3445"/>
    <w:p w:rsidR="002A0FFE" w:rsidRPr="00084655" w:rsidRDefault="002A0FFE" w:rsidP="00BA3445">
      <w:r w:rsidRPr="00084655">
        <w:t>Details on the algorithm:</w:t>
      </w:r>
    </w:p>
    <w:p w:rsidR="002A0FFE" w:rsidRPr="00084655" w:rsidRDefault="002A0FFE" w:rsidP="00BA3445">
      <w:r w:rsidRPr="00084655">
        <w:t xml:space="preserve">The linking utilises the capture time stamps of the spectra. Consider two timelines: one for the targets and one for the references. A target must link to the reference with the </w:t>
      </w:r>
      <w:r w:rsidR="00FF7125">
        <w:t xml:space="preserve">smallest absolute delta time </w:t>
      </w:r>
      <w:r w:rsidR="00CC3D88">
        <w:t xml:space="preserve">(see </w:t>
      </w:r>
      <w:r w:rsidR="00B84CD6">
        <w:fldChar w:fldCharType="begin"/>
      </w:r>
      <w:r w:rsidR="005D2792">
        <w:instrText xml:space="preserve"> </w:instrText>
      </w:r>
      <w:r w:rsidR="00567E0A">
        <w:instrText>REF</w:instrText>
      </w:r>
      <w:r w:rsidR="005D2792">
        <w:instrText xml:space="preserve"> _Ref97880697 \h </w:instrText>
      </w:r>
      <w:r w:rsidR="00B84CD6">
        <w:fldChar w:fldCharType="separate"/>
      </w:r>
      <w:r w:rsidR="00CD22EF">
        <w:t xml:space="preserve">Figure </w:t>
      </w:r>
      <w:r w:rsidR="00CD22EF">
        <w:rPr>
          <w:noProof/>
        </w:rPr>
        <w:t>44</w:t>
      </w:r>
      <w:r w:rsidR="00B84CD6">
        <w:fldChar w:fldCharType="end"/>
      </w:r>
      <w:r w:rsidR="00CC3D88">
        <w:t>)</w:t>
      </w:r>
      <w:r w:rsidRPr="00084655">
        <w:t>.</w:t>
      </w:r>
    </w:p>
    <w:p w:rsidR="002A0FFE" w:rsidRPr="00084655" w:rsidRDefault="002A0FFE" w:rsidP="00BA3445"/>
    <w:p w:rsidR="002A0FFE" w:rsidRPr="00084655" w:rsidRDefault="002A0FFE" w:rsidP="00BA3445"/>
    <w:p w:rsidR="002A0FFE" w:rsidRPr="00084655" w:rsidRDefault="00043400" w:rsidP="00BA3445">
      <w:r>
        <w:rPr>
          <w:noProof/>
          <w:lang w:val="en-AU" w:eastAsia="ja-JP"/>
        </w:rPr>
        <w:lastRenderedPageBreak/>
        <w:drawing>
          <wp:inline distT="0" distB="0" distL="0" distR="0">
            <wp:extent cx="5580380" cy="2405912"/>
            <wp:effectExtent l="25400" t="0" r="7620" b="0"/>
            <wp:docPr id="16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5"/>
                    <a:srcRect/>
                    <a:stretch>
                      <a:fillRect/>
                    </a:stretch>
                  </pic:blipFill>
                  <pic:spPr bwMode="auto">
                    <a:xfrm>
                      <a:off x="0" y="0"/>
                      <a:ext cx="5580380" cy="2405912"/>
                    </a:xfrm>
                    <a:prstGeom prst="rect">
                      <a:avLst/>
                    </a:prstGeom>
                    <a:noFill/>
                    <a:ln w="9525">
                      <a:noFill/>
                      <a:miter lim="800000"/>
                      <a:headEnd/>
                      <a:tailEnd/>
                    </a:ln>
                  </pic:spPr>
                </pic:pic>
              </a:graphicData>
            </a:graphic>
          </wp:inline>
        </w:drawing>
      </w:r>
    </w:p>
    <w:p w:rsidR="00CC3D88" w:rsidRDefault="002A0FFE" w:rsidP="00EB49E0">
      <w:pPr>
        <w:pStyle w:val="Caption"/>
      </w:pPr>
      <w:bookmarkStart w:id="149" w:name="_Ref153708029"/>
      <w:r w:rsidRPr="00084655">
        <w:t xml:space="preserve">Figure </w:t>
      </w:r>
      <w:r w:rsidR="00B84CD6">
        <w:fldChar w:fldCharType="begin"/>
      </w:r>
      <w:r w:rsidR="00FB7375">
        <w:instrText xml:space="preserve"> </w:instrText>
      </w:r>
      <w:r w:rsidR="00567E0A">
        <w:instrText>SEQ</w:instrText>
      </w:r>
      <w:r w:rsidR="00FB7375">
        <w:instrText xml:space="preserve"> Figure \* ARABIC </w:instrText>
      </w:r>
      <w:r w:rsidR="00B84CD6">
        <w:fldChar w:fldCharType="separate"/>
      </w:r>
      <w:r w:rsidR="00CD22EF">
        <w:rPr>
          <w:noProof/>
        </w:rPr>
        <w:t>43</w:t>
      </w:r>
      <w:r w:rsidR="00B84CD6">
        <w:rPr>
          <w:noProof/>
        </w:rPr>
        <w:fldChar w:fldCharType="end"/>
      </w:r>
      <w:bookmarkEnd w:id="149"/>
      <w:r w:rsidRPr="00084655">
        <w:t>: Link Target to Reference dialog</w:t>
      </w:r>
    </w:p>
    <w:p w:rsidR="00CC3D88" w:rsidRDefault="00CC3D88" w:rsidP="00BA3445"/>
    <w:p w:rsidR="00CC3D88" w:rsidRDefault="00EE466C" w:rsidP="00BA3445">
      <w:r>
        <w:rPr>
          <w:noProof/>
          <w:lang w:val="en-AU" w:eastAsia="ja-JP"/>
        </w:rPr>
        <w:drawing>
          <wp:inline distT="0" distB="0" distL="0" distR="0">
            <wp:extent cx="4428490" cy="2811395"/>
            <wp:effectExtent l="25400" t="0" r="0" b="0"/>
            <wp:docPr id="161" name="Bild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schirmfoto 2012-02-29 um 15.05.16.png"/>
                    <pic:cNvPicPr/>
                  </pic:nvPicPr>
                  <pic:blipFill>
                    <a:blip r:embed="rId5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4430507" cy="2812675"/>
                    </a:xfrm>
                    <a:prstGeom prst="rect">
                      <a:avLst/>
                    </a:prstGeom>
                  </pic:spPr>
                </pic:pic>
              </a:graphicData>
            </a:graphic>
          </wp:inline>
        </w:drawing>
      </w:r>
    </w:p>
    <w:p w:rsidR="002A0FFE" w:rsidRPr="00CC3D88" w:rsidRDefault="002A0FFE" w:rsidP="00BA3445"/>
    <w:p w:rsidR="002A0FFE" w:rsidRPr="00084655" w:rsidRDefault="00CC3D88" w:rsidP="00EB49E0">
      <w:pPr>
        <w:pStyle w:val="Caption"/>
      </w:pPr>
      <w:bookmarkStart w:id="150" w:name="_Ref97880697"/>
      <w:r>
        <w:t xml:space="preserve">Figure </w:t>
      </w:r>
      <w:r w:rsidR="00B84CD6">
        <w:fldChar w:fldCharType="begin"/>
      </w:r>
      <w:r w:rsidR="00FB7375">
        <w:instrText xml:space="preserve"> </w:instrText>
      </w:r>
      <w:r w:rsidR="00567E0A">
        <w:instrText>SEQ</w:instrText>
      </w:r>
      <w:r w:rsidR="00FB7375">
        <w:instrText xml:space="preserve"> Figure \* ARABIC </w:instrText>
      </w:r>
      <w:r w:rsidR="00B84CD6">
        <w:fldChar w:fldCharType="separate"/>
      </w:r>
      <w:r w:rsidR="00CD22EF">
        <w:rPr>
          <w:noProof/>
        </w:rPr>
        <w:t>44</w:t>
      </w:r>
      <w:r w:rsidR="00B84CD6">
        <w:rPr>
          <w:noProof/>
        </w:rPr>
        <w:fldChar w:fldCharType="end"/>
      </w:r>
      <w:bookmarkEnd w:id="150"/>
      <w:r>
        <w:t xml:space="preserve">: </w:t>
      </w:r>
      <w:r w:rsidRPr="00CC3D88">
        <w:t>Referencing of reference panel spectra by target spectra based on timeline information</w:t>
      </w:r>
    </w:p>
    <w:p w:rsidR="002A0FFE" w:rsidRPr="00084655" w:rsidRDefault="002A0FFE" w:rsidP="00BA3445">
      <w:pPr>
        <w:pStyle w:val="Heading5"/>
      </w:pPr>
      <w:r w:rsidRPr="00084655">
        <w:t>Calculation of Sun Angles</w:t>
      </w:r>
    </w:p>
    <w:p w:rsidR="00A94FF9" w:rsidRPr="00A94FF9" w:rsidRDefault="00A94FF9" w:rsidP="00A94FF9">
      <w:pPr>
        <w:pStyle w:val="DocAction"/>
      </w:pPr>
      <w:r>
        <w:t>%%% Does this exist in the new app?</w:t>
      </w:r>
    </w:p>
    <w:p w:rsidR="002A0FFE" w:rsidRPr="00084655" w:rsidRDefault="002A0FFE" w:rsidP="00BA3445">
      <w:r w:rsidRPr="00084655">
        <w:t>The sun angles are stored as part of the sampling geometry, namely as illumination zenith and azimuth. Sun angles can be calculated for a spectrum if the spatial position in latitude/longitude and the capture time in UTC are known.</w:t>
      </w:r>
    </w:p>
    <w:p w:rsidR="002A0FFE" w:rsidRPr="00084655" w:rsidRDefault="002A0FFE" w:rsidP="00BA3445">
      <w:r w:rsidRPr="00084655">
        <w:t xml:space="preserve">Select the spectra to be processed in the spectral data browser of the metadata editor (see </w:t>
      </w:r>
      <w:r w:rsidR="00B84CD6" w:rsidRPr="00084655">
        <w:fldChar w:fldCharType="begin"/>
      </w:r>
      <w:r w:rsidRPr="00084655">
        <w:instrText xml:space="preserve"> </w:instrText>
      </w:r>
      <w:r w:rsidR="00567E0A">
        <w:instrText>REF</w:instrText>
      </w:r>
      <w:r w:rsidRPr="00084655">
        <w:instrText xml:space="preserve"> _Ref73693071 \h </w:instrText>
      </w:r>
      <w:r w:rsidR="00B84CD6" w:rsidRPr="00084655">
        <w:fldChar w:fldCharType="separate"/>
      </w:r>
      <w:r w:rsidR="00CD22EF" w:rsidRPr="00084655">
        <w:t xml:space="preserve">Figure </w:t>
      </w:r>
      <w:r w:rsidR="00CD22EF">
        <w:rPr>
          <w:noProof/>
        </w:rPr>
        <w:t>45</w:t>
      </w:r>
      <w:r w:rsidR="00B84CD6" w:rsidRPr="00084655">
        <w:fldChar w:fldCharType="end"/>
      </w:r>
      <w:r w:rsidRPr="00084655">
        <w:t>). Note that any selection (single spectra, hierarchy and mixed cases) is possible.</w:t>
      </w:r>
    </w:p>
    <w:p w:rsidR="002A0FFE" w:rsidRPr="00084655" w:rsidRDefault="002A0FFE" w:rsidP="00BA3445">
      <w:r w:rsidRPr="00084655">
        <w:t>The sun angle calculation dialog opens and the number of spectra is displayed. Click OK to calculate the sun angles and store the results in the database.</w:t>
      </w:r>
    </w:p>
    <w:p w:rsidR="002A0FFE" w:rsidRPr="00084655" w:rsidRDefault="002A0FFE" w:rsidP="00BA3445"/>
    <w:p w:rsidR="002A0FFE" w:rsidRPr="00084655" w:rsidRDefault="002A0FFE" w:rsidP="00BA3445"/>
    <w:p w:rsidR="002A0FFE" w:rsidRPr="00F83376" w:rsidRDefault="00410FC7" w:rsidP="00BA3445">
      <w:r>
        <w:rPr>
          <w:noProof/>
          <w:lang w:val="en-AU" w:eastAsia="ja-JP"/>
        </w:rPr>
        <w:lastRenderedPageBreak/>
        <w:drawing>
          <wp:inline distT="0" distB="0" distL="0" distR="0">
            <wp:extent cx="5567680" cy="1889760"/>
            <wp:effectExtent l="2540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7"/>
                    <a:srcRect/>
                    <a:stretch>
                      <a:fillRect/>
                    </a:stretch>
                  </pic:blipFill>
                  <pic:spPr bwMode="auto">
                    <a:xfrm>
                      <a:off x="0" y="0"/>
                      <a:ext cx="5567680" cy="1889760"/>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151" w:name="_Ref73693071"/>
      <w:r w:rsidRPr="00084655">
        <w:t xml:space="preserve">Figure </w:t>
      </w:r>
      <w:r w:rsidR="00B84CD6">
        <w:fldChar w:fldCharType="begin"/>
      </w:r>
      <w:r w:rsidR="00FB7375">
        <w:instrText xml:space="preserve"> </w:instrText>
      </w:r>
      <w:r w:rsidR="00567E0A">
        <w:instrText>SEQ</w:instrText>
      </w:r>
      <w:r w:rsidR="00FB7375">
        <w:instrText xml:space="preserve"> Figure \* ARABIC </w:instrText>
      </w:r>
      <w:r w:rsidR="00B84CD6">
        <w:fldChar w:fldCharType="separate"/>
      </w:r>
      <w:r w:rsidR="00CD22EF">
        <w:rPr>
          <w:noProof/>
        </w:rPr>
        <w:t>45</w:t>
      </w:r>
      <w:r w:rsidR="00B84CD6">
        <w:rPr>
          <w:noProof/>
        </w:rPr>
        <w:fldChar w:fldCharType="end"/>
      </w:r>
      <w:bookmarkEnd w:id="151"/>
      <w:r w:rsidRPr="00084655">
        <w:t>: Sun Angle Calculation dialog</w:t>
      </w:r>
    </w:p>
    <w:p w:rsidR="002A0FFE" w:rsidRPr="00084655" w:rsidRDefault="002A0FFE" w:rsidP="00BA3445"/>
    <w:p w:rsidR="002A0FFE" w:rsidRPr="00084655" w:rsidRDefault="002A0FFE" w:rsidP="00BA3445">
      <w:pPr>
        <w:pStyle w:val="Heading5"/>
      </w:pPr>
      <w:r w:rsidRPr="00084655">
        <w:t>Direct Irradiance Calculation</w:t>
      </w:r>
    </w:p>
    <w:p w:rsidR="00A94FF9" w:rsidRPr="00A94FF9" w:rsidRDefault="00A94FF9" w:rsidP="00A94FF9">
      <w:pPr>
        <w:pStyle w:val="DocAction"/>
      </w:pPr>
      <w:r>
        <w:t>%%% Does this exist in the new app?</w:t>
      </w:r>
    </w:p>
    <w:p w:rsidR="002A0FFE" w:rsidRPr="00084655" w:rsidRDefault="002A0FFE" w:rsidP="00BA3445">
      <w:r w:rsidRPr="00084655">
        <w:t xml:space="preserve">The calculation of direct irradiances applies to photometers where the total and diffuse irradiance are known. Total and diffuse spectra must be stored in separate hierarchies (see </w:t>
      </w:r>
      <w:r w:rsidR="00B84CD6">
        <w:fldChar w:fldCharType="begin"/>
      </w:r>
      <w:r w:rsidR="00625CA9">
        <w:instrText xml:space="preserve"> </w:instrText>
      </w:r>
      <w:r w:rsidR="00567E0A">
        <w:instrText>REF</w:instrText>
      </w:r>
      <w:r w:rsidR="00625CA9">
        <w:instrText xml:space="preserve"> _Ref153708797 \h </w:instrText>
      </w:r>
      <w:r w:rsidR="00B84CD6">
        <w:fldChar w:fldCharType="separate"/>
      </w:r>
      <w:r w:rsidR="00CD22EF" w:rsidRPr="00084655">
        <w:t xml:space="preserve">Figure </w:t>
      </w:r>
      <w:r w:rsidR="00CD22EF">
        <w:rPr>
          <w:noProof/>
        </w:rPr>
        <w:t>46</w:t>
      </w:r>
      <w:r w:rsidR="00B84CD6">
        <w:fldChar w:fldCharType="end"/>
      </w:r>
      <w:r w:rsidRPr="00084655">
        <w:t xml:space="preserve">). </w:t>
      </w:r>
    </w:p>
    <w:p w:rsidR="002A0FFE" w:rsidRPr="00084655" w:rsidRDefault="002A0FFE" w:rsidP="00BA3445">
      <w:r w:rsidRPr="00084655">
        <w:t>Furthermore, all spectra need to have a defined sun zenith angle.</w:t>
      </w:r>
      <w:r w:rsidR="005124E2">
        <w:t xml:space="preserve"> A message box is shown if sun zenith angles were not found.</w:t>
      </w:r>
    </w:p>
    <w:p w:rsidR="002A0FFE" w:rsidRPr="00084655" w:rsidRDefault="002A0FFE" w:rsidP="00BA3445">
      <w:r w:rsidRPr="00084655">
        <w:t>The calculation cannot be carried out on hierarchies already containing a ‘direct’ hierarchy. If a recalculation is needed first remove the ‘direct’ hierarchy from the database using the ‘Data Remover’ dialog.</w:t>
      </w:r>
    </w:p>
    <w:p w:rsidR="002A0FFE" w:rsidRPr="00084655" w:rsidRDefault="002A0FFE" w:rsidP="00BA3445">
      <w:r w:rsidRPr="00084655">
        <w:t xml:space="preserve">Select the hierarchy containing the total and diffuse hierarchies. Note that they must be named ‘total’ and ‘diffuse’. This will be </w:t>
      </w:r>
      <w:r w:rsidR="00062D77" w:rsidRPr="00084655">
        <w:t>auto generated</w:t>
      </w:r>
      <w:r w:rsidRPr="00084655">
        <w:t xml:space="preserve"> in the case of MFR file input. The selected hierarchy and the number of total/diffuse spectra pairs will be shown.</w:t>
      </w:r>
    </w:p>
    <w:p w:rsidR="002A0FFE" w:rsidRPr="00084655" w:rsidRDefault="002A0FFE" w:rsidP="00BA3445">
      <w:r w:rsidRPr="00084655">
        <w:t xml:space="preserve">Click ‘OK’ to calculate the direct irradiance. A new hierarchy will be created called ‘direct’ (see </w:t>
      </w:r>
      <w:r w:rsidR="00B84CD6">
        <w:fldChar w:fldCharType="begin"/>
      </w:r>
      <w:r w:rsidR="00625CA9">
        <w:instrText xml:space="preserve"> </w:instrText>
      </w:r>
      <w:r w:rsidR="00567E0A">
        <w:instrText>REF</w:instrText>
      </w:r>
      <w:r w:rsidR="00625CA9">
        <w:instrText xml:space="preserve"> _Ref153709236 \h </w:instrText>
      </w:r>
      <w:r w:rsidR="00B84CD6">
        <w:fldChar w:fldCharType="separate"/>
      </w:r>
      <w:r w:rsidR="00CD22EF" w:rsidRPr="00084655">
        <w:t xml:space="preserve">Figure </w:t>
      </w:r>
      <w:r w:rsidR="00CD22EF">
        <w:rPr>
          <w:noProof/>
        </w:rPr>
        <w:t>47</w:t>
      </w:r>
      <w:r w:rsidR="00B84CD6">
        <w:fldChar w:fldCharType="end"/>
      </w:r>
      <w:r w:rsidRPr="00084655">
        <w:t>) containing all direct irradiance spectra.</w:t>
      </w:r>
    </w:p>
    <w:p w:rsidR="002A0FFE" w:rsidRPr="00084655" w:rsidRDefault="002A0FFE" w:rsidP="00BA3445"/>
    <w:p w:rsidR="002A0FFE" w:rsidRPr="00084655" w:rsidRDefault="002A0FFE" w:rsidP="00BA3445">
      <w:r w:rsidRPr="00084655">
        <w:t>Details on the algorithm:</w:t>
      </w:r>
    </w:p>
    <w:p w:rsidR="002A0FFE" w:rsidRPr="00084655" w:rsidRDefault="002A0FFE" w:rsidP="00BA3445"/>
    <w:p w:rsidR="002A0FFE" w:rsidRPr="00084655" w:rsidRDefault="002A0FFE" w:rsidP="00BA3445">
      <w:r w:rsidRPr="00084655">
        <w:t>For each channel i: direct_irr[i] = ((tot_irr[i] - diff_irr[i])/cos(sun_zenith));</w:t>
      </w:r>
    </w:p>
    <w:p w:rsidR="002A0FFE" w:rsidRPr="00084655" w:rsidRDefault="002A0FFE" w:rsidP="00BA3445"/>
    <w:p w:rsidR="002A0FFE" w:rsidRPr="00084655" w:rsidRDefault="002A0FFE" w:rsidP="00BA3445"/>
    <w:p w:rsidR="002A0FFE" w:rsidRPr="00084655" w:rsidRDefault="00410FC7" w:rsidP="00BA3445">
      <w:r>
        <w:rPr>
          <w:noProof/>
          <w:lang w:val="en-AU" w:eastAsia="ja-JP"/>
        </w:rPr>
        <w:lastRenderedPageBreak/>
        <w:drawing>
          <wp:inline distT="0" distB="0" distL="0" distR="0">
            <wp:extent cx="4862830" cy="2621854"/>
            <wp:effectExtent l="2540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8"/>
                    <a:srcRect/>
                    <a:stretch>
                      <a:fillRect/>
                    </a:stretch>
                  </pic:blipFill>
                  <pic:spPr bwMode="auto">
                    <a:xfrm>
                      <a:off x="0" y="0"/>
                      <a:ext cx="4862830" cy="2621854"/>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152" w:name="_Ref153708797"/>
      <w:r w:rsidRPr="00084655">
        <w:t xml:space="preserve">Figure </w:t>
      </w:r>
      <w:r w:rsidR="00B84CD6">
        <w:fldChar w:fldCharType="begin"/>
      </w:r>
      <w:r w:rsidR="00FB7375">
        <w:instrText xml:space="preserve"> </w:instrText>
      </w:r>
      <w:r w:rsidR="00567E0A">
        <w:instrText>SEQ</w:instrText>
      </w:r>
      <w:r w:rsidR="00FB7375">
        <w:instrText xml:space="preserve"> Figure \* ARABIC </w:instrText>
      </w:r>
      <w:r w:rsidR="00B84CD6">
        <w:fldChar w:fldCharType="separate"/>
      </w:r>
      <w:r w:rsidR="00CD22EF">
        <w:rPr>
          <w:noProof/>
        </w:rPr>
        <w:t>46</w:t>
      </w:r>
      <w:r w:rsidR="00B84CD6">
        <w:rPr>
          <w:noProof/>
        </w:rPr>
        <w:fldChar w:fldCharType="end"/>
      </w:r>
      <w:bookmarkEnd w:id="152"/>
      <w:r w:rsidRPr="00084655">
        <w:t>: Direct Irradiance Calculation dialog</w:t>
      </w:r>
    </w:p>
    <w:p w:rsidR="002A0FFE" w:rsidRPr="00084655" w:rsidRDefault="002A0FFE" w:rsidP="00BA3445"/>
    <w:p w:rsidR="002A0FFE" w:rsidRPr="00084655" w:rsidRDefault="00410FC7" w:rsidP="00BA3445">
      <w:r>
        <w:rPr>
          <w:noProof/>
          <w:lang w:val="en-AU" w:eastAsia="ja-JP"/>
        </w:rPr>
        <w:drawing>
          <wp:inline distT="0" distB="0" distL="0" distR="0">
            <wp:extent cx="1910080" cy="985520"/>
            <wp:effectExtent l="2540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9"/>
                    <a:srcRect/>
                    <a:stretch>
                      <a:fillRect/>
                    </a:stretch>
                  </pic:blipFill>
                  <pic:spPr bwMode="auto">
                    <a:xfrm>
                      <a:off x="0" y="0"/>
                      <a:ext cx="1910080" cy="985520"/>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153" w:name="_Ref153709236"/>
      <w:r w:rsidRPr="00084655">
        <w:t xml:space="preserve">Figure </w:t>
      </w:r>
      <w:r w:rsidR="00B84CD6">
        <w:fldChar w:fldCharType="begin"/>
      </w:r>
      <w:r w:rsidR="00FB7375">
        <w:instrText xml:space="preserve"> </w:instrText>
      </w:r>
      <w:r w:rsidR="00567E0A">
        <w:instrText>SEQ</w:instrText>
      </w:r>
      <w:r w:rsidR="00FB7375">
        <w:instrText xml:space="preserve"> Figure \* ARABIC </w:instrText>
      </w:r>
      <w:r w:rsidR="00B84CD6">
        <w:fldChar w:fldCharType="separate"/>
      </w:r>
      <w:r w:rsidR="00CD22EF">
        <w:rPr>
          <w:noProof/>
        </w:rPr>
        <w:t>47</w:t>
      </w:r>
      <w:r w:rsidR="00B84CD6">
        <w:rPr>
          <w:noProof/>
        </w:rPr>
        <w:fldChar w:fldCharType="end"/>
      </w:r>
      <w:bookmarkEnd w:id="153"/>
      <w:r w:rsidRPr="00084655">
        <w:t>: Direct irradiance hierarchy</w:t>
      </w:r>
    </w:p>
    <w:p w:rsidR="002A0FFE" w:rsidRPr="00084655" w:rsidRDefault="002A0FFE" w:rsidP="00BA3445"/>
    <w:p w:rsidR="002A0FFE" w:rsidRPr="00084655" w:rsidRDefault="002A0FFE" w:rsidP="00A94FF9">
      <w:pPr>
        <w:pStyle w:val="Heading2"/>
      </w:pPr>
      <w:bookmarkStart w:id="154" w:name="_Ref157338239"/>
      <w:bookmarkStart w:id="155" w:name="_Toc355280384"/>
      <w:r w:rsidRPr="00084655">
        <w:t>UTC Time Correction</w:t>
      </w:r>
      <w:bookmarkEnd w:id="154"/>
      <w:bookmarkEnd w:id="155"/>
    </w:p>
    <w:p w:rsidR="002A0FFE" w:rsidRPr="00084655" w:rsidRDefault="002A0FFE" w:rsidP="00C96D90">
      <w:pPr>
        <w:pStyle w:val="Body"/>
      </w:pPr>
      <w:r w:rsidRPr="00084655">
        <w:t>This tool is provided to handle cases where the captur</w:t>
      </w:r>
      <w:r w:rsidR="0006292A">
        <w:t>e</w:t>
      </w:r>
      <w:r w:rsidRPr="00084655">
        <w:t xml:space="preserve"> time </w:t>
      </w:r>
      <w:r w:rsidR="0006292A">
        <w:t>wa</w:t>
      </w:r>
      <w:r w:rsidRPr="00084655">
        <w:t xml:space="preserve">s not </w:t>
      </w:r>
      <w:r w:rsidR="0006292A">
        <w:t xml:space="preserve">recorded </w:t>
      </w:r>
      <w:r w:rsidRPr="00084655">
        <w:t>in UTC.</w:t>
      </w:r>
      <w:r w:rsidR="00C96D90">
        <w:t xml:space="preserve"> It </w:t>
      </w:r>
      <w:r w:rsidRPr="00084655">
        <w:t xml:space="preserve">applies a time shift based on the number of hours entered by the user in the UTC Time Correction dialog (see </w:t>
      </w:r>
      <w:fldSimple w:instr=" REF _Ref153709962 \h  \* MERGEFORMAT ">
        <w:r w:rsidR="00CD22EF" w:rsidRPr="00084655">
          <w:t xml:space="preserve">Figure </w:t>
        </w:r>
        <w:r w:rsidR="00CD22EF">
          <w:rPr>
            <w:noProof/>
          </w:rPr>
          <w:t>48</w:t>
        </w:r>
      </w:fldSimple>
      <w:r w:rsidRPr="00084655">
        <w:t>).</w:t>
      </w:r>
    </w:p>
    <w:p w:rsidR="002A0FFE" w:rsidRPr="00084655" w:rsidRDefault="002A0FFE" w:rsidP="00A94FF9">
      <w:pPr>
        <w:pStyle w:val="Body"/>
      </w:pPr>
      <w:r w:rsidRPr="00084655">
        <w:t xml:space="preserve">Select the hierarchy containing the spectra that need to be time shifted. The selected hierarchy and the number of spectra are shown on the </w:t>
      </w:r>
      <w:r w:rsidR="00C96D90">
        <w:t>right</w:t>
      </w:r>
      <w:r w:rsidRPr="00084655">
        <w:t xml:space="preserve"> in read only fields. The hours are specified as East of GMT</w:t>
      </w:r>
      <w:r w:rsidR="00C96D90">
        <w:t xml:space="preserve"> (that is, the number for Australia will be positive)</w:t>
      </w:r>
      <w:r w:rsidRPr="00084655">
        <w:t>.</w:t>
      </w:r>
    </w:p>
    <w:p w:rsidR="002A0FFE" w:rsidRPr="00084655" w:rsidRDefault="00A94FF9" w:rsidP="00A94FF9">
      <w:pPr>
        <w:pStyle w:val="Body"/>
      </w:pPr>
      <w:r>
        <w:t>As date/time fields are stored in milliseconds, t</w:t>
      </w:r>
      <w:r w:rsidR="002A0FFE" w:rsidRPr="00084655">
        <w:t>he time shift is implemented as:</w:t>
      </w:r>
    </w:p>
    <w:p w:rsidR="002A0FFE" w:rsidRPr="00C96D90" w:rsidRDefault="002A0FFE" w:rsidP="00C96D90">
      <w:pPr>
        <w:pStyle w:val="Code"/>
      </w:pPr>
      <w:r w:rsidRPr="00A94FF9">
        <w:t>Date_time_in_milliseconds = Date_time_in_milliseconds – hours_east_of_gmt*milli</w:t>
      </w:r>
      <w:r w:rsidR="00A94FF9" w:rsidRPr="00A94FF9">
        <w:t>seconds</w:t>
      </w:r>
      <w:r w:rsidRPr="00A94FF9">
        <w:t>_per_hour.</w:t>
      </w:r>
    </w:p>
    <w:p w:rsidR="002A0FFE" w:rsidRDefault="002A0FFE" w:rsidP="00A94FF9">
      <w:pPr>
        <w:pStyle w:val="Body"/>
      </w:pPr>
      <w:r w:rsidRPr="00084655">
        <w:t>Th</w:t>
      </w:r>
      <w:r w:rsidR="00A94FF9">
        <w:t>er</w:t>
      </w:r>
      <w:r w:rsidR="00C96D90">
        <w:t>e</w:t>
      </w:r>
      <w:r w:rsidR="00A94FF9">
        <w:t>fore,</w:t>
      </w:r>
      <w:r w:rsidRPr="00084655">
        <w:t xml:space="preserve"> if a time shift happens across midnight, the calendar date of the cap</w:t>
      </w:r>
      <w:r w:rsidR="00A94FF9">
        <w:t xml:space="preserve">ture time will also be shifted </w:t>
      </w:r>
      <w:r w:rsidRPr="00084655">
        <w:t>back or forth</w:t>
      </w:r>
      <w:r w:rsidR="00A94FF9">
        <w:t>, depending on whether</w:t>
      </w:r>
      <w:r w:rsidRPr="00084655">
        <w:t xml:space="preserve"> </w:t>
      </w:r>
      <w:r w:rsidRPr="00C96D90">
        <w:rPr>
          <w:rStyle w:val="CodeChar"/>
        </w:rPr>
        <w:t>hours_east_of_gmt</w:t>
      </w:r>
      <w:r w:rsidR="00A94FF9">
        <w:t xml:space="preserve"> is positive or negative</w:t>
      </w:r>
      <w:r w:rsidRPr="00084655">
        <w:t>.</w:t>
      </w:r>
      <w:r w:rsidR="00A94FF9">
        <w:t xml:space="preserve"> For example, </w:t>
      </w:r>
      <w:r w:rsidRPr="00084655">
        <w:t>for a local capture time around 10am in Oceania a time shift of around 12 hours East of GMT is needed. The UTC time will then be 10pm the previous day.</w:t>
      </w:r>
    </w:p>
    <w:p w:rsidR="00062D77" w:rsidRDefault="00C96D90" w:rsidP="00A94FF9">
      <w:pPr>
        <w:pStyle w:val="Body"/>
      </w:pPr>
      <w:r>
        <w:t>A</w:t>
      </w:r>
      <w:r w:rsidR="00062D77">
        <w:t xml:space="preserve"> </w:t>
      </w:r>
      <w:r w:rsidR="00660EEC">
        <w:t xml:space="preserve">Time Shift </w:t>
      </w:r>
      <w:r>
        <w:t xml:space="preserve">Metadata attribute </w:t>
      </w:r>
      <w:r w:rsidR="00660EEC">
        <w:t xml:space="preserve">in the Processing Metadata group </w:t>
      </w:r>
      <w:r>
        <w:t>is added to each Spectrum that has its Ac</w:t>
      </w:r>
      <w:r w:rsidR="00660EEC">
        <w:t>q</w:t>
      </w:r>
      <w:r>
        <w:t xml:space="preserve">uisition Time </w:t>
      </w:r>
      <w:r w:rsidR="00660EEC">
        <w:t>adjusted by this function</w:t>
      </w:r>
      <w:r w:rsidR="008A45EC">
        <w:t>.</w:t>
      </w:r>
    </w:p>
    <w:p w:rsidR="008A45EC" w:rsidRDefault="008A45EC" w:rsidP="008A45EC">
      <w:pPr>
        <w:pStyle w:val="Warning"/>
      </w:pPr>
      <w:r>
        <w:lastRenderedPageBreak/>
        <w:t>Warnings</w:t>
      </w:r>
      <w:r>
        <w:tab/>
        <w:t xml:space="preserve">Applying a time shift twice will be difficult to detect and difficult to undo. Do not click the UTC dialog’s </w:t>
      </w:r>
      <w:r w:rsidRPr="008A45EC">
        <w:rPr>
          <w:rStyle w:val="ActionButton"/>
        </w:rPr>
        <w:t> OK </w:t>
      </w:r>
      <w:r>
        <w:t xml:space="preserve"> button a second time.</w:t>
      </w:r>
    </w:p>
    <w:p w:rsidR="008A45EC" w:rsidRDefault="008A45EC" w:rsidP="008A45EC">
      <w:pPr>
        <w:pStyle w:val="Warning"/>
      </w:pPr>
      <w:r>
        <w:tab/>
        <w:t>Selecting both a Spectrum and a parent hierarchy node of that Spectrum will cause the time shift to be applied to the Spectrum twice. Similarly selecting a hierarchy node and a parent of the hierarchy node will cause all Spectra under the lower hierarchy node to have the time shift applied twice. Also, selecting three items above one another in the hierarchy will result in the correct being applied three times.</w:t>
      </w:r>
    </w:p>
    <w:p w:rsidR="008A45EC" w:rsidRPr="008A45EC" w:rsidRDefault="008A45EC" w:rsidP="008A45EC">
      <w:pPr>
        <w:pStyle w:val="Warning"/>
      </w:pPr>
      <w:r>
        <w:tab/>
        <w:t>The Time Shift Metadata attribute is set only the first time a time shift is applied to a Spectrum. Subsequent uses of the UTC Time Correction on the Spectrum will further adjust the time, but the Time Shift Metadata attribute is not updated for subsequent times.</w:t>
      </w:r>
    </w:p>
    <w:p w:rsidR="0006292A" w:rsidRPr="00084655" w:rsidRDefault="0006292A" w:rsidP="00D859B9">
      <w:pPr>
        <w:pStyle w:val="Body"/>
      </w:pPr>
      <w:r>
        <w:rPr>
          <w:rStyle w:val="DocActionChar"/>
        </w:rPr>
        <w:t xml:space="preserve">%%% </w:t>
      </w:r>
      <w:r w:rsidR="00D859B9">
        <w:rPr>
          <w:rStyle w:val="DocActionChar"/>
        </w:rPr>
        <w:t>Are the above warnings still true or has the related JIRA issue been actioned?</w:t>
      </w:r>
    </w:p>
    <w:p w:rsidR="002A0FFE" w:rsidRPr="00084655" w:rsidRDefault="00410FC7" w:rsidP="00EB49E0">
      <w:pPr>
        <w:pStyle w:val="Figure"/>
      </w:pPr>
      <w:r>
        <w:rPr>
          <w:lang w:val="en-AU"/>
        </w:rPr>
        <w:drawing>
          <wp:inline distT="0" distB="0" distL="0" distR="0">
            <wp:extent cx="4165600" cy="2743200"/>
            <wp:effectExtent l="2540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0"/>
                    <a:srcRect/>
                    <a:stretch>
                      <a:fillRect/>
                    </a:stretch>
                  </pic:blipFill>
                  <pic:spPr bwMode="auto">
                    <a:xfrm>
                      <a:off x="0" y="0"/>
                      <a:ext cx="4165600" cy="2743200"/>
                    </a:xfrm>
                    <a:prstGeom prst="rect">
                      <a:avLst/>
                    </a:prstGeom>
                    <a:noFill/>
                    <a:ln w="9525">
                      <a:noFill/>
                      <a:miter lim="800000"/>
                      <a:headEnd/>
                      <a:tailEnd/>
                    </a:ln>
                  </pic:spPr>
                </pic:pic>
              </a:graphicData>
            </a:graphic>
          </wp:inline>
        </w:drawing>
      </w:r>
    </w:p>
    <w:p w:rsidR="002A0FFE" w:rsidRDefault="002A0FFE" w:rsidP="00EB49E0">
      <w:pPr>
        <w:pStyle w:val="Caption"/>
      </w:pPr>
      <w:bookmarkStart w:id="156" w:name="_Ref153709962"/>
      <w:r w:rsidRPr="00084655">
        <w:t xml:space="preserve">Figure </w:t>
      </w:r>
      <w:r w:rsidR="00B84CD6">
        <w:fldChar w:fldCharType="begin"/>
      </w:r>
      <w:r w:rsidR="00FB7375">
        <w:instrText xml:space="preserve"> </w:instrText>
      </w:r>
      <w:r w:rsidR="00567E0A">
        <w:instrText>SEQ</w:instrText>
      </w:r>
      <w:r w:rsidR="00FB7375">
        <w:instrText xml:space="preserve"> Figure \* ARABIC </w:instrText>
      </w:r>
      <w:r w:rsidR="00B84CD6">
        <w:fldChar w:fldCharType="separate"/>
      </w:r>
      <w:r w:rsidR="00CD22EF">
        <w:rPr>
          <w:noProof/>
        </w:rPr>
        <w:t>48</w:t>
      </w:r>
      <w:r w:rsidR="00B84CD6">
        <w:rPr>
          <w:noProof/>
        </w:rPr>
        <w:fldChar w:fldCharType="end"/>
      </w:r>
      <w:bookmarkEnd w:id="156"/>
      <w:r w:rsidRPr="00084655">
        <w:t>: UTC Time Correction dialog</w:t>
      </w:r>
    </w:p>
    <w:p w:rsidR="00D859B9" w:rsidRPr="00D859B9" w:rsidRDefault="00D859B9" w:rsidP="00D859B9">
      <w:pPr>
        <w:pStyle w:val="Figure"/>
      </w:pPr>
      <w:r>
        <w:rPr>
          <w:lang w:val="en-AU"/>
        </w:rPr>
        <w:lastRenderedPageBreak/>
        <w:drawing>
          <wp:inline distT="0" distB="0" distL="0" distR="0">
            <wp:extent cx="5521138" cy="3102909"/>
            <wp:effectExtent l="19050" t="0" r="3362" b="0"/>
            <wp:docPr id="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1"/>
                    <a:srcRect/>
                    <a:stretch>
                      <a:fillRect/>
                    </a:stretch>
                  </pic:blipFill>
                  <pic:spPr bwMode="auto">
                    <a:xfrm>
                      <a:off x="0" y="0"/>
                      <a:ext cx="5520096" cy="3102324"/>
                    </a:xfrm>
                    <a:prstGeom prst="rect">
                      <a:avLst/>
                    </a:prstGeom>
                    <a:noFill/>
                    <a:ln w="9525">
                      <a:noFill/>
                      <a:miter lim="800000"/>
                      <a:headEnd/>
                      <a:tailEnd/>
                    </a:ln>
                  </pic:spPr>
                </pic:pic>
              </a:graphicData>
            </a:graphic>
          </wp:inline>
        </w:drawing>
      </w:r>
    </w:p>
    <w:p w:rsidR="00EE466C" w:rsidRDefault="007E1FC7" w:rsidP="00EB49E0">
      <w:pPr>
        <w:pStyle w:val="Caption"/>
      </w:pPr>
      <w:bookmarkStart w:id="157" w:name="_Ref190937860"/>
      <w:r>
        <w:t xml:space="preserve">Figure </w:t>
      </w:r>
      <w:r w:rsidR="00B84CD6">
        <w:fldChar w:fldCharType="begin"/>
      </w:r>
      <w:r>
        <w:instrText xml:space="preserve"> </w:instrText>
      </w:r>
      <w:r w:rsidR="00567E0A">
        <w:instrText>SEQ</w:instrText>
      </w:r>
      <w:r>
        <w:instrText xml:space="preserve"> Figure \* ARABIC </w:instrText>
      </w:r>
      <w:r w:rsidR="00B84CD6">
        <w:fldChar w:fldCharType="separate"/>
      </w:r>
      <w:r w:rsidR="00CD22EF">
        <w:rPr>
          <w:noProof/>
        </w:rPr>
        <w:t>49</w:t>
      </w:r>
      <w:r w:rsidR="00B84CD6">
        <w:fldChar w:fldCharType="end"/>
      </w:r>
      <w:bookmarkEnd w:id="157"/>
      <w:r>
        <w:t xml:space="preserve">: </w:t>
      </w:r>
      <w:r w:rsidR="00D859B9">
        <w:t xml:space="preserve"> Time Shift Metadata Attribute after applying a UTC Time Shift</w:t>
      </w:r>
    </w:p>
    <w:p w:rsidR="001E298F" w:rsidRDefault="001E298F" w:rsidP="00A94FF9">
      <w:pPr>
        <w:pStyle w:val="Heading2"/>
      </w:pPr>
      <w:bookmarkStart w:id="158" w:name="_Toc355280385"/>
      <w:bookmarkStart w:id="159" w:name="_Ref153765394"/>
      <w:r>
        <w:t>Uploading Metadata from Excel files</w:t>
      </w:r>
      <w:bookmarkEnd w:id="158"/>
    </w:p>
    <w:p w:rsidR="00896861" w:rsidRDefault="00896861" w:rsidP="00A7583F">
      <w:pPr>
        <w:pStyle w:val="DocAction"/>
      </w:pPr>
      <w:r>
        <w:t>%%% I can’t get this function to actually load anything, even though it claims to have done it. Inspecting the spectra after</w:t>
      </w:r>
      <w:r w:rsidR="00182987">
        <w:t xml:space="preserve"> loading</w:t>
      </w:r>
      <w:r>
        <w:t xml:space="preserve"> shows that no </w:t>
      </w:r>
      <w:r w:rsidR="00182987">
        <w:t xml:space="preserve">new </w:t>
      </w:r>
      <w:r>
        <w:t>Metadata exists.</w:t>
      </w:r>
      <w:r w:rsidR="001C5A74">
        <w:t xml:space="preserve">  JIRA Issue DC10-179.</w:t>
      </w:r>
    </w:p>
    <w:p w:rsidR="0006292A" w:rsidRDefault="0006292A" w:rsidP="0006292A">
      <w:pPr>
        <w:pStyle w:val="DocAction"/>
      </w:pPr>
      <w:r>
        <w:t>%%% Presumably this function creates one Entity/Attribute/Value record for every value it reads and assigns it to just one Spectrum. Not very efficient. Will this create a performance problem if there are large amounts of uploaded data? Is a warning needed in the manual?</w:t>
      </w:r>
    </w:p>
    <w:p w:rsidR="0076705D" w:rsidRDefault="0076705D" w:rsidP="0076705D">
      <w:pPr>
        <w:pStyle w:val="DocAction"/>
      </w:pPr>
      <w:r>
        <w:t>%%%% Second file gives a matching between column names in the first Excel file, and the attribute names within Specchio. See example files – ask Nick.</w:t>
      </w:r>
    </w:p>
    <w:p w:rsidR="005D7D09" w:rsidRPr="005D7D09" w:rsidRDefault="005D7D09" w:rsidP="005D7D09">
      <w:pPr>
        <w:pStyle w:val="DocAction"/>
      </w:pPr>
      <w:r>
        <w:t>%%% Does this support CSV too? It’s probably same as other Excel load options in Specchio as it will use the same library. It appears it can’t handle .xlsx files.</w:t>
      </w:r>
    </w:p>
    <w:p w:rsidR="001E298F" w:rsidRDefault="001E298F" w:rsidP="00A7583F">
      <w:pPr>
        <w:pStyle w:val="Body"/>
      </w:pPr>
      <w:r>
        <w:t xml:space="preserve">Specchio supports uploading Metadata to your Campaign from files saved as </w:t>
      </w:r>
      <w:r w:rsidRPr="001E298F">
        <w:t>Excel 95, 97, 2000,</w:t>
      </w:r>
      <w:r>
        <w:t xml:space="preserve"> </w:t>
      </w:r>
      <w:r w:rsidRPr="001E298F">
        <w:t>XP, and 2003</w:t>
      </w:r>
      <w:r>
        <w:t xml:space="preserve"> formats.</w:t>
      </w:r>
    </w:p>
    <w:p w:rsidR="00896861" w:rsidRDefault="00896861" w:rsidP="00A7583F">
      <w:pPr>
        <w:pStyle w:val="Body"/>
      </w:pPr>
      <w:r>
        <w:t xml:space="preserve">Specchio reads the Excel file one row at a time, matching the data in a designated column to a selected data item in the spectra from the Campaign to which you are uploading. The remaining data in that row are then set into designated Metadata fields for the matched spectrum. The matching process is performed using regular expressions. (See </w:t>
      </w:r>
      <w:r w:rsidRPr="007B4B5E">
        <w:rPr>
          <w:rStyle w:val="CrossReference"/>
        </w:rPr>
        <w:t xml:space="preserve">Appendix </w:t>
      </w:r>
      <w:fldSimple w:instr=" REF _Ref353800559 \r \h  \* MERGEFORMAT ">
        <w:r w:rsidR="00CD22EF" w:rsidRPr="00CD22EF">
          <w:rPr>
            <w:rStyle w:val="CrossReference"/>
          </w:rPr>
          <w:t>13</w:t>
        </w:r>
      </w:fldSimple>
      <w:r w:rsidR="007B4B5E" w:rsidRPr="007B4B5E">
        <w:rPr>
          <w:rStyle w:val="CrossReference"/>
        </w:rPr>
        <w:t xml:space="preserve"> </w:t>
      </w:r>
      <w:fldSimple w:instr=" REF _Ref353800559 \h  \* MERGEFORMAT ">
        <w:r w:rsidR="00CD22EF" w:rsidRPr="00CD22EF">
          <w:rPr>
            <w:rStyle w:val="CrossReference"/>
          </w:rPr>
          <w:t xml:space="preserve">Regular Expressions </w:t>
        </w:r>
      </w:fldSimple>
      <w:r>
        <w:t xml:space="preserve"> for information on regular expressions.)</w:t>
      </w:r>
    </w:p>
    <w:p w:rsidR="001E298F" w:rsidRDefault="00182987" w:rsidP="00A7583F">
      <w:pPr>
        <w:pStyle w:val="Body"/>
      </w:pPr>
      <w:r>
        <w:t xml:space="preserve">Metadata </w:t>
      </w:r>
      <w:r w:rsidR="00896861">
        <w:t>Excel files must conform to the following conventions in order to be loaded correctly</w:t>
      </w:r>
      <w:r w:rsidR="001E298F">
        <w:t>.</w:t>
      </w:r>
    </w:p>
    <w:p w:rsidR="001E298F" w:rsidRDefault="001E298F" w:rsidP="00F50667">
      <w:pPr>
        <w:pStyle w:val="Bullet"/>
      </w:pPr>
      <w:r>
        <w:t>The first row must be a column heading row. It will be displayed during the upload process, but it will not be uploaded.</w:t>
      </w:r>
    </w:p>
    <w:p w:rsidR="001E298F" w:rsidRDefault="001E298F" w:rsidP="00F50667">
      <w:pPr>
        <w:pStyle w:val="Bullet"/>
      </w:pPr>
      <w:r>
        <w:lastRenderedPageBreak/>
        <w:t>Each subsequent row must contain data which will be uploaded as Metadata to one spectrum.</w:t>
      </w:r>
    </w:p>
    <w:p w:rsidR="001E298F" w:rsidRDefault="001E298F" w:rsidP="00F50667">
      <w:pPr>
        <w:pStyle w:val="Bullet"/>
      </w:pPr>
      <w:r>
        <w:t xml:space="preserve">One column, identified at upload time, will be used to match some existing Metadata </w:t>
      </w:r>
      <w:r w:rsidR="00896861">
        <w:t xml:space="preserve">element </w:t>
      </w:r>
      <w:r>
        <w:t>to identify the spectrum to which the new Metadata in that row will be applied.</w:t>
      </w:r>
    </w:p>
    <w:p w:rsidR="001E298F" w:rsidRDefault="001E298F" w:rsidP="00F50667">
      <w:pPr>
        <w:pStyle w:val="Bullet"/>
      </w:pPr>
      <w:r>
        <w:t>Other columns contain the Metadata that will be uploaded.</w:t>
      </w:r>
    </w:p>
    <w:p w:rsidR="00896861" w:rsidRDefault="00896861" w:rsidP="00F50667">
      <w:pPr>
        <w:pStyle w:val="Bullet"/>
      </w:pPr>
      <w:r>
        <w:t>Columns can be ignored during the upload process.</w:t>
      </w:r>
    </w:p>
    <w:p w:rsidR="00182987" w:rsidRDefault="00182987" w:rsidP="00A7583F">
      <w:pPr>
        <w:pStyle w:val="Body"/>
      </w:pPr>
      <w:r>
        <w:t xml:space="preserve">If you wish to use Auto-Matching of Elements and Columns, then you need to prepare an additional Excel file. This file </w:t>
      </w:r>
      <w:r w:rsidRPr="00182987">
        <w:rPr>
          <w:rStyle w:val="DocActionChar"/>
        </w:rPr>
        <w:t>%%% what is it for and what is its structure</w:t>
      </w:r>
      <w:r>
        <w:rPr>
          <w:rStyle w:val="DocActionChar"/>
        </w:rPr>
        <w:t>?</w:t>
      </w:r>
    </w:p>
    <w:p w:rsidR="001E298F" w:rsidRDefault="001E298F" w:rsidP="00A7583F">
      <w:pPr>
        <w:pStyle w:val="Body"/>
      </w:pPr>
      <w:r>
        <w:t xml:space="preserve">To upload Metadata, create and save </w:t>
      </w:r>
      <w:r w:rsidR="00EB49E0">
        <w:t>an</w:t>
      </w:r>
      <w:r>
        <w:t xml:space="preserve"> Excel file</w:t>
      </w:r>
      <w:r w:rsidR="00EB49E0">
        <w:t xml:space="preserve"> containing the Metadata to upload</w:t>
      </w:r>
      <w:r>
        <w:t>. Then follow these steps.</w:t>
      </w:r>
    </w:p>
    <w:p w:rsidR="001E298F" w:rsidRDefault="001E298F" w:rsidP="00F50667">
      <w:pPr>
        <w:pStyle w:val="Bullet"/>
      </w:pPr>
      <w:r>
        <w:t xml:space="preserve">Select </w:t>
      </w:r>
      <w:r w:rsidRPr="00896861">
        <w:rPr>
          <w:rStyle w:val="GUIWord"/>
        </w:rPr>
        <w:t>Data input</w:t>
      </w:r>
      <w:r>
        <w:t xml:space="preserve"> and </w:t>
      </w:r>
      <w:r w:rsidRPr="00896861">
        <w:rPr>
          <w:rStyle w:val="GUIWord"/>
        </w:rPr>
        <w:t>Get metadata from XLS</w:t>
      </w:r>
      <w:r>
        <w:t xml:space="preserve"> from the menus on the Specchio </w:t>
      </w:r>
      <w:r w:rsidR="00EB49E0">
        <w:t>Main Window</w:t>
      </w:r>
      <w:r>
        <w:t>. The following dialog will be displayed. Only those Campaigns to which you have write permission will be displayed.</w:t>
      </w:r>
    </w:p>
    <w:p w:rsidR="001E298F" w:rsidRPr="00EB49E0" w:rsidRDefault="001E298F" w:rsidP="00EB49E0">
      <w:pPr>
        <w:pStyle w:val="FigureIndented"/>
      </w:pPr>
      <w:r w:rsidRPr="00EB49E0">
        <w:rPr>
          <w:lang w:val="en-AU"/>
        </w:rPr>
        <w:drawing>
          <wp:inline distT="0" distB="0" distL="0" distR="0">
            <wp:extent cx="4451350" cy="2621200"/>
            <wp:effectExtent l="19050" t="0" r="6350" b="0"/>
            <wp:docPr id="17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2"/>
                    <a:srcRect/>
                    <a:stretch>
                      <a:fillRect/>
                    </a:stretch>
                  </pic:blipFill>
                  <pic:spPr bwMode="auto">
                    <a:xfrm>
                      <a:off x="0" y="0"/>
                      <a:ext cx="4449903" cy="2620348"/>
                    </a:xfrm>
                    <a:prstGeom prst="rect">
                      <a:avLst/>
                    </a:prstGeom>
                    <a:noFill/>
                    <a:ln w="9525">
                      <a:noFill/>
                      <a:miter lim="800000"/>
                      <a:headEnd/>
                      <a:tailEnd/>
                    </a:ln>
                  </pic:spPr>
                </pic:pic>
              </a:graphicData>
            </a:graphic>
          </wp:inline>
        </w:drawing>
      </w:r>
    </w:p>
    <w:p w:rsidR="001E298F" w:rsidRPr="006E6A31" w:rsidRDefault="001E298F" w:rsidP="006E6A31">
      <w:pPr>
        <w:pStyle w:val="CaptionIndented"/>
      </w:pPr>
      <w:r w:rsidRPr="006E6A31">
        <w:t xml:space="preserve">Figure </w:t>
      </w:r>
      <w:fldSimple w:instr=" SEQ Figure \* ARABIC ">
        <w:r w:rsidR="00CD22EF">
          <w:rPr>
            <w:noProof/>
          </w:rPr>
          <w:t>50</w:t>
        </w:r>
      </w:fldSimple>
      <w:r w:rsidRPr="006E6A31">
        <w:t>: Metadata upload initiation dialog</w:t>
      </w:r>
    </w:p>
    <w:p w:rsidR="001E298F" w:rsidRDefault="001E298F" w:rsidP="00F50667">
      <w:pPr>
        <w:pStyle w:val="Bullet"/>
      </w:pPr>
      <w:r>
        <w:t>Click on the Campaign to which you want the Metadata to be uploaded to highlight it.</w:t>
      </w:r>
      <w:r w:rsidR="00A47AC6">
        <w:t xml:space="preserve"> (It is important to select the Campaign before opening the file, because the loading parameters are set up based on this Campaign as the file is read. The file cannot be uploaded if the Campaign is selected after opening the file.)</w:t>
      </w:r>
    </w:p>
    <w:p w:rsidR="001E298F" w:rsidRDefault="001E298F" w:rsidP="00F50667">
      <w:pPr>
        <w:pStyle w:val="Bullet"/>
      </w:pPr>
      <w:r>
        <w:t xml:space="preserve">Select </w:t>
      </w:r>
      <w:r w:rsidRPr="00FF4A4A">
        <w:rPr>
          <w:rStyle w:val="GUIWord"/>
        </w:rPr>
        <w:t>File</w:t>
      </w:r>
      <w:r>
        <w:t xml:space="preserve"> </w:t>
      </w:r>
      <w:r w:rsidR="00FF4A4A">
        <w:t xml:space="preserve">and </w:t>
      </w:r>
      <w:r w:rsidR="00FF4A4A" w:rsidRPr="00FF4A4A">
        <w:rPr>
          <w:rStyle w:val="GUIWord"/>
        </w:rPr>
        <w:t>Open file...</w:t>
      </w:r>
      <w:r w:rsidR="00FF4A4A">
        <w:t xml:space="preserve"> from the menu bar on this screen. A standard file selection dialog will be displayed. Browse to the Excel file you have previously prepared and Open it. The file will be read and the dialog will be augmented and appear similar to the following.</w:t>
      </w:r>
    </w:p>
    <w:p w:rsidR="00FF4A4A" w:rsidRDefault="002979B3" w:rsidP="006E6A31">
      <w:pPr>
        <w:pStyle w:val="FigureIndented"/>
      </w:pPr>
      <w:r>
        <w:rPr>
          <w:lang w:val="en-AU"/>
        </w:rPr>
        <w:lastRenderedPageBreak/>
        <w:drawing>
          <wp:inline distT="0" distB="0" distL="0" distR="0">
            <wp:extent cx="5155292" cy="4176867"/>
            <wp:effectExtent l="19050" t="0" r="7258" b="0"/>
            <wp:docPr id="20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3"/>
                    <a:srcRect/>
                    <a:stretch>
                      <a:fillRect/>
                    </a:stretch>
                  </pic:blipFill>
                  <pic:spPr bwMode="auto">
                    <a:xfrm>
                      <a:off x="0" y="0"/>
                      <a:ext cx="5155380" cy="4176938"/>
                    </a:xfrm>
                    <a:prstGeom prst="rect">
                      <a:avLst/>
                    </a:prstGeom>
                    <a:noFill/>
                    <a:ln w="9525">
                      <a:noFill/>
                      <a:miter lim="800000"/>
                      <a:headEnd/>
                      <a:tailEnd/>
                    </a:ln>
                  </pic:spPr>
                </pic:pic>
              </a:graphicData>
            </a:graphic>
          </wp:inline>
        </w:drawing>
      </w:r>
    </w:p>
    <w:p w:rsidR="00FF4A4A" w:rsidRDefault="00FF4A4A" w:rsidP="006E6A31">
      <w:pPr>
        <w:pStyle w:val="FigureIndented"/>
      </w:pPr>
      <w:r>
        <w:t xml:space="preserve">Figure </w:t>
      </w:r>
      <w:fldSimple w:instr=" SEQ Figure \* ARABIC ">
        <w:r w:rsidR="00CD22EF">
          <w:t>51</w:t>
        </w:r>
      </w:fldSimple>
      <w:r>
        <w:t>: Metadata upload dialog after file open</w:t>
      </w:r>
    </w:p>
    <w:p w:rsidR="00EB49E0" w:rsidRPr="006E6A31" w:rsidRDefault="00FF4A4A" w:rsidP="006E6A31">
      <w:pPr>
        <w:pStyle w:val="BulletFollowing"/>
      </w:pPr>
      <w:r w:rsidRPr="006E6A31">
        <w:t>There will no</w:t>
      </w:r>
      <w:r w:rsidR="00EB49E0" w:rsidRPr="006E6A31">
        <w:t>w be three panels in this view:</w:t>
      </w:r>
    </w:p>
    <w:p w:rsidR="00EB49E0" w:rsidRDefault="00EB49E0" w:rsidP="006E6A31">
      <w:pPr>
        <w:pStyle w:val="BulletHangingIndent"/>
      </w:pPr>
      <w:r>
        <w:t>Left</w:t>
      </w:r>
      <w:r>
        <w:tab/>
      </w:r>
      <w:r w:rsidR="00FF4A4A">
        <w:t>The</w:t>
      </w:r>
      <w:r>
        <w:t xml:space="preserve"> </w:t>
      </w:r>
      <w:r w:rsidR="00FF4A4A">
        <w:t xml:space="preserve">Campaign browsing panel </w:t>
      </w:r>
      <w:r>
        <w:t>as previously displayed</w:t>
      </w:r>
    </w:p>
    <w:p w:rsidR="00EB49E0" w:rsidRDefault="00EB49E0" w:rsidP="006E6A31">
      <w:pPr>
        <w:pStyle w:val="BulletHangingIndent"/>
      </w:pPr>
      <w:r>
        <w:t>Centre</w:t>
      </w:r>
      <w:r>
        <w:tab/>
        <w:t>A parameter panel,</w:t>
      </w:r>
      <w:r w:rsidR="002979B3">
        <w:t xml:space="preserve"> which also lists some details from this Campaign, including a list of its Spectra in the </w:t>
      </w:r>
      <w:r w:rsidR="002979B3" w:rsidRPr="002979B3">
        <w:rPr>
          <w:rStyle w:val="GUIWord"/>
        </w:rPr>
        <w:t>Matching Details</w:t>
      </w:r>
      <w:r w:rsidR="002979B3">
        <w:t xml:space="preserve"> box</w:t>
      </w:r>
    </w:p>
    <w:p w:rsidR="00FF4A4A" w:rsidRDefault="00EB49E0" w:rsidP="006E6A31">
      <w:pPr>
        <w:pStyle w:val="BulletHangingIndent"/>
      </w:pPr>
      <w:r>
        <w:t xml:space="preserve">Right </w:t>
      </w:r>
      <w:r>
        <w:tab/>
        <w:t xml:space="preserve">The </w:t>
      </w:r>
      <w:r w:rsidR="002979B3" w:rsidRPr="00896861">
        <w:rPr>
          <w:rStyle w:val="GUIWord"/>
        </w:rPr>
        <w:t>Matching &amp; Element Assignment Control</w:t>
      </w:r>
      <w:r w:rsidR="002979B3">
        <w:t xml:space="preserve"> </w:t>
      </w:r>
      <w:r w:rsidR="00FF4A4A">
        <w:t>panel</w:t>
      </w:r>
      <w:r>
        <w:t>,</w:t>
      </w:r>
      <w:r w:rsidR="00FF4A4A">
        <w:t xml:space="preserve"> which shows the content of your Excel file and allows you to identify how each column wi</w:t>
      </w:r>
      <w:r>
        <w:t>ll be processed</w:t>
      </w:r>
    </w:p>
    <w:p w:rsidR="00182987" w:rsidRDefault="00BE262F" w:rsidP="00F50667">
      <w:pPr>
        <w:pStyle w:val="Bullet"/>
      </w:pPr>
      <w:r>
        <w:t>O</w:t>
      </w:r>
      <w:r w:rsidR="00182987">
        <w:t xml:space="preserve">ptionally, if you wish to use Element – Column Auto-Matching, select </w:t>
      </w:r>
      <w:r w:rsidR="00182987" w:rsidRPr="00FF4A4A">
        <w:rPr>
          <w:rStyle w:val="GUIWord"/>
        </w:rPr>
        <w:t>File</w:t>
      </w:r>
      <w:r w:rsidR="00182987">
        <w:t xml:space="preserve"> and </w:t>
      </w:r>
      <w:r w:rsidR="00182987" w:rsidRPr="00FF4A4A">
        <w:rPr>
          <w:rStyle w:val="GUIWord"/>
        </w:rPr>
        <w:t>Open</w:t>
      </w:r>
      <w:r w:rsidR="00182987">
        <w:rPr>
          <w:rStyle w:val="GUIWord"/>
        </w:rPr>
        <w:t xml:space="preserve"> Column Element Matching F</w:t>
      </w:r>
      <w:r w:rsidR="00182987" w:rsidRPr="00FF4A4A">
        <w:rPr>
          <w:rStyle w:val="GUIWord"/>
        </w:rPr>
        <w:t>ile...</w:t>
      </w:r>
      <w:r w:rsidR="00182987">
        <w:t xml:space="preserve"> from the menu bar on this screen. A standard file selection dialog will be displayed. Browse to the Excel file you have previously prepared and Open it. The name of this file will appear in the </w:t>
      </w:r>
      <w:r w:rsidR="00182987" w:rsidRPr="00182987">
        <w:rPr>
          <w:rStyle w:val="GUIWord"/>
        </w:rPr>
        <w:t>Element – Column Auto-</w:t>
      </w:r>
      <w:r w:rsidR="00182987">
        <w:rPr>
          <w:rStyle w:val="GUIWord"/>
        </w:rPr>
        <w:t>M</w:t>
      </w:r>
      <w:r w:rsidR="00182987" w:rsidRPr="00182987">
        <w:rPr>
          <w:rStyle w:val="GUIWord"/>
        </w:rPr>
        <w:t>atching</w:t>
      </w:r>
      <w:r w:rsidR="00182987">
        <w:t xml:space="preserve"> box in the centre panel, and the </w:t>
      </w:r>
      <w:r w:rsidR="00182987" w:rsidRPr="00182987">
        <w:rPr>
          <w:rStyle w:val="ActionButton"/>
        </w:rPr>
        <w:t>Apply Auto-Matching</w:t>
      </w:r>
      <w:r w:rsidR="00182987">
        <w:t xml:space="preserve"> button will be activated.</w:t>
      </w:r>
    </w:p>
    <w:p w:rsidR="00BE262F" w:rsidRDefault="00BE262F" w:rsidP="00F50667">
      <w:pPr>
        <w:pStyle w:val="Bullet"/>
      </w:pPr>
      <w:r>
        <w:t>In the right hand panel, review the data. Correct any values you wish by double clicking on them and entering your modified value.</w:t>
      </w:r>
    </w:p>
    <w:p w:rsidR="00FF4A4A" w:rsidRDefault="00FF4A4A" w:rsidP="00F50667">
      <w:pPr>
        <w:pStyle w:val="Bullet"/>
      </w:pPr>
      <w:r>
        <w:t>I</w:t>
      </w:r>
      <w:r w:rsidR="002979B3">
        <w:t>n the right hand panel, i</w:t>
      </w:r>
      <w:r>
        <w:t xml:space="preserve">dentify the </w:t>
      </w:r>
      <w:r w:rsidR="00896861">
        <w:t xml:space="preserve">Excel file </w:t>
      </w:r>
      <w:r>
        <w:t xml:space="preserve">column that will be used to </w:t>
      </w:r>
      <w:r w:rsidR="00A47AC6">
        <w:t>select</w:t>
      </w:r>
      <w:r>
        <w:t xml:space="preserve"> the spectrum into which each row of the Excel will be uploaded. Set the top dropdown box in this column to show </w:t>
      </w:r>
      <w:r w:rsidRPr="00FF4A4A">
        <w:rPr>
          <w:rStyle w:val="GUIWord"/>
        </w:rPr>
        <w:t>Matching Column</w:t>
      </w:r>
      <w:r>
        <w:t xml:space="preserve">. The top dropdown box for </w:t>
      </w:r>
      <w:r w:rsidR="00896861">
        <w:t xml:space="preserve">all </w:t>
      </w:r>
      <w:r>
        <w:t xml:space="preserve">the other columns must be left showing </w:t>
      </w:r>
      <w:r w:rsidRPr="00FF4A4A">
        <w:rPr>
          <w:rStyle w:val="GUIWord"/>
        </w:rPr>
        <w:t>NIL</w:t>
      </w:r>
      <w:r>
        <w:t>.</w:t>
      </w:r>
    </w:p>
    <w:p w:rsidR="00FF4A4A" w:rsidRDefault="00FF4A4A" w:rsidP="00F50667">
      <w:pPr>
        <w:pStyle w:val="Bullet"/>
      </w:pPr>
      <w:r>
        <w:lastRenderedPageBreak/>
        <w:t xml:space="preserve">In the Matching Column you have just identified, </w:t>
      </w:r>
      <w:r w:rsidR="00A47AC6">
        <w:t xml:space="preserve">use the second dropdown list to </w:t>
      </w:r>
      <w:r>
        <w:t xml:space="preserve">select the </w:t>
      </w:r>
      <w:r w:rsidR="00A47AC6">
        <w:t xml:space="preserve">category from which you want the matching metadata item to be chosen. </w:t>
      </w:r>
      <w:r w:rsidR="002979B3">
        <w:t>(</w:t>
      </w:r>
      <w:r w:rsidR="00A47AC6">
        <w:t xml:space="preserve">Note that </w:t>
      </w:r>
      <w:r w:rsidR="00A47AC6" w:rsidRPr="00A47AC6">
        <w:rPr>
          <w:rStyle w:val="GUIWord"/>
        </w:rPr>
        <w:t>File name</w:t>
      </w:r>
      <w:r w:rsidR="00A47AC6">
        <w:t xml:space="preserve"> is under </w:t>
      </w:r>
      <w:r w:rsidR="00A47AC6" w:rsidRPr="00A47AC6">
        <w:rPr>
          <w:rStyle w:val="GUIWord"/>
        </w:rPr>
        <w:t>General</w:t>
      </w:r>
      <w:r w:rsidR="00A47AC6">
        <w:t>.</w:t>
      </w:r>
      <w:r w:rsidR="002979B3">
        <w:t xml:space="preserve">) Verify that the Matching Details box in the centre panel updates to show the </w:t>
      </w:r>
      <w:r w:rsidR="002979B3" w:rsidRPr="002979B3">
        <w:rPr>
          <w:rStyle w:val="GUIWord"/>
        </w:rPr>
        <w:t>Number of matches</w:t>
      </w:r>
      <w:r w:rsidR="002979B3">
        <w:t xml:space="preserve"> that you expect.</w:t>
      </w:r>
    </w:p>
    <w:p w:rsidR="00A47AC6" w:rsidRDefault="00A47AC6" w:rsidP="00F50667">
      <w:pPr>
        <w:pStyle w:val="Bullet"/>
      </w:pPr>
      <w:r>
        <w:t>In the Matching Column, then select the metadata item which will be used to match.</w:t>
      </w:r>
    </w:p>
    <w:p w:rsidR="00C8775B" w:rsidRDefault="00A47AC6" w:rsidP="00F50667">
      <w:pPr>
        <w:pStyle w:val="Bullet"/>
      </w:pPr>
      <w:r>
        <w:t>In each of the other columns that you wish to upload, use the second and third questions to identify the metadata item which will be loaded with that data.</w:t>
      </w:r>
      <w:r w:rsidR="00C8775B">
        <w:t xml:space="preserve"> If you leave the third question for any column set to </w:t>
      </w:r>
      <w:r w:rsidR="00C8775B" w:rsidRPr="00C8775B">
        <w:rPr>
          <w:rStyle w:val="GUIWord"/>
        </w:rPr>
        <w:t>NIL</w:t>
      </w:r>
      <w:r w:rsidR="00C8775B">
        <w:t>, that data in that column will be not be uploaded.</w:t>
      </w:r>
    </w:p>
    <w:p w:rsidR="00C8775B" w:rsidRDefault="00C8775B" w:rsidP="006E6A31">
      <w:pPr>
        <w:pStyle w:val="BulletFollowing"/>
      </w:pPr>
      <w:r>
        <w:t xml:space="preserve">As you update the answers to these questions, various values in the centre panel will change to reflect your selections. In particular, the numbers in the </w:t>
      </w:r>
      <w:r w:rsidRPr="00C8775B">
        <w:rPr>
          <w:rStyle w:val="GUIWord"/>
        </w:rPr>
        <w:t>Assignment Details</w:t>
      </w:r>
      <w:r>
        <w:t xml:space="preserve"> box will change.</w:t>
      </w:r>
    </w:p>
    <w:p w:rsidR="00C8775B" w:rsidRDefault="00182987" w:rsidP="00F50667">
      <w:pPr>
        <w:pStyle w:val="Bullet"/>
      </w:pPr>
      <w:r>
        <w:t>If you wish to augment the regular expression matching strings that will be used for matching the contents of Matching Column you have selected, you can add strings that will be joined before and after the string read from your Excel file prior to its use for matching. Enter the strings into the REGEX start and REGEX end fields of the REGEX bos in the centre panel. The resulting matching string taken from the first data line of your Excel file will be shown in this box as an example.</w:t>
      </w:r>
    </w:p>
    <w:p w:rsidR="00C8775B" w:rsidRPr="00CE752C" w:rsidRDefault="00C8775B" w:rsidP="00F50667">
      <w:pPr>
        <w:pStyle w:val="Bullet"/>
        <w:rPr>
          <w:rStyle w:val="DocActionChar"/>
          <w:i w:val="0"/>
          <w:color w:val="auto"/>
        </w:rPr>
      </w:pPr>
      <w:r>
        <w:t xml:space="preserve">Click on the </w:t>
      </w:r>
      <w:r w:rsidRPr="00C8775B">
        <w:rPr>
          <w:rStyle w:val="ActionButton"/>
        </w:rPr>
        <w:t>Insert selected metadata</w:t>
      </w:r>
      <w:r>
        <w:t xml:space="preserve"> button in the left panel to cause the metadata to be loaded. </w:t>
      </w:r>
      <w:r w:rsidRPr="00CE752C">
        <w:rPr>
          <w:rStyle w:val="DocActionChar"/>
        </w:rPr>
        <w:t>(%%% How do you know it did it correctly? Why doesn’t the dialog exit? What happens when you change the values in the Spectrum column of the Matching Details box?</w:t>
      </w:r>
      <w:r w:rsidR="00CE752C">
        <w:rPr>
          <w:rStyle w:val="DocActionChar"/>
        </w:rPr>
        <w:t xml:space="preserve"> What happens if you change them all to the same, or to values for which there are no spectra?</w:t>
      </w:r>
      <w:r w:rsidR="006E6A31">
        <w:rPr>
          <w:rStyle w:val="DocActionChar"/>
        </w:rPr>
        <w:t xml:space="preserve"> Is it a catastrophe if you click Insert selected metadata again?</w:t>
      </w:r>
      <w:r w:rsidRPr="00CE752C">
        <w:rPr>
          <w:rStyle w:val="DocActionChar"/>
        </w:rPr>
        <w:t>)</w:t>
      </w:r>
    </w:p>
    <w:p w:rsidR="00CE752C" w:rsidRPr="00C8775B" w:rsidRDefault="00CE752C" w:rsidP="00F50667">
      <w:pPr>
        <w:pStyle w:val="Bullet"/>
      </w:pPr>
      <w:r>
        <w:t>Close the Metadata upload dialog by clicking on the usual window close control for your operating system.</w:t>
      </w:r>
    </w:p>
    <w:p w:rsidR="006B4F6F" w:rsidRDefault="006B4F6F" w:rsidP="006B4F6F">
      <w:pPr>
        <w:pStyle w:val="Heading1"/>
      </w:pPr>
      <w:bookmarkStart w:id="160" w:name="_Toc355280386"/>
      <w:r>
        <w:lastRenderedPageBreak/>
        <w:t>Data Query and Output</w:t>
      </w:r>
      <w:bookmarkEnd w:id="160"/>
    </w:p>
    <w:p w:rsidR="006E6A31" w:rsidRDefault="006E6A31" w:rsidP="00BA3445">
      <w:pPr>
        <w:pStyle w:val="Heading2"/>
      </w:pPr>
      <w:bookmarkStart w:id="161" w:name="_Toc355280387"/>
      <w:r>
        <w:t xml:space="preserve">Specchio’s Spectrum </w:t>
      </w:r>
      <w:r w:rsidR="0039469A">
        <w:t>Browser</w:t>
      </w:r>
      <w:bookmarkEnd w:id="161"/>
    </w:p>
    <w:p w:rsidR="006E6A31" w:rsidRDefault="006E6A31" w:rsidP="0039469A">
      <w:pPr>
        <w:pStyle w:val="DocAction"/>
      </w:pPr>
      <w:r>
        <w:t>%%%</w:t>
      </w:r>
      <w:r w:rsidR="0039469A">
        <w:t xml:space="preserve"> Describe its purpose and general form.</w:t>
      </w:r>
    </w:p>
    <w:p w:rsidR="00CC6173" w:rsidRPr="00084655" w:rsidRDefault="00CC6173" w:rsidP="00CC6173">
      <w:r>
        <w:t xml:space="preserve">The data displayed in the Spectral Data browser can be restricted to the data of the current user by clicking the tickbox ‘Show only my data.’ (see </w:t>
      </w:r>
      <w:r w:rsidR="00B84CD6">
        <w:fldChar w:fldCharType="begin"/>
      </w:r>
      <w:r>
        <w:instrText xml:space="preserve"> REF _Ref84048394 \h </w:instrText>
      </w:r>
      <w:r w:rsidR="00B84CD6">
        <w:fldChar w:fldCharType="separate"/>
      </w:r>
      <w:r w:rsidR="00CD22EF">
        <w:t xml:space="preserve">Figure </w:t>
      </w:r>
      <w:r w:rsidR="00CD22EF">
        <w:rPr>
          <w:noProof/>
        </w:rPr>
        <w:t>52</w:t>
      </w:r>
      <w:r w:rsidR="00B84CD6">
        <w:fldChar w:fldCharType="end"/>
      </w:r>
      <w:r>
        <w:t>).</w:t>
      </w:r>
      <w:r w:rsidR="0039469A">
        <w:t xml:space="preserve"> </w:t>
      </w:r>
      <w:r w:rsidR="0039469A" w:rsidRPr="0039469A">
        <w:rPr>
          <w:rStyle w:val="DocActionChar"/>
        </w:rPr>
        <w:t>%%% Is this still supported? If so , how? It seems to always show all data.</w:t>
      </w:r>
    </w:p>
    <w:p w:rsidR="00CC6173" w:rsidRPr="00084655" w:rsidRDefault="00CC6173" w:rsidP="00CC6173"/>
    <w:p w:rsidR="00CC6173" w:rsidRDefault="00CC6173" w:rsidP="0039469A">
      <w:pPr>
        <w:pStyle w:val="Figure"/>
      </w:pPr>
      <w:r>
        <w:rPr>
          <w:lang w:val="en-AU"/>
        </w:rPr>
        <w:drawing>
          <wp:inline distT="0" distB="0" distL="0" distR="0">
            <wp:extent cx="1989455" cy="669073"/>
            <wp:effectExtent l="25400" t="0" r="0" b="0"/>
            <wp:docPr id="26"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64"/>
                    <a:srcRect/>
                    <a:stretch>
                      <a:fillRect/>
                    </a:stretch>
                  </pic:blipFill>
                  <pic:spPr bwMode="auto">
                    <a:xfrm>
                      <a:off x="0" y="0"/>
                      <a:ext cx="1992420" cy="670070"/>
                    </a:xfrm>
                    <a:prstGeom prst="rect">
                      <a:avLst/>
                    </a:prstGeom>
                    <a:noFill/>
                    <a:ln w="9525">
                      <a:noFill/>
                      <a:miter lim="800000"/>
                      <a:headEnd/>
                      <a:tailEnd/>
                    </a:ln>
                  </pic:spPr>
                </pic:pic>
              </a:graphicData>
            </a:graphic>
          </wp:inline>
        </w:drawing>
      </w:r>
    </w:p>
    <w:p w:rsidR="00CC6173" w:rsidRPr="00084655" w:rsidRDefault="00CC6173" w:rsidP="00CC6173">
      <w:pPr>
        <w:pStyle w:val="Caption"/>
      </w:pPr>
      <w:bookmarkStart w:id="162" w:name="_Ref84048394"/>
      <w:r>
        <w:t xml:space="preserve">Figure </w:t>
      </w:r>
      <w:fldSimple w:instr=" SEQ Figure \* ARABIC ">
        <w:r w:rsidR="00CD22EF">
          <w:rPr>
            <w:noProof/>
          </w:rPr>
          <w:t>52</w:t>
        </w:r>
      </w:fldSimple>
      <w:bookmarkEnd w:id="162"/>
      <w:r>
        <w:t>: Restricting the data displayed in the spectral data browser to the current user</w:t>
      </w:r>
    </w:p>
    <w:p w:rsidR="00CC6173" w:rsidRPr="00084655" w:rsidRDefault="00CC6173" w:rsidP="00CC6173">
      <w:r>
        <w:t>For the options ‘Spectral Plot’ and ‘Process’, the building of spaces can be controlled by switching on/off the ‘Space split option’: if selected, spaces will only be created per sensor type and measurement unit, if deselected, spaces will be created per sensor type, measurement unit, instrument and instrument calibration.</w:t>
      </w:r>
    </w:p>
    <w:p w:rsidR="00CC6173" w:rsidRPr="00084655" w:rsidRDefault="00CC6173" w:rsidP="00CC6173"/>
    <w:p w:rsidR="00CC6173" w:rsidRPr="00084655" w:rsidRDefault="00CC6173" w:rsidP="0039469A">
      <w:pPr>
        <w:pStyle w:val="Figure"/>
      </w:pPr>
      <w:r>
        <w:rPr>
          <w:lang w:val="en-AU"/>
        </w:rPr>
        <w:drawing>
          <wp:inline distT="0" distB="0" distL="0" distR="0">
            <wp:extent cx="5580380" cy="3463046"/>
            <wp:effectExtent l="25400" t="0" r="7620" b="0"/>
            <wp:docPr id="10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a:srcRect/>
                    <a:stretch>
                      <a:fillRect/>
                    </a:stretch>
                  </pic:blipFill>
                  <pic:spPr bwMode="auto">
                    <a:xfrm>
                      <a:off x="0" y="0"/>
                      <a:ext cx="5580380" cy="3463046"/>
                    </a:xfrm>
                    <a:prstGeom prst="rect">
                      <a:avLst/>
                    </a:prstGeom>
                    <a:noFill/>
                    <a:ln w="9525">
                      <a:noFill/>
                      <a:miter lim="800000"/>
                      <a:headEnd/>
                      <a:tailEnd/>
                    </a:ln>
                  </pic:spPr>
                </pic:pic>
              </a:graphicData>
            </a:graphic>
          </wp:inline>
        </w:drawing>
      </w:r>
    </w:p>
    <w:p w:rsidR="00CC6173" w:rsidRPr="00084655" w:rsidRDefault="00CC6173" w:rsidP="00CC6173">
      <w:pPr>
        <w:pStyle w:val="Caption"/>
      </w:pPr>
      <w:bookmarkStart w:id="163" w:name="_Ref153761408"/>
      <w:r w:rsidRPr="00084655">
        <w:t xml:space="preserve">Figure </w:t>
      </w:r>
      <w:fldSimple w:instr=" SEQ Figure \* ARABIC ">
        <w:r w:rsidR="00CD22EF">
          <w:rPr>
            <w:noProof/>
          </w:rPr>
          <w:t>53</w:t>
        </w:r>
      </w:fldSimple>
      <w:bookmarkEnd w:id="163"/>
      <w:r w:rsidRPr="00084655">
        <w:t>: Query Builder dialog</w:t>
      </w:r>
    </w:p>
    <w:p w:rsidR="00CC6173" w:rsidRDefault="00CC6173" w:rsidP="00CC6173">
      <w:pPr>
        <w:pStyle w:val="DocAction"/>
      </w:pPr>
      <w:r>
        <w:t>%%% The above has both tabs’ functions joined into one dialog with a tab method to separate them, and an SQL query displayed. It allows restriction to only my data. Similarly to metadata edit, the metadata descriptions are more comprehensive than my app.</w:t>
      </w:r>
    </w:p>
    <w:p w:rsidR="00CC6173" w:rsidRDefault="00CC6173" w:rsidP="00CC6173">
      <w:pPr>
        <w:pStyle w:val="DocAction"/>
      </w:pPr>
      <w:r>
        <w:lastRenderedPageBreak/>
        <w:t>%%% What is Refl Calc – not in doc?</w:t>
      </w:r>
      <w:r w:rsidR="00882459">
        <w:t xml:space="preserve"> %%%% “Reflectance Calculation” – radiance to reflectance transformation – </w:t>
      </w:r>
      <w:r w:rsidR="005D455F">
        <w:t xml:space="preserve">sets up processing steps </w:t>
      </w:r>
      <w:r w:rsidR="00882459">
        <w:t>instead of doing it manually.</w:t>
      </w:r>
    </w:p>
    <w:p w:rsidR="00CC6173" w:rsidRPr="002943C3" w:rsidRDefault="00CC6173" w:rsidP="00CC6173">
      <w:pPr>
        <w:pStyle w:val="DocAction"/>
      </w:pPr>
      <w:r>
        <w:t>%%% What is MSD – not in App?</w:t>
      </w:r>
      <w:r w:rsidR="00882459">
        <w:t xml:space="preserve"> </w:t>
      </w:r>
      <w:r w:rsidR="005D455F">
        <w:t>Andy says n</w:t>
      </w:r>
      <w:r w:rsidR="00882459">
        <w:t>ot implemented in current version.</w:t>
      </w:r>
    </w:p>
    <w:p w:rsidR="002A0FFE" w:rsidRPr="00084655" w:rsidRDefault="002A0FFE" w:rsidP="00BA3445">
      <w:pPr>
        <w:pStyle w:val="Heading2"/>
      </w:pPr>
      <w:bookmarkStart w:id="164" w:name="_Toc355280388"/>
      <w:r w:rsidRPr="00084655">
        <w:t>Querying Data</w:t>
      </w:r>
      <w:bookmarkEnd w:id="159"/>
      <w:bookmarkEnd w:id="164"/>
    </w:p>
    <w:p w:rsidR="006E6A31" w:rsidRPr="00084655" w:rsidRDefault="006E6A31" w:rsidP="006E6A31">
      <w:pPr>
        <w:pStyle w:val="Body"/>
      </w:pPr>
      <w:r>
        <w:t>Specchio’s Query Builder provides a way to select one or more Spectra based on their Metadata, and then to do operations on all of these selected Spectra.</w:t>
      </w:r>
      <w:r w:rsidRPr="006E6A31">
        <w:t xml:space="preserve"> </w:t>
      </w:r>
      <w:r>
        <w:t xml:space="preserve">These operations include </w:t>
      </w:r>
      <w:r w:rsidRPr="00084655">
        <w:t xml:space="preserve">‘Show report’ </w:t>
      </w:r>
      <w:r>
        <w:t>,</w:t>
      </w:r>
      <w:r w:rsidRPr="00084655">
        <w:t>‘File export’</w:t>
      </w:r>
      <w:r>
        <w:t>, ‘Process’ and ‘Spectral Plot’. All supported operations are described in the sections 8.3 or later in this Chapter.</w:t>
      </w:r>
      <w:r w:rsidR="00CC6173">
        <w:t xml:space="preserve"> </w:t>
      </w:r>
      <w:r w:rsidR="00CC6173" w:rsidRPr="00CC6173">
        <w:rPr>
          <w:rStyle w:val="DocActionChar"/>
        </w:rPr>
        <w:t>%%% And also Space Networks, which are described in Chapter 9. Simplify this manual structure, if possible.</w:t>
      </w:r>
    </w:p>
    <w:p w:rsidR="006E6A31" w:rsidRDefault="002A0FFE" w:rsidP="006E6A31">
      <w:pPr>
        <w:pStyle w:val="Body"/>
      </w:pPr>
      <w:r w:rsidRPr="00084655">
        <w:t>To start the Query Builder select Data</w:t>
      </w:r>
      <w:r w:rsidR="001846DE">
        <w:t xml:space="preserve"> Processing &amp; </w:t>
      </w:r>
      <w:r w:rsidR="006E6A31">
        <w:t xml:space="preserve">Output and </w:t>
      </w:r>
      <w:r w:rsidRPr="00084655">
        <w:t xml:space="preserve">Build query from the </w:t>
      </w:r>
      <w:r w:rsidR="006E6A31">
        <w:t>menu on Specchio’s Main Window.</w:t>
      </w:r>
    </w:p>
    <w:p w:rsidR="006E6A31" w:rsidRDefault="006E6A31" w:rsidP="006E6A31">
      <w:pPr>
        <w:pStyle w:val="DocAction"/>
      </w:pPr>
      <w:r>
        <w:t>%%% Has the SQL output been abandoned? I can’t see it.</w:t>
      </w:r>
      <w:r w:rsidR="00CC6173">
        <w:t xml:space="preserve"> Is this a consequence of the interposing of a HTML interface between the app and My SQL?</w:t>
      </w:r>
    </w:p>
    <w:p w:rsidR="001846DE" w:rsidRDefault="002A0FFE" w:rsidP="006E6A31">
      <w:pPr>
        <w:pStyle w:val="DocAction"/>
      </w:pPr>
      <w:r w:rsidRPr="00084655">
        <w:t>Actions on both of these tabs will result in the automatic building of an SQL query. The query is updated in real time on each user input. The number of resulting rows (should the query be executed) is displayed and updated along with the SQL query. The query can be copied from the text area for e.g. direct execution in an SQL prompt.</w:t>
      </w:r>
    </w:p>
    <w:p w:rsidR="00CC6173" w:rsidRPr="00CC6173" w:rsidRDefault="00CC6173" w:rsidP="00CC6173">
      <w:pPr>
        <w:pStyle w:val="DocAction"/>
      </w:pPr>
      <w:r>
        <w:t>%%% The following does not look right. Review the app’s execution to describe what now happens.</w:t>
      </w:r>
    </w:p>
    <w:p w:rsidR="002A0FFE" w:rsidRPr="00084655" w:rsidRDefault="002A0FFE" w:rsidP="00BA3445">
      <w:r w:rsidRPr="00084655">
        <w:t xml:space="preserve">The query conditions tab is grouped similarly to the Metadata Editor. </w:t>
      </w:r>
    </w:p>
    <w:p w:rsidR="002A0FFE" w:rsidRPr="00084655" w:rsidRDefault="002A0FFE" w:rsidP="00BA3445">
      <w:r w:rsidRPr="00084655">
        <w:t xml:space="preserve">The basic query GUI components are: </w:t>
      </w:r>
    </w:p>
    <w:p w:rsidR="002A0FFE" w:rsidRPr="00084655" w:rsidRDefault="002A0FFE" w:rsidP="00BA3445"/>
    <w:p w:rsidR="002A0FFE" w:rsidRPr="00084655" w:rsidRDefault="002A0FFE" w:rsidP="00BA3445">
      <w:pPr>
        <w:numPr>
          <w:ilvl w:val="1"/>
          <w:numId w:val="2"/>
        </w:numPr>
      </w:pPr>
      <w:r w:rsidRPr="00084655">
        <w:t>Simple combobox : One out of several options can be selected. The default ‘All (incl. none)’ imposes no restriction on the rows to be returned.</w:t>
      </w:r>
      <w:r w:rsidRPr="00084655">
        <w:br/>
      </w:r>
      <w:r w:rsidRPr="00084655">
        <w:br/>
      </w:r>
      <w:r w:rsidR="00410FC7">
        <w:rPr>
          <w:noProof/>
          <w:lang w:val="en-AU" w:eastAsia="ja-JP"/>
        </w:rPr>
        <w:drawing>
          <wp:inline distT="0" distB="0" distL="0" distR="0">
            <wp:extent cx="1656080" cy="1046480"/>
            <wp:effectExtent l="2540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6"/>
                    <a:srcRect/>
                    <a:stretch>
                      <a:fillRect/>
                    </a:stretch>
                  </pic:blipFill>
                  <pic:spPr bwMode="auto">
                    <a:xfrm>
                      <a:off x="0" y="0"/>
                      <a:ext cx="1656080" cy="1046480"/>
                    </a:xfrm>
                    <a:prstGeom prst="rect">
                      <a:avLst/>
                    </a:prstGeom>
                    <a:noFill/>
                    <a:ln w="9525">
                      <a:noFill/>
                      <a:miter lim="800000"/>
                      <a:headEnd/>
                      <a:tailEnd/>
                    </a:ln>
                  </pic:spPr>
                </pic:pic>
              </a:graphicData>
            </a:graphic>
          </wp:inline>
        </w:drawing>
      </w:r>
      <w:r w:rsidRPr="00084655">
        <w:br/>
      </w:r>
    </w:p>
    <w:p w:rsidR="002A0FFE" w:rsidRPr="00084655" w:rsidRDefault="002A0FFE" w:rsidP="00BA3445">
      <w:pPr>
        <w:numPr>
          <w:ilvl w:val="1"/>
          <w:numId w:val="2"/>
        </w:numPr>
      </w:pPr>
      <w:r w:rsidRPr="00084655">
        <w:t>Combobox with wildcard box: One of several options in the combobox can be selected. Alternatively a wildcard string can be entered in the wildcard box. Standard SQL wildcards can be used. These are: % for any string expression and _ for one character. Note that when selecting a combobox entry the wildcard string is automatically blanked. Similarly, if a specific combobox entry is selected and wildcards are entered the combobox reverts to the default ‘All (incl. none)’.</w:t>
      </w:r>
      <w:r w:rsidRPr="00084655">
        <w:br/>
      </w:r>
      <w:r w:rsidRPr="00084655">
        <w:br/>
      </w:r>
      <w:r w:rsidR="00410FC7">
        <w:rPr>
          <w:noProof/>
          <w:lang w:val="en-AU" w:eastAsia="ja-JP"/>
        </w:rPr>
        <w:drawing>
          <wp:inline distT="0" distB="0" distL="0" distR="0">
            <wp:extent cx="4338320" cy="741680"/>
            <wp:effectExtent l="25400" t="0" r="508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7"/>
                    <a:srcRect/>
                    <a:stretch>
                      <a:fillRect/>
                    </a:stretch>
                  </pic:blipFill>
                  <pic:spPr bwMode="auto">
                    <a:xfrm>
                      <a:off x="0" y="0"/>
                      <a:ext cx="4338320" cy="741680"/>
                    </a:xfrm>
                    <a:prstGeom prst="rect">
                      <a:avLst/>
                    </a:prstGeom>
                    <a:noFill/>
                    <a:ln w="9525">
                      <a:noFill/>
                      <a:miter lim="800000"/>
                      <a:headEnd/>
                      <a:tailEnd/>
                    </a:ln>
                  </pic:spPr>
                </pic:pic>
              </a:graphicData>
            </a:graphic>
          </wp:inline>
        </w:drawing>
      </w:r>
      <w:r w:rsidRPr="00084655">
        <w:br/>
      </w:r>
    </w:p>
    <w:p w:rsidR="002A0FFE" w:rsidRPr="00084655" w:rsidRDefault="002A0FFE" w:rsidP="00BA3445">
      <w:pPr>
        <w:numPr>
          <w:ilvl w:val="1"/>
          <w:numId w:val="2"/>
        </w:numPr>
      </w:pPr>
      <w:r w:rsidRPr="00084655">
        <w:lastRenderedPageBreak/>
        <w:t>Wildcard text field: This takes any SQL wildcard string</w:t>
      </w:r>
      <w:r w:rsidRPr="00084655">
        <w:br/>
      </w:r>
      <w:r w:rsidRPr="00084655">
        <w:br/>
      </w:r>
      <w:r w:rsidR="00410FC7">
        <w:rPr>
          <w:noProof/>
          <w:lang w:val="en-AU" w:eastAsia="ja-JP"/>
        </w:rPr>
        <w:drawing>
          <wp:inline distT="0" distB="0" distL="0" distR="0">
            <wp:extent cx="2621280" cy="264160"/>
            <wp:effectExtent l="2540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8"/>
                    <a:srcRect/>
                    <a:stretch>
                      <a:fillRect/>
                    </a:stretch>
                  </pic:blipFill>
                  <pic:spPr bwMode="auto">
                    <a:xfrm>
                      <a:off x="0" y="0"/>
                      <a:ext cx="2621280" cy="264160"/>
                    </a:xfrm>
                    <a:prstGeom prst="rect">
                      <a:avLst/>
                    </a:prstGeom>
                    <a:noFill/>
                    <a:ln w="9525">
                      <a:noFill/>
                      <a:miter lim="800000"/>
                      <a:headEnd/>
                      <a:tailEnd/>
                    </a:ln>
                  </pic:spPr>
                </pic:pic>
              </a:graphicData>
            </a:graphic>
          </wp:inline>
        </w:drawing>
      </w:r>
      <w:r w:rsidRPr="00084655">
        <w:br/>
      </w:r>
      <w:r w:rsidRPr="00084655">
        <w:br/>
      </w:r>
    </w:p>
    <w:p w:rsidR="002A0FFE" w:rsidRPr="00084655" w:rsidRDefault="002A0FFE" w:rsidP="00BA3445">
      <w:pPr>
        <w:numPr>
          <w:ilvl w:val="1"/>
          <w:numId w:val="2"/>
        </w:numPr>
      </w:pPr>
      <w:r w:rsidRPr="00084655">
        <w:t>Numerical field with buffer: This consists of a main numerical field and a buffer that, when filled generates expressions of the type: field_name &gt;= main_value – buffer AND field_name &lt;= main_value + buffer.</w:t>
      </w:r>
      <w:r w:rsidRPr="00084655">
        <w:br/>
        <w:t>When applied to e.g. spatial metadata like latitude, the effect is similar to buffering functions found in GIS systems.</w:t>
      </w:r>
      <w:r w:rsidRPr="00084655">
        <w:br/>
      </w:r>
      <w:r w:rsidRPr="00084655">
        <w:br/>
      </w:r>
      <w:r w:rsidR="00410FC7">
        <w:rPr>
          <w:noProof/>
          <w:lang w:val="en-AU" w:eastAsia="ja-JP"/>
        </w:rPr>
        <w:drawing>
          <wp:inline distT="0" distB="0" distL="0" distR="0">
            <wp:extent cx="3901440" cy="254000"/>
            <wp:effectExtent l="25400" t="0" r="1016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9"/>
                    <a:srcRect/>
                    <a:stretch>
                      <a:fillRect/>
                    </a:stretch>
                  </pic:blipFill>
                  <pic:spPr bwMode="auto">
                    <a:xfrm>
                      <a:off x="0" y="0"/>
                      <a:ext cx="3901440" cy="254000"/>
                    </a:xfrm>
                    <a:prstGeom prst="rect">
                      <a:avLst/>
                    </a:prstGeom>
                    <a:noFill/>
                    <a:ln w="9525">
                      <a:noFill/>
                      <a:miter lim="800000"/>
                      <a:headEnd/>
                      <a:tailEnd/>
                    </a:ln>
                  </pic:spPr>
                </pic:pic>
              </a:graphicData>
            </a:graphic>
          </wp:inline>
        </w:drawing>
      </w:r>
      <w:r w:rsidRPr="00084655">
        <w:br/>
      </w:r>
      <w:r w:rsidRPr="00084655">
        <w:br/>
      </w:r>
    </w:p>
    <w:p w:rsidR="00043400" w:rsidRDefault="002A0FFE" w:rsidP="00BA3445">
      <w:pPr>
        <w:numPr>
          <w:ilvl w:val="1"/>
          <w:numId w:val="2"/>
        </w:numPr>
      </w:pPr>
      <w:r w:rsidRPr="00084655">
        <w:t xml:space="preserve">Multiple selection list: 0:N elements can be selected/deselected from the list by using ctrl and the mouse button. Note that the expressions built from the selected elements are logically related by OR </w:t>
      </w:r>
      <w:r w:rsidR="00F21869">
        <w:t>and not by</w:t>
      </w:r>
      <w:r w:rsidRPr="00084655">
        <w:t xml:space="preserve"> AND. I.e. the resulting expression has the SQL syntax ‘field_name in (&lt;id&gt; [, &lt;id&gt;])’.</w:t>
      </w:r>
      <w:r w:rsidRPr="00084655">
        <w:br/>
      </w:r>
      <w:r w:rsidRPr="00084655">
        <w:br/>
      </w:r>
      <w:r w:rsidRPr="00084655">
        <w:br/>
      </w:r>
      <w:r w:rsidR="00410FC7">
        <w:rPr>
          <w:noProof/>
          <w:lang w:val="en-AU" w:eastAsia="ja-JP"/>
        </w:rPr>
        <w:drawing>
          <wp:inline distT="0" distB="0" distL="0" distR="0">
            <wp:extent cx="2021840" cy="822960"/>
            <wp:effectExtent l="25400" t="0" r="1016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0"/>
                    <a:srcRect/>
                    <a:stretch>
                      <a:fillRect/>
                    </a:stretch>
                  </pic:blipFill>
                  <pic:spPr bwMode="auto">
                    <a:xfrm>
                      <a:off x="0" y="0"/>
                      <a:ext cx="2021840" cy="822960"/>
                    </a:xfrm>
                    <a:prstGeom prst="rect">
                      <a:avLst/>
                    </a:prstGeom>
                    <a:noFill/>
                    <a:ln w="9525">
                      <a:noFill/>
                      <a:miter lim="800000"/>
                      <a:headEnd/>
                      <a:tailEnd/>
                    </a:ln>
                  </pic:spPr>
                </pic:pic>
              </a:graphicData>
            </a:graphic>
          </wp:inline>
        </w:drawing>
      </w:r>
      <w:r w:rsidR="00043400">
        <w:br/>
      </w:r>
    </w:p>
    <w:p w:rsidR="0071295D" w:rsidRDefault="00043400" w:rsidP="00BA3445">
      <w:pPr>
        <w:numPr>
          <w:ilvl w:val="1"/>
          <w:numId w:val="2"/>
        </w:numPr>
      </w:pPr>
      <w:r>
        <w:t xml:space="preserve">Time restrictions: </w:t>
      </w:r>
      <w:r w:rsidR="00965234">
        <w:t>these are set b</w:t>
      </w:r>
      <w:r w:rsidR="00986EE7">
        <w:t>y selecting start and end dates. Time restrictions are easily reset my clicking on the reset buttons.</w:t>
      </w:r>
      <w:r>
        <w:br/>
      </w:r>
      <w:r>
        <w:br/>
      </w:r>
      <w:r>
        <w:br/>
      </w:r>
      <w:r w:rsidR="00986EE7">
        <w:rPr>
          <w:noProof/>
          <w:lang w:val="en-AU" w:eastAsia="ja-JP"/>
        </w:rPr>
        <w:drawing>
          <wp:inline distT="0" distB="0" distL="0" distR="0">
            <wp:extent cx="4307929" cy="885190"/>
            <wp:effectExtent l="25400" t="0" r="10071" b="0"/>
            <wp:docPr id="18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1"/>
                    <a:srcRect/>
                    <a:stretch>
                      <a:fillRect/>
                    </a:stretch>
                  </pic:blipFill>
                  <pic:spPr bwMode="auto">
                    <a:xfrm>
                      <a:off x="0" y="0"/>
                      <a:ext cx="4309899" cy="885595"/>
                    </a:xfrm>
                    <a:prstGeom prst="rect">
                      <a:avLst/>
                    </a:prstGeom>
                    <a:noFill/>
                    <a:ln w="9525">
                      <a:noFill/>
                      <a:miter lim="800000"/>
                      <a:headEnd/>
                      <a:tailEnd/>
                    </a:ln>
                  </pic:spPr>
                </pic:pic>
              </a:graphicData>
            </a:graphic>
          </wp:inline>
        </w:drawing>
      </w:r>
      <w:r>
        <w:br/>
      </w:r>
    </w:p>
    <w:p w:rsidR="002A0FFE" w:rsidRPr="00084655" w:rsidRDefault="0071295D" w:rsidP="00BA3445">
      <w:pPr>
        <w:numPr>
          <w:ilvl w:val="1"/>
          <w:numId w:val="2"/>
        </w:numPr>
      </w:pPr>
      <w:r>
        <w:t>Generic Metadata restrictions: from SPECCHIO version 2.2.0 onwards, a further query field to search for specific data in the generic metadata table is included. To add another query condition, click on “add condition” and select a field from the drop down menu. You can search specifically for a certain value by using the equals operator “=” or for similar entry with the “Like” operator and by using standard SQL wildcards (%, _). You can combine as many such conditions as you want. To remove one condition, right click on the condition and select “remove condition”.</w:t>
      </w:r>
      <w:r>
        <w:br/>
      </w:r>
      <w:r>
        <w:br/>
      </w:r>
      <w:r>
        <w:rPr>
          <w:noProof/>
          <w:lang w:val="en-AU" w:eastAsia="ja-JP"/>
        </w:rPr>
        <w:lastRenderedPageBreak/>
        <w:drawing>
          <wp:inline distT="0" distB="0" distL="0" distR="0">
            <wp:extent cx="3590925" cy="1341009"/>
            <wp:effectExtent l="25400" t="0" r="0" b="0"/>
            <wp:docPr id="20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2"/>
                    <a:srcRect/>
                    <a:stretch>
                      <a:fillRect/>
                    </a:stretch>
                  </pic:blipFill>
                  <pic:spPr bwMode="auto">
                    <a:xfrm>
                      <a:off x="0" y="0"/>
                      <a:ext cx="3587659" cy="1339789"/>
                    </a:xfrm>
                    <a:prstGeom prst="rect">
                      <a:avLst/>
                    </a:prstGeom>
                    <a:noFill/>
                    <a:ln w="9525">
                      <a:noFill/>
                      <a:miter lim="800000"/>
                      <a:headEnd/>
                      <a:tailEnd/>
                    </a:ln>
                  </pic:spPr>
                </pic:pic>
              </a:graphicData>
            </a:graphic>
          </wp:inline>
        </w:drawing>
      </w:r>
      <w:r w:rsidR="002A0FFE" w:rsidRPr="00084655">
        <w:br/>
      </w:r>
      <w:r w:rsidR="002A0FFE" w:rsidRPr="00084655">
        <w:br/>
      </w:r>
    </w:p>
    <w:p w:rsidR="002A0FFE" w:rsidRPr="00084655" w:rsidRDefault="002A0FFE" w:rsidP="00BA3445"/>
    <w:p w:rsidR="00EC5677" w:rsidRDefault="00B84CD6" w:rsidP="00BA3445">
      <w:pPr>
        <w:rPr>
          <w:rFonts w:ascii="Lucida Console" w:hAnsi="Lucida Console"/>
          <w:sz w:val="18"/>
          <w:szCs w:val="18"/>
        </w:rPr>
      </w:pPr>
      <w:r>
        <w:fldChar w:fldCharType="begin"/>
      </w:r>
      <w:r w:rsidR="00625CA9">
        <w:instrText xml:space="preserve"> </w:instrText>
      </w:r>
      <w:r w:rsidR="00567E0A">
        <w:instrText>REF</w:instrText>
      </w:r>
      <w:r w:rsidR="00625CA9">
        <w:instrText xml:space="preserve"> _Ref153765004 \h </w:instrText>
      </w:r>
      <w:r>
        <w:fldChar w:fldCharType="separate"/>
      </w:r>
      <w:r w:rsidR="00CD22EF" w:rsidRPr="00084655">
        <w:t xml:space="preserve">Figure </w:t>
      </w:r>
      <w:r w:rsidR="00CD22EF">
        <w:rPr>
          <w:noProof/>
        </w:rPr>
        <w:t>54</w:t>
      </w:r>
      <w:r>
        <w:fldChar w:fldCharType="end"/>
      </w:r>
      <w:r w:rsidR="002A0FFE" w:rsidRPr="00084655">
        <w:t xml:space="preserve"> and </w:t>
      </w:r>
      <w:r>
        <w:fldChar w:fldCharType="begin"/>
      </w:r>
      <w:r w:rsidR="00625CA9">
        <w:instrText xml:space="preserve"> </w:instrText>
      </w:r>
      <w:r w:rsidR="00567E0A">
        <w:instrText>REF</w:instrText>
      </w:r>
      <w:r w:rsidR="00625CA9">
        <w:instrText xml:space="preserve"> _Ref153765009 \h </w:instrText>
      </w:r>
      <w:r>
        <w:fldChar w:fldCharType="separate"/>
      </w:r>
      <w:r w:rsidR="00CD22EF" w:rsidRPr="00084655">
        <w:t xml:space="preserve">Figure </w:t>
      </w:r>
      <w:r w:rsidR="00CD22EF">
        <w:rPr>
          <w:noProof/>
        </w:rPr>
        <w:t>55</w:t>
      </w:r>
      <w:r>
        <w:fldChar w:fldCharType="end"/>
      </w:r>
      <w:r w:rsidR="002A0FFE" w:rsidRPr="00084655">
        <w:t xml:space="preserve"> show the query condition tab with some of the fields filled. The SQL query resulting from these entries is as follows:</w:t>
      </w:r>
      <w:r w:rsidR="002A0FFE" w:rsidRPr="00084655">
        <w:br/>
      </w:r>
      <w:r w:rsidR="002A0FFE" w:rsidRPr="00084655">
        <w:br/>
      </w:r>
      <w:r w:rsidR="00EC5677" w:rsidRPr="00EC5677">
        <w:rPr>
          <w:rFonts w:ascii="Lucida Console" w:hAnsi="Lucida Console"/>
          <w:sz w:val="18"/>
          <w:szCs w:val="18"/>
        </w:rPr>
        <w:t xml:space="preserve">SELECT count(*) </w:t>
      </w:r>
    </w:p>
    <w:p w:rsidR="00EC5677" w:rsidRDefault="00EC5677" w:rsidP="00BA3445">
      <w:pPr>
        <w:rPr>
          <w:rFonts w:ascii="Lucida Console" w:hAnsi="Lucida Console"/>
          <w:sz w:val="18"/>
          <w:szCs w:val="18"/>
        </w:rPr>
      </w:pPr>
      <w:r w:rsidRPr="00EC5677">
        <w:rPr>
          <w:rFonts w:ascii="Lucida Console" w:hAnsi="Lucida Console"/>
          <w:sz w:val="18"/>
          <w:szCs w:val="18"/>
        </w:rPr>
        <w:t xml:space="preserve">FROM spectrum, campaign, specchio_user, position, sampling_geometry </w:t>
      </w:r>
    </w:p>
    <w:p w:rsidR="00F21869" w:rsidRDefault="00EC5677" w:rsidP="00BA3445">
      <w:pPr>
        <w:rPr>
          <w:rFonts w:ascii="Lucida Console" w:hAnsi="Lucida Console"/>
          <w:sz w:val="18"/>
          <w:szCs w:val="18"/>
        </w:rPr>
      </w:pPr>
      <w:r w:rsidRPr="00EC5677">
        <w:rPr>
          <w:rFonts w:ascii="Lucida Console" w:hAnsi="Lucida Console"/>
          <w:sz w:val="18"/>
          <w:szCs w:val="18"/>
        </w:rPr>
        <w:t>WHERE (specchio_user.first_name like 'spe%' OR specchio_user.last_name like 'spe%') AND spectrum.landcover_id = '49' AND (position.latitude &gt;= -50.0 AND position.latitude &lt;= -30.0) AND (position.altitude &gt;= 30.0 AND position.altitude &lt;= 70.0) AND (sampling_geometry.illumination_zenith &gt;= 40.0 AND sampling_geometry.illumination_zenith &lt;= 50.0) AND spectrum.measurement_unit_id = '1' AND spectrum.illumination_source_id = '1' AND spectrum.instrument_id = '1' AND spectrum.campaign_id = campaign.campaign_id AND spectrum.user_id = specchio_user.user_id AND spectrum.position_id = position.position_id AND spectrum.sampling_geometry_id = sampling_geometry.sampling_geometry_id AND campaign.user_id = specchio_user.user_id AND specchio_user.user_id = position.user_id AND specchio_user.user_id = sampling_geometry.user_id</w:t>
      </w:r>
    </w:p>
    <w:p w:rsidR="00F21869" w:rsidRDefault="00F21869" w:rsidP="00BA3445">
      <w:pPr>
        <w:rPr>
          <w:rFonts w:ascii="Lucida Console" w:hAnsi="Lucida Console"/>
          <w:sz w:val="18"/>
          <w:szCs w:val="18"/>
        </w:rPr>
      </w:pPr>
    </w:p>
    <w:p w:rsidR="002A0FFE" w:rsidRPr="00084655" w:rsidRDefault="002A0FFE" w:rsidP="00BA3445">
      <w:pPr>
        <w:rPr>
          <w:rFonts w:ascii="Lucida Console" w:hAnsi="Lucida Console"/>
          <w:sz w:val="18"/>
          <w:szCs w:val="18"/>
        </w:rPr>
      </w:pPr>
    </w:p>
    <w:p w:rsidR="002A0FFE" w:rsidRPr="00084655" w:rsidRDefault="0071295D" w:rsidP="00BA3445">
      <w:r>
        <w:rPr>
          <w:noProof/>
          <w:lang w:val="en-AU" w:eastAsia="ja-JP"/>
        </w:rPr>
        <w:lastRenderedPageBreak/>
        <w:drawing>
          <wp:inline distT="0" distB="0" distL="0" distR="0">
            <wp:extent cx="5580380" cy="5528496"/>
            <wp:effectExtent l="25400" t="0" r="7620" b="0"/>
            <wp:docPr id="19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3"/>
                    <a:srcRect/>
                    <a:stretch>
                      <a:fillRect/>
                    </a:stretch>
                  </pic:blipFill>
                  <pic:spPr bwMode="auto">
                    <a:xfrm>
                      <a:off x="0" y="0"/>
                      <a:ext cx="5580380" cy="5528496"/>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165" w:name="_Ref153765004"/>
      <w:r w:rsidRPr="00084655">
        <w:t xml:space="preserve">Figure </w:t>
      </w:r>
      <w:r w:rsidR="00B84CD6">
        <w:fldChar w:fldCharType="begin"/>
      </w:r>
      <w:r w:rsidR="00FB7375">
        <w:instrText xml:space="preserve"> </w:instrText>
      </w:r>
      <w:r w:rsidR="00567E0A">
        <w:instrText>SEQ</w:instrText>
      </w:r>
      <w:r w:rsidR="00FB7375">
        <w:instrText xml:space="preserve"> Figure \* ARABIC </w:instrText>
      </w:r>
      <w:r w:rsidR="00B84CD6">
        <w:fldChar w:fldCharType="separate"/>
      </w:r>
      <w:r w:rsidR="00CD22EF">
        <w:rPr>
          <w:noProof/>
        </w:rPr>
        <w:t>54</w:t>
      </w:r>
      <w:r w:rsidR="00B84CD6">
        <w:rPr>
          <w:noProof/>
        </w:rPr>
        <w:fldChar w:fldCharType="end"/>
      </w:r>
      <w:bookmarkEnd w:id="165"/>
      <w:r w:rsidRPr="00084655">
        <w:t>: Query conditions tab (part 1)</w:t>
      </w:r>
    </w:p>
    <w:p w:rsidR="002A0FFE" w:rsidRPr="00084655" w:rsidRDefault="002A0FFE" w:rsidP="00BA3445"/>
    <w:p w:rsidR="002A0FFE" w:rsidRPr="00084655" w:rsidRDefault="00EE466C" w:rsidP="00BA3445">
      <w:r>
        <w:rPr>
          <w:noProof/>
          <w:lang w:val="en-AU" w:eastAsia="ja-JP"/>
        </w:rPr>
        <w:lastRenderedPageBreak/>
        <w:drawing>
          <wp:inline distT="0" distB="0" distL="0" distR="0">
            <wp:extent cx="5580380" cy="5652770"/>
            <wp:effectExtent l="0" t="0" r="0" b="0"/>
            <wp:docPr id="148" name="Bild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2-15 at 9.14.54 AM.png"/>
                    <pic:cNvPicPr/>
                  </pic:nvPicPr>
                  <pic:blipFill>
                    <a:blip r:embed="rId7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5580380" cy="5652770"/>
                    </a:xfrm>
                    <a:prstGeom prst="rect">
                      <a:avLst/>
                    </a:prstGeom>
                  </pic:spPr>
                </pic:pic>
              </a:graphicData>
            </a:graphic>
          </wp:inline>
        </w:drawing>
      </w:r>
    </w:p>
    <w:p w:rsidR="002A0FFE" w:rsidRPr="00084655" w:rsidRDefault="002A0FFE" w:rsidP="00EB49E0">
      <w:pPr>
        <w:pStyle w:val="Caption"/>
      </w:pPr>
      <w:bookmarkStart w:id="166" w:name="_Ref153765009"/>
      <w:r w:rsidRPr="00084655">
        <w:t xml:space="preserve">Figure </w:t>
      </w:r>
      <w:r w:rsidR="00B84CD6">
        <w:fldChar w:fldCharType="begin"/>
      </w:r>
      <w:r w:rsidR="00FB7375">
        <w:instrText xml:space="preserve"> </w:instrText>
      </w:r>
      <w:r w:rsidR="00567E0A">
        <w:instrText>SEQ</w:instrText>
      </w:r>
      <w:r w:rsidR="00FB7375">
        <w:instrText xml:space="preserve"> Figure \* ARABIC </w:instrText>
      </w:r>
      <w:r w:rsidR="00B84CD6">
        <w:fldChar w:fldCharType="separate"/>
      </w:r>
      <w:r w:rsidR="00CD22EF">
        <w:rPr>
          <w:noProof/>
        </w:rPr>
        <w:t>55</w:t>
      </w:r>
      <w:r w:rsidR="00B84CD6">
        <w:rPr>
          <w:noProof/>
        </w:rPr>
        <w:fldChar w:fldCharType="end"/>
      </w:r>
      <w:bookmarkEnd w:id="166"/>
      <w:r w:rsidRPr="00084655">
        <w:t>: Query conditions tab (part 2)</w:t>
      </w:r>
    </w:p>
    <w:p w:rsidR="002A0FFE" w:rsidRPr="00084655" w:rsidRDefault="002A0FFE" w:rsidP="00BA3445"/>
    <w:p w:rsidR="002A0FFE" w:rsidRPr="00084655" w:rsidRDefault="002A0FFE" w:rsidP="00BA3445">
      <w:pPr>
        <w:pStyle w:val="Heading2"/>
      </w:pPr>
      <w:bookmarkStart w:id="167" w:name="_Ref153761959"/>
      <w:bookmarkStart w:id="168" w:name="_Toc355280389"/>
      <w:r w:rsidRPr="00084655">
        <w:t>Report Generation</w:t>
      </w:r>
      <w:bookmarkEnd w:id="167"/>
      <w:bookmarkEnd w:id="168"/>
    </w:p>
    <w:p w:rsidR="0042046F" w:rsidRDefault="002A0FFE" w:rsidP="00A7583F">
      <w:pPr>
        <w:pStyle w:val="Body"/>
      </w:pPr>
      <w:r w:rsidRPr="00084655">
        <w:t xml:space="preserve">Reports are generated by selecting the ‘Show report’ button in the Query Builder (see </w:t>
      </w:r>
      <w:fldSimple w:instr=" REF _Ref153765394 \r \h  \* MERGEFORMAT ">
        <w:r w:rsidR="00CD22EF">
          <w:t>6.6</w:t>
        </w:r>
      </w:fldSimple>
      <w:r w:rsidR="0042046F">
        <w:t>).</w:t>
      </w:r>
    </w:p>
    <w:p w:rsidR="0042046F" w:rsidRDefault="002A0FFE" w:rsidP="00A7583F">
      <w:pPr>
        <w:pStyle w:val="Body"/>
      </w:pPr>
      <w:r w:rsidRPr="00084655">
        <w:t xml:space="preserve">The report consists of a Java frame displaying </w:t>
      </w:r>
      <w:r w:rsidR="0042046F">
        <w:t>the first of the spectra reports, as shown below.</w:t>
      </w:r>
    </w:p>
    <w:p w:rsidR="0042046F" w:rsidRDefault="0042046F" w:rsidP="00EB49E0">
      <w:pPr>
        <w:pStyle w:val="Figure"/>
      </w:pPr>
      <w:r>
        <w:rPr>
          <w:lang w:val="en-AU"/>
        </w:rPr>
        <w:lastRenderedPageBreak/>
        <w:drawing>
          <wp:inline distT="0" distB="0" distL="0" distR="0">
            <wp:extent cx="4221786" cy="6582229"/>
            <wp:effectExtent l="19050" t="0" r="7314" b="0"/>
            <wp:docPr id="10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5"/>
                    <a:srcRect/>
                    <a:stretch>
                      <a:fillRect/>
                    </a:stretch>
                  </pic:blipFill>
                  <pic:spPr bwMode="auto">
                    <a:xfrm>
                      <a:off x="0" y="0"/>
                      <a:ext cx="4221639" cy="6582000"/>
                    </a:xfrm>
                    <a:prstGeom prst="rect">
                      <a:avLst/>
                    </a:prstGeom>
                    <a:noFill/>
                    <a:ln w="9525">
                      <a:noFill/>
                      <a:miter lim="800000"/>
                      <a:headEnd/>
                      <a:tailEnd/>
                    </a:ln>
                  </pic:spPr>
                </pic:pic>
              </a:graphicData>
            </a:graphic>
          </wp:inline>
        </w:drawing>
      </w:r>
    </w:p>
    <w:p w:rsidR="0042046F" w:rsidRPr="00084655" w:rsidRDefault="0042046F" w:rsidP="00EB49E0">
      <w:pPr>
        <w:pStyle w:val="Caption"/>
      </w:pPr>
      <w:r w:rsidRPr="00084655">
        <w:t xml:space="preserve">Figure </w:t>
      </w:r>
      <w:fldSimple w:instr=" SEQ Figure \* ARABIC ">
        <w:r w:rsidR="00CD22EF">
          <w:rPr>
            <w:noProof/>
          </w:rPr>
          <w:t>56</w:t>
        </w:r>
      </w:fldSimple>
      <w:r w:rsidRPr="00084655">
        <w:t>: Spectrum report frame</w:t>
      </w:r>
    </w:p>
    <w:p w:rsidR="0042046F" w:rsidRDefault="0042046F" w:rsidP="00A7583F">
      <w:pPr>
        <w:pStyle w:val="Body"/>
      </w:pPr>
      <w:r>
        <w:t xml:space="preserve">Just below the </w:t>
      </w:r>
      <w:r w:rsidR="00CC6173">
        <w:t xml:space="preserve">Spectrum </w:t>
      </w:r>
      <w:r>
        <w:t xml:space="preserve">graph, the number of </w:t>
      </w:r>
      <w:r w:rsidR="00CC6173">
        <w:t xml:space="preserve">Spectra </w:t>
      </w:r>
      <w:r>
        <w:t xml:space="preserve">graphs in the report is shown with a control to allow you select which </w:t>
      </w:r>
      <w:r w:rsidR="00CC6173">
        <w:t xml:space="preserve">Spectrum </w:t>
      </w:r>
      <w:r>
        <w:t>graph you wish to display.</w:t>
      </w:r>
    </w:p>
    <w:p w:rsidR="0042046F" w:rsidRDefault="0042046F" w:rsidP="00EB49E0">
      <w:pPr>
        <w:pStyle w:val="Figure"/>
      </w:pPr>
      <w:r>
        <w:rPr>
          <w:lang w:val="en-AU"/>
        </w:rPr>
        <w:drawing>
          <wp:inline distT="0" distB="0" distL="0" distR="0">
            <wp:extent cx="1631042" cy="268514"/>
            <wp:effectExtent l="19050" t="0" r="7258" b="0"/>
            <wp:docPr id="11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5"/>
                    <a:srcRect l="30338" t="32194" r="31040" b="63722"/>
                    <a:stretch>
                      <a:fillRect/>
                    </a:stretch>
                  </pic:blipFill>
                  <pic:spPr bwMode="auto">
                    <a:xfrm>
                      <a:off x="0" y="0"/>
                      <a:ext cx="1631042" cy="268514"/>
                    </a:xfrm>
                    <a:prstGeom prst="rect">
                      <a:avLst/>
                    </a:prstGeom>
                    <a:noFill/>
                    <a:ln w="9525">
                      <a:noFill/>
                      <a:miter lim="800000"/>
                      <a:headEnd/>
                      <a:tailEnd/>
                    </a:ln>
                  </pic:spPr>
                </pic:pic>
              </a:graphicData>
            </a:graphic>
          </wp:inline>
        </w:drawing>
      </w:r>
    </w:p>
    <w:p w:rsidR="0042046F" w:rsidRPr="00084655" w:rsidRDefault="0042046F" w:rsidP="00EB49E0">
      <w:pPr>
        <w:pStyle w:val="Caption"/>
      </w:pPr>
      <w:r w:rsidRPr="00084655">
        <w:t xml:space="preserve">Figure </w:t>
      </w:r>
      <w:fldSimple w:instr=" SEQ Figure \* ARABIC ">
        <w:r w:rsidR="00CD22EF">
          <w:rPr>
            <w:noProof/>
          </w:rPr>
          <w:t>57</w:t>
        </w:r>
      </w:fldSimple>
      <w:r w:rsidRPr="00084655">
        <w:t xml:space="preserve">: Spectrum </w:t>
      </w:r>
      <w:r>
        <w:t>Graph selection control</w:t>
      </w:r>
    </w:p>
    <w:p w:rsidR="0042046F" w:rsidRDefault="0042046F" w:rsidP="00A7583F">
      <w:pPr>
        <w:pStyle w:val="Body"/>
      </w:pPr>
      <w:r>
        <w:t>Click on the up and down arrows to cause the spectrum graph display to cycle through the available spectra.</w:t>
      </w:r>
      <w:r w:rsidR="00D07FCC">
        <w:t xml:space="preserve"> The selected graph is displayed after a short processing delay.</w:t>
      </w:r>
    </w:p>
    <w:p w:rsidR="00CC6173" w:rsidRDefault="00CC6173" w:rsidP="00A7583F">
      <w:pPr>
        <w:pStyle w:val="Body"/>
      </w:pPr>
      <w:r>
        <w:lastRenderedPageBreak/>
        <w:t>Specchio scales t</w:t>
      </w:r>
      <w:r w:rsidR="00D07FCC" w:rsidRPr="00084655">
        <w:t xml:space="preserve">he </w:t>
      </w:r>
      <w:r>
        <w:t>graph’s Y A</w:t>
      </w:r>
      <w:r w:rsidR="00D07FCC" w:rsidRPr="00084655">
        <w:t xml:space="preserve">xis </w:t>
      </w:r>
      <w:r>
        <w:t xml:space="preserve">for Spectra with </w:t>
      </w:r>
      <w:r w:rsidRPr="00A307F9">
        <w:rPr>
          <w:rStyle w:val="GUIWord"/>
        </w:rPr>
        <w:t>Measurement unit</w:t>
      </w:r>
      <w:r>
        <w:t xml:space="preserve"> set to </w:t>
      </w:r>
      <w:r w:rsidRPr="00A307F9">
        <w:rPr>
          <w:rStyle w:val="GUIWord"/>
        </w:rPr>
        <w:t>Reflectance</w:t>
      </w:r>
      <w:r>
        <w:t xml:space="preserve"> </w:t>
      </w:r>
      <w:r w:rsidR="00D07FCC" w:rsidRPr="00084655">
        <w:t xml:space="preserve">to </w:t>
      </w:r>
      <w:r w:rsidR="00A307F9" w:rsidRPr="00084655">
        <w:t xml:space="preserve">display </w:t>
      </w:r>
      <w:r w:rsidR="00D07FCC" w:rsidRPr="00084655">
        <w:t xml:space="preserve">correctly even when </w:t>
      </w:r>
      <w:r>
        <w:t xml:space="preserve">there is </w:t>
      </w:r>
      <w:r w:rsidR="00D07FCC" w:rsidRPr="00084655">
        <w:t xml:space="preserve">strong atmospheric noise in the usual regions of 1350-1440nm, 1790-1980nm and 2360-2500nm. </w:t>
      </w:r>
      <w:r w:rsidR="00A307F9">
        <w:t>For these graphs, t</w:t>
      </w:r>
      <w:r>
        <w:t xml:space="preserve">he maximum Y value is set by </w:t>
      </w:r>
      <w:r w:rsidR="00D07FCC" w:rsidRPr="00084655">
        <w:t>calculating the mean and standard deviation in the wavelength region 300-1200nm</w:t>
      </w:r>
      <w:r>
        <w:t xml:space="preserve"> and then setting...</w:t>
      </w:r>
    </w:p>
    <w:p w:rsidR="00CC6173" w:rsidRPr="00A307F9" w:rsidRDefault="00CC6173" w:rsidP="00A307F9">
      <w:pPr>
        <w:pStyle w:val="Formula"/>
      </w:pPr>
      <w:r w:rsidRPr="00A307F9">
        <w:t>Max Y Axis value = Mean + 3 * StdDev</w:t>
      </w:r>
    </w:p>
    <w:p w:rsidR="00D07FCC" w:rsidRPr="00084655" w:rsidRDefault="00D07FCC" w:rsidP="00A7583F">
      <w:pPr>
        <w:pStyle w:val="Body"/>
      </w:pPr>
      <w:r w:rsidRPr="00084655">
        <w:t xml:space="preserve">Spectra having no sensor definition </w:t>
      </w:r>
      <w:r w:rsidR="00A307F9">
        <w:t>are</w:t>
      </w:r>
      <w:r w:rsidRPr="00084655">
        <w:t xml:space="preserve"> be plotted.</w:t>
      </w:r>
      <w:r>
        <w:t xml:space="preserve"> </w:t>
      </w:r>
    </w:p>
    <w:p w:rsidR="00D07FCC" w:rsidRPr="00084655" w:rsidRDefault="00D07FCC" w:rsidP="00A7583F">
      <w:pPr>
        <w:pStyle w:val="Body"/>
      </w:pPr>
      <w:r w:rsidRPr="00084655">
        <w:t>For sensors comprising broad and narrow band elements (e.g. MFR) only the narrow bands will be plotted.</w:t>
      </w:r>
    </w:p>
    <w:p w:rsidR="0042046F" w:rsidRDefault="0042046F" w:rsidP="00A7583F">
      <w:pPr>
        <w:pStyle w:val="Body"/>
      </w:pPr>
      <w:r>
        <w:t xml:space="preserve">Below </w:t>
      </w:r>
      <w:r w:rsidR="00D07FCC">
        <w:t>the Spectrum Graph selection control</w:t>
      </w:r>
      <w:r>
        <w:t xml:space="preserve"> are the Metadata selection check boxes.</w:t>
      </w:r>
    </w:p>
    <w:p w:rsidR="0042046F" w:rsidRDefault="0042046F" w:rsidP="00EB49E0">
      <w:pPr>
        <w:pStyle w:val="Figure"/>
      </w:pPr>
      <w:r>
        <w:rPr>
          <w:lang w:val="en-AU"/>
        </w:rPr>
        <w:drawing>
          <wp:inline distT="0" distB="0" distL="0" distR="0">
            <wp:extent cx="3851456" cy="1277257"/>
            <wp:effectExtent l="19050" t="0" r="0" b="0"/>
            <wp:docPr id="12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5"/>
                    <a:srcRect l="4536" t="36053" r="4239" b="44542"/>
                    <a:stretch>
                      <a:fillRect/>
                    </a:stretch>
                  </pic:blipFill>
                  <pic:spPr bwMode="auto">
                    <a:xfrm>
                      <a:off x="0" y="0"/>
                      <a:ext cx="3851456" cy="1277257"/>
                    </a:xfrm>
                    <a:prstGeom prst="rect">
                      <a:avLst/>
                    </a:prstGeom>
                    <a:noFill/>
                    <a:ln w="9525">
                      <a:noFill/>
                      <a:miter lim="800000"/>
                      <a:headEnd/>
                      <a:tailEnd/>
                    </a:ln>
                  </pic:spPr>
                </pic:pic>
              </a:graphicData>
            </a:graphic>
          </wp:inline>
        </w:drawing>
      </w:r>
    </w:p>
    <w:p w:rsidR="0042046F" w:rsidRPr="00084655" w:rsidRDefault="0042046F" w:rsidP="00EB49E0">
      <w:pPr>
        <w:pStyle w:val="Caption"/>
      </w:pPr>
      <w:r w:rsidRPr="00084655">
        <w:t xml:space="preserve">Figure </w:t>
      </w:r>
      <w:fldSimple w:instr=" SEQ Figure \* ARABIC ">
        <w:r w:rsidR="00CD22EF">
          <w:rPr>
            <w:noProof/>
          </w:rPr>
          <w:t>58</w:t>
        </w:r>
      </w:fldSimple>
      <w:r w:rsidRPr="00084655">
        <w:t>: Spectrum report frame</w:t>
      </w:r>
      <w:r w:rsidR="00A307F9">
        <w:t xml:space="preserve"> Metadata selection</w:t>
      </w:r>
    </w:p>
    <w:p w:rsidR="0042046F" w:rsidRDefault="0042046F" w:rsidP="00A7583F">
      <w:pPr>
        <w:pStyle w:val="Body"/>
      </w:pPr>
      <w:r>
        <w:t>Check or uncheck these boxes to cause the related Metadata to be displayed in the Metadata display panel which is immediately below these check boxes. The changes are reflected in the display</w:t>
      </w:r>
      <w:r w:rsidRPr="0042046F">
        <w:t xml:space="preserve"> </w:t>
      </w:r>
      <w:r>
        <w:t>after a short processing delay.</w:t>
      </w:r>
    </w:p>
    <w:p w:rsidR="002A0FFE" w:rsidRDefault="00A307F9" w:rsidP="00A7583F">
      <w:pPr>
        <w:pStyle w:val="Body"/>
      </w:pPr>
      <w:r w:rsidRPr="00A307F9">
        <w:rPr>
          <w:rStyle w:val="DocActionChar"/>
        </w:rPr>
        <w:t xml:space="preserve">%%% Maybe not up to date. </w:t>
      </w:r>
      <w:r w:rsidR="002A0FFE" w:rsidRPr="00084655">
        <w:t xml:space="preserve">Pictures </w:t>
      </w:r>
      <w:r w:rsidR="00D07FCC">
        <w:t xml:space="preserve">or PDFs </w:t>
      </w:r>
      <w:r w:rsidR="002A0FFE" w:rsidRPr="00084655">
        <w:t xml:space="preserve">saved for a spectrum can be displayed by clicking on the </w:t>
      </w:r>
      <w:r w:rsidR="002A0FFE" w:rsidRPr="00D07FCC">
        <w:rPr>
          <w:rStyle w:val="ActionButton"/>
        </w:rPr>
        <w:t>Show</w:t>
      </w:r>
      <w:r>
        <w:rPr>
          <w:rStyle w:val="ActionButton"/>
        </w:rPr>
        <w:t> </w:t>
      </w:r>
      <w:r w:rsidR="002A0FFE" w:rsidRPr="00D07FCC">
        <w:rPr>
          <w:rStyle w:val="ActionButton"/>
        </w:rPr>
        <w:t>pictures</w:t>
      </w:r>
      <w:r w:rsidR="002A0FFE" w:rsidRPr="00084655">
        <w:t xml:space="preserve"> </w:t>
      </w:r>
      <w:r w:rsidR="00D07FCC">
        <w:t xml:space="preserve">or </w:t>
      </w:r>
      <w:r w:rsidR="00D07FCC" w:rsidRPr="00D07FCC">
        <w:rPr>
          <w:rStyle w:val="ActionButton"/>
        </w:rPr>
        <w:t>Show</w:t>
      </w:r>
      <w:r>
        <w:rPr>
          <w:rStyle w:val="ActionButton"/>
        </w:rPr>
        <w:t> </w:t>
      </w:r>
      <w:r w:rsidR="00D07FCC" w:rsidRPr="00D07FCC">
        <w:rPr>
          <w:rStyle w:val="ActionButton"/>
        </w:rPr>
        <w:t>PDFs</w:t>
      </w:r>
      <w:r w:rsidR="00D07FCC">
        <w:t xml:space="preserve"> buttons in the respective Metadata sections.</w:t>
      </w:r>
      <w:r w:rsidR="002A0FFE" w:rsidRPr="00084655">
        <w:t xml:space="preserve"> This will bring up a new frame containing all pictures of this spectrum (see </w:t>
      </w:r>
      <w:r w:rsidR="00B84CD6">
        <w:fldChar w:fldCharType="begin"/>
      </w:r>
      <w:r w:rsidR="00A30B2D">
        <w:instrText xml:space="preserve"> REF _Ref153766013 \h </w:instrText>
      </w:r>
      <w:r w:rsidR="00B84CD6">
        <w:fldChar w:fldCharType="separate"/>
      </w:r>
      <w:r w:rsidR="00CD22EF" w:rsidRPr="00084655">
        <w:t xml:space="preserve">Figure </w:t>
      </w:r>
      <w:r w:rsidR="00CD22EF">
        <w:rPr>
          <w:noProof/>
        </w:rPr>
        <w:t>59</w:t>
      </w:r>
      <w:r w:rsidR="00B84CD6">
        <w:fldChar w:fldCharType="end"/>
      </w:r>
      <w:r w:rsidR="002A0FFE" w:rsidRPr="00084655">
        <w:t>).</w:t>
      </w:r>
    </w:p>
    <w:p w:rsidR="002A0FFE" w:rsidRPr="00084655" w:rsidRDefault="00D07FCC" w:rsidP="00EB49E0">
      <w:pPr>
        <w:pStyle w:val="Figure"/>
      </w:pPr>
      <w:r>
        <w:rPr>
          <w:lang w:val="en-AU"/>
        </w:rPr>
        <w:drawing>
          <wp:inline distT="0" distB="0" distL="0" distR="0">
            <wp:extent cx="2814320" cy="2306320"/>
            <wp:effectExtent l="25400" t="0" r="5080" b="0"/>
            <wp:docPr id="144"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76"/>
                    <a:srcRect/>
                    <a:stretch>
                      <a:fillRect/>
                    </a:stretch>
                  </pic:blipFill>
                  <pic:spPr bwMode="auto">
                    <a:xfrm>
                      <a:off x="0" y="0"/>
                      <a:ext cx="2814320" cy="2306320"/>
                    </a:xfrm>
                    <a:prstGeom prst="rect">
                      <a:avLst/>
                    </a:prstGeom>
                    <a:noFill/>
                    <a:ln w="9525">
                      <a:noFill/>
                      <a:miter lim="800000"/>
                      <a:headEnd/>
                      <a:tailEnd/>
                    </a:ln>
                  </pic:spPr>
                </pic:pic>
              </a:graphicData>
            </a:graphic>
          </wp:inline>
        </w:drawing>
      </w:r>
    </w:p>
    <w:p w:rsidR="002A0FFE" w:rsidRPr="00084655" w:rsidRDefault="00D07FCC" w:rsidP="00EB49E0">
      <w:pPr>
        <w:pStyle w:val="Caption"/>
      </w:pPr>
      <w:bookmarkStart w:id="169" w:name="_Ref153766013"/>
      <w:r w:rsidRPr="00084655">
        <w:t xml:space="preserve">Figure </w:t>
      </w:r>
      <w:fldSimple w:instr=" SEQ Figure \* ARABIC ">
        <w:r w:rsidR="00CD22EF">
          <w:rPr>
            <w:noProof/>
          </w:rPr>
          <w:t>59</w:t>
        </w:r>
      </w:fldSimple>
      <w:bookmarkEnd w:id="169"/>
      <w:r w:rsidRPr="00084655">
        <w:t>: Spectrum report picture frame</w:t>
      </w:r>
    </w:p>
    <w:p w:rsidR="002A0FFE" w:rsidRDefault="002A0FFE" w:rsidP="00BA3445">
      <w:pPr>
        <w:pStyle w:val="Heading2"/>
      </w:pPr>
      <w:bookmarkStart w:id="170" w:name="_Ref153761992"/>
      <w:bookmarkStart w:id="171" w:name="_Ref157230540"/>
      <w:bookmarkStart w:id="172" w:name="_Toc355280390"/>
      <w:r w:rsidRPr="00084655">
        <w:t>File Output</w:t>
      </w:r>
      <w:bookmarkEnd w:id="170"/>
      <w:bookmarkEnd w:id="171"/>
      <w:bookmarkEnd w:id="172"/>
    </w:p>
    <w:p w:rsidR="00F9247D" w:rsidRPr="00F9247D" w:rsidRDefault="00F9247D" w:rsidP="00A7583F">
      <w:pPr>
        <w:pStyle w:val="DocAction"/>
      </w:pPr>
      <w:r>
        <w:t>%%% File output does not seem to be supported in my app. Is this because the Show Report function is changed and the functionality has been removed?</w:t>
      </w:r>
      <w:r w:rsidR="002943C3">
        <w:t xml:space="preserve"> From later in the </w:t>
      </w:r>
      <w:r w:rsidR="002943C3">
        <w:lastRenderedPageBreak/>
        <w:t>doc, I note that there is a File Export option next to Show Report, so may</w:t>
      </w:r>
      <w:r w:rsidR="00A307F9">
        <w:t>be</w:t>
      </w:r>
      <w:r w:rsidR="002943C3">
        <w:t xml:space="preserve"> the doc is just wrong on this point.</w:t>
      </w:r>
    </w:p>
    <w:p w:rsidR="002A0FFE" w:rsidRPr="00084655" w:rsidRDefault="002A0FFE" w:rsidP="00BA3445">
      <w:r w:rsidRPr="00084655">
        <w:t xml:space="preserve">File output is invoked by selecting the ‘Show report’ button in the Query Builder (see </w:t>
      </w:r>
      <w:r w:rsidR="00B84CD6">
        <w:fldChar w:fldCharType="begin"/>
      </w:r>
      <w:r w:rsidR="00625CA9">
        <w:instrText xml:space="preserve"> </w:instrText>
      </w:r>
      <w:r w:rsidR="00567E0A">
        <w:instrText>REF</w:instrText>
      </w:r>
      <w:r w:rsidR="00625CA9">
        <w:instrText xml:space="preserve"> _Ref153765394 \r \h </w:instrText>
      </w:r>
      <w:r w:rsidR="00B84CD6">
        <w:fldChar w:fldCharType="separate"/>
      </w:r>
      <w:r w:rsidR="00CD22EF">
        <w:t>6.6</w:t>
      </w:r>
      <w:r w:rsidR="00B84CD6">
        <w:fldChar w:fldCharType="end"/>
      </w:r>
      <w:r w:rsidRPr="00084655">
        <w:t xml:space="preserve">). A File output dialog will appear (see </w:t>
      </w:r>
      <w:r w:rsidR="00B84CD6">
        <w:fldChar w:fldCharType="begin"/>
      </w:r>
      <w:r w:rsidR="00625CA9">
        <w:instrText xml:space="preserve"> </w:instrText>
      </w:r>
      <w:r w:rsidR="00567E0A">
        <w:instrText>REF</w:instrText>
      </w:r>
      <w:r w:rsidR="00625CA9">
        <w:instrText xml:space="preserve"> _Ref153767385 \h </w:instrText>
      </w:r>
      <w:r w:rsidR="00B84CD6">
        <w:fldChar w:fldCharType="separate"/>
      </w:r>
      <w:r w:rsidR="00CD22EF" w:rsidRPr="00084655">
        <w:t xml:space="preserve">Figure </w:t>
      </w:r>
      <w:r w:rsidR="00CD22EF">
        <w:rPr>
          <w:noProof/>
        </w:rPr>
        <w:t>60</w:t>
      </w:r>
      <w:r w:rsidR="00B84CD6">
        <w:fldChar w:fldCharType="end"/>
      </w:r>
      <w:r w:rsidRPr="00084655">
        <w:t>).</w:t>
      </w:r>
    </w:p>
    <w:p w:rsidR="002A0FFE" w:rsidRPr="00084655" w:rsidRDefault="002A0FFE" w:rsidP="00BA3445">
      <w:r w:rsidRPr="00084655">
        <w:t xml:space="preserve">Two file formats are currently supported: </w:t>
      </w:r>
    </w:p>
    <w:p w:rsidR="002A0FFE" w:rsidRPr="00084655" w:rsidRDefault="002A0FFE" w:rsidP="004B4EE6">
      <w:pPr>
        <w:numPr>
          <w:ilvl w:val="0"/>
          <w:numId w:val="9"/>
        </w:numPr>
      </w:pPr>
      <w:r w:rsidRPr="00084655">
        <w:t>CSV: data is written to a text file as comma separated values. This file type can be e.g. read into Excel</w:t>
      </w:r>
    </w:p>
    <w:p w:rsidR="002A0FFE" w:rsidRPr="00084655" w:rsidRDefault="002A0FFE" w:rsidP="004B4EE6">
      <w:pPr>
        <w:numPr>
          <w:ilvl w:val="0"/>
          <w:numId w:val="9"/>
        </w:numPr>
      </w:pPr>
      <w:r w:rsidRPr="00084655">
        <w:t>ENVI SLB: ENVI spectral library file consisting of a header (&lt;file_name&gt;.hdr</w:t>
      </w:r>
      <w:r w:rsidR="00715565">
        <w:t>) and a body (&lt;file_name&gt;.slb). Spectral data are written as floating point values, either 32bit or 64bit depending on the architecture of the machine; the datatype field in header file is set accordingly (datatype 4 or 5 respectively).</w:t>
      </w:r>
    </w:p>
    <w:p w:rsidR="002A0FFE" w:rsidRPr="00084655" w:rsidRDefault="002A0FFE" w:rsidP="00BA3445"/>
    <w:p w:rsidR="002A0FFE" w:rsidRPr="00084655" w:rsidRDefault="002A0FFE" w:rsidP="00BA3445">
      <w:r w:rsidRPr="00084655">
        <w:t xml:space="preserve">A target directory must be specified by clicking on the ‘Browse’ button. All files that are created during file output will be written to this directory. Note that when using a UNIX system you may have to enter a dot as filename (cf. </w:t>
      </w:r>
      <w:r w:rsidR="00B84CD6">
        <w:fldChar w:fldCharType="begin"/>
      </w:r>
      <w:r w:rsidR="00625CA9">
        <w:instrText xml:space="preserve"> </w:instrText>
      </w:r>
      <w:r w:rsidR="00567E0A">
        <w:instrText>REF</w:instrText>
      </w:r>
      <w:r w:rsidR="00625CA9">
        <w:instrText xml:space="preserve"> _Ref157221498 \r \h </w:instrText>
      </w:r>
      <w:r w:rsidR="00B84CD6">
        <w:fldChar w:fldCharType="separate"/>
      </w:r>
      <w:r w:rsidR="00CD22EF">
        <w:rPr>
          <w:b/>
          <w:bCs/>
          <w:lang w:val="en-US"/>
        </w:rPr>
        <w:t>Error! Reference source not found.</w:t>
      </w:r>
      <w:r w:rsidR="00B84CD6">
        <w:fldChar w:fldCharType="end"/>
      </w:r>
      <w:r w:rsidRPr="00084655">
        <w:t>).</w:t>
      </w:r>
    </w:p>
    <w:p w:rsidR="002A0FFE" w:rsidRPr="00084655" w:rsidRDefault="002A0FFE" w:rsidP="00BA3445">
      <w:r w:rsidRPr="00084655">
        <w:t>A base name must be specified. This name should contain no characters that are not allowed in filenames (depending on the operating system). The base name is used to build the real filenames.</w:t>
      </w:r>
    </w:p>
    <w:p w:rsidR="002A0FFE" w:rsidRPr="00084655" w:rsidRDefault="002A0FFE" w:rsidP="00BA3445">
      <w:r w:rsidRPr="00084655">
        <w:t xml:space="preserve">Filenames use one of the following patterns: </w:t>
      </w:r>
    </w:p>
    <w:p w:rsidR="002A0FFE" w:rsidRPr="00084655" w:rsidRDefault="002A0FFE" w:rsidP="00BA3445"/>
    <w:p w:rsidR="002A0FFE" w:rsidRPr="00084655" w:rsidRDefault="002A0FFE" w:rsidP="00BA3445">
      <w:r w:rsidRPr="00084655">
        <w:t>&lt;base name&gt;_&lt;sensor_name&gt;.&lt;file extension&gt;</w:t>
      </w:r>
    </w:p>
    <w:p w:rsidR="002A0FFE" w:rsidRPr="00084655" w:rsidRDefault="002A0FFE" w:rsidP="00BA3445"/>
    <w:p w:rsidR="002A0FFE" w:rsidRPr="00084655" w:rsidRDefault="002A0FFE" w:rsidP="00BA3445">
      <w:r w:rsidRPr="00084655">
        <w:t>&lt;base name&gt;_&lt;instrument_name&gt;[cal&lt;calibration sequence number&gt;].&lt;file extension&gt;</w:t>
      </w:r>
    </w:p>
    <w:p w:rsidR="002A0FFE" w:rsidRPr="00084655" w:rsidRDefault="002A0FFE" w:rsidP="00BA3445"/>
    <w:p w:rsidR="002A0FFE" w:rsidRPr="00084655" w:rsidRDefault="002A0FFE" w:rsidP="00BA3445">
      <w:r w:rsidRPr="00084655">
        <w:t>If no instrument has been defined the sensor name will be used.</w:t>
      </w:r>
    </w:p>
    <w:p w:rsidR="002A0FFE" w:rsidRPr="00084655" w:rsidRDefault="002A0FFE" w:rsidP="00BA3445">
      <w:r w:rsidRPr="00084655">
        <w:t>If an instrument has a defined calibration then the calibration sequence number is added to the filename. If the spectra being written have been captured with different instruments or different calibrations then for each combination of instrument and calibration a separate file will be written.</w:t>
      </w:r>
    </w:p>
    <w:p w:rsidR="002A0FFE" w:rsidRPr="00084655" w:rsidRDefault="002A0FFE" w:rsidP="00BA3445">
      <w:r w:rsidRPr="00084655">
        <w:t>E.g. consider a campaign containing spectra captured with:</w:t>
      </w:r>
    </w:p>
    <w:p w:rsidR="002A0FFE" w:rsidRPr="00084655" w:rsidRDefault="002A0FFE" w:rsidP="004B4EE6">
      <w:pPr>
        <w:numPr>
          <w:ilvl w:val="0"/>
          <w:numId w:val="10"/>
        </w:numPr>
      </w:pPr>
      <w:r w:rsidRPr="00084655">
        <w:t>An ASD instrument belonging to the Institute of Natural Resources, Massey University (named INR ASD) with calibration sequence number 1</w:t>
      </w:r>
    </w:p>
    <w:p w:rsidR="002A0FFE" w:rsidRPr="00084655" w:rsidRDefault="002A0FFE" w:rsidP="004B4EE6">
      <w:pPr>
        <w:numPr>
          <w:ilvl w:val="0"/>
          <w:numId w:val="10"/>
        </w:numPr>
      </w:pPr>
      <w:r w:rsidRPr="00084655">
        <w:t>An ASD instrument belonging to the Remote Sensing Laboratories, University of Zurich (named RSL ASD 1) with no calibrations entered in the database</w:t>
      </w:r>
    </w:p>
    <w:p w:rsidR="002A0FFE" w:rsidRPr="00084655" w:rsidRDefault="002A0FFE" w:rsidP="004B4EE6">
      <w:pPr>
        <w:numPr>
          <w:ilvl w:val="0"/>
          <w:numId w:val="10"/>
        </w:numPr>
      </w:pPr>
      <w:r w:rsidRPr="00084655">
        <w:t>A GER 3700 instrument belonging to the Remote Sensing Laboratories, University of Zurich (named RSL GER 3700) with no calibrations entered in the database</w:t>
      </w:r>
    </w:p>
    <w:p w:rsidR="002A0FFE" w:rsidRPr="00084655" w:rsidRDefault="002A0FFE" w:rsidP="00BA3445"/>
    <w:p w:rsidR="002A0FFE" w:rsidRPr="00084655" w:rsidRDefault="002A0FFE" w:rsidP="00BA3445">
      <w:r w:rsidRPr="00084655">
        <w:t>A CSV file output of this campaign with the option ‘Split header and body’ results in the following files:</w:t>
      </w:r>
    </w:p>
    <w:p w:rsidR="002A0FFE" w:rsidRPr="00084655" w:rsidRDefault="002A0FFE" w:rsidP="00BA3445"/>
    <w:p w:rsidR="002A0FFE" w:rsidRPr="00084655" w:rsidRDefault="00410FC7" w:rsidP="00BA3445">
      <w:r>
        <w:rPr>
          <w:noProof/>
          <w:lang w:val="en-AU" w:eastAsia="ja-JP"/>
        </w:rPr>
        <w:drawing>
          <wp:inline distT="0" distB="0" distL="0" distR="0">
            <wp:extent cx="2143760" cy="1026160"/>
            <wp:effectExtent l="2540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7"/>
                    <a:srcRect/>
                    <a:stretch>
                      <a:fillRect/>
                    </a:stretch>
                  </pic:blipFill>
                  <pic:spPr bwMode="auto">
                    <a:xfrm>
                      <a:off x="0" y="0"/>
                      <a:ext cx="2143760" cy="1026160"/>
                    </a:xfrm>
                    <a:prstGeom prst="rect">
                      <a:avLst/>
                    </a:prstGeom>
                    <a:noFill/>
                    <a:ln w="9525">
                      <a:noFill/>
                      <a:miter lim="800000"/>
                      <a:headEnd/>
                      <a:tailEnd/>
                    </a:ln>
                  </pic:spPr>
                </pic:pic>
              </a:graphicData>
            </a:graphic>
          </wp:inline>
        </w:drawing>
      </w:r>
    </w:p>
    <w:p w:rsidR="002A0FFE" w:rsidRPr="00084655" w:rsidRDefault="002A0FFE" w:rsidP="00BA3445"/>
    <w:p w:rsidR="002A0FFE" w:rsidRPr="00084655" w:rsidRDefault="002A0FFE" w:rsidP="00BA3445">
      <w:r w:rsidRPr="00084655">
        <w:lastRenderedPageBreak/>
        <w:t>The option ‘Split header and body’ is only available for CSV files (ENVI SLBs are automatically split into header and body).</w:t>
      </w:r>
    </w:p>
    <w:p w:rsidR="002A0FFE" w:rsidRPr="00084655" w:rsidRDefault="002A0FFE" w:rsidP="00BA3445">
      <w:r w:rsidRPr="00084655">
        <w:t>Two time formats are possible. Select the Milliseconds if you easily want to plot a timeline.</w:t>
      </w:r>
    </w:p>
    <w:p w:rsidR="002A0FFE" w:rsidRPr="00084655" w:rsidRDefault="002A0FFE" w:rsidP="00BA3445"/>
    <w:p w:rsidR="002A0FFE" w:rsidRPr="00084655" w:rsidRDefault="00410FC7" w:rsidP="00BA3445">
      <w:r>
        <w:rPr>
          <w:noProof/>
          <w:lang w:val="en-AU" w:eastAsia="ja-JP"/>
        </w:rPr>
        <w:drawing>
          <wp:inline distT="0" distB="0" distL="0" distR="0">
            <wp:extent cx="5577840" cy="2275840"/>
            <wp:effectExtent l="25400" t="0" r="1016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78"/>
                    <a:srcRect/>
                    <a:stretch>
                      <a:fillRect/>
                    </a:stretch>
                  </pic:blipFill>
                  <pic:spPr bwMode="auto">
                    <a:xfrm>
                      <a:off x="0" y="0"/>
                      <a:ext cx="5577840" cy="2275840"/>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173" w:name="_Ref153767385"/>
      <w:r w:rsidRPr="00084655">
        <w:t xml:space="preserve">Figure </w:t>
      </w:r>
      <w:r w:rsidR="00B84CD6">
        <w:fldChar w:fldCharType="begin"/>
      </w:r>
      <w:r w:rsidR="00FB7375">
        <w:instrText xml:space="preserve"> </w:instrText>
      </w:r>
      <w:r w:rsidR="00567E0A">
        <w:instrText>SEQ</w:instrText>
      </w:r>
      <w:r w:rsidR="00FB7375">
        <w:instrText xml:space="preserve"> Figure \* ARABIC </w:instrText>
      </w:r>
      <w:r w:rsidR="00B84CD6">
        <w:fldChar w:fldCharType="separate"/>
      </w:r>
      <w:r w:rsidR="00CD22EF">
        <w:rPr>
          <w:noProof/>
        </w:rPr>
        <w:t>60</w:t>
      </w:r>
      <w:r w:rsidR="00B84CD6">
        <w:rPr>
          <w:noProof/>
        </w:rPr>
        <w:fldChar w:fldCharType="end"/>
      </w:r>
      <w:bookmarkEnd w:id="173"/>
      <w:r w:rsidRPr="00084655">
        <w:t>: File output dialog</w:t>
      </w:r>
    </w:p>
    <w:p w:rsidR="002A0FFE" w:rsidRPr="00084655" w:rsidRDefault="002A0FFE" w:rsidP="00BA3445"/>
    <w:p w:rsidR="002A0FFE" w:rsidRPr="00084655" w:rsidRDefault="002A0FFE" w:rsidP="00A7583F">
      <w:pPr>
        <w:pStyle w:val="Heading3"/>
      </w:pPr>
      <w:bookmarkStart w:id="174" w:name="_Toc355280391"/>
      <w:r w:rsidRPr="00084655">
        <w:t>CSV File Format</w:t>
      </w:r>
      <w:bookmarkEnd w:id="174"/>
    </w:p>
    <w:p w:rsidR="002A0FFE" w:rsidRPr="00084655" w:rsidRDefault="002A0FFE" w:rsidP="00BA3445">
      <w:r w:rsidRPr="00084655">
        <w:t>The CSV file format contains a header and a body. If the file is not split then header and body are written into the same file.</w:t>
      </w:r>
    </w:p>
    <w:p w:rsidR="002A0FFE" w:rsidRPr="00084655" w:rsidRDefault="002A0FFE" w:rsidP="00BA3445">
      <w:r w:rsidRPr="00084655">
        <w:t>Metadata are essentially adding dimensions a dataset, i.e. the total dimension is given by: number of spectral bands + number of metadata fields. The dimension of an output file is therefore:</w:t>
      </w:r>
    </w:p>
    <w:p w:rsidR="002A0FFE" w:rsidRPr="00084655" w:rsidRDefault="002A0FFE" w:rsidP="00BA3445"/>
    <w:p w:rsidR="002A0FFE" w:rsidRPr="00084655" w:rsidRDefault="002A0FFE" w:rsidP="00BA3445">
      <w:r w:rsidRPr="00084655">
        <w:t>Number of rows (lines) = total spectrum dimension</w:t>
      </w:r>
    </w:p>
    <w:p w:rsidR="002A0FFE" w:rsidRPr="00084655" w:rsidRDefault="002A0FFE" w:rsidP="00BA3445">
      <w:r w:rsidRPr="00084655">
        <w:t>Number of columns = number of spectra + 1 dimension name column</w:t>
      </w:r>
    </w:p>
    <w:p w:rsidR="002A0FFE" w:rsidRPr="00084655" w:rsidRDefault="002A0FFE" w:rsidP="00BA3445"/>
    <w:p w:rsidR="002A0FFE" w:rsidRPr="00084655" w:rsidRDefault="002A0FFE" w:rsidP="00BA3445">
      <w:r w:rsidRPr="00084655">
        <w:t>The line format is specified by:</w:t>
      </w:r>
    </w:p>
    <w:p w:rsidR="002A0FFE" w:rsidRPr="00084655" w:rsidRDefault="002A0FFE" w:rsidP="00BA3445"/>
    <w:p w:rsidR="002A0FFE" w:rsidRPr="00084655" w:rsidRDefault="002A0FFE" w:rsidP="00BA3445">
      <w:r w:rsidRPr="00084655">
        <w:t>&lt;dimension name&gt;, &lt;value&gt;[,&lt;value&gt;]</w:t>
      </w:r>
    </w:p>
    <w:p w:rsidR="002A0FFE" w:rsidRPr="00084655" w:rsidRDefault="002A0FFE" w:rsidP="00BA3445"/>
    <w:p w:rsidR="002A0FFE" w:rsidRPr="00084655" w:rsidRDefault="002A0FFE" w:rsidP="00BA3445">
      <w:r w:rsidRPr="00084655">
        <w:t>A file example showing part of a header and body follows (</w:t>
      </w:r>
      <w:r w:rsidR="00B84CD6">
        <w:fldChar w:fldCharType="begin"/>
      </w:r>
      <w:r w:rsidR="00625CA9">
        <w:instrText xml:space="preserve"> </w:instrText>
      </w:r>
      <w:r w:rsidR="00567E0A">
        <w:instrText>REF</w:instrText>
      </w:r>
      <w:r w:rsidR="00625CA9">
        <w:instrText xml:space="preserve"> _Ref153770960 \h </w:instrText>
      </w:r>
      <w:r w:rsidR="00B84CD6">
        <w:fldChar w:fldCharType="separate"/>
      </w:r>
      <w:r w:rsidR="00CD22EF" w:rsidRPr="00084655">
        <w:t xml:space="preserve">Figure </w:t>
      </w:r>
      <w:r w:rsidR="00CD22EF">
        <w:rPr>
          <w:noProof/>
        </w:rPr>
        <w:t>61</w:t>
      </w:r>
      <w:r w:rsidR="00B84CD6">
        <w:fldChar w:fldCharType="end"/>
      </w:r>
      <w:r w:rsidRPr="00084655">
        <w:t>):</w:t>
      </w:r>
    </w:p>
    <w:p w:rsidR="002A0FFE" w:rsidRPr="00084655" w:rsidRDefault="002A0FFE" w:rsidP="00BA3445"/>
    <w:p w:rsidR="002A0FFE" w:rsidRPr="00084655" w:rsidRDefault="00410FC7" w:rsidP="00BA3445">
      <w:r>
        <w:rPr>
          <w:noProof/>
          <w:lang w:val="en-AU" w:eastAsia="ja-JP"/>
        </w:rPr>
        <w:lastRenderedPageBreak/>
        <w:drawing>
          <wp:inline distT="0" distB="0" distL="0" distR="0">
            <wp:extent cx="5577840" cy="5120640"/>
            <wp:effectExtent l="25400" t="0" r="1016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79"/>
                    <a:srcRect/>
                    <a:stretch>
                      <a:fillRect/>
                    </a:stretch>
                  </pic:blipFill>
                  <pic:spPr bwMode="auto">
                    <a:xfrm>
                      <a:off x="0" y="0"/>
                      <a:ext cx="5577840" cy="5120640"/>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175" w:name="_Ref153770960"/>
      <w:r w:rsidRPr="00084655">
        <w:t xml:space="preserve">Figure </w:t>
      </w:r>
      <w:r w:rsidR="00B84CD6">
        <w:fldChar w:fldCharType="begin"/>
      </w:r>
      <w:r w:rsidR="00FB7375">
        <w:instrText xml:space="preserve"> </w:instrText>
      </w:r>
      <w:r w:rsidR="00567E0A">
        <w:instrText>SEQ</w:instrText>
      </w:r>
      <w:r w:rsidR="00FB7375">
        <w:instrText xml:space="preserve"> Figure \* ARABIC </w:instrText>
      </w:r>
      <w:r w:rsidR="00B84CD6">
        <w:fldChar w:fldCharType="separate"/>
      </w:r>
      <w:r w:rsidR="00CD22EF">
        <w:rPr>
          <w:noProof/>
        </w:rPr>
        <w:t>61</w:t>
      </w:r>
      <w:r w:rsidR="00B84CD6">
        <w:rPr>
          <w:noProof/>
        </w:rPr>
        <w:fldChar w:fldCharType="end"/>
      </w:r>
      <w:bookmarkEnd w:id="175"/>
      <w:r w:rsidRPr="00084655">
        <w:t>: CSV file example (loaded into Excel)</w:t>
      </w:r>
    </w:p>
    <w:p w:rsidR="002A0FFE" w:rsidRPr="00084655" w:rsidRDefault="002A0FFE" w:rsidP="00BA3445"/>
    <w:p w:rsidR="001846DE" w:rsidRDefault="001846DE" w:rsidP="00BA3445"/>
    <w:p w:rsidR="002A0FFE" w:rsidRPr="00084655" w:rsidRDefault="002A0FFE" w:rsidP="00BA3445"/>
    <w:p w:rsidR="00AC30B0" w:rsidRDefault="00AC30B0" w:rsidP="00E5047C">
      <w:pPr>
        <w:pStyle w:val="Heading1"/>
      </w:pPr>
      <w:bookmarkStart w:id="176" w:name="_Ref355008517"/>
      <w:bookmarkStart w:id="177" w:name="_Ref355008521"/>
      <w:bookmarkStart w:id="178" w:name="_Toc355280392"/>
      <w:bookmarkStart w:id="179" w:name="_Ref97114440"/>
      <w:r>
        <w:lastRenderedPageBreak/>
        <w:t>Publishing Data to ANDS</w:t>
      </w:r>
      <w:bookmarkEnd w:id="176"/>
      <w:bookmarkEnd w:id="177"/>
      <w:bookmarkEnd w:id="178"/>
    </w:p>
    <w:p w:rsidR="00AC30B0" w:rsidRDefault="00AC30B0" w:rsidP="00A7583F">
      <w:pPr>
        <w:pStyle w:val="DocAction"/>
      </w:pPr>
      <w:r>
        <w:t xml:space="preserve">%%% </w:t>
      </w:r>
      <w:r w:rsidR="00F2736F">
        <w:t>It’s any selection of files in the query builder.</w:t>
      </w:r>
    </w:p>
    <w:p w:rsidR="00AC30B0" w:rsidRDefault="00AC30B0" w:rsidP="00A7583F">
      <w:pPr>
        <w:pStyle w:val="DocAction"/>
      </w:pPr>
      <w:r>
        <w:t>%%% What information is copied to the RIF-CS?</w:t>
      </w:r>
    </w:p>
    <w:p w:rsidR="00AC30B0" w:rsidRDefault="00AC30B0" w:rsidP="00A7583F">
      <w:pPr>
        <w:pStyle w:val="DocAction"/>
      </w:pPr>
      <w:r>
        <w:t>%%% Can you Publish without a FOR Code?</w:t>
      </w:r>
      <w:r w:rsidR="00F2736F">
        <w:t xml:space="preserve"> It would appear yes, and each Spectrum can have a different code.</w:t>
      </w:r>
    </w:p>
    <w:p w:rsidR="00AC30B0" w:rsidRDefault="00AC30B0" w:rsidP="00A7583F">
      <w:pPr>
        <w:pStyle w:val="DocAction"/>
      </w:pPr>
      <w:r>
        <w:t>%%% What happens when the Publish action fails? It appears that the internal flags say it was Published?</w:t>
      </w:r>
    </w:p>
    <w:p w:rsidR="00AC30B0" w:rsidRDefault="00900805" w:rsidP="00A7583F">
      <w:pPr>
        <w:pStyle w:val="DocAction"/>
      </w:pPr>
      <w:r>
        <w:t xml:space="preserve">%%% </w:t>
      </w:r>
      <w:r w:rsidR="00AC30B0">
        <w:t>Can</w:t>
      </w:r>
      <w:r w:rsidR="00F2736F">
        <w:t xml:space="preserve"> you search on the Published ID?</w:t>
      </w:r>
    </w:p>
    <w:p w:rsidR="00F2736F" w:rsidRPr="00F2736F" w:rsidRDefault="00F2736F" w:rsidP="00F2736F">
      <w:pPr>
        <w:pStyle w:val="DocAction"/>
      </w:pPr>
      <w:r>
        <w:t>%%% When Publishing multiple times, only the details of the last Publication are saved in the Spectra Metadata, and it’s saved per Spectrum.</w:t>
      </w:r>
    </w:p>
    <w:p w:rsidR="00CA10E5" w:rsidRDefault="001846DE" w:rsidP="00E5047C">
      <w:pPr>
        <w:pStyle w:val="Heading1"/>
      </w:pPr>
      <w:bookmarkStart w:id="180" w:name="_Toc355280393"/>
      <w:r>
        <w:lastRenderedPageBreak/>
        <w:t>Interactive Processing using Space Networks</w:t>
      </w:r>
      <w:bookmarkEnd w:id="179"/>
      <w:bookmarkEnd w:id="180"/>
    </w:p>
    <w:p w:rsidR="00CA10E5" w:rsidRDefault="00CA10E5" w:rsidP="00F2736F">
      <w:pPr>
        <w:pStyle w:val="Body"/>
      </w:pPr>
      <w:r>
        <w:t>For an introduction to the concept of the Space Processing Network please refer to</w:t>
      </w:r>
      <w:r w:rsidR="00A307F9">
        <w:t xml:space="preserve"> section </w:t>
      </w:r>
      <w:fldSimple w:instr=" REF _Ref354146650 \r \h  \* MERGEFORMAT ">
        <w:r w:rsidR="00CD22EF" w:rsidRPr="00CD22EF">
          <w:rPr>
            <w:rStyle w:val="CrossReference"/>
          </w:rPr>
          <w:t>3.9</w:t>
        </w:r>
      </w:fldSimple>
      <w:r w:rsidR="00A307F9" w:rsidRPr="00A307F9">
        <w:rPr>
          <w:rStyle w:val="CrossReference"/>
        </w:rPr>
        <w:t xml:space="preserve"> </w:t>
      </w:r>
      <w:fldSimple w:instr=" REF _Ref354146654 \h  \* MERGEFORMAT ">
        <w:r w:rsidR="00CD22EF" w:rsidRPr="00CD22EF">
          <w:rPr>
            <w:rStyle w:val="CrossReference"/>
          </w:rPr>
          <w:t>Spaces, Space Factory and Data Processing using the Space Network</w:t>
        </w:r>
      </w:fldSimple>
      <w:r>
        <w:t>.</w:t>
      </w:r>
    </w:p>
    <w:p w:rsidR="00C9728B" w:rsidRDefault="000255E5" w:rsidP="00F2736F">
      <w:pPr>
        <w:pStyle w:val="Body"/>
      </w:pPr>
      <w:r>
        <w:t xml:space="preserve">Pressing the </w:t>
      </w:r>
      <w:r w:rsidRPr="00A307F9">
        <w:rPr>
          <w:rStyle w:val="ActionButton"/>
        </w:rPr>
        <w:t>Process</w:t>
      </w:r>
      <w:r>
        <w:t xml:space="preserve"> button in the </w:t>
      </w:r>
      <w:r w:rsidR="00A307F9">
        <w:t>Data Hierarchy Browser or Q</w:t>
      </w:r>
      <w:r>
        <w:t>uery Builder starts th</w:t>
      </w:r>
      <w:r w:rsidR="00C9728B">
        <w:t>is processing tool. The window below appears.</w:t>
      </w:r>
    </w:p>
    <w:p w:rsidR="00C9728B" w:rsidRDefault="00C9728B" w:rsidP="00C9728B">
      <w:pPr>
        <w:pStyle w:val="Figure"/>
      </w:pPr>
      <w:r>
        <w:rPr>
          <w:lang w:val="en-AU"/>
        </w:rPr>
        <w:drawing>
          <wp:inline distT="0" distB="0" distL="0" distR="0">
            <wp:extent cx="5580380" cy="3075159"/>
            <wp:effectExtent l="25400" t="0" r="7620" b="0"/>
            <wp:docPr id="11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0"/>
                    <a:srcRect/>
                    <a:stretch>
                      <a:fillRect/>
                    </a:stretch>
                  </pic:blipFill>
                  <pic:spPr bwMode="auto">
                    <a:xfrm>
                      <a:off x="0" y="0"/>
                      <a:ext cx="5580380" cy="3075159"/>
                    </a:xfrm>
                    <a:prstGeom prst="rect">
                      <a:avLst/>
                    </a:prstGeom>
                    <a:noFill/>
                    <a:ln w="9525">
                      <a:noFill/>
                      <a:miter lim="800000"/>
                      <a:headEnd/>
                      <a:tailEnd/>
                    </a:ln>
                  </pic:spPr>
                </pic:pic>
              </a:graphicData>
            </a:graphic>
          </wp:inline>
        </w:drawing>
      </w:r>
    </w:p>
    <w:p w:rsidR="00C9728B" w:rsidRDefault="00C9728B" w:rsidP="00C9728B">
      <w:pPr>
        <w:pStyle w:val="Caption"/>
      </w:pPr>
      <w:bookmarkStart w:id="181" w:name="_Ref97181427"/>
      <w:r>
        <w:t xml:space="preserve">Figure </w:t>
      </w:r>
      <w:fldSimple w:instr=" SEQ Figure \* ARABIC ">
        <w:r w:rsidR="00CD22EF">
          <w:rPr>
            <w:noProof/>
          </w:rPr>
          <w:t>62</w:t>
        </w:r>
      </w:fldSimple>
      <w:bookmarkEnd w:id="181"/>
      <w:r>
        <w:t>: Space Network Processor interface with the Query Builder in the background</w:t>
      </w:r>
    </w:p>
    <w:p w:rsidR="000255E5" w:rsidRDefault="000255E5" w:rsidP="00F2736F">
      <w:pPr>
        <w:pStyle w:val="Body"/>
      </w:pPr>
      <w:r>
        <w:t>A number of spaces are placed on the processing plane</w:t>
      </w:r>
      <w:r w:rsidR="00CA0697">
        <w:t xml:space="preserve"> of the Space Network Processor</w:t>
      </w:r>
      <w:r>
        <w:t>, d</w:t>
      </w:r>
      <w:r w:rsidR="00CA10E5">
        <w:t>epending o</w:t>
      </w:r>
      <w:r>
        <w:t xml:space="preserve">n the query built in Query Builder. </w:t>
      </w:r>
    </w:p>
    <w:p w:rsidR="00F04290" w:rsidRDefault="00B84CD6" w:rsidP="00F2736F">
      <w:pPr>
        <w:pStyle w:val="Body"/>
      </w:pPr>
      <w:fldSimple w:instr=" REF _Ref97181427 \h  \* MERGEFORMAT ">
        <w:r w:rsidR="00CD22EF">
          <w:t xml:space="preserve">Figure </w:t>
        </w:r>
        <w:r w:rsidR="00CD22EF">
          <w:rPr>
            <w:noProof/>
          </w:rPr>
          <w:t>62</w:t>
        </w:r>
      </w:fldSimple>
      <w:r w:rsidR="000255E5">
        <w:t xml:space="preserve"> </w:t>
      </w:r>
      <w:r w:rsidR="00CA0697">
        <w:t>shows a space containing 66 spectra</w:t>
      </w:r>
      <w:r w:rsidR="00565AD3">
        <w:t>, created based on a selection in the Query Builder.</w:t>
      </w:r>
    </w:p>
    <w:p w:rsidR="00916CBE" w:rsidRDefault="00B84CD6" w:rsidP="00F2736F">
      <w:pPr>
        <w:pStyle w:val="Body"/>
      </w:pPr>
      <w:r>
        <w:fldChar w:fldCharType="begin"/>
      </w:r>
      <w:r w:rsidR="00462F12">
        <w:instrText xml:space="preserve"> </w:instrText>
      </w:r>
      <w:r w:rsidR="00567E0A">
        <w:instrText>REF</w:instrText>
      </w:r>
      <w:r w:rsidR="00462F12">
        <w:instrText xml:space="preserve"> _Ref97182487 \h </w:instrText>
      </w:r>
      <w:r>
        <w:fldChar w:fldCharType="separate"/>
      </w:r>
      <w:r w:rsidR="00CD22EF">
        <w:t xml:space="preserve">Figure </w:t>
      </w:r>
      <w:r w:rsidR="00CD22EF">
        <w:rPr>
          <w:noProof/>
        </w:rPr>
        <w:t>63</w:t>
      </w:r>
      <w:r>
        <w:fldChar w:fldCharType="end"/>
      </w:r>
      <w:r w:rsidR="00462F12">
        <w:t xml:space="preserve"> shows the common elements of the Space Network Processor: processing plane, spaces, edges, context sensitive menu of the processing plane and the Run button.</w:t>
      </w:r>
    </w:p>
    <w:p w:rsidR="00F04290" w:rsidRDefault="00F04290" w:rsidP="00EB49E0">
      <w:pPr>
        <w:pStyle w:val="Figure"/>
      </w:pPr>
      <w:r>
        <w:rPr>
          <w:lang w:val="en-AU"/>
        </w:rPr>
        <w:lastRenderedPageBreak/>
        <w:drawing>
          <wp:inline distT="0" distB="0" distL="0" distR="0">
            <wp:extent cx="5577840" cy="3870960"/>
            <wp:effectExtent l="25400" t="0" r="10160" b="0"/>
            <wp:docPr id="150" name="Picture 28" descr=":::Plots and Graphs and Screenshots:Space Network Processor.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Plots and Graphs and Screenshots:Space Network Processor.pdf"/>
                    <pic:cNvPicPr>
                      <a:picLocks noChangeAspect="1" noChangeArrowheads="1"/>
                    </pic:cNvPicPr>
                  </pic:nvPicPr>
                  <pic:blipFill>
                    <a:blip r:embed="rId81"/>
                    <a:srcRect/>
                    <a:stretch>
                      <a:fillRect/>
                    </a:stretch>
                  </pic:blipFill>
                  <pic:spPr bwMode="auto">
                    <a:xfrm>
                      <a:off x="0" y="0"/>
                      <a:ext cx="5577840" cy="3870960"/>
                    </a:xfrm>
                    <a:prstGeom prst="rect">
                      <a:avLst/>
                    </a:prstGeom>
                    <a:noFill/>
                    <a:ln w="9525">
                      <a:noFill/>
                      <a:miter lim="800000"/>
                      <a:headEnd/>
                      <a:tailEnd/>
                    </a:ln>
                  </pic:spPr>
                </pic:pic>
              </a:graphicData>
            </a:graphic>
          </wp:inline>
        </w:drawing>
      </w:r>
    </w:p>
    <w:p w:rsidR="00F04290" w:rsidRDefault="00F04290" w:rsidP="00EB49E0">
      <w:pPr>
        <w:pStyle w:val="Caption"/>
      </w:pPr>
      <w:bookmarkStart w:id="182" w:name="_Ref97182487"/>
      <w:r>
        <w:t xml:space="preserve">Figure </w:t>
      </w:r>
      <w:r w:rsidR="00B84CD6">
        <w:fldChar w:fldCharType="begin"/>
      </w:r>
      <w:r w:rsidR="00FB7375">
        <w:instrText xml:space="preserve"> </w:instrText>
      </w:r>
      <w:r w:rsidR="00567E0A">
        <w:instrText>SEQ</w:instrText>
      </w:r>
      <w:r w:rsidR="00FB7375">
        <w:instrText xml:space="preserve"> Figure \* ARABIC </w:instrText>
      </w:r>
      <w:r w:rsidR="00B84CD6">
        <w:fldChar w:fldCharType="separate"/>
      </w:r>
      <w:r w:rsidR="00CD22EF">
        <w:rPr>
          <w:noProof/>
        </w:rPr>
        <w:t>63</w:t>
      </w:r>
      <w:r w:rsidR="00B84CD6">
        <w:rPr>
          <w:noProof/>
        </w:rPr>
        <w:fldChar w:fldCharType="end"/>
      </w:r>
      <w:bookmarkEnd w:id="182"/>
      <w:r>
        <w:t>: Elements of the Space Network Processor</w:t>
      </w:r>
    </w:p>
    <w:p w:rsidR="00916CBE" w:rsidRDefault="00916CBE" w:rsidP="00E5047C">
      <w:pPr>
        <w:pStyle w:val="Heading2"/>
      </w:pPr>
      <w:bookmarkStart w:id="183" w:name="_Toc355280394"/>
      <w:r>
        <w:t>Graphical Representations of Spaces and Modules</w:t>
      </w:r>
      <w:bookmarkEnd w:id="183"/>
    </w:p>
    <w:p w:rsidR="00916CBE" w:rsidRDefault="00916CBE" w:rsidP="00A41FBF">
      <w:pPr>
        <w:pStyle w:val="Body"/>
      </w:pPr>
      <w:r>
        <w:t>Spaces are depicted as rectangular boxes</w:t>
      </w:r>
      <w:r w:rsidR="00C9728B">
        <w:t xml:space="preserve"> as shown here</w:t>
      </w:r>
      <w:r>
        <w:t>.</w:t>
      </w:r>
    </w:p>
    <w:p w:rsidR="00C9728B" w:rsidRDefault="00C9728B" w:rsidP="00C9728B">
      <w:pPr>
        <w:pStyle w:val="Figure"/>
      </w:pPr>
      <w:r>
        <w:rPr>
          <w:lang w:val="en-AU"/>
        </w:rPr>
        <w:drawing>
          <wp:inline distT="0" distB="0" distL="0" distR="0">
            <wp:extent cx="2171700" cy="752475"/>
            <wp:effectExtent l="25400" t="0" r="0" b="0"/>
            <wp:docPr id="11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2"/>
                    <a:srcRect/>
                    <a:stretch>
                      <a:fillRect/>
                    </a:stretch>
                  </pic:blipFill>
                  <pic:spPr bwMode="auto">
                    <a:xfrm>
                      <a:off x="0" y="0"/>
                      <a:ext cx="2171700" cy="752475"/>
                    </a:xfrm>
                    <a:prstGeom prst="rect">
                      <a:avLst/>
                    </a:prstGeom>
                    <a:noFill/>
                    <a:ln w="9525">
                      <a:noFill/>
                      <a:miter lim="800000"/>
                      <a:headEnd/>
                      <a:tailEnd/>
                    </a:ln>
                  </pic:spPr>
                </pic:pic>
              </a:graphicData>
            </a:graphic>
          </wp:inline>
        </w:drawing>
      </w:r>
    </w:p>
    <w:p w:rsidR="00C9728B" w:rsidRDefault="00C9728B" w:rsidP="00C9728B">
      <w:pPr>
        <w:pStyle w:val="Caption"/>
      </w:pPr>
      <w:r>
        <w:t xml:space="preserve">Figure </w:t>
      </w:r>
      <w:fldSimple w:instr=" SEQ Figure \* ARABIC ">
        <w:r w:rsidR="00CD22EF">
          <w:rPr>
            <w:noProof/>
          </w:rPr>
          <w:t>64</w:t>
        </w:r>
      </w:fldSimple>
      <w:r>
        <w:t>: Examples of the graphical representation of a space (left) and a processing module (right)</w:t>
      </w:r>
    </w:p>
    <w:p w:rsidR="00916CBE" w:rsidRDefault="00C9728B" w:rsidP="00A41FBF">
      <w:pPr>
        <w:pStyle w:val="Body"/>
      </w:pPr>
      <w:r>
        <w:t>Each</w:t>
      </w:r>
      <w:r w:rsidR="00916CBE">
        <w:t xml:space="preserve"> space displays the following information: </w:t>
      </w:r>
    </w:p>
    <w:p w:rsidR="00916CBE" w:rsidRDefault="00C9728B" w:rsidP="00C9728B">
      <w:pPr>
        <w:pStyle w:val="HangingIndent"/>
      </w:pPr>
      <w:r>
        <w:t>[Integer]</w:t>
      </w:r>
      <w:r>
        <w:tab/>
      </w:r>
      <w:r w:rsidR="00916CBE">
        <w:t>A unique number (zero in the example below)</w:t>
      </w:r>
    </w:p>
    <w:p w:rsidR="00916CBE" w:rsidRDefault="00C9728B" w:rsidP="00C9728B">
      <w:pPr>
        <w:pStyle w:val="HangingIndent"/>
      </w:pPr>
      <w:r>
        <w:t>Type</w:t>
      </w:r>
      <w:r>
        <w:tab/>
      </w:r>
      <w:r w:rsidR="00916CBE">
        <w:t>A space type, which can be ‘Sensor/Instrument Space’ if loaded from the database or ‘Spectral Space’ if generated by a processing module.</w:t>
      </w:r>
    </w:p>
    <w:p w:rsidR="00916CBE" w:rsidRDefault="00C9728B" w:rsidP="00C9728B">
      <w:pPr>
        <w:pStyle w:val="HangingIndent"/>
      </w:pPr>
      <w:r>
        <w:t>D</w:t>
      </w:r>
      <w:r>
        <w:tab/>
      </w:r>
      <w:r w:rsidR="00916CBE">
        <w:t>A dimension D, which is equal to the number of spectral bands of the spectra held by this space</w:t>
      </w:r>
    </w:p>
    <w:p w:rsidR="00916CBE" w:rsidRDefault="00C9728B" w:rsidP="00C9728B">
      <w:pPr>
        <w:pStyle w:val="HangingIndent"/>
      </w:pPr>
      <w:r>
        <w:t># Vectors</w:t>
      </w:r>
      <w:r>
        <w:tab/>
      </w:r>
      <w:r w:rsidR="00916CBE">
        <w:t>A number of vectors, which is equal to the number of spectra held by this space</w:t>
      </w:r>
    </w:p>
    <w:p w:rsidR="00916CBE" w:rsidRDefault="00C9728B" w:rsidP="00A41FBF">
      <w:pPr>
        <w:pStyle w:val="Body"/>
      </w:pPr>
      <w:r>
        <w:t>Modules are also depicted as rectangular boxes, but their contents are quite different.</w:t>
      </w:r>
    </w:p>
    <w:p w:rsidR="00A41FBF" w:rsidRDefault="00A41FBF" w:rsidP="00EB49E0">
      <w:pPr>
        <w:pStyle w:val="Figure"/>
      </w:pPr>
      <w:r>
        <w:rPr>
          <w:lang w:val="en-AU"/>
        </w:rPr>
        <w:lastRenderedPageBreak/>
        <w:drawing>
          <wp:inline distT="0" distB="0" distL="0" distR="0">
            <wp:extent cx="2514600" cy="828675"/>
            <wp:effectExtent l="25400" t="0" r="0" b="0"/>
            <wp:docPr id="53"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3"/>
                    <a:srcRect/>
                    <a:stretch>
                      <a:fillRect/>
                    </a:stretch>
                  </pic:blipFill>
                  <pic:spPr bwMode="auto">
                    <a:xfrm>
                      <a:off x="0" y="0"/>
                      <a:ext cx="2514600" cy="828675"/>
                    </a:xfrm>
                    <a:prstGeom prst="rect">
                      <a:avLst/>
                    </a:prstGeom>
                    <a:noFill/>
                    <a:ln w="9525">
                      <a:noFill/>
                      <a:miter lim="800000"/>
                      <a:headEnd/>
                      <a:tailEnd/>
                    </a:ln>
                  </pic:spPr>
                </pic:pic>
              </a:graphicData>
            </a:graphic>
          </wp:inline>
        </w:drawing>
      </w:r>
    </w:p>
    <w:p w:rsidR="00802E63" w:rsidRDefault="00916CBE" w:rsidP="00EB49E0">
      <w:pPr>
        <w:pStyle w:val="Caption"/>
      </w:pPr>
      <w:bookmarkStart w:id="184" w:name="_Ref97260388"/>
      <w:r>
        <w:t xml:space="preserve">Figure </w:t>
      </w:r>
      <w:r w:rsidR="00B84CD6">
        <w:fldChar w:fldCharType="begin"/>
      </w:r>
      <w:r w:rsidR="00FB7375">
        <w:instrText xml:space="preserve"> </w:instrText>
      </w:r>
      <w:r w:rsidR="00567E0A">
        <w:instrText>SEQ</w:instrText>
      </w:r>
      <w:r w:rsidR="00FB7375">
        <w:instrText xml:space="preserve"> Figure \* ARABIC </w:instrText>
      </w:r>
      <w:r w:rsidR="00B84CD6">
        <w:fldChar w:fldCharType="separate"/>
      </w:r>
      <w:r w:rsidR="00CD22EF">
        <w:rPr>
          <w:noProof/>
        </w:rPr>
        <w:t>65</w:t>
      </w:r>
      <w:r w:rsidR="00B84CD6">
        <w:rPr>
          <w:noProof/>
        </w:rPr>
        <w:fldChar w:fldCharType="end"/>
      </w:r>
      <w:bookmarkEnd w:id="184"/>
      <w:r>
        <w:t>: Examples of the graphical representation of a space (left) and a processing module (right)</w:t>
      </w:r>
    </w:p>
    <w:p w:rsidR="00C9728B" w:rsidRDefault="00C9728B" w:rsidP="00C9728B">
      <w:pPr>
        <w:pStyle w:val="HangingIndent"/>
      </w:pPr>
      <w:r>
        <w:t>Proc. module</w:t>
      </w:r>
      <w:r>
        <w:tab/>
        <w:t>A module name</w:t>
      </w:r>
    </w:p>
    <w:p w:rsidR="00C9728B" w:rsidRDefault="00C9728B" w:rsidP="00C9728B">
      <w:pPr>
        <w:pStyle w:val="HangingIndent"/>
      </w:pPr>
      <w:r>
        <w:t>Settings</w:t>
      </w:r>
      <w:r>
        <w:tab/>
        <w:t>Information about the configuration (if applicable)</w:t>
      </w:r>
    </w:p>
    <w:p w:rsidR="00C9728B" w:rsidRDefault="00C9728B" w:rsidP="00C9728B">
      <w:pPr>
        <w:pStyle w:val="HangingIndent"/>
      </w:pPr>
      <w:r>
        <w:t>Status</w:t>
      </w:r>
      <w:r>
        <w:tab/>
        <w:t>The current processing status (text and progress bar). During processing, the progress is shown by the progress bar.</w:t>
      </w:r>
    </w:p>
    <w:p w:rsidR="00802E63" w:rsidRDefault="00802E63" w:rsidP="00A41FBF">
      <w:pPr>
        <w:pStyle w:val="Body"/>
      </w:pPr>
      <w:r>
        <w:t>Spaces and modules can be rearranged by dragging with the mouse. The edges are updated automatically.</w:t>
      </w:r>
    </w:p>
    <w:p w:rsidR="00802E63" w:rsidRDefault="00802E63" w:rsidP="00A41FBF">
      <w:pPr>
        <w:pStyle w:val="Body"/>
      </w:pPr>
      <w:r>
        <w:t>A group of elements can be moved as single block. Select the elements by dragging a box around them using the mouse, then drag the selection (</w:t>
      </w:r>
      <w:r w:rsidR="00B84CD6">
        <w:fldChar w:fldCharType="begin"/>
      </w:r>
      <w:r w:rsidR="00A7040E">
        <w:instrText xml:space="preserve"> </w:instrText>
      </w:r>
      <w:r w:rsidR="00567E0A">
        <w:instrText>REF</w:instrText>
      </w:r>
      <w:r w:rsidR="00A7040E">
        <w:instrText xml:space="preserve"> _Ref97361386 \h </w:instrText>
      </w:r>
      <w:r w:rsidR="00B84CD6">
        <w:fldChar w:fldCharType="separate"/>
      </w:r>
      <w:r w:rsidR="00CD22EF">
        <w:t xml:space="preserve">Figure </w:t>
      </w:r>
      <w:r w:rsidR="00CD22EF">
        <w:rPr>
          <w:noProof/>
        </w:rPr>
        <w:t>66</w:t>
      </w:r>
      <w:r w:rsidR="00B84CD6">
        <w:fldChar w:fldCharType="end"/>
      </w:r>
      <w:r>
        <w:t>).</w:t>
      </w:r>
      <w:r w:rsidR="00C9728B">
        <w:t xml:space="preserve"> </w:t>
      </w:r>
      <w:r w:rsidR="00C9728B" w:rsidRPr="00C9728B">
        <w:rPr>
          <w:rStyle w:val="DocActionChar"/>
        </w:rPr>
        <w:t>%%% How are selected boxes identified, and what element do you need to drag to be effective? Can boxes overlap or obscure one another?</w:t>
      </w:r>
    </w:p>
    <w:p w:rsidR="00802E63" w:rsidRDefault="00802E63" w:rsidP="00EB49E0">
      <w:pPr>
        <w:pStyle w:val="Figure"/>
      </w:pPr>
      <w:r>
        <w:rPr>
          <w:lang w:val="en-AU"/>
        </w:rPr>
        <w:drawing>
          <wp:inline distT="0" distB="0" distL="0" distR="0">
            <wp:extent cx="5580380" cy="2240046"/>
            <wp:effectExtent l="25400" t="0" r="7620" b="0"/>
            <wp:docPr id="177"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84"/>
                    <a:srcRect/>
                    <a:stretch>
                      <a:fillRect/>
                    </a:stretch>
                  </pic:blipFill>
                  <pic:spPr bwMode="auto">
                    <a:xfrm>
                      <a:off x="0" y="0"/>
                      <a:ext cx="5580380" cy="2240046"/>
                    </a:xfrm>
                    <a:prstGeom prst="rect">
                      <a:avLst/>
                    </a:prstGeom>
                    <a:noFill/>
                    <a:ln w="9525">
                      <a:noFill/>
                      <a:miter lim="800000"/>
                      <a:headEnd/>
                      <a:tailEnd/>
                    </a:ln>
                  </pic:spPr>
                </pic:pic>
              </a:graphicData>
            </a:graphic>
          </wp:inline>
        </w:drawing>
      </w:r>
    </w:p>
    <w:p w:rsidR="00462F12" w:rsidRPr="00C479EA" w:rsidRDefault="00802E63" w:rsidP="00EB49E0">
      <w:pPr>
        <w:pStyle w:val="Caption"/>
      </w:pPr>
      <w:bookmarkStart w:id="185" w:name="_Ref97361386"/>
      <w:r>
        <w:t xml:space="preserve">Figure </w:t>
      </w:r>
      <w:r w:rsidR="00B84CD6">
        <w:fldChar w:fldCharType="begin"/>
      </w:r>
      <w:r w:rsidR="00FB7375">
        <w:instrText xml:space="preserve"> </w:instrText>
      </w:r>
      <w:r w:rsidR="00567E0A">
        <w:instrText>SEQ</w:instrText>
      </w:r>
      <w:r w:rsidR="00FB7375">
        <w:instrText xml:space="preserve"> Figure \* ARABIC </w:instrText>
      </w:r>
      <w:r w:rsidR="00B84CD6">
        <w:fldChar w:fldCharType="separate"/>
      </w:r>
      <w:r w:rsidR="00CD22EF">
        <w:rPr>
          <w:noProof/>
        </w:rPr>
        <w:t>66</w:t>
      </w:r>
      <w:r w:rsidR="00B84CD6">
        <w:rPr>
          <w:noProof/>
        </w:rPr>
        <w:fldChar w:fldCharType="end"/>
      </w:r>
      <w:bookmarkEnd w:id="185"/>
      <w:r>
        <w:t>: Multiple-selection of elements after dragging a box around them</w:t>
      </w:r>
    </w:p>
    <w:p w:rsidR="00462F12" w:rsidRDefault="00462F12" w:rsidP="00E5047C">
      <w:pPr>
        <w:pStyle w:val="Heading2"/>
      </w:pPr>
      <w:bookmarkStart w:id="186" w:name="_Toc355280395"/>
      <w:r>
        <w:t>Adding Modules and linking with Spaces</w:t>
      </w:r>
      <w:bookmarkEnd w:id="186"/>
    </w:p>
    <w:p w:rsidR="00C966DC" w:rsidRDefault="00462F12" w:rsidP="00A41FBF">
      <w:pPr>
        <w:pStyle w:val="Body"/>
      </w:pPr>
      <w:r>
        <w:t>To add a module</w:t>
      </w:r>
      <w:r w:rsidR="00897F15">
        <w:t>,</w:t>
      </w:r>
      <w:r>
        <w:t xml:space="preserve"> click the mouse menu button over some empty area of the processing plane. This brings up the context sensitive menu shown in </w:t>
      </w:r>
      <w:fldSimple w:instr=" REF _Ref97182487 \h  \* MERGEFORMAT ">
        <w:r w:rsidR="00CD22EF">
          <w:t xml:space="preserve">Figure </w:t>
        </w:r>
        <w:r w:rsidR="00CD22EF">
          <w:rPr>
            <w:noProof/>
          </w:rPr>
          <w:t>63</w:t>
        </w:r>
      </w:fldSimple>
      <w:r>
        <w:t xml:space="preserve">. Select ‘Add Module’ and a selection of the available modules </w:t>
      </w:r>
      <w:r w:rsidR="005A36AA">
        <w:t>will appear</w:t>
      </w:r>
      <w:r>
        <w:t xml:space="preserve"> (</w:t>
      </w:r>
      <w:fldSimple w:instr=" REF _Ref97182841 \h  \* MERGEFORMAT ">
        <w:r w:rsidR="00CD22EF">
          <w:t xml:space="preserve">Figure </w:t>
        </w:r>
        <w:r w:rsidR="00CD22EF">
          <w:rPr>
            <w:noProof/>
          </w:rPr>
          <w:t>67</w:t>
        </w:r>
      </w:fldSimple>
      <w:r>
        <w:t>).</w:t>
      </w:r>
      <w:r w:rsidR="00C966DC">
        <w:t xml:space="preserve"> Select one of the modules, click ‘OK’ and a new module will be added to the processing plane.</w:t>
      </w:r>
    </w:p>
    <w:p w:rsidR="00565AD3" w:rsidRDefault="00C966DC" w:rsidP="00A41FBF">
      <w:pPr>
        <w:pStyle w:val="Body"/>
      </w:pPr>
      <w:r>
        <w:t xml:space="preserve">To connect the module with an input space, click the menu button over the module. This displays the </w:t>
      </w:r>
      <w:r w:rsidR="00027485">
        <w:t>popup</w:t>
      </w:r>
      <w:r>
        <w:t xml:space="preserve"> menu of the module (</w:t>
      </w:r>
      <w:fldSimple w:instr=" REF _Ref97183007 \h  \* MERGEFORMAT ">
        <w:r w:rsidR="00CD22EF">
          <w:t xml:space="preserve">Figure </w:t>
        </w:r>
        <w:r w:rsidR="00CD22EF">
          <w:rPr>
            <w:noProof/>
          </w:rPr>
          <w:t>68</w:t>
        </w:r>
      </w:fldSimple>
      <w:r>
        <w:t>). Select ‘Set Input Spaces’ and in the ‘Input Space Selection’ dialog select the number of the space to connect and click ‘OK’</w:t>
      </w:r>
      <w:r w:rsidR="006E03D5">
        <w:t xml:space="preserve"> (</w:t>
      </w:r>
      <w:fldSimple w:instr=" REF _Ref97183007 \h  \* MERGEFORMAT ">
        <w:r w:rsidR="00CD22EF">
          <w:t xml:space="preserve">Figure </w:t>
        </w:r>
        <w:r w:rsidR="00CD22EF">
          <w:rPr>
            <w:noProof/>
          </w:rPr>
          <w:t>68</w:t>
        </w:r>
      </w:fldSimple>
      <w:r w:rsidR="006E03D5">
        <w:t>)</w:t>
      </w:r>
      <w:r>
        <w:t>. Note that all spaces are given a unique number, which is located on the top left of each space. Connecting an input space automatically generates an output space, which is added to the processing plane and connected with the module.</w:t>
      </w:r>
    </w:p>
    <w:p w:rsidR="005A36AA" w:rsidRDefault="0008201A" w:rsidP="00EB49E0">
      <w:pPr>
        <w:pStyle w:val="Figure"/>
      </w:pPr>
      <w:r>
        <w:rPr>
          <w:lang w:val="en-AU"/>
        </w:rPr>
        <w:lastRenderedPageBreak/>
        <w:drawing>
          <wp:inline distT="0" distB="0" distL="0" distR="0">
            <wp:extent cx="2679065" cy="2014094"/>
            <wp:effectExtent l="25400" t="0" r="0" b="0"/>
            <wp:docPr id="184"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85"/>
                    <a:srcRect/>
                    <a:stretch>
                      <a:fillRect/>
                    </a:stretch>
                  </pic:blipFill>
                  <pic:spPr bwMode="auto">
                    <a:xfrm>
                      <a:off x="0" y="0"/>
                      <a:ext cx="2679065" cy="2014094"/>
                    </a:xfrm>
                    <a:prstGeom prst="rect">
                      <a:avLst/>
                    </a:prstGeom>
                    <a:noFill/>
                    <a:ln w="9525">
                      <a:noFill/>
                      <a:miter lim="800000"/>
                      <a:headEnd/>
                      <a:tailEnd/>
                    </a:ln>
                  </pic:spPr>
                </pic:pic>
              </a:graphicData>
            </a:graphic>
          </wp:inline>
        </w:drawing>
      </w:r>
    </w:p>
    <w:p w:rsidR="00C966DC" w:rsidRDefault="005A36AA" w:rsidP="00EB49E0">
      <w:pPr>
        <w:pStyle w:val="Caption"/>
      </w:pPr>
      <w:bookmarkStart w:id="187" w:name="_Ref97182841"/>
      <w:r>
        <w:t xml:space="preserve">Figure </w:t>
      </w:r>
      <w:r w:rsidR="00B84CD6">
        <w:fldChar w:fldCharType="begin"/>
      </w:r>
      <w:r w:rsidR="00FB7375">
        <w:instrText xml:space="preserve"> </w:instrText>
      </w:r>
      <w:r w:rsidR="00567E0A">
        <w:instrText>SEQ</w:instrText>
      </w:r>
      <w:r w:rsidR="00FB7375">
        <w:instrText xml:space="preserve"> Figure \* ARABIC </w:instrText>
      </w:r>
      <w:r w:rsidR="00B84CD6">
        <w:fldChar w:fldCharType="separate"/>
      </w:r>
      <w:r w:rsidR="00CD22EF">
        <w:rPr>
          <w:noProof/>
        </w:rPr>
        <w:t>67</w:t>
      </w:r>
      <w:r w:rsidR="00B84CD6">
        <w:rPr>
          <w:noProof/>
        </w:rPr>
        <w:fldChar w:fldCharType="end"/>
      </w:r>
      <w:bookmarkEnd w:id="187"/>
      <w:r>
        <w:t>: Module selection dialog</w:t>
      </w:r>
    </w:p>
    <w:p w:rsidR="00A41FBF" w:rsidRPr="00A41FBF" w:rsidRDefault="00A41FBF" w:rsidP="00EB49E0">
      <w:pPr>
        <w:pStyle w:val="Figure"/>
      </w:pPr>
      <w:r w:rsidRPr="00C966DC">
        <w:rPr>
          <w:lang w:val="en-AU"/>
        </w:rPr>
        <w:drawing>
          <wp:inline distT="0" distB="0" distL="0" distR="0">
            <wp:extent cx="1069975" cy="507474"/>
            <wp:effectExtent l="25400" t="0" r="0" b="0"/>
            <wp:docPr id="6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6"/>
                    <a:srcRect/>
                    <a:stretch>
                      <a:fillRect/>
                    </a:stretch>
                  </pic:blipFill>
                  <pic:spPr bwMode="auto">
                    <a:xfrm>
                      <a:off x="0" y="0"/>
                      <a:ext cx="1071199" cy="508055"/>
                    </a:xfrm>
                    <a:prstGeom prst="rect">
                      <a:avLst/>
                    </a:prstGeom>
                    <a:noFill/>
                    <a:ln w="9525">
                      <a:noFill/>
                      <a:miter lim="800000"/>
                      <a:headEnd/>
                      <a:tailEnd/>
                    </a:ln>
                  </pic:spPr>
                </pic:pic>
              </a:graphicData>
            </a:graphic>
          </wp:inline>
        </w:drawing>
      </w:r>
      <w:r>
        <w:t xml:space="preserve">      </w:t>
      </w:r>
      <w:r w:rsidRPr="00C966DC">
        <w:rPr>
          <w:lang w:val="en-AU"/>
        </w:rPr>
        <w:drawing>
          <wp:inline distT="0" distB="0" distL="0" distR="0">
            <wp:extent cx="1611817" cy="1119505"/>
            <wp:effectExtent l="25400" t="0" r="0" b="0"/>
            <wp:docPr id="6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7"/>
                    <a:srcRect/>
                    <a:stretch>
                      <a:fillRect/>
                    </a:stretch>
                  </pic:blipFill>
                  <pic:spPr bwMode="auto">
                    <a:xfrm>
                      <a:off x="0" y="0"/>
                      <a:ext cx="1617348" cy="1123346"/>
                    </a:xfrm>
                    <a:prstGeom prst="rect">
                      <a:avLst/>
                    </a:prstGeom>
                    <a:noFill/>
                    <a:ln w="9525">
                      <a:noFill/>
                      <a:miter lim="800000"/>
                      <a:headEnd/>
                      <a:tailEnd/>
                    </a:ln>
                  </pic:spPr>
                </pic:pic>
              </a:graphicData>
            </a:graphic>
          </wp:inline>
        </w:drawing>
      </w:r>
    </w:p>
    <w:p w:rsidR="00C966DC" w:rsidRDefault="00C966DC" w:rsidP="00EB49E0">
      <w:pPr>
        <w:pStyle w:val="Caption"/>
      </w:pPr>
      <w:bookmarkStart w:id="188" w:name="_Ref97183007"/>
      <w:r>
        <w:t xml:space="preserve">Figure </w:t>
      </w:r>
      <w:r w:rsidR="00B84CD6">
        <w:fldChar w:fldCharType="begin"/>
      </w:r>
      <w:r w:rsidR="00FB7375">
        <w:instrText xml:space="preserve"> </w:instrText>
      </w:r>
      <w:r w:rsidR="00567E0A">
        <w:instrText>SEQ</w:instrText>
      </w:r>
      <w:r w:rsidR="00FB7375">
        <w:instrText xml:space="preserve"> Figure \* ARABIC </w:instrText>
      </w:r>
      <w:r w:rsidR="00B84CD6">
        <w:fldChar w:fldCharType="separate"/>
      </w:r>
      <w:r w:rsidR="00CD22EF">
        <w:rPr>
          <w:noProof/>
        </w:rPr>
        <w:t>68</w:t>
      </w:r>
      <w:r w:rsidR="00B84CD6">
        <w:rPr>
          <w:noProof/>
        </w:rPr>
        <w:fldChar w:fldCharType="end"/>
      </w:r>
      <w:bookmarkEnd w:id="188"/>
      <w:r>
        <w:t xml:space="preserve">: </w:t>
      </w:r>
      <w:r w:rsidR="00027485">
        <w:t>Popup</w:t>
      </w:r>
      <w:r>
        <w:t xml:space="preserve"> menu of a module (left) and the input space selection dialog (right)</w:t>
      </w:r>
    </w:p>
    <w:p w:rsidR="006E03D5" w:rsidRDefault="006E03D5" w:rsidP="00E5047C">
      <w:pPr>
        <w:pStyle w:val="Heading2"/>
      </w:pPr>
      <w:bookmarkStart w:id="189" w:name="_Toc355280396"/>
      <w:r>
        <w:t>Configuration of Modules</w:t>
      </w:r>
      <w:bookmarkEnd w:id="189"/>
    </w:p>
    <w:p w:rsidR="006E03D5" w:rsidRDefault="006E03D5" w:rsidP="00A41FBF">
      <w:pPr>
        <w:pStyle w:val="Body"/>
      </w:pPr>
      <w:r>
        <w:t>Some modules may need configuration. To display the configuration dialog of a module click menu over the module and select ‘Configure’.</w:t>
      </w:r>
    </w:p>
    <w:p w:rsidR="00565AD3" w:rsidRPr="005A36AA" w:rsidRDefault="006E03D5" w:rsidP="00A41FBF">
      <w:pPr>
        <w:pStyle w:val="Body"/>
      </w:pPr>
      <w:r>
        <w:t xml:space="preserve">The possible configuration </w:t>
      </w:r>
      <w:r w:rsidR="00F6559D">
        <w:t>settings of each module are</w:t>
      </w:r>
      <w:r>
        <w:t xml:space="preserve"> detailed in the respective module description.</w:t>
      </w:r>
    </w:p>
    <w:p w:rsidR="00B5325A" w:rsidRDefault="00B5325A" w:rsidP="00E5047C">
      <w:pPr>
        <w:pStyle w:val="Heading2"/>
      </w:pPr>
      <w:bookmarkStart w:id="190" w:name="_Toc355280397"/>
      <w:r>
        <w:t>Processing Module Descriptions</w:t>
      </w:r>
      <w:bookmarkEnd w:id="190"/>
    </w:p>
    <w:p w:rsidR="00DA7E70" w:rsidRDefault="00DA7E70" w:rsidP="00DA7E70">
      <w:pPr>
        <w:pStyle w:val="Body"/>
      </w:pPr>
      <w:r>
        <w:t>%%% Maybe these sub-sections would be better set up consistently, perhaps in a table...</w:t>
      </w:r>
    </w:p>
    <w:tbl>
      <w:tblPr>
        <w:tblStyle w:val="TableGrid"/>
        <w:tblW w:w="0" w:type="auto"/>
        <w:tblInd w:w="817" w:type="dxa"/>
        <w:tblLook w:val="04A0"/>
      </w:tblPr>
      <w:tblGrid>
        <w:gridCol w:w="1420"/>
        <w:gridCol w:w="7334"/>
      </w:tblGrid>
      <w:tr w:rsidR="00DA7E70" w:rsidRPr="00DA7E70" w:rsidTr="00DA7E70">
        <w:tc>
          <w:tcPr>
            <w:tcW w:w="0" w:type="auto"/>
          </w:tcPr>
          <w:p w:rsidR="00DA7E70" w:rsidRPr="00DA7E70" w:rsidRDefault="00DA7E70" w:rsidP="00DA7E70">
            <w:pPr>
              <w:pStyle w:val="TableText"/>
            </w:pPr>
            <w:r w:rsidRPr="00DA7E70">
              <w:t>Inputs:</w:t>
            </w:r>
          </w:p>
        </w:tc>
        <w:tc>
          <w:tcPr>
            <w:tcW w:w="0" w:type="auto"/>
          </w:tcPr>
          <w:p w:rsidR="00DA7E70" w:rsidRDefault="00DA7E70" w:rsidP="00DA7E70">
            <w:pPr>
              <w:pStyle w:val="TableText"/>
            </w:pPr>
            <w:r>
              <w:t>Two Input Spaces:</w:t>
            </w:r>
          </w:p>
          <w:p w:rsidR="00DA7E70" w:rsidRDefault="00DA7E70" w:rsidP="00DA7E70">
            <w:pPr>
              <w:pStyle w:val="TableText"/>
            </w:pPr>
            <w:r>
              <w:t>A:</w:t>
            </w:r>
          </w:p>
          <w:p w:rsidR="00DA7E70" w:rsidRDefault="00DA7E70" w:rsidP="00DA7E70">
            <w:pPr>
              <w:pStyle w:val="TableText"/>
            </w:pPr>
            <w:r>
              <w:t>B:</w:t>
            </w:r>
          </w:p>
          <w:p w:rsidR="00A924E3" w:rsidRPr="00DA7E70" w:rsidRDefault="00A924E3" w:rsidP="00DA7E70">
            <w:pPr>
              <w:pStyle w:val="TableText"/>
            </w:pPr>
            <w:r>
              <w:t>Restrictions:</w:t>
            </w:r>
          </w:p>
        </w:tc>
      </w:tr>
      <w:tr w:rsidR="00DA7E70" w:rsidRPr="00DA7E70" w:rsidTr="00DA7E70">
        <w:tc>
          <w:tcPr>
            <w:tcW w:w="0" w:type="auto"/>
          </w:tcPr>
          <w:p w:rsidR="00DA7E70" w:rsidRPr="00DA7E70" w:rsidRDefault="00DA7E70" w:rsidP="00DA7E70">
            <w:pPr>
              <w:pStyle w:val="TableText"/>
            </w:pPr>
            <w:r w:rsidRPr="00DA7E70">
              <w:t>Outputs:</w:t>
            </w:r>
          </w:p>
        </w:tc>
        <w:tc>
          <w:tcPr>
            <w:tcW w:w="0" w:type="auto"/>
          </w:tcPr>
          <w:p w:rsidR="00DA7E70" w:rsidRPr="00DA7E70" w:rsidRDefault="00DA7E70" w:rsidP="00DA7E70">
            <w:pPr>
              <w:pStyle w:val="TableText"/>
            </w:pPr>
            <w:r>
              <w:t>One Space</w:t>
            </w:r>
          </w:p>
        </w:tc>
      </w:tr>
      <w:tr w:rsidR="00DA7E70" w:rsidRPr="00DA7E70" w:rsidTr="00DA7E70">
        <w:tc>
          <w:tcPr>
            <w:tcW w:w="0" w:type="auto"/>
          </w:tcPr>
          <w:p w:rsidR="00DA7E70" w:rsidRPr="00DA7E70" w:rsidRDefault="00DA7E70" w:rsidP="00DA7E70">
            <w:pPr>
              <w:pStyle w:val="TableText"/>
            </w:pPr>
            <w:r w:rsidRPr="00DA7E70">
              <w:t>Processing:</w:t>
            </w:r>
          </w:p>
        </w:tc>
        <w:tc>
          <w:tcPr>
            <w:tcW w:w="0" w:type="auto"/>
          </w:tcPr>
          <w:p w:rsidR="00DA7E70" w:rsidRDefault="00DA7E70" w:rsidP="00DA7E70">
            <w:pPr>
              <w:pStyle w:val="TableText"/>
            </w:pPr>
            <w:r>
              <w:t>Computes Radiance from Reflectance by reference to a Spectralon reference panel.</w:t>
            </w:r>
          </w:p>
          <w:p w:rsidR="00DA7E70" w:rsidRPr="00DA7E70" w:rsidRDefault="00DA7E70" w:rsidP="00DA7E70">
            <w:pPr>
              <w:pStyle w:val="Formula"/>
            </w:pPr>
            <w:r>
              <w:rPr>
                <w:noProof/>
                <w:lang w:val="en-AU" w:eastAsia="ja-JP"/>
              </w:rPr>
              <w:t xml:space="preserve"> </w:t>
            </w:r>
            <w:r>
              <w:rPr>
                <w:noProof/>
                <w:lang w:val="en-AU" w:eastAsia="ja-JP"/>
              </w:rPr>
              <w:drawing>
                <wp:inline distT="0" distB="0" distL="0" distR="0">
                  <wp:extent cx="589280" cy="477520"/>
                  <wp:effectExtent l="25400" t="0" r="0" b="0"/>
                  <wp:docPr id="131"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8"/>
                          <a:srcRect/>
                          <a:stretch>
                            <a:fillRect/>
                          </a:stretch>
                        </pic:blipFill>
                        <pic:spPr bwMode="auto">
                          <a:xfrm>
                            <a:off x="0" y="0"/>
                            <a:ext cx="589280" cy="477520"/>
                          </a:xfrm>
                          <a:prstGeom prst="rect">
                            <a:avLst/>
                          </a:prstGeom>
                          <a:noFill/>
                          <a:ln w="9525">
                            <a:noFill/>
                            <a:miter lim="800000"/>
                            <a:headEnd/>
                            <a:tailEnd/>
                          </a:ln>
                        </pic:spPr>
                      </pic:pic>
                    </a:graphicData>
                  </a:graphic>
                </wp:inline>
              </w:drawing>
            </w:r>
          </w:p>
        </w:tc>
      </w:tr>
      <w:tr w:rsidR="00DA7E70" w:rsidRPr="00DA7E70" w:rsidTr="00DA7E70">
        <w:tc>
          <w:tcPr>
            <w:tcW w:w="0" w:type="auto"/>
          </w:tcPr>
          <w:p w:rsidR="00DA7E70" w:rsidRPr="00DA7E70" w:rsidRDefault="00DA7E70" w:rsidP="00DA7E70">
            <w:pPr>
              <w:pStyle w:val="TableText"/>
            </w:pPr>
            <w:r>
              <w:t>Prerequisits</w:t>
            </w:r>
            <w:r w:rsidRPr="00DA7E70">
              <w:t>:</w:t>
            </w:r>
          </w:p>
        </w:tc>
        <w:tc>
          <w:tcPr>
            <w:tcW w:w="0" w:type="auto"/>
          </w:tcPr>
          <w:p w:rsidR="00DA7E70" w:rsidRPr="00DA7E70" w:rsidRDefault="00DA7E70" w:rsidP="00DA7E70">
            <w:pPr>
              <w:pStyle w:val="TableText"/>
            </w:pPr>
            <w:r>
              <w:t xml:space="preserve">Datalinks of the type ‘Spectralon’ must exist between the target spectra </w:t>
            </w:r>
            <w:r>
              <w:lastRenderedPageBreak/>
              <w:t>and the corresponding reference spectra.</w:t>
            </w:r>
          </w:p>
        </w:tc>
      </w:tr>
      <w:tr w:rsidR="00DA7E70" w:rsidRPr="00DA7E70" w:rsidTr="00DA7E70">
        <w:tc>
          <w:tcPr>
            <w:tcW w:w="0" w:type="auto"/>
          </w:tcPr>
          <w:p w:rsidR="00DA7E70" w:rsidRDefault="00DA7E70" w:rsidP="00DA7E70">
            <w:pPr>
              <w:pStyle w:val="TableText"/>
            </w:pPr>
            <w:r>
              <w:lastRenderedPageBreak/>
              <w:t>Note:</w:t>
            </w:r>
          </w:p>
        </w:tc>
        <w:tc>
          <w:tcPr>
            <w:tcW w:w="0" w:type="auto"/>
          </w:tcPr>
          <w:p w:rsidR="00DA7E70" w:rsidRDefault="00DA7E70" w:rsidP="00DA7E70">
            <w:pPr>
              <w:pStyle w:val="TableText"/>
            </w:pPr>
          </w:p>
        </w:tc>
      </w:tr>
    </w:tbl>
    <w:p w:rsidR="00B5325A" w:rsidRDefault="00B5325A" w:rsidP="00A7583F">
      <w:pPr>
        <w:pStyle w:val="Heading3"/>
      </w:pPr>
      <w:bookmarkStart w:id="191" w:name="_Toc355280398"/>
      <w:r>
        <w:t>Radiance to Reflectance Transformation</w:t>
      </w:r>
      <w:bookmarkEnd w:id="191"/>
    </w:p>
    <w:p w:rsidR="00B5325A" w:rsidRDefault="00B5325A" w:rsidP="00A41FBF">
      <w:pPr>
        <w:pStyle w:val="Body"/>
      </w:pPr>
      <w:r>
        <w:t>The module ‘Radiance to Reflectance’ is building ratios of target and reference panel radiances:</w:t>
      </w:r>
    </w:p>
    <w:p w:rsidR="00B5325A" w:rsidRDefault="00DA7E70" w:rsidP="00DA7E70">
      <w:pPr>
        <w:pStyle w:val="Formula"/>
      </w:pPr>
      <w:r>
        <w:rPr>
          <w:noProof/>
          <w:lang w:val="en-AU" w:eastAsia="ja-JP"/>
        </w:rPr>
        <w:drawing>
          <wp:inline distT="0" distB="0" distL="0" distR="0">
            <wp:extent cx="589280" cy="477520"/>
            <wp:effectExtent l="25400" t="0" r="0" b="0"/>
            <wp:docPr id="1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8"/>
                    <a:srcRect/>
                    <a:stretch>
                      <a:fillRect/>
                    </a:stretch>
                  </pic:blipFill>
                  <pic:spPr bwMode="auto">
                    <a:xfrm>
                      <a:off x="0" y="0"/>
                      <a:ext cx="589280" cy="477520"/>
                    </a:xfrm>
                    <a:prstGeom prst="rect">
                      <a:avLst/>
                    </a:prstGeom>
                    <a:noFill/>
                    <a:ln w="9525">
                      <a:noFill/>
                      <a:miter lim="800000"/>
                      <a:headEnd/>
                      <a:tailEnd/>
                    </a:ln>
                  </pic:spPr>
                </pic:pic>
              </a:graphicData>
            </a:graphic>
          </wp:inline>
        </w:drawing>
      </w:r>
    </w:p>
    <w:p w:rsidR="00B5325A" w:rsidRDefault="00B5325A" w:rsidP="00A41FBF">
      <w:pPr>
        <w:pStyle w:val="Body"/>
      </w:pPr>
      <w:r>
        <w:t xml:space="preserve">As a prerequisite, datalinks of the type ‘Spectralon’ must exist between the target spectra and the corresponding reference spectra. </w:t>
      </w:r>
      <w:r w:rsidR="00C91308">
        <w:t xml:space="preserve">For an explanation of how such links are created please refer to </w:t>
      </w:r>
      <w:fldSimple w:instr=" REF _Ref153794273 \r \h  \* MERGEFORMAT ">
        <w:r w:rsidR="00CD22EF">
          <w:t>6.4.2.7.2</w:t>
        </w:r>
      </w:fldSimple>
      <w:r w:rsidR="00C91308">
        <w:t>.</w:t>
      </w:r>
      <w:r w:rsidR="00DA7E70">
        <w:t xml:space="preserve">  </w:t>
      </w:r>
      <w:r w:rsidR="00DA7E70" w:rsidRPr="00DA7E70">
        <w:rPr>
          <w:rStyle w:val="DocActionChar"/>
        </w:rPr>
        <w:t>%%% Are links supported in this app? Do you have to link to two spectra boxes? What if their D values are different?</w:t>
      </w:r>
    </w:p>
    <w:p w:rsidR="002B31FB" w:rsidRDefault="002B31FB" w:rsidP="00A7583F">
      <w:pPr>
        <w:pStyle w:val="Heading3"/>
      </w:pPr>
      <w:bookmarkStart w:id="192" w:name="_Ref97735916"/>
      <w:bookmarkStart w:id="193" w:name="_Toc355280399"/>
      <w:r>
        <w:t>Reference Panel Correction Factors</w:t>
      </w:r>
      <w:bookmarkEnd w:id="192"/>
      <w:bookmarkEnd w:id="193"/>
    </w:p>
    <w:p w:rsidR="002B31FB" w:rsidRDefault="002B31FB" w:rsidP="00A41FBF">
      <w:pPr>
        <w:pStyle w:val="Body"/>
      </w:pPr>
      <w:r>
        <w:t>This module retrieves the correction factors for all reference panels that were used during data acquisition of the spectra contained by the input space.</w:t>
      </w:r>
    </w:p>
    <w:p w:rsidR="002B31FB" w:rsidRDefault="008F153A" w:rsidP="00A41FBF">
      <w:pPr>
        <w:pStyle w:val="Body"/>
      </w:pPr>
      <w:r>
        <w:t>As</w:t>
      </w:r>
      <w:r w:rsidR="002B31FB">
        <w:t xml:space="preserve"> prerequisite</w:t>
      </w:r>
      <w:r>
        <w:t>s</w:t>
      </w:r>
      <w:r w:rsidR="002B31FB">
        <w:t xml:space="preserve">, </w:t>
      </w:r>
      <w:r>
        <w:t>a reference panel must be set for the input spectra using the Metadata Editor (</w:t>
      </w:r>
      <w:fldSimple w:instr=" REF _Ref97354438 \h  \* MERGEFORMAT ">
        <w:r w:rsidR="00CD22EF">
          <w:t xml:space="preserve">Figure </w:t>
        </w:r>
        <w:r w:rsidR="00CD22EF">
          <w:rPr>
            <w:noProof/>
          </w:rPr>
          <w:t>69</w:t>
        </w:r>
      </w:fldSimple>
      <w:r>
        <w:t xml:space="preserve">) and calibration data for the panel must have been loaded to the database. Calibration data loading is a task of the system administrator. For details on the reference panel administration see </w:t>
      </w:r>
      <w:fldSimple w:instr=" REF _Ref97355090 \r \h  \* MERGEFORMAT ">
        <w:r w:rsidR="00CD22EF">
          <w:t>10.5</w:t>
        </w:r>
      </w:fldSimple>
      <w:r>
        <w:t>.</w:t>
      </w:r>
    </w:p>
    <w:p w:rsidR="008F153A" w:rsidRDefault="002B31FB" w:rsidP="00EB49E0">
      <w:pPr>
        <w:pStyle w:val="Figure"/>
      </w:pPr>
      <w:r>
        <w:rPr>
          <w:lang w:val="en-AU"/>
        </w:rPr>
        <w:drawing>
          <wp:inline distT="0" distB="0" distL="0" distR="0">
            <wp:extent cx="4288155" cy="419365"/>
            <wp:effectExtent l="25400" t="0" r="4445" b="0"/>
            <wp:docPr id="170"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89"/>
                    <a:srcRect/>
                    <a:stretch>
                      <a:fillRect/>
                    </a:stretch>
                  </pic:blipFill>
                  <pic:spPr bwMode="auto">
                    <a:xfrm>
                      <a:off x="0" y="0"/>
                      <a:ext cx="4284255" cy="418984"/>
                    </a:xfrm>
                    <a:prstGeom prst="rect">
                      <a:avLst/>
                    </a:prstGeom>
                    <a:noFill/>
                    <a:ln w="9525">
                      <a:noFill/>
                      <a:miter lim="800000"/>
                      <a:headEnd/>
                      <a:tailEnd/>
                    </a:ln>
                  </pic:spPr>
                </pic:pic>
              </a:graphicData>
            </a:graphic>
          </wp:inline>
        </w:drawing>
      </w:r>
    </w:p>
    <w:p w:rsidR="002B31FB" w:rsidRDefault="008F153A" w:rsidP="00EB49E0">
      <w:pPr>
        <w:pStyle w:val="Caption"/>
      </w:pPr>
      <w:bookmarkStart w:id="194" w:name="_Ref97354438"/>
      <w:r>
        <w:t xml:space="preserve">Figure </w:t>
      </w:r>
      <w:r w:rsidR="00B84CD6">
        <w:fldChar w:fldCharType="begin"/>
      </w:r>
      <w:r w:rsidR="00FB7375">
        <w:instrText xml:space="preserve"> </w:instrText>
      </w:r>
      <w:r w:rsidR="00567E0A">
        <w:instrText>SEQ</w:instrText>
      </w:r>
      <w:r w:rsidR="00FB7375">
        <w:instrText xml:space="preserve"> Figure \* ARABIC </w:instrText>
      </w:r>
      <w:r w:rsidR="00B84CD6">
        <w:fldChar w:fldCharType="separate"/>
      </w:r>
      <w:r w:rsidR="00CD22EF">
        <w:rPr>
          <w:noProof/>
        </w:rPr>
        <w:t>69</w:t>
      </w:r>
      <w:r w:rsidR="00B84CD6">
        <w:rPr>
          <w:noProof/>
        </w:rPr>
        <w:fldChar w:fldCharType="end"/>
      </w:r>
      <w:bookmarkEnd w:id="194"/>
      <w:r>
        <w:t>: Reference panel setting in the Metadata Editor</w:t>
      </w:r>
    </w:p>
    <w:p w:rsidR="008F153A" w:rsidRDefault="008F153A" w:rsidP="00A41FBF">
      <w:pPr>
        <w:pStyle w:val="Body"/>
      </w:pPr>
      <w:r>
        <w:t>If no calibration data can be found, a warning is displayed and the module creates no output space.</w:t>
      </w:r>
    </w:p>
    <w:p w:rsidR="008F153A" w:rsidRDefault="00B84CD6" w:rsidP="00A41FBF">
      <w:pPr>
        <w:pStyle w:val="Body"/>
      </w:pPr>
      <w:fldSimple w:instr=" REF _Ref97354667 \h  \* MERGEFORMAT ">
        <w:r w:rsidR="00CD22EF">
          <w:t xml:space="preserve">Figure </w:t>
        </w:r>
        <w:r w:rsidR="00CD22EF">
          <w:rPr>
            <w:noProof/>
          </w:rPr>
          <w:t>70</w:t>
        </w:r>
      </w:fldSimple>
      <w:r w:rsidR="008F153A">
        <w:t xml:space="preserve"> shows a processing chain that selects the panel correction factors and plots using a spectral line plot (</w:t>
      </w:r>
      <w:fldSimple w:instr=" REF _Ref97354714 \h  \* MERGEFORMAT ">
        <w:r w:rsidR="00CD22EF">
          <w:t xml:space="preserve">Figure </w:t>
        </w:r>
        <w:r w:rsidR="00CD22EF">
          <w:rPr>
            <w:noProof/>
          </w:rPr>
          <w:t>71</w:t>
        </w:r>
      </w:fldSimple>
      <w:r w:rsidR="008F153A">
        <w:t>).</w:t>
      </w:r>
    </w:p>
    <w:p w:rsidR="008F153A" w:rsidRDefault="002B31FB" w:rsidP="00EB49E0">
      <w:pPr>
        <w:pStyle w:val="Figure"/>
      </w:pPr>
      <w:r>
        <w:rPr>
          <w:lang w:val="en-AU"/>
        </w:rPr>
        <w:drawing>
          <wp:inline distT="0" distB="0" distL="0" distR="0">
            <wp:extent cx="5580380" cy="495941"/>
            <wp:effectExtent l="25400" t="0" r="7620" b="0"/>
            <wp:docPr id="171"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90"/>
                    <a:srcRect/>
                    <a:stretch>
                      <a:fillRect/>
                    </a:stretch>
                  </pic:blipFill>
                  <pic:spPr bwMode="auto">
                    <a:xfrm>
                      <a:off x="0" y="0"/>
                      <a:ext cx="5580380" cy="495941"/>
                    </a:xfrm>
                    <a:prstGeom prst="rect">
                      <a:avLst/>
                    </a:prstGeom>
                    <a:noFill/>
                    <a:ln w="9525">
                      <a:noFill/>
                      <a:miter lim="800000"/>
                      <a:headEnd/>
                      <a:tailEnd/>
                    </a:ln>
                  </pic:spPr>
                </pic:pic>
              </a:graphicData>
            </a:graphic>
          </wp:inline>
        </w:drawing>
      </w:r>
    </w:p>
    <w:p w:rsidR="002B31FB" w:rsidRDefault="008F153A" w:rsidP="00EB49E0">
      <w:pPr>
        <w:pStyle w:val="Caption"/>
      </w:pPr>
      <w:bookmarkStart w:id="195" w:name="_Ref97354667"/>
      <w:r>
        <w:t xml:space="preserve">Figure </w:t>
      </w:r>
      <w:r w:rsidR="00B84CD6">
        <w:fldChar w:fldCharType="begin"/>
      </w:r>
      <w:r w:rsidR="00FB7375">
        <w:instrText xml:space="preserve"> </w:instrText>
      </w:r>
      <w:r w:rsidR="00567E0A">
        <w:instrText>SEQ</w:instrText>
      </w:r>
      <w:r w:rsidR="00FB7375">
        <w:instrText xml:space="preserve"> Figure \* ARABIC </w:instrText>
      </w:r>
      <w:r w:rsidR="00B84CD6">
        <w:fldChar w:fldCharType="separate"/>
      </w:r>
      <w:r w:rsidR="00CD22EF">
        <w:rPr>
          <w:noProof/>
        </w:rPr>
        <w:t>70</w:t>
      </w:r>
      <w:r w:rsidR="00B84CD6">
        <w:rPr>
          <w:noProof/>
        </w:rPr>
        <w:fldChar w:fldCharType="end"/>
      </w:r>
      <w:bookmarkEnd w:id="195"/>
      <w:r>
        <w:t>: Processing chain selecting the correction factors and plotting them as a spectrum.</w:t>
      </w:r>
    </w:p>
    <w:p w:rsidR="008F153A" w:rsidRDefault="002B31FB" w:rsidP="00EB49E0">
      <w:pPr>
        <w:pStyle w:val="Figure"/>
      </w:pPr>
      <w:r>
        <w:rPr>
          <w:lang w:val="en-AU"/>
        </w:rPr>
        <w:lastRenderedPageBreak/>
        <w:drawing>
          <wp:inline distT="0" distB="0" distL="0" distR="0">
            <wp:extent cx="2939185" cy="2189480"/>
            <wp:effectExtent l="25400" t="0" r="7215" b="0"/>
            <wp:docPr id="172"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91"/>
                    <a:srcRect/>
                    <a:stretch>
                      <a:fillRect/>
                    </a:stretch>
                  </pic:blipFill>
                  <pic:spPr bwMode="auto">
                    <a:xfrm>
                      <a:off x="0" y="0"/>
                      <a:ext cx="2945099" cy="2193885"/>
                    </a:xfrm>
                    <a:prstGeom prst="rect">
                      <a:avLst/>
                    </a:prstGeom>
                    <a:noFill/>
                    <a:ln w="9525">
                      <a:noFill/>
                      <a:miter lim="800000"/>
                      <a:headEnd/>
                      <a:tailEnd/>
                    </a:ln>
                  </pic:spPr>
                </pic:pic>
              </a:graphicData>
            </a:graphic>
          </wp:inline>
        </w:drawing>
      </w:r>
    </w:p>
    <w:p w:rsidR="0008201A" w:rsidRDefault="008F153A" w:rsidP="00EB49E0">
      <w:pPr>
        <w:pStyle w:val="Caption"/>
      </w:pPr>
      <w:bookmarkStart w:id="196" w:name="_Ref97354714"/>
      <w:r>
        <w:t xml:space="preserve">Figure </w:t>
      </w:r>
      <w:r w:rsidR="00B84CD6">
        <w:fldChar w:fldCharType="begin"/>
      </w:r>
      <w:r w:rsidR="00FB7375">
        <w:instrText xml:space="preserve"> </w:instrText>
      </w:r>
      <w:r w:rsidR="00567E0A">
        <w:instrText>SEQ</w:instrText>
      </w:r>
      <w:r w:rsidR="00FB7375">
        <w:instrText xml:space="preserve"> Figure \* ARABIC </w:instrText>
      </w:r>
      <w:r w:rsidR="00B84CD6">
        <w:fldChar w:fldCharType="separate"/>
      </w:r>
      <w:r w:rsidR="00CD22EF">
        <w:rPr>
          <w:noProof/>
        </w:rPr>
        <w:t>71</w:t>
      </w:r>
      <w:r w:rsidR="00B84CD6">
        <w:rPr>
          <w:noProof/>
        </w:rPr>
        <w:fldChar w:fldCharType="end"/>
      </w:r>
      <w:bookmarkEnd w:id="196"/>
      <w:r>
        <w:t>: Reference panel correction factors</w:t>
      </w:r>
    </w:p>
    <w:p w:rsidR="008F153A" w:rsidRDefault="008F153A" w:rsidP="00A7583F">
      <w:pPr>
        <w:pStyle w:val="Heading3"/>
      </w:pPr>
      <w:bookmarkStart w:id="197" w:name="_Ref97735928"/>
      <w:bookmarkStart w:id="198" w:name="_Toc355280400"/>
      <w:r>
        <w:t>Correct for Reference Panel Non-Idealness</w:t>
      </w:r>
      <w:bookmarkEnd w:id="197"/>
      <w:bookmarkEnd w:id="198"/>
    </w:p>
    <w:p w:rsidR="00AD7DC6" w:rsidRDefault="008F153A" w:rsidP="00A41FBF">
      <w:pPr>
        <w:pStyle w:val="Body"/>
      </w:pPr>
      <w:r>
        <w:t>This module applies calibration factors to correct spectra for the reference panel non-idealness. These correction factors are selected from the database using the ‘Reference Panel Correction Factors’ module.</w:t>
      </w:r>
    </w:p>
    <w:p w:rsidR="00AD7DC6" w:rsidRDefault="00AD7DC6" w:rsidP="00A41FBF">
      <w:pPr>
        <w:pStyle w:val="Body"/>
      </w:pPr>
      <w:r>
        <w:t xml:space="preserve">The module requires two inputs: the spectra to be corrected and the correction factors. The input space selection dialog offers the </w:t>
      </w:r>
      <w:r w:rsidR="00D301D6">
        <w:t>according choices (</w:t>
      </w:r>
      <w:fldSimple w:instr=" REF _Ref97356042 \h  \* MERGEFORMAT ">
        <w:r w:rsidR="00CD22EF">
          <w:t xml:space="preserve">Figure </w:t>
        </w:r>
        <w:r w:rsidR="00CD22EF">
          <w:rPr>
            <w:noProof/>
          </w:rPr>
          <w:t>72</w:t>
        </w:r>
      </w:fldSimple>
      <w:r w:rsidR="00D301D6">
        <w:t>).</w:t>
      </w:r>
    </w:p>
    <w:p w:rsidR="00AD7DC6" w:rsidRDefault="00AD7DC6" w:rsidP="00EB49E0">
      <w:pPr>
        <w:pStyle w:val="Figure"/>
      </w:pPr>
      <w:r>
        <w:rPr>
          <w:lang w:val="en-AU"/>
        </w:rPr>
        <w:drawing>
          <wp:inline distT="0" distB="0" distL="0" distR="0">
            <wp:extent cx="1874520" cy="814742"/>
            <wp:effectExtent l="25400" t="0" r="5080" b="0"/>
            <wp:docPr id="174"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92"/>
                    <a:srcRect/>
                    <a:stretch>
                      <a:fillRect/>
                    </a:stretch>
                  </pic:blipFill>
                  <pic:spPr bwMode="auto">
                    <a:xfrm>
                      <a:off x="0" y="0"/>
                      <a:ext cx="1877343" cy="815969"/>
                    </a:xfrm>
                    <a:prstGeom prst="rect">
                      <a:avLst/>
                    </a:prstGeom>
                    <a:noFill/>
                    <a:ln w="9525">
                      <a:noFill/>
                      <a:miter lim="800000"/>
                      <a:headEnd/>
                      <a:tailEnd/>
                    </a:ln>
                  </pic:spPr>
                </pic:pic>
              </a:graphicData>
            </a:graphic>
          </wp:inline>
        </w:drawing>
      </w:r>
    </w:p>
    <w:p w:rsidR="00D301D6" w:rsidRDefault="00AD7DC6" w:rsidP="00EB49E0">
      <w:pPr>
        <w:pStyle w:val="Caption"/>
      </w:pPr>
      <w:bookmarkStart w:id="199" w:name="_Ref97356042"/>
      <w:r>
        <w:t xml:space="preserve">Figure </w:t>
      </w:r>
      <w:r w:rsidR="00B84CD6">
        <w:fldChar w:fldCharType="begin"/>
      </w:r>
      <w:r w:rsidR="00FB7375">
        <w:instrText xml:space="preserve"> </w:instrText>
      </w:r>
      <w:r w:rsidR="00567E0A">
        <w:instrText>SEQ</w:instrText>
      </w:r>
      <w:r w:rsidR="00FB7375">
        <w:instrText xml:space="preserve"> Figure \* ARABIC </w:instrText>
      </w:r>
      <w:r w:rsidR="00B84CD6">
        <w:fldChar w:fldCharType="separate"/>
      </w:r>
      <w:r w:rsidR="00CD22EF">
        <w:rPr>
          <w:noProof/>
        </w:rPr>
        <w:t>72</w:t>
      </w:r>
      <w:r w:rsidR="00B84CD6">
        <w:rPr>
          <w:noProof/>
        </w:rPr>
        <w:fldChar w:fldCharType="end"/>
      </w:r>
      <w:bookmarkEnd w:id="199"/>
      <w:r>
        <w:t>: Input space selection for the ‘Correct for Panel’ module</w:t>
      </w:r>
    </w:p>
    <w:p w:rsidR="008F153A" w:rsidRPr="00D301D6" w:rsidRDefault="00D301D6" w:rsidP="00A41FBF">
      <w:pPr>
        <w:pStyle w:val="Body"/>
      </w:pPr>
      <w:r>
        <w:t xml:space="preserve">Note that the dimensions of the spaces holding the spectra and correction factors must be identical (a check on the wavelengths is not carried out). In the example shown in </w:t>
      </w:r>
      <w:fldSimple w:instr=" REF _Ref97356180 \h  \* MERGEFORMAT ">
        <w:r w:rsidR="00CD22EF">
          <w:t xml:space="preserve">Figure </w:t>
        </w:r>
        <w:r w:rsidR="00CD22EF">
          <w:rPr>
            <w:noProof/>
          </w:rPr>
          <w:t>73</w:t>
        </w:r>
      </w:fldSimple>
      <w:r>
        <w:t xml:space="preserve"> a waveband filtering is applied to the correction factors as these were measured with a larger wavelength range.</w:t>
      </w:r>
    </w:p>
    <w:p w:rsidR="00D301D6" w:rsidRDefault="00D301D6" w:rsidP="00EB49E0">
      <w:pPr>
        <w:pStyle w:val="Figure"/>
      </w:pPr>
      <w:r>
        <w:rPr>
          <w:lang w:val="en-AU"/>
        </w:rPr>
        <w:drawing>
          <wp:inline distT="0" distB="0" distL="0" distR="0">
            <wp:extent cx="5580380" cy="2023832"/>
            <wp:effectExtent l="25400" t="0" r="7620" b="0"/>
            <wp:docPr id="175"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93"/>
                    <a:srcRect/>
                    <a:stretch>
                      <a:fillRect/>
                    </a:stretch>
                  </pic:blipFill>
                  <pic:spPr bwMode="auto">
                    <a:xfrm>
                      <a:off x="0" y="0"/>
                      <a:ext cx="5580380" cy="2023832"/>
                    </a:xfrm>
                    <a:prstGeom prst="rect">
                      <a:avLst/>
                    </a:prstGeom>
                    <a:noFill/>
                    <a:ln w="9525">
                      <a:noFill/>
                      <a:miter lim="800000"/>
                      <a:headEnd/>
                      <a:tailEnd/>
                    </a:ln>
                  </pic:spPr>
                </pic:pic>
              </a:graphicData>
            </a:graphic>
          </wp:inline>
        </w:drawing>
      </w:r>
    </w:p>
    <w:p w:rsidR="00D301D6" w:rsidRDefault="00D301D6" w:rsidP="00EB49E0">
      <w:pPr>
        <w:pStyle w:val="Caption"/>
      </w:pPr>
      <w:bookmarkStart w:id="200" w:name="_Ref97356180"/>
      <w:r>
        <w:t xml:space="preserve">Figure </w:t>
      </w:r>
      <w:r w:rsidR="00B84CD6">
        <w:fldChar w:fldCharType="begin"/>
      </w:r>
      <w:r w:rsidR="00FB7375">
        <w:instrText xml:space="preserve"> </w:instrText>
      </w:r>
      <w:r w:rsidR="00567E0A">
        <w:instrText>SEQ</w:instrText>
      </w:r>
      <w:r w:rsidR="00FB7375">
        <w:instrText xml:space="preserve"> Figure \* ARABIC </w:instrText>
      </w:r>
      <w:r w:rsidR="00B84CD6">
        <w:fldChar w:fldCharType="separate"/>
      </w:r>
      <w:r w:rsidR="00CD22EF">
        <w:rPr>
          <w:noProof/>
        </w:rPr>
        <w:t>73</w:t>
      </w:r>
      <w:r w:rsidR="00B84CD6">
        <w:rPr>
          <w:noProof/>
        </w:rPr>
        <w:fldChar w:fldCharType="end"/>
      </w:r>
      <w:bookmarkEnd w:id="200"/>
      <w:r>
        <w:t>: Space Processing Network for reference panel correction</w:t>
      </w:r>
    </w:p>
    <w:p w:rsidR="00233900" w:rsidRDefault="00D301D6" w:rsidP="00A41FBF">
      <w:pPr>
        <w:pStyle w:val="Body"/>
      </w:pPr>
      <w:r>
        <w:lastRenderedPageBreak/>
        <w:t>The panel correction can be applied to radiance or reflectance values.</w:t>
      </w:r>
      <w:r w:rsidR="00233900">
        <w:t xml:space="preserve"> However, correcting radiances for the panel will only make sense if followed by a radiance to reflectance conversion such that:</w:t>
      </w:r>
    </w:p>
    <w:p w:rsidR="00D301D6" w:rsidRDefault="00233900" w:rsidP="00A41FBF">
      <w:pPr>
        <w:pStyle w:val="Body"/>
      </w:pPr>
      <w:r>
        <w:rPr>
          <w:noProof/>
          <w:lang w:val="en-AU" w:eastAsia="ja-JP"/>
        </w:rPr>
        <w:drawing>
          <wp:inline distT="0" distB="0" distL="0" distR="0">
            <wp:extent cx="894080" cy="487680"/>
            <wp:effectExtent l="25400" t="0" r="0" b="0"/>
            <wp:docPr id="176"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94"/>
                    <a:srcRect/>
                    <a:stretch>
                      <a:fillRect/>
                    </a:stretch>
                  </pic:blipFill>
                  <pic:spPr bwMode="auto">
                    <a:xfrm>
                      <a:off x="0" y="0"/>
                      <a:ext cx="894080" cy="487680"/>
                    </a:xfrm>
                    <a:prstGeom prst="rect">
                      <a:avLst/>
                    </a:prstGeom>
                    <a:noFill/>
                    <a:ln w="9525">
                      <a:noFill/>
                      <a:miter lim="800000"/>
                      <a:headEnd/>
                      <a:tailEnd/>
                    </a:ln>
                  </pic:spPr>
                </pic:pic>
              </a:graphicData>
            </a:graphic>
          </wp:inline>
        </w:drawing>
      </w:r>
    </w:p>
    <w:p w:rsidR="0008201A" w:rsidRDefault="00233900" w:rsidP="00A41FBF">
      <w:pPr>
        <w:pStyle w:val="Body"/>
      </w:pPr>
      <w:r>
        <w:t>The correction procedure can handle multiple reference panels and multiple calibration coefficients and will apply the correct coefficients to the appropriate spectra.</w:t>
      </w:r>
    </w:p>
    <w:p w:rsidR="0008201A" w:rsidRDefault="0008201A" w:rsidP="00A7583F">
      <w:pPr>
        <w:pStyle w:val="Heading3"/>
      </w:pPr>
      <w:bookmarkStart w:id="201" w:name="_Toc355280401"/>
      <w:r>
        <w:t>Delta</w:t>
      </w:r>
      <w:bookmarkEnd w:id="201"/>
    </w:p>
    <w:p w:rsidR="0008201A" w:rsidRDefault="0008201A" w:rsidP="00A41FBF">
      <w:pPr>
        <w:pStyle w:val="Body"/>
      </w:pPr>
      <w:r>
        <w:t>This module calculates a delta value, i.e. the difference between two inputs A and B:</w:t>
      </w:r>
    </w:p>
    <w:p w:rsidR="0008201A" w:rsidRDefault="0008201A" w:rsidP="00A924E3">
      <w:pPr>
        <w:pStyle w:val="Formula"/>
      </w:pPr>
      <w:r>
        <w:t>Delta = A – B</w:t>
      </w:r>
    </w:p>
    <w:p w:rsidR="0008201A" w:rsidRDefault="0008201A" w:rsidP="00A41FBF">
      <w:pPr>
        <w:pStyle w:val="Body"/>
      </w:pPr>
      <w:r>
        <w:t>where:</w:t>
      </w:r>
    </w:p>
    <w:p w:rsidR="00233900" w:rsidRPr="0008201A" w:rsidRDefault="0008201A" w:rsidP="00A41FBF">
      <w:pPr>
        <w:pStyle w:val="Body"/>
      </w:pPr>
      <w:r>
        <w:t>A, B = MxN matrix of M spectra of dimensionality N</w:t>
      </w:r>
    </w:p>
    <w:p w:rsidR="0008201A" w:rsidRDefault="0008201A" w:rsidP="00A41FBF">
      <w:pPr>
        <w:pStyle w:val="Body"/>
      </w:pPr>
      <w:r>
        <w:t>Thus, a delta vector is calculated by:</w:t>
      </w:r>
    </w:p>
    <w:p w:rsidR="0008201A" w:rsidRDefault="00DA5322" w:rsidP="00A924E3">
      <w:pPr>
        <w:pStyle w:val="Formula"/>
      </w:pPr>
      <w:r>
        <w:pict>
          <v:shape id="_x0000_i1027" type="#_x0000_t75" style="width:61.95pt;height:17.1pt">
            <v:imagedata r:id="rId95" o:title=""/>
          </v:shape>
        </w:pict>
      </w:r>
    </w:p>
    <w:p w:rsidR="0008201A" w:rsidRDefault="0008201A" w:rsidP="00A41FBF">
      <w:pPr>
        <w:pStyle w:val="Body"/>
      </w:pPr>
      <w:r>
        <w:t>where m = {1…M}</w:t>
      </w:r>
    </w:p>
    <w:p w:rsidR="0008201A" w:rsidRDefault="0008201A" w:rsidP="00A41FBF">
      <w:pPr>
        <w:pStyle w:val="Body"/>
      </w:pPr>
      <w:r>
        <w:t>This implies that the input spaces must have identical number of vectors and dimensionalities.</w:t>
      </w:r>
    </w:p>
    <w:p w:rsidR="0008201A" w:rsidRDefault="0008201A" w:rsidP="00A41FBF">
      <w:pPr>
        <w:pStyle w:val="Body"/>
      </w:pPr>
      <w:r>
        <w:t>The delta module takes two input spaces (</w:t>
      </w:r>
      <w:fldSimple w:instr=" REF _Ref97362822 \h  \* MERGEFORMAT ">
        <w:r w:rsidR="00CD22EF">
          <w:t xml:space="preserve">Figure </w:t>
        </w:r>
        <w:r w:rsidR="00CD22EF">
          <w:rPr>
            <w:noProof/>
          </w:rPr>
          <w:t>74</w:t>
        </w:r>
      </w:fldSimple>
      <w:r>
        <w:t>):</w:t>
      </w:r>
    </w:p>
    <w:p w:rsidR="0008201A" w:rsidRDefault="0008201A" w:rsidP="00EB49E0">
      <w:pPr>
        <w:pStyle w:val="Figure"/>
      </w:pPr>
      <w:r>
        <w:rPr>
          <w:lang w:val="en-AU"/>
        </w:rPr>
        <w:drawing>
          <wp:inline distT="0" distB="0" distL="0" distR="0">
            <wp:extent cx="2104390" cy="952821"/>
            <wp:effectExtent l="25400" t="0" r="3810" b="0"/>
            <wp:docPr id="183"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96"/>
                    <a:srcRect/>
                    <a:stretch>
                      <a:fillRect/>
                    </a:stretch>
                  </pic:blipFill>
                  <pic:spPr bwMode="auto">
                    <a:xfrm>
                      <a:off x="0" y="0"/>
                      <a:ext cx="2104390" cy="952821"/>
                    </a:xfrm>
                    <a:prstGeom prst="rect">
                      <a:avLst/>
                    </a:prstGeom>
                    <a:noFill/>
                    <a:ln w="9525">
                      <a:noFill/>
                      <a:miter lim="800000"/>
                      <a:headEnd/>
                      <a:tailEnd/>
                    </a:ln>
                  </pic:spPr>
                </pic:pic>
              </a:graphicData>
            </a:graphic>
          </wp:inline>
        </w:drawing>
      </w:r>
    </w:p>
    <w:p w:rsidR="0008201A" w:rsidRDefault="0008201A" w:rsidP="00EB49E0">
      <w:pPr>
        <w:pStyle w:val="Caption"/>
      </w:pPr>
      <w:bookmarkStart w:id="202" w:name="_Ref97362822"/>
      <w:r>
        <w:t xml:space="preserve">Figure </w:t>
      </w:r>
      <w:r w:rsidR="00B84CD6">
        <w:fldChar w:fldCharType="begin"/>
      </w:r>
      <w:r w:rsidR="00FB7375">
        <w:instrText xml:space="preserve"> </w:instrText>
      </w:r>
      <w:r w:rsidR="00567E0A">
        <w:instrText>SEQ</w:instrText>
      </w:r>
      <w:r w:rsidR="00FB7375">
        <w:instrText xml:space="preserve"> Figure \* ARABIC </w:instrText>
      </w:r>
      <w:r w:rsidR="00B84CD6">
        <w:fldChar w:fldCharType="separate"/>
      </w:r>
      <w:r w:rsidR="00CD22EF">
        <w:rPr>
          <w:noProof/>
        </w:rPr>
        <w:t>74</w:t>
      </w:r>
      <w:r w:rsidR="00B84CD6">
        <w:rPr>
          <w:noProof/>
        </w:rPr>
        <w:fldChar w:fldCharType="end"/>
      </w:r>
      <w:bookmarkEnd w:id="202"/>
      <w:r>
        <w:t>: Input space selection for the Delta module</w:t>
      </w:r>
    </w:p>
    <w:p w:rsidR="0008201A" w:rsidRDefault="0008201A" w:rsidP="00EB49E0">
      <w:pPr>
        <w:pStyle w:val="Figure"/>
      </w:pPr>
      <w:r>
        <w:t xml:space="preserve">A possible use is the calculation of the difference between recorded reflectance and reference panel corrected reflectance. </w:t>
      </w:r>
      <w:r w:rsidR="00B84CD6">
        <w:fldChar w:fldCharType="begin"/>
      </w:r>
      <w:r>
        <w:instrText xml:space="preserve"> </w:instrText>
      </w:r>
      <w:r w:rsidR="00567E0A">
        <w:instrText>REF</w:instrText>
      </w:r>
      <w:r>
        <w:instrText xml:space="preserve"> _Ref97362654 \h </w:instrText>
      </w:r>
      <w:r w:rsidR="00B84CD6">
        <w:fldChar w:fldCharType="separate"/>
      </w:r>
      <w:r w:rsidR="00CD22EF">
        <w:t>Figure 75</w:t>
      </w:r>
      <w:r w:rsidR="00B84CD6">
        <w:fldChar w:fldCharType="end"/>
      </w:r>
      <w:r>
        <w:t xml:space="preserve"> shows a processing network for this purpose and </w:t>
      </w:r>
      <w:r w:rsidR="00B84CD6">
        <w:fldChar w:fldCharType="begin"/>
      </w:r>
      <w:r>
        <w:instrText xml:space="preserve"> </w:instrText>
      </w:r>
      <w:r w:rsidR="00567E0A">
        <w:instrText>REF</w:instrText>
      </w:r>
      <w:r>
        <w:instrText xml:space="preserve"> _Ref97362692 \h </w:instrText>
      </w:r>
      <w:r w:rsidR="00B84CD6">
        <w:fldChar w:fldCharType="separate"/>
      </w:r>
      <w:r w:rsidR="00CD22EF">
        <w:t>Figure 76</w:t>
      </w:r>
      <w:r w:rsidR="00B84CD6">
        <w:fldChar w:fldCharType="end"/>
      </w:r>
      <w:r>
        <w:t xml:space="preserve"> shows the according spectral plots generated by the network.</w:t>
      </w:r>
    </w:p>
    <w:p w:rsidR="0008201A" w:rsidRDefault="0008201A" w:rsidP="00EB49E0">
      <w:pPr>
        <w:pStyle w:val="Figure"/>
      </w:pPr>
      <w:r>
        <w:rPr>
          <w:lang w:val="en-AU"/>
        </w:rPr>
        <w:lastRenderedPageBreak/>
        <w:drawing>
          <wp:inline distT="0" distB="0" distL="0" distR="0">
            <wp:extent cx="5580380" cy="2888053"/>
            <wp:effectExtent l="25400" t="0" r="7620" b="0"/>
            <wp:docPr id="178"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97"/>
                    <a:srcRect/>
                    <a:stretch>
                      <a:fillRect/>
                    </a:stretch>
                  </pic:blipFill>
                  <pic:spPr bwMode="auto">
                    <a:xfrm>
                      <a:off x="0" y="0"/>
                      <a:ext cx="5580380" cy="2888053"/>
                    </a:xfrm>
                    <a:prstGeom prst="rect">
                      <a:avLst/>
                    </a:prstGeom>
                    <a:noFill/>
                    <a:ln w="9525">
                      <a:noFill/>
                      <a:miter lim="800000"/>
                      <a:headEnd/>
                      <a:tailEnd/>
                    </a:ln>
                  </pic:spPr>
                </pic:pic>
              </a:graphicData>
            </a:graphic>
          </wp:inline>
        </w:drawing>
      </w:r>
    </w:p>
    <w:p w:rsidR="0008201A" w:rsidRDefault="0008201A" w:rsidP="00EB49E0">
      <w:pPr>
        <w:pStyle w:val="Caption"/>
      </w:pPr>
      <w:bookmarkStart w:id="203" w:name="_Ref97362654"/>
      <w:r>
        <w:t xml:space="preserve">Figure </w:t>
      </w:r>
      <w:r w:rsidR="00B84CD6">
        <w:fldChar w:fldCharType="begin"/>
      </w:r>
      <w:r w:rsidR="00FB7375">
        <w:instrText xml:space="preserve"> </w:instrText>
      </w:r>
      <w:r w:rsidR="00567E0A">
        <w:instrText>SEQ</w:instrText>
      </w:r>
      <w:r w:rsidR="00FB7375">
        <w:instrText xml:space="preserve"> Figure \* ARABIC </w:instrText>
      </w:r>
      <w:r w:rsidR="00B84CD6">
        <w:fldChar w:fldCharType="separate"/>
      </w:r>
      <w:r w:rsidR="00CD22EF">
        <w:rPr>
          <w:noProof/>
        </w:rPr>
        <w:t>75</w:t>
      </w:r>
      <w:r w:rsidR="00B84CD6">
        <w:rPr>
          <w:noProof/>
        </w:rPr>
        <w:fldChar w:fldCharType="end"/>
      </w:r>
      <w:bookmarkEnd w:id="203"/>
      <w:r>
        <w:t xml:space="preserve">: Space Processing Network for the panel correction and delta </w:t>
      </w:r>
      <w:r w:rsidR="00425ABF">
        <w:t>calculation</w:t>
      </w:r>
    </w:p>
    <w:tbl>
      <w:tblPr>
        <w:tblStyle w:val="TableGrid"/>
        <w:tblW w:w="0" w:type="auto"/>
        <w:tblLook w:val="00A0"/>
      </w:tblPr>
      <w:tblGrid>
        <w:gridCol w:w="3206"/>
        <w:gridCol w:w="3170"/>
        <w:gridCol w:w="3195"/>
      </w:tblGrid>
      <w:tr w:rsidR="0008201A" w:rsidTr="00A41FBF">
        <w:tc>
          <w:tcPr>
            <w:tcW w:w="3206" w:type="dxa"/>
          </w:tcPr>
          <w:p w:rsidR="0008201A" w:rsidRPr="0008201A" w:rsidRDefault="0008201A" w:rsidP="00E5047C">
            <w:r>
              <w:rPr>
                <w:noProof/>
                <w:lang w:val="en-AU" w:eastAsia="ja-JP"/>
              </w:rPr>
              <w:drawing>
                <wp:inline distT="0" distB="0" distL="0" distR="0">
                  <wp:extent cx="1937687" cy="1454150"/>
                  <wp:effectExtent l="25400" t="0" r="0" b="0"/>
                  <wp:docPr id="182"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98"/>
                          <a:srcRect/>
                          <a:stretch>
                            <a:fillRect/>
                          </a:stretch>
                        </pic:blipFill>
                        <pic:spPr bwMode="auto">
                          <a:xfrm>
                            <a:off x="0" y="0"/>
                            <a:ext cx="1952309" cy="1465123"/>
                          </a:xfrm>
                          <a:prstGeom prst="rect">
                            <a:avLst/>
                          </a:prstGeom>
                          <a:noFill/>
                          <a:ln w="9525">
                            <a:noFill/>
                            <a:miter lim="800000"/>
                            <a:headEnd/>
                            <a:tailEnd/>
                          </a:ln>
                        </pic:spPr>
                      </pic:pic>
                    </a:graphicData>
                  </a:graphic>
                </wp:inline>
              </w:drawing>
            </w:r>
          </w:p>
        </w:tc>
        <w:tc>
          <w:tcPr>
            <w:tcW w:w="3170" w:type="dxa"/>
          </w:tcPr>
          <w:p w:rsidR="0008201A" w:rsidRPr="0008201A" w:rsidRDefault="0008201A" w:rsidP="00E5047C">
            <w:r>
              <w:rPr>
                <w:noProof/>
                <w:lang w:val="en-AU" w:eastAsia="ja-JP"/>
              </w:rPr>
              <w:drawing>
                <wp:inline distT="0" distB="0" distL="0" distR="0">
                  <wp:extent cx="1914456" cy="1454150"/>
                  <wp:effectExtent l="25400" t="0" r="0" b="0"/>
                  <wp:docPr id="181"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99"/>
                          <a:srcRect/>
                          <a:stretch>
                            <a:fillRect/>
                          </a:stretch>
                        </pic:blipFill>
                        <pic:spPr bwMode="auto">
                          <a:xfrm>
                            <a:off x="0" y="0"/>
                            <a:ext cx="1921417" cy="1459437"/>
                          </a:xfrm>
                          <a:prstGeom prst="rect">
                            <a:avLst/>
                          </a:prstGeom>
                          <a:noFill/>
                          <a:ln w="9525">
                            <a:noFill/>
                            <a:miter lim="800000"/>
                            <a:headEnd/>
                            <a:tailEnd/>
                          </a:ln>
                        </pic:spPr>
                      </pic:pic>
                    </a:graphicData>
                  </a:graphic>
                </wp:inline>
              </w:drawing>
            </w:r>
          </w:p>
        </w:tc>
        <w:tc>
          <w:tcPr>
            <w:tcW w:w="3195" w:type="dxa"/>
          </w:tcPr>
          <w:p w:rsidR="0008201A" w:rsidRPr="0008201A" w:rsidRDefault="0008201A" w:rsidP="00E5047C">
            <w:r w:rsidRPr="0008201A">
              <w:rPr>
                <w:noProof/>
                <w:lang w:val="en-AU" w:eastAsia="ja-JP"/>
              </w:rPr>
              <w:drawing>
                <wp:inline distT="0" distB="0" distL="0" distR="0">
                  <wp:extent cx="1928330" cy="1454150"/>
                  <wp:effectExtent l="25400" t="0" r="2070" b="0"/>
                  <wp:docPr id="180"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00"/>
                          <a:srcRect/>
                          <a:stretch>
                            <a:fillRect/>
                          </a:stretch>
                        </pic:blipFill>
                        <pic:spPr bwMode="auto">
                          <a:xfrm>
                            <a:off x="0" y="0"/>
                            <a:ext cx="1928074" cy="1453957"/>
                          </a:xfrm>
                          <a:prstGeom prst="rect">
                            <a:avLst/>
                          </a:prstGeom>
                          <a:noFill/>
                          <a:ln w="9525">
                            <a:noFill/>
                            <a:miter lim="800000"/>
                            <a:headEnd/>
                            <a:tailEnd/>
                          </a:ln>
                        </pic:spPr>
                      </pic:pic>
                    </a:graphicData>
                  </a:graphic>
                </wp:inline>
              </w:drawing>
            </w:r>
          </w:p>
        </w:tc>
      </w:tr>
    </w:tbl>
    <w:p w:rsidR="0008201A" w:rsidRDefault="0008201A" w:rsidP="00EB49E0">
      <w:pPr>
        <w:pStyle w:val="Caption"/>
      </w:pPr>
      <w:bookmarkStart w:id="204" w:name="_Ref97362692"/>
      <w:r>
        <w:t xml:space="preserve">Figure </w:t>
      </w:r>
      <w:r w:rsidR="00B84CD6">
        <w:fldChar w:fldCharType="begin"/>
      </w:r>
      <w:r w:rsidR="00FB7375">
        <w:instrText xml:space="preserve"> </w:instrText>
      </w:r>
      <w:r w:rsidR="00567E0A">
        <w:instrText>SEQ</w:instrText>
      </w:r>
      <w:r w:rsidR="00FB7375">
        <w:instrText xml:space="preserve"> Figure \* ARABIC </w:instrText>
      </w:r>
      <w:r w:rsidR="00B84CD6">
        <w:fldChar w:fldCharType="separate"/>
      </w:r>
      <w:r w:rsidR="00CD22EF">
        <w:rPr>
          <w:noProof/>
        </w:rPr>
        <w:t>76</w:t>
      </w:r>
      <w:r w:rsidR="00B84CD6">
        <w:rPr>
          <w:noProof/>
        </w:rPr>
        <w:fldChar w:fldCharType="end"/>
      </w:r>
      <w:bookmarkEnd w:id="204"/>
      <w:r>
        <w:t>: Spectral plots of: input spectrum (left), panel corrected spectrum (middle) and delta spectrum (left)</w:t>
      </w:r>
    </w:p>
    <w:p w:rsidR="00C479EA" w:rsidRDefault="00C479EA" w:rsidP="00A7583F">
      <w:pPr>
        <w:pStyle w:val="Heading3"/>
      </w:pPr>
      <w:bookmarkStart w:id="205" w:name="_Toc355280402"/>
      <w:r>
        <w:t>Waveband Filter</w:t>
      </w:r>
      <w:bookmarkEnd w:id="205"/>
    </w:p>
    <w:p w:rsidR="00F90971" w:rsidRDefault="00F90971" w:rsidP="00A41FBF">
      <w:pPr>
        <w:pStyle w:val="Body"/>
      </w:pPr>
      <w:r>
        <w:t>Waveband filtering is used to cut wavelengths regions from spectra. A typical example is the removal of noisy wavebands caused by water vapour absorption.</w:t>
      </w:r>
    </w:p>
    <w:p w:rsidR="00F90971" w:rsidRDefault="00F90971" w:rsidP="00A41FBF">
      <w:pPr>
        <w:pStyle w:val="Body"/>
      </w:pPr>
      <w:r>
        <w:t>The wavebands are freely configurable. The ‘Configure’ menu brings up the ‘Filter configuration’ dialog (</w:t>
      </w:r>
      <w:fldSimple w:instr=" REF _Ref97264909 \h  \* MERGEFORMAT ">
        <w:r w:rsidR="00CD22EF">
          <w:t xml:space="preserve">Figure </w:t>
        </w:r>
        <w:r w:rsidR="00CD22EF">
          <w:rPr>
            <w:noProof/>
          </w:rPr>
          <w:t>77</w:t>
        </w:r>
      </w:fldSimple>
      <w:r>
        <w:t>).</w:t>
      </w:r>
    </w:p>
    <w:p w:rsidR="00F90971" w:rsidRDefault="00F90971" w:rsidP="00EB49E0">
      <w:pPr>
        <w:pStyle w:val="Figure"/>
      </w:pPr>
      <w:r>
        <w:rPr>
          <w:lang w:val="en-AU"/>
        </w:rPr>
        <w:drawing>
          <wp:inline distT="0" distB="0" distL="0" distR="0">
            <wp:extent cx="2449195" cy="1030602"/>
            <wp:effectExtent l="25400" t="0" r="0" b="0"/>
            <wp:docPr id="1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1"/>
                    <a:srcRect/>
                    <a:stretch>
                      <a:fillRect/>
                    </a:stretch>
                  </pic:blipFill>
                  <pic:spPr bwMode="auto">
                    <a:xfrm>
                      <a:off x="0" y="0"/>
                      <a:ext cx="2446772" cy="1029583"/>
                    </a:xfrm>
                    <a:prstGeom prst="rect">
                      <a:avLst/>
                    </a:prstGeom>
                    <a:noFill/>
                    <a:ln w="9525">
                      <a:noFill/>
                      <a:miter lim="800000"/>
                      <a:headEnd/>
                      <a:tailEnd/>
                    </a:ln>
                  </pic:spPr>
                </pic:pic>
              </a:graphicData>
            </a:graphic>
          </wp:inline>
        </w:drawing>
      </w:r>
    </w:p>
    <w:p w:rsidR="00F90971" w:rsidRDefault="00F90971" w:rsidP="00EB49E0">
      <w:pPr>
        <w:pStyle w:val="Caption"/>
      </w:pPr>
      <w:bookmarkStart w:id="206" w:name="_Ref97264909"/>
      <w:r>
        <w:t xml:space="preserve">Figure </w:t>
      </w:r>
      <w:r w:rsidR="00B84CD6">
        <w:fldChar w:fldCharType="begin"/>
      </w:r>
      <w:r w:rsidR="00FB7375">
        <w:instrText xml:space="preserve"> </w:instrText>
      </w:r>
      <w:r w:rsidR="00567E0A">
        <w:instrText>SEQ</w:instrText>
      </w:r>
      <w:r w:rsidR="00FB7375">
        <w:instrText xml:space="preserve"> Figure \* ARABIC </w:instrText>
      </w:r>
      <w:r w:rsidR="00B84CD6">
        <w:fldChar w:fldCharType="separate"/>
      </w:r>
      <w:r w:rsidR="00CD22EF">
        <w:rPr>
          <w:noProof/>
        </w:rPr>
        <w:t>77</w:t>
      </w:r>
      <w:r w:rsidR="00B84CD6">
        <w:rPr>
          <w:noProof/>
        </w:rPr>
        <w:fldChar w:fldCharType="end"/>
      </w:r>
      <w:bookmarkEnd w:id="206"/>
      <w:r>
        <w:t>: Filter configuration window</w:t>
      </w:r>
    </w:p>
    <w:p w:rsidR="00F90971" w:rsidRDefault="00F90971" w:rsidP="00EB49E0">
      <w:pPr>
        <w:pStyle w:val="Figure"/>
      </w:pPr>
      <w:r>
        <w:t>To add a new filter region, click ‘New’ and enter the upper and lower wavelengths in nanometres in the Filter Definition dialog (</w:t>
      </w:r>
      <w:r w:rsidR="00B84CD6">
        <w:fldChar w:fldCharType="begin"/>
      </w:r>
      <w:r w:rsidR="00A7040E">
        <w:instrText xml:space="preserve"> </w:instrText>
      </w:r>
      <w:r w:rsidR="00567E0A">
        <w:instrText>REF</w:instrText>
      </w:r>
      <w:r w:rsidR="00A7040E">
        <w:instrText xml:space="preserve"> _Ref97265295 \h </w:instrText>
      </w:r>
      <w:r w:rsidR="00B84CD6">
        <w:fldChar w:fldCharType="separate"/>
      </w:r>
      <w:r w:rsidR="00CD22EF">
        <w:t>Figure 78</w:t>
      </w:r>
      <w:r w:rsidR="00B84CD6">
        <w:fldChar w:fldCharType="end"/>
      </w:r>
      <w:r>
        <w:t>).</w:t>
      </w:r>
    </w:p>
    <w:p w:rsidR="00F90971" w:rsidRDefault="00F90971" w:rsidP="00EB49E0">
      <w:pPr>
        <w:pStyle w:val="Figure"/>
      </w:pPr>
      <w:r>
        <w:rPr>
          <w:lang w:val="en-AU"/>
        </w:rPr>
        <w:lastRenderedPageBreak/>
        <w:drawing>
          <wp:inline distT="0" distB="0" distL="0" distR="0">
            <wp:extent cx="2104390" cy="587272"/>
            <wp:effectExtent l="25400" t="0" r="3810" b="0"/>
            <wp:docPr id="1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02"/>
                    <a:srcRect/>
                    <a:stretch>
                      <a:fillRect/>
                    </a:stretch>
                  </pic:blipFill>
                  <pic:spPr bwMode="auto">
                    <a:xfrm>
                      <a:off x="0" y="0"/>
                      <a:ext cx="2104390" cy="587272"/>
                    </a:xfrm>
                    <a:prstGeom prst="rect">
                      <a:avLst/>
                    </a:prstGeom>
                    <a:noFill/>
                    <a:ln w="9525">
                      <a:noFill/>
                      <a:miter lim="800000"/>
                      <a:headEnd/>
                      <a:tailEnd/>
                    </a:ln>
                  </pic:spPr>
                </pic:pic>
              </a:graphicData>
            </a:graphic>
          </wp:inline>
        </w:drawing>
      </w:r>
    </w:p>
    <w:p w:rsidR="00F90971" w:rsidRDefault="00F90971" w:rsidP="00EB49E0">
      <w:pPr>
        <w:pStyle w:val="Caption"/>
      </w:pPr>
      <w:bookmarkStart w:id="207" w:name="_Ref97265295"/>
      <w:r>
        <w:t xml:space="preserve">Figure </w:t>
      </w:r>
      <w:r w:rsidR="00B84CD6">
        <w:fldChar w:fldCharType="begin"/>
      </w:r>
      <w:r w:rsidR="00FB7375">
        <w:instrText xml:space="preserve"> </w:instrText>
      </w:r>
      <w:r w:rsidR="00567E0A">
        <w:instrText>SEQ</w:instrText>
      </w:r>
      <w:r w:rsidR="00FB7375">
        <w:instrText xml:space="preserve"> Figure \* ARABIC </w:instrText>
      </w:r>
      <w:r w:rsidR="00B84CD6">
        <w:fldChar w:fldCharType="separate"/>
      </w:r>
      <w:r w:rsidR="00CD22EF">
        <w:rPr>
          <w:noProof/>
        </w:rPr>
        <w:t>78</w:t>
      </w:r>
      <w:r w:rsidR="00B84CD6">
        <w:rPr>
          <w:noProof/>
        </w:rPr>
        <w:fldChar w:fldCharType="end"/>
      </w:r>
      <w:bookmarkEnd w:id="207"/>
      <w:r>
        <w:t>: Filter definition dialog</w:t>
      </w:r>
    </w:p>
    <w:p w:rsidR="00F90971" w:rsidRDefault="00F90971" w:rsidP="00A41FBF">
      <w:pPr>
        <w:pStyle w:val="Body"/>
      </w:pPr>
      <w:r>
        <w:t>To remove an existing filter region, select the region in the list and click ‘Remove’.</w:t>
      </w:r>
    </w:p>
    <w:p w:rsidR="00F90971" w:rsidRDefault="00F90971" w:rsidP="00A7583F">
      <w:pPr>
        <w:pStyle w:val="Heading3"/>
      </w:pPr>
      <w:bookmarkStart w:id="208" w:name="_Toc355280403"/>
      <w:r>
        <w:t xml:space="preserve">Broadband </w:t>
      </w:r>
      <w:r w:rsidR="00436FF7">
        <w:t>and Narrowband Filters</w:t>
      </w:r>
      <w:bookmarkEnd w:id="208"/>
    </w:p>
    <w:p w:rsidR="00CE67ED" w:rsidRDefault="00CE67ED" w:rsidP="00A41FBF">
      <w:pPr>
        <w:pStyle w:val="Body"/>
      </w:pPr>
      <w:r>
        <w:t>The filters act on the element type of sensor elements. They are useful to process data of sensors that contain bands widely differing spectral resolutions.</w:t>
      </w:r>
    </w:p>
    <w:p w:rsidR="00CE67ED" w:rsidRDefault="00CE67ED" w:rsidP="00A41FBF">
      <w:pPr>
        <w:pStyle w:val="Body"/>
      </w:pPr>
      <w:r>
        <w:t xml:space="preserve">An example is the MFR sunphotometer, which features one panchromatic band and 6 narrower bands. The value ranges of the broad and narrow bands are very different and even a simple plot cannot be created satisfactorily (see </w:t>
      </w:r>
      <w:fldSimple w:instr=" REF _Ref97294709 \h  \* MERGEFORMAT ">
        <w:r w:rsidR="00CD22EF">
          <w:t xml:space="preserve">Figure </w:t>
        </w:r>
        <w:r w:rsidR="00CD22EF">
          <w:rPr>
            <w:noProof/>
          </w:rPr>
          <w:t>79</w:t>
        </w:r>
      </w:fldSimple>
      <w:r>
        <w:t>). The broadband channel has been placed at the likely centre wavelength of 673nm. As the bands of the MFR are defined in the order of the broadband followed by the narrowbands in the database, the plot shows two spectral lines. Mixing broad- and narrowbands should not be done from a physical point of view.</w:t>
      </w:r>
    </w:p>
    <w:p w:rsidR="00CE67ED" w:rsidRDefault="00CE67ED" w:rsidP="00EB49E0">
      <w:pPr>
        <w:pStyle w:val="Figure"/>
      </w:pPr>
      <w:r>
        <w:rPr>
          <w:lang w:val="en-AU"/>
        </w:rPr>
        <w:drawing>
          <wp:inline distT="0" distB="0" distL="0" distR="0">
            <wp:extent cx="2794000" cy="2051921"/>
            <wp:effectExtent l="25400" t="0" r="0" b="0"/>
            <wp:docPr id="1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03"/>
                    <a:srcRect/>
                    <a:stretch>
                      <a:fillRect/>
                    </a:stretch>
                  </pic:blipFill>
                  <pic:spPr bwMode="auto">
                    <a:xfrm>
                      <a:off x="0" y="0"/>
                      <a:ext cx="2796571" cy="2053809"/>
                    </a:xfrm>
                    <a:prstGeom prst="rect">
                      <a:avLst/>
                    </a:prstGeom>
                    <a:noFill/>
                    <a:ln w="9525">
                      <a:noFill/>
                      <a:miter lim="800000"/>
                      <a:headEnd/>
                      <a:tailEnd/>
                    </a:ln>
                  </pic:spPr>
                </pic:pic>
              </a:graphicData>
            </a:graphic>
          </wp:inline>
        </w:drawing>
      </w:r>
    </w:p>
    <w:p w:rsidR="00F90971" w:rsidRPr="00F90971" w:rsidRDefault="00CE67ED" w:rsidP="00EB49E0">
      <w:pPr>
        <w:pStyle w:val="Caption"/>
      </w:pPr>
      <w:bookmarkStart w:id="209" w:name="_Ref97294709"/>
      <w:r>
        <w:t xml:space="preserve">Figure </w:t>
      </w:r>
      <w:r w:rsidR="00B84CD6">
        <w:fldChar w:fldCharType="begin"/>
      </w:r>
      <w:r w:rsidR="00FB7375">
        <w:instrText xml:space="preserve"> </w:instrText>
      </w:r>
      <w:r w:rsidR="00567E0A">
        <w:instrText>SEQ</w:instrText>
      </w:r>
      <w:r w:rsidR="00FB7375">
        <w:instrText xml:space="preserve"> Figure \* ARABIC </w:instrText>
      </w:r>
      <w:r w:rsidR="00B84CD6">
        <w:fldChar w:fldCharType="separate"/>
      </w:r>
      <w:r w:rsidR="00CD22EF">
        <w:rPr>
          <w:noProof/>
        </w:rPr>
        <w:t>79</w:t>
      </w:r>
      <w:r w:rsidR="00B84CD6">
        <w:rPr>
          <w:noProof/>
        </w:rPr>
        <w:fldChar w:fldCharType="end"/>
      </w:r>
      <w:bookmarkEnd w:id="209"/>
      <w:r>
        <w:t xml:space="preserve">: Spectral plot of </w:t>
      </w:r>
      <w:r w:rsidR="009D718F">
        <w:t>broad- and narrowband</w:t>
      </w:r>
      <w:r>
        <w:t xml:space="preserve"> MFR </w:t>
      </w:r>
      <w:r w:rsidR="009D718F">
        <w:t xml:space="preserve">channels </w:t>
      </w:r>
    </w:p>
    <w:p w:rsidR="00CE67ED" w:rsidRDefault="00B84CD6" w:rsidP="00EB49E0">
      <w:pPr>
        <w:pStyle w:val="Figure"/>
      </w:pPr>
      <w:r>
        <w:fldChar w:fldCharType="begin"/>
      </w:r>
      <w:r w:rsidR="00F2338E">
        <w:instrText xml:space="preserve"> </w:instrText>
      </w:r>
      <w:r w:rsidR="00567E0A">
        <w:instrText>REF</w:instrText>
      </w:r>
      <w:r w:rsidR="00F2338E">
        <w:instrText xml:space="preserve"> _Ref97303290 \h </w:instrText>
      </w:r>
      <w:r>
        <w:fldChar w:fldCharType="separate"/>
      </w:r>
      <w:r w:rsidR="00CD22EF">
        <w:t>Figure 80</w:t>
      </w:r>
      <w:r>
        <w:fldChar w:fldCharType="end"/>
      </w:r>
      <w:r w:rsidR="00F2338E">
        <w:t xml:space="preserve"> shows a space processing network tha</w:t>
      </w:r>
      <w:r w:rsidR="009D718F">
        <w:t>t illustrates the function of</w:t>
      </w:r>
      <w:r w:rsidR="00F2338E">
        <w:t xml:space="preserve"> broad- and narrowband filters.</w:t>
      </w:r>
    </w:p>
    <w:p w:rsidR="004E081F" w:rsidRDefault="00DF0B18" w:rsidP="00EB49E0">
      <w:pPr>
        <w:pStyle w:val="Figure"/>
      </w:pPr>
      <w:r>
        <w:rPr>
          <w:lang w:val="en-AU"/>
        </w:rPr>
        <w:drawing>
          <wp:inline distT="0" distB="0" distL="0" distR="0">
            <wp:extent cx="5580380" cy="2061668"/>
            <wp:effectExtent l="25400" t="0" r="7620" b="0"/>
            <wp:docPr id="1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04"/>
                    <a:srcRect/>
                    <a:stretch>
                      <a:fillRect/>
                    </a:stretch>
                  </pic:blipFill>
                  <pic:spPr bwMode="auto">
                    <a:xfrm>
                      <a:off x="0" y="0"/>
                      <a:ext cx="5580380" cy="2061668"/>
                    </a:xfrm>
                    <a:prstGeom prst="rect">
                      <a:avLst/>
                    </a:prstGeom>
                    <a:noFill/>
                    <a:ln w="9525">
                      <a:noFill/>
                      <a:miter lim="800000"/>
                      <a:headEnd/>
                      <a:tailEnd/>
                    </a:ln>
                  </pic:spPr>
                </pic:pic>
              </a:graphicData>
            </a:graphic>
          </wp:inline>
        </w:drawing>
      </w:r>
    </w:p>
    <w:p w:rsidR="003E55CD" w:rsidRDefault="004E081F" w:rsidP="00EB49E0">
      <w:pPr>
        <w:pStyle w:val="Caption"/>
      </w:pPr>
      <w:bookmarkStart w:id="210" w:name="_Ref97303290"/>
      <w:r>
        <w:lastRenderedPageBreak/>
        <w:t xml:space="preserve">Figure </w:t>
      </w:r>
      <w:r w:rsidR="00B84CD6">
        <w:fldChar w:fldCharType="begin"/>
      </w:r>
      <w:r w:rsidR="00FB7375">
        <w:instrText xml:space="preserve"> </w:instrText>
      </w:r>
      <w:r w:rsidR="00567E0A">
        <w:instrText>SEQ</w:instrText>
      </w:r>
      <w:r w:rsidR="00FB7375">
        <w:instrText xml:space="preserve"> Figure \* ARABIC </w:instrText>
      </w:r>
      <w:r w:rsidR="00B84CD6">
        <w:fldChar w:fldCharType="separate"/>
      </w:r>
      <w:r w:rsidR="00CD22EF">
        <w:rPr>
          <w:noProof/>
        </w:rPr>
        <w:t>80</w:t>
      </w:r>
      <w:r w:rsidR="00B84CD6">
        <w:rPr>
          <w:noProof/>
        </w:rPr>
        <w:fldChar w:fldCharType="end"/>
      </w:r>
      <w:bookmarkEnd w:id="210"/>
      <w:r>
        <w:t>: A space processing network demonstrating the function o</w:t>
      </w:r>
      <w:r w:rsidR="003E55CD">
        <w:t>f broad- and narrowband filters</w:t>
      </w:r>
    </w:p>
    <w:p w:rsidR="00F2338E" w:rsidRDefault="00F2338E" w:rsidP="00A41FBF">
      <w:pPr>
        <w:pStyle w:val="Body"/>
      </w:pPr>
      <w:r>
        <w:t xml:space="preserve">The plot shown in </w:t>
      </w:r>
      <w:fldSimple w:instr=" REF _Ref97294709 \h  \* MERGEFORMAT ">
        <w:r w:rsidR="00CD22EF">
          <w:t xml:space="preserve">Figure </w:t>
        </w:r>
        <w:r w:rsidR="00CD22EF">
          <w:rPr>
            <w:noProof/>
          </w:rPr>
          <w:t>79</w:t>
        </w:r>
      </w:fldSimple>
      <w:r>
        <w:t xml:space="preserve"> was generated by the ‘Spectral Line Plot’ of space number 0.</w:t>
      </w:r>
    </w:p>
    <w:p w:rsidR="00F2338E" w:rsidRDefault="00B84CD6" w:rsidP="00A41FBF">
      <w:pPr>
        <w:pStyle w:val="Body"/>
      </w:pPr>
      <w:fldSimple w:instr=" REF _Ref97303558 \h  \* MERGEFORMAT ">
        <w:r w:rsidR="00CD22EF">
          <w:t xml:space="preserve">Figure </w:t>
        </w:r>
        <w:r w:rsidR="00CD22EF">
          <w:rPr>
            <w:noProof/>
          </w:rPr>
          <w:t>81</w:t>
        </w:r>
      </w:fldSimple>
      <w:r w:rsidR="00F2338E">
        <w:t xml:space="preserve"> shows the plots of space 2 (Broadband value as a scatter plot) and space 3 (Narrowband channels as a spectral curve).</w:t>
      </w:r>
    </w:p>
    <w:p w:rsidR="00A41FBF" w:rsidRDefault="00A41FBF" w:rsidP="00EB49E0">
      <w:pPr>
        <w:pStyle w:val="Figure"/>
      </w:pPr>
      <w:r>
        <w:rPr>
          <w:lang w:val="en-AU"/>
        </w:rPr>
        <w:drawing>
          <wp:inline distT="0" distB="0" distL="0" distR="0">
            <wp:extent cx="2679065" cy="2022967"/>
            <wp:effectExtent l="25400" t="0" r="0" b="0"/>
            <wp:docPr id="67"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05"/>
                    <a:srcRect/>
                    <a:stretch>
                      <a:fillRect/>
                    </a:stretch>
                  </pic:blipFill>
                  <pic:spPr bwMode="auto">
                    <a:xfrm>
                      <a:off x="0" y="0"/>
                      <a:ext cx="2677385" cy="2021698"/>
                    </a:xfrm>
                    <a:prstGeom prst="rect">
                      <a:avLst/>
                    </a:prstGeom>
                    <a:noFill/>
                    <a:ln w="9525">
                      <a:noFill/>
                      <a:miter lim="800000"/>
                      <a:headEnd/>
                      <a:tailEnd/>
                    </a:ln>
                  </pic:spPr>
                </pic:pic>
              </a:graphicData>
            </a:graphic>
          </wp:inline>
        </w:drawing>
      </w:r>
      <w:r>
        <w:rPr>
          <w:lang w:val="en-AU"/>
        </w:rPr>
        <w:drawing>
          <wp:inline distT="0" distB="0" distL="0" distR="0">
            <wp:extent cx="2697480" cy="1988016"/>
            <wp:effectExtent l="25400" t="0" r="0" b="0"/>
            <wp:docPr id="70"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06"/>
                    <a:srcRect/>
                    <a:stretch>
                      <a:fillRect/>
                    </a:stretch>
                  </pic:blipFill>
                  <pic:spPr bwMode="auto">
                    <a:xfrm>
                      <a:off x="0" y="0"/>
                      <a:ext cx="2705216" cy="1993717"/>
                    </a:xfrm>
                    <a:prstGeom prst="rect">
                      <a:avLst/>
                    </a:prstGeom>
                    <a:noFill/>
                    <a:ln w="9525">
                      <a:noFill/>
                      <a:miter lim="800000"/>
                      <a:headEnd/>
                      <a:tailEnd/>
                    </a:ln>
                  </pic:spPr>
                </pic:pic>
              </a:graphicData>
            </a:graphic>
          </wp:inline>
        </w:drawing>
      </w:r>
    </w:p>
    <w:p w:rsidR="00DF0B18" w:rsidRDefault="00F2338E" w:rsidP="00EB49E0">
      <w:pPr>
        <w:pStyle w:val="Caption"/>
      </w:pPr>
      <w:bookmarkStart w:id="211" w:name="_Ref97303558"/>
      <w:r>
        <w:t xml:space="preserve">Figure </w:t>
      </w:r>
      <w:r w:rsidR="00B84CD6">
        <w:fldChar w:fldCharType="begin"/>
      </w:r>
      <w:r w:rsidR="00FB7375">
        <w:instrText xml:space="preserve"> </w:instrText>
      </w:r>
      <w:r w:rsidR="00567E0A">
        <w:instrText>SEQ</w:instrText>
      </w:r>
      <w:r w:rsidR="00FB7375">
        <w:instrText xml:space="preserve"> Figure \* ARABIC </w:instrText>
      </w:r>
      <w:r w:rsidR="00B84CD6">
        <w:fldChar w:fldCharType="separate"/>
      </w:r>
      <w:r w:rsidR="00CD22EF">
        <w:rPr>
          <w:noProof/>
        </w:rPr>
        <w:t>81</w:t>
      </w:r>
      <w:r w:rsidR="00B84CD6">
        <w:rPr>
          <w:noProof/>
        </w:rPr>
        <w:fldChar w:fldCharType="end"/>
      </w:r>
      <w:bookmarkEnd w:id="211"/>
      <w:r>
        <w:t>: Plots of the narrowband channels (left) and of the broadband channel (right)</w:t>
      </w:r>
    </w:p>
    <w:p w:rsidR="00F04290" w:rsidRDefault="00F04290" w:rsidP="00E5047C">
      <w:pPr>
        <w:pStyle w:val="Heading2"/>
      </w:pPr>
      <w:bookmarkStart w:id="212" w:name="_Toc355280404"/>
      <w:r>
        <w:t>Visualisation Module</w:t>
      </w:r>
      <w:r w:rsidR="00897F15">
        <w:t>s</w:t>
      </w:r>
      <w:bookmarkEnd w:id="212"/>
    </w:p>
    <w:p w:rsidR="00ED6903" w:rsidRDefault="00F04290" w:rsidP="00A41FBF">
      <w:pPr>
        <w:pStyle w:val="Body"/>
      </w:pPr>
      <w:r>
        <w:t>Visualisation modules can be attached to any space and do not generate an output space but display a new window containing the respective plot or data explorer.</w:t>
      </w:r>
      <w:r w:rsidR="00DD3363">
        <w:t xml:space="preserve"> A visualisation module can be configured to produce a number of plots/explorers as listed in the following sections. </w:t>
      </w:r>
      <w:r>
        <w:t>Data explorers are graphical components that allow interactive data exploration.</w:t>
      </w:r>
    </w:p>
    <w:p w:rsidR="00ED6903" w:rsidRDefault="00ED6903" w:rsidP="00A41FBF">
      <w:pPr>
        <w:pStyle w:val="Body"/>
      </w:pPr>
      <w:r>
        <w:t>The titles</w:t>
      </w:r>
      <w:r w:rsidR="009D718F">
        <w:t xml:space="preserve"> of the plot windows</w:t>
      </w:r>
      <w:r>
        <w:t xml:space="preserve"> do contain information about the plot type and the space the data was read from (</w:t>
      </w:r>
      <w:fldSimple w:instr=" REF _Ref97305807 \h  \* MERGEFORMAT ">
        <w:r w:rsidR="00CD22EF">
          <w:t xml:space="preserve">Figure </w:t>
        </w:r>
        <w:r w:rsidR="00CD22EF">
          <w:rPr>
            <w:noProof/>
          </w:rPr>
          <w:t>82</w:t>
        </w:r>
      </w:fldSimple>
      <w:r>
        <w:t>).</w:t>
      </w:r>
    </w:p>
    <w:p w:rsidR="00ED6903" w:rsidRDefault="00ED6903" w:rsidP="00EB49E0">
      <w:pPr>
        <w:pStyle w:val="Figure"/>
      </w:pPr>
      <w:r>
        <w:rPr>
          <w:lang w:val="en-AU"/>
        </w:rPr>
        <w:drawing>
          <wp:inline distT="0" distB="0" distL="0" distR="0">
            <wp:extent cx="2879367" cy="814705"/>
            <wp:effectExtent l="25400" t="0" r="0" b="0"/>
            <wp:docPr id="155"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07"/>
                    <a:srcRect/>
                    <a:stretch>
                      <a:fillRect/>
                    </a:stretch>
                  </pic:blipFill>
                  <pic:spPr bwMode="auto">
                    <a:xfrm>
                      <a:off x="0" y="0"/>
                      <a:ext cx="2892280" cy="818359"/>
                    </a:xfrm>
                    <a:prstGeom prst="rect">
                      <a:avLst/>
                    </a:prstGeom>
                    <a:noFill/>
                    <a:ln w="9525">
                      <a:noFill/>
                      <a:miter lim="800000"/>
                      <a:headEnd/>
                      <a:tailEnd/>
                    </a:ln>
                  </pic:spPr>
                </pic:pic>
              </a:graphicData>
            </a:graphic>
          </wp:inline>
        </w:drawing>
      </w:r>
    </w:p>
    <w:p w:rsidR="00F04290" w:rsidRDefault="00ED6903" w:rsidP="00EB49E0">
      <w:pPr>
        <w:pStyle w:val="Caption"/>
      </w:pPr>
      <w:bookmarkStart w:id="213" w:name="_Ref97305807"/>
      <w:r>
        <w:t xml:space="preserve">Figure </w:t>
      </w:r>
      <w:r w:rsidR="00B84CD6">
        <w:fldChar w:fldCharType="begin"/>
      </w:r>
      <w:r w:rsidR="00FB7375">
        <w:instrText xml:space="preserve"> </w:instrText>
      </w:r>
      <w:r w:rsidR="00567E0A">
        <w:instrText>SEQ</w:instrText>
      </w:r>
      <w:r w:rsidR="00FB7375">
        <w:instrText xml:space="preserve"> Figure \* ARABIC </w:instrText>
      </w:r>
      <w:r w:rsidR="00B84CD6">
        <w:fldChar w:fldCharType="separate"/>
      </w:r>
      <w:r w:rsidR="00CD22EF">
        <w:rPr>
          <w:noProof/>
        </w:rPr>
        <w:t>82</w:t>
      </w:r>
      <w:r w:rsidR="00B84CD6">
        <w:rPr>
          <w:noProof/>
        </w:rPr>
        <w:fldChar w:fldCharType="end"/>
      </w:r>
      <w:bookmarkEnd w:id="213"/>
      <w:r>
        <w:t>: Information displayed in the window title</w:t>
      </w:r>
    </w:p>
    <w:p w:rsidR="00F04290" w:rsidRDefault="00F04290" w:rsidP="00A7583F">
      <w:pPr>
        <w:pStyle w:val="Heading3"/>
      </w:pPr>
      <w:bookmarkStart w:id="214" w:name="_Toc355280405"/>
      <w:r>
        <w:t>Spectral Line Plot</w:t>
      </w:r>
      <w:bookmarkEnd w:id="214"/>
    </w:p>
    <w:p w:rsidR="00F04290" w:rsidRDefault="00F04290" w:rsidP="00EB49E0">
      <w:pPr>
        <w:pStyle w:val="Figure"/>
      </w:pPr>
      <w:r>
        <w:t>Use this plot to display one or more spectra as continuous curves. Spectra are plotted with an automatic colour shift from red to blue for easier interpretation.</w:t>
      </w:r>
    </w:p>
    <w:p w:rsidR="00F04290" w:rsidRDefault="00F04290" w:rsidP="00EB49E0">
      <w:pPr>
        <w:pStyle w:val="Figure"/>
      </w:pPr>
      <w:r>
        <w:rPr>
          <w:lang w:val="en-AU"/>
        </w:rPr>
        <w:lastRenderedPageBreak/>
        <w:drawing>
          <wp:inline distT="0" distB="0" distL="0" distR="0">
            <wp:extent cx="3663780" cy="2843530"/>
            <wp:effectExtent l="25400" t="0" r="0" b="0"/>
            <wp:docPr id="151"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08"/>
                    <a:srcRect/>
                    <a:stretch>
                      <a:fillRect/>
                    </a:stretch>
                  </pic:blipFill>
                  <pic:spPr bwMode="auto">
                    <a:xfrm>
                      <a:off x="0" y="0"/>
                      <a:ext cx="3669036" cy="2847609"/>
                    </a:xfrm>
                    <a:prstGeom prst="rect">
                      <a:avLst/>
                    </a:prstGeom>
                    <a:noFill/>
                    <a:ln w="9525">
                      <a:noFill/>
                      <a:miter lim="800000"/>
                      <a:headEnd/>
                      <a:tailEnd/>
                    </a:ln>
                  </pic:spPr>
                </pic:pic>
              </a:graphicData>
            </a:graphic>
          </wp:inline>
        </w:drawing>
      </w:r>
    </w:p>
    <w:p w:rsidR="00F04290" w:rsidRDefault="00F04290" w:rsidP="00EB49E0">
      <w:pPr>
        <w:pStyle w:val="Caption"/>
      </w:pPr>
      <w:r>
        <w:t xml:space="preserve">Figure </w:t>
      </w:r>
      <w:r w:rsidR="00B84CD6">
        <w:fldChar w:fldCharType="begin"/>
      </w:r>
      <w:r w:rsidR="00FB7375">
        <w:instrText xml:space="preserve"> </w:instrText>
      </w:r>
      <w:r w:rsidR="00567E0A">
        <w:instrText>SEQ</w:instrText>
      </w:r>
      <w:r w:rsidR="00FB7375">
        <w:instrText xml:space="preserve"> Figure \* ARABIC </w:instrText>
      </w:r>
      <w:r w:rsidR="00B84CD6">
        <w:fldChar w:fldCharType="separate"/>
      </w:r>
      <w:r w:rsidR="00CD22EF">
        <w:rPr>
          <w:noProof/>
        </w:rPr>
        <w:t>83</w:t>
      </w:r>
      <w:r w:rsidR="00B84CD6">
        <w:rPr>
          <w:noProof/>
        </w:rPr>
        <w:fldChar w:fldCharType="end"/>
      </w:r>
      <w:r>
        <w:t>: Spectral line plot of snow avalanche reflectance spectra</w:t>
      </w:r>
    </w:p>
    <w:p w:rsidR="00F04290" w:rsidRDefault="00F04290" w:rsidP="00A7583F">
      <w:pPr>
        <w:pStyle w:val="Heading3"/>
      </w:pPr>
      <w:bookmarkStart w:id="215" w:name="_Toc355280406"/>
      <w:r>
        <w:t>Spectral Scatter Plot</w:t>
      </w:r>
      <w:bookmarkEnd w:id="215"/>
    </w:p>
    <w:p w:rsidR="00F04290" w:rsidRDefault="00F04290" w:rsidP="00A41FBF">
      <w:pPr>
        <w:pStyle w:val="Body"/>
      </w:pPr>
      <w:r>
        <w:t xml:space="preserve">Use this plot to display values per spectral band as singular points. This is useful to plot e.g. data of sensors with just one band, e.g. MFR broadband, as single values cannot be visualized as line plots. Scatter plots are also useful to show the variation of the values per band. </w:t>
      </w:r>
      <w:fldSimple w:instr=" REF _Ref97305442 \h  \* MERGEFORMAT ">
        <w:r w:rsidR="00CD22EF">
          <w:t xml:space="preserve">Figure </w:t>
        </w:r>
        <w:r w:rsidR="00CD22EF">
          <w:rPr>
            <w:noProof/>
          </w:rPr>
          <w:t>84</w:t>
        </w:r>
      </w:fldSimple>
      <w:r>
        <w:t xml:space="preserve"> shows an example of the variation per channel for several MFR sunphotometer readings.</w:t>
      </w:r>
    </w:p>
    <w:p w:rsidR="00F04290" w:rsidRDefault="00F04290" w:rsidP="00A41FBF">
      <w:pPr>
        <w:pStyle w:val="Body"/>
      </w:pPr>
      <w:r w:rsidRPr="00F04290">
        <w:rPr>
          <w:b/>
        </w:rPr>
        <w:t>Note</w:t>
      </w:r>
      <w:r>
        <w:t>: the generation of scatter plots of several spectra with high dimensionality tends to be quite slow.</w:t>
      </w:r>
    </w:p>
    <w:p w:rsidR="00F04290" w:rsidRDefault="00F04290" w:rsidP="00EB49E0">
      <w:pPr>
        <w:pStyle w:val="Figure"/>
      </w:pPr>
      <w:r>
        <w:rPr>
          <w:lang w:val="en-AU"/>
        </w:rPr>
        <w:drawing>
          <wp:inline distT="0" distB="0" distL="0" distR="0">
            <wp:extent cx="3598545" cy="2700185"/>
            <wp:effectExtent l="25400" t="0" r="8255" b="0"/>
            <wp:docPr id="152"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09"/>
                    <a:srcRect/>
                    <a:stretch>
                      <a:fillRect/>
                    </a:stretch>
                  </pic:blipFill>
                  <pic:spPr bwMode="auto">
                    <a:xfrm>
                      <a:off x="0" y="0"/>
                      <a:ext cx="3599700" cy="2701052"/>
                    </a:xfrm>
                    <a:prstGeom prst="rect">
                      <a:avLst/>
                    </a:prstGeom>
                    <a:noFill/>
                    <a:ln w="9525">
                      <a:noFill/>
                      <a:miter lim="800000"/>
                      <a:headEnd/>
                      <a:tailEnd/>
                    </a:ln>
                  </pic:spPr>
                </pic:pic>
              </a:graphicData>
            </a:graphic>
          </wp:inline>
        </w:drawing>
      </w:r>
    </w:p>
    <w:p w:rsidR="00F04290" w:rsidRDefault="00F04290" w:rsidP="00EB49E0">
      <w:pPr>
        <w:pStyle w:val="Caption"/>
      </w:pPr>
      <w:bookmarkStart w:id="216" w:name="_Ref97305442"/>
      <w:r>
        <w:t xml:space="preserve">Figure </w:t>
      </w:r>
      <w:r w:rsidR="00B84CD6">
        <w:fldChar w:fldCharType="begin"/>
      </w:r>
      <w:r w:rsidR="00FB7375">
        <w:instrText xml:space="preserve"> </w:instrText>
      </w:r>
      <w:r w:rsidR="00567E0A">
        <w:instrText>SEQ</w:instrText>
      </w:r>
      <w:r w:rsidR="00FB7375">
        <w:instrText xml:space="preserve"> Figure \* ARABIC </w:instrText>
      </w:r>
      <w:r w:rsidR="00B84CD6">
        <w:fldChar w:fldCharType="separate"/>
      </w:r>
      <w:r w:rsidR="00CD22EF">
        <w:rPr>
          <w:noProof/>
        </w:rPr>
        <w:t>84</w:t>
      </w:r>
      <w:r w:rsidR="00B84CD6">
        <w:rPr>
          <w:noProof/>
        </w:rPr>
        <w:fldChar w:fldCharType="end"/>
      </w:r>
      <w:bookmarkEnd w:id="216"/>
      <w:r>
        <w:t>: Scatterplot showing the variation per channel for several MFR sunphotometer readings</w:t>
      </w:r>
    </w:p>
    <w:p w:rsidR="00F04290" w:rsidRDefault="00F04290" w:rsidP="00A7583F">
      <w:pPr>
        <w:pStyle w:val="Heading3"/>
      </w:pPr>
      <w:bookmarkStart w:id="217" w:name="_Toc355280407"/>
      <w:r>
        <w:lastRenderedPageBreak/>
        <w:t>Gonio Sampling Points Plot</w:t>
      </w:r>
      <w:bookmarkEnd w:id="217"/>
    </w:p>
    <w:p w:rsidR="00DD3363" w:rsidRDefault="00DD3363" w:rsidP="00A41FBF">
      <w:pPr>
        <w:pStyle w:val="Body"/>
      </w:pPr>
      <w:r>
        <w:t>Use this plot to visualise the sampling positions of directional measurements acquired by a goniometer system. The plot is not expecting any specific number of points or particular geometry.</w:t>
      </w:r>
    </w:p>
    <w:p w:rsidR="00DD3363" w:rsidRDefault="00DD3363" w:rsidP="00A41FBF">
      <w:pPr>
        <w:pStyle w:val="Body"/>
      </w:pPr>
      <w:r>
        <w:t xml:space="preserve">The sampling points are </w:t>
      </w:r>
      <w:r w:rsidRPr="00A71C6E">
        <w:t>projected</w:t>
      </w:r>
      <w:r>
        <w:t xml:space="preserve"> from their angular definition (zenith/azimuth)</w:t>
      </w:r>
      <w:r w:rsidRPr="00A71C6E">
        <w:t xml:space="preserve"> onto a 2d Cartesian coordinate system</w:t>
      </w:r>
      <w:r>
        <w:t xml:space="preserve"> (</w:t>
      </w:r>
      <w:fldSimple w:instr=" REF _Ref97344728 \h  \* MERGEFORMAT ">
        <w:r w:rsidR="00CD22EF">
          <w:t xml:space="preserve">Figure </w:t>
        </w:r>
        <w:r w:rsidR="00CD22EF">
          <w:rPr>
            <w:noProof/>
          </w:rPr>
          <w:t>85</w:t>
        </w:r>
      </w:fldSimple>
      <w:r>
        <w:t>).</w:t>
      </w:r>
    </w:p>
    <w:p w:rsidR="00DD3363" w:rsidRDefault="00ED6903" w:rsidP="00EB49E0">
      <w:pPr>
        <w:pStyle w:val="Figure"/>
      </w:pPr>
      <w:r>
        <w:rPr>
          <w:lang w:val="en-AU"/>
        </w:rPr>
        <w:drawing>
          <wp:inline distT="0" distB="0" distL="0" distR="0">
            <wp:extent cx="1874520" cy="1867140"/>
            <wp:effectExtent l="25400" t="0" r="5080" b="0"/>
            <wp:docPr id="154"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10"/>
                    <a:srcRect/>
                    <a:stretch>
                      <a:fillRect/>
                    </a:stretch>
                  </pic:blipFill>
                  <pic:spPr bwMode="auto">
                    <a:xfrm>
                      <a:off x="0" y="0"/>
                      <a:ext cx="1876238" cy="1868852"/>
                    </a:xfrm>
                    <a:prstGeom prst="rect">
                      <a:avLst/>
                    </a:prstGeom>
                    <a:noFill/>
                    <a:ln w="9525">
                      <a:noFill/>
                      <a:miter lim="800000"/>
                      <a:headEnd/>
                      <a:tailEnd/>
                    </a:ln>
                  </pic:spPr>
                </pic:pic>
              </a:graphicData>
            </a:graphic>
          </wp:inline>
        </w:drawing>
      </w:r>
    </w:p>
    <w:p w:rsidR="00ED6903" w:rsidRDefault="00DD3363" w:rsidP="00EB49E0">
      <w:pPr>
        <w:pStyle w:val="Caption"/>
      </w:pPr>
      <w:bookmarkStart w:id="218" w:name="_Ref97344728"/>
      <w:r>
        <w:t xml:space="preserve">Figure </w:t>
      </w:r>
      <w:r w:rsidR="00B84CD6">
        <w:fldChar w:fldCharType="begin"/>
      </w:r>
      <w:r w:rsidR="00FB7375">
        <w:instrText xml:space="preserve"> </w:instrText>
      </w:r>
      <w:r w:rsidR="00567E0A">
        <w:instrText>SEQ</w:instrText>
      </w:r>
      <w:r w:rsidR="00FB7375">
        <w:instrText xml:space="preserve"> Figure \* ARABIC </w:instrText>
      </w:r>
      <w:r w:rsidR="00B84CD6">
        <w:fldChar w:fldCharType="separate"/>
      </w:r>
      <w:r w:rsidR="00CD22EF">
        <w:rPr>
          <w:noProof/>
        </w:rPr>
        <w:t>85</w:t>
      </w:r>
      <w:r w:rsidR="00B84CD6">
        <w:rPr>
          <w:noProof/>
        </w:rPr>
        <w:fldChar w:fldCharType="end"/>
      </w:r>
      <w:bookmarkEnd w:id="218"/>
      <w:r>
        <w:t>: Goniometer sampling point positions</w:t>
      </w:r>
    </w:p>
    <w:p w:rsidR="00ED6903" w:rsidRDefault="00F04290" w:rsidP="00A7583F">
      <w:pPr>
        <w:pStyle w:val="Heading3"/>
      </w:pPr>
      <w:bookmarkStart w:id="219" w:name="_Toc355280408"/>
      <w:r>
        <w:t>Gonio Hemisphere Explorer</w:t>
      </w:r>
      <w:bookmarkEnd w:id="219"/>
    </w:p>
    <w:p w:rsidR="00484682" w:rsidRDefault="00484682" w:rsidP="00A41FBF">
      <w:pPr>
        <w:pStyle w:val="Body"/>
      </w:pPr>
      <w:r>
        <w:t xml:space="preserve">The Hemisphere Explorer allows the interactive exploration of a spectrodirectional dataset, typically acquired by a goniometer system. </w:t>
      </w:r>
      <w:fldSimple w:instr=" REF _Ref97345025 \h  \* MERGEFORMAT ">
        <w:r w:rsidR="00CD22EF">
          <w:t xml:space="preserve">Figure </w:t>
        </w:r>
        <w:r w:rsidR="00CD22EF">
          <w:rPr>
            <w:noProof/>
          </w:rPr>
          <w:t>86</w:t>
        </w:r>
      </w:fldSimple>
      <w:r>
        <w:t xml:space="preserve"> shows an explorer window displaying a LAGOS (Laboratory goniometer system) dataset </w:t>
      </w:r>
      <w:r w:rsidR="00B84CD6">
        <w:fldChar w:fldCharType="begin"/>
      </w:r>
      <w:r w:rsidR="006B5382">
        <w:instrText xml:space="preserve"> ADDIN EN.CITE &lt;EndNote&gt;&lt;Cite&gt;&lt;Author&gt;Schopfer&lt;/Author&gt;&lt;Year&gt;2008&lt;/Year&gt;&lt;RecNum&gt;288&lt;/RecNum&gt;&lt;record&gt;&lt;rec-number&gt;288&lt;/rec-number&gt;&lt;foreign-keys&gt;&lt;key app="EN" db-id="0svr2tdvgevw2ned2pb5tt5ur5tdf0savr9s"&gt;288&lt;/key&gt;&lt;/foreign-keys&gt;&lt;ref-type name="Book"&gt;6&lt;/ref-type&gt;&lt;contributors&gt;&lt;authors&gt;&lt;author&gt;Schopfer, J.&lt;/author&gt;&lt;/authors&gt;&lt;/contributors&gt;&lt;titles&gt;&lt;title&gt;SPECTRODIRECTIONAL GROUND-BASED REMOTE SENSING USING DUAL-VIEW &amp;#xD;GONIOMETRY&lt;/title&gt;&lt;secondary-title&gt;Remote Sensing Series&lt;/secondary-title&gt;&lt;/titles&gt;&lt;dates&gt;&lt;year&gt;2008&lt;/year&gt;&lt;/dates&gt;&lt;pub-location&gt;Zurich&lt;/pub-location&gt;&lt;publisher&gt;Remote Sensing Laboratories&lt;/publisher&gt;&lt;urls&gt;&lt;/urls&gt;&lt;/record&gt;&lt;/Cite&gt;&lt;/EndNote&gt;</w:instrText>
      </w:r>
      <w:r w:rsidR="00B84CD6">
        <w:fldChar w:fldCharType="separate"/>
      </w:r>
      <w:r>
        <w:rPr>
          <w:noProof/>
        </w:rPr>
        <w:t>(Schopfer 2008)</w:t>
      </w:r>
      <w:r w:rsidR="00B84CD6">
        <w:fldChar w:fldCharType="end"/>
      </w:r>
      <w:r>
        <w:t>.</w:t>
      </w:r>
    </w:p>
    <w:p w:rsidR="00484682" w:rsidRDefault="00ED6903" w:rsidP="00EB49E0">
      <w:pPr>
        <w:pStyle w:val="Figure"/>
      </w:pPr>
      <w:r>
        <w:rPr>
          <w:lang w:val="en-AU"/>
        </w:rPr>
        <w:drawing>
          <wp:inline distT="0" distB="0" distL="0" distR="0">
            <wp:extent cx="5580380" cy="3459836"/>
            <wp:effectExtent l="25400" t="0" r="7620" b="0"/>
            <wp:docPr id="156"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11"/>
                    <a:srcRect/>
                    <a:stretch>
                      <a:fillRect/>
                    </a:stretch>
                  </pic:blipFill>
                  <pic:spPr bwMode="auto">
                    <a:xfrm>
                      <a:off x="0" y="0"/>
                      <a:ext cx="5580380" cy="3459836"/>
                    </a:xfrm>
                    <a:prstGeom prst="rect">
                      <a:avLst/>
                    </a:prstGeom>
                    <a:noFill/>
                    <a:ln w="9525">
                      <a:noFill/>
                      <a:miter lim="800000"/>
                      <a:headEnd/>
                      <a:tailEnd/>
                    </a:ln>
                  </pic:spPr>
                </pic:pic>
              </a:graphicData>
            </a:graphic>
          </wp:inline>
        </w:drawing>
      </w:r>
    </w:p>
    <w:p w:rsidR="00ED6903" w:rsidRDefault="00484682" w:rsidP="00EB49E0">
      <w:pPr>
        <w:pStyle w:val="Caption"/>
      </w:pPr>
      <w:bookmarkStart w:id="220" w:name="_Ref97345025"/>
      <w:r>
        <w:t xml:space="preserve">Figure </w:t>
      </w:r>
      <w:r w:rsidR="00B84CD6">
        <w:fldChar w:fldCharType="begin"/>
      </w:r>
      <w:r w:rsidR="00FB7375">
        <w:instrText xml:space="preserve"> </w:instrText>
      </w:r>
      <w:r w:rsidR="00567E0A">
        <w:instrText>SEQ</w:instrText>
      </w:r>
      <w:r w:rsidR="00FB7375">
        <w:instrText xml:space="preserve"> Figure \* ARABIC </w:instrText>
      </w:r>
      <w:r w:rsidR="00B84CD6">
        <w:fldChar w:fldCharType="separate"/>
      </w:r>
      <w:r w:rsidR="00CD22EF">
        <w:rPr>
          <w:noProof/>
        </w:rPr>
        <w:t>86</w:t>
      </w:r>
      <w:r w:rsidR="00B84CD6">
        <w:rPr>
          <w:noProof/>
        </w:rPr>
        <w:fldChar w:fldCharType="end"/>
      </w:r>
      <w:bookmarkEnd w:id="220"/>
      <w:r>
        <w:t>: Gonio Hemisphere Explorer window</w:t>
      </w:r>
    </w:p>
    <w:p w:rsidR="00484682" w:rsidRDefault="00484682" w:rsidP="00A41FBF">
      <w:pPr>
        <w:pStyle w:val="Body"/>
      </w:pPr>
      <w:r>
        <w:lastRenderedPageBreak/>
        <w:t>The explorer window comprises a number of components interacting with each other as described hereafter.</w:t>
      </w:r>
    </w:p>
    <w:p w:rsidR="00484682" w:rsidRDefault="00484682" w:rsidP="00A41FBF">
      <w:pPr>
        <w:pStyle w:val="Body"/>
      </w:pPr>
      <w:r>
        <w:t>The hemispherical plot (</w:t>
      </w:r>
      <w:fldSimple w:instr=" REF _Ref97345670 \h  \* MERGEFORMAT ">
        <w:r w:rsidR="00CD22EF">
          <w:t xml:space="preserve">Figure </w:t>
        </w:r>
        <w:r w:rsidR="00CD22EF">
          <w:rPr>
            <w:noProof/>
          </w:rPr>
          <w:t>87</w:t>
        </w:r>
      </w:fldSimple>
      <w:r>
        <w:t>) displays an interpolated surface of a specific wavelength. Clicking the icon in the top-left of the plot brings up a control panel for plot adjustments (rotations).</w:t>
      </w:r>
    </w:p>
    <w:p w:rsidR="00A41FBF" w:rsidRDefault="00A41FBF" w:rsidP="00EB49E0">
      <w:pPr>
        <w:pStyle w:val="Figure"/>
      </w:pPr>
      <w:r w:rsidRPr="00484682">
        <w:rPr>
          <w:lang w:val="en-AU"/>
        </w:rPr>
        <w:drawing>
          <wp:inline distT="0" distB="0" distL="0" distR="0">
            <wp:extent cx="2564130" cy="2549506"/>
            <wp:effectExtent l="25400" t="0" r="1270" b="0"/>
            <wp:docPr id="71"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12"/>
                    <a:srcRect/>
                    <a:stretch>
                      <a:fillRect/>
                    </a:stretch>
                  </pic:blipFill>
                  <pic:spPr bwMode="auto">
                    <a:xfrm>
                      <a:off x="0" y="0"/>
                      <a:ext cx="2566570" cy="2551932"/>
                    </a:xfrm>
                    <a:prstGeom prst="rect">
                      <a:avLst/>
                    </a:prstGeom>
                    <a:noFill/>
                    <a:ln w="9525">
                      <a:noFill/>
                      <a:miter lim="800000"/>
                      <a:headEnd/>
                      <a:tailEnd/>
                    </a:ln>
                  </pic:spPr>
                </pic:pic>
              </a:graphicData>
            </a:graphic>
          </wp:inline>
        </w:drawing>
      </w:r>
      <w:r>
        <w:t xml:space="preserve">       </w:t>
      </w:r>
      <w:r>
        <w:rPr>
          <w:lang w:val="en-AU"/>
        </w:rPr>
        <w:drawing>
          <wp:inline distT="0" distB="0" distL="0" distR="0">
            <wp:extent cx="1548130" cy="2048376"/>
            <wp:effectExtent l="25400" t="0" r="1270" b="0"/>
            <wp:docPr id="72"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13"/>
                    <a:srcRect/>
                    <a:stretch>
                      <a:fillRect/>
                    </a:stretch>
                  </pic:blipFill>
                  <pic:spPr bwMode="auto">
                    <a:xfrm>
                      <a:off x="0" y="0"/>
                      <a:ext cx="1550449" cy="2051444"/>
                    </a:xfrm>
                    <a:prstGeom prst="rect">
                      <a:avLst/>
                    </a:prstGeom>
                    <a:noFill/>
                    <a:ln w="9525">
                      <a:noFill/>
                      <a:miter lim="800000"/>
                      <a:headEnd/>
                      <a:tailEnd/>
                    </a:ln>
                  </pic:spPr>
                </pic:pic>
              </a:graphicData>
            </a:graphic>
          </wp:inline>
        </w:drawing>
      </w:r>
    </w:p>
    <w:p w:rsidR="00484682" w:rsidRDefault="00484682" w:rsidP="00EB49E0">
      <w:pPr>
        <w:pStyle w:val="Caption"/>
      </w:pPr>
      <w:bookmarkStart w:id="221" w:name="_Ref97345670"/>
      <w:r>
        <w:t xml:space="preserve">Figure </w:t>
      </w:r>
      <w:r w:rsidR="00B84CD6">
        <w:fldChar w:fldCharType="begin"/>
      </w:r>
      <w:r w:rsidR="00FB7375">
        <w:instrText xml:space="preserve"> </w:instrText>
      </w:r>
      <w:r w:rsidR="00567E0A">
        <w:instrText>SEQ</w:instrText>
      </w:r>
      <w:r w:rsidR="00FB7375">
        <w:instrText xml:space="preserve"> Figure \* ARABIC </w:instrText>
      </w:r>
      <w:r w:rsidR="00B84CD6">
        <w:fldChar w:fldCharType="separate"/>
      </w:r>
      <w:r w:rsidR="00CD22EF">
        <w:rPr>
          <w:noProof/>
        </w:rPr>
        <w:t>87</w:t>
      </w:r>
      <w:r w:rsidR="00B84CD6">
        <w:rPr>
          <w:noProof/>
        </w:rPr>
        <w:fldChar w:fldCharType="end"/>
      </w:r>
      <w:bookmarkEnd w:id="221"/>
      <w:r>
        <w:t>: Interpolated 3D plot for a chosen wavelength (left) and rotation toolbox to manipulate the 3D plot</w:t>
      </w:r>
    </w:p>
    <w:p w:rsidR="00484682" w:rsidRPr="00484682" w:rsidRDefault="00484682" w:rsidP="00A41FBF">
      <w:pPr>
        <w:pStyle w:val="Body"/>
      </w:pPr>
      <w:r>
        <w:t>Use the band selection slider to select a spectral band for display (</w:t>
      </w:r>
      <w:r w:rsidR="00B84CD6">
        <w:fldChar w:fldCharType="begin"/>
      </w:r>
      <w:r>
        <w:instrText xml:space="preserve"> </w:instrText>
      </w:r>
      <w:r w:rsidR="00567E0A">
        <w:instrText>REF</w:instrText>
      </w:r>
      <w:r>
        <w:instrText xml:space="preserve"> _Ref97346093 \h </w:instrText>
      </w:r>
      <w:r w:rsidR="00B84CD6">
        <w:fldChar w:fldCharType="separate"/>
      </w:r>
      <w:r w:rsidR="00CD22EF">
        <w:t xml:space="preserve">Figure </w:t>
      </w:r>
      <w:r w:rsidR="00CD22EF">
        <w:rPr>
          <w:noProof/>
        </w:rPr>
        <w:t>88</w:t>
      </w:r>
      <w:r w:rsidR="00B84CD6">
        <w:fldChar w:fldCharType="end"/>
      </w:r>
      <w:r>
        <w:t xml:space="preserve">). The wavelength text field below is reflecting the wavelength of the chosen band. Selecting a band triggers a re-plotting of both hemispherical plot and spectral plot. </w:t>
      </w:r>
    </w:p>
    <w:p w:rsidR="00484682" w:rsidRDefault="00484682" w:rsidP="00EB49E0">
      <w:pPr>
        <w:pStyle w:val="Figure"/>
      </w:pPr>
      <w:r>
        <w:rPr>
          <w:lang w:val="en-AU"/>
        </w:rPr>
        <w:drawing>
          <wp:inline distT="0" distB="0" distL="0" distR="0">
            <wp:extent cx="2794000" cy="451899"/>
            <wp:effectExtent l="25400" t="0" r="0" b="0"/>
            <wp:docPr id="160"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14"/>
                    <a:srcRect/>
                    <a:stretch>
                      <a:fillRect/>
                    </a:stretch>
                  </pic:blipFill>
                  <pic:spPr bwMode="auto">
                    <a:xfrm>
                      <a:off x="0" y="0"/>
                      <a:ext cx="2814620" cy="455234"/>
                    </a:xfrm>
                    <a:prstGeom prst="rect">
                      <a:avLst/>
                    </a:prstGeom>
                    <a:noFill/>
                    <a:ln w="9525">
                      <a:noFill/>
                      <a:miter lim="800000"/>
                      <a:headEnd/>
                      <a:tailEnd/>
                    </a:ln>
                  </pic:spPr>
                </pic:pic>
              </a:graphicData>
            </a:graphic>
          </wp:inline>
        </w:drawing>
      </w:r>
    </w:p>
    <w:p w:rsidR="00484682" w:rsidRDefault="00484682" w:rsidP="00EB49E0">
      <w:pPr>
        <w:pStyle w:val="Caption"/>
      </w:pPr>
      <w:bookmarkStart w:id="222" w:name="_Ref97346093"/>
      <w:r>
        <w:t xml:space="preserve">Figure </w:t>
      </w:r>
      <w:r w:rsidR="00B84CD6">
        <w:fldChar w:fldCharType="begin"/>
      </w:r>
      <w:r w:rsidR="00FB7375">
        <w:instrText xml:space="preserve"> </w:instrText>
      </w:r>
      <w:r w:rsidR="00567E0A">
        <w:instrText>SEQ</w:instrText>
      </w:r>
      <w:r w:rsidR="00FB7375">
        <w:instrText xml:space="preserve"> Figure \* ARABIC </w:instrText>
      </w:r>
      <w:r w:rsidR="00B84CD6">
        <w:fldChar w:fldCharType="separate"/>
      </w:r>
      <w:r w:rsidR="00CD22EF">
        <w:rPr>
          <w:noProof/>
        </w:rPr>
        <w:t>88</w:t>
      </w:r>
      <w:r w:rsidR="00B84CD6">
        <w:rPr>
          <w:noProof/>
        </w:rPr>
        <w:fldChar w:fldCharType="end"/>
      </w:r>
      <w:bookmarkEnd w:id="222"/>
      <w:r>
        <w:t>: Band selection slider and wavelength text field</w:t>
      </w:r>
    </w:p>
    <w:p w:rsidR="003738CB" w:rsidRDefault="00484682" w:rsidP="00A41FBF">
      <w:pPr>
        <w:pStyle w:val="Body"/>
      </w:pPr>
      <w:r>
        <w:t xml:space="preserve">The sampling points plot shows the sampling point positions </w:t>
      </w:r>
      <w:r w:rsidRPr="00A71C6E">
        <w:t>projected</w:t>
      </w:r>
      <w:r>
        <w:t xml:space="preserve"> </w:t>
      </w:r>
      <w:r w:rsidRPr="00A71C6E">
        <w:t>onto a 2d Cartesian coordinate system</w:t>
      </w:r>
      <w:r>
        <w:t xml:space="preserve"> (</w:t>
      </w:r>
      <w:fldSimple w:instr=" REF _Ref97346691 \h  \* MERGEFORMAT ">
        <w:r w:rsidR="00CD22EF">
          <w:t xml:space="preserve">Figure </w:t>
        </w:r>
        <w:r w:rsidR="00CD22EF">
          <w:rPr>
            <w:noProof/>
          </w:rPr>
          <w:t>89</w:t>
        </w:r>
      </w:fldSimple>
      <w:r>
        <w:t>). One of these points is always selected (indicated by the little square around it). Information about the selected point is shown in the text fields on the right of the plot: filename of the respective spectrum, azimuth and zenith angles of the observation geometry. Changing the selected sampling point (by clicking the mouse on another point) changes the spectrum displayed in the spectrum plot automatically.</w:t>
      </w:r>
    </w:p>
    <w:p w:rsidR="00484682" w:rsidRDefault="003738CB" w:rsidP="00A41FBF">
      <w:pPr>
        <w:pStyle w:val="Body"/>
      </w:pPr>
      <w:r>
        <w:t xml:space="preserve">The azimuth angle is measured relative to the solar principal plane, i.e. 0° = principal plane opposite of the illumination source. </w:t>
      </w:r>
    </w:p>
    <w:p w:rsidR="00484682" w:rsidRDefault="00484682" w:rsidP="00EB49E0">
      <w:pPr>
        <w:pStyle w:val="Figure"/>
      </w:pPr>
      <w:r>
        <w:rPr>
          <w:lang w:val="en-AU"/>
        </w:rPr>
        <w:lastRenderedPageBreak/>
        <w:drawing>
          <wp:inline distT="0" distB="0" distL="0" distR="0">
            <wp:extent cx="3023870" cy="1278751"/>
            <wp:effectExtent l="25400" t="0" r="0" b="0"/>
            <wp:docPr id="166"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15"/>
                    <a:srcRect/>
                    <a:stretch>
                      <a:fillRect/>
                    </a:stretch>
                  </pic:blipFill>
                  <pic:spPr bwMode="auto">
                    <a:xfrm>
                      <a:off x="0" y="0"/>
                      <a:ext cx="3027388" cy="1280239"/>
                    </a:xfrm>
                    <a:prstGeom prst="rect">
                      <a:avLst/>
                    </a:prstGeom>
                    <a:noFill/>
                    <a:ln w="9525">
                      <a:noFill/>
                      <a:miter lim="800000"/>
                      <a:headEnd/>
                      <a:tailEnd/>
                    </a:ln>
                  </pic:spPr>
                </pic:pic>
              </a:graphicData>
            </a:graphic>
          </wp:inline>
        </w:drawing>
      </w:r>
    </w:p>
    <w:p w:rsidR="00484682" w:rsidRDefault="00484682" w:rsidP="00EB49E0">
      <w:pPr>
        <w:pStyle w:val="Caption"/>
      </w:pPr>
      <w:bookmarkStart w:id="223" w:name="_Ref97346691"/>
      <w:r>
        <w:t xml:space="preserve">Figure </w:t>
      </w:r>
      <w:r w:rsidR="00B84CD6">
        <w:fldChar w:fldCharType="begin"/>
      </w:r>
      <w:r w:rsidR="00FB7375">
        <w:instrText xml:space="preserve"> </w:instrText>
      </w:r>
      <w:r w:rsidR="00567E0A">
        <w:instrText>SEQ</w:instrText>
      </w:r>
      <w:r w:rsidR="00FB7375">
        <w:instrText xml:space="preserve"> Figure \* ARABIC </w:instrText>
      </w:r>
      <w:r w:rsidR="00B84CD6">
        <w:fldChar w:fldCharType="separate"/>
      </w:r>
      <w:r w:rsidR="00CD22EF">
        <w:rPr>
          <w:noProof/>
        </w:rPr>
        <w:t>89</w:t>
      </w:r>
      <w:r w:rsidR="00B84CD6">
        <w:rPr>
          <w:noProof/>
        </w:rPr>
        <w:fldChar w:fldCharType="end"/>
      </w:r>
      <w:bookmarkEnd w:id="223"/>
      <w:r>
        <w:t>: Sampling point position plot and information about the selected sampling point</w:t>
      </w:r>
    </w:p>
    <w:p w:rsidR="00484682" w:rsidRDefault="00484682" w:rsidP="00A41FBF">
      <w:pPr>
        <w:pStyle w:val="Body"/>
      </w:pPr>
      <w:r>
        <w:t>The spectral plot component displays the spectrum of the selected sampling point (</w:t>
      </w:r>
      <w:r w:rsidR="00B84CD6">
        <w:fldChar w:fldCharType="begin"/>
      </w:r>
      <w:r>
        <w:instrText xml:space="preserve"> </w:instrText>
      </w:r>
      <w:r w:rsidR="00567E0A">
        <w:instrText>REF</w:instrText>
      </w:r>
      <w:r>
        <w:instrText xml:space="preserve"> _Ref97346783 \h </w:instrText>
      </w:r>
      <w:r w:rsidR="00B84CD6">
        <w:fldChar w:fldCharType="separate"/>
      </w:r>
      <w:r w:rsidR="00CD22EF">
        <w:t xml:space="preserve">Figure </w:t>
      </w:r>
      <w:r w:rsidR="00CD22EF">
        <w:rPr>
          <w:noProof/>
        </w:rPr>
        <w:t>90</w:t>
      </w:r>
      <w:r w:rsidR="00B84CD6">
        <w:fldChar w:fldCharType="end"/>
      </w:r>
      <w:r>
        <w:t>). A red, vertical line indicates the current wavelength as selected by the band selection slider. The text fields on the right of the plot display spectral statistics of the current spectrum.</w:t>
      </w:r>
    </w:p>
    <w:p w:rsidR="00484682" w:rsidRPr="00484682" w:rsidRDefault="00484682" w:rsidP="00EB49E0">
      <w:pPr>
        <w:pStyle w:val="Figure"/>
      </w:pPr>
      <w:r>
        <w:rPr>
          <w:lang w:val="en-AU"/>
        </w:rPr>
        <w:drawing>
          <wp:inline distT="0" distB="0" distL="0" distR="0">
            <wp:extent cx="3368675" cy="1455669"/>
            <wp:effectExtent l="25400" t="0" r="9525" b="0"/>
            <wp:docPr id="165"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16"/>
                    <a:srcRect/>
                    <a:stretch>
                      <a:fillRect/>
                    </a:stretch>
                  </pic:blipFill>
                  <pic:spPr bwMode="auto">
                    <a:xfrm>
                      <a:off x="0" y="0"/>
                      <a:ext cx="3373528" cy="1457766"/>
                    </a:xfrm>
                    <a:prstGeom prst="rect">
                      <a:avLst/>
                    </a:prstGeom>
                    <a:noFill/>
                    <a:ln w="9525">
                      <a:noFill/>
                      <a:miter lim="800000"/>
                      <a:headEnd/>
                      <a:tailEnd/>
                    </a:ln>
                  </pic:spPr>
                </pic:pic>
              </a:graphicData>
            </a:graphic>
          </wp:inline>
        </w:drawing>
      </w:r>
    </w:p>
    <w:p w:rsidR="00484682" w:rsidRDefault="00484682" w:rsidP="00EB49E0">
      <w:pPr>
        <w:pStyle w:val="Caption"/>
      </w:pPr>
      <w:bookmarkStart w:id="224" w:name="_Ref97346783"/>
      <w:r>
        <w:t xml:space="preserve">Figure </w:t>
      </w:r>
      <w:r w:rsidR="00B84CD6">
        <w:fldChar w:fldCharType="begin"/>
      </w:r>
      <w:r w:rsidR="00FB7375">
        <w:instrText xml:space="preserve"> </w:instrText>
      </w:r>
      <w:r w:rsidR="00567E0A">
        <w:instrText>SEQ</w:instrText>
      </w:r>
      <w:r w:rsidR="00FB7375">
        <w:instrText xml:space="preserve"> Figure \* ARABIC </w:instrText>
      </w:r>
      <w:r w:rsidR="00B84CD6">
        <w:fldChar w:fldCharType="separate"/>
      </w:r>
      <w:r w:rsidR="00CD22EF">
        <w:rPr>
          <w:noProof/>
        </w:rPr>
        <w:t>90</w:t>
      </w:r>
      <w:r w:rsidR="00B84CD6">
        <w:rPr>
          <w:noProof/>
        </w:rPr>
        <w:fldChar w:fldCharType="end"/>
      </w:r>
      <w:bookmarkEnd w:id="224"/>
      <w:r>
        <w:t>: Spectral plot component with wavelength indicator and spectrum statistic information</w:t>
      </w:r>
    </w:p>
    <w:p w:rsidR="00484682" w:rsidRDefault="00F04290" w:rsidP="00A7583F">
      <w:pPr>
        <w:pStyle w:val="Heading3"/>
      </w:pPr>
      <w:bookmarkStart w:id="225" w:name="_Toc355280409"/>
      <w:r>
        <w:t>Time Line Plot</w:t>
      </w:r>
      <w:bookmarkEnd w:id="225"/>
    </w:p>
    <w:p w:rsidR="007A25D6" w:rsidRDefault="00EF3153" w:rsidP="00A41FBF">
      <w:pPr>
        <w:pStyle w:val="Body"/>
      </w:pPr>
      <w:r>
        <w:t xml:space="preserve">Use a time line plot to plot a spectral band versus time. </w:t>
      </w:r>
      <w:r w:rsidR="00B84CD6">
        <w:fldChar w:fldCharType="begin"/>
      </w:r>
      <w:r>
        <w:instrText xml:space="preserve"> </w:instrText>
      </w:r>
      <w:r w:rsidR="00567E0A">
        <w:instrText>REF</w:instrText>
      </w:r>
      <w:r>
        <w:instrText xml:space="preserve"> _Ref97347357 \h </w:instrText>
      </w:r>
      <w:r w:rsidR="00B84CD6">
        <w:fldChar w:fldCharType="separate"/>
      </w:r>
      <w:r w:rsidR="00CD22EF">
        <w:t xml:space="preserve">Figure </w:t>
      </w:r>
      <w:r w:rsidR="00CD22EF">
        <w:rPr>
          <w:noProof/>
        </w:rPr>
        <w:t>91</w:t>
      </w:r>
      <w:r w:rsidR="00B84CD6">
        <w:fldChar w:fldCharType="end"/>
      </w:r>
      <w:r>
        <w:t xml:space="preserve"> shows showing the direct irradiance over time for an MFR sunphotometer band with centre wavelength 496.4nm. The channel to be plotted can be chosen in the list below the plot. Time information is retrieved from the sampling time of the spectra.</w:t>
      </w:r>
    </w:p>
    <w:p w:rsidR="007A25D6" w:rsidRDefault="007A25D6" w:rsidP="00EB49E0">
      <w:pPr>
        <w:pStyle w:val="Figure"/>
      </w:pPr>
      <w:r>
        <w:rPr>
          <w:lang w:val="en-AU"/>
        </w:rPr>
        <w:lastRenderedPageBreak/>
        <w:drawing>
          <wp:inline distT="0" distB="0" distL="0" distR="0">
            <wp:extent cx="2334260" cy="2992530"/>
            <wp:effectExtent l="25400" t="0" r="2540" b="0"/>
            <wp:docPr id="167"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17"/>
                    <a:srcRect/>
                    <a:stretch>
                      <a:fillRect/>
                    </a:stretch>
                  </pic:blipFill>
                  <pic:spPr bwMode="auto">
                    <a:xfrm>
                      <a:off x="0" y="0"/>
                      <a:ext cx="2334260" cy="2992530"/>
                    </a:xfrm>
                    <a:prstGeom prst="rect">
                      <a:avLst/>
                    </a:prstGeom>
                    <a:noFill/>
                    <a:ln w="9525">
                      <a:noFill/>
                      <a:miter lim="800000"/>
                      <a:headEnd/>
                      <a:tailEnd/>
                    </a:ln>
                  </pic:spPr>
                </pic:pic>
              </a:graphicData>
            </a:graphic>
          </wp:inline>
        </w:drawing>
      </w:r>
    </w:p>
    <w:p w:rsidR="00F04290" w:rsidRPr="00484682" w:rsidRDefault="007A25D6" w:rsidP="00EB49E0">
      <w:pPr>
        <w:pStyle w:val="Caption"/>
      </w:pPr>
      <w:bookmarkStart w:id="226" w:name="_Ref97347357"/>
      <w:r>
        <w:t xml:space="preserve">Figure </w:t>
      </w:r>
      <w:r w:rsidR="00B84CD6">
        <w:fldChar w:fldCharType="begin"/>
      </w:r>
      <w:r w:rsidR="00FB7375">
        <w:instrText xml:space="preserve"> </w:instrText>
      </w:r>
      <w:r w:rsidR="00567E0A">
        <w:instrText>SEQ</w:instrText>
      </w:r>
      <w:r w:rsidR="00FB7375">
        <w:instrText xml:space="preserve"> Figure \* ARABIC </w:instrText>
      </w:r>
      <w:r w:rsidR="00B84CD6">
        <w:fldChar w:fldCharType="separate"/>
      </w:r>
      <w:r w:rsidR="00CD22EF">
        <w:rPr>
          <w:noProof/>
        </w:rPr>
        <w:t>91</w:t>
      </w:r>
      <w:r w:rsidR="00B84CD6">
        <w:rPr>
          <w:noProof/>
        </w:rPr>
        <w:fldChar w:fldCharType="end"/>
      </w:r>
      <w:bookmarkEnd w:id="226"/>
      <w:r>
        <w:t>:</w:t>
      </w:r>
      <w:r w:rsidR="00EF3153">
        <w:t xml:space="preserve"> Time Line Plot showing the direct irradiance over time for centre wavelength 496.4nm</w:t>
      </w:r>
    </w:p>
    <w:p w:rsidR="00792893" w:rsidRDefault="00F04290" w:rsidP="00A7583F">
      <w:pPr>
        <w:pStyle w:val="Heading3"/>
      </w:pPr>
      <w:bookmarkStart w:id="227" w:name="_Toc355280410"/>
      <w:r>
        <w:t>Time Line Explorer</w:t>
      </w:r>
      <w:bookmarkEnd w:id="227"/>
    </w:p>
    <w:p w:rsidR="00792893" w:rsidRDefault="00A0057F" w:rsidP="00A41FBF">
      <w:pPr>
        <w:pStyle w:val="Body"/>
      </w:pPr>
      <w:r>
        <w:t>The time line explorer consists of a time line plot and a spectral plot (</w:t>
      </w:r>
      <w:fldSimple w:instr=" REF _Ref97350704 \h  \* MERGEFORMAT ">
        <w:r w:rsidR="00CD22EF">
          <w:t xml:space="preserve">Figure </w:t>
        </w:r>
        <w:r w:rsidR="00CD22EF">
          <w:rPr>
            <w:noProof/>
          </w:rPr>
          <w:t>92</w:t>
        </w:r>
      </w:fldSimple>
      <w:r>
        <w:t>). The red bar in the time plot indicates what spectrum is plotted in the spectral plot, i.e. the spectral plot shows the spectrum taken at a certain time. The red bar in the spectral plot shows the currently selected instrument channel, which is plotted versus time in the time line plot.</w:t>
      </w:r>
    </w:p>
    <w:p w:rsidR="00A0057F" w:rsidRDefault="00792893" w:rsidP="00EB49E0">
      <w:pPr>
        <w:pStyle w:val="Figure"/>
      </w:pPr>
      <w:r>
        <w:rPr>
          <w:lang w:val="en-AU"/>
        </w:rPr>
        <w:drawing>
          <wp:inline distT="0" distB="0" distL="0" distR="0">
            <wp:extent cx="3713480" cy="2742670"/>
            <wp:effectExtent l="25400" t="0" r="0" b="0"/>
            <wp:docPr id="168"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18"/>
                    <a:srcRect/>
                    <a:stretch>
                      <a:fillRect/>
                    </a:stretch>
                  </pic:blipFill>
                  <pic:spPr bwMode="auto">
                    <a:xfrm>
                      <a:off x="0" y="0"/>
                      <a:ext cx="3710373" cy="2740375"/>
                    </a:xfrm>
                    <a:prstGeom prst="rect">
                      <a:avLst/>
                    </a:prstGeom>
                    <a:noFill/>
                    <a:ln w="9525">
                      <a:noFill/>
                      <a:miter lim="800000"/>
                      <a:headEnd/>
                      <a:tailEnd/>
                    </a:ln>
                  </pic:spPr>
                </pic:pic>
              </a:graphicData>
            </a:graphic>
          </wp:inline>
        </w:drawing>
      </w:r>
    </w:p>
    <w:p w:rsidR="00A0057F" w:rsidRDefault="00A0057F" w:rsidP="00EB49E0">
      <w:pPr>
        <w:pStyle w:val="Caption"/>
      </w:pPr>
      <w:bookmarkStart w:id="228" w:name="_Ref97350704"/>
      <w:r>
        <w:t xml:space="preserve">Figure </w:t>
      </w:r>
      <w:r w:rsidR="00B84CD6">
        <w:fldChar w:fldCharType="begin"/>
      </w:r>
      <w:r w:rsidR="00FB7375">
        <w:instrText xml:space="preserve"> </w:instrText>
      </w:r>
      <w:r w:rsidR="00567E0A">
        <w:instrText>SEQ</w:instrText>
      </w:r>
      <w:r w:rsidR="00FB7375">
        <w:instrText xml:space="preserve"> Figure \* ARABIC </w:instrText>
      </w:r>
      <w:r w:rsidR="00B84CD6">
        <w:fldChar w:fldCharType="separate"/>
      </w:r>
      <w:r w:rsidR="00CD22EF">
        <w:rPr>
          <w:noProof/>
        </w:rPr>
        <w:t>92</w:t>
      </w:r>
      <w:r w:rsidR="00B84CD6">
        <w:rPr>
          <w:noProof/>
        </w:rPr>
        <w:fldChar w:fldCharType="end"/>
      </w:r>
      <w:bookmarkEnd w:id="228"/>
      <w:r>
        <w:t>: Time Line Explorer window</w:t>
      </w:r>
    </w:p>
    <w:p w:rsidR="00792893" w:rsidRPr="00A0057F" w:rsidRDefault="00A0057F" w:rsidP="00A41FBF">
      <w:pPr>
        <w:pStyle w:val="Body"/>
      </w:pPr>
      <w:r>
        <w:t xml:space="preserve">The example given in </w:t>
      </w:r>
      <w:r w:rsidR="00B84CD6">
        <w:fldChar w:fldCharType="begin"/>
      </w:r>
      <w:r>
        <w:instrText xml:space="preserve"> </w:instrText>
      </w:r>
      <w:r w:rsidR="00567E0A">
        <w:instrText>REF</w:instrText>
      </w:r>
      <w:r>
        <w:instrText xml:space="preserve"> _Ref97350704 \h </w:instrText>
      </w:r>
      <w:r w:rsidR="00B84CD6">
        <w:fldChar w:fldCharType="separate"/>
      </w:r>
      <w:r w:rsidR="00CD22EF">
        <w:t xml:space="preserve">Figure </w:t>
      </w:r>
      <w:r w:rsidR="00CD22EF">
        <w:rPr>
          <w:noProof/>
        </w:rPr>
        <w:t>92</w:t>
      </w:r>
      <w:r w:rsidR="00B84CD6">
        <w:fldChar w:fldCharType="end"/>
      </w:r>
      <w:r>
        <w:t xml:space="preserve"> is using MFR sunphotometer data. A removal of the broadband channel is needed for the spectral plot to work properly. The according processing chain is shown in </w:t>
      </w:r>
      <w:r w:rsidR="00B84CD6">
        <w:fldChar w:fldCharType="begin"/>
      </w:r>
      <w:r>
        <w:instrText xml:space="preserve"> </w:instrText>
      </w:r>
      <w:r w:rsidR="00567E0A">
        <w:instrText>REF</w:instrText>
      </w:r>
      <w:r>
        <w:instrText xml:space="preserve"> _Ref97351016 \h </w:instrText>
      </w:r>
      <w:r w:rsidR="00B84CD6">
        <w:fldChar w:fldCharType="separate"/>
      </w:r>
      <w:r w:rsidR="00CD22EF">
        <w:t xml:space="preserve">Figure </w:t>
      </w:r>
      <w:r w:rsidR="00CD22EF">
        <w:rPr>
          <w:noProof/>
        </w:rPr>
        <w:t>93</w:t>
      </w:r>
      <w:r w:rsidR="00B84CD6">
        <w:fldChar w:fldCharType="end"/>
      </w:r>
      <w:r>
        <w:t>.</w:t>
      </w:r>
    </w:p>
    <w:p w:rsidR="00A0057F" w:rsidRDefault="00A0057F" w:rsidP="00EB49E0">
      <w:pPr>
        <w:pStyle w:val="Figure"/>
      </w:pPr>
      <w:r>
        <w:rPr>
          <w:lang w:val="en-AU"/>
        </w:rPr>
        <w:lastRenderedPageBreak/>
        <w:drawing>
          <wp:inline distT="0" distB="0" distL="0" distR="0">
            <wp:extent cx="5580380" cy="1407107"/>
            <wp:effectExtent l="25400" t="0" r="7620" b="0"/>
            <wp:docPr id="169"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19"/>
                    <a:srcRect/>
                    <a:stretch>
                      <a:fillRect/>
                    </a:stretch>
                  </pic:blipFill>
                  <pic:spPr bwMode="auto">
                    <a:xfrm>
                      <a:off x="0" y="0"/>
                      <a:ext cx="5580380" cy="1407107"/>
                    </a:xfrm>
                    <a:prstGeom prst="rect">
                      <a:avLst/>
                    </a:prstGeom>
                    <a:noFill/>
                    <a:ln w="9525">
                      <a:noFill/>
                      <a:miter lim="800000"/>
                      <a:headEnd/>
                      <a:tailEnd/>
                    </a:ln>
                  </pic:spPr>
                </pic:pic>
              </a:graphicData>
            </a:graphic>
          </wp:inline>
        </w:drawing>
      </w:r>
    </w:p>
    <w:p w:rsidR="00792893" w:rsidRDefault="00A0057F" w:rsidP="00EB49E0">
      <w:pPr>
        <w:pStyle w:val="Caption"/>
      </w:pPr>
      <w:bookmarkStart w:id="229" w:name="_Ref97351016"/>
      <w:r>
        <w:t xml:space="preserve">Figure </w:t>
      </w:r>
      <w:r w:rsidR="00B84CD6">
        <w:fldChar w:fldCharType="begin"/>
      </w:r>
      <w:r w:rsidR="00FB7375">
        <w:instrText xml:space="preserve"> </w:instrText>
      </w:r>
      <w:r w:rsidR="00567E0A">
        <w:instrText>SEQ</w:instrText>
      </w:r>
      <w:r w:rsidR="00FB7375">
        <w:instrText xml:space="preserve"> Figure \* ARABIC </w:instrText>
      </w:r>
      <w:r w:rsidR="00B84CD6">
        <w:fldChar w:fldCharType="separate"/>
      </w:r>
      <w:r w:rsidR="00CD22EF">
        <w:rPr>
          <w:noProof/>
        </w:rPr>
        <w:t>93</w:t>
      </w:r>
      <w:r w:rsidR="00B84CD6">
        <w:rPr>
          <w:noProof/>
        </w:rPr>
        <w:fldChar w:fldCharType="end"/>
      </w:r>
      <w:bookmarkEnd w:id="229"/>
      <w:r>
        <w:t>: Processing chain for the exploration of the narrowband MFR channels in the Time Line Explorer</w:t>
      </w:r>
    </w:p>
    <w:p w:rsidR="00897F15" w:rsidRDefault="00897F15" w:rsidP="00E5047C">
      <w:pPr>
        <w:pStyle w:val="Heading2"/>
      </w:pPr>
      <w:bookmarkStart w:id="230" w:name="_Toc355280411"/>
      <w:r>
        <w:t>File Export Module</w:t>
      </w:r>
      <w:bookmarkEnd w:id="230"/>
    </w:p>
    <w:p w:rsidR="00897F15" w:rsidRDefault="00897F15" w:rsidP="00A41FBF">
      <w:pPr>
        <w:pStyle w:val="Body"/>
      </w:pPr>
      <w:r>
        <w:t>File export modules can be attached to any space and do not generate an output space but write the data to a file.</w:t>
      </w:r>
    </w:p>
    <w:p w:rsidR="00897F15" w:rsidRDefault="00897F15" w:rsidP="00A41FBF">
      <w:pPr>
        <w:pStyle w:val="Body"/>
      </w:pPr>
      <w:r>
        <w:t xml:space="preserve">A file export module must be configured using its </w:t>
      </w:r>
      <w:r w:rsidR="0051485C">
        <w:t>configuration dialog</w:t>
      </w:r>
      <w:r>
        <w:t xml:space="preserve"> (</w:t>
      </w:r>
      <w:fldSimple w:instr=" REF _Ref97811200 \h  \* MERGEFORMAT ">
        <w:r w:rsidR="00CD22EF">
          <w:t xml:space="preserve">Figure </w:t>
        </w:r>
        <w:r w:rsidR="00CD22EF">
          <w:rPr>
            <w:noProof/>
          </w:rPr>
          <w:t>94</w:t>
        </w:r>
      </w:fldSimple>
      <w:r>
        <w:t>).</w:t>
      </w:r>
      <w:r w:rsidR="0051485C">
        <w:t xml:space="preserve"> The dialog is identical to the one described in </w:t>
      </w:r>
      <w:fldSimple w:instr=" REF _Ref153761992 \r \h  \* MERGEFORMAT ">
        <w:r w:rsidR="00CD22EF">
          <w:t>7.4</w:t>
        </w:r>
      </w:fldSimple>
      <w:r w:rsidR="0051485C">
        <w:t>.</w:t>
      </w:r>
    </w:p>
    <w:p w:rsidR="00897F15" w:rsidRDefault="00897F15" w:rsidP="00EB49E0">
      <w:pPr>
        <w:pStyle w:val="Figure"/>
      </w:pPr>
      <w:r>
        <w:rPr>
          <w:lang w:val="en-AU"/>
        </w:rPr>
        <w:drawing>
          <wp:inline distT="0" distB="0" distL="0" distR="0">
            <wp:extent cx="4058285" cy="1646017"/>
            <wp:effectExtent l="25400" t="0" r="5715" b="0"/>
            <wp:docPr id="4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0"/>
                    <a:srcRect/>
                    <a:stretch>
                      <a:fillRect/>
                    </a:stretch>
                  </pic:blipFill>
                  <pic:spPr bwMode="auto">
                    <a:xfrm>
                      <a:off x="0" y="0"/>
                      <a:ext cx="4054594" cy="1644520"/>
                    </a:xfrm>
                    <a:prstGeom prst="rect">
                      <a:avLst/>
                    </a:prstGeom>
                    <a:noFill/>
                    <a:ln w="9525">
                      <a:noFill/>
                      <a:miter lim="800000"/>
                      <a:headEnd/>
                      <a:tailEnd/>
                    </a:ln>
                  </pic:spPr>
                </pic:pic>
              </a:graphicData>
            </a:graphic>
          </wp:inline>
        </w:drawing>
      </w:r>
    </w:p>
    <w:p w:rsidR="00897F15" w:rsidRDefault="00897F15" w:rsidP="00EB49E0">
      <w:pPr>
        <w:pStyle w:val="Caption"/>
      </w:pPr>
      <w:bookmarkStart w:id="231" w:name="_Ref97811200"/>
      <w:r>
        <w:t xml:space="preserve">Figure </w:t>
      </w:r>
      <w:r w:rsidR="00B84CD6">
        <w:fldChar w:fldCharType="begin"/>
      </w:r>
      <w:r w:rsidR="00FB7375">
        <w:instrText xml:space="preserve"> </w:instrText>
      </w:r>
      <w:r w:rsidR="00567E0A">
        <w:instrText>SEQ</w:instrText>
      </w:r>
      <w:r w:rsidR="00FB7375">
        <w:instrText xml:space="preserve"> Figure \* ARABIC </w:instrText>
      </w:r>
      <w:r w:rsidR="00B84CD6">
        <w:fldChar w:fldCharType="separate"/>
      </w:r>
      <w:r w:rsidR="00CD22EF">
        <w:rPr>
          <w:noProof/>
        </w:rPr>
        <w:t>94</w:t>
      </w:r>
      <w:r w:rsidR="00B84CD6">
        <w:rPr>
          <w:noProof/>
        </w:rPr>
        <w:fldChar w:fldCharType="end"/>
      </w:r>
      <w:bookmarkEnd w:id="231"/>
      <w:r>
        <w:t>: File export configuration</w:t>
      </w:r>
    </w:p>
    <w:p w:rsidR="00F04290" w:rsidRPr="00897F15" w:rsidRDefault="0051485C" w:rsidP="00A41FBF">
      <w:pPr>
        <w:pStyle w:val="Body"/>
      </w:pPr>
      <w:r>
        <w:t xml:space="preserve">The spectral data written to the file reflects the data content of the space. The metadata is however </w:t>
      </w:r>
      <w:r w:rsidR="007026B3">
        <w:t xml:space="preserve">mainly </w:t>
      </w:r>
      <w:r>
        <w:t xml:space="preserve">read from the database and may show some contradictions to the </w:t>
      </w:r>
      <w:r w:rsidR="007026B3">
        <w:t>state of the space</w:t>
      </w:r>
      <w:r>
        <w:t xml:space="preserve">. </w:t>
      </w:r>
    </w:p>
    <w:p w:rsidR="002A0FFE" w:rsidRPr="00084655" w:rsidRDefault="002A0FFE" w:rsidP="00E5047C">
      <w:pPr>
        <w:pStyle w:val="Heading1"/>
      </w:pPr>
      <w:bookmarkStart w:id="232" w:name="_Toc355280412"/>
      <w:r w:rsidRPr="00084655">
        <w:lastRenderedPageBreak/>
        <w:t>Data Administration</w:t>
      </w:r>
      <w:bookmarkEnd w:id="232"/>
    </w:p>
    <w:p w:rsidR="005035EE" w:rsidRDefault="005035EE" w:rsidP="005035EE">
      <w:pPr>
        <w:pStyle w:val="Body"/>
      </w:pPr>
      <w:r>
        <w:t>The Data Administration functions are useful for managing the integrity of the data Specchio database.</w:t>
      </w:r>
    </w:p>
    <w:p w:rsidR="005035EE" w:rsidRDefault="005035EE" w:rsidP="005035EE">
      <w:pPr>
        <w:pStyle w:val="Body"/>
      </w:pPr>
      <w:r>
        <w:t>The following functions are restricted to users with Administrator permission.</w:t>
      </w:r>
    </w:p>
    <w:tbl>
      <w:tblPr>
        <w:tblStyle w:val="TableGrid"/>
        <w:tblW w:w="0" w:type="auto"/>
        <w:tblInd w:w="81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738"/>
        <w:gridCol w:w="5727"/>
      </w:tblGrid>
      <w:tr w:rsidR="005035EE" w:rsidRPr="005035EE" w:rsidTr="00334E6C">
        <w:tc>
          <w:tcPr>
            <w:tcW w:w="0" w:type="auto"/>
          </w:tcPr>
          <w:p w:rsidR="005035EE" w:rsidRPr="005035EE" w:rsidRDefault="005035EE" w:rsidP="00334E6C">
            <w:pPr>
              <w:pStyle w:val="HangingIndent"/>
              <w:ind w:left="0" w:firstLine="0"/>
            </w:pPr>
            <w:r w:rsidRPr="005035EE">
              <w:t>Data remover</w:t>
            </w:r>
          </w:p>
        </w:tc>
        <w:tc>
          <w:tcPr>
            <w:tcW w:w="0" w:type="auto"/>
          </w:tcPr>
          <w:p w:rsidR="005035EE" w:rsidRPr="005035EE" w:rsidRDefault="005035EE" w:rsidP="00334E6C">
            <w:pPr>
              <w:pStyle w:val="HangingIndent"/>
              <w:ind w:left="0" w:firstLine="0"/>
            </w:pPr>
            <w:r w:rsidRPr="005035EE">
              <w:t>Removing data belonging to other users</w:t>
            </w:r>
          </w:p>
        </w:tc>
      </w:tr>
      <w:tr w:rsidR="005035EE" w:rsidRPr="005035EE" w:rsidTr="00334E6C">
        <w:tc>
          <w:tcPr>
            <w:tcW w:w="0" w:type="auto"/>
          </w:tcPr>
          <w:p w:rsidR="005035EE" w:rsidRPr="005035EE" w:rsidRDefault="005035EE" w:rsidP="00334E6C">
            <w:pPr>
              <w:pStyle w:val="HangingIndent"/>
              <w:ind w:left="0" w:firstLine="0"/>
            </w:pPr>
            <w:r w:rsidRPr="005035EE">
              <w:t>Import campaign</w:t>
            </w:r>
          </w:p>
        </w:tc>
        <w:tc>
          <w:tcPr>
            <w:tcW w:w="0" w:type="auto"/>
          </w:tcPr>
          <w:p w:rsidR="005035EE" w:rsidRPr="005035EE" w:rsidRDefault="005035EE" w:rsidP="00334E6C">
            <w:pPr>
              <w:pStyle w:val="HangingIndent"/>
              <w:ind w:left="0" w:firstLine="0"/>
            </w:pPr>
            <w:r w:rsidRPr="005035EE">
              <w:t>All functions</w:t>
            </w:r>
          </w:p>
        </w:tc>
      </w:tr>
      <w:tr w:rsidR="005035EE" w:rsidRPr="005035EE" w:rsidTr="00334E6C">
        <w:tc>
          <w:tcPr>
            <w:tcW w:w="0" w:type="auto"/>
          </w:tcPr>
          <w:p w:rsidR="005035EE" w:rsidRPr="005035EE" w:rsidRDefault="005035EE" w:rsidP="00334E6C">
            <w:pPr>
              <w:pStyle w:val="HangingIndent"/>
              <w:ind w:left="0" w:firstLine="0"/>
            </w:pPr>
            <w:r w:rsidRPr="005035EE">
              <w:t>Load sensor definition</w:t>
            </w:r>
          </w:p>
        </w:tc>
        <w:tc>
          <w:tcPr>
            <w:tcW w:w="0" w:type="auto"/>
          </w:tcPr>
          <w:p w:rsidR="005035EE" w:rsidRPr="005035EE" w:rsidRDefault="005035EE" w:rsidP="00334E6C">
            <w:pPr>
              <w:pStyle w:val="HangingIndent"/>
              <w:ind w:left="0" w:firstLine="0"/>
            </w:pPr>
            <w:r w:rsidRPr="005035EE">
              <w:t>All functions</w:t>
            </w:r>
          </w:p>
        </w:tc>
      </w:tr>
      <w:tr w:rsidR="005035EE" w:rsidRPr="005035EE" w:rsidTr="00334E6C">
        <w:tc>
          <w:tcPr>
            <w:tcW w:w="0" w:type="auto"/>
          </w:tcPr>
          <w:p w:rsidR="005035EE" w:rsidRPr="005035EE" w:rsidRDefault="005035EE" w:rsidP="00334E6C">
            <w:pPr>
              <w:pStyle w:val="HangingIndent"/>
              <w:ind w:left="0" w:firstLine="0"/>
            </w:pPr>
            <w:r w:rsidRPr="005035EE">
              <w:t>Instrument administration</w:t>
            </w:r>
          </w:p>
        </w:tc>
        <w:tc>
          <w:tcPr>
            <w:tcW w:w="0" w:type="auto"/>
          </w:tcPr>
          <w:p w:rsidR="005035EE" w:rsidRPr="005035EE" w:rsidRDefault="005035EE" w:rsidP="00334E6C">
            <w:pPr>
              <w:pStyle w:val="HangingIndent"/>
              <w:ind w:left="0" w:firstLine="0"/>
            </w:pPr>
            <w:r w:rsidRPr="005035EE">
              <w:t>Changing, adding or deleting any instrument information</w:t>
            </w:r>
          </w:p>
        </w:tc>
      </w:tr>
    </w:tbl>
    <w:p w:rsidR="005035EE" w:rsidRDefault="005035EE" w:rsidP="00E5047C"/>
    <w:p w:rsidR="002A0FFE" w:rsidRPr="00084655" w:rsidRDefault="002A0FFE" w:rsidP="00E5047C">
      <w:pPr>
        <w:pStyle w:val="Heading2"/>
      </w:pPr>
      <w:bookmarkStart w:id="233" w:name="_Toc355280413"/>
      <w:r w:rsidRPr="00084655">
        <w:t>Removing data</w:t>
      </w:r>
      <w:bookmarkEnd w:id="233"/>
    </w:p>
    <w:p w:rsidR="00334E6C" w:rsidRDefault="002A0FFE" w:rsidP="00630C6D">
      <w:pPr>
        <w:pStyle w:val="Body"/>
      </w:pPr>
      <w:r w:rsidRPr="00084655">
        <w:t>Spectra, hierarchies and campaigns can be removed from the database using the Data Remover</w:t>
      </w:r>
      <w:r w:rsidR="00334E6C">
        <w:t>.</w:t>
      </w:r>
    </w:p>
    <w:p w:rsidR="002A0FFE" w:rsidRPr="00084655" w:rsidRDefault="002A0FFE" w:rsidP="00630C6D">
      <w:pPr>
        <w:pStyle w:val="Body"/>
      </w:pPr>
      <w:r w:rsidRPr="00084655">
        <w:t>Users can only remove data from the database</w:t>
      </w:r>
      <w:r w:rsidR="00334E6C">
        <w:t xml:space="preserve"> if they are a member of the Campaign’s Research Group (see </w:t>
      </w:r>
      <w:fldSimple w:instr=" REF _Ref354084379 \r \h  \* MERGEFORMAT ">
        <w:r w:rsidR="00CD22EF" w:rsidRPr="00CD22EF">
          <w:rPr>
            <w:rStyle w:val="CrossReference"/>
          </w:rPr>
          <w:t>3.8.1</w:t>
        </w:r>
      </w:fldSimple>
      <w:r w:rsidR="00334E6C" w:rsidRPr="00334E6C">
        <w:rPr>
          <w:rStyle w:val="CrossReference"/>
        </w:rPr>
        <w:t xml:space="preserve"> </w:t>
      </w:r>
      <w:fldSimple w:instr=" REF _Ref354084379 \h  \* MERGEFORMAT ">
        <w:r w:rsidR="00CD22EF" w:rsidRPr="00CD22EF">
          <w:rPr>
            <w:rStyle w:val="CrossReference"/>
          </w:rPr>
          <w:t>Campaign Related Metadata</w:t>
        </w:r>
      </w:fldSimple>
      <w:r w:rsidR="00334E6C">
        <w:t>)</w:t>
      </w:r>
      <w:r w:rsidRPr="00084655">
        <w:t>.</w:t>
      </w:r>
      <w:r w:rsidR="009D7C8A">
        <w:t xml:space="preserve"> </w:t>
      </w:r>
      <w:r w:rsidR="00493F81">
        <w:t xml:space="preserve">A user with Administrator permissions </w:t>
      </w:r>
      <w:r w:rsidR="009D7C8A">
        <w:t>can remove all datasets irrespective of their owner.</w:t>
      </w:r>
    </w:p>
    <w:p w:rsidR="00493F81" w:rsidRDefault="00493F81" w:rsidP="00630C6D">
      <w:pPr>
        <w:pStyle w:val="Body"/>
      </w:pPr>
      <w:r>
        <w:t>To remove data...</w:t>
      </w:r>
    </w:p>
    <w:p w:rsidR="00493F81" w:rsidRDefault="00493F81" w:rsidP="00493F81">
      <w:pPr>
        <w:pStyle w:val="Bullet"/>
      </w:pPr>
      <w:r>
        <w:t xml:space="preserve">Select </w:t>
      </w:r>
      <w:r w:rsidRPr="00493F81">
        <w:rPr>
          <w:rStyle w:val="GUIWord"/>
        </w:rPr>
        <w:t>Data Maintenance</w:t>
      </w:r>
      <w:r>
        <w:t xml:space="preserve"> and </w:t>
      </w:r>
      <w:r w:rsidRPr="00493F81">
        <w:rPr>
          <w:rStyle w:val="GUIWord"/>
        </w:rPr>
        <w:t>Remove data</w:t>
      </w:r>
      <w:r>
        <w:t xml:space="preserve"> from the Main Window menus. The following window is displayed.</w:t>
      </w:r>
      <w:r w:rsidR="00334E6C">
        <w:t xml:space="preserve"> Only the Campaigns which you have permission to remove will be displayed.</w:t>
      </w:r>
    </w:p>
    <w:p w:rsidR="00493F81" w:rsidRDefault="00493F81" w:rsidP="00493F81">
      <w:pPr>
        <w:pStyle w:val="FigureIndented"/>
      </w:pPr>
      <w:r>
        <w:rPr>
          <w:lang w:val="en-AU"/>
        </w:rPr>
        <w:drawing>
          <wp:inline distT="0" distB="0" distL="0" distR="0">
            <wp:extent cx="1560979" cy="2656911"/>
            <wp:effectExtent l="19050" t="0" r="1121" b="0"/>
            <wp:docPr id="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1"/>
                    <a:srcRect/>
                    <a:stretch>
                      <a:fillRect/>
                    </a:stretch>
                  </pic:blipFill>
                  <pic:spPr bwMode="auto">
                    <a:xfrm>
                      <a:off x="0" y="0"/>
                      <a:ext cx="1560979" cy="2656911"/>
                    </a:xfrm>
                    <a:prstGeom prst="rect">
                      <a:avLst/>
                    </a:prstGeom>
                    <a:noFill/>
                    <a:ln w="9525">
                      <a:noFill/>
                      <a:miter lim="800000"/>
                      <a:headEnd/>
                      <a:tailEnd/>
                    </a:ln>
                  </pic:spPr>
                </pic:pic>
              </a:graphicData>
            </a:graphic>
          </wp:inline>
        </w:drawing>
      </w:r>
    </w:p>
    <w:p w:rsidR="00493F81" w:rsidRPr="00084655" w:rsidRDefault="00493F81" w:rsidP="00493F81">
      <w:pPr>
        <w:pStyle w:val="CaptionIndented"/>
      </w:pPr>
      <w:r w:rsidRPr="00084655">
        <w:t xml:space="preserve">Figure </w:t>
      </w:r>
      <w:fldSimple w:instr=" SEQ Figure \* ARABIC ">
        <w:r w:rsidR="00CD22EF">
          <w:rPr>
            <w:noProof/>
          </w:rPr>
          <w:t>95</w:t>
        </w:r>
      </w:fldSimple>
      <w:r w:rsidRPr="00084655">
        <w:t>: Data Remover dialog</w:t>
      </w:r>
    </w:p>
    <w:p w:rsidR="00493F81" w:rsidRDefault="002A0FFE" w:rsidP="00493F81">
      <w:pPr>
        <w:pStyle w:val="Bullet"/>
      </w:pPr>
      <w:r w:rsidRPr="00084655">
        <w:t xml:space="preserve">Use the spectral data browser to select the nodes </w:t>
      </w:r>
      <w:r w:rsidR="00493F81">
        <w:t>or spectra that you wish to remove. Multiple spectra and nodes can be selected by using the Shift and Control keys.</w:t>
      </w:r>
      <w:r w:rsidR="00334E6C">
        <w:t xml:space="preserve"> You can select any node except the </w:t>
      </w:r>
      <w:r w:rsidR="00334E6C" w:rsidRPr="00334E6C">
        <w:rPr>
          <w:rStyle w:val="GUIWord"/>
        </w:rPr>
        <w:t>specchio</w:t>
      </w:r>
      <w:r w:rsidR="00E0577E">
        <w:t xml:space="preserve"> root node. Selecting a Campaign node is valid.</w:t>
      </w:r>
    </w:p>
    <w:p w:rsidR="005035EE" w:rsidRDefault="00493F81" w:rsidP="00493F81">
      <w:pPr>
        <w:pStyle w:val="Bullet"/>
      </w:pPr>
      <w:r>
        <w:lastRenderedPageBreak/>
        <w:t>C</w:t>
      </w:r>
      <w:r w:rsidR="002A0FFE" w:rsidRPr="00084655">
        <w:t xml:space="preserve">lick the </w:t>
      </w:r>
      <w:r w:rsidRPr="00493F81">
        <w:rPr>
          <w:rStyle w:val="ActionButton"/>
        </w:rPr>
        <w:t> Remove </w:t>
      </w:r>
      <w:r w:rsidR="002A0FFE" w:rsidRPr="00084655">
        <w:t xml:space="preserve"> button. </w:t>
      </w:r>
      <w:r w:rsidR="005035EE" w:rsidRPr="00084655">
        <w:t>All data that is below the selected node</w:t>
      </w:r>
      <w:r w:rsidR="005035EE">
        <w:t xml:space="preserve"> or nodes</w:t>
      </w:r>
      <w:r w:rsidR="005035EE" w:rsidRPr="00084655">
        <w:t xml:space="preserve"> will be deleted. </w:t>
      </w:r>
      <w:r w:rsidR="005035EE">
        <w:t xml:space="preserve">For example, </w:t>
      </w:r>
      <w:r w:rsidR="005035EE" w:rsidRPr="00084655">
        <w:t xml:space="preserve">if a Campaign is selected then all hierarchies and spectra belonging to this Campaign will be deleted. In addition, all metadata that has been entered for </w:t>
      </w:r>
      <w:r w:rsidR="005035EE">
        <w:t>the deleted</w:t>
      </w:r>
      <w:r w:rsidR="005035EE" w:rsidRPr="00084655">
        <w:t xml:space="preserve"> object</w:t>
      </w:r>
      <w:r w:rsidR="005035EE">
        <w:t>s</w:t>
      </w:r>
      <w:r w:rsidR="005035EE" w:rsidRPr="00084655">
        <w:t xml:space="preserve"> will be removed along with th</w:t>
      </w:r>
      <w:r w:rsidR="005035EE">
        <w:t>e</w:t>
      </w:r>
      <w:r w:rsidR="005035EE" w:rsidRPr="00084655">
        <w:t xml:space="preserve"> object</w:t>
      </w:r>
      <w:r w:rsidR="005035EE">
        <w:t>s</w:t>
      </w:r>
      <w:r w:rsidR="005035EE" w:rsidRPr="00084655">
        <w:t>.</w:t>
      </w:r>
    </w:p>
    <w:p w:rsidR="002A0FFE" w:rsidRPr="00084655" w:rsidRDefault="005035EE" w:rsidP="005035EE">
      <w:pPr>
        <w:pStyle w:val="Warning"/>
      </w:pPr>
      <w:r>
        <w:t>Warning</w:t>
      </w:r>
      <w:r>
        <w:tab/>
      </w:r>
      <w:r w:rsidR="002A0FFE" w:rsidRPr="00084655">
        <w:t>There is no further prompt to warn you</w:t>
      </w:r>
      <w:r>
        <w:t>.</w:t>
      </w:r>
      <w:r w:rsidR="002A0FFE" w:rsidRPr="00084655">
        <w:t xml:space="preserve"> </w:t>
      </w:r>
      <w:r>
        <w:t xml:space="preserve">The data are deleted as soon as you click the </w:t>
      </w:r>
      <w:r w:rsidRPr="005035EE">
        <w:rPr>
          <w:rStyle w:val="ActionButton"/>
        </w:rPr>
        <w:t> Remove </w:t>
      </w:r>
      <w:r>
        <w:t xml:space="preserve"> button. This action cannot be undone.</w:t>
      </w:r>
    </w:p>
    <w:p w:rsidR="005035EE" w:rsidRDefault="005035EE" w:rsidP="005035EE">
      <w:pPr>
        <w:pStyle w:val="Bullet"/>
      </w:pPr>
      <w:r>
        <w:t xml:space="preserve">Close the dialog box by clicking on </w:t>
      </w:r>
      <w:r w:rsidRPr="005035EE">
        <w:rPr>
          <w:rStyle w:val="ActionButton"/>
        </w:rPr>
        <w:t xml:space="preserve"> Cancel </w:t>
      </w:r>
      <w:r>
        <w:t>.</w:t>
      </w:r>
    </w:p>
    <w:p w:rsidR="002A0FFE" w:rsidRPr="00084655" w:rsidRDefault="002A0FFE" w:rsidP="00630C6D">
      <w:pPr>
        <w:pStyle w:val="Body"/>
      </w:pPr>
      <w:r w:rsidRPr="00084655">
        <w:t>Rem</w:t>
      </w:r>
      <w:r w:rsidR="009D7C8A">
        <w:t>oving data can take a long time</w:t>
      </w:r>
      <w:r w:rsidR="005035EE">
        <w:t>. A</w:t>
      </w:r>
      <w:r w:rsidR="009D7C8A">
        <w:t xml:space="preserve"> progress </w:t>
      </w:r>
      <w:r w:rsidR="005035EE">
        <w:t xml:space="preserve">bar </w:t>
      </w:r>
      <w:r w:rsidR="009D7C8A">
        <w:t>shows which hierarchy is currently being removed</w:t>
      </w:r>
      <w:r w:rsidRPr="00084655">
        <w:t xml:space="preserve">. </w:t>
      </w:r>
    </w:p>
    <w:p w:rsidR="002A0FFE" w:rsidRPr="00084655" w:rsidRDefault="002A0FFE" w:rsidP="00E5047C">
      <w:pPr>
        <w:pStyle w:val="Heading2"/>
      </w:pPr>
      <w:bookmarkStart w:id="234" w:name="_Toc355280414"/>
      <w:r w:rsidRPr="00084655">
        <w:t>Campaign Export</w:t>
      </w:r>
      <w:bookmarkEnd w:id="234"/>
    </w:p>
    <w:p w:rsidR="00E0577E" w:rsidRDefault="00E0577E" w:rsidP="00E0577E">
      <w:pPr>
        <w:pStyle w:val="DocAction"/>
      </w:pPr>
      <w:r>
        <w:t>%%% Review</w:t>
      </w:r>
    </w:p>
    <w:p w:rsidR="002A0FFE" w:rsidRPr="00084655" w:rsidRDefault="002A0FFE" w:rsidP="00630C6D">
      <w:pPr>
        <w:pStyle w:val="Body"/>
      </w:pPr>
      <w:r w:rsidRPr="00084655">
        <w:t>The campaign export functionality is used to write all data of a campaign to an xml file while retaining the relational structure. These xml files can then be used to import the campaign into another SPECCHIO database instance.</w:t>
      </w:r>
    </w:p>
    <w:p w:rsidR="002A0FFE" w:rsidRPr="00084655" w:rsidRDefault="00410FC7" w:rsidP="00630C6D">
      <w:pPr>
        <w:pStyle w:val="Figure"/>
      </w:pPr>
      <w:r>
        <w:rPr>
          <w:lang w:val="en-AU"/>
        </w:rPr>
        <w:drawing>
          <wp:inline distT="0" distB="0" distL="0" distR="0">
            <wp:extent cx="5577840" cy="1422400"/>
            <wp:effectExtent l="25400" t="0" r="1016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22"/>
                    <a:srcRect/>
                    <a:stretch>
                      <a:fillRect/>
                    </a:stretch>
                  </pic:blipFill>
                  <pic:spPr bwMode="auto">
                    <a:xfrm>
                      <a:off x="0" y="0"/>
                      <a:ext cx="5577840" cy="1422400"/>
                    </a:xfrm>
                    <a:prstGeom prst="rect">
                      <a:avLst/>
                    </a:prstGeom>
                    <a:noFill/>
                    <a:ln w="9525">
                      <a:noFill/>
                      <a:miter lim="800000"/>
                      <a:headEnd/>
                      <a:tailEnd/>
                    </a:ln>
                  </pic:spPr>
                </pic:pic>
              </a:graphicData>
            </a:graphic>
          </wp:inline>
        </w:drawing>
      </w:r>
    </w:p>
    <w:p w:rsidR="002A0FFE" w:rsidRDefault="002A0FFE" w:rsidP="00EB49E0">
      <w:pPr>
        <w:pStyle w:val="Caption"/>
      </w:pPr>
      <w:r w:rsidRPr="00084655">
        <w:t xml:space="preserve">Figure </w:t>
      </w:r>
      <w:r w:rsidR="00B84CD6">
        <w:fldChar w:fldCharType="begin"/>
      </w:r>
      <w:r w:rsidR="00FB7375">
        <w:instrText xml:space="preserve"> </w:instrText>
      </w:r>
      <w:r w:rsidR="00567E0A">
        <w:instrText>SEQ</w:instrText>
      </w:r>
      <w:r w:rsidR="00FB7375">
        <w:instrText xml:space="preserve"> Figure \* ARABIC </w:instrText>
      </w:r>
      <w:r w:rsidR="00B84CD6">
        <w:fldChar w:fldCharType="separate"/>
      </w:r>
      <w:r w:rsidR="00CD22EF">
        <w:rPr>
          <w:noProof/>
        </w:rPr>
        <w:t>96</w:t>
      </w:r>
      <w:r w:rsidR="00B84CD6">
        <w:rPr>
          <w:noProof/>
        </w:rPr>
        <w:fldChar w:fldCharType="end"/>
      </w:r>
      <w:r w:rsidRPr="00084655">
        <w:t>: Campaign Export Dialog</w:t>
      </w:r>
    </w:p>
    <w:p w:rsidR="002A0FFE" w:rsidRDefault="002A0FFE" w:rsidP="00630C6D">
      <w:pPr>
        <w:pStyle w:val="Body"/>
      </w:pPr>
      <w:r>
        <w:t>The xml file structure contains all table entries that are required to reproduce the exported campaign in its relational structure. Entries are ordered by their inserting sequence, i.e. the campaign import will carry out the inserts in the order given by the file.</w:t>
      </w:r>
    </w:p>
    <w:p w:rsidR="002A0FFE" w:rsidRDefault="002A0FFE" w:rsidP="00E5047C">
      <w:pPr>
        <w:pStyle w:val="Heading2"/>
      </w:pPr>
      <w:bookmarkStart w:id="235" w:name="_Toc355280415"/>
      <w:r>
        <w:t>Campaign Import</w:t>
      </w:r>
      <w:bookmarkEnd w:id="235"/>
    </w:p>
    <w:p w:rsidR="00E0577E" w:rsidRDefault="00E0577E" w:rsidP="00E0577E">
      <w:pPr>
        <w:pStyle w:val="DocAction"/>
      </w:pPr>
      <w:r>
        <w:t>%%% Review</w:t>
      </w:r>
    </w:p>
    <w:p w:rsidR="002A0FFE" w:rsidRDefault="002A0FFE" w:rsidP="00561BB8">
      <w:pPr>
        <w:pStyle w:val="Body"/>
      </w:pPr>
      <w:r>
        <w:t>The Campaign import function is only available for users that have the rights equal to the SPECCHIO database administrator user (sdb_admin). The import function requires an xml file created by the SPECCHIO campaign export function. The import will create an exact copy of the exported campaign and will insert new system table entries if required (e.g. new sensor definitions).</w:t>
      </w:r>
    </w:p>
    <w:p w:rsidR="002A0FFE" w:rsidRDefault="00410FC7" w:rsidP="00561BB8">
      <w:pPr>
        <w:pStyle w:val="Figure"/>
      </w:pPr>
      <w:r>
        <w:rPr>
          <w:lang w:val="en-AU"/>
        </w:rPr>
        <w:drawing>
          <wp:inline distT="0" distB="0" distL="0" distR="0">
            <wp:extent cx="5567680" cy="762000"/>
            <wp:effectExtent l="2540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23"/>
                    <a:srcRect/>
                    <a:stretch>
                      <a:fillRect/>
                    </a:stretch>
                  </pic:blipFill>
                  <pic:spPr bwMode="auto">
                    <a:xfrm>
                      <a:off x="0" y="0"/>
                      <a:ext cx="5567680" cy="762000"/>
                    </a:xfrm>
                    <a:prstGeom prst="rect">
                      <a:avLst/>
                    </a:prstGeom>
                    <a:noFill/>
                    <a:ln w="9525">
                      <a:noFill/>
                      <a:miter lim="800000"/>
                      <a:headEnd/>
                      <a:tailEnd/>
                    </a:ln>
                  </pic:spPr>
                </pic:pic>
              </a:graphicData>
            </a:graphic>
          </wp:inline>
        </w:drawing>
      </w:r>
    </w:p>
    <w:p w:rsidR="002A0FFE" w:rsidRDefault="002A0FFE" w:rsidP="00EB49E0">
      <w:pPr>
        <w:pStyle w:val="Caption"/>
      </w:pPr>
      <w:r>
        <w:t xml:space="preserve">Figure </w:t>
      </w:r>
      <w:r w:rsidR="00B84CD6">
        <w:fldChar w:fldCharType="begin"/>
      </w:r>
      <w:r w:rsidR="00FB7375">
        <w:instrText xml:space="preserve"> </w:instrText>
      </w:r>
      <w:r w:rsidR="00567E0A">
        <w:instrText>SEQ</w:instrText>
      </w:r>
      <w:r w:rsidR="00FB7375">
        <w:instrText xml:space="preserve"> Figure \* ARABIC </w:instrText>
      </w:r>
      <w:r w:rsidR="00B84CD6">
        <w:fldChar w:fldCharType="separate"/>
      </w:r>
      <w:r w:rsidR="00CD22EF">
        <w:rPr>
          <w:noProof/>
        </w:rPr>
        <w:t>97</w:t>
      </w:r>
      <w:r w:rsidR="00B84CD6">
        <w:rPr>
          <w:noProof/>
        </w:rPr>
        <w:fldChar w:fldCharType="end"/>
      </w:r>
      <w:r>
        <w:t>: Campaign Import Dialog</w:t>
      </w:r>
    </w:p>
    <w:p w:rsidR="00D50C98" w:rsidRDefault="002A0FFE" w:rsidP="00561BB8">
      <w:pPr>
        <w:pStyle w:val="Body"/>
      </w:pPr>
      <w:r>
        <w:lastRenderedPageBreak/>
        <w:t>The import function resolves all primary key – foreign key relations, maki</w:t>
      </w:r>
      <w:r w:rsidR="00561BB8">
        <w:t>ng the imported campaign fit</w:t>
      </w:r>
      <w:r>
        <w:t xml:space="preserve"> seamless into the existing data environment, i.e. no possible conflicts between the imported and already existing campaigns.</w:t>
      </w:r>
    </w:p>
    <w:p w:rsidR="00561BB8" w:rsidRDefault="00561BB8" w:rsidP="00561BB8">
      <w:pPr>
        <w:pStyle w:val="Note"/>
      </w:pPr>
      <w:r>
        <w:t>Note</w:t>
      </w:r>
      <w:r>
        <w:tab/>
        <w:t>T</w:t>
      </w:r>
      <w:r w:rsidR="00D50C98">
        <w:t xml:space="preserve">he </w:t>
      </w:r>
      <w:r>
        <w:t>export and Import database versions must be the same. Specchio does not check this.</w:t>
      </w:r>
    </w:p>
    <w:p w:rsidR="002A0FFE" w:rsidRPr="00D235C6" w:rsidRDefault="00561BB8" w:rsidP="00561BB8">
      <w:pPr>
        <w:pStyle w:val="Warning"/>
      </w:pPr>
      <w:r>
        <w:t>Warning</w:t>
      </w:r>
      <w:r>
        <w:tab/>
        <w:t>I</w:t>
      </w:r>
      <w:r w:rsidR="00D50C98">
        <w:t>ssues of system table duplication may ar</w:t>
      </w:r>
      <w:r>
        <w:t>ise if the I</w:t>
      </w:r>
      <w:r w:rsidR="00D50C98">
        <w:t xml:space="preserve">nstitute or </w:t>
      </w:r>
      <w:r>
        <w:t>User I</w:t>
      </w:r>
      <w:r w:rsidR="00D50C98">
        <w:t xml:space="preserve">nformation </w:t>
      </w:r>
      <w:r>
        <w:t xml:space="preserve">tables </w:t>
      </w:r>
      <w:r w:rsidR="00D50C98">
        <w:t xml:space="preserve">are not identical in both </w:t>
      </w:r>
      <w:r>
        <w:t xml:space="preserve">Export and Import </w:t>
      </w:r>
      <w:r w:rsidR="00D50C98">
        <w:t>databases.</w:t>
      </w:r>
      <w:r>
        <w:t xml:space="preserve">  </w:t>
      </w:r>
      <w:r w:rsidRPr="00561BB8">
        <w:rPr>
          <w:rStyle w:val="DocActionChar"/>
        </w:rPr>
        <w:t>%%% This should just be part of the instructions.</w:t>
      </w:r>
    </w:p>
    <w:p w:rsidR="002A0FFE" w:rsidRPr="00084655" w:rsidRDefault="002A0FFE" w:rsidP="00E5047C">
      <w:pPr>
        <w:pStyle w:val="Heading2"/>
      </w:pPr>
      <w:bookmarkStart w:id="236" w:name="_Toc355280416"/>
      <w:r w:rsidRPr="00084655">
        <w:t>Definition of new Sensors</w:t>
      </w:r>
      <w:bookmarkEnd w:id="236"/>
    </w:p>
    <w:p w:rsidR="00561BB8" w:rsidRDefault="002A0FFE" w:rsidP="00561BB8">
      <w:pPr>
        <w:pStyle w:val="Body"/>
      </w:pPr>
      <w:r w:rsidRPr="00084655">
        <w:t>New sensor can be defined by lo</w:t>
      </w:r>
      <w:r w:rsidR="00561BB8">
        <w:t>ading a sensor definition file.</w:t>
      </w:r>
    </w:p>
    <w:p w:rsidR="002A0FFE" w:rsidRPr="00084655" w:rsidRDefault="002A0FFE" w:rsidP="00561BB8">
      <w:pPr>
        <w:pStyle w:val="Body"/>
      </w:pPr>
      <w:r w:rsidRPr="00084655">
        <w:t xml:space="preserve">Select </w:t>
      </w:r>
      <w:r w:rsidRPr="00561BB8">
        <w:rPr>
          <w:rStyle w:val="GUIWord"/>
        </w:rPr>
        <w:t>Data Maintenance</w:t>
      </w:r>
      <w:r w:rsidR="00561BB8">
        <w:t xml:space="preserve"> and </w:t>
      </w:r>
      <w:r w:rsidRPr="00561BB8">
        <w:rPr>
          <w:rStyle w:val="GUIWord"/>
        </w:rPr>
        <w:t>Load sensor definition</w:t>
      </w:r>
      <w:r w:rsidRPr="00084655">
        <w:t xml:space="preserve"> from </w:t>
      </w:r>
      <w:r w:rsidR="00561BB8">
        <w:t>the menu on Specchio’s Main Window. The following dialog is displayed.</w:t>
      </w:r>
    </w:p>
    <w:p w:rsidR="002A0FFE" w:rsidRPr="00084655" w:rsidRDefault="00410FC7" w:rsidP="00561BB8">
      <w:pPr>
        <w:pStyle w:val="Figure"/>
      </w:pPr>
      <w:r>
        <w:rPr>
          <w:lang w:val="en-AU"/>
        </w:rPr>
        <w:drawing>
          <wp:inline distT="0" distB="0" distL="0" distR="0">
            <wp:extent cx="5059680" cy="995680"/>
            <wp:effectExtent l="2540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24"/>
                    <a:srcRect/>
                    <a:stretch>
                      <a:fillRect/>
                    </a:stretch>
                  </pic:blipFill>
                  <pic:spPr bwMode="auto">
                    <a:xfrm>
                      <a:off x="0" y="0"/>
                      <a:ext cx="5059680" cy="995680"/>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237" w:name="_Ref153771867"/>
      <w:r w:rsidRPr="00084655">
        <w:t xml:space="preserve">Figure </w:t>
      </w:r>
      <w:r w:rsidR="00B84CD6">
        <w:fldChar w:fldCharType="begin"/>
      </w:r>
      <w:r w:rsidR="00FB7375">
        <w:instrText xml:space="preserve"> </w:instrText>
      </w:r>
      <w:r w:rsidR="00567E0A">
        <w:instrText>SEQ</w:instrText>
      </w:r>
      <w:r w:rsidR="00FB7375">
        <w:instrText xml:space="preserve"> Figure \* ARABIC </w:instrText>
      </w:r>
      <w:r w:rsidR="00B84CD6">
        <w:fldChar w:fldCharType="separate"/>
      </w:r>
      <w:r w:rsidR="00CD22EF">
        <w:rPr>
          <w:noProof/>
        </w:rPr>
        <w:t>98</w:t>
      </w:r>
      <w:r w:rsidR="00B84CD6">
        <w:rPr>
          <w:noProof/>
        </w:rPr>
        <w:fldChar w:fldCharType="end"/>
      </w:r>
      <w:bookmarkEnd w:id="237"/>
      <w:r w:rsidRPr="00084655">
        <w:t>: Read Sensor Definition File dialog</w:t>
      </w:r>
    </w:p>
    <w:p w:rsidR="00561BB8" w:rsidRPr="00084655" w:rsidRDefault="00561BB8" w:rsidP="00561BB8">
      <w:pPr>
        <w:pStyle w:val="Body"/>
      </w:pPr>
      <w:r w:rsidRPr="00084655">
        <w:t>In th</w:t>
      </w:r>
      <w:r>
        <w:t>is</w:t>
      </w:r>
      <w:r w:rsidRPr="00084655">
        <w:t xml:space="preserve"> dialog</w:t>
      </w:r>
      <w:r>
        <w:t>,</w:t>
      </w:r>
      <w:r w:rsidRPr="00084655">
        <w:t xml:space="preserve"> specify the sensor definition file and click </w:t>
      </w:r>
      <w:r w:rsidR="00564907" w:rsidRPr="00564907">
        <w:rPr>
          <w:rStyle w:val="ActionButton"/>
        </w:rPr>
        <w:t> </w:t>
      </w:r>
      <w:r w:rsidRPr="00FC40BE">
        <w:rPr>
          <w:rStyle w:val="ActionButton"/>
        </w:rPr>
        <w:t>OK</w:t>
      </w:r>
      <w:r w:rsidR="00564907">
        <w:rPr>
          <w:rStyle w:val="ActionButton"/>
        </w:rPr>
        <w:t> </w:t>
      </w:r>
      <w:r w:rsidRPr="00084655">
        <w:t xml:space="preserve"> to read the file and insert a new sensor into the database.</w:t>
      </w:r>
    </w:p>
    <w:p w:rsidR="002A0FFE" w:rsidRPr="00084655" w:rsidRDefault="002A0FFE" w:rsidP="00561BB8">
      <w:pPr>
        <w:pStyle w:val="Body"/>
      </w:pPr>
      <w:r w:rsidRPr="00084655">
        <w:t xml:space="preserve">Sensor definition files are tab separated text files that can be edited in </w:t>
      </w:r>
      <w:r w:rsidR="00FC40BE">
        <w:t xml:space="preserve">a text editor or in </w:t>
      </w:r>
      <w:r w:rsidRPr="00084655">
        <w:t xml:space="preserve">Excel (cf. </w:t>
      </w:r>
      <w:fldSimple w:instr=" REF _Ref153772038 \h  \* MERGEFORMAT ">
        <w:r w:rsidR="00CD22EF" w:rsidRPr="00084655">
          <w:t xml:space="preserve">Figure </w:t>
        </w:r>
        <w:r w:rsidR="00CD22EF">
          <w:t>99</w:t>
        </w:r>
      </w:fldSimple>
      <w:r w:rsidRPr="00084655">
        <w:t>).</w:t>
      </w:r>
    </w:p>
    <w:p w:rsidR="002A0FFE" w:rsidRPr="00084655" w:rsidRDefault="002A0FFE" w:rsidP="00561BB8">
      <w:pPr>
        <w:pStyle w:val="Body"/>
      </w:pPr>
      <w:r w:rsidRPr="00084655">
        <w:t>The file format is as follows:</w:t>
      </w:r>
    </w:p>
    <w:p w:rsidR="002A0FFE" w:rsidRPr="00084655" w:rsidRDefault="002A0FFE" w:rsidP="007E356B">
      <w:pPr>
        <w:pStyle w:val="Code"/>
        <w:tabs>
          <w:tab w:val="left" w:pos="2268"/>
          <w:tab w:val="left" w:pos="3969"/>
          <w:tab w:val="left" w:pos="5670"/>
          <w:tab w:val="left" w:pos="7230"/>
        </w:tabs>
      </w:pPr>
      <w:r w:rsidRPr="00084655">
        <w:t>Name</w:t>
      </w:r>
      <w:r w:rsidRPr="00084655">
        <w:tab/>
        <w:t>Description</w:t>
      </w:r>
      <w:r w:rsidRPr="00084655">
        <w:tab/>
        <w:t>Company</w:t>
      </w:r>
      <w:r w:rsidRPr="00084655">
        <w:tab/>
        <w:t>Type no</w:t>
      </w:r>
      <w:r w:rsidRPr="00084655">
        <w:tab/>
        <w:t>no of channels</w:t>
      </w:r>
    </w:p>
    <w:p w:rsidR="002A0FFE" w:rsidRPr="00084655" w:rsidRDefault="002A0FFE" w:rsidP="007E356B">
      <w:pPr>
        <w:pStyle w:val="Code"/>
        <w:tabs>
          <w:tab w:val="left" w:pos="2268"/>
          <w:tab w:val="left" w:pos="3969"/>
          <w:tab w:val="left" w:pos="5670"/>
          <w:tab w:val="left" w:pos="7230"/>
        </w:tabs>
      </w:pPr>
      <w:r w:rsidRPr="00084655">
        <w:t>&lt;sensor name&gt;</w:t>
      </w:r>
      <w:r w:rsidRPr="00084655">
        <w:tab/>
        <w:t>&lt;sensor descr&gt;</w:t>
      </w:r>
      <w:r w:rsidRPr="00084655">
        <w:tab/>
        <w:t>&lt;company name&gt;</w:t>
      </w:r>
      <w:r w:rsidRPr="00084655">
        <w:tab/>
        <w:t>&lt;type number&gt;</w:t>
      </w:r>
      <w:r w:rsidRPr="00084655">
        <w:tab/>
        <w:t>&lt;no of channels&gt;</w:t>
      </w:r>
    </w:p>
    <w:p w:rsidR="002A0FFE" w:rsidRPr="00084655" w:rsidRDefault="002A0FFE" w:rsidP="007E356B">
      <w:pPr>
        <w:pStyle w:val="Code"/>
        <w:tabs>
          <w:tab w:val="left" w:pos="2268"/>
          <w:tab w:val="left" w:pos="4820"/>
        </w:tabs>
      </w:pPr>
      <w:r w:rsidRPr="00084655">
        <w:t>Band</w:t>
      </w:r>
      <w:r w:rsidRPr="00084655">
        <w:tab/>
        <w:t>Average Wavelength(nm)</w:t>
      </w:r>
      <w:r w:rsidRPr="00084655">
        <w:tab/>
        <w:t>FWHM (nm)</w:t>
      </w:r>
      <w:r w:rsidRPr="00084655">
        <w:tab/>
      </w:r>
      <w:r w:rsidRPr="00084655">
        <w:tab/>
      </w:r>
      <w:r w:rsidRPr="00084655">
        <w:tab/>
      </w:r>
      <w:r w:rsidRPr="00084655">
        <w:tab/>
      </w:r>
      <w:r w:rsidRPr="00084655">
        <w:tab/>
      </w:r>
    </w:p>
    <w:p w:rsidR="00FC40BE" w:rsidRPr="00084655" w:rsidRDefault="00FC40BE" w:rsidP="007E356B">
      <w:pPr>
        <w:pStyle w:val="Code"/>
        <w:tabs>
          <w:tab w:val="left" w:pos="2268"/>
          <w:tab w:val="left" w:pos="4820"/>
        </w:tabs>
      </w:pPr>
      <w:r w:rsidRPr="00084655">
        <w:t>&lt;band number&gt;</w:t>
      </w:r>
      <w:r w:rsidRPr="00084655">
        <w:tab/>
        <w:t>&lt;wavelength&gt;</w:t>
      </w:r>
      <w:r w:rsidRPr="00084655">
        <w:tab/>
        <w:t>&lt;fwhm&gt;</w:t>
      </w:r>
    </w:p>
    <w:p w:rsidR="00FC40BE" w:rsidRPr="00084655" w:rsidRDefault="00FC40BE" w:rsidP="007E356B">
      <w:pPr>
        <w:pStyle w:val="Code"/>
        <w:tabs>
          <w:tab w:val="left" w:pos="2268"/>
          <w:tab w:val="left" w:pos="4820"/>
        </w:tabs>
      </w:pPr>
      <w:r w:rsidRPr="00084655">
        <w:t>&lt;band number&gt;</w:t>
      </w:r>
      <w:r w:rsidRPr="00084655">
        <w:tab/>
        <w:t>&lt;wavelength&gt;</w:t>
      </w:r>
      <w:r w:rsidRPr="00084655">
        <w:tab/>
        <w:t>&lt;fwhm&gt;</w:t>
      </w:r>
    </w:p>
    <w:p w:rsidR="00FC40BE" w:rsidRDefault="00FC40BE" w:rsidP="007E356B">
      <w:pPr>
        <w:pStyle w:val="Code"/>
        <w:tabs>
          <w:tab w:val="left" w:pos="2268"/>
          <w:tab w:val="left" w:pos="4820"/>
        </w:tabs>
      </w:pPr>
      <w:r w:rsidRPr="00084655">
        <w:t>&lt;band number&gt;</w:t>
      </w:r>
      <w:r w:rsidRPr="00084655">
        <w:tab/>
        <w:t>&lt;wavelength&gt;</w:t>
      </w:r>
      <w:r w:rsidRPr="00084655">
        <w:tab/>
        <w:t>&lt;fwhm&gt;</w:t>
      </w:r>
    </w:p>
    <w:p w:rsidR="00FC40BE" w:rsidRPr="00084655" w:rsidRDefault="00FC40BE" w:rsidP="00C96D90">
      <w:pPr>
        <w:pStyle w:val="Code"/>
      </w:pPr>
      <w:r>
        <w:t xml:space="preserve">    :</w:t>
      </w:r>
    </w:p>
    <w:p w:rsidR="00FC40BE" w:rsidRPr="00084655" w:rsidRDefault="00FC40BE" w:rsidP="00C96D90">
      <w:pPr>
        <w:pStyle w:val="Code"/>
      </w:pPr>
      <w:r>
        <w:t xml:space="preserve">    :</w:t>
      </w:r>
    </w:p>
    <w:p w:rsidR="002A0FFE" w:rsidRDefault="00561BB8" w:rsidP="00561BB8">
      <w:pPr>
        <w:pStyle w:val="DocAction"/>
      </w:pPr>
      <w:r>
        <w:t>%%% There are extra tab characters in the above which will not show in a PDF or on paper. Are they required? Is this intended to be directly Cut and Paste from MS-Word as an example?</w:t>
      </w:r>
    </w:p>
    <w:p w:rsidR="00FC40BE" w:rsidRPr="00FC40BE" w:rsidRDefault="00FC40BE" w:rsidP="00FC40BE">
      <w:pPr>
        <w:pStyle w:val="DocAction"/>
      </w:pPr>
      <w:r>
        <w:t>%%% The column headings don’t match in the above and below examples. Are they ignored, or used? What if they’re misspelt or wrong case?</w:t>
      </w:r>
    </w:p>
    <w:p w:rsidR="002A0FFE" w:rsidRDefault="002A0FFE" w:rsidP="00561BB8">
      <w:pPr>
        <w:pStyle w:val="Body"/>
      </w:pPr>
      <w:r w:rsidRPr="00084655">
        <w:t>The type number is a number given to a sensor, e.g. the ASD FSFR sensor has type number 4. The type number is usually part of spectral data files and the data loader can use it to automatically assign the correct sensor to a spectrum.</w:t>
      </w:r>
    </w:p>
    <w:p w:rsidR="00FC40BE" w:rsidRPr="00084655" w:rsidRDefault="00FC40BE" w:rsidP="00FC40BE">
      <w:pPr>
        <w:pStyle w:val="DocAction"/>
      </w:pPr>
      <w:r>
        <w:t>%%% Where is the list of Sensor type numbers defined? Or does the User assign the number they want? If so, what’s it used for? What’s it used for anyhow? Why do the Name and Type no effectively provide the same information?</w:t>
      </w:r>
    </w:p>
    <w:p w:rsidR="002A0FFE" w:rsidRPr="00084655" w:rsidRDefault="002A0FFE" w:rsidP="00561BB8">
      <w:pPr>
        <w:pStyle w:val="Body"/>
      </w:pPr>
      <w:r w:rsidRPr="00084655">
        <w:lastRenderedPageBreak/>
        <w:t>The FWHM is currently not read into the database.</w:t>
      </w:r>
      <w:r w:rsidR="00FC40BE">
        <w:t xml:space="preserve"> </w:t>
      </w:r>
      <w:r w:rsidR="00FC40BE" w:rsidRPr="00FC40BE">
        <w:rPr>
          <w:rStyle w:val="DocActionChar"/>
        </w:rPr>
        <w:t>%%% Does it need to be present? Can you have other unused columns?</w:t>
      </w:r>
    </w:p>
    <w:p w:rsidR="002A0FFE" w:rsidRPr="00084655" w:rsidRDefault="00410FC7" w:rsidP="00561BB8">
      <w:pPr>
        <w:pStyle w:val="Figure"/>
      </w:pPr>
      <w:r>
        <w:rPr>
          <w:lang w:val="en-AU"/>
        </w:rPr>
        <w:drawing>
          <wp:inline distT="0" distB="0" distL="0" distR="0">
            <wp:extent cx="4862830" cy="1736092"/>
            <wp:effectExtent l="2540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25"/>
                    <a:srcRect/>
                    <a:stretch>
                      <a:fillRect/>
                    </a:stretch>
                  </pic:blipFill>
                  <pic:spPr bwMode="auto">
                    <a:xfrm>
                      <a:off x="0" y="0"/>
                      <a:ext cx="4862830" cy="1736092"/>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238" w:name="_Ref153772038"/>
      <w:r w:rsidRPr="00084655">
        <w:t xml:space="preserve">Figure </w:t>
      </w:r>
      <w:r w:rsidR="00B84CD6">
        <w:fldChar w:fldCharType="begin"/>
      </w:r>
      <w:r w:rsidR="00FB7375">
        <w:instrText xml:space="preserve"> </w:instrText>
      </w:r>
      <w:r w:rsidR="00567E0A">
        <w:instrText>SEQ</w:instrText>
      </w:r>
      <w:r w:rsidR="00FB7375">
        <w:instrText xml:space="preserve"> Figure \* ARABIC </w:instrText>
      </w:r>
      <w:r w:rsidR="00B84CD6">
        <w:fldChar w:fldCharType="separate"/>
      </w:r>
      <w:r w:rsidR="00CD22EF">
        <w:rPr>
          <w:noProof/>
        </w:rPr>
        <w:t>99</w:t>
      </w:r>
      <w:r w:rsidR="00B84CD6">
        <w:rPr>
          <w:noProof/>
        </w:rPr>
        <w:fldChar w:fldCharType="end"/>
      </w:r>
      <w:bookmarkEnd w:id="238"/>
      <w:r w:rsidRPr="00084655">
        <w:t>: Part of a sensor definition file being edited in Excel</w:t>
      </w:r>
    </w:p>
    <w:p w:rsidR="006600FE" w:rsidRDefault="008F153A" w:rsidP="00E5047C">
      <w:pPr>
        <w:pStyle w:val="Heading2"/>
      </w:pPr>
      <w:bookmarkStart w:id="239" w:name="_Ref97355090"/>
      <w:bookmarkStart w:id="240" w:name="_Toc355280417"/>
      <w:r>
        <w:t>Instrumentation Administration</w:t>
      </w:r>
      <w:bookmarkEnd w:id="239"/>
      <w:bookmarkEnd w:id="240"/>
    </w:p>
    <w:p w:rsidR="001866F7" w:rsidRDefault="007674AF" w:rsidP="00E5047C">
      <w:r>
        <w:t>The instrumentation administration comprises metadata editing for instruments and reference panels. Any user can open the dialogs but only administrators will be able to commit any changes to the database.</w:t>
      </w:r>
    </w:p>
    <w:p w:rsidR="00E1158C" w:rsidRDefault="001866F7" w:rsidP="00E5047C">
      <w:r>
        <w:t>Editing data is identical with the function of the Metadata editor for spectral data. Every change of a field activates the ‘Update’ button.</w:t>
      </w:r>
    </w:p>
    <w:p w:rsidR="007674AF" w:rsidRDefault="00E1158C" w:rsidP="00E5047C">
      <w:r>
        <w:t>The dialog consists of two tabs: (a) Instrument Data and (b) Reference Data.</w:t>
      </w:r>
    </w:p>
    <w:p w:rsidR="00AF572A" w:rsidRDefault="00AF572A" w:rsidP="00E5047C"/>
    <w:p w:rsidR="00E1158C" w:rsidRDefault="00AF572A" w:rsidP="00A7583F">
      <w:pPr>
        <w:pStyle w:val="Heading3"/>
      </w:pPr>
      <w:bookmarkStart w:id="241" w:name="_Toc355280418"/>
      <w:r>
        <w:t>Instrument Administration</w:t>
      </w:r>
      <w:bookmarkEnd w:id="241"/>
    </w:p>
    <w:p w:rsidR="00E1158C" w:rsidRDefault="00E1158C" w:rsidP="00E5047C">
      <w:r>
        <w:t>The instrument data tab allows adding, editing and removing instruments</w:t>
      </w:r>
      <w:r w:rsidR="00CC337F">
        <w:t xml:space="preserve"> and editing their metadata</w:t>
      </w:r>
      <w:r>
        <w:t xml:space="preserve"> (</w:t>
      </w:r>
      <w:r w:rsidR="00B84CD6">
        <w:fldChar w:fldCharType="begin"/>
      </w:r>
      <w:r>
        <w:instrText xml:space="preserve"> </w:instrText>
      </w:r>
      <w:r w:rsidR="00567E0A">
        <w:instrText>REF</w:instrText>
      </w:r>
      <w:r>
        <w:instrText xml:space="preserve"> _Ref97364821 \h </w:instrText>
      </w:r>
      <w:r w:rsidR="00B84CD6">
        <w:fldChar w:fldCharType="separate"/>
      </w:r>
      <w:r w:rsidR="00CD22EF">
        <w:t xml:space="preserve">Figure </w:t>
      </w:r>
      <w:r w:rsidR="00CD22EF">
        <w:rPr>
          <w:noProof/>
        </w:rPr>
        <w:t>100</w:t>
      </w:r>
      <w:r w:rsidR="00B84CD6">
        <w:fldChar w:fldCharType="end"/>
      </w:r>
      <w:r>
        <w:t xml:space="preserve">). </w:t>
      </w:r>
    </w:p>
    <w:p w:rsidR="00E1158C" w:rsidRDefault="00E1158C" w:rsidP="00E5047C"/>
    <w:p w:rsidR="00E1158C" w:rsidRDefault="006B3C7E" w:rsidP="00E5047C">
      <w:r>
        <w:rPr>
          <w:noProof/>
          <w:lang w:val="en-AU" w:eastAsia="ja-JP"/>
        </w:rPr>
        <w:lastRenderedPageBreak/>
        <w:drawing>
          <wp:inline distT="0" distB="0" distL="0" distR="0">
            <wp:extent cx="5580380" cy="3745578"/>
            <wp:effectExtent l="25400" t="0" r="7620" b="0"/>
            <wp:docPr id="10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6"/>
                    <a:srcRect/>
                    <a:stretch>
                      <a:fillRect/>
                    </a:stretch>
                  </pic:blipFill>
                  <pic:spPr bwMode="auto">
                    <a:xfrm>
                      <a:off x="0" y="0"/>
                      <a:ext cx="5580380" cy="3745578"/>
                    </a:xfrm>
                    <a:prstGeom prst="rect">
                      <a:avLst/>
                    </a:prstGeom>
                    <a:noFill/>
                    <a:ln w="9525">
                      <a:noFill/>
                      <a:miter lim="800000"/>
                      <a:headEnd/>
                      <a:tailEnd/>
                    </a:ln>
                  </pic:spPr>
                </pic:pic>
              </a:graphicData>
            </a:graphic>
          </wp:inline>
        </w:drawing>
      </w:r>
    </w:p>
    <w:p w:rsidR="00E1158C" w:rsidRDefault="00E1158C" w:rsidP="00EB49E0">
      <w:pPr>
        <w:pStyle w:val="Caption"/>
      </w:pPr>
      <w:bookmarkStart w:id="242" w:name="_Ref97364821"/>
      <w:r>
        <w:t xml:space="preserve">Figure </w:t>
      </w:r>
      <w:r w:rsidR="00B84CD6">
        <w:fldChar w:fldCharType="begin"/>
      </w:r>
      <w:r w:rsidR="00FB7375">
        <w:instrText xml:space="preserve"> </w:instrText>
      </w:r>
      <w:r w:rsidR="00567E0A">
        <w:instrText>SEQ</w:instrText>
      </w:r>
      <w:r w:rsidR="00FB7375">
        <w:instrText xml:space="preserve"> Figure \* ARABIC </w:instrText>
      </w:r>
      <w:r w:rsidR="00B84CD6">
        <w:fldChar w:fldCharType="separate"/>
      </w:r>
      <w:r w:rsidR="00CD22EF">
        <w:rPr>
          <w:noProof/>
        </w:rPr>
        <w:t>100</w:t>
      </w:r>
      <w:r w:rsidR="00B84CD6">
        <w:rPr>
          <w:noProof/>
        </w:rPr>
        <w:fldChar w:fldCharType="end"/>
      </w:r>
      <w:bookmarkEnd w:id="242"/>
      <w:r>
        <w:t>: Instrument data tab of the instrumentation administration window</w:t>
      </w:r>
    </w:p>
    <w:p w:rsidR="00E1158C" w:rsidRPr="00E1158C" w:rsidRDefault="00E1158C" w:rsidP="00E5047C"/>
    <w:p w:rsidR="00E1158C" w:rsidRDefault="00E1158C" w:rsidP="00E5047C">
      <w:r>
        <w:t>To edit or remove an instrument, select the instrument in the instrument list first.</w:t>
      </w:r>
    </w:p>
    <w:p w:rsidR="00E1158C" w:rsidRDefault="00E1158C" w:rsidP="00E5047C">
      <w:r>
        <w:t>Removing an instrument is achieved by clicking ‘Delete instrument’. A confirmation dialog will be displayed (</w:t>
      </w:r>
      <w:r w:rsidR="00B84CD6">
        <w:fldChar w:fldCharType="begin"/>
      </w:r>
      <w:r>
        <w:instrText xml:space="preserve"> </w:instrText>
      </w:r>
      <w:r w:rsidR="00567E0A">
        <w:instrText>REF</w:instrText>
      </w:r>
      <w:r>
        <w:instrText xml:space="preserve"> _Ref97365182 \h </w:instrText>
      </w:r>
      <w:r w:rsidR="00B84CD6">
        <w:fldChar w:fldCharType="separate"/>
      </w:r>
      <w:r w:rsidR="00CD22EF">
        <w:t xml:space="preserve">Figure </w:t>
      </w:r>
      <w:r w:rsidR="00CD22EF">
        <w:rPr>
          <w:noProof/>
        </w:rPr>
        <w:t>101</w:t>
      </w:r>
      <w:r w:rsidR="00B84CD6">
        <w:fldChar w:fldCharType="end"/>
      </w:r>
      <w:r>
        <w:t>):</w:t>
      </w:r>
    </w:p>
    <w:p w:rsidR="00E1158C" w:rsidRDefault="00E1158C" w:rsidP="00E5047C"/>
    <w:p w:rsidR="00E1158C" w:rsidRDefault="00E1158C" w:rsidP="00E5047C">
      <w:r>
        <w:rPr>
          <w:noProof/>
          <w:lang w:val="en-AU" w:eastAsia="ja-JP"/>
        </w:rPr>
        <w:drawing>
          <wp:inline distT="0" distB="0" distL="0" distR="0">
            <wp:extent cx="3368675" cy="1108745"/>
            <wp:effectExtent l="25400" t="0" r="9525" b="0"/>
            <wp:docPr id="190"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27"/>
                    <a:srcRect/>
                    <a:stretch>
                      <a:fillRect/>
                    </a:stretch>
                  </pic:blipFill>
                  <pic:spPr bwMode="auto">
                    <a:xfrm>
                      <a:off x="0" y="0"/>
                      <a:ext cx="3365611" cy="1107737"/>
                    </a:xfrm>
                    <a:prstGeom prst="rect">
                      <a:avLst/>
                    </a:prstGeom>
                    <a:noFill/>
                    <a:ln w="9525">
                      <a:noFill/>
                      <a:miter lim="800000"/>
                      <a:headEnd/>
                      <a:tailEnd/>
                    </a:ln>
                  </pic:spPr>
                </pic:pic>
              </a:graphicData>
            </a:graphic>
          </wp:inline>
        </w:drawing>
      </w:r>
    </w:p>
    <w:p w:rsidR="00E1158C" w:rsidRDefault="00E1158C" w:rsidP="00EB49E0">
      <w:pPr>
        <w:pStyle w:val="Caption"/>
      </w:pPr>
      <w:bookmarkStart w:id="243" w:name="_Ref97365182"/>
      <w:r>
        <w:t xml:space="preserve">Figure </w:t>
      </w:r>
      <w:r w:rsidR="00B84CD6">
        <w:fldChar w:fldCharType="begin"/>
      </w:r>
      <w:r w:rsidR="00FB7375">
        <w:instrText xml:space="preserve"> </w:instrText>
      </w:r>
      <w:r w:rsidR="00567E0A">
        <w:instrText>SEQ</w:instrText>
      </w:r>
      <w:r w:rsidR="00FB7375">
        <w:instrText xml:space="preserve"> Figure \* ARABIC </w:instrText>
      </w:r>
      <w:r w:rsidR="00B84CD6">
        <w:fldChar w:fldCharType="separate"/>
      </w:r>
      <w:r w:rsidR="00CD22EF">
        <w:rPr>
          <w:noProof/>
        </w:rPr>
        <w:t>101</w:t>
      </w:r>
      <w:r w:rsidR="00B84CD6">
        <w:rPr>
          <w:noProof/>
        </w:rPr>
        <w:fldChar w:fldCharType="end"/>
      </w:r>
      <w:bookmarkEnd w:id="243"/>
      <w:r>
        <w:t>: Instrument deletion confirmation dialog</w:t>
      </w:r>
    </w:p>
    <w:p w:rsidR="00E1158C" w:rsidRDefault="00E1158C" w:rsidP="00E5047C">
      <w:r>
        <w:t>An instrument cannot be deleted while still referenced by one or more spectra in the database. An according message will be shown if the delete action failed (</w:t>
      </w:r>
      <w:r w:rsidR="00B84CD6">
        <w:fldChar w:fldCharType="begin"/>
      </w:r>
      <w:r>
        <w:instrText xml:space="preserve"> </w:instrText>
      </w:r>
      <w:r w:rsidR="00567E0A">
        <w:instrText>REF</w:instrText>
      </w:r>
      <w:r>
        <w:instrText xml:space="preserve"> _Ref97365872 \h </w:instrText>
      </w:r>
      <w:r w:rsidR="00B84CD6">
        <w:fldChar w:fldCharType="separate"/>
      </w:r>
      <w:r w:rsidR="00CD22EF">
        <w:t xml:space="preserve">Figure </w:t>
      </w:r>
      <w:r w:rsidR="00CD22EF">
        <w:rPr>
          <w:noProof/>
        </w:rPr>
        <w:t>102</w:t>
      </w:r>
      <w:r w:rsidR="00B84CD6">
        <w:fldChar w:fldCharType="end"/>
      </w:r>
      <w:r>
        <w:t>):</w:t>
      </w:r>
    </w:p>
    <w:p w:rsidR="00E1158C" w:rsidRDefault="00E1158C" w:rsidP="00E5047C"/>
    <w:p w:rsidR="00E1158C" w:rsidRDefault="00E1158C" w:rsidP="00E5047C">
      <w:r>
        <w:rPr>
          <w:noProof/>
          <w:lang w:val="en-AU" w:eastAsia="ja-JP"/>
        </w:rPr>
        <w:drawing>
          <wp:inline distT="0" distB="0" distL="0" distR="0">
            <wp:extent cx="3713480" cy="997581"/>
            <wp:effectExtent l="25400" t="0" r="0" b="0"/>
            <wp:docPr id="191"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28"/>
                    <a:srcRect/>
                    <a:stretch>
                      <a:fillRect/>
                    </a:stretch>
                  </pic:blipFill>
                  <pic:spPr bwMode="auto">
                    <a:xfrm>
                      <a:off x="0" y="0"/>
                      <a:ext cx="3710103" cy="996674"/>
                    </a:xfrm>
                    <a:prstGeom prst="rect">
                      <a:avLst/>
                    </a:prstGeom>
                    <a:noFill/>
                    <a:ln w="9525">
                      <a:noFill/>
                      <a:miter lim="800000"/>
                      <a:headEnd/>
                      <a:tailEnd/>
                    </a:ln>
                  </pic:spPr>
                </pic:pic>
              </a:graphicData>
            </a:graphic>
          </wp:inline>
        </w:drawing>
      </w:r>
    </w:p>
    <w:p w:rsidR="00E1158C" w:rsidRDefault="00E1158C" w:rsidP="00EB49E0">
      <w:pPr>
        <w:pStyle w:val="Caption"/>
      </w:pPr>
      <w:bookmarkStart w:id="244" w:name="_Ref97365872"/>
      <w:r>
        <w:t xml:space="preserve">Figure </w:t>
      </w:r>
      <w:r w:rsidR="00B84CD6">
        <w:fldChar w:fldCharType="begin"/>
      </w:r>
      <w:r w:rsidR="00FB7375">
        <w:instrText xml:space="preserve"> </w:instrText>
      </w:r>
      <w:r w:rsidR="00567E0A">
        <w:instrText>SEQ</w:instrText>
      </w:r>
      <w:r w:rsidR="00FB7375">
        <w:instrText xml:space="preserve"> Figure \* ARABIC </w:instrText>
      </w:r>
      <w:r w:rsidR="00B84CD6">
        <w:fldChar w:fldCharType="separate"/>
      </w:r>
      <w:r w:rsidR="00CD22EF">
        <w:rPr>
          <w:noProof/>
        </w:rPr>
        <w:t>102</w:t>
      </w:r>
      <w:r w:rsidR="00B84CD6">
        <w:rPr>
          <w:noProof/>
        </w:rPr>
        <w:fldChar w:fldCharType="end"/>
      </w:r>
      <w:bookmarkEnd w:id="244"/>
      <w:r>
        <w:t>: Instrument deletion error</w:t>
      </w:r>
    </w:p>
    <w:p w:rsidR="00E1158C" w:rsidRDefault="00E1158C" w:rsidP="00E5047C"/>
    <w:p w:rsidR="00E1158C" w:rsidRDefault="00E1158C" w:rsidP="00E5047C">
      <w:r>
        <w:lastRenderedPageBreak/>
        <w:t xml:space="preserve">The currently selected instrument will only be removed if no database constraints </w:t>
      </w:r>
      <w:r w:rsidR="00104037">
        <w:t>are violated</w:t>
      </w:r>
      <w:r>
        <w:t>.</w:t>
      </w:r>
    </w:p>
    <w:p w:rsidR="006600FE" w:rsidRDefault="006600FE" w:rsidP="00E5047C"/>
    <w:p w:rsidR="006600FE" w:rsidRDefault="006600FE" w:rsidP="00E5047C"/>
    <w:p w:rsidR="00E1158C" w:rsidRDefault="00E1158C" w:rsidP="00E5047C">
      <w:r>
        <w:t>To insert a new instrument, click ‘Insert new instrument’. A new record is created in the database and the instrument name is set to ‘dummy’ (</w:t>
      </w:r>
      <w:r w:rsidR="00B84CD6">
        <w:fldChar w:fldCharType="begin"/>
      </w:r>
      <w:r>
        <w:instrText xml:space="preserve"> </w:instrText>
      </w:r>
      <w:r w:rsidR="00567E0A">
        <w:instrText>REF</w:instrText>
      </w:r>
      <w:r>
        <w:instrText xml:space="preserve"> _Ref97365009 \h </w:instrText>
      </w:r>
      <w:r w:rsidR="00B84CD6">
        <w:fldChar w:fldCharType="separate"/>
      </w:r>
      <w:r w:rsidR="00CD22EF">
        <w:t xml:space="preserve">Figure </w:t>
      </w:r>
      <w:r w:rsidR="00CD22EF">
        <w:rPr>
          <w:noProof/>
        </w:rPr>
        <w:t>103</w:t>
      </w:r>
      <w:r w:rsidR="00B84CD6">
        <w:fldChar w:fldCharType="end"/>
      </w:r>
      <w:r>
        <w:t>).</w:t>
      </w:r>
    </w:p>
    <w:p w:rsidR="00E1158C" w:rsidRDefault="00E1158C" w:rsidP="00E5047C"/>
    <w:p w:rsidR="00E1158C" w:rsidRDefault="00E1158C" w:rsidP="00E5047C">
      <w:r>
        <w:rPr>
          <w:noProof/>
          <w:lang w:val="en-AU" w:eastAsia="ja-JP"/>
        </w:rPr>
        <w:drawing>
          <wp:inline distT="0" distB="0" distL="0" distR="0">
            <wp:extent cx="3368675" cy="1034575"/>
            <wp:effectExtent l="25400" t="0" r="9525" b="0"/>
            <wp:docPr id="189"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29"/>
                    <a:srcRect/>
                    <a:stretch>
                      <a:fillRect/>
                    </a:stretch>
                  </pic:blipFill>
                  <pic:spPr bwMode="auto">
                    <a:xfrm>
                      <a:off x="0" y="0"/>
                      <a:ext cx="3365611" cy="1033634"/>
                    </a:xfrm>
                    <a:prstGeom prst="rect">
                      <a:avLst/>
                    </a:prstGeom>
                    <a:noFill/>
                    <a:ln w="9525">
                      <a:noFill/>
                      <a:miter lim="800000"/>
                      <a:headEnd/>
                      <a:tailEnd/>
                    </a:ln>
                  </pic:spPr>
                </pic:pic>
              </a:graphicData>
            </a:graphic>
          </wp:inline>
        </w:drawing>
      </w:r>
    </w:p>
    <w:p w:rsidR="00E1158C" w:rsidRDefault="00E1158C" w:rsidP="00EB49E0">
      <w:pPr>
        <w:pStyle w:val="Caption"/>
      </w:pPr>
      <w:bookmarkStart w:id="245" w:name="_Ref97365009"/>
      <w:r>
        <w:t xml:space="preserve">Figure </w:t>
      </w:r>
      <w:r w:rsidR="00B84CD6">
        <w:fldChar w:fldCharType="begin"/>
      </w:r>
      <w:r w:rsidR="00FB7375">
        <w:instrText xml:space="preserve"> </w:instrText>
      </w:r>
      <w:r w:rsidR="00567E0A">
        <w:instrText>SEQ</w:instrText>
      </w:r>
      <w:r w:rsidR="00FB7375">
        <w:instrText xml:space="preserve"> Figure \* ARABIC </w:instrText>
      </w:r>
      <w:r w:rsidR="00B84CD6">
        <w:fldChar w:fldCharType="separate"/>
      </w:r>
      <w:r w:rsidR="00CD22EF">
        <w:rPr>
          <w:noProof/>
        </w:rPr>
        <w:t>103</w:t>
      </w:r>
      <w:r w:rsidR="00B84CD6">
        <w:rPr>
          <w:noProof/>
        </w:rPr>
        <w:fldChar w:fldCharType="end"/>
      </w:r>
      <w:bookmarkEnd w:id="245"/>
      <w:r>
        <w:t>: New 'dummy' instrument</w:t>
      </w:r>
    </w:p>
    <w:p w:rsidR="006600FE" w:rsidRPr="00E1158C" w:rsidRDefault="00E1158C" w:rsidP="00E5047C">
      <w:r>
        <w:t>The instrument can now be renamed and it’s metadata filled accordingly.</w:t>
      </w:r>
    </w:p>
    <w:p w:rsidR="008F153A" w:rsidRPr="006600FE" w:rsidRDefault="008F153A" w:rsidP="00E5047C"/>
    <w:p w:rsidR="00424291" w:rsidRDefault="006B3C7E" w:rsidP="00E5047C">
      <w:r>
        <w:t>To add a new calibration to an instrument, click the menu button over the ‘Calibrations’ section of the Instrumentation Metadata Editor and choose ‘Add calibration’ or ‘Add calibration from file’</w:t>
      </w:r>
      <w:r w:rsidR="00424291">
        <w:t xml:space="preserve"> (</w:t>
      </w:r>
      <w:r w:rsidR="00B84CD6">
        <w:fldChar w:fldCharType="begin"/>
      </w:r>
      <w:r w:rsidR="00424291">
        <w:instrText xml:space="preserve"> </w:instrText>
      </w:r>
      <w:r w:rsidR="00567E0A">
        <w:instrText>REF</w:instrText>
      </w:r>
      <w:r w:rsidR="00424291">
        <w:instrText xml:space="preserve"> _Ref145056658 \h </w:instrText>
      </w:r>
      <w:r w:rsidR="00B84CD6">
        <w:fldChar w:fldCharType="separate"/>
      </w:r>
      <w:r w:rsidR="00CD22EF">
        <w:t xml:space="preserve">Figure </w:t>
      </w:r>
      <w:r w:rsidR="00CD22EF">
        <w:rPr>
          <w:noProof/>
        </w:rPr>
        <w:t>104</w:t>
      </w:r>
      <w:r w:rsidR="00B84CD6">
        <w:fldChar w:fldCharType="end"/>
      </w:r>
      <w:r w:rsidR="00424291">
        <w:t>)</w:t>
      </w:r>
      <w:r>
        <w:t>.</w:t>
      </w:r>
      <w:r w:rsidR="00424291">
        <w:t xml:space="preserve"> </w:t>
      </w:r>
    </w:p>
    <w:p w:rsidR="006B3C7E" w:rsidRDefault="00424291" w:rsidP="00E5047C">
      <w:r>
        <w:t xml:space="preserve">Selecting ‘Add calibration from file’ will bring up a </w:t>
      </w:r>
      <w:r w:rsidR="005A4139">
        <w:t>file-choosing</w:t>
      </w:r>
      <w:r>
        <w:t xml:space="preserve"> dialog. Two file types can be currently used to load calibration factors from: (a) HR-1024 spectral files (for loading the wavelengths calibration) and (b) TXT files as further detailed in the section on reference panels below (there is currently no real use in loading TXT files for instrument calibrations as only wavelengths are actively used in the system and these can currently only be loaded from HR-1024 spectral files).</w:t>
      </w:r>
    </w:p>
    <w:p w:rsidR="006B3C7E" w:rsidRDefault="006B3C7E" w:rsidP="00E5047C"/>
    <w:p w:rsidR="00424291" w:rsidRDefault="006B3C7E" w:rsidP="007221BB">
      <w:pPr>
        <w:pStyle w:val="Figure"/>
      </w:pPr>
      <w:r>
        <w:rPr>
          <w:lang w:val="en-AU"/>
        </w:rPr>
        <w:drawing>
          <wp:inline distT="0" distB="0" distL="0" distR="0">
            <wp:extent cx="1989455" cy="1945245"/>
            <wp:effectExtent l="25400" t="0" r="0" b="0"/>
            <wp:docPr id="11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0"/>
                    <a:srcRect/>
                    <a:stretch>
                      <a:fillRect/>
                    </a:stretch>
                  </pic:blipFill>
                  <pic:spPr bwMode="auto">
                    <a:xfrm>
                      <a:off x="0" y="0"/>
                      <a:ext cx="1989455" cy="1945245"/>
                    </a:xfrm>
                    <a:prstGeom prst="rect">
                      <a:avLst/>
                    </a:prstGeom>
                    <a:noFill/>
                    <a:ln w="9525">
                      <a:noFill/>
                      <a:miter lim="800000"/>
                      <a:headEnd/>
                      <a:tailEnd/>
                    </a:ln>
                  </pic:spPr>
                </pic:pic>
              </a:graphicData>
            </a:graphic>
          </wp:inline>
        </w:drawing>
      </w:r>
    </w:p>
    <w:p w:rsidR="008F153A" w:rsidRDefault="00424291" w:rsidP="00EB49E0">
      <w:pPr>
        <w:pStyle w:val="Caption"/>
      </w:pPr>
      <w:bookmarkStart w:id="246" w:name="_Ref145056658"/>
      <w:r>
        <w:t xml:space="preserve">Figure </w:t>
      </w:r>
      <w:r w:rsidR="00B84CD6">
        <w:fldChar w:fldCharType="begin"/>
      </w:r>
      <w:r w:rsidR="00FB7375">
        <w:instrText xml:space="preserve"> </w:instrText>
      </w:r>
      <w:r w:rsidR="00567E0A">
        <w:instrText>SEQ</w:instrText>
      </w:r>
      <w:r w:rsidR="00FB7375">
        <w:instrText xml:space="preserve"> Figure \* ARABIC </w:instrText>
      </w:r>
      <w:r w:rsidR="00B84CD6">
        <w:fldChar w:fldCharType="separate"/>
      </w:r>
      <w:r w:rsidR="00CD22EF">
        <w:rPr>
          <w:noProof/>
        </w:rPr>
        <w:t>104</w:t>
      </w:r>
      <w:r w:rsidR="00B84CD6">
        <w:rPr>
          <w:noProof/>
        </w:rPr>
        <w:fldChar w:fldCharType="end"/>
      </w:r>
      <w:bookmarkEnd w:id="246"/>
      <w:r>
        <w:t>: Adding calibrations</w:t>
      </w:r>
    </w:p>
    <w:p w:rsidR="00E1158C" w:rsidRDefault="00E1158C" w:rsidP="00E5047C"/>
    <w:p w:rsidR="00AF572A" w:rsidRDefault="00AF572A" w:rsidP="00A7583F">
      <w:pPr>
        <w:pStyle w:val="Heading3"/>
      </w:pPr>
      <w:bookmarkStart w:id="247" w:name="_Toc355280419"/>
      <w:r>
        <w:t>Reference Panel Administration</w:t>
      </w:r>
      <w:bookmarkEnd w:id="247"/>
    </w:p>
    <w:p w:rsidR="00AF572A" w:rsidRDefault="00CC337F" w:rsidP="00E5047C">
      <w:r>
        <w:t>The reference data tab allows adding, editing and removing reference panels and related metadata, in particular panel calibration data</w:t>
      </w:r>
      <w:r w:rsidR="00255BE8">
        <w:t xml:space="preserve"> (</w:t>
      </w:r>
      <w:r w:rsidR="00B84CD6">
        <w:fldChar w:fldCharType="begin"/>
      </w:r>
      <w:r w:rsidR="00A7040E">
        <w:instrText xml:space="preserve"> </w:instrText>
      </w:r>
      <w:r w:rsidR="00567E0A">
        <w:instrText>REF</w:instrText>
      </w:r>
      <w:r w:rsidR="00A7040E">
        <w:instrText xml:space="preserve"> _Ref97706995 \h </w:instrText>
      </w:r>
      <w:r w:rsidR="00B84CD6">
        <w:fldChar w:fldCharType="separate"/>
      </w:r>
      <w:r w:rsidR="00CD22EF">
        <w:t xml:space="preserve">Figure </w:t>
      </w:r>
      <w:r w:rsidR="00CD22EF">
        <w:rPr>
          <w:noProof/>
        </w:rPr>
        <w:t>105</w:t>
      </w:r>
      <w:r w:rsidR="00B84CD6">
        <w:fldChar w:fldCharType="end"/>
      </w:r>
      <w:r w:rsidR="00255BE8">
        <w:t>)</w:t>
      </w:r>
      <w:r>
        <w:t>.</w:t>
      </w:r>
    </w:p>
    <w:p w:rsidR="00CC337F" w:rsidRDefault="00CC337F" w:rsidP="00E5047C"/>
    <w:p w:rsidR="00CC337F" w:rsidRDefault="00CC337F" w:rsidP="00E5047C"/>
    <w:p w:rsidR="00CC337F" w:rsidRDefault="00CC337F" w:rsidP="007221BB">
      <w:pPr>
        <w:pStyle w:val="Figure"/>
      </w:pPr>
      <w:r>
        <w:rPr>
          <w:lang w:val="en-AU"/>
        </w:rPr>
        <w:lastRenderedPageBreak/>
        <w:drawing>
          <wp:inline distT="0" distB="0" distL="0" distR="0">
            <wp:extent cx="5580380" cy="3423819"/>
            <wp:effectExtent l="25400" t="0" r="7620" b="0"/>
            <wp:docPr id="192"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31"/>
                    <a:srcRect/>
                    <a:stretch>
                      <a:fillRect/>
                    </a:stretch>
                  </pic:blipFill>
                  <pic:spPr bwMode="auto">
                    <a:xfrm>
                      <a:off x="0" y="0"/>
                      <a:ext cx="5580380" cy="3423819"/>
                    </a:xfrm>
                    <a:prstGeom prst="rect">
                      <a:avLst/>
                    </a:prstGeom>
                    <a:noFill/>
                    <a:ln w="9525">
                      <a:noFill/>
                      <a:miter lim="800000"/>
                      <a:headEnd/>
                      <a:tailEnd/>
                    </a:ln>
                  </pic:spPr>
                </pic:pic>
              </a:graphicData>
            </a:graphic>
          </wp:inline>
        </w:drawing>
      </w:r>
    </w:p>
    <w:p w:rsidR="00E1158C" w:rsidRPr="00AF572A" w:rsidRDefault="00CC337F" w:rsidP="00EB49E0">
      <w:pPr>
        <w:pStyle w:val="Caption"/>
      </w:pPr>
      <w:bookmarkStart w:id="248" w:name="_Ref97706995"/>
      <w:r>
        <w:t xml:space="preserve">Figure </w:t>
      </w:r>
      <w:r w:rsidR="00B84CD6">
        <w:fldChar w:fldCharType="begin"/>
      </w:r>
      <w:r w:rsidR="00FB7375">
        <w:instrText xml:space="preserve"> </w:instrText>
      </w:r>
      <w:r w:rsidR="00567E0A">
        <w:instrText>SEQ</w:instrText>
      </w:r>
      <w:r w:rsidR="00FB7375">
        <w:instrText xml:space="preserve"> Figure \* ARABIC </w:instrText>
      </w:r>
      <w:r w:rsidR="00B84CD6">
        <w:fldChar w:fldCharType="separate"/>
      </w:r>
      <w:r w:rsidR="00CD22EF">
        <w:rPr>
          <w:noProof/>
        </w:rPr>
        <w:t>105</w:t>
      </w:r>
      <w:r w:rsidR="00B84CD6">
        <w:rPr>
          <w:noProof/>
        </w:rPr>
        <w:fldChar w:fldCharType="end"/>
      </w:r>
      <w:bookmarkEnd w:id="248"/>
      <w:r>
        <w:t>: Reference data tab of the instrumentation administration window</w:t>
      </w:r>
    </w:p>
    <w:p w:rsidR="008F153A" w:rsidRPr="00E1158C" w:rsidRDefault="008F153A" w:rsidP="00E5047C"/>
    <w:p w:rsidR="001866F7" w:rsidRDefault="001866F7" w:rsidP="00E5047C">
      <w:r>
        <w:t>To edit or remove a reference panel, select the reference in the reference list first.</w:t>
      </w:r>
    </w:p>
    <w:p w:rsidR="001866F7" w:rsidRDefault="001866F7" w:rsidP="00E5047C">
      <w:r>
        <w:t>Removing a reference is achieved by clicking ‘Delete reference. A confirmation dialog will be displayed</w:t>
      </w:r>
    </w:p>
    <w:p w:rsidR="00104037" w:rsidRDefault="00104037" w:rsidP="00E5047C"/>
    <w:p w:rsidR="00104037" w:rsidRDefault="00104037" w:rsidP="007221BB">
      <w:pPr>
        <w:pStyle w:val="Figure"/>
      </w:pPr>
      <w:r>
        <w:rPr>
          <w:lang w:val="en-AU"/>
        </w:rPr>
        <w:drawing>
          <wp:inline distT="0" distB="0" distL="0" distR="0">
            <wp:extent cx="2908935" cy="855569"/>
            <wp:effectExtent l="25400" t="0" r="12065" b="0"/>
            <wp:docPr id="195"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32"/>
                    <a:srcRect/>
                    <a:stretch>
                      <a:fillRect/>
                    </a:stretch>
                  </pic:blipFill>
                  <pic:spPr bwMode="auto">
                    <a:xfrm>
                      <a:off x="0" y="0"/>
                      <a:ext cx="2906289" cy="854791"/>
                    </a:xfrm>
                    <a:prstGeom prst="rect">
                      <a:avLst/>
                    </a:prstGeom>
                    <a:noFill/>
                    <a:ln w="9525">
                      <a:noFill/>
                      <a:miter lim="800000"/>
                      <a:headEnd/>
                      <a:tailEnd/>
                    </a:ln>
                  </pic:spPr>
                </pic:pic>
              </a:graphicData>
            </a:graphic>
          </wp:inline>
        </w:drawing>
      </w:r>
    </w:p>
    <w:p w:rsidR="001866F7" w:rsidRDefault="00104037" w:rsidP="00EB49E0">
      <w:pPr>
        <w:pStyle w:val="Caption"/>
      </w:pPr>
      <w:bookmarkStart w:id="249" w:name="_Ref97708093"/>
      <w:r>
        <w:t xml:space="preserve">Figure </w:t>
      </w:r>
      <w:r w:rsidR="00B84CD6">
        <w:fldChar w:fldCharType="begin"/>
      </w:r>
      <w:r w:rsidR="00FB7375">
        <w:instrText xml:space="preserve"> </w:instrText>
      </w:r>
      <w:r w:rsidR="00567E0A">
        <w:instrText>SEQ</w:instrText>
      </w:r>
      <w:r w:rsidR="00FB7375">
        <w:instrText xml:space="preserve"> Figure \* ARABIC </w:instrText>
      </w:r>
      <w:r w:rsidR="00B84CD6">
        <w:fldChar w:fldCharType="separate"/>
      </w:r>
      <w:r w:rsidR="00CD22EF">
        <w:rPr>
          <w:noProof/>
        </w:rPr>
        <w:t>106</w:t>
      </w:r>
      <w:r w:rsidR="00B84CD6">
        <w:rPr>
          <w:noProof/>
        </w:rPr>
        <w:fldChar w:fldCharType="end"/>
      </w:r>
      <w:bookmarkEnd w:id="249"/>
      <w:r>
        <w:t>: Reference deletion confirmation dialog</w:t>
      </w:r>
    </w:p>
    <w:p w:rsidR="00104037" w:rsidRDefault="00104037" w:rsidP="00E5047C"/>
    <w:p w:rsidR="00104037" w:rsidRDefault="00104037" w:rsidP="00E5047C">
      <w:r>
        <w:t>A reference panel cannot be deleted while still being referenced by one or more spectra in the database. An according message will be shown if the delete action failed (</w:t>
      </w:r>
      <w:r w:rsidR="00B84CD6">
        <w:fldChar w:fldCharType="begin"/>
      </w:r>
      <w:r>
        <w:instrText xml:space="preserve"> </w:instrText>
      </w:r>
      <w:r w:rsidR="00567E0A">
        <w:instrText>REF</w:instrText>
      </w:r>
      <w:r>
        <w:instrText xml:space="preserve"> _Ref97708093 \h </w:instrText>
      </w:r>
      <w:r w:rsidR="00B84CD6">
        <w:fldChar w:fldCharType="separate"/>
      </w:r>
      <w:r w:rsidR="00CD22EF">
        <w:t xml:space="preserve">Figure </w:t>
      </w:r>
      <w:r w:rsidR="00CD22EF">
        <w:rPr>
          <w:noProof/>
        </w:rPr>
        <w:t>106</w:t>
      </w:r>
      <w:r w:rsidR="00B84CD6">
        <w:fldChar w:fldCharType="end"/>
      </w:r>
      <w:r>
        <w:t>). The currently selected reference will only be removed if no database constraints are violated.</w:t>
      </w:r>
    </w:p>
    <w:p w:rsidR="00104037" w:rsidRDefault="00104037" w:rsidP="00E5047C"/>
    <w:p w:rsidR="00104037" w:rsidRDefault="00104037" w:rsidP="00E5047C"/>
    <w:p w:rsidR="00104037" w:rsidRDefault="00104037" w:rsidP="007221BB">
      <w:pPr>
        <w:pStyle w:val="Figure"/>
      </w:pPr>
      <w:r>
        <w:rPr>
          <w:lang w:val="en-AU"/>
        </w:rPr>
        <w:drawing>
          <wp:inline distT="0" distB="0" distL="0" distR="0">
            <wp:extent cx="3253740" cy="839144"/>
            <wp:effectExtent l="25400" t="0" r="0" b="0"/>
            <wp:docPr id="196"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33"/>
                    <a:srcRect/>
                    <a:stretch>
                      <a:fillRect/>
                    </a:stretch>
                  </pic:blipFill>
                  <pic:spPr bwMode="auto">
                    <a:xfrm>
                      <a:off x="0" y="0"/>
                      <a:ext cx="3256830" cy="839941"/>
                    </a:xfrm>
                    <a:prstGeom prst="rect">
                      <a:avLst/>
                    </a:prstGeom>
                    <a:noFill/>
                    <a:ln w="9525">
                      <a:noFill/>
                      <a:miter lim="800000"/>
                      <a:headEnd/>
                      <a:tailEnd/>
                    </a:ln>
                  </pic:spPr>
                </pic:pic>
              </a:graphicData>
            </a:graphic>
          </wp:inline>
        </w:drawing>
      </w:r>
    </w:p>
    <w:p w:rsidR="008F153A" w:rsidRDefault="00104037" w:rsidP="00EB49E0">
      <w:pPr>
        <w:pStyle w:val="Caption"/>
      </w:pPr>
      <w:r>
        <w:t xml:space="preserve">Figure </w:t>
      </w:r>
      <w:r w:rsidR="00B84CD6">
        <w:fldChar w:fldCharType="begin"/>
      </w:r>
      <w:r w:rsidR="00FB7375">
        <w:instrText xml:space="preserve"> </w:instrText>
      </w:r>
      <w:r w:rsidR="00567E0A">
        <w:instrText>SEQ</w:instrText>
      </w:r>
      <w:r w:rsidR="00FB7375">
        <w:instrText xml:space="preserve"> Figure \* ARABIC </w:instrText>
      </w:r>
      <w:r w:rsidR="00B84CD6">
        <w:fldChar w:fldCharType="separate"/>
      </w:r>
      <w:r w:rsidR="00CD22EF">
        <w:rPr>
          <w:noProof/>
        </w:rPr>
        <w:t>107</w:t>
      </w:r>
      <w:r w:rsidR="00B84CD6">
        <w:rPr>
          <w:noProof/>
        </w:rPr>
        <w:fldChar w:fldCharType="end"/>
      </w:r>
      <w:r>
        <w:t>: Panel deletion error</w:t>
      </w:r>
    </w:p>
    <w:p w:rsidR="00104037" w:rsidRDefault="00104037" w:rsidP="00E5047C"/>
    <w:p w:rsidR="00104037" w:rsidRDefault="00104037" w:rsidP="00E5047C"/>
    <w:p w:rsidR="00104037" w:rsidRDefault="00104037" w:rsidP="00E5047C">
      <w:r>
        <w:t>To insert a new reference, click ‘Insert new reference. A new record is created in the database and the reference name is set to ‘dummy’ (</w:t>
      </w:r>
      <w:r w:rsidR="00B84CD6">
        <w:fldChar w:fldCharType="begin"/>
      </w:r>
      <w:r>
        <w:instrText xml:space="preserve"> </w:instrText>
      </w:r>
      <w:r w:rsidR="00567E0A">
        <w:instrText>REF</w:instrText>
      </w:r>
      <w:r>
        <w:instrText xml:space="preserve"> _Ref97707371 \h </w:instrText>
      </w:r>
      <w:r w:rsidR="00B84CD6">
        <w:fldChar w:fldCharType="separate"/>
      </w:r>
      <w:r w:rsidR="00CD22EF">
        <w:t xml:space="preserve">Figure </w:t>
      </w:r>
      <w:r w:rsidR="00CD22EF">
        <w:rPr>
          <w:noProof/>
        </w:rPr>
        <w:t>108</w:t>
      </w:r>
      <w:r w:rsidR="00B84CD6">
        <w:fldChar w:fldCharType="end"/>
      </w:r>
      <w:r>
        <w:t>).</w:t>
      </w:r>
    </w:p>
    <w:p w:rsidR="00104037" w:rsidRDefault="00104037" w:rsidP="00E5047C"/>
    <w:p w:rsidR="00104037" w:rsidRDefault="00104037" w:rsidP="007221BB">
      <w:pPr>
        <w:pStyle w:val="Figure"/>
      </w:pPr>
      <w:r>
        <w:rPr>
          <w:lang w:val="en-AU"/>
        </w:rPr>
        <w:drawing>
          <wp:inline distT="0" distB="0" distL="0" distR="0">
            <wp:extent cx="3138805" cy="991981"/>
            <wp:effectExtent l="25400" t="0" r="10795" b="0"/>
            <wp:docPr id="194"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34"/>
                    <a:srcRect/>
                    <a:stretch>
                      <a:fillRect/>
                    </a:stretch>
                  </pic:blipFill>
                  <pic:spPr bwMode="auto">
                    <a:xfrm>
                      <a:off x="0" y="0"/>
                      <a:ext cx="3135950" cy="991079"/>
                    </a:xfrm>
                    <a:prstGeom prst="rect">
                      <a:avLst/>
                    </a:prstGeom>
                    <a:noFill/>
                    <a:ln w="9525">
                      <a:noFill/>
                      <a:miter lim="800000"/>
                      <a:headEnd/>
                      <a:tailEnd/>
                    </a:ln>
                  </pic:spPr>
                </pic:pic>
              </a:graphicData>
            </a:graphic>
          </wp:inline>
        </w:drawing>
      </w:r>
    </w:p>
    <w:p w:rsidR="008F153A" w:rsidRDefault="00104037" w:rsidP="00EB49E0">
      <w:pPr>
        <w:pStyle w:val="Caption"/>
      </w:pPr>
      <w:bookmarkStart w:id="250" w:name="_Ref97707371"/>
      <w:r>
        <w:t xml:space="preserve">Figure </w:t>
      </w:r>
      <w:r w:rsidR="00B84CD6">
        <w:fldChar w:fldCharType="begin"/>
      </w:r>
      <w:r w:rsidR="00FB7375">
        <w:instrText xml:space="preserve"> </w:instrText>
      </w:r>
      <w:r w:rsidR="00567E0A">
        <w:instrText>SEQ</w:instrText>
      </w:r>
      <w:r w:rsidR="00FB7375">
        <w:instrText xml:space="preserve"> Figure \* ARABIC </w:instrText>
      </w:r>
      <w:r w:rsidR="00B84CD6">
        <w:fldChar w:fldCharType="separate"/>
      </w:r>
      <w:r w:rsidR="00CD22EF">
        <w:rPr>
          <w:noProof/>
        </w:rPr>
        <w:t>108</w:t>
      </w:r>
      <w:r w:rsidR="00B84CD6">
        <w:rPr>
          <w:noProof/>
        </w:rPr>
        <w:fldChar w:fldCharType="end"/>
      </w:r>
      <w:bookmarkEnd w:id="250"/>
      <w:r>
        <w:t>: New ‘dummy’ reference</w:t>
      </w:r>
    </w:p>
    <w:p w:rsidR="008F153A" w:rsidRDefault="00104037" w:rsidP="00E5047C">
      <w:r>
        <w:t xml:space="preserve">The reference can now be renamed and </w:t>
      </w:r>
      <w:r w:rsidR="00663B55">
        <w:t>its</w:t>
      </w:r>
      <w:r>
        <w:t xml:space="preserve"> metadata filled accordingly.</w:t>
      </w:r>
    </w:p>
    <w:p w:rsidR="008F153A" w:rsidRDefault="008F153A" w:rsidP="00E5047C"/>
    <w:p w:rsidR="008F153A" w:rsidRDefault="008F153A" w:rsidP="00E5047C"/>
    <w:p w:rsidR="005771D5" w:rsidRDefault="005771D5" w:rsidP="00E5047C">
      <w:r>
        <w:t>To add a new calibration to a reference, click the menu button over the ‘Calibrations’ section of the Instrumentation Metadata Editor and choose ‘Add calibration’ (</w:t>
      </w:r>
      <w:r w:rsidR="00B84CD6">
        <w:fldChar w:fldCharType="begin"/>
      </w:r>
      <w:r w:rsidR="00A7040E">
        <w:instrText xml:space="preserve"> </w:instrText>
      </w:r>
      <w:r w:rsidR="00567E0A">
        <w:instrText>REF</w:instrText>
      </w:r>
      <w:r w:rsidR="00A7040E">
        <w:instrText xml:space="preserve"> _Ref97708523 \h </w:instrText>
      </w:r>
      <w:r w:rsidR="00B84CD6">
        <w:fldChar w:fldCharType="separate"/>
      </w:r>
      <w:r w:rsidR="00CD22EF">
        <w:t xml:space="preserve">Figure </w:t>
      </w:r>
      <w:r w:rsidR="00CD22EF">
        <w:rPr>
          <w:noProof/>
        </w:rPr>
        <w:t>109</w:t>
      </w:r>
      <w:r w:rsidR="00B84CD6">
        <w:fldChar w:fldCharType="end"/>
      </w:r>
      <w:r>
        <w:t>).</w:t>
      </w:r>
    </w:p>
    <w:p w:rsidR="005771D5" w:rsidRDefault="005771D5" w:rsidP="00E5047C"/>
    <w:p w:rsidR="005771D5" w:rsidRDefault="005771D5" w:rsidP="007221BB">
      <w:pPr>
        <w:pStyle w:val="Figure"/>
      </w:pPr>
      <w:r>
        <w:rPr>
          <w:lang w:val="en-AU"/>
        </w:rPr>
        <w:drawing>
          <wp:inline distT="0" distB="0" distL="0" distR="0">
            <wp:extent cx="2564130" cy="954917"/>
            <wp:effectExtent l="25400" t="0" r="1270" b="0"/>
            <wp:docPr id="197"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35"/>
                    <a:srcRect/>
                    <a:stretch>
                      <a:fillRect/>
                    </a:stretch>
                  </pic:blipFill>
                  <pic:spPr bwMode="auto">
                    <a:xfrm>
                      <a:off x="0" y="0"/>
                      <a:ext cx="2561798" cy="954048"/>
                    </a:xfrm>
                    <a:prstGeom prst="rect">
                      <a:avLst/>
                    </a:prstGeom>
                    <a:noFill/>
                    <a:ln w="9525">
                      <a:noFill/>
                      <a:miter lim="800000"/>
                      <a:headEnd/>
                      <a:tailEnd/>
                    </a:ln>
                  </pic:spPr>
                </pic:pic>
              </a:graphicData>
            </a:graphic>
          </wp:inline>
        </w:drawing>
      </w:r>
    </w:p>
    <w:p w:rsidR="005771D5" w:rsidRDefault="005771D5" w:rsidP="00EB49E0">
      <w:pPr>
        <w:pStyle w:val="Caption"/>
      </w:pPr>
      <w:bookmarkStart w:id="251" w:name="_Ref97708523"/>
      <w:r>
        <w:t xml:space="preserve">Figure </w:t>
      </w:r>
      <w:r w:rsidR="00B84CD6">
        <w:fldChar w:fldCharType="begin"/>
      </w:r>
      <w:r w:rsidR="00FB7375">
        <w:instrText xml:space="preserve"> </w:instrText>
      </w:r>
      <w:r w:rsidR="00567E0A">
        <w:instrText>SEQ</w:instrText>
      </w:r>
      <w:r w:rsidR="00FB7375">
        <w:instrText xml:space="preserve"> Figure \* ARABIC </w:instrText>
      </w:r>
      <w:r w:rsidR="00B84CD6">
        <w:fldChar w:fldCharType="separate"/>
      </w:r>
      <w:r w:rsidR="00CD22EF">
        <w:rPr>
          <w:noProof/>
        </w:rPr>
        <w:t>109</w:t>
      </w:r>
      <w:r w:rsidR="00B84CD6">
        <w:rPr>
          <w:noProof/>
        </w:rPr>
        <w:fldChar w:fldCharType="end"/>
      </w:r>
      <w:bookmarkEnd w:id="251"/>
      <w:r>
        <w:t>: Popup menu for the reference calibrations</w:t>
      </w:r>
    </w:p>
    <w:p w:rsidR="005771D5" w:rsidRDefault="005771D5" w:rsidP="00E5047C"/>
    <w:p w:rsidR="005771D5" w:rsidRDefault="005771D5" w:rsidP="00E5047C">
      <w:r>
        <w:t>Use the file browser to select a calibration file (see below for a description of the file format) and click ‘Open’ (</w:t>
      </w:r>
      <w:r w:rsidR="00B84CD6">
        <w:fldChar w:fldCharType="begin"/>
      </w:r>
      <w:r w:rsidR="00A7040E">
        <w:instrText xml:space="preserve"> </w:instrText>
      </w:r>
      <w:r w:rsidR="00567E0A">
        <w:instrText>REF</w:instrText>
      </w:r>
      <w:r w:rsidR="00A7040E">
        <w:instrText xml:space="preserve"> _Ref97708781 \h </w:instrText>
      </w:r>
      <w:r w:rsidR="00B84CD6">
        <w:fldChar w:fldCharType="separate"/>
      </w:r>
      <w:r w:rsidR="00CD22EF">
        <w:t xml:space="preserve">Figure </w:t>
      </w:r>
      <w:r w:rsidR="00CD22EF">
        <w:rPr>
          <w:noProof/>
        </w:rPr>
        <w:t>110</w:t>
      </w:r>
      <w:r w:rsidR="00B84CD6">
        <w:fldChar w:fldCharType="end"/>
      </w:r>
      <w:r>
        <w:t>).</w:t>
      </w:r>
    </w:p>
    <w:p w:rsidR="005771D5" w:rsidRDefault="005771D5" w:rsidP="007221BB">
      <w:pPr>
        <w:pStyle w:val="Figure"/>
      </w:pPr>
      <w:r>
        <w:rPr>
          <w:lang w:val="en-AU"/>
        </w:rPr>
        <w:drawing>
          <wp:inline distT="0" distB="0" distL="0" distR="0">
            <wp:extent cx="3943350" cy="1906726"/>
            <wp:effectExtent l="25400" t="0" r="0" b="0"/>
            <wp:docPr id="198"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36"/>
                    <a:srcRect/>
                    <a:stretch>
                      <a:fillRect/>
                    </a:stretch>
                  </pic:blipFill>
                  <pic:spPr bwMode="auto">
                    <a:xfrm>
                      <a:off x="0" y="0"/>
                      <a:ext cx="3939764" cy="1904992"/>
                    </a:xfrm>
                    <a:prstGeom prst="rect">
                      <a:avLst/>
                    </a:prstGeom>
                    <a:noFill/>
                    <a:ln w="9525">
                      <a:noFill/>
                      <a:miter lim="800000"/>
                      <a:headEnd/>
                      <a:tailEnd/>
                    </a:ln>
                  </pic:spPr>
                </pic:pic>
              </a:graphicData>
            </a:graphic>
          </wp:inline>
        </w:drawing>
      </w:r>
    </w:p>
    <w:p w:rsidR="00FA40A6" w:rsidRDefault="005771D5" w:rsidP="00EB49E0">
      <w:pPr>
        <w:pStyle w:val="Caption"/>
      </w:pPr>
      <w:bookmarkStart w:id="252" w:name="_Ref97708781"/>
      <w:r>
        <w:t xml:space="preserve">Figure </w:t>
      </w:r>
      <w:r w:rsidR="00B84CD6">
        <w:fldChar w:fldCharType="begin"/>
      </w:r>
      <w:r w:rsidR="00FB7375">
        <w:instrText xml:space="preserve"> </w:instrText>
      </w:r>
      <w:r w:rsidR="00567E0A">
        <w:instrText>SEQ</w:instrText>
      </w:r>
      <w:r w:rsidR="00FB7375">
        <w:instrText xml:space="preserve"> Figure \* ARABIC </w:instrText>
      </w:r>
      <w:r w:rsidR="00B84CD6">
        <w:fldChar w:fldCharType="separate"/>
      </w:r>
      <w:r w:rsidR="00CD22EF">
        <w:rPr>
          <w:noProof/>
        </w:rPr>
        <w:t>110</w:t>
      </w:r>
      <w:r w:rsidR="00B84CD6">
        <w:rPr>
          <w:noProof/>
        </w:rPr>
        <w:fldChar w:fldCharType="end"/>
      </w:r>
      <w:bookmarkEnd w:id="252"/>
      <w:r>
        <w:t>: Calibration file selection dialog</w:t>
      </w:r>
    </w:p>
    <w:p w:rsidR="00FA40A6" w:rsidRDefault="00FA40A6" w:rsidP="00E5047C"/>
    <w:p w:rsidR="00FA40A6" w:rsidRDefault="00FA40A6" w:rsidP="00E5047C">
      <w:r>
        <w:t xml:space="preserve">A calibration file holds the calibration factors and uncertainty estimations for </w:t>
      </w:r>
      <w:r w:rsidR="00027485">
        <w:t xml:space="preserve">a </w:t>
      </w:r>
      <w:r>
        <w:t>reference panel in a tab separated value file:</w:t>
      </w:r>
    </w:p>
    <w:p w:rsidR="00FA40A6" w:rsidRDefault="00FA40A6" w:rsidP="00E5047C"/>
    <w:p w:rsidR="00FA40A6" w:rsidRPr="00FA40A6" w:rsidRDefault="00FA40A6" w:rsidP="00C96D90">
      <w:pPr>
        <w:pStyle w:val="Code"/>
      </w:pPr>
      <w:r w:rsidRPr="00FA40A6">
        <w:t>wvl</w:t>
      </w:r>
      <w:r w:rsidRPr="00FA40A6">
        <w:tab/>
        <w:t>rho</w:t>
      </w:r>
      <w:r w:rsidRPr="00FA40A6">
        <w:tab/>
        <w:t>sigma</w:t>
      </w:r>
    </w:p>
    <w:p w:rsidR="00FA40A6" w:rsidRPr="00FA40A6" w:rsidRDefault="00FA40A6" w:rsidP="00C96D90">
      <w:pPr>
        <w:pStyle w:val="Code"/>
      </w:pPr>
      <w:r w:rsidRPr="00FA40A6">
        <w:lastRenderedPageBreak/>
        <w:t>250</w:t>
      </w:r>
      <w:r w:rsidRPr="00FA40A6">
        <w:tab/>
        <w:t>0.98</w:t>
      </w:r>
      <w:r w:rsidRPr="00FA40A6">
        <w:tab/>
        <w:t>0.02</w:t>
      </w:r>
    </w:p>
    <w:p w:rsidR="00FA40A6" w:rsidRPr="00FA40A6" w:rsidRDefault="00FA40A6" w:rsidP="00C96D90">
      <w:pPr>
        <w:pStyle w:val="Code"/>
      </w:pPr>
      <w:r w:rsidRPr="00FA40A6">
        <w:t>251</w:t>
      </w:r>
      <w:r w:rsidRPr="00FA40A6">
        <w:tab/>
        <w:t>0.98</w:t>
      </w:r>
      <w:r w:rsidRPr="00FA40A6">
        <w:tab/>
        <w:t>0.02</w:t>
      </w:r>
    </w:p>
    <w:p w:rsidR="00FA40A6" w:rsidRPr="00FA40A6" w:rsidRDefault="00FA40A6" w:rsidP="00C96D90">
      <w:pPr>
        <w:pStyle w:val="Code"/>
      </w:pPr>
      <w:r w:rsidRPr="00FA40A6">
        <w:t>252</w:t>
      </w:r>
      <w:r w:rsidRPr="00FA40A6">
        <w:tab/>
        <w:t>0.981</w:t>
      </w:r>
      <w:r w:rsidRPr="00FA40A6">
        <w:tab/>
        <w:t>0.02</w:t>
      </w:r>
    </w:p>
    <w:p w:rsidR="00FA40A6" w:rsidRPr="00FA40A6" w:rsidRDefault="00FA40A6" w:rsidP="00C96D90">
      <w:pPr>
        <w:pStyle w:val="Code"/>
      </w:pPr>
      <w:r w:rsidRPr="00FA40A6">
        <w:t>253</w:t>
      </w:r>
      <w:r w:rsidRPr="00FA40A6">
        <w:tab/>
        <w:t>0.98</w:t>
      </w:r>
      <w:r w:rsidRPr="00FA40A6">
        <w:tab/>
        <w:t>0.02</w:t>
      </w:r>
    </w:p>
    <w:p w:rsidR="00FA40A6" w:rsidRPr="00FA40A6" w:rsidRDefault="00FA40A6" w:rsidP="00C96D90">
      <w:pPr>
        <w:pStyle w:val="Code"/>
      </w:pPr>
      <w:r w:rsidRPr="00FA40A6">
        <w:t>254</w:t>
      </w:r>
      <w:r w:rsidRPr="00FA40A6">
        <w:tab/>
        <w:t>0.98</w:t>
      </w:r>
      <w:r w:rsidRPr="00FA40A6">
        <w:tab/>
        <w:t>0.02</w:t>
      </w:r>
    </w:p>
    <w:p w:rsidR="00FA40A6" w:rsidRPr="00FA40A6" w:rsidRDefault="00FA40A6" w:rsidP="00C96D90">
      <w:pPr>
        <w:pStyle w:val="Code"/>
      </w:pPr>
      <w:r w:rsidRPr="00FA40A6">
        <w:t>255</w:t>
      </w:r>
      <w:r w:rsidRPr="00FA40A6">
        <w:tab/>
        <w:t>0.981</w:t>
      </w:r>
      <w:r w:rsidRPr="00FA40A6">
        <w:tab/>
        <w:t>0.02</w:t>
      </w:r>
    </w:p>
    <w:p w:rsidR="00FA40A6" w:rsidRPr="00FA40A6" w:rsidRDefault="00FA40A6" w:rsidP="00C96D90">
      <w:pPr>
        <w:pStyle w:val="Code"/>
      </w:pPr>
      <w:r w:rsidRPr="00FA40A6">
        <w:t>256</w:t>
      </w:r>
      <w:r w:rsidRPr="00FA40A6">
        <w:tab/>
        <w:t>0.98</w:t>
      </w:r>
      <w:r w:rsidRPr="00FA40A6">
        <w:tab/>
        <w:t>0.02</w:t>
      </w:r>
    </w:p>
    <w:p w:rsidR="00FA40A6" w:rsidRPr="00FA40A6" w:rsidRDefault="00FA40A6" w:rsidP="00C96D90">
      <w:pPr>
        <w:pStyle w:val="Code"/>
      </w:pPr>
      <w:r w:rsidRPr="00FA40A6">
        <w:t>257</w:t>
      </w:r>
      <w:r w:rsidRPr="00FA40A6">
        <w:tab/>
        <w:t>0.98</w:t>
      </w:r>
      <w:r w:rsidRPr="00FA40A6">
        <w:tab/>
        <w:t>0.02</w:t>
      </w:r>
    </w:p>
    <w:p w:rsidR="00FA40A6" w:rsidRPr="00FA40A6" w:rsidRDefault="00FA40A6" w:rsidP="00C96D90">
      <w:pPr>
        <w:pStyle w:val="Code"/>
      </w:pPr>
      <w:r w:rsidRPr="00FA40A6">
        <w:t>258</w:t>
      </w:r>
      <w:r w:rsidRPr="00FA40A6">
        <w:tab/>
        <w:t>0.98</w:t>
      </w:r>
      <w:r w:rsidRPr="00FA40A6">
        <w:tab/>
        <w:t>0.02</w:t>
      </w:r>
    </w:p>
    <w:p w:rsidR="00FA40A6" w:rsidRPr="00FA40A6" w:rsidRDefault="00FA40A6" w:rsidP="00C96D90">
      <w:pPr>
        <w:pStyle w:val="Code"/>
      </w:pPr>
      <w:r w:rsidRPr="00FA40A6">
        <w:t>259</w:t>
      </w:r>
      <w:r w:rsidRPr="00FA40A6">
        <w:tab/>
        <w:t>0.981</w:t>
      </w:r>
      <w:r w:rsidRPr="00FA40A6">
        <w:tab/>
        <w:t>0.02</w:t>
      </w:r>
    </w:p>
    <w:p w:rsidR="00FA40A6" w:rsidRPr="00FA40A6" w:rsidRDefault="00FA40A6" w:rsidP="00C96D90">
      <w:pPr>
        <w:pStyle w:val="Code"/>
      </w:pPr>
      <w:r w:rsidRPr="00FA40A6">
        <w:t>260</w:t>
      </w:r>
      <w:r w:rsidRPr="00FA40A6">
        <w:tab/>
        <w:t>0.98</w:t>
      </w:r>
      <w:r w:rsidRPr="00FA40A6">
        <w:tab/>
        <w:t>0.02</w:t>
      </w:r>
    </w:p>
    <w:p w:rsidR="00FA40A6" w:rsidRPr="00FA40A6" w:rsidRDefault="00FA40A6" w:rsidP="00C96D90">
      <w:pPr>
        <w:pStyle w:val="Code"/>
      </w:pPr>
      <w:r w:rsidRPr="00FA40A6">
        <w:t>261</w:t>
      </w:r>
      <w:r w:rsidRPr="00FA40A6">
        <w:tab/>
        <w:t>0.98</w:t>
      </w:r>
      <w:r w:rsidRPr="00FA40A6">
        <w:tab/>
        <w:t>0.02</w:t>
      </w:r>
    </w:p>
    <w:p w:rsidR="00FA40A6" w:rsidRPr="00FA40A6" w:rsidRDefault="00FA40A6" w:rsidP="00C96D90">
      <w:pPr>
        <w:pStyle w:val="Code"/>
      </w:pPr>
      <w:r w:rsidRPr="00FA40A6">
        <w:t>262</w:t>
      </w:r>
      <w:r w:rsidRPr="00FA40A6">
        <w:tab/>
        <w:t>0.978</w:t>
      </w:r>
      <w:r w:rsidRPr="00FA40A6">
        <w:tab/>
        <w:t>0.02</w:t>
      </w:r>
    </w:p>
    <w:p w:rsidR="00FA40A6" w:rsidRPr="00FA40A6" w:rsidRDefault="00FA40A6" w:rsidP="00C96D90">
      <w:pPr>
        <w:pStyle w:val="Code"/>
      </w:pPr>
      <w:r w:rsidRPr="00FA40A6">
        <w:t>263</w:t>
      </w:r>
      <w:r w:rsidRPr="00FA40A6">
        <w:tab/>
        <w:t>0.979</w:t>
      </w:r>
      <w:r w:rsidRPr="00FA40A6">
        <w:tab/>
        <w:t>0.02</w:t>
      </w:r>
    </w:p>
    <w:p w:rsidR="00FA40A6" w:rsidRDefault="00FA40A6" w:rsidP="00E5047C"/>
    <w:p w:rsidR="00FA40A6" w:rsidRDefault="00FA40A6" w:rsidP="00E5047C"/>
    <w:p w:rsidR="002A413C" w:rsidRDefault="00FA40A6" w:rsidP="00E5047C">
      <w:r>
        <w:t>The wvl column holds the wavelength in nanometers, rho is the calibration factor linking the measured reference panel to the laboratory or national reference. I.e. in the above example, the panel is 98% reflective compared with an ideal panel. Sigma is the uncertainty estimate of rho, expressed as one standard deviation.</w:t>
      </w:r>
    </w:p>
    <w:p w:rsidR="002A413C" w:rsidRDefault="002A413C" w:rsidP="00E5047C">
      <w:r>
        <w:t xml:space="preserve">Note that before loading the calibration file, a sensor definition fitting the wavelengths of the calibration must be loaded to the database. E.g. in the case of Spectralon reference panels, the sensor definition is the Perkin-Elmer Lambda </w:t>
      </w:r>
      <w:r w:rsidRPr="002A413C">
        <w:t>19</w:t>
      </w:r>
      <w:r>
        <w:t xml:space="preserve"> sensor.</w:t>
      </w:r>
    </w:p>
    <w:p w:rsidR="00FA40A6" w:rsidRDefault="002A413C" w:rsidP="00E5047C">
      <w:r>
        <w:t xml:space="preserve">The calibration factors are used during the reference panel correction procedure as described in </w:t>
      </w:r>
      <w:r w:rsidR="00B84CD6">
        <w:fldChar w:fldCharType="begin"/>
      </w:r>
      <w:r w:rsidR="00213E8E">
        <w:instrText xml:space="preserve"> </w:instrText>
      </w:r>
      <w:r w:rsidR="00567E0A">
        <w:instrText>REF</w:instrText>
      </w:r>
      <w:r w:rsidR="00213E8E">
        <w:instrText xml:space="preserve"> _Ref97735916 \r \h </w:instrText>
      </w:r>
      <w:r w:rsidR="00B84CD6">
        <w:fldChar w:fldCharType="separate"/>
      </w:r>
      <w:r w:rsidR="00CD22EF">
        <w:t>9.4.2</w:t>
      </w:r>
      <w:r w:rsidR="00B84CD6">
        <w:fldChar w:fldCharType="end"/>
      </w:r>
      <w:r>
        <w:t xml:space="preserve"> and </w:t>
      </w:r>
      <w:r w:rsidR="00B84CD6">
        <w:fldChar w:fldCharType="begin"/>
      </w:r>
      <w:r w:rsidR="00213E8E">
        <w:instrText xml:space="preserve"> </w:instrText>
      </w:r>
      <w:r w:rsidR="00567E0A">
        <w:instrText>REF</w:instrText>
      </w:r>
      <w:r w:rsidR="00213E8E">
        <w:instrText xml:space="preserve"> _Ref97735928 \r \h </w:instrText>
      </w:r>
      <w:r w:rsidR="00B84CD6">
        <w:fldChar w:fldCharType="separate"/>
      </w:r>
      <w:r w:rsidR="00CD22EF">
        <w:t>9.4.3</w:t>
      </w:r>
      <w:r w:rsidR="00B84CD6">
        <w:fldChar w:fldCharType="end"/>
      </w:r>
      <w:r>
        <w:t>.</w:t>
      </w:r>
    </w:p>
    <w:p w:rsidR="005771D5" w:rsidRPr="00FA40A6" w:rsidRDefault="005771D5" w:rsidP="00E5047C"/>
    <w:p w:rsidR="00AB5EB9" w:rsidRDefault="00AB5EB9" w:rsidP="00BA3445">
      <w:pPr>
        <w:pStyle w:val="Heading1"/>
      </w:pPr>
      <w:bookmarkStart w:id="253" w:name="_Toc355280420"/>
      <w:r>
        <w:lastRenderedPageBreak/>
        <w:t>Matlab Integration</w:t>
      </w:r>
      <w:bookmarkEnd w:id="253"/>
    </w:p>
    <w:p w:rsidR="00383DF6" w:rsidRDefault="00844696" w:rsidP="00A41FBF">
      <w:pPr>
        <w:pStyle w:val="Body"/>
      </w:pPr>
      <w:r>
        <w:t xml:space="preserve">The Matlab environment is </w:t>
      </w:r>
      <w:r w:rsidR="007725A9">
        <w:t>a well-</w:t>
      </w:r>
      <w:r w:rsidR="00845E2B">
        <w:t>established tool in en</w:t>
      </w:r>
      <w:r w:rsidR="007725A9">
        <w:t xml:space="preserve">gineering, research and science. Matlab includes a Java Virtual Machine </w:t>
      </w:r>
      <w:r w:rsidR="00BC40D2">
        <w:t xml:space="preserve">and thus allows the use of Java classes within </w:t>
      </w:r>
      <w:r w:rsidR="00383DF6">
        <w:t>Matlab code.</w:t>
      </w:r>
    </w:p>
    <w:p w:rsidR="00383DF6" w:rsidRDefault="00383DF6" w:rsidP="00A41FBF">
      <w:pPr>
        <w:pStyle w:val="Body"/>
      </w:pPr>
      <w:r>
        <w:t>Starting from version 2.1.2, SPECCHIO includes new methods that allow the easy integration of SPECCHIO classes, giving easy access to the spectral data and metadata stored in SPECCHIO databases.</w:t>
      </w:r>
    </w:p>
    <w:p w:rsidR="00567E0A" w:rsidRDefault="009E74E0" w:rsidP="00A41FBF">
      <w:pPr>
        <w:pStyle w:val="Body"/>
      </w:pPr>
      <w:r>
        <w:t>To use Matlab with Specchio,</w:t>
      </w:r>
      <w:r w:rsidR="00567E0A">
        <w:t xml:space="preserve"> please refer to the </w:t>
      </w:r>
      <w:r>
        <w:t xml:space="preserve">Specchio </w:t>
      </w:r>
      <w:r w:rsidR="00567E0A">
        <w:t xml:space="preserve">MATLAB </w:t>
      </w:r>
      <w:r>
        <w:t>G</w:t>
      </w:r>
      <w:r w:rsidR="00567E0A">
        <w:t xml:space="preserve">uide </w:t>
      </w:r>
      <w:r w:rsidR="00567E0A" w:rsidRPr="009E74E0">
        <w:rPr>
          <w:rStyle w:val="Strong"/>
        </w:rPr>
        <w:t>SPECCHIO_MATLAB_Guide.pdf</w:t>
      </w:r>
      <w:r>
        <w:t>, which is</w:t>
      </w:r>
      <w:r w:rsidR="00567E0A">
        <w:t xml:space="preserve"> included in the deliverables of the SPECCHIO package.</w:t>
      </w:r>
    </w:p>
    <w:p w:rsidR="00F20CD9" w:rsidRPr="00F20CD9" w:rsidRDefault="00F20CD9" w:rsidP="00F20CD9">
      <w:pPr>
        <w:pStyle w:val="DocAction"/>
      </w:pPr>
      <w:r>
        <w:t>%%%% There is a menu for copying Matlab-ready query specs. It sort of replaces the SQL query method.</w:t>
      </w:r>
    </w:p>
    <w:p w:rsidR="00F20CD9" w:rsidRDefault="00E92E2C" w:rsidP="00E92E2C">
      <w:pPr>
        <w:pStyle w:val="DocAction"/>
      </w:pPr>
      <w:r>
        <w:t>%%%% Java app acts as system layer. You import the Specchio .jar file into Matlab and then Matlab knows about Specchio entities. It needs further testing. Nick has a Matlab licence.</w:t>
      </w:r>
    </w:p>
    <w:p w:rsidR="002A0FFE" w:rsidRPr="00084655" w:rsidRDefault="002A0FFE" w:rsidP="00306258">
      <w:pPr>
        <w:pStyle w:val="Heading1"/>
      </w:pPr>
      <w:bookmarkStart w:id="254" w:name="_Toc355280421"/>
      <w:r w:rsidRPr="00084655">
        <w:lastRenderedPageBreak/>
        <w:t>Tutorial</w:t>
      </w:r>
      <w:bookmarkEnd w:id="254"/>
    </w:p>
    <w:p w:rsidR="002A0FFE" w:rsidRPr="00084655" w:rsidRDefault="002A0FFE" w:rsidP="006820AE">
      <w:pPr>
        <w:pStyle w:val="Body"/>
      </w:pPr>
      <w:r w:rsidRPr="00084655">
        <w:t>The tutorial is comprised of four parts illustrating the functionality of SPECCHIO:</w:t>
      </w:r>
    </w:p>
    <w:p w:rsidR="002A0FFE" w:rsidRPr="00084655" w:rsidRDefault="009D1966" w:rsidP="009D1966">
      <w:pPr>
        <w:pStyle w:val="HangingIndent"/>
      </w:pPr>
      <w:r>
        <w:t xml:space="preserve">Part 1: </w:t>
      </w:r>
      <w:r w:rsidR="002A0FFE" w:rsidRPr="00084655">
        <w:t>Loading, Editing and Retrieving Data:</w:t>
      </w:r>
      <w:r w:rsidR="002A0FFE" w:rsidRPr="00084655">
        <w:br/>
        <w:t>The folder and directory structure of a sampling campaign, the creation of a new campaign, loading of data, editing of metadata and data retrieval is shown on a vegetation example. The data set contains ASD spectra of New Zealand native plants.</w:t>
      </w:r>
    </w:p>
    <w:p w:rsidR="002A0FFE" w:rsidRPr="00084655" w:rsidRDefault="009D1966" w:rsidP="009D1966">
      <w:pPr>
        <w:pStyle w:val="HangingIndent"/>
      </w:pPr>
      <w:r>
        <w:t xml:space="preserve">Part 2: </w:t>
      </w:r>
      <w:r w:rsidR="002A0FFE" w:rsidRPr="00084655">
        <w:t>Handling of GER Files:</w:t>
      </w:r>
      <w:r w:rsidR="002A0FFE" w:rsidRPr="00084655">
        <w:br/>
        <w:t xml:space="preserve">The automatic splitting of GER files into target and reference radiances upon loading is demonstrated using a RSL GER3700 dataset. </w:t>
      </w:r>
    </w:p>
    <w:p w:rsidR="00153AAA" w:rsidRDefault="009D1966" w:rsidP="009D1966">
      <w:pPr>
        <w:pStyle w:val="HangingIndent"/>
      </w:pPr>
      <w:r>
        <w:t xml:space="preserve">Part 3: </w:t>
      </w:r>
      <w:r w:rsidR="002A0FFE" w:rsidRPr="00084655">
        <w:t>Directional Data:</w:t>
      </w:r>
      <w:r w:rsidR="002A0FFE" w:rsidRPr="00084655">
        <w:br/>
        <w:t>The handling of directional data including sun angle and sensor geometry calculation and automated linking of target to reference spectra is demonstrated using RSL FIGOS goniometer data.</w:t>
      </w:r>
    </w:p>
    <w:p w:rsidR="002A0FFE" w:rsidRPr="00084655" w:rsidRDefault="009D1966" w:rsidP="009D1966">
      <w:pPr>
        <w:pStyle w:val="HangingIndent"/>
      </w:pPr>
      <w:r>
        <w:t xml:space="preserve">Part 4: </w:t>
      </w:r>
      <w:r w:rsidR="00AF5843">
        <w:t xml:space="preserve">Data Querying, </w:t>
      </w:r>
      <w:r w:rsidR="00153AAA">
        <w:t xml:space="preserve">Processing and </w:t>
      </w:r>
      <w:r w:rsidR="00AF5843">
        <w:t>Exploration</w:t>
      </w:r>
    </w:p>
    <w:p w:rsidR="002A0FFE" w:rsidRPr="00084655" w:rsidRDefault="002A0FFE" w:rsidP="006820AE">
      <w:pPr>
        <w:pStyle w:val="Body"/>
      </w:pPr>
      <w:r w:rsidRPr="00084655">
        <w:t>Each part contains several exercises that are listed in a logical order. In order to support the learning process every exercise lists the relevant sections in the User Guide.</w:t>
      </w:r>
    </w:p>
    <w:p w:rsidR="002A0FFE" w:rsidRPr="00084655" w:rsidRDefault="002A0FFE" w:rsidP="006820AE">
      <w:pPr>
        <w:pStyle w:val="Body"/>
      </w:pPr>
      <w:r w:rsidRPr="00084655">
        <w:t xml:space="preserve">All tutorial data are available for downloading on </w:t>
      </w:r>
      <w:hyperlink r:id="rId137" w:history="1">
        <w:r w:rsidRPr="00084655">
          <w:rPr>
            <w:rStyle w:val="Hyperlink"/>
          </w:rPr>
          <w:t>www.specchio.ch</w:t>
        </w:r>
      </w:hyperlink>
      <w:r w:rsidRPr="00084655">
        <w:t>.</w:t>
      </w:r>
      <w:r w:rsidR="009D1966">
        <w:t xml:space="preserve"> </w:t>
      </w:r>
      <w:r w:rsidR="009D1966" w:rsidRPr="009D1966">
        <w:rPr>
          <w:rStyle w:val="DocActionChar"/>
        </w:rPr>
        <w:t>%%% Is this true? Wouldn’t it be a UOW test database, as below?</w:t>
      </w:r>
    </w:p>
    <w:p w:rsidR="002A0FFE" w:rsidRPr="00084655" w:rsidRDefault="002A0FFE" w:rsidP="006820AE">
      <w:pPr>
        <w:pStyle w:val="Body"/>
      </w:pPr>
      <w:r w:rsidRPr="00084655">
        <w:t>The test data sets used for the specific tutorial parts are explicitly specified at the start of the respective section.</w:t>
      </w:r>
    </w:p>
    <w:p w:rsidR="002A0FFE" w:rsidRDefault="002A0FFE" w:rsidP="009D1966">
      <w:pPr>
        <w:pStyle w:val="Heading2"/>
      </w:pPr>
      <w:bookmarkStart w:id="255" w:name="_Toc355280422"/>
      <w:r w:rsidRPr="00084655">
        <w:t>SPECCHIO Online Test Database</w:t>
      </w:r>
      <w:bookmarkEnd w:id="255"/>
    </w:p>
    <w:p w:rsidR="006820AE" w:rsidRPr="006820AE" w:rsidRDefault="006820AE" w:rsidP="006820AE">
      <w:pPr>
        <w:pStyle w:val="DocAction"/>
      </w:pPr>
      <w:r>
        <w:t xml:space="preserve">%%% </w:t>
      </w:r>
      <w:r w:rsidR="009D1966">
        <w:t>Will UOW</w:t>
      </w:r>
      <w:r>
        <w:t xml:space="preserve"> set up a test database for Users to learn the system?</w:t>
      </w:r>
    </w:p>
    <w:p w:rsidR="002A0FFE" w:rsidRPr="00084655" w:rsidRDefault="002A0FFE" w:rsidP="006820AE">
      <w:pPr>
        <w:pStyle w:val="Body"/>
      </w:pPr>
      <w:r w:rsidRPr="00084655">
        <w:t xml:space="preserve">Relevant section: </w:t>
      </w:r>
      <w:r w:rsidR="00B84CD6">
        <w:fldChar w:fldCharType="begin"/>
      </w:r>
      <w:r w:rsidR="00625CA9">
        <w:instrText xml:space="preserve"> </w:instrText>
      </w:r>
      <w:r w:rsidR="00567E0A">
        <w:instrText>REF</w:instrText>
      </w:r>
      <w:r w:rsidR="00625CA9">
        <w:instrText xml:space="preserve"> _Ref180396043 \r \h </w:instrText>
      </w:r>
      <w:r w:rsidR="00B84CD6">
        <w:fldChar w:fldCharType="separate"/>
      </w:r>
      <w:r w:rsidR="00CD22EF">
        <w:t>5.3</w:t>
      </w:r>
      <w:r w:rsidR="00B84CD6">
        <w:fldChar w:fldCharType="end"/>
      </w:r>
    </w:p>
    <w:p w:rsidR="002A0FFE" w:rsidRDefault="002A0FFE" w:rsidP="006820AE">
      <w:pPr>
        <w:pStyle w:val="Body"/>
      </w:pPr>
      <w:r w:rsidRPr="00084655">
        <w:t xml:space="preserve">An online test database is provided on db.specchio.ch. Please use this database for the tutorial exercise and all other tests you would like to carry out. </w:t>
      </w:r>
    </w:p>
    <w:p w:rsidR="009D1966" w:rsidRPr="00084655" w:rsidRDefault="009D1966" w:rsidP="009D1966">
      <w:pPr>
        <w:pStyle w:val="DocAction"/>
      </w:pPr>
      <w:r>
        <w:t>%%% What are the restrictions of such a database – e.g. does it support Publishing to ANDS? Is it cleaned out and reset on a regular basis so it remains usable? Who to contact if there’s a problem or you want it hosed out?</w:t>
      </w:r>
    </w:p>
    <w:p w:rsidR="002A0FFE" w:rsidRPr="00084655" w:rsidRDefault="002A0FFE" w:rsidP="006820AE">
      <w:pPr>
        <w:pStyle w:val="Body"/>
      </w:pPr>
      <w:r w:rsidRPr="00084655">
        <w:t>To change you database connection to the test database, select ‘Database‘-&gt;‘Connect to database’ from the main menu.</w:t>
      </w:r>
    </w:p>
    <w:p w:rsidR="00C448CA" w:rsidRDefault="002A0FFE" w:rsidP="006820AE">
      <w:pPr>
        <w:pStyle w:val="Body"/>
      </w:pPr>
      <w:r w:rsidRPr="00084655">
        <w:t xml:space="preserve">Connect to the test database by entering ‘specchio_test’ in the database connection dialog (cf. </w:t>
      </w:r>
      <w:fldSimple w:instr=" REF _Ref157227343 \h  \* MERGEFORMAT ">
        <w:r w:rsidR="00CD22EF" w:rsidRPr="00084655">
          <w:t xml:space="preserve">Figure </w:t>
        </w:r>
        <w:r w:rsidR="00CD22EF">
          <w:rPr>
            <w:noProof/>
          </w:rPr>
          <w:t>111</w:t>
        </w:r>
      </w:fldSimple>
      <w:r w:rsidRPr="00084655">
        <w:t>). Note that the user name and password you received when creating a SPECCHIO ac</w:t>
      </w:r>
      <w:r w:rsidR="00D51283">
        <w:t>count are</w:t>
      </w:r>
      <w:r w:rsidRPr="00084655">
        <w:t xml:space="preserve"> identical for both the productive and the test databases (specchio, resp. specchio_test).</w:t>
      </w:r>
      <w:r w:rsidR="009D1966">
        <w:t xml:space="preserve"> </w:t>
      </w:r>
      <w:r w:rsidR="009D1966" w:rsidRPr="009D1966">
        <w:rPr>
          <w:rStyle w:val="DocActionChar"/>
        </w:rPr>
        <w:t>%%% Really? Seems odd that the password would be the same? Why is this?</w:t>
      </w:r>
    </w:p>
    <w:p w:rsidR="002A0FFE" w:rsidRPr="00084655" w:rsidRDefault="00410FC7" w:rsidP="00EB49E0">
      <w:pPr>
        <w:pStyle w:val="Figure"/>
      </w:pPr>
      <w:r>
        <w:rPr>
          <w:lang w:val="en-AU"/>
        </w:rPr>
        <w:lastRenderedPageBreak/>
        <w:drawing>
          <wp:inline distT="0" distB="0" distL="0" distR="0">
            <wp:extent cx="2794000" cy="1961173"/>
            <wp:effectExtent l="2540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38"/>
                    <a:srcRect/>
                    <a:stretch>
                      <a:fillRect/>
                    </a:stretch>
                  </pic:blipFill>
                  <pic:spPr bwMode="auto">
                    <a:xfrm>
                      <a:off x="0" y="0"/>
                      <a:ext cx="2794000" cy="1961173"/>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256" w:name="_Ref157227343"/>
      <w:r w:rsidRPr="00084655">
        <w:t xml:space="preserve">Figure </w:t>
      </w:r>
      <w:r w:rsidR="00B84CD6">
        <w:fldChar w:fldCharType="begin"/>
      </w:r>
      <w:r w:rsidR="00FB7375">
        <w:instrText xml:space="preserve"> </w:instrText>
      </w:r>
      <w:r w:rsidR="00567E0A">
        <w:instrText>SEQ</w:instrText>
      </w:r>
      <w:r w:rsidR="00FB7375">
        <w:instrText xml:space="preserve"> Figure \* ARABIC </w:instrText>
      </w:r>
      <w:r w:rsidR="00B84CD6">
        <w:fldChar w:fldCharType="separate"/>
      </w:r>
      <w:r w:rsidR="00CD22EF">
        <w:rPr>
          <w:noProof/>
        </w:rPr>
        <w:t>111</w:t>
      </w:r>
      <w:r w:rsidR="00B84CD6">
        <w:rPr>
          <w:noProof/>
        </w:rPr>
        <w:fldChar w:fldCharType="end"/>
      </w:r>
      <w:bookmarkEnd w:id="256"/>
      <w:r w:rsidRPr="00084655">
        <w:t>: Connecting to the specchio_test database</w:t>
      </w:r>
    </w:p>
    <w:p w:rsidR="002A0FFE" w:rsidRPr="00084655" w:rsidRDefault="002A0FFE" w:rsidP="00A7583F">
      <w:pPr>
        <w:pStyle w:val="Heading3"/>
      </w:pPr>
      <w:bookmarkStart w:id="257" w:name="_Toc355280423"/>
      <w:r w:rsidRPr="00084655">
        <w:t>Creating Campaigns on the Test Database</w:t>
      </w:r>
      <w:bookmarkEnd w:id="257"/>
    </w:p>
    <w:p w:rsidR="006820AE" w:rsidRDefault="006820AE" w:rsidP="006820AE">
      <w:pPr>
        <w:pStyle w:val="DocAction"/>
      </w:pPr>
      <w:r>
        <w:t>%%% What conventions are going to be used in the UOW database? Should they be documented here? Will they be the same as Andy’s database conventions?</w:t>
      </w:r>
    </w:p>
    <w:p w:rsidR="002A0FFE" w:rsidRPr="00084655" w:rsidRDefault="002A0FFE" w:rsidP="006820AE">
      <w:pPr>
        <w:pStyle w:val="Body"/>
      </w:pPr>
      <w:r w:rsidRPr="00084655">
        <w:t>In order to keep things organised, always include your name in the campaign name by using the following template: &lt;your name&gt;_&lt;campaign name&gt;, e.g. Andy_veg_example. This will make it easier to find your campaigns in the Query Builder where you can see all campaigns of the other users as well</w:t>
      </w:r>
      <w:r w:rsidR="00D51283">
        <w:t xml:space="preserve"> (Note that the Query Browser includes a switch that will show only your own data)</w:t>
      </w:r>
      <w:r w:rsidRPr="00084655">
        <w:t>.</w:t>
      </w:r>
    </w:p>
    <w:p w:rsidR="002A0FFE" w:rsidRPr="00084655" w:rsidRDefault="002A0FFE" w:rsidP="00A7583F">
      <w:pPr>
        <w:pStyle w:val="Heading3"/>
      </w:pPr>
      <w:bookmarkStart w:id="258" w:name="_Toc355280424"/>
      <w:r w:rsidRPr="00084655">
        <w:t>Downloading Test Data Sets</w:t>
      </w:r>
      <w:bookmarkEnd w:id="258"/>
    </w:p>
    <w:p w:rsidR="006820AE" w:rsidRDefault="006820AE" w:rsidP="006820AE">
      <w:pPr>
        <w:pStyle w:val="DocAction"/>
      </w:pPr>
      <w:r>
        <w:t>%%% Do we want Users to download from here?</w:t>
      </w:r>
    </w:p>
    <w:p w:rsidR="002A0FFE" w:rsidRPr="00084655" w:rsidRDefault="002A0FFE" w:rsidP="006820AE">
      <w:pPr>
        <w:pStyle w:val="Body"/>
      </w:pPr>
      <w:r w:rsidRPr="00084655">
        <w:t xml:space="preserve">The data sets used in this tutorial are available on the internet: </w:t>
      </w:r>
      <w:hyperlink r:id="rId139" w:history="1">
        <w:r w:rsidRPr="00084655">
          <w:rPr>
            <w:rStyle w:val="Hyperlink"/>
          </w:rPr>
          <w:t>http://specchio.ch/tutorial_data.php</w:t>
        </w:r>
      </w:hyperlink>
      <w:r w:rsidRPr="00084655">
        <w:t>.</w:t>
      </w:r>
    </w:p>
    <w:p w:rsidR="002A0FFE" w:rsidRPr="00084655" w:rsidRDefault="002A0FFE" w:rsidP="006820AE">
      <w:pPr>
        <w:pStyle w:val="Body"/>
      </w:pPr>
      <w:r w:rsidRPr="00084655">
        <w:t>The following data sets are provided as ZIP archives:</w:t>
      </w:r>
    </w:p>
    <w:p w:rsidR="002A0FFE" w:rsidRPr="00084655" w:rsidRDefault="002A0FFE" w:rsidP="006820AE">
      <w:pPr>
        <w:pStyle w:val="Bullet"/>
      </w:pPr>
      <w:r w:rsidRPr="00084655">
        <w:t>vegetation_example.zip</w:t>
      </w:r>
    </w:p>
    <w:p w:rsidR="002A0FFE" w:rsidRPr="00084655" w:rsidRDefault="002A0FFE" w:rsidP="006820AE">
      <w:pPr>
        <w:pStyle w:val="Bullet"/>
      </w:pPr>
      <w:r w:rsidRPr="00084655">
        <w:t>ger_example.zip</w:t>
      </w:r>
    </w:p>
    <w:p w:rsidR="002A0FFE" w:rsidRPr="00084655" w:rsidRDefault="002A0FFE" w:rsidP="006820AE">
      <w:pPr>
        <w:pStyle w:val="Bullet"/>
      </w:pPr>
      <w:r w:rsidRPr="00084655">
        <w:t>gonio_example.zip</w:t>
      </w:r>
    </w:p>
    <w:p w:rsidR="002A0FFE" w:rsidRPr="00084655" w:rsidRDefault="002A0FFE" w:rsidP="006820AE">
      <w:pPr>
        <w:pStyle w:val="Body"/>
      </w:pPr>
      <w:r w:rsidRPr="00084655">
        <w:t>To download the ZIP files click on the links and select ‘Save to Disk’ in the</w:t>
      </w:r>
      <w:r w:rsidR="00D51283">
        <w:t xml:space="preserve"> web browser dialog (see</w:t>
      </w:r>
      <w:r w:rsidRPr="00084655">
        <w:t xml:space="preserve"> </w:t>
      </w:r>
      <w:r w:rsidR="00B84CD6">
        <w:fldChar w:fldCharType="begin"/>
      </w:r>
      <w:r w:rsidR="00625CA9">
        <w:instrText xml:space="preserve"> </w:instrText>
      </w:r>
      <w:r w:rsidR="00567E0A">
        <w:instrText>REF</w:instrText>
      </w:r>
      <w:r w:rsidR="00625CA9">
        <w:instrText xml:space="preserve"> _Ref180393511 \h </w:instrText>
      </w:r>
      <w:r w:rsidR="00B84CD6">
        <w:fldChar w:fldCharType="separate"/>
      </w:r>
      <w:r w:rsidR="00CD22EF" w:rsidRPr="00084655">
        <w:t xml:space="preserve">Figure </w:t>
      </w:r>
      <w:r w:rsidR="00CD22EF">
        <w:rPr>
          <w:noProof/>
        </w:rPr>
        <w:t>112</w:t>
      </w:r>
      <w:r w:rsidR="00B84CD6">
        <w:fldChar w:fldCharType="end"/>
      </w:r>
      <w:r w:rsidRPr="00084655">
        <w:t>).</w:t>
      </w:r>
    </w:p>
    <w:p w:rsidR="002A0FFE" w:rsidRPr="00084655" w:rsidRDefault="002A0FFE" w:rsidP="006820AE">
      <w:pPr>
        <w:pStyle w:val="Body"/>
      </w:pPr>
      <w:r w:rsidRPr="00084655">
        <w:t>Unzip the ZIP files to some working directory on your machine, e.g. create a new folder called ‘SPECCHIO_data’ and unzip all datasets into this directory.</w:t>
      </w:r>
    </w:p>
    <w:p w:rsidR="002A0FFE" w:rsidRPr="00084655" w:rsidRDefault="00410FC7" w:rsidP="00EB49E0">
      <w:pPr>
        <w:pStyle w:val="Figure"/>
      </w:pPr>
      <w:r>
        <w:rPr>
          <w:lang w:val="en-AU"/>
        </w:rPr>
        <w:lastRenderedPageBreak/>
        <w:drawing>
          <wp:inline distT="0" distB="0" distL="0" distR="0">
            <wp:extent cx="5567680" cy="1991360"/>
            <wp:effectExtent l="2540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40"/>
                    <a:srcRect/>
                    <a:stretch>
                      <a:fillRect/>
                    </a:stretch>
                  </pic:blipFill>
                  <pic:spPr bwMode="auto">
                    <a:xfrm>
                      <a:off x="0" y="0"/>
                      <a:ext cx="5567680" cy="1991360"/>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259" w:name="_Ref180393511"/>
      <w:r w:rsidRPr="00084655">
        <w:t xml:space="preserve">Figure </w:t>
      </w:r>
      <w:r w:rsidR="00B84CD6">
        <w:fldChar w:fldCharType="begin"/>
      </w:r>
      <w:r w:rsidR="00FB7375">
        <w:instrText xml:space="preserve"> </w:instrText>
      </w:r>
      <w:r w:rsidR="00567E0A">
        <w:instrText>SEQ</w:instrText>
      </w:r>
      <w:r w:rsidR="00FB7375">
        <w:instrText xml:space="preserve"> Figure \* ARABIC </w:instrText>
      </w:r>
      <w:r w:rsidR="00B84CD6">
        <w:fldChar w:fldCharType="separate"/>
      </w:r>
      <w:r w:rsidR="00CD22EF">
        <w:rPr>
          <w:noProof/>
        </w:rPr>
        <w:t>112</w:t>
      </w:r>
      <w:r w:rsidR="00B84CD6">
        <w:rPr>
          <w:noProof/>
        </w:rPr>
        <w:fldChar w:fldCharType="end"/>
      </w:r>
      <w:bookmarkEnd w:id="259"/>
      <w:r w:rsidRPr="00084655">
        <w:t>: Tutorial data download page</w:t>
      </w:r>
    </w:p>
    <w:p w:rsidR="002A0FFE" w:rsidRPr="00084655" w:rsidRDefault="002A0FFE" w:rsidP="00306258">
      <w:pPr>
        <w:pStyle w:val="Heading2"/>
      </w:pPr>
      <w:bookmarkStart w:id="260" w:name="_Toc355280425"/>
      <w:r w:rsidRPr="00084655">
        <w:t>Part 1: Loading, Editing and Retrieving Data</w:t>
      </w:r>
      <w:bookmarkEnd w:id="260"/>
    </w:p>
    <w:p w:rsidR="002A0FFE" w:rsidRPr="00084655" w:rsidRDefault="002A0FFE" w:rsidP="006820AE">
      <w:pPr>
        <w:pStyle w:val="Body"/>
      </w:pPr>
      <w:r w:rsidRPr="00084655">
        <w:t>Data set: Vegetation_example</w:t>
      </w:r>
    </w:p>
    <w:p w:rsidR="002A0FFE" w:rsidRPr="00084655" w:rsidRDefault="002A0FFE" w:rsidP="00A7583F">
      <w:pPr>
        <w:pStyle w:val="Heading3"/>
      </w:pPr>
      <w:bookmarkStart w:id="261" w:name="_Toc355280426"/>
      <w:r w:rsidRPr="00084655">
        <w:t>Examine the Folder and File Structure</w:t>
      </w:r>
      <w:bookmarkEnd w:id="261"/>
    </w:p>
    <w:p w:rsidR="002A0FFE" w:rsidRPr="00084655" w:rsidRDefault="002A0FFE" w:rsidP="006820AE">
      <w:pPr>
        <w:pStyle w:val="Body"/>
      </w:pPr>
      <w:r w:rsidRPr="00084655">
        <w:t xml:space="preserve">Relevant sections: </w:t>
      </w:r>
      <w:r w:rsidR="00B84CD6">
        <w:fldChar w:fldCharType="begin"/>
      </w:r>
      <w:r w:rsidR="00625CA9">
        <w:instrText xml:space="preserve"> </w:instrText>
      </w:r>
      <w:r w:rsidR="00567E0A">
        <w:instrText>REF</w:instrText>
      </w:r>
      <w:r w:rsidR="00625CA9">
        <w:instrText xml:space="preserve"> _Ref130789600 \r \h </w:instrText>
      </w:r>
      <w:r w:rsidR="00B84CD6">
        <w:fldChar w:fldCharType="separate"/>
      </w:r>
      <w:r w:rsidR="00CD22EF">
        <w:t>4.2</w:t>
      </w:r>
      <w:r w:rsidR="00B84CD6">
        <w:fldChar w:fldCharType="end"/>
      </w:r>
      <w:r w:rsidRPr="00084655">
        <w:t xml:space="preserve">, </w:t>
      </w:r>
      <w:r w:rsidR="00B84CD6">
        <w:fldChar w:fldCharType="begin"/>
      </w:r>
      <w:r w:rsidR="00625CA9">
        <w:instrText xml:space="preserve"> </w:instrText>
      </w:r>
      <w:r w:rsidR="00567E0A">
        <w:instrText>REF</w:instrText>
      </w:r>
      <w:r w:rsidR="00625CA9">
        <w:instrText xml:space="preserve"> _Ref180463872 \r \h </w:instrText>
      </w:r>
      <w:r w:rsidR="00B84CD6">
        <w:fldChar w:fldCharType="separate"/>
      </w:r>
      <w:r w:rsidR="00CD22EF">
        <w:t>4.3</w:t>
      </w:r>
      <w:r w:rsidR="00B84CD6">
        <w:fldChar w:fldCharType="end"/>
      </w:r>
    </w:p>
    <w:p w:rsidR="002A0FFE" w:rsidRPr="00084655" w:rsidRDefault="002A0FFE" w:rsidP="006820AE">
      <w:pPr>
        <w:pStyle w:val="Body"/>
      </w:pPr>
      <w:r w:rsidRPr="00084655">
        <w:t>Open a filing system window and browse the directory structure of the ‘Vegetation_example’ folder.</w:t>
      </w:r>
    </w:p>
    <w:p w:rsidR="002A0FFE" w:rsidRPr="00084655" w:rsidRDefault="002A0FFE" w:rsidP="006820AE">
      <w:pPr>
        <w:pStyle w:val="Body"/>
      </w:pPr>
      <w:r w:rsidRPr="00084655">
        <w:t xml:space="preserve">It contains three species folders: Blackfern, Cabbage tree and Lemonwood. Open each of these species folders and examine the contents of the site directories contained in them. Blackfern has only one sample site while Lemonwood and Cabbage tree have three resp. two. Also browse inside the site directories to find the ASD binary files (cf. </w:t>
      </w:r>
      <w:r w:rsidR="00B84CD6">
        <w:fldChar w:fldCharType="begin"/>
      </w:r>
      <w:r w:rsidR="00625CA9">
        <w:instrText xml:space="preserve"> </w:instrText>
      </w:r>
      <w:r w:rsidR="00567E0A">
        <w:instrText>REF</w:instrText>
      </w:r>
      <w:r w:rsidR="00625CA9">
        <w:instrText xml:space="preserve"> _Ref157226500 \h </w:instrText>
      </w:r>
      <w:r w:rsidR="00B84CD6">
        <w:fldChar w:fldCharType="separate"/>
      </w:r>
      <w:r w:rsidR="00CD22EF" w:rsidRPr="00084655">
        <w:t xml:space="preserve">Figure </w:t>
      </w:r>
      <w:r w:rsidR="00CD22EF">
        <w:rPr>
          <w:noProof/>
        </w:rPr>
        <w:t>113</w:t>
      </w:r>
      <w:r w:rsidR="00B84CD6">
        <w:fldChar w:fldCharType="end"/>
      </w:r>
      <w:r w:rsidRPr="00084655">
        <w:t>).</w:t>
      </w:r>
    </w:p>
    <w:p w:rsidR="002A0FFE" w:rsidRPr="00084655" w:rsidRDefault="00410FC7" w:rsidP="00EB49E0">
      <w:pPr>
        <w:pStyle w:val="Figure"/>
      </w:pPr>
      <w:r>
        <w:rPr>
          <w:lang w:val="en-AU"/>
        </w:rPr>
        <w:drawing>
          <wp:inline distT="0" distB="0" distL="0" distR="0">
            <wp:extent cx="3901440" cy="1473200"/>
            <wp:effectExtent l="25400" t="0" r="10160" b="0"/>
            <wp:docPr id="75" name="Picture 75" descr="FileStru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FileStructure"/>
                    <pic:cNvPicPr>
                      <a:picLocks noChangeAspect="1" noChangeArrowheads="1"/>
                    </pic:cNvPicPr>
                  </pic:nvPicPr>
                  <pic:blipFill>
                    <a:blip r:embed="rId23"/>
                    <a:srcRect/>
                    <a:stretch>
                      <a:fillRect/>
                    </a:stretch>
                  </pic:blipFill>
                  <pic:spPr bwMode="auto">
                    <a:xfrm>
                      <a:off x="0" y="0"/>
                      <a:ext cx="3901440" cy="1473200"/>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262" w:name="_Ref157226500"/>
      <w:r w:rsidRPr="00084655">
        <w:t xml:space="preserve">Figure </w:t>
      </w:r>
      <w:r w:rsidR="00B84CD6">
        <w:fldChar w:fldCharType="begin"/>
      </w:r>
      <w:r w:rsidR="00FB7375">
        <w:instrText xml:space="preserve"> </w:instrText>
      </w:r>
      <w:r w:rsidR="00567E0A">
        <w:instrText>SEQ</w:instrText>
      </w:r>
      <w:r w:rsidR="00FB7375">
        <w:instrText xml:space="preserve"> Figure \* ARABIC </w:instrText>
      </w:r>
      <w:r w:rsidR="00B84CD6">
        <w:fldChar w:fldCharType="separate"/>
      </w:r>
      <w:r w:rsidR="00CD22EF">
        <w:rPr>
          <w:noProof/>
        </w:rPr>
        <w:t>113</w:t>
      </w:r>
      <w:r w:rsidR="00B84CD6">
        <w:rPr>
          <w:noProof/>
        </w:rPr>
        <w:fldChar w:fldCharType="end"/>
      </w:r>
      <w:bookmarkEnd w:id="262"/>
      <w:r w:rsidRPr="00084655">
        <w:t>: Folder and file structure of the Vegetation_example campaign</w:t>
      </w:r>
    </w:p>
    <w:p w:rsidR="002A0FFE" w:rsidRPr="00084655" w:rsidRDefault="002A0FFE" w:rsidP="00A7583F">
      <w:pPr>
        <w:pStyle w:val="Heading3"/>
      </w:pPr>
      <w:bookmarkStart w:id="263" w:name="_Toc355280427"/>
      <w:r w:rsidRPr="00084655">
        <w:t>Creating a new Campaign and Loading the Spectra</w:t>
      </w:r>
      <w:bookmarkEnd w:id="263"/>
    </w:p>
    <w:p w:rsidR="002A0FFE" w:rsidRPr="00084655" w:rsidRDefault="002A0FFE" w:rsidP="006820AE">
      <w:pPr>
        <w:pStyle w:val="Body"/>
      </w:pPr>
      <w:r w:rsidRPr="00084655">
        <w:t xml:space="preserve">Relevant sections: </w:t>
      </w:r>
      <w:r w:rsidR="00B84CD6">
        <w:fldChar w:fldCharType="begin"/>
      </w:r>
      <w:r w:rsidR="00625CA9">
        <w:instrText xml:space="preserve"> </w:instrText>
      </w:r>
      <w:r w:rsidR="00567E0A">
        <w:instrText>REF</w:instrText>
      </w:r>
      <w:r w:rsidR="00625CA9">
        <w:instrText xml:space="preserve"> _Ref153711531 \r \h </w:instrText>
      </w:r>
      <w:r w:rsidR="00B84CD6">
        <w:fldChar w:fldCharType="separate"/>
      </w:r>
      <w:r w:rsidR="00CD22EF">
        <w:t>5.4</w:t>
      </w:r>
      <w:r w:rsidR="00B84CD6">
        <w:fldChar w:fldCharType="end"/>
      </w:r>
      <w:r w:rsidRPr="00084655">
        <w:t xml:space="preserve">, </w:t>
      </w:r>
      <w:r w:rsidR="00B84CD6">
        <w:fldChar w:fldCharType="begin"/>
      </w:r>
      <w:r w:rsidR="00625CA9">
        <w:instrText xml:space="preserve"> </w:instrText>
      </w:r>
      <w:r w:rsidR="00567E0A">
        <w:instrText>REF</w:instrText>
      </w:r>
      <w:r w:rsidR="00625CA9">
        <w:instrText xml:space="preserve"> _Ref153794251 \r \h </w:instrText>
      </w:r>
      <w:r w:rsidR="00B84CD6">
        <w:fldChar w:fldCharType="separate"/>
      </w:r>
      <w:r w:rsidR="00CD22EF">
        <w:t>6.2</w:t>
      </w:r>
      <w:r w:rsidR="00B84CD6">
        <w:fldChar w:fldCharType="end"/>
      </w:r>
    </w:p>
    <w:p w:rsidR="002A0FFE" w:rsidRPr="00084655" w:rsidRDefault="002A0FFE" w:rsidP="006820AE">
      <w:pPr>
        <w:pStyle w:val="Body"/>
      </w:pPr>
      <w:r w:rsidRPr="00084655">
        <w:t xml:space="preserve">Create a new campaign by selecting ‘Data Input ‘-&gt;‘Create new campaign’. In the new dialog, enter &lt;your name&gt;_veg_example as campaign name, e.g. ahueni_veg_example. Set the Main directory to the Vegetation example folder (cf. </w:t>
      </w:r>
      <w:r w:rsidR="00B84CD6">
        <w:fldChar w:fldCharType="begin"/>
      </w:r>
      <w:r w:rsidR="00625CA9">
        <w:instrText xml:space="preserve"> </w:instrText>
      </w:r>
      <w:r w:rsidR="00567E0A">
        <w:instrText>REF</w:instrText>
      </w:r>
      <w:r w:rsidR="00625CA9">
        <w:instrText xml:space="preserve"> _Ref157228148 \h </w:instrText>
      </w:r>
      <w:r w:rsidR="00B84CD6">
        <w:fldChar w:fldCharType="separate"/>
      </w:r>
      <w:r w:rsidR="00CD22EF" w:rsidRPr="00084655">
        <w:t xml:space="preserve">Figure </w:t>
      </w:r>
      <w:r w:rsidR="00CD22EF">
        <w:rPr>
          <w:noProof/>
        </w:rPr>
        <w:t>114</w:t>
      </w:r>
      <w:r w:rsidR="00B84CD6">
        <w:fldChar w:fldCharType="end"/>
      </w:r>
      <w:r w:rsidRPr="00084655">
        <w:t>).</w:t>
      </w:r>
    </w:p>
    <w:p w:rsidR="002A0FFE" w:rsidRPr="00084655" w:rsidRDefault="00410FC7" w:rsidP="00EB49E0">
      <w:pPr>
        <w:pStyle w:val="Figure"/>
      </w:pPr>
      <w:r>
        <w:rPr>
          <w:lang w:val="en-AU"/>
        </w:rPr>
        <w:lastRenderedPageBreak/>
        <w:drawing>
          <wp:inline distT="0" distB="0" distL="0" distR="0">
            <wp:extent cx="3332480" cy="1168400"/>
            <wp:effectExtent l="2540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41"/>
                    <a:srcRect/>
                    <a:stretch>
                      <a:fillRect/>
                    </a:stretch>
                  </pic:blipFill>
                  <pic:spPr bwMode="auto">
                    <a:xfrm>
                      <a:off x="0" y="0"/>
                      <a:ext cx="3332480" cy="1168400"/>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264" w:name="_Ref157228148"/>
      <w:r w:rsidRPr="00084655">
        <w:t xml:space="preserve">Figure </w:t>
      </w:r>
      <w:r w:rsidR="00B84CD6">
        <w:fldChar w:fldCharType="begin"/>
      </w:r>
      <w:r w:rsidR="00FB7375">
        <w:instrText xml:space="preserve"> </w:instrText>
      </w:r>
      <w:r w:rsidR="00567E0A">
        <w:instrText>SEQ</w:instrText>
      </w:r>
      <w:r w:rsidR="00FB7375">
        <w:instrText xml:space="preserve"> Figure \* ARABIC </w:instrText>
      </w:r>
      <w:r w:rsidR="00B84CD6">
        <w:fldChar w:fldCharType="separate"/>
      </w:r>
      <w:r w:rsidR="00CD22EF">
        <w:rPr>
          <w:noProof/>
        </w:rPr>
        <w:t>114</w:t>
      </w:r>
      <w:r w:rsidR="00B84CD6">
        <w:rPr>
          <w:noProof/>
        </w:rPr>
        <w:fldChar w:fldCharType="end"/>
      </w:r>
      <w:bookmarkEnd w:id="264"/>
      <w:r w:rsidRPr="00084655">
        <w:t>: Creation of a new campaign for the vegetation example</w:t>
      </w:r>
    </w:p>
    <w:p w:rsidR="002A0FFE" w:rsidRPr="00084655" w:rsidRDefault="002A0FFE" w:rsidP="006820AE">
      <w:pPr>
        <w:pStyle w:val="Body"/>
      </w:pPr>
      <w:r w:rsidRPr="00084655">
        <w:t xml:space="preserve">Press the create button and a message box should pop up informing about the successful creation of the campaign (cf. </w:t>
      </w:r>
      <w:r w:rsidR="00B84CD6">
        <w:fldChar w:fldCharType="begin"/>
      </w:r>
      <w:r w:rsidR="00625CA9">
        <w:instrText xml:space="preserve"> </w:instrText>
      </w:r>
      <w:r w:rsidR="00567E0A">
        <w:instrText>REF</w:instrText>
      </w:r>
      <w:r w:rsidR="00625CA9">
        <w:instrText xml:space="preserve"> _Ref180397127 \h </w:instrText>
      </w:r>
      <w:r w:rsidR="00B84CD6">
        <w:fldChar w:fldCharType="separate"/>
      </w:r>
      <w:r w:rsidR="00CD22EF" w:rsidRPr="00084655">
        <w:t xml:space="preserve">Figure </w:t>
      </w:r>
      <w:r w:rsidR="00CD22EF">
        <w:rPr>
          <w:noProof/>
        </w:rPr>
        <w:t>115</w:t>
      </w:r>
      <w:r w:rsidR="00B84CD6">
        <w:fldChar w:fldCharType="end"/>
      </w:r>
      <w:r w:rsidRPr="00084655">
        <w:t>).</w:t>
      </w:r>
    </w:p>
    <w:p w:rsidR="002A0FFE" w:rsidRPr="00084655" w:rsidRDefault="00410FC7" w:rsidP="00EB49E0">
      <w:pPr>
        <w:pStyle w:val="Figure"/>
      </w:pPr>
      <w:r>
        <w:rPr>
          <w:lang w:val="en-AU"/>
        </w:rPr>
        <w:drawing>
          <wp:inline distT="0" distB="0" distL="0" distR="0">
            <wp:extent cx="3383280" cy="1158240"/>
            <wp:effectExtent l="2540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42"/>
                    <a:srcRect/>
                    <a:stretch>
                      <a:fillRect/>
                    </a:stretch>
                  </pic:blipFill>
                  <pic:spPr bwMode="auto">
                    <a:xfrm>
                      <a:off x="0" y="0"/>
                      <a:ext cx="3383280" cy="1158240"/>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265" w:name="_Ref180397127"/>
      <w:bookmarkStart w:id="266" w:name="_Ref180397069"/>
      <w:r w:rsidRPr="00084655">
        <w:t xml:space="preserve">Figure </w:t>
      </w:r>
      <w:r w:rsidR="00B84CD6">
        <w:fldChar w:fldCharType="begin"/>
      </w:r>
      <w:r w:rsidR="00FB7375">
        <w:instrText xml:space="preserve"> </w:instrText>
      </w:r>
      <w:r w:rsidR="00567E0A">
        <w:instrText>SEQ</w:instrText>
      </w:r>
      <w:r w:rsidR="00FB7375">
        <w:instrText xml:space="preserve"> Figure \* ARABIC </w:instrText>
      </w:r>
      <w:r w:rsidR="00B84CD6">
        <w:fldChar w:fldCharType="separate"/>
      </w:r>
      <w:r w:rsidR="00CD22EF">
        <w:rPr>
          <w:noProof/>
        </w:rPr>
        <w:t>115</w:t>
      </w:r>
      <w:r w:rsidR="00B84CD6">
        <w:rPr>
          <w:noProof/>
        </w:rPr>
        <w:fldChar w:fldCharType="end"/>
      </w:r>
      <w:bookmarkEnd w:id="265"/>
      <w:r w:rsidRPr="00084655">
        <w:t>: Message box informing on successful</w:t>
      </w:r>
      <w:r w:rsidRPr="00084655">
        <w:rPr>
          <w:noProof/>
        </w:rPr>
        <w:t xml:space="preserve"> campaign creation</w:t>
      </w:r>
      <w:bookmarkEnd w:id="266"/>
    </w:p>
    <w:p w:rsidR="002A0FFE" w:rsidRPr="00084655" w:rsidRDefault="002A0FFE" w:rsidP="006820AE">
      <w:pPr>
        <w:pStyle w:val="Body"/>
      </w:pPr>
      <w:r w:rsidRPr="00084655">
        <w:t xml:space="preserve">Once the campaign has been created load the spectral data of your campaign by selecting ‘Data Input’-&gt;’Load campaign data’ and selecting the campaign you just created (cf. </w:t>
      </w:r>
      <w:r w:rsidR="00B84CD6">
        <w:fldChar w:fldCharType="begin"/>
      </w:r>
      <w:r w:rsidR="00625CA9">
        <w:instrText xml:space="preserve"> </w:instrText>
      </w:r>
      <w:r w:rsidR="00567E0A">
        <w:instrText>REF</w:instrText>
      </w:r>
      <w:r w:rsidR="00625CA9">
        <w:instrText xml:space="preserve"> _Ref180397288 \h </w:instrText>
      </w:r>
      <w:r w:rsidR="00B84CD6">
        <w:fldChar w:fldCharType="separate"/>
      </w:r>
      <w:r w:rsidR="00CD22EF" w:rsidRPr="00084655">
        <w:t xml:space="preserve">Figure </w:t>
      </w:r>
      <w:r w:rsidR="00CD22EF">
        <w:rPr>
          <w:noProof/>
        </w:rPr>
        <w:t>116</w:t>
      </w:r>
      <w:r w:rsidR="00B84CD6">
        <w:fldChar w:fldCharType="end"/>
      </w:r>
      <w:r w:rsidRPr="00084655">
        <w:t>).</w:t>
      </w:r>
    </w:p>
    <w:p w:rsidR="002A0FFE" w:rsidRPr="00084655" w:rsidRDefault="00410FC7" w:rsidP="00EB49E0">
      <w:pPr>
        <w:pStyle w:val="Figure"/>
      </w:pPr>
      <w:r>
        <w:rPr>
          <w:lang w:val="en-AU"/>
        </w:rPr>
        <w:drawing>
          <wp:inline distT="0" distB="0" distL="0" distR="0">
            <wp:extent cx="3444240" cy="1320800"/>
            <wp:effectExtent l="25400" t="0" r="1016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43"/>
                    <a:srcRect/>
                    <a:stretch>
                      <a:fillRect/>
                    </a:stretch>
                  </pic:blipFill>
                  <pic:spPr bwMode="auto">
                    <a:xfrm>
                      <a:off x="0" y="0"/>
                      <a:ext cx="3444240" cy="1320800"/>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267" w:name="_Ref180397288"/>
      <w:r w:rsidRPr="00084655">
        <w:t xml:space="preserve">Figure </w:t>
      </w:r>
      <w:r w:rsidR="00B84CD6">
        <w:fldChar w:fldCharType="begin"/>
      </w:r>
      <w:r w:rsidR="00FB7375">
        <w:instrText xml:space="preserve"> </w:instrText>
      </w:r>
      <w:r w:rsidR="00567E0A">
        <w:instrText>SEQ</w:instrText>
      </w:r>
      <w:r w:rsidR="00FB7375">
        <w:instrText xml:space="preserve"> Figure \* ARABIC </w:instrText>
      </w:r>
      <w:r w:rsidR="00B84CD6">
        <w:fldChar w:fldCharType="separate"/>
      </w:r>
      <w:r w:rsidR="00CD22EF">
        <w:rPr>
          <w:noProof/>
        </w:rPr>
        <w:t>116</w:t>
      </w:r>
      <w:r w:rsidR="00B84CD6">
        <w:rPr>
          <w:noProof/>
        </w:rPr>
        <w:fldChar w:fldCharType="end"/>
      </w:r>
      <w:bookmarkEnd w:id="267"/>
      <w:r w:rsidRPr="00084655">
        <w:t>: Loading spectral data into a campaign</w:t>
      </w:r>
    </w:p>
    <w:p w:rsidR="002A0FFE" w:rsidRPr="00084655" w:rsidRDefault="002A0FFE" w:rsidP="006820AE">
      <w:pPr>
        <w:pStyle w:val="Body"/>
      </w:pPr>
      <w:r w:rsidRPr="00084655">
        <w:t>A message box pop</w:t>
      </w:r>
      <w:r w:rsidR="00D51283">
        <w:t>s</w:t>
      </w:r>
      <w:r w:rsidRPr="00084655">
        <w:t xml:space="preserve"> up when the campaign has been loaded (cf. </w:t>
      </w:r>
      <w:r w:rsidR="00B84CD6">
        <w:fldChar w:fldCharType="begin"/>
      </w:r>
      <w:r w:rsidR="00625CA9">
        <w:instrText xml:space="preserve"> </w:instrText>
      </w:r>
      <w:r w:rsidR="00567E0A">
        <w:instrText>REF</w:instrText>
      </w:r>
      <w:r w:rsidR="00625CA9">
        <w:instrText xml:space="preserve"> _Ref180397501 \h </w:instrText>
      </w:r>
      <w:r w:rsidR="00B84CD6">
        <w:fldChar w:fldCharType="separate"/>
      </w:r>
      <w:r w:rsidR="00CD22EF" w:rsidRPr="00084655">
        <w:t xml:space="preserve">Figure </w:t>
      </w:r>
      <w:r w:rsidR="00CD22EF">
        <w:rPr>
          <w:noProof/>
        </w:rPr>
        <w:t>117</w:t>
      </w:r>
      <w:r w:rsidR="00B84CD6">
        <w:fldChar w:fldCharType="end"/>
      </w:r>
      <w:r w:rsidRPr="00084655">
        <w:t>). A total of 64 spectral files should now have been loaded into the database.</w:t>
      </w:r>
    </w:p>
    <w:p w:rsidR="002A0FFE" w:rsidRPr="00084655" w:rsidRDefault="00410FC7" w:rsidP="00EB49E0">
      <w:pPr>
        <w:pStyle w:val="Figure"/>
      </w:pPr>
      <w:r>
        <w:rPr>
          <w:lang w:val="en-AU"/>
        </w:rPr>
        <w:drawing>
          <wp:inline distT="0" distB="0" distL="0" distR="0">
            <wp:extent cx="2550160" cy="1158240"/>
            <wp:effectExtent l="2540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44"/>
                    <a:srcRect/>
                    <a:stretch>
                      <a:fillRect/>
                    </a:stretch>
                  </pic:blipFill>
                  <pic:spPr bwMode="auto">
                    <a:xfrm>
                      <a:off x="0" y="0"/>
                      <a:ext cx="2550160" cy="1158240"/>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268" w:name="_Ref180397501"/>
      <w:r w:rsidRPr="00084655">
        <w:t xml:space="preserve">Figure </w:t>
      </w:r>
      <w:r w:rsidR="00B84CD6">
        <w:fldChar w:fldCharType="begin"/>
      </w:r>
      <w:r w:rsidR="00FB7375">
        <w:instrText xml:space="preserve"> </w:instrText>
      </w:r>
      <w:r w:rsidR="00567E0A">
        <w:instrText>SEQ</w:instrText>
      </w:r>
      <w:r w:rsidR="00FB7375">
        <w:instrText xml:space="preserve"> Figure \* ARABIC </w:instrText>
      </w:r>
      <w:r w:rsidR="00B84CD6">
        <w:fldChar w:fldCharType="separate"/>
      </w:r>
      <w:r w:rsidR="00CD22EF">
        <w:rPr>
          <w:noProof/>
        </w:rPr>
        <w:t>117</w:t>
      </w:r>
      <w:r w:rsidR="00B84CD6">
        <w:rPr>
          <w:noProof/>
        </w:rPr>
        <w:fldChar w:fldCharType="end"/>
      </w:r>
      <w:bookmarkEnd w:id="268"/>
      <w:r w:rsidRPr="00084655">
        <w:t>: Message box showing the number of processed files during campaign loading</w:t>
      </w:r>
    </w:p>
    <w:p w:rsidR="002A0FFE" w:rsidRPr="00084655" w:rsidRDefault="002A0FFE" w:rsidP="00A7583F">
      <w:pPr>
        <w:pStyle w:val="Heading3"/>
      </w:pPr>
      <w:bookmarkStart w:id="269" w:name="_Ref157230477"/>
      <w:bookmarkStart w:id="270" w:name="_Toc355280428"/>
      <w:r w:rsidRPr="00084655">
        <w:t>Get to Know Your Data</w:t>
      </w:r>
      <w:bookmarkEnd w:id="269"/>
      <w:bookmarkEnd w:id="270"/>
    </w:p>
    <w:p w:rsidR="002A0FFE" w:rsidRPr="00084655" w:rsidRDefault="002A0FFE" w:rsidP="006820AE">
      <w:pPr>
        <w:pStyle w:val="Body"/>
      </w:pPr>
      <w:r w:rsidRPr="00084655">
        <w:t xml:space="preserve">Relevant section: </w:t>
      </w:r>
      <w:fldSimple w:instr=" REF _Ref153765394 \r \h  \* MERGEFORMAT ">
        <w:r w:rsidR="00CD22EF">
          <w:t>6.6</w:t>
        </w:r>
      </w:fldSimple>
    </w:p>
    <w:p w:rsidR="002A0FFE" w:rsidRPr="00084655" w:rsidRDefault="002A0FFE" w:rsidP="006820AE">
      <w:pPr>
        <w:pStyle w:val="Body"/>
      </w:pPr>
      <w:r w:rsidRPr="00084655">
        <w:lastRenderedPageBreak/>
        <w:t xml:space="preserve">Your data are now ready to be visualised and exported. Open the Query Builder by selecting ‘Data </w:t>
      </w:r>
      <w:r w:rsidR="005A3762">
        <w:t xml:space="preserve">Processing &amp; </w:t>
      </w:r>
      <w:r w:rsidRPr="00084655">
        <w:t>Output’-&gt;’Build query’. In the Spectral Data Browser (the tree like display on the left side of the dialog) select your campaign</w:t>
      </w:r>
      <w:r w:rsidR="005A3762">
        <w:t xml:space="preserve"> (tick the box ‘Show only my data’ to restrict the displayed campaigns to your own)</w:t>
      </w:r>
      <w:r w:rsidRPr="00084655">
        <w:t xml:space="preserve"> and explore the structure. Note that the database has stored the hierarchical structure of the campaign folder and displays it accordingly (cf. </w:t>
      </w:r>
      <w:fldSimple w:instr=" REF _Ref157229357 \h  \* MERGEFORMAT ">
        <w:r w:rsidR="00CD22EF" w:rsidRPr="00084655">
          <w:t xml:space="preserve">Figure </w:t>
        </w:r>
        <w:r w:rsidR="00CD22EF">
          <w:rPr>
            <w:noProof/>
          </w:rPr>
          <w:t>118</w:t>
        </w:r>
      </w:fldSimple>
      <w:r w:rsidRPr="00084655">
        <w:t>). Also note that as you click around the tree (selecting folders or files) the SQL query and the number of resulting rows on the right side are updated simultaneously. You can also use Ctrl and Shift keys to do multiple selections.</w:t>
      </w:r>
    </w:p>
    <w:p w:rsidR="002A0FFE" w:rsidRPr="00084655" w:rsidRDefault="002A0FFE" w:rsidP="006820AE">
      <w:pPr>
        <w:pStyle w:val="Body"/>
      </w:pPr>
      <w:r w:rsidRPr="00084655">
        <w:t xml:space="preserve">Now select the first 6 spectra of the Blackfern, site1, (the number of resulting rows should be 6) and click on ‘Show report’. A new window will appear looking similar to </w:t>
      </w:r>
      <w:fldSimple w:instr=" REF _Ref157230003 \h  \* MERGEFORMAT ">
        <w:r w:rsidR="00CD22EF" w:rsidRPr="00084655">
          <w:t xml:space="preserve">Figure </w:t>
        </w:r>
        <w:r w:rsidR="00CD22EF">
          <w:rPr>
            <w:noProof/>
          </w:rPr>
          <w:t>119</w:t>
        </w:r>
      </w:fldSimple>
      <w:r w:rsidRPr="00084655">
        <w:t>. Note that a scrollable list containing the metadata is associated with every spectrum. Have a look at the metadata and note the data filled in automatically: filename, capture date, spatial position, measurement unit, sensor name, number of spectral channels, instrument name, owner and serial number.</w:t>
      </w:r>
    </w:p>
    <w:p w:rsidR="002A0FFE" w:rsidRPr="00084655" w:rsidRDefault="002A0FFE" w:rsidP="006820AE">
      <w:pPr>
        <w:pStyle w:val="Body"/>
      </w:pPr>
      <w:r w:rsidRPr="00084655">
        <w:t>The strong noise in the water bands is due to the generally high humidity found in New Zealand (maritime climate coupled with high yearly rainfall (up to 10 metres in Fjordland)).</w:t>
      </w:r>
    </w:p>
    <w:p w:rsidR="002A0FFE" w:rsidRPr="00084655" w:rsidRDefault="00410FC7" w:rsidP="00EB49E0">
      <w:pPr>
        <w:pStyle w:val="Figure"/>
      </w:pPr>
      <w:r>
        <w:rPr>
          <w:lang w:val="en-AU"/>
        </w:rPr>
        <w:drawing>
          <wp:inline distT="0" distB="0" distL="0" distR="0">
            <wp:extent cx="1615440" cy="2611120"/>
            <wp:effectExtent l="25400" t="0" r="1016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45"/>
                    <a:srcRect/>
                    <a:stretch>
                      <a:fillRect/>
                    </a:stretch>
                  </pic:blipFill>
                  <pic:spPr bwMode="auto">
                    <a:xfrm>
                      <a:off x="0" y="0"/>
                      <a:ext cx="1615440" cy="2611120"/>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271" w:name="_Ref157229357"/>
      <w:r w:rsidRPr="00084655">
        <w:t xml:space="preserve">Figure </w:t>
      </w:r>
      <w:r w:rsidR="00B84CD6">
        <w:fldChar w:fldCharType="begin"/>
      </w:r>
      <w:r w:rsidR="00FB7375">
        <w:instrText xml:space="preserve"> </w:instrText>
      </w:r>
      <w:r w:rsidR="00567E0A">
        <w:instrText>SEQ</w:instrText>
      </w:r>
      <w:r w:rsidR="00FB7375">
        <w:instrText xml:space="preserve"> Figure \* ARABIC </w:instrText>
      </w:r>
      <w:r w:rsidR="00B84CD6">
        <w:fldChar w:fldCharType="separate"/>
      </w:r>
      <w:r w:rsidR="00CD22EF">
        <w:rPr>
          <w:noProof/>
        </w:rPr>
        <w:t>118</w:t>
      </w:r>
      <w:r w:rsidR="00B84CD6">
        <w:rPr>
          <w:noProof/>
        </w:rPr>
        <w:fldChar w:fldCharType="end"/>
      </w:r>
      <w:bookmarkEnd w:id="271"/>
      <w:r w:rsidRPr="00084655">
        <w:t>: Vegetation example campaign shown in the Spectral Data Browser of the Query Builder</w:t>
      </w:r>
    </w:p>
    <w:p w:rsidR="002A0FFE" w:rsidRPr="00084655" w:rsidRDefault="006A3C4B" w:rsidP="00EB49E0">
      <w:pPr>
        <w:pStyle w:val="Figure"/>
      </w:pPr>
      <w:r>
        <w:rPr>
          <w:lang w:val="en-AU"/>
        </w:rPr>
        <w:drawing>
          <wp:inline distT="0" distB="0" distL="0" distR="0">
            <wp:extent cx="5580380" cy="1426157"/>
            <wp:effectExtent l="25400" t="0" r="7620" b="0"/>
            <wp:docPr id="2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6"/>
                    <a:srcRect/>
                    <a:stretch>
                      <a:fillRect/>
                    </a:stretch>
                  </pic:blipFill>
                  <pic:spPr bwMode="auto">
                    <a:xfrm>
                      <a:off x="0" y="0"/>
                      <a:ext cx="5580380" cy="1426157"/>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272" w:name="_Ref157230003"/>
      <w:r w:rsidRPr="00084655">
        <w:t xml:space="preserve">Figure </w:t>
      </w:r>
      <w:r w:rsidR="00B84CD6">
        <w:fldChar w:fldCharType="begin"/>
      </w:r>
      <w:r w:rsidR="00FB7375">
        <w:instrText xml:space="preserve"> </w:instrText>
      </w:r>
      <w:r w:rsidR="00567E0A">
        <w:instrText>SEQ</w:instrText>
      </w:r>
      <w:r w:rsidR="00FB7375">
        <w:instrText xml:space="preserve"> Figure \* ARABIC </w:instrText>
      </w:r>
      <w:r w:rsidR="00B84CD6">
        <w:fldChar w:fldCharType="separate"/>
      </w:r>
      <w:r w:rsidR="00CD22EF">
        <w:rPr>
          <w:noProof/>
        </w:rPr>
        <w:t>119</w:t>
      </w:r>
      <w:r w:rsidR="00B84CD6">
        <w:rPr>
          <w:noProof/>
        </w:rPr>
        <w:fldChar w:fldCharType="end"/>
      </w:r>
      <w:bookmarkEnd w:id="272"/>
      <w:r w:rsidRPr="00084655">
        <w:t>: Part of the report on Blackfern spectra</w:t>
      </w:r>
    </w:p>
    <w:p w:rsidR="002A0FFE" w:rsidRPr="00084655" w:rsidRDefault="002A0FFE" w:rsidP="00A7583F">
      <w:pPr>
        <w:pStyle w:val="Heading3"/>
      </w:pPr>
      <w:bookmarkStart w:id="273" w:name="_Ref180463132"/>
      <w:bookmarkStart w:id="274" w:name="_Toc355280429"/>
      <w:r w:rsidRPr="00084655">
        <w:lastRenderedPageBreak/>
        <w:t>Exporting Data to CSV</w:t>
      </w:r>
      <w:bookmarkEnd w:id="273"/>
      <w:bookmarkEnd w:id="274"/>
    </w:p>
    <w:p w:rsidR="002A0FFE" w:rsidRPr="00084655" w:rsidRDefault="002A0FFE" w:rsidP="006820AE">
      <w:pPr>
        <w:pStyle w:val="Body"/>
      </w:pPr>
      <w:r w:rsidRPr="00084655">
        <w:t xml:space="preserve">Relevant sections: </w:t>
      </w:r>
      <w:fldSimple w:instr=" REF _Ref153765394 \r \h  \* MERGEFORMAT ">
        <w:r w:rsidR="00CD22EF">
          <w:t>6.6</w:t>
        </w:r>
      </w:fldSimple>
      <w:r w:rsidRPr="00084655">
        <w:t xml:space="preserve">, </w:t>
      </w:r>
      <w:fldSimple w:instr=" REF _Ref157230540 \r \h  \* MERGEFORMAT ">
        <w:r w:rsidR="00CD22EF">
          <w:t>7.4</w:t>
        </w:r>
      </w:fldSimple>
    </w:p>
    <w:p w:rsidR="002A0FFE" w:rsidRPr="00084655" w:rsidRDefault="002A0FFE" w:rsidP="006820AE">
      <w:pPr>
        <w:pStyle w:val="Body"/>
      </w:pPr>
      <w:r w:rsidRPr="00084655">
        <w:t xml:space="preserve">Select File Export in the Query Builder (first select some data as described in </w:t>
      </w:r>
      <w:fldSimple w:instr=" REF _Ref157230477 \r \h  \* MERGEFORMAT ">
        <w:r w:rsidR="00CD22EF">
          <w:t>12.2.3</w:t>
        </w:r>
      </w:fldSimple>
      <w:r w:rsidRPr="00084655">
        <w:t xml:space="preserve">). Specify CSV as file format, an output directory (use the Browse button to select a directory) and a base filename and then press ‘OK’ (cf. </w:t>
      </w:r>
      <w:fldSimple w:instr=" REF _Ref180461994 \h  \* MERGEFORMAT ">
        <w:r w:rsidR="00CD22EF" w:rsidRPr="00084655">
          <w:t xml:space="preserve">Figure </w:t>
        </w:r>
        <w:r w:rsidR="00CD22EF">
          <w:rPr>
            <w:noProof/>
          </w:rPr>
          <w:t>120</w:t>
        </w:r>
      </w:fldSimple>
      <w:r w:rsidRPr="00084655">
        <w:t xml:space="preserve">) (see also </w:t>
      </w:r>
      <w:fldSimple w:instr=" REF _Ref157230540 \r \h  \* MERGEFORMAT ">
        <w:r w:rsidR="00CD22EF">
          <w:t>7.4</w:t>
        </w:r>
      </w:fldSimple>
      <w:r w:rsidRPr="00084655">
        <w:t>).</w:t>
      </w:r>
    </w:p>
    <w:p w:rsidR="002A0FFE" w:rsidRPr="00084655" w:rsidRDefault="00410FC7" w:rsidP="00EB49E0">
      <w:pPr>
        <w:pStyle w:val="Figure"/>
      </w:pPr>
      <w:r>
        <w:rPr>
          <w:lang w:val="en-AU"/>
        </w:rPr>
        <w:drawing>
          <wp:inline distT="0" distB="0" distL="0" distR="0">
            <wp:extent cx="5577840" cy="2275840"/>
            <wp:effectExtent l="25400" t="0" r="1016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78"/>
                    <a:srcRect/>
                    <a:stretch>
                      <a:fillRect/>
                    </a:stretch>
                  </pic:blipFill>
                  <pic:spPr bwMode="auto">
                    <a:xfrm>
                      <a:off x="0" y="0"/>
                      <a:ext cx="5577840" cy="2275840"/>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275" w:name="_Ref180461994"/>
      <w:r w:rsidRPr="00084655">
        <w:t xml:space="preserve">Figure </w:t>
      </w:r>
      <w:r w:rsidR="00B84CD6">
        <w:fldChar w:fldCharType="begin"/>
      </w:r>
      <w:r w:rsidR="00FB7375">
        <w:instrText xml:space="preserve"> </w:instrText>
      </w:r>
      <w:r w:rsidR="00567E0A">
        <w:instrText>SEQ</w:instrText>
      </w:r>
      <w:r w:rsidR="00FB7375">
        <w:instrText xml:space="preserve"> Figure \* ARABIC </w:instrText>
      </w:r>
      <w:r w:rsidR="00B84CD6">
        <w:fldChar w:fldCharType="separate"/>
      </w:r>
      <w:r w:rsidR="00CD22EF">
        <w:rPr>
          <w:noProof/>
        </w:rPr>
        <w:t>120</w:t>
      </w:r>
      <w:r w:rsidR="00B84CD6">
        <w:rPr>
          <w:noProof/>
        </w:rPr>
        <w:fldChar w:fldCharType="end"/>
      </w:r>
      <w:bookmarkEnd w:id="275"/>
      <w:r w:rsidRPr="00084655">
        <w:t>: File export dialog</w:t>
      </w:r>
    </w:p>
    <w:p w:rsidR="002A0FFE" w:rsidRPr="00084655" w:rsidRDefault="002A0FFE" w:rsidP="00EB49E0">
      <w:pPr>
        <w:pStyle w:val="Figure"/>
      </w:pPr>
      <w:r w:rsidRPr="00084655">
        <w:t>A message box will appear once the export is finished.</w:t>
      </w:r>
    </w:p>
    <w:p w:rsidR="002A0FFE" w:rsidRPr="00084655" w:rsidRDefault="002A0FFE" w:rsidP="00EB49E0">
      <w:pPr>
        <w:pStyle w:val="Figure"/>
      </w:pPr>
      <w:r w:rsidRPr="00084655">
        <w:t xml:space="preserve">Use your file system browser to have a look at the output file that has been written into the output directory you specified (cf. </w:t>
      </w:r>
      <w:fldSimple w:instr=" REF _Ref180462512 \h  \* MERGEFORMAT ">
        <w:r w:rsidR="00CD22EF" w:rsidRPr="00084655">
          <w:t xml:space="preserve">Figure </w:t>
        </w:r>
        <w:r w:rsidR="00CD22EF">
          <w:t>121</w:t>
        </w:r>
      </w:fldSimple>
      <w:r w:rsidRPr="00084655">
        <w:t>). The file name is partly auto-generated and includes the following parts:</w:t>
      </w:r>
    </w:p>
    <w:p w:rsidR="002A0FFE" w:rsidRPr="00084655" w:rsidRDefault="002A0FFE" w:rsidP="006820AE">
      <w:pPr>
        <w:pStyle w:val="Bullet"/>
      </w:pPr>
      <w:r w:rsidRPr="00084655">
        <w:t>blackfern: the base name you specified</w:t>
      </w:r>
    </w:p>
    <w:p w:rsidR="002A0FFE" w:rsidRPr="00084655" w:rsidRDefault="002A0FFE" w:rsidP="006820AE">
      <w:pPr>
        <w:pStyle w:val="Bullet"/>
      </w:pPr>
      <w:r w:rsidRPr="00084655">
        <w:t xml:space="preserve">INR_ASD: name of the instrument used to sample the data </w:t>
      </w:r>
    </w:p>
    <w:p w:rsidR="008756B5" w:rsidRDefault="008756B5" w:rsidP="006820AE">
      <w:pPr>
        <w:pStyle w:val="Bullet"/>
      </w:pPr>
      <w:r>
        <w:t>ASD FS FR-3: the sensor type</w:t>
      </w:r>
    </w:p>
    <w:p w:rsidR="002A0FFE" w:rsidRPr="00084655" w:rsidRDefault="008756B5" w:rsidP="00EB49E0">
      <w:pPr>
        <w:pStyle w:val="Figure"/>
      </w:pPr>
      <w:r>
        <w:rPr>
          <w:lang w:val="en-AU"/>
        </w:rPr>
        <w:drawing>
          <wp:inline distT="0" distB="0" distL="0" distR="0">
            <wp:extent cx="2334260" cy="320064"/>
            <wp:effectExtent l="25400" t="0" r="2540" b="0"/>
            <wp:docPr id="3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7"/>
                    <a:srcRect/>
                    <a:stretch>
                      <a:fillRect/>
                    </a:stretch>
                  </pic:blipFill>
                  <pic:spPr bwMode="auto">
                    <a:xfrm>
                      <a:off x="0" y="0"/>
                      <a:ext cx="2337022" cy="320443"/>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276" w:name="_Ref180462512"/>
      <w:r w:rsidRPr="00084655">
        <w:t xml:space="preserve">Figure </w:t>
      </w:r>
      <w:r w:rsidR="00B84CD6">
        <w:fldChar w:fldCharType="begin"/>
      </w:r>
      <w:r w:rsidR="00FB7375">
        <w:instrText xml:space="preserve"> </w:instrText>
      </w:r>
      <w:r w:rsidR="00567E0A">
        <w:instrText>SEQ</w:instrText>
      </w:r>
      <w:r w:rsidR="00FB7375">
        <w:instrText xml:space="preserve"> Figure \* ARABIC </w:instrText>
      </w:r>
      <w:r w:rsidR="00B84CD6">
        <w:fldChar w:fldCharType="separate"/>
      </w:r>
      <w:r w:rsidR="00CD22EF">
        <w:rPr>
          <w:noProof/>
        </w:rPr>
        <w:t>121</w:t>
      </w:r>
      <w:r w:rsidR="00B84CD6">
        <w:rPr>
          <w:noProof/>
        </w:rPr>
        <w:fldChar w:fldCharType="end"/>
      </w:r>
      <w:bookmarkEnd w:id="276"/>
      <w:r w:rsidRPr="00084655">
        <w:t>: Exported CSV file</w:t>
      </w:r>
    </w:p>
    <w:p w:rsidR="002A0FFE" w:rsidRPr="00084655" w:rsidRDefault="002A0FFE" w:rsidP="006820AE">
      <w:pPr>
        <w:pStyle w:val="Body"/>
      </w:pPr>
      <w:r w:rsidRPr="00084655">
        <w:t xml:space="preserve">CSV files can be conveniently loaded into spreadsheet and statistics applications. Alternatively you can view them in a text editor. </w:t>
      </w:r>
    </w:p>
    <w:p w:rsidR="002A0FFE" w:rsidRPr="00084655" w:rsidRDefault="002A0FFE" w:rsidP="006820AE">
      <w:pPr>
        <w:pStyle w:val="Body"/>
      </w:pPr>
      <w:r w:rsidRPr="00084655">
        <w:t>CSV files can be split into header and body</w:t>
      </w:r>
      <w:r w:rsidR="007B7944">
        <w:t>,</w:t>
      </w:r>
      <w:r w:rsidRPr="00084655">
        <w:t xml:space="preserve"> where the header contains all metadata and the body consists of the channel and spectral information. </w:t>
      </w:r>
    </w:p>
    <w:p w:rsidR="002A0FFE" w:rsidRPr="00084655" w:rsidRDefault="00B84CD6" w:rsidP="006820AE">
      <w:pPr>
        <w:pStyle w:val="Body"/>
      </w:pPr>
      <w:fldSimple w:instr=" REF _Ref157231403 \h  \* MERGEFORMAT ">
        <w:r w:rsidR="00CD22EF" w:rsidRPr="00084655">
          <w:t xml:space="preserve">Figure </w:t>
        </w:r>
        <w:r w:rsidR="00CD22EF">
          <w:rPr>
            <w:noProof/>
          </w:rPr>
          <w:t>122</w:t>
        </w:r>
      </w:fldSimple>
      <w:r w:rsidR="002A0FFE" w:rsidRPr="00084655">
        <w:t xml:space="preserve"> shows a spectral plot of the first six Blackfern spectra in Micr</w:t>
      </w:r>
      <w:r w:rsidR="007B7944">
        <w:t>osoft Excel. The first column contains</w:t>
      </w:r>
      <w:r w:rsidR="002A0FFE" w:rsidRPr="00084655">
        <w:t xml:space="preserve"> the central wavelength of the </w:t>
      </w:r>
      <w:r w:rsidR="007B7944">
        <w:t>bands</w:t>
      </w:r>
      <w:r w:rsidR="002A0FFE" w:rsidRPr="00084655">
        <w:t xml:space="preserve"> in nanometres.</w:t>
      </w:r>
    </w:p>
    <w:p w:rsidR="002A0FFE" w:rsidRPr="00084655" w:rsidRDefault="00410FC7" w:rsidP="00EB49E0">
      <w:pPr>
        <w:pStyle w:val="Figure"/>
      </w:pPr>
      <w:r>
        <w:rPr>
          <w:lang w:val="en-AU"/>
        </w:rPr>
        <w:lastRenderedPageBreak/>
        <w:drawing>
          <wp:inline distT="0" distB="0" distL="0" distR="0">
            <wp:extent cx="3982720" cy="2164080"/>
            <wp:effectExtent l="25400" t="0" r="508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48"/>
                    <a:srcRect/>
                    <a:stretch>
                      <a:fillRect/>
                    </a:stretch>
                  </pic:blipFill>
                  <pic:spPr bwMode="auto">
                    <a:xfrm>
                      <a:off x="0" y="0"/>
                      <a:ext cx="3982720" cy="2164080"/>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277" w:name="_Ref157231403"/>
      <w:r w:rsidRPr="00084655">
        <w:t xml:space="preserve">Figure </w:t>
      </w:r>
      <w:r w:rsidR="00B84CD6">
        <w:fldChar w:fldCharType="begin"/>
      </w:r>
      <w:r w:rsidR="00FB7375">
        <w:instrText xml:space="preserve"> </w:instrText>
      </w:r>
      <w:r w:rsidR="00567E0A">
        <w:instrText>SEQ</w:instrText>
      </w:r>
      <w:r w:rsidR="00FB7375">
        <w:instrText xml:space="preserve"> Figure \* ARABIC </w:instrText>
      </w:r>
      <w:r w:rsidR="00B84CD6">
        <w:fldChar w:fldCharType="separate"/>
      </w:r>
      <w:r w:rsidR="00CD22EF">
        <w:rPr>
          <w:noProof/>
        </w:rPr>
        <w:t>122</w:t>
      </w:r>
      <w:r w:rsidR="00B84CD6">
        <w:rPr>
          <w:noProof/>
        </w:rPr>
        <w:fldChar w:fldCharType="end"/>
      </w:r>
      <w:bookmarkEnd w:id="277"/>
      <w:r w:rsidRPr="00084655">
        <w:t>: Example of a spectral (XY) plot in Microsoft Excel</w:t>
      </w:r>
    </w:p>
    <w:p w:rsidR="002A0FFE" w:rsidRPr="00084655" w:rsidRDefault="002A0FFE" w:rsidP="00A7583F">
      <w:pPr>
        <w:pStyle w:val="Heading3"/>
      </w:pPr>
      <w:bookmarkStart w:id="278" w:name="_Toc355280430"/>
      <w:r w:rsidRPr="00084655">
        <w:t>Exporting Data to ENVI Spectral Libraries</w:t>
      </w:r>
      <w:bookmarkEnd w:id="278"/>
    </w:p>
    <w:p w:rsidR="002A0FFE" w:rsidRPr="00084655" w:rsidRDefault="002A0FFE" w:rsidP="006820AE">
      <w:pPr>
        <w:pStyle w:val="Body"/>
      </w:pPr>
      <w:r w:rsidRPr="00084655">
        <w:t xml:space="preserve">Relevant sections: </w:t>
      </w:r>
      <w:fldSimple w:instr=" REF _Ref153765394 \r \h  \* MERGEFORMAT ">
        <w:r w:rsidR="00CD22EF">
          <w:t>6.6</w:t>
        </w:r>
      </w:fldSimple>
      <w:r w:rsidRPr="00084655">
        <w:t xml:space="preserve">, </w:t>
      </w:r>
      <w:fldSimple w:instr=" REF _Ref157230540 \r \h  \* MERGEFORMAT ">
        <w:r w:rsidR="00CD22EF">
          <w:t>7.4</w:t>
        </w:r>
      </w:fldSimple>
    </w:p>
    <w:p w:rsidR="002A0FFE" w:rsidRPr="00084655" w:rsidRDefault="002A0FFE" w:rsidP="006820AE">
      <w:pPr>
        <w:pStyle w:val="Note"/>
      </w:pPr>
      <w:r w:rsidRPr="006820AE">
        <w:t>Note</w:t>
      </w:r>
      <w:r w:rsidR="006820AE" w:rsidRPr="006820AE">
        <w:tab/>
        <w:t>T</w:t>
      </w:r>
      <w:r w:rsidRPr="006820AE">
        <w:t>his exercise assumes that you have access to ENVI. If this is not the case you may skip</w:t>
      </w:r>
      <w:r w:rsidRPr="00084655">
        <w:t xml:space="preserve"> it.</w:t>
      </w:r>
    </w:p>
    <w:p w:rsidR="002A0FFE" w:rsidRPr="00084655" w:rsidRDefault="002A0FFE" w:rsidP="006820AE">
      <w:pPr>
        <w:pStyle w:val="Body"/>
      </w:pPr>
      <w:r w:rsidRPr="00084655">
        <w:t xml:space="preserve">As a first step repeat the process of file exporting as described for CSV Files in </w:t>
      </w:r>
      <w:r w:rsidR="00B84CD6">
        <w:fldChar w:fldCharType="begin"/>
      </w:r>
      <w:r w:rsidR="00625CA9">
        <w:instrText xml:space="preserve"> </w:instrText>
      </w:r>
      <w:r w:rsidR="00567E0A">
        <w:instrText>REF</w:instrText>
      </w:r>
      <w:r w:rsidR="00625CA9">
        <w:instrText xml:space="preserve"> _Ref180463132 \r \h </w:instrText>
      </w:r>
      <w:r w:rsidR="00B84CD6">
        <w:fldChar w:fldCharType="separate"/>
      </w:r>
      <w:r w:rsidR="00CD22EF">
        <w:t>12.2.4</w:t>
      </w:r>
      <w:r w:rsidR="00B84CD6">
        <w:fldChar w:fldCharType="end"/>
      </w:r>
      <w:r w:rsidRPr="00084655">
        <w:t xml:space="preserve"> but change the file format to ENVI SLB.</w:t>
      </w:r>
    </w:p>
    <w:p w:rsidR="002A0FFE" w:rsidRPr="00084655" w:rsidRDefault="002A0FFE" w:rsidP="006820AE">
      <w:pPr>
        <w:pStyle w:val="Body"/>
      </w:pPr>
      <w:r w:rsidRPr="00084655">
        <w:t>To ope</w:t>
      </w:r>
      <w:r w:rsidR="00FC20CD">
        <w:t>n SLB files in ENVI, start ENVI</w:t>
      </w:r>
      <w:r w:rsidRPr="00084655">
        <w:t xml:space="preserve"> </w:t>
      </w:r>
      <w:r w:rsidR="00FC20CD">
        <w:t xml:space="preserve">and </w:t>
      </w:r>
      <w:r w:rsidRPr="00084655">
        <w:t xml:space="preserve">select ‘Spectral’-&gt;’Spectral Libraries’-&gt;Spectral Library Viewer’. Specify an input file by selecting the .slb file (cf. </w:t>
      </w:r>
      <w:r w:rsidR="00B84CD6">
        <w:fldChar w:fldCharType="begin"/>
      </w:r>
      <w:r w:rsidR="00625CA9">
        <w:instrText xml:space="preserve"> </w:instrText>
      </w:r>
      <w:r w:rsidR="00567E0A">
        <w:instrText>REF</w:instrText>
      </w:r>
      <w:r w:rsidR="00625CA9">
        <w:instrText xml:space="preserve"> _Ref157235960 \h </w:instrText>
      </w:r>
      <w:r w:rsidR="00B84CD6">
        <w:fldChar w:fldCharType="separate"/>
      </w:r>
      <w:r w:rsidR="00CD22EF" w:rsidRPr="00084655">
        <w:t xml:space="preserve">Figure </w:t>
      </w:r>
      <w:r w:rsidR="00CD22EF">
        <w:rPr>
          <w:noProof/>
        </w:rPr>
        <w:t>123</w:t>
      </w:r>
      <w:r w:rsidR="00B84CD6">
        <w:fldChar w:fldCharType="end"/>
      </w:r>
      <w:r w:rsidRPr="00084655">
        <w:t>).</w:t>
      </w:r>
    </w:p>
    <w:p w:rsidR="002A0FFE" w:rsidRPr="00084655" w:rsidRDefault="00410FC7" w:rsidP="00EB49E0">
      <w:pPr>
        <w:pStyle w:val="Figure"/>
      </w:pPr>
      <w:r>
        <w:rPr>
          <w:lang w:val="en-AU"/>
        </w:rPr>
        <w:drawing>
          <wp:inline distT="0" distB="0" distL="0" distR="0">
            <wp:extent cx="2194560" cy="2143760"/>
            <wp:effectExtent l="25400" t="0" r="0" b="0"/>
            <wp:docPr id="85" name="Picture 85" descr="Screenshot-Please Select a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Screenshot-Please Select a File"/>
                    <pic:cNvPicPr>
                      <a:picLocks noChangeAspect="1" noChangeArrowheads="1"/>
                    </pic:cNvPicPr>
                  </pic:nvPicPr>
                  <pic:blipFill>
                    <a:blip r:embed="rId149"/>
                    <a:srcRect/>
                    <a:stretch>
                      <a:fillRect/>
                    </a:stretch>
                  </pic:blipFill>
                  <pic:spPr bwMode="auto">
                    <a:xfrm>
                      <a:off x="0" y="0"/>
                      <a:ext cx="2194560" cy="2143760"/>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279" w:name="_Ref157235960"/>
      <w:r w:rsidRPr="00084655">
        <w:t xml:space="preserve">Figure </w:t>
      </w:r>
      <w:r w:rsidR="00B84CD6">
        <w:fldChar w:fldCharType="begin"/>
      </w:r>
      <w:r w:rsidR="00FB7375">
        <w:instrText xml:space="preserve"> </w:instrText>
      </w:r>
      <w:r w:rsidR="00567E0A">
        <w:instrText>SEQ</w:instrText>
      </w:r>
      <w:r w:rsidR="00FB7375">
        <w:instrText xml:space="preserve"> Figure \* ARABIC </w:instrText>
      </w:r>
      <w:r w:rsidR="00B84CD6">
        <w:fldChar w:fldCharType="separate"/>
      </w:r>
      <w:r w:rsidR="00CD22EF">
        <w:rPr>
          <w:noProof/>
        </w:rPr>
        <w:t>123</w:t>
      </w:r>
      <w:r w:rsidR="00B84CD6">
        <w:rPr>
          <w:noProof/>
        </w:rPr>
        <w:fldChar w:fldCharType="end"/>
      </w:r>
      <w:bookmarkEnd w:id="279"/>
      <w:r w:rsidRPr="00084655">
        <w:t>: Selecting an slb file to load as spectral library</w:t>
      </w:r>
    </w:p>
    <w:p w:rsidR="002A0FFE" w:rsidRPr="00084655" w:rsidRDefault="002A0FFE" w:rsidP="006820AE">
      <w:pPr>
        <w:pStyle w:val="Body"/>
      </w:pPr>
      <w:r w:rsidRPr="00084655">
        <w:t xml:space="preserve">The spectra names can then be displayed in the Spectral Library viewer (cf. </w:t>
      </w:r>
      <w:fldSimple w:instr=" REF _Ref157236300 \h  \* MERGEFORMAT ">
        <w:r w:rsidR="00CD22EF" w:rsidRPr="00084655">
          <w:t xml:space="preserve">Figure </w:t>
        </w:r>
        <w:r w:rsidR="00CD22EF">
          <w:rPr>
            <w:noProof/>
          </w:rPr>
          <w:t>124</w:t>
        </w:r>
      </w:fldSimple>
      <w:r w:rsidRPr="00084655">
        <w:t xml:space="preserve">) and plotted as Spectral Library Plots. Note that the maximum range of the Y axis must be set to 1 manually as otherwise only noise will be visible (cf. </w:t>
      </w:r>
      <w:fldSimple w:instr=" REF _Ref157236480 \h  \* MERGEFORMAT ">
        <w:r w:rsidR="00CD22EF" w:rsidRPr="00084655">
          <w:t xml:space="preserve">Figure </w:t>
        </w:r>
        <w:r w:rsidR="00CD22EF">
          <w:rPr>
            <w:noProof/>
          </w:rPr>
          <w:t>125</w:t>
        </w:r>
      </w:fldSimple>
      <w:r w:rsidRPr="00084655">
        <w:t>).</w:t>
      </w:r>
    </w:p>
    <w:p w:rsidR="002A0FFE" w:rsidRPr="00084655" w:rsidRDefault="00410FC7" w:rsidP="00EB49E0">
      <w:pPr>
        <w:pStyle w:val="Figure"/>
      </w:pPr>
      <w:r>
        <w:rPr>
          <w:lang w:val="en-AU"/>
        </w:rPr>
        <w:lastRenderedPageBreak/>
        <w:drawing>
          <wp:inline distT="0" distB="0" distL="0" distR="0">
            <wp:extent cx="1920240" cy="1747520"/>
            <wp:effectExtent l="25400" t="0" r="10160" b="0"/>
            <wp:docPr id="86" name="Picture 86" descr="Screenshot-Spectral Library View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Screenshot-Spectral Library Viewer"/>
                    <pic:cNvPicPr>
                      <a:picLocks noChangeAspect="1" noChangeArrowheads="1"/>
                    </pic:cNvPicPr>
                  </pic:nvPicPr>
                  <pic:blipFill>
                    <a:blip r:embed="rId150"/>
                    <a:srcRect/>
                    <a:stretch>
                      <a:fillRect/>
                    </a:stretch>
                  </pic:blipFill>
                  <pic:spPr bwMode="auto">
                    <a:xfrm>
                      <a:off x="0" y="0"/>
                      <a:ext cx="1920240" cy="1747520"/>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280" w:name="_Ref157236300"/>
      <w:r w:rsidRPr="00084655">
        <w:t xml:space="preserve">Figure </w:t>
      </w:r>
      <w:r w:rsidR="00B84CD6">
        <w:fldChar w:fldCharType="begin"/>
      </w:r>
      <w:r w:rsidR="00FB7375">
        <w:instrText xml:space="preserve"> </w:instrText>
      </w:r>
      <w:r w:rsidR="00567E0A">
        <w:instrText>SEQ</w:instrText>
      </w:r>
      <w:r w:rsidR="00FB7375">
        <w:instrText xml:space="preserve"> Figure \* ARABIC </w:instrText>
      </w:r>
      <w:r w:rsidR="00B84CD6">
        <w:fldChar w:fldCharType="separate"/>
      </w:r>
      <w:r w:rsidR="00CD22EF">
        <w:rPr>
          <w:noProof/>
        </w:rPr>
        <w:t>124</w:t>
      </w:r>
      <w:r w:rsidR="00B84CD6">
        <w:rPr>
          <w:noProof/>
        </w:rPr>
        <w:fldChar w:fldCharType="end"/>
      </w:r>
      <w:bookmarkEnd w:id="280"/>
      <w:r w:rsidRPr="00084655">
        <w:t>: Spectra listed in the Spectral Library Viewer</w:t>
      </w:r>
    </w:p>
    <w:p w:rsidR="002A0FFE" w:rsidRPr="00084655" w:rsidRDefault="00410FC7" w:rsidP="00EB49E0">
      <w:pPr>
        <w:pStyle w:val="Figure"/>
      </w:pPr>
      <w:r>
        <w:rPr>
          <w:lang w:val="en-AU"/>
        </w:rPr>
        <w:drawing>
          <wp:inline distT="0" distB="0" distL="0" distR="0">
            <wp:extent cx="2783840" cy="2377440"/>
            <wp:effectExtent l="25400" t="0" r="10160" b="0"/>
            <wp:docPr id="87" name="Picture 87" descr="Screenshot-Spectral Library Plo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Screenshot-Spectral Library Plots"/>
                    <pic:cNvPicPr>
                      <a:picLocks noChangeAspect="1" noChangeArrowheads="1"/>
                    </pic:cNvPicPr>
                  </pic:nvPicPr>
                  <pic:blipFill>
                    <a:blip r:embed="rId151"/>
                    <a:srcRect/>
                    <a:stretch>
                      <a:fillRect/>
                    </a:stretch>
                  </pic:blipFill>
                  <pic:spPr bwMode="auto">
                    <a:xfrm>
                      <a:off x="0" y="0"/>
                      <a:ext cx="2783840" cy="2377440"/>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281" w:name="_Ref157236480"/>
      <w:r w:rsidRPr="00084655">
        <w:t xml:space="preserve">Figure </w:t>
      </w:r>
      <w:r w:rsidR="00B84CD6">
        <w:fldChar w:fldCharType="begin"/>
      </w:r>
      <w:r w:rsidR="00FB7375">
        <w:instrText xml:space="preserve"> </w:instrText>
      </w:r>
      <w:r w:rsidR="00567E0A">
        <w:instrText>SEQ</w:instrText>
      </w:r>
      <w:r w:rsidR="00FB7375">
        <w:instrText xml:space="preserve"> Figure \* ARABIC </w:instrText>
      </w:r>
      <w:r w:rsidR="00B84CD6">
        <w:fldChar w:fldCharType="separate"/>
      </w:r>
      <w:r w:rsidR="00CD22EF">
        <w:rPr>
          <w:noProof/>
        </w:rPr>
        <w:t>125</w:t>
      </w:r>
      <w:r w:rsidR="00B84CD6">
        <w:rPr>
          <w:noProof/>
        </w:rPr>
        <w:fldChar w:fldCharType="end"/>
      </w:r>
      <w:bookmarkEnd w:id="281"/>
      <w:r w:rsidRPr="00084655">
        <w:t>: Blackfern spectra as Spectral Library Plots</w:t>
      </w:r>
    </w:p>
    <w:p w:rsidR="002A0FFE" w:rsidRPr="00084655" w:rsidRDefault="002A0FFE" w:rsidP="00A7583F">
      <w:pPr>
        <w:pStyle w:val="Heading3"/>
      </w:pPr>
      <w:bookmarkStart w:id="282" w:name="_Toc355280431"/>
      <w:r w:rsidRPr="00084655">
        <w:t>Editing Metadata</w:t>
      </w:r>
      <w:bookmarkEnd w:id="282"/>
    </w:p>
    <w:p w:rsidR="002A0FFE" w:rsidRPr="00084655" w:rsidRDefault="002A0FFE" w:rsidP="006820AE">
      <w:pPr>
        <w:pStyle w:val="Body"/>
      </w:pPr>
      <w:r w:rsidRPr="00084655">
        <w:t xml:space="preserve">Relevant section: </w:t>
      </w:r>
      <w:fldSimple w:instr=" REF _Ref157236952 \r \h  \* MERGEFORMAT ">
        <w:r w:rsidR="00CD22EF">
          <w:t>6.2.9</w:t>
        </w:r>
      </w:fldSimple>
    </w:p>
    <w:p w:rsidR="002A0FFE" w:rsidRPr="00084655" w:rsidRDefault="002A0FFE" w:rsidP="006820AE">
      <w:pPr>
        <w:pStyle w:val="Body"/>
      </w:pPr>
      <w:r w:rsidRPr="00084655">
        <w:t xml:space="preserve">Open the metadata editor by selecting ‘Data Input’-&gt;’Edit metadata’ from the main menu and select your campaign. Note that in the ‘Campaign Data’ tab your name is automatically listed as Investigator. </w:t>
      </w:r>
    </w:p>
    <w:p w:rsidR="002A0FFE" w:rsidRPr="00084655" w:rsidRDefault="002A0FFE" w:rsidP="006820AE">
      <w:pPr>
        <w:pStyle w:val="Body"/>
      </w:pPr>
      <w:r w:rsidRPr="00084655">
        <w:t xml:space="preserve">Enter some description into the description text field, e.g. ‘Just a test’. Note that as soon as you change some data in the metadata editor the relevant ‘Update’ button (in this case the button in the campaign data section) gets activated (cf. </w:t>
      </w:r>
      <w:fldSimple w:instr=" REF _Ref180464635 \h  \* MERGEFORMAT ">
        <w:r w:rsidR="00CD22EF" w:rsidRPr="00084655">
          <w:t xml:space="preserve">Figure </w:t>
        </w:r>
        <w:r w:rsidR="00CD22EF">
          <w:rPr>
            <w:noProof/>
          </w:rPr>
          <w:t>126</w:t>
        </w:r>
      </w:fldSimple>
      <w:r w:rsidRPr="00084655">
        <w:t>).</w:t>
      </w:r>
    </w:p>
    <w:p w:rsidR="002A0FFE" w:rsidRPr="00084655" w:rsidRDefault="002A0FFE" w:rsidP="006820AE">
      <w:pPr>
        <w:pStyle w:val="Body"/>
      </w:pPr>
      <w:r w:rsidRPr="00084655">
        <w:t>Perform the update by clicking on the update button. This stores your changes in the database. The update is done when the ‘Update’ button reverts to being grey and inactive.</w:t>
      </w:r>
    </w:p>
    <w:p w:rsidR="002A0FFE" w:rsidRPr="00084655" w:rsidRDefault="00410FC7" w:rsidP="00EB49E0">
      <w:pPr>
        <w:pStyle w:val="Figure"/>
      </w:pPr>
      <w:r>
        <w:rPr>
          <w:lang w:val="en-AU"/>
        </w:rPr>
        <w:lastRenderedPageBreak/>
        <w:drawing>
          <wp:inline distT="0" distB="0" distL="0" distR="0">
            <wp:extent cx="5577840" cy="2306320"/>
            <wp:effectExtent l="25400" t="0" r="1016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52"/>
                    <a:srcRect/>
                    <a:stretch>
                      <a:fillRect/>
                    </a:stretch>
                  </pic:blipFill>
                  <pic:spPr bwMode="auto">
                    <a:xfrm>
                      <a:off x="0" y="0"/>
                      <a:ext cx="5577840" cy="2306320"/>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283" w:name="_Ref180464635"/>
      <w:r w:rsidRPr="00084655">
        <w:t xml:space="preserve">Figure </w:t>
      </w:r>
      <w:r w:rsidR="00B84CD6">
        <w:fldChar w:fldCharType="begin"/>
      </w:r>
      <w:r w:rsidR="00FB7375">
        <w:instrText xml:space="preserve"> </w:instrText>
      </w:r>
      <w:r w:rsidR="00567E0A">
        <w:instrText>SEQ</w:instrText>
      </w:r>
      <w:r w:rsidR="00FB7375">
        <w:instrText xml:space="preserve"> Figure \* ARABIC </w:instrText>
      </w:r>
      <w:r w:rsidR="00B84CD6">
        <w:fldChar w:fldCharType="separate"/>
      </w:r>
      <w:r w:rsidR="00CD22EF">
        <w:rPr>
          <w:noProof/>
        </w:rPr>
        <w:t>126</w:t>
      </w:r>
      <w:r w:rsidR="00B84CD6">
        <w:rPr>
          <w:noProof/>
        </w:rPr>
        <w:fldChar w:fldCharType="end"/>
      </w:r>
      <w:bookmarkEnd w:id="283"/>
      <w:r w:rsidRPr="00084655">
        <w:t>: Editing the description of a campaign</w:t>
      </w:r>
    </w:p>
    <w:p w:rsidR="002A0FFE" w:rsidRPr="00084655" w:rsidRDefault="002A0FFE" w:rsidP="006820AE">
      <w:pPr>
        <w:pStyle w:val="Body"/>
      </w:pPr>
      <w:r w:rsidRPr="00084655">
        <w:t xml:space="preserve">Switch to the ‘Spectrum Data’ tab and select the ‘Blackfern’ folder in the Spectral Data Browser (cf. </w:t>
      </w:r>
      <w:r w:rsidR="00B84CD6">
        <w:fldChar w:fldCharType="begin"/>
      </w:r>
      <w:r w:rsidR="00625CA9">
        <w:instrText xml:space="preserve"> </w:instrText>
      </w:r>
      <w:r w:rsidR="00567E0A">
        <w:instrText>REF</w:instrText>
      </w:r>
      <w:r w:rsidR="00625CA9">
        <w:instrText xml:space="preserve"> _Ref157237257 \h </w:instrText>
      </w:r>
      <w:r w:rsidR="00B84CD6">
        <w:fldChar w:fldCharType="separate"/>
      </w:r>
      <w:r w:rsidR="00CD22EF" w:rsidRPr="00084655">
        <w:t xml:space="preserve">Figure </w:t>
      </w:r>
      <w:r w:rsidR="00CD22EF">
        <w:rPr>
          <w:noProof/>
        </w:rPr>
        <w:t>127</w:t>
      </w:r>
      <w:r w:rsidR="00B84CD6">
        <w:fldChar w:fldCharType="end"/>
      </w:r>
      <w:r w:rsidRPr="00084655">
        <w:t>).</w:t>
      </w:r>
    </w:p>
    <w:p w:rsidR="002A0FFE" w:rsidRPr="00084655" w:rsidRDefault="00410FC7" w:rsidP="00EB49E0">
      <w:pPr>
        <w:pStyle w:val="Figure"/>
      </w:pPr>
      <w:r>
        <w:rPr>
          <w:lang w:val="en-AU"/>
        </w:rPr>
        <w:drawing>
          <wp:inline distT="0" distB="0" distL="0" distR="0">
            <wp:extent cx="1818640" cy="1330960"/>
            <wp:effectExtent l="25400" t="0" r="1016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53"/>
                    <a:srcRect/>
                    <a:stretch>
                      <a:fillRect/>
                    </a:stretch>
                  </pic:blipFill>
                  <pic:spPr bwMode="auto">
                    <a:xfrm>
                      <a:off x="0" y="0"/>
                      <a:ext cx="1818640" cy="1330960"/>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284" w:name="_Ref157237257"/>
      <w:r w:rsidRPr="00084655">
        <w:t xml:space="preserve">Figure </w:t>
      </w:r>
      <w:r w:rsidR="00B84CD6">
        <w:fldChar w:fldCharType="begin"/>
      </w:r>
      <w:r w:rsidR="00FB7375">
        <w:instrText xml:space="preserve"> </w:instrText>
      </w:r>
      <w:r w:rsidR="00567E0A">
        <w:instrText>SEQ</w:instrText>
      </w:r>
      <w:r w:rsidR="00FB7375">
        <w:instrText xml:space="preserve"> Figure \* ARABIC </w:instrText>
      </w:r>
      <w:r w:rsidR="00B84CD6">
        <w:fldChar w:fldCharType="separate"/>
      </w:r>
      <w:r w:rsidR="00CD22EF">
        <w:rPr>
          <w:noProof/>
        </w:rPr>
        <w:t>127</w:t>
      </w:r>
      <w:r w:rsidR="00B84CD6">
        <w:rPr>
          <w:noProof/>
        </w:rPr>
        <w:fldChar w:fldCharType="end"/>
      </w:r>
      <w:bookmarkEnd w:id="284"/>
      <w:r w:rsidRPr="00084655">
        <w:t>: Selecting 'Blackfern' in the Spectral Data Browser of the Metadata Editor</w:t>
      </w:r>
    </w:p>
    <w:p w:rsidR="002A0FFE" w:rsidRPr="00084655" w:rsidRDefault="002A0FFE" w:rsidP="006820AE">
      <w:pPr>
        <w:pStyle w:val="Body"/>
      </w:pPr>
      <w:r w:rsidRPr="00084655">
        <w:t xml:space="preserve">By selecting multiple spectra (e.g. by selecting a folder or several single spectra) you automatically enter the so called ‘group update modus’. All data that you enter will apply to all the selected spectra. Note that some fields are not editable but greyed and inactive. These fields contain already individual spectrum </w:t>
      </w:r>
      <w:r w:rsidR="006F5275">
        <w:t>meta</w:t>
      </w:r>
      <w:r w:rsidRPr="00084655">
        <w:t xml:space="preserve">data and are therefore disabled. </w:t>
      </w:r>
    </w:p>
    <w:p w:rsidR="002A0FFE" w:rsidRPr="00084655" w:rsidRDefault="002A0FFE" w:rsidP="006820AE">
      <w:pPr>
        <w:pStyle w:val="Body"/>
      </w:pPr>
      <w:r w:rsidRPr="00084655">
        <w:t>As all the spectra under the Blackfern hierarch</w:t>
      </w:r>
      <w:r w:rsidR="006F5275">
        <w:t>y are of the same plant species and</w:t>
      </w:r>
      <w:r w:rsidRPr="00084655">
        <w:t xml:space="preserve"> entering the plant names can be done for all spectra </w:t>
      </w:r>
      <w:r w:rsidR="006F5275">
        <w:t>with a</w:t>
      </w:r>
      <w:r w:rsidRPr="00084655">
        <w:t xml:space="preserve"> </w:t>
      </w:r>
      <w:r w:rsidR="006F5275">
        <w:t xml:space="preserve">single </w:t>
      </w:r>
      <w:r w:rsidRPr="00084655">
        <w:t xml:space="preserve">operation. To enter a new name, click ‘Add’ in the ‘Names’ section. First type the common name ‘Blackfern’, then specify the type as ‘Common’ from the list (cf. </w:t>
      </w:r>
      <w:fldSimple w:instr=" REF _Ref157237726 \h  \* MERGEFORMAT ">
        <w:r w:rsidR="00CD22EF" w:rsidRPr="00084655">
          <w:t xml:space="preserve">Figure </w:t>
        </w:r>
        <w:r w:rsidR="00CD22EF">
          <w:rPr>
            <w:noProof/>
          </w:rPr>
          <w:t>128</w:t>
        </w:r>
      </w:fldSimple>
      <w:r w:rsidRPr="00084655">
        <w:t>). In a similar manner enter the Latin name: ‘Cyathea medullaris’.</w:t>
      </w:r>
    </w:p>
    <w:p w:rsidR="002A0FFE" w:rsidRPr="00084655" w:rsidRDefault="00410FC7" w:rsidP="00EB49E0">
      <w:pPr>
        <w:pStyle w:val="Figure"/>
      </w:pPr>
      <w:r>
        <w:rPr>
          <w:lang w:val="en-AU"/>
        </w:rPr>
        <w:drawing>
          <wp:inline distT="0" distB="0" distL="0" distR="0">
            <wp:extent cx="1869440" cy="1005840"/>
            <wp:effectExtent l="25400" t="0" r="1016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54"/>
                    <a:srcRect/>
                    <a:stretch>
                      <a:fillRect/>
                    </a:stretch>
                  </pic:blipFill>
                  <pic:spPr bwMode="auto">
                    <a:xfrm>
                      <a:off x="0" y="0"/>
                      <a:ext cx="1869440" cy="1005840"/>
                    </a:xfrm>
                    <a:prstGeom prst="rect">
                      <a:avLst/>
                    </a:prstGeom>
                    <a:noFill/>
                    <a:ln w="9525">
                      <a:noFill/>
                      <a:miter lim="800000"/>
                      <a:headEnd/>
                      <a:tailEnd/>
                    </a:ln>
                  </pic:spPr>
                </pic:pic>
              </a:graphicData>
            </a:graphic>
          </wp:inline>
        </w:drawing>
      </w:r>
      <w:r w:rsidR="002A0FFE" w:rsidRPr="00084655">
        <w:t xml:space="preserve"> </w:t>
      </w:r>
    </w:p>
    <w:p w:rsidR="002A0FFE" w:rsidRPr="00084655" w:rsidRDefault="002A0FFE" w:rsidP="00EB49E0">
      <w:pPr>
        <w:pStyle w:val="Caption"/>
      </w:pPr>
      <w:bookmarkStart w:id="285" w:name="_Ref157237726"/>
      <w:r w:rsidRPr="00084655">
        <w:t xml:space="preserve">Figure </w:t>
      </w:r>
      <w:r w:rsidR="00B84CD6">
        <w:fldChar w:fldCharType="begin"/>
      </w:r>
      <w:r w:rsidR="00FB7375">
        <w:instrText xml:space="preserve"> </w:instrText>
      </w:r>
      <w:r w:rsidR="00567E0A">
        <w:instrText>SEQ</w:instrText>
      </w:r>
      <w:r w:rsidR="00FB7375">
        <w:instrText xml:space="preserve"> Figure \* ARABIC </w:instrText>
      </w:r>
      <w:r w:rsidR="00B84CD6">
        <w:fldChar w:fldCharType="separate"/>
      </w:r>
      <w:r w:rsidR="00CD22EF">
        <w:rPr>
          <w:noProof/>
        </w:rPr>
        <w:t>128</w:t>
      </w:r>
      <w:r w:rsidR="00B84CD6">
        <w:rPr>
          <w:noProof/>
        </w:rPr>
        <w:fldChar w:fldCharType="end"/>
      </w:r>
      <w:bookmarkEnd w:id="285"/>
      <w:r w:rsidRPr="00084655">
        <w:t>: Entering a common name</w:t>
      </w:r>
    </w:p>
    <w:p w:rsidR="002A0FFE" w:rsidRPr="00084655" w:rsidRDefault="002A0FFE" w:rsidP="00EB49E0">
      <w:pPr>
        <w:pStyle w:val="Figure"/>
      </w:pPr>
      <w:r w:rsidRPr="00084655">
        <w:lastRenderedPageBreak/>
        <w:t xml:space="preserve">The names now appear as shown in </w:t>
      </w:r>
      <w:r w:rsidR="00B84CD6">
        <w:fldChar w:fldCharType="begin"/>
      </w:r>
      <w:r w:rsidR="00625CA9">
        <w:instrText xml:space="preserve"> </w:instrText>
      </w:r>
      <w:r w:rsidR="00567E0A">
        <w:instrText>REF</w:instrText>
      </w:r>
      <w:r w:rsidR="00625CA9">
        <w:instrText xml:space="preserve"> _Ref157237895 \h </w:instrText>
      </w:r>
      <w:r w:rsidR="00B84CD6">
        <w:fldChar w:fldCharType="separate"/>
      </w:r>
      <w:r w:rsidR="00CD22EF" w:rsidRPr="00084655">
        <w:t xml:space="preserve">Figure </w:t>
      </w:r>
      <w:r w:rsidR="00CD22EF">
        <w:t>129</w:t>
      </w:r>
      <w:r w:rsidR="00B84CD6">
        <w:fldChar w:fldCharType="end"/>
      </w:r>
      <w:r w:rsidRPr="00084655">
        <w:t>. Note that the ‘Update’ button of the ‘Spectrum Data’ section has been activated. Perform now the update on the database</w:t>
      </w:r>
      <w:r w:rsidR="006F5275">
        <w:t xml:space="preserve"> by clicking the ‘Update’ button</w:t>
      </w:r>
      <w:r w:rsidRPr="00084655">
        <w:t>.</w:t>
      </w:r>
    </w:p>
    <w:p w:rsidR="002A0FFE" w:rsidRPr="00084655" w:rsidRDefault="00410FC7" w:rsidP="00EB49E0">
      <w:pPr>
        <w:pStyle w:val="Figure"/>
      </w:pPr>
      <w:r>
        <w:rPr>
          <w:lang w:val="en-AU"/>
        </w:rPr>
        <w:drawing>
          <wp:inline distT="0" distB="0" distL="0" distR="0">
            <wp:extent cx="2814320" cy="934720"/>
            <wp:effectExtent l="25400" t="0" r="508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55"/>
                    <a:srcRect/>
                    <a:stretch>
                      <a:fillRect/>
                    </a:stretch>
                  </pic:blipFill>
                  <pic:spPr bwMode="auto">
                    <a:xfrm>
                      <a:off x="0" y="0"/>
                      <a:ext cx="2814320" cy="934720"/>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286" w:name="_Ref157237895"/>
      <w:r w:rsidRPr="00084655">
        <w:t xml:space="preserve">Figure </w:t>
      </w:r>
      <w:r w:rsidR="00B84CD6">
        <w:fldChar w:fldCharType="begin"/>
      </w:r>
      <w:r w:rsidR="00FB7375">
        <w:instrText xml:space="preserve"> </w:instrText>
      </w:r>
      <w:r w:rsidR="00567E0A">
        <w:instrText>SEQ</w:instrText>
      </w:r>
      <w:r w:rsidR="00FB7375">
        <w:instrText xml:space="preserve"> Figure \* ARABIC </w:instrText>
      </w:r>
      <w:r w:rsidR="00B84CD6">
        <w:fldChar w:fldCharType="separate"/>
      </w:r>
      <w:r w:rsidR="00CD22EF">
        <w:rPr>
          <w:noProof/>
        </w:rPr>
        <w:t>129</w:t>
      </w:r>
      <w:r w:rsidR="00B84CD6">
        <w:rPr>
          <w:noProof/>
        </w:rPr>
        <w:fldChar w:fldCharType="end"/>
      </w:r>
      <w:bookmarkEnd w:id="286"/>
      <w:r w:rsidRPr="00084655">
        <w:t>: Spectrum names</w:t>
      </w:r>
    </w:p>
    <w:p w:rsidR="002A0FFE" w:rsidRPr="00084655" w:rsidRDefault="002A0FFE" w:rsidP="006820AE">
      <w:pPr>
        <w:pStyle w:val="Body"/>
      </w:pPr>
      <w:r w:rsidRPr="00084655">
        <w:t>All three species (Blackfern, Cabbage Tree and Lemonwood) are typical for New Zealand forests. They all share a common landcover type. To set the landcover for all spectra, first select the top folder called ‘Vegetation_example’.</w:t>
      </w:r>
    </w:p>
    <w:p w:rsidR="002A0FFE" w:rsidRPr="00084655" w:rsidRDefault="00410FC7" w:rsidP="00EB49E0">
      <w:pPr>
        <w:pStyle w:val="Figure"/>
      </w:pPr>
      <w:r>
        <w:rPr>
          <w:lang w:val="en-AU"/>
        </w:rPr>
        <w:drawing>
          <wp:inline distT="0" distB="0" distL="0" distR="0">
            <wp:extent cx="1828800" cy="1036320"/>
            <wp:effectExtent l="2540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56"/>
                    <a:srcRect/>
                    <a:stretch>
                      <a:fillRect/>
                    </a:stretch>
                  </pic:blipFill>
                  <pic:spPr bwMode="auto">
                    <a:xfrm>
                      <a:off x="0" y="0"/>
                      <a:ext cx="1828800" cy="1036320"/>
                    </a:xfrm>
                    <a:prstGeom prst="rect">
                      <a:avLst/>
                    </a:prstGeom>
                    <a:noFill/>
                    <a:ln w="9525">
                      <a:noFill/>
                      <a:miter lim="800000"/>
                      <a:headEnd/>
                      <a:tailEnd/>
                    </a:ln>
                  </pic:spPr>
                </pic:pic>
              </a:graphicData>
            </a:graphic>
          </wp:inline>
        </w:drawing>
      </w:r>
    </w:p>
    <w:p w:rsidR="002A0FFE" w:rsidRPr="00084655" w:rsidRDefault="002A0FFE" w:rsidP="00EB49E0">
      <w:pPr>
        <w:pStyle w:val="Caption"/>
      </w:pPr>
      <w:r w:rsidRPr="00084655">
        <w:t xml:space="preserve">Figure </w:t>
      </w:r>
      <w:r w:rsidR="00B84CD6">
        <w:fldChar w:fldCharType="begin"/>
      </w:r>
      <w:r w:rsidR="00FB7375">
        <w:instrText xml:space="preserve"> </w:instrText>
      </w:r>
      <w:r w:rsidR="00567E0A">
        <w:instrText>SEQ</w:instrText>
      </w:r>
      <w:r w:rsidR="00FB7375">
        <w:instrText xml:space="preserve"> Figure \* ARABIC </w:instrText>
      </w:r>
      <w:r w:rsidR="00B84CD6">
        <w:fldChar w:fldCharType="separate"/>
      </w:r>
      <w:r w:rsidR="00CD22EF">
        <w:rPr>
          <w:noProof/>
        </w:rPr>
        <w:t>130</w:t>
      </w:r>
      <w:r w:rsidR="00B84CD6">
        <w:rPr>
          <w:noProof/>
        </w:rPr>
        <w:fldChar w:fldCharType="end"/>
      </w:r>
      <w:r w:rsidRPr="00084655">
        <w:t>: Selecting the top folder 'Vegetation_example'</w:t>
      </w:r>
    </w:p>
    <w:p w:rsidR="002A0FFE" w:rsidRPr="00084655" w:rsidRDefault="002A0FFE" w:rsidP="006820AE">
      <w:pPr>
        <w:pStyle w:val="Body"/>
      </w:pPr>
      <w:r w:rsidRPr="00084655">
        <w:t xml:space="preserve">Now select the landcover type ‘Deciduous Forest’ in the CORINE landcover tree (cf. </w:t>
      </w:r>
      <w:fldSimple w:instr=" REF _Ref157238434 \h  \* MERGEFORMAT ">
        <w:r w:rsidR="00CD22EF" w:rsidRPr="00084655">
          <w:t xml:space="preserve">Figure </w:t>
        </w:r>
        <w:r w:rsidR="00CD22EF">
          <w:rPr>
            <w:noProof/>
          </w:rPr>
          <w:t>131</w:t>
        </w:r>
      </w:fldSimple>
      <w:r w:rsidRPr="00084655">
        <w:t>). Press ‘Update’ to apply the selected landcover type to all spectra of this campaign.</w:t>
      </w:r>
    </w:p>
    <w:p w:rsidR="002A0FFE" w:rsidRPr="00084655" w:rsidRDefault="002A0FFE" w:rsidP="006820AE">
      <w:pPr>
        <w:pStyle w:val="Body"/>
      </w:pPr>
      <w:r w:rsidRPr="00084655">
        <w:t>You can now check the fact that indeed all spectra have this landcover type set by selecting single spectra in the Spectral Data Browser.</w:t>
      </w:r>
    </w:p>
    <w:p w:rsidR="002A0FFE" w:rsidRPr="00084655" w:rsidRDefault="00410FC7" w:rsidP="00EB49E0">
      <w:pPr>
        <w:pStyle w:val="Figure"/>
      </w:pPr>
      <w:r>
        <w:rPr>
          <w:lang w:val="en-AU"/>
        </w:rPr>
        <w:drawing>
          <wp:inline distT="0" distB="0" distL="0" distR="0">
            <wp:extent cx="4937760" cy="1727200"/>
            <wp:effectExtent l="2540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57"/>
                    <a:srcRect/>
                    <a:stretch>
                      <a:fillRect/>
                    </a:stretch>
                  </pic:blipFill>
                  <pic:spPr bwMode="auto">
                    <a:xfrm>
                      <a:off x="0" y="0"/>
                      <a:ext cx="4937760" cy="1727200"/>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287" w:name="_Ref157238434"/>
      <w:r w:rsidRPr="00084655">
        <w:t xml:space="preserve">Figure </w:t>
      </w:r>
      <w:r w:rsidR="00B84CD6">
        <w:fldChar w:fldCharType="begin"/>
      </w:r>
      <w:r w:rsidR="00FB7375">
        <w:instrText xml:space="preserve"> </w:instrText>
      </w:r>
      <w:r w:rsidR="00567E0A">
        <w:instrText>SEQ</w:instrText>
      </w:r>
      <w:r w:rsidR="00FB7375">
        <w:instrText xml:space="preserve"> Figure \* ARABIC </w:instrText>
      </w:r>
      <w:r w:rsidR="00B84CD6">
        <w:fldChar w:fldCharType="separate"/>
      </w:r>
      <w:r w:rsidR="00CD22EF">
        <w:rPr>
          <w:noProof/>
        </w:rPr>
        <w:t>131</w:t>
      </w:r>
      <w:r w:rsidR="00B84CD6">
        <w:rPr>
          <w:noProof/>
        </w:rPr>
        <w:fldChar w:fldCharType="end"/>
      </w:r>
      <w:bookmarkEnd w:id="287"/>
      <w:r w:rsidRPr="00084655">
        <w:t>: Specification of the landcover</w:t>
      </w:r>
    </w:p>
    <w:p w:rsidR="002A0FFE" w:rsidRPr="00084655" w:rsidRDefault="002A0FFE" w:rsidP="006820AE">
      <w:pPr>
        <w:pStyle w:val="Body"/>
      </w:pPr>
      <w:r w:rsidRPr="00084655">
        <w:t xml:space="preserve">Pictures taken at the sampling sites can be entered into the spectral database. Pictures for Blackfern and Lemonwood are provided in the vegetation_example.zip file. You will find the pictures alongside with the Vegetation_example folder in the directory where you un-zipping the data. </w:t>
      </w:r>
    </w:p>
    <w:p w:rsidR="002A0FFE" w:rsidRPr="00084655" w:rsidRDefault="00410FC7" w:rsidP="00EB49E0">
      <w:pPr>
        <w:pStyle w:val="Figure"/>
      </w:pPr>
      <w:r>
        <w:rPr>
          <w:lang w:val="en-AU"/>
        </w:rPr>
        <w:lastRenderedPageBreak/>
        <w:drawing>
          <wp:inline distT="0" distB="0" distL="0" distR="0">
            <wp:extent cx="5577840" cy="1016000"/>
            <wp:effectExtent l="25400" t="0" r="1016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58"/>
                    <a:srcRect/>
                    <a:stretch>
                      <a:fillRect/>
                    </a:stretch>
                  </pic:blipFill>
                  <pic:spPr bwMode="auto">
                    <a:xfrm>
                      <a:off x="0" y="0"/>
                      <a:ext cx="5577840" cy="1016000"/>
                    </a:xfrm>
                    <a:prstGeom prst="rect">
                      <a:avLst/>
                    </a:prstGeom>
                    <a:noFill/>
                    <a:ln w="9525">
                      <a:noFill/>
                      <a:miter lim="800000"/>
                      <a:headEnd/>
                      <a:tailEnd/>
                    </a:ln>
                  </pic:spPr>
                </pic:pic>
              </a:graphicData>
            </a:graphic>
          </wp:inline>
        </w:drawing>
      </w:r>
    </w:p>
    <w:p w:rsidR="002A0FFE" w:rsidRPr="00084655" w:rsidRDefault="002A0FFE" w:rsidP="00EB49E0">
      <w:pPr>
        <w:pStyle w:val="Caption"/>
      </w:pPr>
      <w:r w:rsidRPr="00084655">
        <w:t xml:space="preserve">Figure </w:t>
      </w:r>
      <w:r w:rsidR="00B84CD6">
        <w:fldChar w:fldCharType="begin"/>
      </w:r>
      <w:r w:rsidR="00FB7375">
        <w:instrText xml:space="preserve"> </w:instrText>
      </w:r>
      <w:r w:rsidR="00567E0A">
        <w:instrText>SEQ</w:instrText>
      </w:r>
      <w:r w:rsidR="00FB7375">
        <w:instrText xml:space="preserve"> Figure \* ARABIC </w:instrText>
      </w:r>
      <w:r w:rsidR="00B84CD6">
        <w:fldChar w:fldCharType="separate"/>
      </w:r>
      <w:r w:rsidR="00CD22EF">
        <w:rPr>
          <w:noProof/>
        </w:rPr>
        <w:t>132</w:t>
      </w:r>
      <w:r w:rsidR="00B84CD6">
        <w:rPr>
          <w:noProof/>
        </w:rPr>
        <w:fldChar w:fldCharType="end"/>
      </w:r>
      <w:r w:rsidRPr="00084655">
        <w:t>: Location of the species pictures</w:t>
      </w:r>
    </w:p>
    <w:p w:rsidR="002A0FFE" w:rsidRPr="00084655" w:rsidRDefault="002A0FFE" w:rsidP="006820AE">
      <w:pPr>
        <w:pStyle w:val="Body"/>
      </w:pPr>
      <w:r w:rsidRPr="00084655">
        <w:t xml:space="preserve">To apply the Blackfern picture to all Blackfern spectra select the Blackfern hierarchy in the Spectral Data Browser. Click ‘Add’ in the Pictures section, browse to the Tutorial folder and select blackfern.jpg. To enter a caption, simply type it into the editable field below the picture (cf. </w:t>
      </w:r>
      <w:r w:rsidR="00B84CD6">
        <w:fldChar w:fldCharType="begin"/>
      </w:r>
      <w:r w:rsidR="00625CA9">
        <w:instrText xml:space="preserve"> </w:instrText>
      </w:r>
      <w:r w:rsidR="00567E0A">
        <w:instrText>REF</w:instrText>
      </w:r>
      <w:r w:rsidR="00625CA9">
        <w:instrText xml:space="preserve"> _Ref157239224 \h </w:instrText>
      </w:r>
      <w:r w:rsidR="00B84CD6">
        <w:fldChar w:fldCharType="separate"/>
      </w:r>
      <w:r w:rsidR="00CD22EF" w:rsidRPr="00084655">
        <w:t xml:space="preserve">Figure </w:t>
      </w:r>
      <w:r w:rsidR="00CD22EF">
        <w:rPr>
          <w:noProof/>
        </w:rPr>
        <w:t>133</w:t>
      </w:r>
      <w:r w:rsidR="00B84CD6">
        <w:fldChar w:fldCharType="end"/>
      </w:r>
      <w:r w:rsidRPr="00084655">
        <w:t>). Then update the database.</w:t>
      </w:r>
    </w:p>
    <w:p w:rsidR="002A0FFE" w:rsidRPr="00084655" w:rsidRDefault="00410FC7" w:rsidP="00EB49E0">
      <w:pPr>
        <w:pStyle w:val="Figure"/>
      </w:pPr>
      <w:r>
        <w:rPr>
          <w:lang w:val="en-AU"/>
        </w:rPr>
        <w:drawing>
          <wp:inline distT="0" distB="0" distL="0" distR="0">
            <wp:extent cx="3596640" cy="1991360"/>
            <wp:effectExtent l="25400" t="0" r="1016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59"/>
                    <a:srcRect/>
                    <a:stretch>
                      <a:fillRect/>
                    </a:stretch>
                  </pic:blipFill>
                  <pic:spPr bwMode="auto">
                    <a:xfrm>
                      <a:off x="0" y="0"/>
                      <a:ext cx="3596640" cy="1991360"/>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288" w:name="_Ref157239224"/>
      <w:r w:rsidRPr="00084655">
        <w:t xml:space="preserve">Figure </w:t>
      </w:r>
      <w:r w:rsidR="00B84CD6">
        <w:fldChar w:fldCharType="begin"/>
      </w:r>
      <w:r w:rsidR="00FB7375">
        <w:instrText xml:space="preserve"> </w:instrText>
      </w:r>
      <w:r w:rsidR="00567E0A">
        <w:instrText>SEQ</w:instrText>
      </w:r>
      <w:r w:rsidR="00FB7375">
        <w:instrText xml:space="preserve"> Figure \* ARABIC </w:instrText>
      </w:r>
      <w:r w:rsidR="00B84CD6">
        <w:fldChar w:fldCharType="separate"/>
      </w:r>
      <w:r w:rsidR="00CD22EF">
        <w:rPr>
          <w:noProof/>
        </w:rPr>
        <w:t>133</w:t>
      </w:r>
      <w:r w:rsidR="00B84CD6">
        <w:rPr>
          <w:noProof/>
        </w:rPr>
        <w:fldChar w:fldCharType="end"/>
      </w:r>
      <w:bookmarkEnd w:id="288"/>
      <w:r w:rsidRPr="00084655">
        <w:t>: Example of a picture with a caption</w:t>
      </w:r>
    </w:p>
    <w:p w:rsidR="002A0FFE" w:rsidRPr="00084655" w:rsidRDefault="002A0FFE" w:rsidP="006820AE">
      <w:pPr>
        <w:pStyle w:val="Body"/>
      </w:pPr>
      <w:r w:rsidRPr="00084655">
        <w:t>In a similar manner insert the supplied lemonwood.jpg picture for all Lemonwood spectra.</w:t>
      </w:r>
    </w:p>
    <w:p w:rsidR="002A0FFE" w:rsidRPr="00084655" w:rsidRDefault="002A0FFE" w:rsidP="00207647">
      <w:pPr>
        <w:pStyle w:val="Body"/>
      </w:pPr>
      <w:r w:rsidRPr="00084655">
        <w:t>Note that performing group updates not only speeds up the input process but also minimizes the amount of data stored in the database. All spectra in the selected group are referencing a single entry in the database, thus avoiding data redundancy.</w:t>
      </w:r>
    </w:p>
    <w:p w:rsidR="002A0FFE" w:rsidRPr="00084655" w:rsidRDefault="002A0FFE" w:rsidP="00207647">
      <w:pPr>
        <w:pStyle w:val="Body"/>
      </w:pPr>
      <w:r w:rsidRPr="00084655">
        <w:t>A general problem of s</w:t>
      </w:r>
      <w:r w:rsidR="004E6ED6">
        <w:t xml:space="preserve">pectral data collections is the quality and </w:t>
      </w:r>
      <w:r w:rsidRPr="00084655">
        <w:t>trustability of the data. This is espe</w:t>
      </w:r>
      <w:r w:rsidR="004E6ED6">
        <w:t>cially true if the data were</w:t>
      </w:r>
      <w:r w:rsidRPr="00084655">
        <w:t xml:space="preserve"> collected by third parties and the sampling conditions are unknown. One way to improve the usability</w:t>
      </w:r>
      <w:r w:rsidR="004E6ED6">
        <w:t xml:space="preserve"> and shareability</w:t>
      </w:r>
      <w:r w:rsidRPr="00084655">
        <w:t xml:space="preserve"> of spectral data is to include more metadata. SPECCHIO addresses this by the means of metadata quality levels (cf. </w:t>
      </w:r>
      <w:r w:rsidR="00B84CD6">
        <w:fldChar w:fldCharType="begin"/>
      </w:r>
      <w:r w:rsidR="006C5C8E">
        <w:instrText xml:space="preserve"> REF _Ref153677568 \r \h  \* MERGEFORMAT </w:instrText>
      </w:r>
      <w:r w:rsidR="00B84CD6">
        <w:fldChar w:fldCharType="separate"/>
      </w:r>
      <w:r w:rsidR="00CD22EF">
        <w:rPr>
          <w:b/>
          <w:bCs/>
          <w:lang w:val="en-US"/>
        </w:rPr>
        <w:t>Error! Reference source not found.</w:t>
      </w:r>
      <w:r w:rsidR="00B84CD6">
        <w:fldChar w:fldCharType="end"/>
      </w:r>
      <w:r w:rsidRPr="00084655">
        <w:t>).</w:t>
      </w:r>
    </w:p>
    <w:p w:rsidR="002A0FFE" w:rsidRPr="00084655" w:rsidRDefault="002A0FFE" w:rsidP="00207647">
      <w:pPr>
        <w:pStyle w:val="Body"/>
      </w:pPr>
      <w:r w:rsidRPr="00084655">
        <w:t xml:space="preserve">In the Metadata Editor activate the checkboxes ‘Highlight mandatory fields’ and ‘Show quality compliance in tree’. Select the bfern.001 spectrum in the Spectral Data Browser and set the required quality level of this spectrum to B (cf. </w:t>
      </w:r>
      <w:fldSimple w:instr=" REF _Ref157306867 \h  \* MERGEFORMAT ">
        <w:r w:rsidR="00CD22EF" w:rsidRPr="00084655">
          <w:t xml:space="preserve">Figure </w:t>
        </w:r>
        <w:r w:rsidR="00CD22EF">
          <w:rPr>
            <w:noProof/>
          </w:rPr>
          <w:t>134</w:t>
        </w:r>
      </w:fldSimple>
      <w:r w:rsidRPr="00084655">
        <w:t>).</w:t>
      </w:r>
    </w:p>
    <w:p w:rsidR="002A0FFE" w:rsidRPr="00084655" w:rsidRDefault="00410FC7" w:rsidP="00EB49E0">
      <w:pPr>
        <w:pStyle w:val="Figure"/>
      </w:pPr>
      <w:r>
        <w:rPr>
          <w:lang w:val="en-AU"/>
        </w:rPr>
        <w:drawing>
          <wp:inline distT="0" distB="0" distL="0" distR="0">
            <wp:extent cx="4693920" cy="345440"/>
            <wp:effectExtent l="25400" t="0" r="508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60"/>
                    <a:srcRect/>
                    <a:stretch>
                      <a:fillRect/>
                    </a:stretch>
                  </pic:blipFill>
                  <pic:spPr bwMode="auto">
                    <a:xfrm>
                      <a:off x="0" y="0"/>
                      <a:ext cx="4693920" cy="345440"/>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289" w:name="_Ref157306867"/>
      <w:r w:rsidRPr="00084655">
        <w:t xml:space="preserve">Figure </w:t>
      </w:r>
      <w:r w:rsidR="00B84CD6">
        <w:fldChar w:fldCharType="begin"/>
      </w:r>
      <w:r w:rsidR="00FB7375">
        <w:instrText xml:space="preserve"> </w:instrText>
      </w:r>
      <w:r w:rsidR="00567E0A">
        <w:instrText>SEQ</w:instrText>
      </w:r>
      <w:r w:rsidR="00FB7375">
        <w:instrText xml:space="preserve"> Figure \* ARABIC </w:instrText>
      </w:r>
      <w:r w:rsidR="00B84CD6">
        <w:fldChar w:fldCharType="separate"/>
      </w:r>
      <w:r w:rsidR="00CD22EF">
        <w:rPr>
          <w:noProof/>
        </w:rPr>
        <w:t>134</w:t>
      </w:r>
      <w:r w:rsidR="00B84CD6">
        <w:rPr>
          <w:noProof/>
        </w:rPr>
        <w:fldChar w:fldCharType="end"/>
      </w:r>
      <w:bookmarkEnd w:id="289"/>
      <w:r w:rsidRPr="00084655">
        <w:t>: Required quality level set to B</w:t>
      </w:r>
    </w:p>
    <w:p w:rsidR="002A0FFE" w:rsidRPr="00084655" w:rsidRDefault="002A0FFE" w:rsidP="00207647">
      <w:pPr>
        <w:pStyle w:val="Body"/>
      </w:pPr>
      <w:r w:rsidRPr="00084655">
        <w:t xml:space="preserve">All required field should now be highlighted. Update the spectrum on the database. If the quality compliance is not shown in the tree, have it displayed properly by selecting your campaign explicitly again in the ‘Campaign Selection’ of the Metadata Editor (cf. </w:t>
      </w:r>
      <w:r w:rsidR="00B84CD6">
        <w:lastRenderedPageBreak/>
        <w:fldChar w:fldCharType="begin"/>
      </w:r>
      <w:r w:rsidR="00625CA9">
        <w:instrText xml:space="preserve"> </w:instrText>
      </w:r>
      <w:r w:rsidR="00567E0A">
        <w:instrText>REF</w:instrText>
      </w:r>
      <w:r w:rsidR="00625CA9">
        <w:instrText xml:space="preserve"> _Ref153623337 \h </w:instrText>
      </w:r>
      <w:r w:rsidR="00B84CD6">
        <w:fldChar w:fldCharType="separate"/>
      </w:r>
      <w:r w:rsidR="00CD22EF" w:rsidRPr="00084655">
        <w:t xml:space="preserve">Figure </w:t>
      </w:r>
      <w:r w:rsidR="00CD22EF">
        <w:rPr>
          <w:noProof/>
        </w:rPr>
        <w:t>27</w:t>
      </w:r>
      <w:r w:rsidR="00B84CD6">
        <w:fldChar w:fldCharType="end"/>
      </w:r>
      <w:r w:rsidR="004E6ED6">
        <w:t>). All non-</w:t>
      </w:r>
      <w:r w:rsidRPr="00084655">
        <w:t xml:space="preserve">complying spectra plus the containing hierarchies are marked with an asterisk (cf. </w:t>
      </w:r>
      <w:r w:rsidR="00B84CD6">
        <w:fldChar w:fldCharType="begin"/>
      </w:r>
      <w:r w:rsidR="00625CA9">
        <w:instrText xml:space="preserve"> </w:instrText>
      </w:r>
      <w:r w:rsidR="00567E0A">
        <w:instrText>REF</w:instrText>
      </w:r>
      <w:r w:rsidR="00625CA9">
        <w:instrText xml:space="preserve"> _Ref157307300 \h </w:instrText>
      </w:r>
      <w:r w:rsidR="00B84CD6">
        <w:fldChar w:fldCharType="separate"/>
      </w:r>
      <w:r w:rsidR="00CD22EF" w:rsidRPr="00084655">
        <w:t xml:space="preserve">Figure </w:t>
      </w:r>
      <w:r w:rsidR="00CD22EF">
        <w:rPr>
          <w:noProof/>
        </w:rPr>
        <w:t>135</w:t>
      </w:r>
      <w:r w:rsidR="00B84CD6">
        <w:fldChar w:fldCharType="end"/>
      </w:r>
      <w:r w:rsidRPr="00084655">
        <w:t>).</w:t>
      </w:r>
    </w:p>
    <w:p w:rsidR="002A0FFE" w:rsidRPr="00084655" w:rsidRDefault="00410FC7" w:rsidP="00EB49E0">
      <w:pPr>
        <w:pStyle w:val="Figure"/>
      </w:pPr>
      <w:r>
        <w:rPr>
          <w:lang w:val="en-AU"/>
        </w:rPr>
        <w:drawing>
          <wp:inline distT="0" distB="0" distL="0" distR="0">
            <wp:extent cx="1767840" cy="1005840"/>
            <wp:effectExtent l="25400" t="0" r="1016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61"/>
                    <a:srcRect/>
                    <a:stretch>
                      <a:fillRect/>
                    </a:stretch>
                  </pic:blipFill>
                  <pic:spPr bwMode="auto">
                    <a:xfrm>
                      <a:off x="0" y="0"/>
                      <a:ext cx="1767840" cy="1005840"/>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290" w:name="_Ref157307300"/>
      <w:r w:rsidRPr="00084655">
        <w:t xml:space="preserve">Figure </w:t>
      </w:r>
      <w:r w:rsidR="00B84CD6">
        <w:fldChar w:fldCharType="begin"/>
      </w:r>
      <w:r w:rsidR="00FB7375">
        <w:instrText xml:space="preserve"> </w:instrText>
      </w:r>
      <w:r w:rsidR="00567E0A">
        <w:instrText>SEQ</w:instrText>
      </w:r>
      <w:r w:rsidR="00FB7375">
        <w:instrText xml:space="preserve"> Figure \* ARABIC </w:instrText>
      </w:r>
      <w:r w:rsidR="00B84CD6">
        <w:fldChar w:fldCharType="separate"/>
      </w:r>
      <w:r w:rsidR="00CD22EF">
        <w:rPr>
          <w:noProof/>
        </w:rPr>
        <w:t>135</w:t>
      </w:r>
      <w:r w:rsidR="00B84CD6">
        <w:rPr>
          <w:noProof/>
        </w:rPr>
        <w:fldChar w:fldCharType="end"/>
      </w:r>
      <w:bookmarkEnd w:id="290"/>
      <w:r w:rsidRPr="00084655">
        <w:t>: Non quality compliance</w:t>
      </w:r>
      <w:r w:rsidRPr="00084655">
        <w:rPr>
          <w:noProof/>
        </w:rPr>
        <w:t xml:space="preserve"> indicated by asterisks</w:t>
      </w:r>
    </w:p>
    <w:p w:rsidR="002A0FFE" w:rsidRPr="00084655" w:rsidRDefault="002A0FFE" w:rsidP="00EB49E0">
      <w:pPr>
        <w:pStyle w:val="Figure"/>
      </w:pPr>
      <w:r w:rsidRPr="00084655">
        <w:t>Fill in the missing metadata for the bfern.001 spectrum:</w:t>
      </w:r>
    </w:p>
    <w:p w:rsidR="002A0FFE" w:rsidRPr="00084655" w:rsidRDefault="002A0FFE" w:rsidP="00207647">
      <w:pPr>
        <w:pStyle w:val="Bullet"/>
      </w:pPr>
      <w:r w:rsidRPr="00084655">
        <w:t>Cloud cover: 1 okta or less, but not zero</w:t>
      </w:r>
    </w:p>
    <w:p w:rsidR="002A0FFE" w:rsidRPr="00084655" w:rsidRDefault="00E13241" w:rsidP="00207647">
      <w:pPr>
        <w:pStyle w:val="Bullet"/>
      </w:pPr>
      <w:r>
        <w:t>Beam geometry:</w:t>
      </w:r>
      <w:r w:rsidRPr="00084655">
        <w:t xml:space="preserve"> </w:t>
      </w:r>
      <w:r w:rsidR="000B0A45">
        <w:t>Hemispherical-conical (CASE 8)</w:t>
      </w:r>
    </w:p>
    <w:p w:rsidR="002A0FFE" w:rsidRPr="00084655" w:rsidRDefault="002A0FFE" w:rsidP="00207647">
      <w:pPr>
        <w:pStyle w:val="Bullet"/>
      </w:pPr>
      <w:r w:rsidRPr="00084655">
        <w:t>Sampling Environment: Field</w:t>
      </w:r>
    </w:p>
    <w:p w:rsidR="002A0FFE" w:rsidRPr="00084655" w:rsidRDefault="002A0FFE" w:rsidP="00207647">
      <w:pPr>
        <w:pStyle w:val="Bullet"/>
      </w:pPr>
      <w:r w:rsidRPr="00084655">
        <w:t>Target Homogeneity: homogenous</w:t>
      </w:r>
    </w:p>
    <w:p w:rsidR="002A0FFE" w:rsidRPr="00084655" w:rsidRDefault="002A0FFE" w:rsidP="00207647">
      <w:pPr>
        <w:pStyle w:val="Bullet"/>
      </w:pPr>
      <w:r w:rsidRPr="00084655">
        <w:t>Sensor zenith: 0</w:t>
      </w:r>
    </w:p>
    <w:p w:rsidR="002A0FFE" w:rsidRPr="00084655" w:rsidRDefault="002A0FFE" w:rsidP="00207647">
      <w:pPr>
        <w:pStyle w:val="Bullet"/>
      </w:pPr>
      <w:r w:rsidRPr="00084655">
        <w:t>Sensor azimuth: 180 (this is equivalent to the principal plane opposite the sun)</w:t>
      </w:r>
    </w:p>
    <w:p w:rsidR="002A0FFE" w:rsidRPr="00084655" w:rsidRDefault="002A0FFE" w:rsidP="00207647">
      <w:pPr>
        <w:pStyle w:val="Bullet"/>
      </w:pPr>
      <w:r w:rsidRPr="00084655">
        <w:t>Sensor distance: 1</w:t>
      </w:r>
    </w:p>
    <w:p w:rsidR="002A0FFE" w:rsidRPr="00084655" w:rsidRDefault="002A0FFE" w:rsidP="00207647">
      <w:pPr>
        <w:pStyle w:val="Bullet"/>
      </w:pPr>
      <w:r w:rsidRPr="00084655">
        <w:t>Illumination zenith: 40</w:t>
      </w:r>
    </w:p>
    <w:p w:rsidR="002A0FFE" w:rsidRPr="00084655" w:rsidRDefault="002A0FFE" w:rsidP="00207647">
      <w:pPr>
        <w:pStyle w:val="Bullet"/>
      </w:pPr>
      <w:r w:rsidRPr="00084655">
        <w:t>Illumination azimuth: 0 (In the Southern hemisphere the sun stands in the North at midday)</w:t>
      </w:r>
    </w:p>
    <w:p w:rsidR="002A0FFE" w:rsidRPr="00084655" w:rsidRDefault="002A0FFE" w:rsidP="00207647">
      <w:pPr>
        <w:pStyle w:val="Bullet"/>
      </w:pPr>
      <w:r w:rsidRPr="00084655">
        <w:t xml:space="preserve">Target type: Add a new target type by clicking the ‘Add’ button, then specify the target type as ‘Tree’ and set it’s abundance = 100 </w:t>
      </w:r>
      <w:r w:rsidRPr="00084655">
        <w:br/>
      </w:r>
      <w:r w:rsidRPr="00084655">
        <w:br/>
      </w:r>
      <w:r w:rsidR="00410FC7">
        <w:rPr>
          <w:noProof/>
          <w:lang w:val="en-AU" w:eastAsia="ja-JP"/>
        </w:rPr>
        <w:drawing>
          <wp:inline distT="0" distB="0" distL="0" distR="0">
            <wp:extent cx="1950720" cy="1158240"/>
            <wp:effectExtent l="25400" t="0" r="508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62"/>
                    <a:srcRect/>
                    <a:stretch>
                      <a:fillRect/>
                    </a:stretch>
                  </pic:blipFill>
                  <pic:spPr bwMode="auto">
                    <a:xfrm>
                      <a:off x="0" y="0"/>
                      <a:ext cx="1950720" cy="1158240"/>
                    </a:xfrm>
                    <a:prstGeom prst="rect">
                      <a:avLst/>
                    </a:prstGeom>
                    <a:noFill/>
                    <a:ln w="9525">
                      <a:noFill/>
                      <a:miter lim="800000"/>
                      <a:headEnd/>
                      <a:tailEnd/>
                    </a:ln>
                  </pic:spPr>
                </pic:pic>
              </a:graphicData>
            </a:graphic>
          </wp:inline>
        </w:drawing>
      </w:r>
    </w:p>
    <w:p w:rsidR="002A0FFE" w:rsidRPr="00084655" w:rsidRDefault="002A0FFE" w:rsidP="00207647">
      <w:pPr>
        <w:pStyle w:val="Body"/>
      </w:pPr>
      <w:r w:rsidRPr="00084655">
        <w:t>After updating the spectrum in the database, the non-compliance indicators in the spectral data browser should be removed.</w:t>
      </w:r>
    </w:p>
    <w:p w:rsidR="002A0FFE" w:rsidRPr="00084655" w:rsidRDefault="002A0FFE" w:rsidP="00306258">
      <w:pPr>
        <w:pStyle w:val="Heading2"/>
      </w:pPr>
      <w:bookmarkStart w:id="291" w:name="_Toc355280432"/>
      <w:r w:rsidRPr="00084655">
        <w:t>Part 2: GER Files</w:t>
      </w:r>
      <w:bookmarkEnd w:id="291"/>
    </w:p>
    <w:p w:rsidR="002A0FFE" w:rsidRPr="00084655" w:rsidRDefault="002A0FFE" w:rsidP="00207647">
      <w:pPr>
        <w:pStyle w:val="Body"/>
      </w:pPr>
      <w:r w:rsidRPr="00084655">
        <w:t>Data set: GER_example</w:t>
      </w:r>
    </w:p>
    <w:p w:rsidR="002A0FFE" w:rsidRPr="00084655" w:rsidRDefault="002A0FFE" w:rsidP="00207647">
      <w:pPr>
        <w:pStyle w:val="Body"/>
      </w:pPr>
      <w:r w:rsidRPr="00084655">
        <w:t xml:space="preserve">Relevant sections: </w:t>
      </w:r>
      <w:fldSimple w:instr=" REF _Ref153711531 \r \h  \* MERGEFORMAT ">
        <w:r w:rsidR="00CD22EF">
          <w:t>5.4</w:t>
        </w:r>
      </w:fldSimple>
      <w:r w:rsidRPr="00084655">
        <w:t xml:space="preserve">, </w:t>
      </w:r>
      <w:fldSimple w:instr=" REF _Ref153794251 \r \h  \* MERGEFORMAT ">
        <w:r w:rsidR="00CD22EF">
          <w:t>6.2</w:t>
        </w:r>
      </w:fldSimple>
      <w:r w:rsidRPr="00084655">
        <w:t xml:space="preserve">, </w:t>
      </w:r>
      <w:fldSimple w:instr=" REF _Ref153795826 \r \h  \* MERGEFORMAT ">
        <w:r w:rsidR="00CD22EF">
          <w:t>6.2.1</w:t>
        </w:r>
      </w:fldSimple>
      <w:r w:rsidRPr="00084655">
        <w:t xml:space="preserve">, </w:t>
      </w:r>
      <w:fldSimple w:instr=" REF _Ref153765394 \r \h  \* MERGEFORMAT ">
        <w:r w:rsidR="00CD22EF">
          <w:t>6.6</w:t>
        </w:r>
      </w:fldSimple>
      <w:r w:rsidRPr="00084655">
        <w:t xml:space="preserve">, </w:t>
      </w:r>
      <w:fldSimple w:instr=" REF _Ref157230540 \r \h  \* MERGEFORMAT ">
        <w:r w:rsidR="00CD22EF">
          <w:t>7.4</w:t>
        </w:r>
      </w:fldSimple>
    </w:p>
    <w:p w:rsidR="002A0FFE" w:rsidRPr="00084655" w:rsidRDefault="002A0FFE" w:rsidP="00207647">
      <w:pPr>
        <w:pStyle w:val="Body"/>
      </w:pPr>
      <w:r w:rsidRPr="00084655">
        <w:t xml:space="preserve">The GER files are contained in the GER_example folder. Explore the folder. You will notice that there are 10 files as created by the GER instrument. Create a new campaign to hold GER files (cf. </w:t>
      </w:r>
      <w:fldSimple w:instr=" REF _Ref180490722 \h  \* MERGEFORMAT ">
        <w:r w:rsidR="00CD22EF" w:rsidRPr="00084655">
          <w:t xml:space="preserve">Figure </w:t>
        </w:r>
        <w:r w:rsidR="00CD22EF">
          <w:rPr>
            <w:noProof/>
          </w:rPr>
          <w:t>136</w:t>
        </w:r>
      </w:fldSimple>
      <w:r w:rsidRPr="00084655">
        <w:t>).</w:t>
      </w:r>
    </w:p>
    <w:p w:rsidR="002A0FFE" w:rsidRPr="00084655" w:rsidRDefault="00410FC7" w:rsidP="00EB49E0">
      <w:pPr>
        <w:pStyle w:val="Figure"/>
      </w:pPr>
      <w:r>
        <w:rPr>
          <w:lang w:val="en-AU"/>
        </w:rPr>
        <w:lastRenderedPageBreak/>
        <w:drawing>
          <wp:inline distT="0" distB="0" distL="0" distR="0">
            <wp:extent cx="3048000" cy="1066800"/>
            <wp:effectExtent l="2540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63"/>
                    <a:srcRect/>
                    <a:stretch>
                      <a:fillRect/>
                    </a:stretch>
                  </pic:blipFill>
                  <pic:spPr bwMode="auto">
                    <a:xfrm>
                      <a:off x="0" y="0"/>
                      <a:ext cx="3048000" cy="1066800"/>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292" w:name="_Ref180490722"/>
      <w:r w:rsidRPr="00084655">
        <w:t xml:space="preserve">Figure </w:t>
      </w:r>
      <w:r w:rsidR="00B84CD6">
        <w:fldChar w:fldCharType="begin"/>
      </w:r>
      <w:r w:rsidR="00FB7375">
        <w:instrText xml:space="preserve"> </w:instrText>
      </w:r>
      <w:r w:rsidR="00567E0A">
        <w:instrText>SEQ</w:instrText>
      </w:r>
      <w:r w:rsidR="00FB7375">
        <w:instrText xml:space="preserve"> Figure \* ARABIC </w:instrText>
      </w:r>
      <w:r w:rsidR="00B84CD6">
        <w:fldChar w:fldCharType="separate"/>
      </w:r>
      <w:r w:rsidR="00CD22EF">
        <w:rPr>
          <w:noProof/>
        </w:rPr>
        <w:t>136</w:t>
      </w:r>
      <w:r w:rsidR="00B84CD6">
        <w:rPr>
          <w:noProof/>
        </w:rPr>
        <w:fldChar w:fldCharType="end"/>
      </w:r>
      <w:bookmarkEnd w:id="292"/>
      <w:r w:rsidRPr="00084655">
        <w:t>: Creation of a GER example campaign</w:t>
      </w:r>
    </w:p>
    <w:p w:rsidR="002A0FFE" w:rsidRPr="00084655" w:rsidRDefault="002A0FFE" w:rsidP="00207647">
      <w:pPr>
        <w:pStyle w:val="Body"/>
      </w:pPr>
      <w:r w:rsidRPr="00084655">
        <w:t xml:space="preserve">After creating the campaign load the spectral data into the database by selecting ‘Data Input’-&gt;’Load campaign data’ and selecting the campaign you just created (cf. </w:t>
      </w:r>
      <w:r w:rsidR="00B84CD6">
        <w:fldChar w:fldCharType="begin"/>
      </w:r>
      <w:r w:rsidR="00625CA9">
        <w:instrText xml:space="preserve"> </w:instrText>
      </w:r>
      <w:r w:rsidR="00567E0A">
        <w:instrText>REF</w:instrText>
      </w:r>
      <w:r w:rsidR="00625CA9">
        <w:instrText xml:space="preserve"> _Ref180491005 \h </w:instrText>
      </w:r>
      <w:r w:rsidR="00B84CD6">
        <w:fldChar w:fldCharType="separate"/>
      </w:r>
      <w:r w:rsidR="00CD22EF" w:rsidRPr="00084655">
        <w:t xml:space="preserve">Figure </w:t>
      </w:r>
      <w:r w:rsidR="00CD22EF">
        <w:rPr>
          <w:noProof/>
        </w:rPr>
        <w:t>137</w:t>
      </w:r>
      <w:r w:rsidR="00B84CD6">
        <w:fldChar w:fldCharType="end"/>
      </w:r>
      <w:r w:rsidRPr="00084655">
        <w:t>).</w:t>
      </w:r>
    </w:p>
    <w:p w:rsidR="002A0FFE" w:rsidRPr="00084655" w:rsidRDefault="00410FC7" w:rsidP="00EB49E0">
      <w:pPr>
        <w:pStyle w:val="Figure"/>
      </w:pPr>
      <w:r>
        <w:rPr>
          <w:lang w:val="en-AU"/>
        </w:rPr>
        <w:drawing>
          <wp:inline distT="0" distB="0" distL="0" distR="0">
            <wp:extent cx="3159760" cy="1219200"/>
            <wp:effectExtent l="2540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64"/>
                    <a:srcRect/>
                    <a:stretch>
                      <a:fillRect/>
                    </a:stretch>
                  </pic:blipFill>
                  <pic:spPr bwMode="auto">
                    <a:xfrm>
                      <a:off x="0" y="0"/>
                      <a:ext cx="3159760" cy="1219200"/>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293" w:name="_Ref180491005"/>
      <w:r w:rsidRPr="00084655">
        <w:t xml:space="preserve">Figure </w:t>
      </w:r>
      <w:r w:rsidR="00B84CD6">
        <w:fldChar w:fldCharType="begin"/>
      </w:r>
      <w:r w:rsidR="00FB7375">
        <w:instrText xml:space="preserve"> </w:instrText>
      </w:r>
      <w:r w:rsidR="00567E0A">
        <w:instrText>SEQ</w:instrText>
      </w:r>
      <w:r w:rsidR="00FB7375">
        <w:instrText xml:space="preserve"> Figure \* ARABIC </w:instrText>
      </w:r>
      <w:r w:rsidR="00B84CD6">
        <w:fldChar w:fldCharType="separate"/>
      </w:r>
      <w:r w:rsidR="00CD22EF">
        <w:rPr>
          <w:noProof/>
        </w:rPr>
        <w:t>137</w:t>
      </w:r>
      <w:r w:rsidR="00B84CD6">
        <w:rPr>
          <w:noProof/>
        </w:rPr>
        <w:fldChar w:fldCharType="end"/>
      </w:r>
      <w:bookmarkEnd w:id="293"/>
      <w:r w:rsidRPr="00084655">
        <w:t>: Loading spectral data into the GER campaign</w:t>
      </w:r>
    </w:p>
    <w:p w:rsidR="002A0FFE" w:rsidRPr="00084655" w:rsidRDefault="007A6986" w:rsidP="00207647">
      <w:pPr>
        <w:pStyle w:val="Body"/>
      </w:pPr>
      <w:r>
        <w:t>O</w:t>
      </w:r>
      <w:r w:rsidR="002A0FFE" w:rsidRPr="00084655">
        <w:t xml:space="preserve">pen the Query Builder. Open the tree of the GER campaign and study the contents. The files have been automatically split into target and reference spectra (cf. </w:t>
      </w:r>
      <w:r w:rsidR="00B84CD6">
        <w:fldChar w:fldCharType="begin"/>
      </w:r>
      <w:r w:rsidR="00625CA9">
        <w:instrText xml:space="preserve"> </w:instrText>
      </w:r>
      <w:r w:rsidR="00567E0A">
        <w:instrText>REF</w:instrText>
      </w:r>
      <w:r w:rsidR="00625CA9">
        <w:instrText xml:space="preserve"> _Ref157308768 \h </w:instrText>
      </w:r>
      <w:r w:rsidR="00B84CD6">
        <w:fldChar w:fldCharType="separate"/>
      </w:r>
      <w:r w:rsidR="00CD22EF" w:rsidRPr="00084655">
        <w:t xml:space="preserve">Figure </w:t>
      </w:r>
      <w:r w:rsidR="00CD22EF">
        <w:rPr>
          <w:noProof/>
        </w:rPr>
        <w:t>138</w:t>
      </w:r>
      <w:r w:rsidR="00B84CD6">
        <w:fldChar w:fldCharType="end"/>
      </w:r>
      <w:r w:rsidR="002A0FFE" w:rsidRPr="00084655">
        <w:t xml:space="preserve">). Remember that GER instruments write the sampled radiances of target and white reference into the same file. The names of the corresponding targets and references are identical, e.g. target GR083005.080 is </w:t>
      </w:r>
      <w:r w:rsidR="009070A4">
        <w:t>associated</w:t>
      </w:r>
      <w:r w:rsidR="002A0FFE" w:rsidRPr="00084655">
        <w:t xml:space="preserve"> with reference GR083005.080.</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2899"/>
        <w:gridCol w:w="6672"/>
      </w:tblGrid>
      <w:tr w:rsidR="002A0FFE" w:rsidRPr="00084655" w:rsidTr="00207647">
        <w:tc>
          <w:tcPr>
            <w:tcW w:w="2899" w:type="dxa"/>
          </w:tcPr>
          <w:p w:rsidR="002A0FFE" w:rsidRPr="00084655" w:rsidRDefault="00410FC7" w:rsidP="002A0FFE">
            <w:r>
              <w:rPr>
                <w:noProof/>
                <w:lang w:val="en-AU" w:eastAsia="ja-JP"/>
              </w:rPr>
              <w:drawing>
                <wp:inline distT="0" distB="0" distL="0" distR="0">
                  <wp:extent cx="1473200" cy="3129280"/>
                  <wp:effectExtent l="2540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65"/>
                          <a:srcRect/>
                          <a:stretch>
                            <a:fillRect/>
                          </a:stretch>
                        </pic:blipFill>
                        <pic:spPr bwMode="auto">
                          <a:xfrm>
                            <a:off x="0" y="0"/>
                            <a:ext cx="1473200" cy="3129280"/>
                          </a:xfrm>
                          <a:prstGeom prst="rect">
                            <a:avLst/>
                          </a:prstGeom>
                          <a:noFill/>
                          <a:ln w="9525">
                            <a:noFill/>
                            <a:miter lim="800000"/>
                            <a:headEnd/>
                            <a:tailEnd/>
                          </a:ln>
                        </pic:spPr>
                      </pic:pic>
                    </a:graphicData>
                  </a:graphic>
                </wp:inline>
              </w:drawing>
            </w:r>
          </w:p>
        </w:tc>
        <w:tc>
          <w:tcPr>
            <w:tcW w:w="6672" w:type="dxa"/>
          </w:tcPr>
          <w:p w:rsidR="002A0FFE" w:rsidRPr="00084655" w:rsidRDefault="00410FC7" w:rsidP="002A0FFE">
            <w:r>
              <w:rPr>
                <w:noProof/>
                <w:lang w:val="en-AU" w:eastAsia="ja-JP"/>
              </w:rPr>
              <w:drawing>
                <wp:inline distT="0" distB="0" distL="0" distR="0">
                  <wp:extent cx="4074160" cy="2377440"/>
                  <wp:effectExtent l="2540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66"/>
                          <a:srcRect/>
                          <a:stretch>
                            <a:fillRect/>
                          </a:stretch>
                        </pic:blipFill>
                        <pic:spPr bwMode="auto">
                          <a:xfrm>
                            <a:off x="0" y="0"/>
                            <a:ext cx="4074160" cy="2377440"/>
                          </a:xfrm>
                          <a:prstGeom prst="rect">
                            <a:avLst/>
                          </a:prstGeom>
                          <a:noFill/>
                          <a:ln w="9525">
                            <a:noFill/>
                            <a:miter lim="800000"/>
                            <a:headEnd/>
                            <a:tailEnd/>
                          </a:ln>
                        </pic:spPr>
                      </pic:pic>
                    </a:graphicData>
                  </a:graphic>
                </wp:inline>
              </w:drawing>
            </w:r>
          </w:p>
        </w:tc>
      </w:tr>
    </w:tbl>
    <w:p w:rsidR="002A0FFE" w:rsidRPr="00084655" w:rsidRDefault="002A0FFE" w:rsidP="00EB49E0">
      <w:pPr>
        <w:pStyle w:val="Caption"/>
      </w:pPr>
      <w:bookmarkStart w:id="294" w:name="_Ref157308768"/>
      <w:r w:rsidRPr="00084655">
        <w:t xml:space="preserve">Figure </w:t>
      </w:r>
      <w:r w:rsidR="00B84CD6">
        <w:fldChar w:fldCharType="begin"/>
      </w:r>
      <w:r w:rsidR="00FB7375">
        <w:instrText xml:space="preserve"> </w:instrText>
      </w:r>
      <w:r w:rsidR="00567E0A">
        <w:instrText>SEQ</w:instrText>
      </w:r>
      <w:r w:rsidR="00FB7375">
        <w:instrText xml:space="preserve"> Figure \* ARABIC </w:instrText>
      </w:r>
      <w:r w:rsidR="00B84CD6">
        <w:fldChar w:fldCharType="separate"/>
      </w:r>
      <w:r w:rsidR="00CD22EF">
        <w:rPr>
          <w:noProof/>
        </w:rPr>
        <w:t>138</w:t>
      </w:r>
      <w:r w:rsidR="00B84CD6">
        <w:rPr>
          <w:noProof/>
        </w:rPr>
        <w:fldChar w:fldCharType="end"/>
      </w:r>
      <w:bookmarkEnd w:id="294"/>
      <w:r w:rsidRPr="00084655">
        <w:t>: GER files split into target and reference spectra (left) and report showing target and reference spectra (right)</w:t>
      </w:r>
    </w:p>
    <w:p w:rsidR="002A0FFE" w:rsidRPr="00084655" w:rsidRDefault="002A0FFE" w:rsidP="00207647">
      <w:pPr>
        <w:pStyle w:val="Body"/>
      </w:pPr>
      <w:r w:rsidRPr="00084655">
        <w:lastRenderedPageBreak/>
        <w:t xml:space="preserve">Targets and references are linked internally by a datalink on spectrum level (cf. </w:t>
      </w:r>
      <w:r w:rsidR="00B84CD6">
        <w:fldChar w:fldCharType="begin"/>
      </w:r>
      <w:r w:rsidR="00625CA9">
        <w:instrText xml:space="preserve"> </w:instrText>
      </w:r>
      <w:r w:rsidR="00567E0A">
        <w:instrText>REF</w:instrText>
      </w:r>
      <w:r w:rsidR="00625CA9">
        <w:instrText xml:space="preserve"> _Ref153677830 \r \h </w:instrText>
      </w:r>
      <w:r w:rsidR="00B84CD6">
        <w:fldChar w:fldCharType="separate"/>
      </w:r>
      <w:r w:rsidR="00CD22EF">
        <w:t>3.6</w:t>
      </w:r>
      <w:r w:rsidR="00B84CD6">
        <w:fldChar w:fldCharType="end"/>
      </w:r>
      <w:r w:rsidRPr="00084655">
        <w:t xml:space="preserve">). Open the Metadata Editor and display the spectrum data for one of the GER target spectra. Note that a link referring to the reference spectrum of the type Spectralon has been created (cf. </w:t>
      </w:r>
      <w:r w:rsidR="00B84CD6">
        <w:fldChar w:fldCharType="begin"/>
      </w:r>
      <w:r w:rsidR="00625CA9">
        <w:instrText xml:space="preserve"> </w:instrText>
      </w:r>
      <w:r w:rsidR="00567E0A">
        <w:instrText>REF</w:instrText>
      </w:r>
      <w:r w:rsidR="00625CA9">
        <w:instrText xml:space="preserve"> _Ref157336164 \h </w:instrText>
      </w:r>
      <w:r w:rsidR="00B84CD6">
        <w:fldChar w:fldCharType="separate"/>
      </w:r>
      <w:r w:rsidR="00CD22EF" w:rsidRPr="00084655">
        <w:t xml:space="preserve">Figure </w:t>
      </w:r>
      <w:r w:rsidR="00CD22EF">
        <w:rPr>
          <w:noProof/>
        </w:rPr>
        <w:t>139</w:t>
      </w:r>
      <w:r w:rsidR="00B84CD6">
        <w:fldChar w:fldCharType="end"/>
      </w:r>
      <w:r w:rsidRPr="00084655">
        <w:t>).</w:t>
      </w:r>
    </w:p>
    <w:p w:rsidR="002A0FFE" w:rsidRPr="00084655" w:rsidRDefault="002A0FFE" w:rsidP="00207647">
      <w:pPr>
        <w:pStyle w:val="Body"/>
      </w:pPr>
      <w:r w:rsidRPr="00084655">
        <w:t xml:space="preserve">These datalinks are used </w:t>
      </w:r>
      <w:r w:rsidR="00F2621B">
        <w:t>during radiance to</w:t>
      </w:r>
      <w:r w:rsidRPr="00084655">
        <w:t xml:space="preserve"> reflectance</w:t>
      </w:r>
      <w:r w:rsidR="00F2621B">
        <w:t xml:space="preserve"> conversion</w:t>
      </w:r>
      <w:r w:rsidRPr="00084655">
        <w:t>.</w:t>
      </w:r>
    </w:p>
    <w:p w:rsidR="002A0FFE" w:rsidRPr="00084655" w:rsidRDefault="00410FC7" w:rsidP="00EB49E0">
      <w:pPr>
        <w:pStyle w:val="Figure"/>
      </w:pPr>
      <w:r>
        <w:rPr>
          <w:lang w:val="en-AU"/>
        </w:rPr>
        <w:drawing>
          <wp:inline distT="0" distB="0" distL="0" distR="0">
            <wp:extent cx="3972560" cy="548640"/>
            <wp:effectExtent l="2540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67"/>
                    <a:srcRect/>
                    <a:stretch>
                      <a:fillRect/>
                    </a:stretch>
                  </pic:blipFill>
                  <pic:spPr bwMode="auto">
                    <a:xfrm>
                      <a:off x="0" y="0"/>
                      <a:ext cx="3972560" cy="548640"/>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295" w:name="_Ref157336164"/>
      <w:r w:rsidRPr="00084655">
        <w:t xml:space="preserve">Figure </w:t>
      </w:r>
      <w:r w:rsidR="00B84CD6">
        <w:fldChar w:fldCharType="begin"/>
      </w:r>
      <w:r w:rsidR="00FB7375">
        <w:instrText xml:space="preserve"> </w:instrText>
      </w:r>
      <w:r w:rsidR="00567E0A">
        <w:instrText>SEQ</w:instrText>
      </w:r>
      <w:r w:rsidR="00FB7375">
        <w:instrText xml:space="preserve"> Figure \* ARABIC </w:instrText>
      </w:r>
      <w:r w:rsidR="00B84CD6">
        <w:fldChar w:fldCharType="separate"/>
      </w:r>
      <w:r w:rsidR="00CD22EF">
        <w:rPr>
          <w:noProof/>
        </w:rPr>
        <w:t>139</w:t>
      </w:r>
      <w:r w:rsidR="00B84CD6">
        <w:rPr>
          <w:noProof/>
        </w:rPr>
        <w:fldChar w:fldCharType="end"/>
      </w:r>
      <w:bookmarkEnd w:id="295"/>
      <w:r w:rsidRPr="00084655">
        <w:t>: Automatically created link between target and reference spectra</w:t>
      </w:r>
    </w:p>
    <w:p w:rsidR="002A0FFE" w:rsidRPr="00084655" w:rsidRDefault="002A0FFE" w:rsidP="00306258">
      <w:pPr>
        <w:pStyle w:val="Heading2"/>
      </w:pPr>
      <w:bookmarkStart w:id="296" w:name="_Toc355280433"/>
      <w:r w:rsidRPr="00084655">
        <w:t>Part 3: Directional Data</w:t>
      </w:r>
      <w:bookmarkEnd w:id="296"/>
    </w:p>
    <w:p w:rsidR="002A0FFE" w:rsidRPr="00084655" w:rsidRDefault="002A0FFE" w:rsidP="00207647">
      <w:pPr>
        <w:pStyle w:val="Body"/>
      </w:pPr>
      <w:r w:rsidRPr="00084655">
        <w:t>Data set: Gonio_example</w:t>
      </w:r>
    </w:p>
    <w:p w:rsidR="002A0FFE" w:rsidRPr="00084655" w:rsidRDefault="002A0FFE" w:rsidP="00207647">
      <w:pPr>
        <w:pStyle w:val="Body"/>
      </w:pPr>
      <w:r w:rsidRPr="00084655">
        <w:t xml:space="preserve">Relevant sections: </w:t>
      </w:r>
      <w:fldSimple w:instr=" REF _Ref153711531 \r \h  \* MERGEFORMAT ">
        <w:r w:rsidR="00CD22EF">
          <w:t>5.4</w:t>
        </w:r>
      </w:fldSimple>
      <w:r w:rsidRPr="00084655">
        <w:t xml:space="preserve">, </w:t>
      </w:r>
      <w:fldSimple w:instr=" REF _Ref153794251 \r \h  \* MERGEFORMAT ">
        <w:r w:rsidR="00CD22EF">
          <w:t>6.2</w:t>
        </w:r>
      </w:fldSimple>
      <w:r w:rsidRPr="00084655">
        <w:t xml:space="preserve">, </w:t>
      </w:r>
      <w:fldSimple w:instr=" REF _Ref157236952 \r \h  \* MERGEFORMAT ">
        <w:r w:rsidR="00CD22EF">
          <w:t>6.2.9</w:t>
        </w:r>
      </w:fldSimple>
    </w:p>
    <w:p w:rsidR="002A0FFE" w:rsidRPr="00084655" w:rsidRDefault="002A0FFE" w:rsidP="00207647">
      <w:pPr>
        <w:pStyle w:val="Body"/>
      </w:pPr>
      <w:r w:rsidRPr="00084655">
        <w:t xml:space="preserve">This exercise uses FIGOS goniometer data. FIGOS is used at RSL to acquire spectrodirectional measurements in 66 points arranged on a hemisphere. For more information please refer to Schopfer et al. </w:t>
      </w:r>
      <w:r w:rsidR="00B84CD6" w:rsidRPr="00084655">
        <w:fldChar w:fldCharType="begin"/>
      </w:r>
      <w:r w:rsidR="006B5382">
        <w:instrText xml:space="preserve"> ADDIN EN.CITE &lt;EndNote&gt;&lt;Cite ExcludeAuth="1"&gt;&lt;Author&gt;Schopfer&lt;/Author&gt;&lt;Year&gt;2007&lt;/Year&gt;&lt;RecNum&gt;198&lt;/RecNum&gt;&lt;record&gt;&lt;rec-number&gt;198&lt;/rec-number&gt;&lt;foreign-keys&gt;&lt;key app="EN" db-id="0svr2tdvgevw2ned2pb5tt5ur5tdf0savr9s"&gt;198&lt;/key&gt;&lt;/foreign-keys&gt;&lt;ref-type name="Conference Proceedings"&gt;10&lt;/ref-type&gt;&lt;contributors&gt;&lt;authors&gt;&lt;author&gt;Schopfer, J.&lt;/author&gt;&lt;author&gt;Dangel, S.&lt;/author&gt;&lt;author&gt;Kneubühler, M.&lt;/author&gt;&lt;author&gt;Itten, Klaus&lt;/author&gt;&lt;/authors&gt;&lt;secondary-authors&gt;&lt;author&gt;Schaepman, M.E.  &lt;/author&gt;&lt;author&gt;Liang, S. &lt;/author&gt;&lt;author&gt;Groot, N.E. &lt;/author&gt;&lt;author&gt;Kneubühler, M.&lt;/author&gt;&lt;/secondary-authors&gt;&lt;/contributors&gt;&lt;titles&gt;&lt;title&gt;Dual Field-of-View Goniometer System FIGOS&lt;/title&gt;&lt;secondary-title&gt;10th Intl. Symposium on Physical Measurements and Spectral Signatures in Remote Sensing&lt;/secondary-title&gt;&lt;/titles&gt;&lt;pages&gt;493-498&lt;/pages&gt;&lt;volume&gt;XXXVI, Part 7/C50&lt;/volume&gt;&lt;dates&gt;&lt;year&gt;2007&lt;/year&gt;&lt;/dates&gt;&lt;pub-location&gt;Davos (CH)&lt;/pub-location&gt;&lt;urls&gt;&lt;/urls&gt;&lt;/record&gt;&lt;/Cite&gt;&lt;/EndNote&gt;</w:instrText>
      </w:r>
      <w:r w:rsidR="00B84CD6" w:rsidRPr="00084655">
        <w:fldChar w:fldCharType="separate"/>
      </w:r>
      <w:r w:rsidRPr="00084655">
        <w:rPr>
          <w:noProof/>
        </w:rPr>
        <w:t>(2007)</w:t>
      </w:r>
      <w:r w:rsidR="00B84CD6" w:rsidRPr="00084655">
        <w:fldChar w:fldCharType="end"/>
      </w:r>
      <w:r w:rsidRPr="00084655">
        <w:t>.</w:t>
      </w:r>
    </w:p>
    <w:p w:rsidR="002A0FFE" w:rsidRPr="00084655" w:rsidRDefault="002A0FFE" w:rsidP="00207647">
      <w:pPr>
        <w:pStyle w:val="Body"/>
      </w:pPr>
      <w:r w:rsidRPr="00084655">
        <w:t xml:space="preserve">Goniometer data is provided in the Gonio_example folder. It contains two subfolders: one holding the targets and one the references. The spectra of targets and references have been manually moved to these folders. This separation should be carried out before the data is loaded into SPECCHIO (alternatively all data can be loaded and the unwanted spectra removed using the Data Remover tool). It must also be noted that any surplus measurements must also be removed, i.e. the system expects 66 directional measurements maximum. SPECCHIO can however deal with gaps in the data as will be demonstrated hereafter. </w:t>
      </w:r>
    </w:p>
    <w:p w:rsidR="002A0FFE" w:rsidRPr="00084655" w:rsidRDefault="002A0FFE" w:rsidP="00207647">
      <w:pPr>
        <w:pStyle w:val="Body"/>
      </w:pPr>
      <w:r w:rsidRPr="00084655">
        <w:t xml:space="preserve">Create a new campaign for goniometer data and load the campaign data. </w:t>
      </w:r>
    </w:p>
    <w:p w:rsidR="002A0FFE" w:rsidRPr="00084655" w:rsidRDefault="002A0FFE" w:rsidP="00207647">
      <w:pPr>
        <w:pStyle w:val="Body"/>
      </w:pPr>
      <w:r w:rsidRPr="00084655">
        <w:t>If you explore the data in the Metadata Editor</w:t>
      </w:r>
      <w:r w:rsidR="00897F15">
        <w:t>,</w:t>
      </w:r>
      <w:r w:rsidRPr="00084655">
        <w:t xml:space="preserve"> you will find that the </w:t>
      </w:r>
      <w:r w:rsidR="00897F15">
        <w:t>Measurement unit has been set to</w:t>
      </w:r>
      <w:r w:rsidRPr="00084655">
        <w:t xml:space="preserve"> Radiance and the </w:t>
      </w:r>
      <w:r w:rsidR="00897F15">
        <w:t>FOV to</w:t>
      </w:r>
      <w:r w:rsidRPr="00084655">
        <w:t xml:space="preserve"> 3 degrees. Use a group update to set the </w:t>
      </w:r>
      <w:r w:rsidR="006E4D6F">
        <w:t>Beam geometry</w:t>
      </w:r>
      <w:r w:rsidRPr="00084655">
        <w:t xml:space="preserve"> of all spectra of this campaign to ‘</w:t>
      </w:r>
      <w:r w:rsidR="00746BC8">
        <w:t>Hemispherical-conical (CASE 8)</w:t>
      </w:r>
      <w:commentRangeStart w:id="297"/>
      <w:r w:rsidRPr="00084655">
        <w:t>’</w:t>
      </w:r>
      <w:commentRangeEnd w:id="297"/>
      <w:r w:rsidR="006E4D6F">
        <w:rPr>
          <w:rStyle w:val="CommentReference"/>
        </w:rPr>
        <w:commentReference w:id="297"/>
      </w:r>
      <w:r w:rsidRPr="00084655">
        <w:t>.</w:t>
      </w:r>
    </w:p>
    <w:p w:rsidR="002A0FFE" w:rsidRPr="00084655" w:rsidRDefault="002A0FFE" w:rsidP="00207647">
      <w:pPr>
        <w:pStyle w:val="Body"/>
      </w:pPr>
      <w:r w:rsidRPr="00084655">
        <w:t xml:space="preserve">In the Metadata Editor select the special function ‘Link targets to references’ (cf. </w:t>
      </w:r>
      <w:fldSimple w:instr=" REF _Ref153794273 \r \h  \* MERGEFORMAT ">
        <w:r w:rsidR="00CD22EF">
          <w:t>6.4.2.7.2</w:t>
        </w:r>
      </w:fldSimple>
      <w:r w:rsidRPr="00084655">
        <w:t xml:space="preserve">). In the ‘Link Target to Reference’ dialog select the target and reference directories of the goniometer campaign as inputs (cf. </w:t>
      </w:r>
      <w:fldSimple w:instr=" REF _Ref157337315 \h  \* MERGEFORMAT ">
        <w:r w:rsidR="00CD22EF" w:rsidRPr="00084655">
          <w:t xml:space="preserve">Figure </w:t>
        </w:r>
        <w:r w:rsidR="00CD22EF">
          <w:rPr>
            <w:noProof/>
          </w:rPr>
          <w:t>140</w:t>
        </w:r>
      </w:fldSimple>
      <w:r w:rsidRPr="00084655">
        <w:t>) and press ‘Link’. The datalinks have now been created.</w:t>
      </w:r>
    </w:p>
    <w:p w:rsidR="002A0FFE" w:rsidRPr="00084655" w:rsidRDefault="002A0FFE" w:rsidP="00207647">
      <w:pPr>
        <w:pStyle w:val="Body"/>
      </w:pPr>
      <w:r w:rsidRPr="00084655">
        <w:t xml:space="preserve">In the Metadata Editor explore the datalink settings (cf. </w:t>
      </w:r>
      <w:fldSimple w:instr=" REF _Ref157336164 \h  \* MERGEFORMAT ">
        <w:r w:rsidR="00CD22EF" w:rsidRPr="00084655">
          <w:t xml:space="preserve">Figure </w:t>
        </w:r>
        <w:r w:rsidR="00CD22EF">
          <w:rPr>
            <w:noProof/>
          </w:rPr>
          <w:t>139</w:t>
        </w:r>
      </w:fldSimple>
      <w:r w:rsidRPr="00084655">
        <w:t xml:space="preserve">). You should find that the targets triticaa.001 </w:t>
      </w:r>
      <w:r w:rsidR="00572C58">
        <w:t xml:space="preserve">and </w:t>
      </w:r>
      <w:r w:rsidRPr="00084655">
        <w:t>triticaa.00</w:t>
      </w:r>
      <w:r w:rsidR="00572C58">
        <w:t>2</w:t>
      </w:r>
      <w:r w:rsidRPr="00084655">
        <w:t xml:space="preserve"> are referencing the triticaa.000 white reference spectrum. Target</w:t>
      </w:r>
      <w:r w:rsidR="00572C58">
        <w:t>s</w:t>
      </w:r>
      <w:r w:rsidRPr="00084655">
        <w:t xml:space="preserve"> triticaa.00</w:t>
      </w:r>
      <w:r w:rsidR="00572C58">
        <w:t>3 – triticaa.009</w:t>
      </w:r>
      <w:r w:rsidRPr="00084655">
        <w:t xml:space="preserve"> reference triticaa.006 and so on and so forth. The linking mechanism is based on the spectrum capture time and does not depend on the spectrum file name.</w:t>
      </w:r>
    </w:p>
    <w:p w:rsidR="002A0FFE" w:rsidRPr="00084655" w:rsidRDefault="00EE466C" w:rsidP="00EB49E0">
      <w:pPr>
        <w:pStyle w:val="Figure"/>
      </w:pPr>
      <w:r>
        <w:rPr>
          <w:lang w:val="en-AU"/>
        </w:rPr>
        <w:lastRenderedPageBreak/>
        <w:drawing>
          <wp:inline distT="0" distB="0" distL="0" distR="0">
            <wp:extent cx="5580380" cy="2214880"/>
            <wp:effectExtent l="0" t="0" r="0" b="0"/>
            <wp:docPr id="162" name="Bild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5-02 at 1.56.01 PM.png"/>
                    <pic:cNvPicPr/>
                  </pic:nvPicPr>
                  <pic:blipFill>
                    <a:blip r:embed="rId16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5580380" cy="2214880"/>
                    </a:xfrm>
                    <a:prstGeom prst="rect">
                      <a:avLst/>
                    </a:prstGeom>
                  </pic:spPr>
                </pic:pic>
              </a:graphicData>
            </a:graphic>
          </wp:inline>
        </w:drawing>
      </w:r>
    </w:p>
    <w:p w:rsidR="002A0FFE" w:rsidRPr="00084655" w:rsidRDefault="002A0FFE" w:rsidP="00EB49E0">
      <w:pPr>
        <w:pStyle w:val="Caption"/>
      </w:pPr>
      <w:bookmarkStart w:id="298" w:name="_Ref157337315"/>
      <w:r w:rsidRPr="00084655">
        <w:t xml:space="preserve">Figure </w:t>
      </w:r>
      <w:r w:rsidR="00B84CD6">
        <w:fldChar w:fldCharType="begin"/>
      </w:r>
      <w:r w:rsidR="00FB7375">
        <w:instrText xml:space="preserve"> </w:instrText>
      </w:r>
      <w:r w:rsidR="00567E0A">
        <w:instrText>SEQ</w:instrText>
      </w:r>
      <w:r w:rsidR="00FB7375">
        <w:instrText xml:space="preserve"> Figure \* ARABIC </w:instrText>
      </w:r>
      <w:r w:rsidR="00B84CD6">
        <w:fldChar w:fldCharType="separate"/>
      </w:r>
      <w:r w:rsidR="00CD22EF">
        <w:rPr>
          <w:noProof/>
        </w:rPr>
        <w:t>140</w:t>
      </w:r>
      <w:r w:rsidR="00B84CD6">
        <w:rPr>
          <w:noProof/>
        </w:rPr>
        <w:fldChar w:fldCharType="end"/>
      </w:r>
      <w:bookmarkEnd w:id="298"/>
      <w:r w:rsidRPr="00084655">
        <w:t>: Specifying target and reference directories</w:t>
      </w:r>
    </w:p>
    <w:p w:rsidR="002A0FFE" w:rsidRPr="00084655" w:rsidRDefault="00410FC7" w:rsidP="00EB49E0">
      <w:pPr>
        <w:pStyle w:val="Figure"/>
      </w:pPr>
      <w:r>
        <w:rPr>
          <w:lang w:val="en-AU"/>
        </w:rPr>
        <w:drawing>
          <wp:inline distT="0" distB="0" distL="0" distR="0">
            <wp:extent cx="4958080" cy="609600"/>
            <wp:effectExtent l="2540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69"/>
                    <a:srcRect/>
                    <a:stretch>
                      <a:fillRect/>
                    </a:stretch>
                  </pic:blipFill>
                  <pic:spPr bwMode="auto">
                    <a:xfrm>
                      <a:off x="0" y="0"/>
                      <a:ext cx="4958080" cy="609600"/>
                    </a:xfrm>
                    <a:prstGeom prst="rect">
                      <a:avLst/>
                    </a:prstGeom>
                    <a:noFill/>
                    <a:ln w="9525">
                      <a:noFill/>
                      <a:miter lim="800000"/>
                      <a:headEnd/>
                      <a:tailEnd/>
                    </a:ln>
                  </pic:spPr>
                </pic:pic>
              </a:graphicData>
            </a:graphic>
          </wp:inline>
        </w:drawing>
      </w:r>
    </w:p>
    <w:p w:rsidR="002A0FFE" w:rsidRPr="00084655" w:rsidRDefault="002A0FFE" w:rsidP="00EB49E0">
      <w:pPr>
        <w:pStyle w:val="Caption"/>
      </w:pPr>
      <w:r w:rsidRPr="00084655">
        <w:t xml:space="preserve">Figure </w:t>
      </w:r>
      <w:r w:rsidR="00B84CD6">
        <w:fldChar w:fldCharType="begin"/>
      </w:r>
      <w:r w:rsidR="00FB7375">
        <w:instrText xml:space="preserve"> </w:instrText>
      </w:r>
      <w:r w:rsidR="00567E0A">
        <w:instrText>SEQ</w:instrText>
      </w:r>
      <w:r w:rsidR="00FB7375">
        <w:instrText xml:space="preserve"> Figure \* ARABIC </w:instrText>
      </w:r>
      <w:r w:rsidR="00B84CD6">
        <w:fldChar w:fldCharType="separate"/>
      </w:r>
      <w:r w:rsidR="00CD22EF">
        <w:rPr>
          <w:noProof/>
        </w:rPr>
        <w:t>141</w:t>
      </w:r>
      <w:r w:rsidR="00B84CD6">
        <w:rPr>
          <w:noProof/>
        </w:rPr>
        <w:fldChar w:fldCharType="end"/>
      </w:r>
      <w:r w:rsidRPr="00084655">
        <w:t>: Example of an automatic created datalink</w:t>
      </w:r>
    </w:p>
    <w:p w:rsidR="002A0FFE" w:rsidRPr="00084655" w:rsidRDefault="002A0FFE" w:rsidP="00207647">
      <w:pPr>
        <w:pStyle w:val="Body"/>
      </w:pPr>
      <w:r w:rsidRPr="00084655">
        <w:t>The illumination geometry (i.e. the sun zenith angle and azimuth) can be calculated automatically if the spatial position (latitude and longitude) and the capture time in UTC are known.</w:t>
      </w:r>
    </w:p>
    <w:p w:rsidR="002A0FFE" w:rsidRPr="00084655" w:rsidRDefault="002A0FFE" w:rsidP="00207647">
      <w:pPr>
        <w:pStyle w:val="Body"/>
      </w:pPr>
      <w:r w:rsidRPr="00084655">
        <w:t xml:space="preserve">For the given dataset we assume that the time is local time and not UTC. This can be corrected by the special function ‘Correct local time to UTC’ (cf. </w:t>
      </w:r>
      <w:fldSimple w:instr=" REF _Ref157338239 \r \h  \* MERGEFORMAT ">
        <w:r w:rsidR="00CD22EF">
          <w:t>6.5</w:t>
        </w:r>
      </w:fldSimple>
      <w:r w:rsidRPr="00084655">
        <w:t xml:space="preserve">). In the time correction dialog select the Gonio_example folder because the time shift should be applied to both target and reference spectra. The time difference to GMT is 2 hrs (East) as the sampling took place during summer in Switzerland, i.e. daylight saving applies (cf. </w:t>
      </w:r>
      <w:fldSimple w:instr=" REF _Ref157414092 \h  \* MERGEFORMAT ">
        <w:r w:rsidR="00CD22EF" w:rsidRPr="00084655">
          <w:t xml:space="preserve">Figure </w:t>
        </w:r>
        <w:r w:rsidR="00CD22EF">
          <w:rPr>
            <w:noProof/>
          </w:rPr>
          <w:t>142</w:t>
        </w:r>
      </w:fldSimple>
      <w:r w:rsidRPr="00084655">
        <w:t>).</w:t>
      </w:r>
    </w:p>
    <w:p w:rsidR="002A0FFE" w:rsidRPr="00084655" w:rsidRDefault="00410FC7" w:rsidP="00EB49E0">
      <w:pPr>
        <w:pStyle w:val="Figure"/>
      </w:pPr>
      <w:r>
        <w:rPr>
          <w:lang w:val="en-AU"/>
        </w:rPr>
        <w:drawing>
          <wp:inline distT="0" distB="0" distL="0" distR="0">
            <wp:extent cx="3413760" cy="2418080"/>
            <wp:effectExtent l="2540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70"/>
                    <a:srcRect/>
                    <a:stretch>
                      <a:fillRect/>
                    </a:stretch>
                  </pic:blipFill>
                  <pic:spPr bwMode="auto">
                    <a:xfrm>
                      <a:off x="0" y="0"/>
                      <a:ext cx="3413760" cy="2418080"/>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299" w:name="_Ref157414092"/>
      <w:r w:rsidRPr="00084655">
        <w:t xml:space="preserve">Figure </w:t>
      </w:r>
      <w:r w:rsidR="00B84CD6">
        <w:fldChar w:fldCharType="begin"/>
      </w:r>
      <w:r w:rsidR="00FB7375">
        <w:instrText xml:space="preserve"> </w:instrText>
      </w:r>
      <w:r w:rsidR="00567E0A">
        <w:instrText>SEQ</w:instrText>
      </w:r>
      <w:r w:rsidR="00FB7375">
        <w:instrText xml:space="preserve"> Figure \* ARABIC </w:instrText>
      </w:r>
      <w:r w:rsidR="00B84CD6">
        <w:fldChar w:fldCharType="separate"/>
      </w:r>
      <w:r w:rsidR="00CD22EF">
        <w:rPr>
          <w:noProof/>
        </w:rPr>
        <w:t>142</w:t>
      </w:r>
      <w:r w:rsidR="00B84CD6">
        <w:rPr>
          <w:noProof/>
        </w:rPr>
        <w:fldChar w:fldCharType="end"/>
      </w:r>
      <w:bookmarkEnd w:id="299"/>
      <w:r w:rsidRPr="00084655">
        <w:t>: Applying a time shift to goniometer data</w:t>
      </w:r>
    </w:p>
    <w:p w:rsidR="002A0FFE" w:rsidRPr="00084655" w:rsidRDefault="002A0FFE" w:rsidP="00207647">
      <w:pPr>
        <w:pStyle w:val="Body"/>
      </w:pPr>
      <w:r w:rsidRPr="00084655">
        <w:lastRenderedPageBreak/>
        <w:t>As a next step the coordinates of the sampling area must be defined. A position of N47° 22.400’ E08° 32.438’ is assumed. Positions must be entered as floating point degrees (GARMIN hddd.ddddd° format). This yields: N47.37333° E08.54063°.</w:t>
      </w:r>
    </w:p>
    <w:p w:rsidR="002A0FFE" w:rsidRPr="00084655" w:rsidRDefault="002A0FFE" w:rsidP="00207647">
      <w:pPr>
        <w:pStyle w:val="Body"/>
      </w:pPr>
      <w:r w:rsidRPr="00084655">
        <w:t>In the Metadata Editor select the Gonio_example hierarchy in the Spectral Data Browser. As the position applies to all spectra of the campaign a group update should be carried out. Now enter the latitude (47.37333) and longitude (-8.54063). Longitudes East of Greenwich are negative.</w:t>
      </w:r>
    </w:p>
    <w:p w:rsidR="002A0FFE" w:rsidRPr="00084655" w:rsidRDefault="002A0FFE" w:rsidP="00207647">
      <w:pPr>
        <w:pStyle w:val="Body"/>
      </w:pPr>
      <w:r w:rsidRPr="00084655">
        <w:t xml:space="preserve">Having entered position and time (do not forget to press the ‘Update’ button), the calculation of the illumination geometry can be carried out by clicking the ‘Calc Sun Angles’ button (cf. </w:t>
      </w:r>
      <w:fldSimple w:instr=" REF _Ref157353028 \h  \* MERGEFORMAT ">
        <w:r w:rsidR="00CD22EF" w:rsidRPr="00084655">
          <w:t xml:space="preserve">Figure </w:t>
        </w:r>
        <w:r w:rsidR="00CD22EF">
          <w:rPr>
            <w:noProof/>
          </w:rPr>
          <w:t>143</w:t>
        </w:r>
      </w:fldSimple>
      <w:r w:rsidRPr="00084655">
        <w:t>).</w:t>
      </w:r>
    </w:p>
    <w:p w:rsidR="002A0FFE" w:rsidRPr="00F83376" w:rsidRDefault="00410FC7" w:rsidP="00EB49E0">
      <w:pPr>
        <w:pStyle w:val="Figure"/>
      </w:pPr>
      <w:r>
        <w:rPr>
          <w:lang w:val="en-AU"/>
        </w:rPr>
        <w:drawing>
          <wp:inline distT="0" distB="0" distL="0" distR="0">
            <wp:extent cx="4775200" cy="1645920"/>
            <wp:effectExtent l="2540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71"/>
                    <a:srcRect/>
                    <a:stretch>
                      <a:fillRect/>
                    </a:stretch>
                  </pic:blipFill>
                  <pic:spPr bwMode="auto">
                    <a:xfrm>
                      <a:off x="0" y="0"/>
                      <a:ext cx="4775200" cy="1645920"/>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300" w:name="_Ref157353028"/>
      <w:r w:rsidRPr="00084655">
        <w:t xml:space="preserve">Figure </w:t>
      </w:r>
      <w:r w:rsidR="00B84CD6">
        <w:fldChar w:fldCharType="begin"/>
      </w:r>
      <w:r w:rsidR="00FB7375">
        <w:instrText xml:space="preserve"> </w:instrText>
      </w:r>
      <w:r w:rsidR="00567E0A">
        <w:instrText>SEQ</w:instrText>
      </w:r>
      <w:r w:rsidR="00FB7375">
        <w:instrText xml:space="preserve"> Figure \* ARABIC </w:instrText>
      </w:r>
      <w:r w:rsidR="00B84CD6">
        <w:fldChar w:fldCharType="separate"/>
      </w:r>
      <w:r w:rsidR="00CD22EF">
        <w:rPr>
          <w:noProof/>
        </w:rPr>
        <w:t>143</w:t>
      </w:r>
      <w:r w:rsidR="00B84CD6">
        <w:rPr>
          <w:noProof/>
        </w:rPr>
        <w:fldChar w:fldCharType="end"/>
      </w:r>
      <w:bookmarkEnd w:id="300"/>
      <w:r w:rsidRPr="00084655">
        <w:t>: Sun angle calculation for goniometer data</w:t>
      </w:r>
    </w:p>
    <w:p w:rsidR="002A0FFE" w:rsidRPr="00084655" w:rsidRDefault="002A0FFE" w:rsidP="00207647">
      <w:pPr>
        <w:pStyle w:val="Body"/>
      </w:pPr>
      <w:r w:rsidRPr="00084655">
        <w:t>Use the Spectral Browser of the Metadata Editor to check the sun angles that have been calculated. Every spectrum has been assigned slightly differing sun angles according to the individual capturing time.</w:t>
      </w:r>
    </w:p>
    <w:p w:rsidR="002A0FFE" w:rsidRPr="00084655" w:rsidRDefault="002A0FFE" w:rsidP="00207647">
      <w:pPr>
        <w:pStyle w:val="Body"/>
      </w:pPr>
      <w:r w:rsidRPr="00084655">
        <w:t>The angles of the goniometer can be calculated for each spect</w:t>
      </w:r>
      <w:r w:rsidR="00205E4B">
        <w:t>rum using the ‘Calc Gonio</w:t>
      </w:r>
      <w:r w:rsidRPr="00084655">
        <w:t xml:space="preserve"> Angles’ function (cf. </w:t>
      </w:r>
      <w:fldSimple w:instr=" REF _Ref157353485 \r \h  \* MERGEFORMAT ">
        <w:r w:rsidR="00CD22EF">
          <w:t>6.4.2.7.1</w:t>
        </w:r>
      </w:fldSimple>
      <w:r w:rsidRPr="00084655">
        <w:t xml:space="preserve">). </w:t>
      </w:r>
      <w:r w:rsidR="00205E4B">
        <w:t>S</w:t>
      </w:r>
      <w:r w:rsidRPr="00084655">
        <w:t>elect the target hierarchy</w:t>
      </w:r>
      <w:r w:rsidR="00205E4B">
        <w:t xml:space="preserve"> and click the ‘Calc Gonio</w:t>
      </w:r>
      <w:r w:rsidR="00205E4B" w:rsidRPr="00084655">
        <w:t xml:space="preserve"> Angles’</w:t>
      </w:r>
      <w:r w:rsidR="00205E4B">
        <w:t xml:space="preserve"> button</w:t>
      </w:r>
      <w:r w:rsidRPr="00084655">
        <w:t xml:space="preserve">. On the </w:t>
      </w:r>
      <w:r w:rsidR="00205E4B">
        <w:t>left</w:t>
      </w:r>
      <w:r w:rsidRPr="00084655">
        <w:t xml:space="preserve"> side of the dialog the number of spectra in the selected hierarchy is displayed (63 spectra). There are three spectra missing from the normal total of 66. If you study the names of the target spectra it seems that the missing spectra numbers are: 55, 56 and 57. Specify the gaps as 55,56,57 and press ‘Insert gaps’. The total number of positions is shown in the field ‘Spectra + dummies’, i.e. 66 in this case. Press ‘Calculate’. The list above the ‘Calculate’ button now contains the positions (starting at zero), the calculated angles and the spectrum filenames. Scroll down till you find the inserted dummies called ‘gap dummy’ (cf. </w:t>
      </w:r>
      <w:fldSimple w:instr=" REF _Ref157354288 \h  \* MERGEFORMAT ">
        <w:r w:rsidR="00CD22EF" w:rsidRPr="00084655">
          <w:t xml:space="preserve">Figure </w:t>
        </w:r>
        <w:r w:rsidR="00CD22EF">
          <w:rPr>
            <w:noProof/>
          </w:rPr>
          <w:t>144</w:t>
        </w:r>
      </w:fldSimple>
      <w:r w:rsidRPr="00084655">
        <w:t>).</w:t>
      </w:r>
    </w:p>
    <w:p w:rsidR="002A0FFE" w:rsidRPr="00084655" w:rsidRDefault="00205E4B" w:rsidP="00EB49E0">
      <w:pPr>
        <w:pStyle w:val="Figure"/>
      </w:pPr>
      <w:r>
        <w:rPr>
          <w:lang w:val="en-AU"/>
        </w:rPr>
        <w:drawing>
          <wp:inline distT="0" distB="0" distL="0" distR="0">
            <wp:extent cx="3598545" cy="1705804"/>
            <wp:effectExtent l="25400" t="0" r="8255" b="0"/>
            <wp:docPr id="5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2"/>
                    <a:srcRect/>
                    <a:stretch>
                      <a:fillRect/>
                    </a:stretch>
                  </pic:blipFill>
                  <pic:spPr bwMode="auto">
                    <a:xfrm>
                      <a:off x="0" y="0"/>
                      <a:ext cx="3613681" cy="1712979"/>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301" w:name="_Ref157354288"/>
      <w:r w:rsidRPr="00084655">
        <w:t xml:space="preserve">Figure </w:t>
      </w:r>
      <w:r w:rsidR="00B84CD6">
        <w:fldChar w:fldCharType="begin"/>
      </w:r>
      <w:r w:rsidR="00FB7375">
        <w:instrText xml:space="preserve"> </w:instrText>
      </w:r>
      <w:r w:rsidR="00567E0A">
        <w:instrText>SEQ</w:instrText>
      </w:r>
      <w:r w:rsidR="00FB7375">
        <w:instrText xml:space="preserve"> Figure \* ARABIC </w:instrText>
      </w:r>
      <w:r w:rsidR="00B84CD6">
        <w:fldChar w:fldCharType="separate"/>
      </w:r>
      <w:r w:rsidR="00CD22EF">
        <w:rPr>
          <w:noProof/>
        </w:rPr>
        <w:t>144</w:t>
      </w:r>
      <w:r w:rsidR="00B84CD6">
        <w:rPr>
          <w:noProof/>
        </w:rPr>
        <w:fldChar w:fldCharType="end"/>
      </w:r>
      <w:bookmarkEnd w:id="301"/>
      <w:r w:rsidRPr="00084655">
        <w:t>: Inserted gaps and resulting angles</w:t>
      </w:r>
    </w:p>
    <w:p w:rsidR="002A0FFE" w:rsidRPr="00084655" w:rsidRDefault="002A0FFE" w:rsidP="00207647">
      <w:pPr>
        <w:pStyle w:val="Body"/>
      </w:pPr>
      <w:r w:rsidRPr="00084655">
        <w:lastRenderedPageBreak/>
        <w:t>At this point you would have to refer to your field protocol in order to confirm that the gaps you specified did occur at the calculated angles. Let us assume that number 57 actually exists but number 60 is missing. Change the gap specification to: 55,56,60. Press ‘Insert gaps’ and ‘Calculate’ and check the list again. Once you are satisfied with the calculated angles press ‘Ok’ to store the angles in the database. Use the Metadata Editor to check that the angles have indeed been saved and are now correctly displayed.</w:t>
      </w:r>
    </w:p>
    <w:p w:rsidR="002A0FFE" w:rsidRPr="00084655" w:rsidRDefault="002A0FFE" w:rsidP="00207647">
      <w:pPr>
        <w:pStyle w:val="Body"/>
      </w:pPr>
      <w:r w:rsidRPr="00084655">
        <w:t xml:space="preserve">E.g. for the spectrum triticaa.040 you should find a sensor zenith of 30° and azimuth = 270° (cf. </w:t>
      </w:r>
      <w:r w:rsidR="00B84CD6">
        <w:fldChar w:fldCharType="begin"/>
      </w:r>
      <w:r w:rsidR="00625CA9">
        <w:instrText xml:space="preserve"> </w:instrText>
      </w:r>
      <w:r w:rsidR="00567E0A">
        <w:instrText>REF</w:instrText>
      </w:r>
      <w:r w:rsidR="00625CA9">
        <w:instrText xml:space="preserve"> _Ref157354867 \h </w:instrText>
      </w:r>
      <w:r w:rsidR="00B84CD6">
        <w:fldChar w:fldCharType="separate"/>
      </w:r>
      <w:r w:rsidR="00CD22EF" w:rsidRPr="00084655">
        <w:t xml:space="preserve">Figure </w:t>
      </w:r>
      <w:r w:rsidR="00CD22EF">
        <w:rPr>
          <w:noProof/>
        </w:rPr>
        <w:t>145</w:t>
      </w:r>
      <w:r w:rsidR="00B84CD6">
        <w:fldChar w:fldCharType="end"/>
      </w:r>
      <w:r w:rsidRPr="00084655">
        <w:t>).</w:t>
      </w:r>
    </w:p>
    <w:p w:rsidR="002A0FFE" w:rsidRPr="00084655" w:rsidRDefault="00410FC7" w:rsidP="00EB49E0">
      <w:pPr>
        <w:pStyle w:val="Figure"/>
      </w:pPr>
      <w:r>
        <w:rPr>
          <w:lang w:val="en-AU"/>
        </w:rPr>
        <w:drawing>
          <wp:inline distT="0" distB="0" distL="0" distR="0">
            <wp:extent cx="5577840" cy="873760"/>
            <wp:effectExtent l="25400" t="0" r="1016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73"/>
                    <a:srcRect/>
                    <a:stretch>
                      <a:fillRect/>
                    </a:stretch>
                  </pic:blipFill>
                  <pic:spPr bwMode="auto">
                    <a:xfrm>
                      <a:off x="0" y="0"/>
                      <a:ext cx="5577840" cy="873760"/>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302" w:name="_Ref157354867"/>
      <w:r w:rsidRPr="00084655">
        <w:t xml:space="preserve">Figure </w:t>
      </w:r>
      <w:r w:rsidR="00B84CD6">
        <w:fldChar w:fldCharType="begin"/>
      </w:r>
      <w:r w:rsidR="00FB7375">
        <w:instrText xml:space="preserve"> </w:instrText>
      </w:r>
      <w:r w:rsidR="00567E0A">
        <w:instrText>SEQ</w:instrText>
      </w:r>
      <w:r w:rsidR="00FB7375">
        <w:instrText xml:space="preserve"> Figure \* ARABIC </w:instrText>
      </w:r>
      <w:r w:rsidR="00B84CD6">
        <w:fldChar w:fldCharType="separate"/>
      </w:r>
      <w:r w:rsidR="00CD22EF">
        <w:rPr>
          <w:noProof/>
        </w:rPr>
        <w:t>145</w:t>
      </w:r>
      <w:r w:rsidR="00B84CD6">
        <w:rPr>
          <w:noProof/>
        </w:rPr>
        <w:fldChar w:fldCharType="end"/>
      </w:r>
      <w:bookmarkEnd w:id="302"/>
      <w:r w:rsidRPr="00084655">
        <w:t>: Calculated sensor zenith and azimuth angles</w:t>
      </w:r>
    </w:p>
    <w:p w:rsidR="007576C5" w:rsidRDefault="007576C5" w:rsidP="00306258">
      <w:pPr>
        <w:pStyle w:val="Heading2"/>
      </w:pPr>
      <w:bookmarkStart w:id="303" w:name="_Toc355280434"/>
      <w:r>
        <w:t>Part 4: Data</w:t>
      </w:r>
      <w:r w:rsidR="00AF5843">
        <w:t xml:space="preserve"> Querying,</w:t>
      </w:r>
      <w:r>
        <w:t xml:space="preserve"> Processing</w:t>
      </w:r>
      <w:r w:rsidR="00205E4B">
        <w:t xml:space="preserve"> and Exploration</w:t>
      </w:r>
      <w:bookmarkEnd w:id="303"/>
    </w:p>
    <w:p w:rsidR="00A855D7" w:rsidRDefault="00A855D7" w:rsidP="00A7583F">
      <w:pPr>
        <w:pStyle w:val="Heading3"/>
      </w:pPr>
      <w:bookmarkStart w:id="304" w:name="_Toc355280435"/>
      <w:r>
        <w:t>Converting Radiances to Reflectances</w:t>
      </w:r>
      <w:bookmarkEnd w:id="304"/>
    </w:p>
    <w:p w:rsidR="00A855D7" w:rsidRDefault="00A855D7" w:rsidP="00207647">
      <w:pPr>
        <w:pStyle w:val="Body"/>
      </w:pPr>
      <w:r w:rsidRPr="00084655">
        <w:t>Data set: GER_example</w:t>
      </w:r>
    </w:p>
    <w:p w:rsidR="00A855D7" w:rsidRDefault="00A855D7" w:rsidP="00207647">
      <w:pPr>
        <w:pStyle w:val="Body"/>
      </w:pPr>
      <w:r>
        <w:t>The GER example data set contains reference and target measurements that have been linked automatically during data load. Our goal is the conversion of target radiances to reflectances using the respective function of the Space Network Processor.</w:t>
      </w:r>
    </w:p>
    <w:p w:rsidR="00A855D7" w:rsidRDefault="00A855D7" w:rsidP="00207647">
      <w:pPr>
        <w:pStyle w:val="Body"/>
      </w:pPr>
      <w:r>
        <w:t>Open the Query Builder, browse to your GER example, select the targets hierarchy (</w:t>
      </w:r>
      <w:fldSimple w:instr=" REF _Ref97866274 \h  \* MERGEFORMAT ">
        <w:r w:rsidR="00CD22EF">
          <w:t xml:space="preserve">Figure </w:t>
        </w:r>
        <w:r w:rsidR="00CD22EF">
          <w:rPr>
            <w:noProof/>
          </w:rPr>
          <w:t>146</w:t>
        </w:r>
      </w:fldSimple>
      <w:r>
        <w:t>) and press the ‘Process’ button.</w:t>
      </w:r>
    </w:p>
    <w:p w:rsidR="00A855D7" w:rsidRDefault="00A855D7" w:rsidP="00EB49E0">
      <w:pPr>
        <w:pStyle w:val="Figure"/>
      </w:pPr>
      <w:r>
        <w:rPr>
          <w:lang w:val="en-AU"/>
        </w:rPr>
        <w:drawing>
          <wp:inline distT="0" distB="0" distL="0" distR="0">
            <wp:extent cx="1184910" cy="455735"/>
            <wp:effectExtent l="25400" t="0" r="8890" b="0"/>
            <wp:docPr id="5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4"/>
                    <a:srcRect/>
                    <a:stretch>
                      <a:fillRect/>
                    </a:stretch>
                  </pic:blipFill>
                  <pic:spPr bwMode="auto">
                    <a:xfrm>
                      <a:off x="0" y="0"/>
                      <a:ext cx="1184910" cy="455735"/>
                    </a:xfrm>
                    <a:prstGeom prst="rect">
                      <a:avLst/>
                    </a:prstGeom>
                    <a:noFill/>
                    <a:ln w="9525">
                      <a:noFill/>
                      <a:miter lim="800000"/>
                      <a:headEnd/>
                      <a:tailEnd/>
                    </a:ln>
                  </pic:spPr>
                </pic:pic>
              </a:graphicData>
            </a:graphic>
          </wp:inline>
        </w:drawing>
      </w:r>
    </w:p>
    <w:p w:rsidR="00A855D7" w:rsidRDefault="00A855D7" w:rsidP="00EB49E0">
      <w:pPr>
        <w:pStyle w:val="Caption"/>
      </w:pPr>
      <w:bookmarkStart w:id="305" w:name="_Ref97866274"/>
      <w:r>
        <w:t xml:space="preserve">Figure </w:t>
      </w:r>
      <w:r w:rsidR="00B84CD6">
        <w:fldChar w:fldCharType="begin"/>
      </w:r>
      <w:r w:rsidR="00FB7375">
        <w:instrText xml:space="preserve"> </w:instrText>
      </w:r>
      <w:r w:rsidR="00567E0A">
        <w:instrText>SEQ</w:instrText>
      </w:r>
      <w:r w:rsidR="00FB7375">
        <w:instrText xml:space="preserve"> Figure \* ARABIC </w:instrText>
      </w:r>
      <w:r w:rsidR="00B84CD6">
        <w:fldChar w:fldCharType="separate"/>
      </w:r>
      <w:r w:rsidR="00CD22EF">
        <w:rPr>
          <w:noProof/>
        </w:rPr>
        <w:t>146</w:t>
      </w:r>
      <w:r w:rsidR="00B84CD6">
        <w:rPr>
          <w:noProof/>
        </w:rPr>
        <w:fldChar w:fldCharType="end"/>
      </w:r>
      <w:bookmarkEnd w:id="305"/>
      <w:r>
        <w:t>: Selection of the target hierarchy of the GER example data set</w:t>
      </w:r>
    </w:p>
    <w:p w:rsidR="003B10F3" w:rsidRDefault="00A855D7" w:rsidP="00207647">
      <w:pPr>
        <w:pStyle w:val="Body"/>
      </w:pPr>
      <w:r>
        <w:t xml:space="preserve">A Space Network Processor window will open, containing a space holding the </w:t>
      </w:r>
      <w:r w:rsidR="004668D3">
        <w:t xml:space="preserve">ten </w:t>
      </w:r>
      <w:r>
        <w:t>target spectra</w:t>
      </w:r>
      <w:r w:rsidR="003B10F3">
        <w:t xml:space="preserve"> (</w:t>
      </w:r>
      <w:r w:rsidR="00B84CD6">
        <w:fldChar w:fldCharType="begin"/>
      </w:r>
      <w:r w:rsidR="003B10F3">
        <w:instrText xml:space="preserve"> </w:instrText>
      </w:r>
      <w:r w:rsidR="00567E0A">
        <w:instrText>REF</w:instrText>
      </w:r>
      <w:r w:rsidR="003B10F3">
        <w:instrText xml:space="preserve"> _Ref97868354 \h </w:instrText>
      </w:r>
      <w:r w:rsidR="00B84CD6">
        <w:fldChar w:fldCharType="separate"/>
      </w:r>
      <w:r w:rsidR="00CD22EF">
        <w:t xml:space="preserve">Figure </w:t>
      </w:r>
      <w:r w:rsidR="00CD22EF">
        <w:rPr>
          <w:noProof/>
        </w:rPr>
        <w:t>147</w:t>
      </w:r>
      <w:r w:rsidR="00B84CD6">
        <w:fldChar w:fldCharType="end"/>
      </w:r>
      <w:r w:rsidR="003B10F3">
        <w:t>)</w:t>
      </w:r>
      <w:r w:rsidR="004668D3">
        <w:t xml:space="preserve">. </w:t>
      </w:r>
      <w:r w:rsidR="003B10F3">
        <w:t>The dimensionality of the space is 647, which is equal to the number of bands of the GER instrument.</w:t>
      </w:r>
    </w:p>
    <w:p w:rsidR="00A855D7" w:rsidRDefault="00A855D7" w:rsidP="00EB49E0">
      <w:pPr>
        <w:pStyle w:val="Figure"/>
      </w:pPr>
      <w:r>
        <w:rPr>
          <w:lang w:val="en-AU"/>
        </w:rPr>
        <w:drawing>
          <wp:inline distT="0" distB="0" distL="0" distR="0">
            <wp:extent cx="3023870" cy="1298844"/>
            <wp:effectExtent l="25400" t="0" r="0" b="0"/>
            <wp:docPr id="5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5"/>
                    <a:srcRect/>
                    <a:stretch>
                      <a:fillRect/>
                    </a:stretch>
                  </pic:blipFill>
                  <pic:spPr bwMode="auto">
                    <a:xfrm>
                      <a:off x="0" y="0"/>
                      <a:ext cx="3022838" cy="1298401"/>
                    </a:xfrm>
                    <a:prstGeom prst="rect">
                      <a:avLst/>
                    </a:prstGeom>
                    <a:noFill/>
                    <a:ln w="9525">
                      <a:noFill/>
                      <a:miter lim="800000"/>
                      <a:headEnd/>
                      <a:tailEnd/>
                    </a:ln>
                  </pic:spPr>
                </pic:pic>
              </a:graphicData>
            </a:graphic>
          </wp:inline>
        </w:drawing>
      </w:r>
    </w:p>
    <w:p w:rsidR="00A855D7" w:rsidRDefault="00A855D7" w:rsidP="00EB49E0">
      <w:pPr>
        <w:pStyle w:val="Caption"/>
      </w:pPr>
      <w:bookmarkStart w:id="306" w:name="_Ref97868354"/>
      <w:r>
        <w:t xml:space="preserve">Figure </w:t>
      </w:r>
      <w:r w:rsidR="00B84CD6">
        <w:fldChar w:fldCharType="begin"/>
      </w:r>
      <w:r w:rsidR="00FB7375">
        <w:instrText xml:space="preserve"> </w:instrText>
      </w:r>
      <w:r w:rsidR="00567E0A">
        <w:instrText>SEQ</w:instrText>
      </w:r>
      <w:r w:rsidR="00FB7375">
        <w:instrText xml:space="preserve"> Figure \* ARABIC </w:instrText>
      </w:r>
      <w:r w:rsidR="00B84CD6">
        <w:fldChar w:fldCharType="separate"/>
      </w:r>
      <w:r w:rsidR="00CD22EF">
        <w:rPr>
          <w:noProof/>
        </w:rPr>
        <w:t>147</w:t>
      </w:r>
      <w:r w:rsidR="00B84CD6">
        <w:rPr>
          <w:noProof/>
        </w:rPr>
        <w:fldChar w:fldCharType="end"/>
      </w:r>
      <w:bookmarkEnd w:id="306"/>
      <w:r>
        <w:t>: Space Network Processor window with space containing the target spectra</w:t>
      </w:r>
    </w:p>
    <w:p w:rsidR="003B10F3" w:rsidRDefault="003B10F3" w:rsidP="00207647">
      <w:pPr>
        <w:pStyle w:val="Body"/>
      </w:pPr>
      <w:r>
        <w:t>Add ‘Radiance to Reflectance Transformation’ as a new processing module to the processing plane by clicking the menu button over the processing plane and selecting the module.</w:t>
      </w:r>
    </w:p>
    <w:p w:rsidR="003B10F3" w:rsidRDefault="003B10F3" w:rsidP="00EB49E0">
      <w:pPr>
        <w:pStyle w:val="Figure"/>
      </w:pPr>
      <w:r>
        <w:rPr>
          <w:lang w:val="en-AU"/>
        </w:rPr>
        <w:lastRenderedPageBreak/>
        <w:drawing>
          <wp:inline distT="0" distB="0" distL="0" distR="0">
            <wp:extent cx="2239264" cy="1689100"/>
            <wp:effectExtent l="25400" t="0" r="0" b="0"/>
            <wp:docPr id="6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6"/>
                    <a:srcRect/>
                    <a:stretch>
                      <a:fillRect/>
                    </a:stretch>
                  </pic:blipFill>
                  <pic:spPr bwMode="auto">
                    <a:xfrm>
                      <a:off x="0" y="0"/>
                      <a:ext cx="2239264" cy="1689100"/>
                    </a:xfrm>
                    <a:prstGeom prst="rect">
                      <a:avLst/>
                    </a:prstGeom>
                    <a:noFill/>
                    <a:ln w="9525">
                      <a:noFill/>
                      <a:miter lim="800000"/>
                      <a:headEnd/>
                      <a:tailEnd/>
                    </a:ln>
                  </pic:spPr>
                </pic:pic>
              </a:graphicData>
            </a:graphic>
          </wp:inline>
        </w:drawing>
      </w:r>
    </w:p>
    <w:p w:rsidR="003B10F3" w:rsidRDefault="003B10F3" w:rsidP="00EB49E0">
      <w:pPr>
        <w:pStyle w:val="Caption"/>
      </w:pPr>
      <w:r>
        <w:t xml:space="preserve">Figure </w:t>
      </w:r>
      <w:r w:rsidR="00B84CD6">
        <w:fldChar w:fldCharType="begin"/>
      </w:r>
      <w:r w:rsidR="00FB7375">
        <w:instrText xml:space="preserve"> </w:instrText>
      </w:r>
      <w:r w:rsidR="00567E0A">
        <w:instrText>SEQ</w:instrText>
      </w:r>
      <w:r w:rsidR="00FB7375">
        <w:instrText xml:space="preserve"> Figure \* ARABIC </w:instrText>
      </w:r>
      <w:r w:rsidR="00B84CD6">
        <w:fldChar w:fldCharType="separate"/>
      </w:r>
      <w:r w:rsidR="00CD22EF">
        <w:rPr>
          <w:noProof/>
        </w:rPr>
        <w:t>148</w:t>
      </w:r>
      <w:r w:rsidR="00B84CD6">
        <w:rPr>
          <w:noProof/>
        </w:rPr>
        <w:fldChar w:fldCharType="end"/>
      </w:r>
      <w:r>
        <w:t>: Selection of the ‘Radiance to Reflectance Transformation’ module</w:t>
      </w:r>
    </w:p>
    <w:p w:rsidR="003B10F3" w:rsidRDefault="003B10F3" w:rsidP="00207647">
      <w:pPr>
        <w:pStyle w:val="Body"/>
      </w:pPr>
      <w:r>
        <w:t>Connect the new module with the input space (space 0) by clicking the menu button over the module and selecting ‘Set Input Spaces’ in the module menu (</w:t>
      </w:r>
      <w:r w:rsidR="00B84CD6">
        <w:fldChar w:fldCharType="begin"/>
      </w:r>
      <w:r>
        <w:instrText xml:space="preserve"> </w:instrText>
      </w:r>
      <w:r w:rsidR="00567E0A">
        <w:instrText>REF</w:instrText>
      </w:r>
      <w:r>
        <w:instrText xml:space="preserve"> _Ref97868840 \h </w:instrText>
      </w:r>
      <w:r w:rsidR="00B84CD6">
        <w:fldChar w:fldCharType="separate"/>
      </w:r>
      <w:r w:rsidR="00CD22EF">
        <w:t xml:space="preserve">Figure </w:t>
      </w:r>
      <w:r w:rsidR="00CD22EF">
        <w:rPr>
          <w:noProof/>
        </w:rPr>
        <w:t>149</w:t>
      </w:r>
      <w:r w:rsidR="00B84CD6">
        <w:fldChar w:fldCharType="end"/>
      </w:r>
      <w:r>
        <w:t>)</w:t>
      </w:r>
      <w:r w:rsidR="005B1A98">
        <w:t xml:space="preserve"> and choosing space number 0 as input space (</w:t>
      </w:r>
      <w:r w:rsidR="00B84CD6">
        <w:fldChar w:fldCharType="begin"/>
      </w:r>
      <w:r w:rsidR="005B1A98">
        <w:instrText xml:space="preserve"> </w:instrText>
      </w:r>
      <w:r w:rsidR="00567E0A">
        <w:instrText>REF</w:instrText>
      </w:r>
      <w:r w:rsidR="005B1A98">
        <w:instrText xml:space="preserve"> _Ref97868982 \h </w:instrText>
      </w:r>
      <w:r w:rsidR="00B84CD6">
        <w:fldChar w:fldCharType="separate"/>
      </w:r>
      <w:r w:rsidR="00CD22EF">
        <w:t xml:space="preserve">Figure </w:t>
      </w:r>
      <w:r w:rsidR="00CD22EF">
        <w:rPr>
          <w:noProof/>
        </w:rPr>
        <w:t>150</w:t>
      </w:r>
      <w:r w:rsidR="00B84CD6">
        <w:fldChar w:fldCharType="end"/>
      </w:r>
      <w:r w:rsidR="005B1A98">
        <w:t>)</w:t>
      </w:r>
      <w:r>
        <w:t>.</w:t>
      </w:r>
    </w:p>
    <w:p w:rsidR="003B10F3" w:rsidRDefault="003B10F3" w:rsidP="00EB49E0">
      <w:pPr>
        <w:pStyle w:val="Figure"/>
      </w:pPr>
      <w:r>
        <w:rPr>
          <w:lang w:val="en-AU"/>
        </w:rPr>
        <w:drawing>
          <wp:inline distT="0" distB="0" distL="0" distR="0">
            <wp:extent cx="1989455" cy="845377"/>
            <wp:effectExtent l="25400" t="0" r="0" b="0"/>
            <wp:docPr id="6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7"/>
                    <a:srcRect/>
                    <a:stretch>
                      <a:fillRect/>
                    </a:stretch>
                  </pic:blipFill>
                  <pic:spPr bwMode="auto">
                    <a:xfrm>
                      <a:off x="0" y="0"/>
                      <a:ext cx="1992277" cy="846576"/>
                    </a:xfrm>
                    <a:prstGeom prst="rect">
                      <a:avLst/>
                    </a:prstGeom>
                    <a:noFill/>
                    <a:ln w="9525">
                      <a:noFill/>
                      <a:miter lim="800000"/>
                      <a:headEnd/>
                      <a:tailEnd/>
                    </a:ln>
                  </pic:spPr>
                </pic:pic>
              </a:graphicData>
            </a:graphic>
          </wp:inline>
        </w:drawing>
      </w:r>
    </w:p>
    <w:p w:rsidR="003B10F3" w:rsidRDefault="003B10F3" w:rsidP="00EB49E0">
      <w:pPr>
        <w:pStyle w:val="Caption"/>
      </w:pPr>
      <w:bookmarkStart w:id="307" w:name="_Ref97868840"/>
      <w:r>
        <w:t xml:space="preserve">Figure </w:t>
      </w:r>
      <w:r w:rsidR="00B84CD6">
        <w:fldChar w:fldCharType="begin"/>
      </w:r>
      <w:r w:rsidR="00FB7375">
        <w:instrText xml:space="preserve"> </w:instrText>
      </w:r>
      <w:r w:rsidR="00567E0A">
        <w:instrText>SEQ</w:instrText>
      </w:r>
      <w:r w:rsidR="00FB7375">
        <w:instrText xml:space="preserve"> Figure \* ARABIC </w:instrText>
      </w:r>
      <w:r w:rsidR="00B84CD6">
        <w:fldChar w:fldCharType="separate"/>
      </w:r>
      <w:r w:rsidR="00CD22EF">
        <w:rPr>
          <w:noProof/>
        </w:rPr>
        <w:t>149</w:t>
      </w:r>
      <w:r w:rsidR="00B84CD6">
        <w:rPr>
          <w:noProof/>
        </w:rPr>
        <w:fldChar w:fldCharType="end"/>
      </w:r>
      <w:bookmarkEnd w:id="307"/>
      <w:r>
        <w:t>: Module menu</w:t>
      </w:r>
    </w:p>
    <w:p w:rsidR="003B10F3" w:rsidRDefault="003B10F3" w:rsidP="00EB49E0">
      <w:pPr>
        <w:pStyle w:val="Figure"/>
      </w:pPr>
      <w:r>
        <w:rPr>
          <w:lang w:val="en-AU"/>
        </w:rPr>
        <w:drawing>
          <wp:inline distT="0" distB="0" distL="0" distR="0">
            <wp:extent cx="2334260" cy="1178407"/>
            <wp:effectExtent l="25400" t="0" r="2540" b="0"/>
            <wp:docPr id="6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8"/>
                    <a:srcRect/>
                    <a:stretch>
                      <a:fillRect/>
                    </a:stretch>
                  </pic:blipFill>
                  <pic:spPr bwMode="auto">
                    <a:xfrm>
                      <a:off x="0" y="0"/>
                      <a:ext cx="2334260" cy="1178407"/>
                    </a:xfrm>
                    <a:prstGeom prst="rect">
                      <a:avLst/>
                    </a:prstGeom>
                    <a:noFill/>
                    <a:ln w="9525">
                      <a:noFill/>
                      <a:miter lim="800000"/>
                      <a:headEnd/>
                      <a:tailEnd/>
                    </a:ln>
                  </pic:spPr>
                </pic:pic>
              </a:graphicData>
            </a:graphic>
          </wp:inline>
        </w:drawing>
      </w:r>
    </w:p>
    <w:p w:rsidR="003B10F3" w:rsidRPr="003B10F3" w:rsidRDefault="003B10F3" w:rsidP="00EB49E0">
      <w:pPr>
        <w:pStyle w:val="Caption"/>
      </w:pPr>
      <w:bookmarkStart w:id="308" w:name="_Ref97868982"/>
      <w:r>
        <w:t xml:space="preserve">Figure </w:t>
      </w:r>
      <w:r w:rsidR="00B84CD6">
        <w:fldChar w:fldCharType="begin"/>
      </w:r>
      <w:r w:rsidR="00FB7375">
        <w:instrText xml:space="preserve"> </w:instrText>
      </w:r>
      <w:r w:rsidR="00567E0A">
        <w:instrText>SEQ</w:instrText>
      </w:r>
      <w:r w:rsidR="00FB7375">
        <w:instrText xml:space="preserve"> Figure \* ARABIC </w:instrText>
      </w:r>
      <w:r w:rsidR="00B84CD6">
        <w:fldChar w:fldCharType="separate"/>
      </w:r>
      <w:r w:rsidR="00CD22EF">
        <w:rPr>
          <w:noProof/>
        </w:rPr>
        <w:t>150</w:t>
      </w:r>
      <w:r w:rsidR="00B84CD6">
        <w:rPr>
          <w:noProof/>
        </w:rPr>
        <w:fldChar w:fldCharType="end"/>
      </w:r>
      <w:bookmarkEnd w:id="308"/>
      <w:r>
        <w:t>: Input space selection for the ‘Radiance to Reflectance Transformation’ module</w:t>
      </w:r>
    </w:p>
    <w:p w:rsidR="005B1A98" w:rsidRDefault="005B1A98" w:rsidP="00207647">
      <w:pPr>
        <w:pStyle w:val="Body"/>
      </w:pPr>
      <w:r>
        <w:t>A new space is added to the processing plane automatically, containing to output of the ‘Radiance to Reflectance Transformation’ module (</w:t>
      </w:r>
      <w:r w:rsidR="00B84CD6">
        <w:fldChar w:fldCharType="begin"/>
      </w:r>
      <w:r>
        <w:instrText xml:space="preserve"> </w:instrText>
      </w:r>
      <w:r w:rsidR="00567E0A">
        <w:instrText>REF</w:instrText>
      </w:r>
      <w:r>
        <w:instrText xml:space="preserve"> _Ref97869178 \h </w:instrText>
      </w:r>
      <w:r w:rsidR="00B84CD6">
        <w:fldChar w:fldCharType="separate"/>
      </w:r>
      <w:r w:rsidR="00CD22EF">
        <w:t xml:space="preserve">Figure </w:t>
      </w:r>
      <w:r w:rsidR="00CD22EF">
        <w:rPr>
          <w:noProof/>
        </w:rPr>
        <w:t>151</w:t>
      </w:r>
      <w:r w:rsidR="00B84CD6">
        <w:fldChar w:fldCharType="end"/>
      </w:r>
      <w:r>
        <w:t>).</w:t>
      </w:r>
    </w:p>
    <w:p w:rsidR="005B1A98" w:rsidRDefault="005B1A98" w:rsidP="00EB49E0">
      <w:pPr>
        <w:pStyle w:val="Figure"/>
      </w:pPr>
      <w:r>
        <w:rPr>
          <w:lang w:val="en-AU"/>
        </w:rPr>
        <w:drawing>
          <wp:inline distT="0" distB="0" distL="0" distR="0">
            <wp:extent cx="3483610" cy="1276664"/>
            <wp:effectExtent l="25400" t="0" r="0" b="0"/>
            <wp:docPr id="12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9"/>
                    <a:srcRect/>
                    <a:stretch>
                      <a:fillRect/>
                    </a:stretch>
                  </pic:blipFill>
                  <pic:spPr bwMode="auto">
                    <a:xfrm>
                      <a:off x="0" y="0"/>
                      <a:ext cx="3488594" cy="1278491"/>
                    </a:xfrm>
                    <a:prstGeom prst="rect">
                      <a:avLst/>
                    </a:prstGeom>
                    <a:noFill/>
                    <a:ln w="9525">
                      <a:noFill/>
                      <a:miter lim="800000"/>
                      <a:headEnd/>
                      <a:tailEnd/>
                    </a:ln>
                  </pic:spPr>
                </pic:pic>
              </a:graphicData>
            </a:graphic>
          </wp:inline>
        </w:drawing>
      </w:r>
    </w:p>
    <w:p w:rsidR="003B10F3" w:rsidRDefault="005B1A98" w:rsidP="00EB49E0">
      <w:pPr>
        <w:pStyle w:val="Caption"/>
      </w:pPr>
      <w:bookmarkStart w:id="309" w:name="_Ref97869178"/>
      <w:r>
        <w:t xml:space="preserve">Figure </w:t>
      </w:r>
      <w:r w:rsidR="00B84CD6">
        <w:fldChar w:fldCharType="begin"/>
      </w:r>
      <w:r w:rsidR="00FB7375">
        <w:instrText xml:space="preserve"> </w:instrText>
      </w:r>
      <w:r w:rsidR="00567E0A">
        <w:instrText>SEQ</w:instrText>
      </w:r>
      <w:r w:rsidR="00FB7375">
        <w:instrText xml:space="preserve"> Figure \* ARABIC </w:instrText>
      </w:r>
      <w:r w:rsidR="00B84CD6">
        <w:fldChar w:fldCharType="separate"/>
      </w:r>
      <w:r w:rsidR="00CD22EF">
        <w:rPr>
          <w:noProof/>
        </w:rPr>
        <w:t>151</w:t>
      </w:r>
      <w:r w:rsidR="00B84CD6">
        <w:rPr>
          <w:noProof/>
        </w:rPr>
        <w:fldChar w:fldCharType="end"/>
      </w:r>
      <w:bookmarkEnd w:id="309"/>
      <w:r>
        <w:t>: Input and output spaces of the ‘Radiance to Reflectance Transformation’ module</w:t>
      </w:r>
    </w:p>
    <w:p w:rsidR="00153AAA" w:rsidRDefault="00153AAA" w:rsidP="00207647">
      <w:pPr>
        <w:pStyle w:val="Body"/>
      </w:pPr>
      <w:r>
        <w:t>Now, we would like to see what this transformation is actually doing by plotting the input and output spectra.</w:t>
      </w:r>
    </w:p>
    <w:p w:rsidR="007576C5" w:rsidRPr="003B10F3" w:rsidRDefault="00153AAA" w:rsidP="00207647">
      <w:pPr>
        <w:pStyle w:val="Body"/>
      </w:pPr>
      <w:r>
        <w:lastRenderedPageBreak/>
        <w:t xml:space="preserve">Add two new modules of the type ‘Visualisation Module’ to the processing plane, configure them as ‘Spectral Line Plot’ and connect them with the input space (space 0) and the output space (space 1) respectively. </w:t>
      </w:r>
      <w:r w:rsidR="00DD05B2">
        <w:t>Your Space Processing N</w:t>
      </w:r>
      <w:r>
        <w:t xml:space="preserve">etwork should now be similar to the one shown in </w:t>
      </w:r>
      <w:fldSimple w:instr=" REF _Ref97869910 \h  \* MERGEFORMAT ">
        <w:r w:rsidR="00CD22EF">
          <w:t xml:space="preserve">Figure </w:t>
        </w:r>
        <w:r w:rsidR="00CD22EF">
          <w:rPr>
            <w:noProof/>
          </w:rPr>
          <w:t>152</w:t>
        </w:r>
      </w:fldSimple>
      <w:r>
        <w:t>.</w:t>
      </w:r>
    </w:p>
    <w:p w:rsidR="00153AAA" w:rsidRDefault="00153AAA" w:rsidP="00EB49E0">
      <w:pPr>
        <w:pStyle w:val="Figure"/>
      </w:pPr>
      <w:r>
        <w:rPr>
          <w:lang w:val="en-AU"/>
        </w:rPr>
        <w:drawing>
          <wp:inline distT="0" distB="0" distL="0" distR="0">
            <wp:extent cx="3368675" cy="1848092"/>
            <wp:effectExtent l="25400" t="0" r="9525" b="0"/>
            <wp:docPr id="12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0"/>
                    <a:srcRect/>
                    <a:stretch>
                      <a:fillRect/>
                    </a:stretch>
                  </pic:blipFill>
                  <pic:spPr bwMode="auto">
                    <a:xfrm>
                      <a:off x="0" y="0"/>
                      <a:ext cx="3372308" cy="1850085"/>
                    </a:xfrm>
                    <a:prstGeom prst="rect">
                      <a:avLst/>
                    </a:prstGeom>
                    <a:noFill/>
                    <a:ln w="9525">
                      <a:noFill/>
                      <a:miter lim="800000"/>
                      <a:headEnd/>
                      <a:tailEnd/>
                    </a:ln>
                  </pic:spPr>
                </pic:pic>
              </a:graphicData>
            </a:graphic>
          </wp:inline>
        </w:drawing>
      </w:r>
    </w:p>
    <w:p w:rsidR="00153AAA" w:rsidRDefault="00153AAA" w:rsidP="00EB49E0">
      <w:pPr>
        <w:pStyle w:val="Caption"/>
      </w:pPr>
      <w:bookmarkStart w:id="310" w:name="_Ref97869910"/>
      <w:r>
        <w:t xml:space="preserve">Figure </w:t>
      </w:r>
      <w:r w:rsidR="00B84CD6">
        <w:fldChar w:fldCharType="begin"/>
      </w:r>
      <w:r w:rsidR="00FB7375">
        <w:instrText xml:space="preserve"> </w:instrText>
      </w:r>
      <w:r w:rsidR="00567E0A">
        <w:instrText>SEQ</w:instrText>
      </w:r>
      <w:r w:rsidR="00FB7375">
        <w:instrText xml:space="preserve"> Figure \* ARABIC </w:instrText>
      </w:r>
      <w:r w:rsidR="00B84CD6">
        <w:fldChar w:fldCharType="separate"/>
      </w:r>
      <w:r w:rsidR="00CD22EF">
        <w:rPr>
          <w:noProof/>
        </w:rPr>
        <w:t>152</w:t>
      </w:r>
      <w:r w:rsidR="00B84CD6">
        <w:rPr>
          <w:noProof/>
        </w:rPr>
        <w:fldChar w:fldCharType="end"/>
      </w:r>
      <w:bookmarkEnd w:id="310"/>
      <w:r>
        <w:t>: Space Processing Network for radiance to reflectance transformation and visualisation</w:t>
      </w:r>
    </w:p>
    <w:p w:rsidR="00153AAA" w:rsidRDefault="00153AAA" w:rsidP="00207647">
      <w:pPr>
        <w:pStyle w:val="Body"/>
      </w:pPr>
      <w:r>
        <w:t>Press the ‘Run’ button of the Space Network Processor and two spectral plots should appear (</w:t>
      </w:r>
      <w:r w:rsidR="00B84CD6">
        <w:fldChar w:fldCharType="begin"/>
      </w:r>
      <w:r>
        <w:instrText xml:space="preserve"> </w:instrText>
      </w:r>
      <w:r w:rsidR="00567E0A">
        <w:instrText>REF</w:instrText>
      </w:r>
      <w:r>
        <w:instrText xml:space="preserve"> _Ref97870135 \h </w:instrText>
      </w:r>
      <w:r w:rsidR="00B84CD6">
        <w:fldChar w:fldCharType="separate"/>
      </w:r>
      <w:r w:rsidR="00CD22EF">
        <w:t xml:space="preserve">Figure </w:t>
      </w:r>
      <w:r w:rsidR="00CD22EF">
        <w:rPr>
          <w:noProof/>
        </w:rPr>
        <w:t>153</w:t>
      </w:r>
      <w:r w:rsidR="00B84CD6">
        <w:fldChar w:fldCharType="end"/>
      </w:r>
      <w:r>
        <w:t>).</w:t>
      </w:r>
    </w:p>
    <w:tbl>
      <w:tblPr>
        <w:tblStyle w:val="TableGrid"/>
        <w:tblW w:w="0" w:type="auto"/>
        <w:tblLook w:val="00A0"/>
      </w:tblPr>
      <w:tblGrid>
        <w:gridCol w:w="4502"/>
        <w:gridCol w:w="4502"/>
      </w:tblGrid>
      <w:tr w:rsidR="00153AAA">
        <w:tc>
          <w:tcPr>
            <w:tcW w:w="4502" w:type="dxa"/>
          </w:tcPr>
          <w:p w:rsidR="00153AAA" w:rsidRPr="00153AAA" w:rsidRDefault="00153AAA" w:rsidP="00153AAA">
            <w:r>
              <w:rPr>
                <w:noProof/>
                <w:lang w:val="en-AU" w:eastAsia="ja-JP"/>
              </w:rPr>
              <w:drawing>
                <wp:inline distT="0" distB="0" distL="0" distR="0">
                  <wp:extent cx="2679065" cy="2215475"/>
                  <wp:effectExtent l="25400" t="0" r="0" b="0"/>
                  <wp:docPr id="12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1"/>
                          <a:srcRect/>
                          <a:stretch>
                            <a:fillRect/>
                          </a:stretch>
                        </pic:blipFill>
                        <pic:spPr bwMode="auto">
                          <a:xfrm>
                            <a:off x="0" y="0"/>
                            <a:ext cx="2675682" cy="2212678"/>
                          </a:xfrm>
                          <a:prstGeom prst="rect">
                            <a:avLst/>
                          </a:prstGeom>
                          <a:noFill/>
                          <a:ln w="9525">
                            <a:noFill/>
                            <a:miter lim="800000"/>
                            <a:headEnd/>
                            <a:tailEnd/>
                          </a:ln>
                        </pic:spPr>
                      </pic:pic>
                    </a:graphicData>
                  </a:graphic>
                </wp:inline>
              </w:drawing>
            </w:r>
          </w:p>
        </w:tc>
        <w:tc>
          <w:tcPr>
            <w:tcW w:w="4502" w:type="dxa"/>
          </w:tcPr>
          <w:p w:rsidR="00153AAA" w:rsidRPr="00153AAA" w:rsidRDefault="00153AAA" w:rsidP="00153AAA">
            <w:r>
              <w:rPr>
                <w:noProof/>
                <w:lang w:val="en-AU" w:eastAsia="ja-JP"/>
              </w:rPr>
              <w:drawing>
                <wp:inline distT="0" distB="0" distL="0" distR="0">
                  <wp:extent cx="2467610" cy="2161968"/>
                  <wp:effectExtent l="25400" t="0" r="0" b="0"/>
                  <wp:docPr id="13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2"/>
                          <a:srcRect/>
                          <a:stretch>
                            <a:fillRect/>
                          </a:stretch>
                        </pic:blipFill>
                        <pic:spPr bwMode="auto">
                          <a:xfrm>
                            <a:off x="0" y="0"/>
                            <a:ext cx="2460869" cy="2156062"/>
                          </a:xfrm>
                          <a:prstGeom prst="rect">
                            <a:avLst/>
                          </a:prstGeom>
                          <a:noFill/>
                          <a:ln w="9525">
                            <a:noFill/>
                            <a:miter lim="800000"/>
                            <a:headEnd/>
                            <a:tailEnd/>
                          </a:ln>
                        </pic:spPr>
                      </pic:pic>
                    </a:graphicData>
                  </a:graphic>
                </wp:inline>
              </w:drawing>
            </w:r>
          </w:p>
        </w:tc>
      </w:tr>
    </w:tbl>
    <w:p w:rsidR="00153AAA" w:rsidRDefault="00153AAA" w:rsidP="00EB49E0">
      <w:pPr>
        <w:pStyle w:val="Caption"/>
      </w:pPr>
      <w:bookmarkStart w:id="311" w:name="_Ref97870135"/>
      <w:r>
        <w:t xml:space="preserve">Figure </w:t>
      </w:r>
      <w:r w:rsidR="00B84CD6">
        <w:fldChar w:fldCharType="begin"/>
      </w:r>
      <w:r w:rsidR="00FB7375">
        <w:instrText xml:space="preserve"> </w:instrText>
      </w:r>
      <w:r w:rsidR="00567E0A">
        <w:instrText>SEQ</w:instrText>
      </w:r>
      <w:r w:rsidR="00FB7375">
        <w:instrText xml:space="preserve"> Figure \* ARABIC </w:instrText>
      </w:r>
      <w:r w:rsidR="00B84CD6">
        <w:fldChar w:fldCharType="separate"/>
      </w:r>
      <w:r w:rsidR="00CD22EF">
        <w:rPr>
          <w:noProof/>
        </w:rPr>
        <w:t>153</w:t>
      </w:r>
      <w:r w:rsidR="00B84CD6">
        <w:rPr>
          <w:noProof/>
        </w:rPr>
        <w:fldChar w:fldCharType="end"/>
      </w:r>
      <w:bookmarkEnd w:id="311"/>
      <w:r>
        <w:t>: Spectral plots of radiance and calculated reflectance</w:t>
      </w:r>
    </w:p>
    <w:p w:rsidR="00153AAA" w:rsidRPr="00153AAA" w:rsidRDefault="00DD05B2" w:rsidP="00A7583F">
      <w:pPr>
        <w:pStyle w:val="Body"/>
      </w:pPr>
      <w:r>
        <w:t>The calculated reflectances show the typical features of a vegetation spectrum (green peak, red edge, water absorption features). The high reflectance in the UV-Blue of the first few bands is an artefact of the instrument and indicates an unreliable calibration of the according channels.</w:t>
      </w:r>
    </w:p>
    <w:p w:rsidR="002A0FFE" w:rsidRPr="00084655" w:rsidRDefault="002A0FFE" w:rsidP="00A7583F">
      <w:pPr>
        <w:pStyle w:val="Heading3"/>
      </w:pPr>
      <w:bookmarkStart w:id="312" w:name="_Toc355280436"/>
      <w:r w:rsidRPr="00084655">
        <w:t>Data Queries</w:t>
      </w:r>
      <w:bookmarkEnd w:id="312"/>
    </w:p>
    <w:p w:rsidR="002A0FFE" w:rsidRPr="00084655" w:rsidRDefault="002A0FFE" w:rsidP="00A7583F">
      <w:pPr>
        <w:pStyle w:val="Body"/>
      </w:pPr>
      <w:r w:rsidRPr="00084655">
        <w:t>Data set: all campaigns loaded to the database.</w:t>
      </w:r>
    </w:p>
    <w:p w:rsidR="002A0FFE" w:rsidRPr="00084655" w:rsidRDefault="002A0FFE" w:rsidP="00A7583F">
      <w:pPr>
        <w:pStyle w:val="Body"/>
      </w:pPr>
      <w:r w:rsidRPr="00084655">
        <w:t>If you worked through the whole tutorial a total of three new campaigns should now be loaded to the database. Note that you have access to campaigns other persons entered in the database. Queries on the database can thus return more rows than you might expect!</w:t>
      </w:r>
    </w:p>
    <w:p w:rsidR="002A0FFE" w:rsidRPr="00084655" w:rsidRDefault="002A0FFE" w:rsidP="00A7583F">
      <w:pPr>
        <w:pStyle w:val="Body"/>
      </w:pPr>
      <w:r w:rsidRPr="00084655">
        <w:t>Open the Query Builder and switch to the ‘Query conditions’ tab.</w:t>
      </w:r>
    </w:p>
    <w:p w:rsidR="00AF5843" w:rsidRDefault="002A0FFE" w:rsidP="00A7583F">
      <w:pPr>
        <w:pStyle w:val="Body"/>
      </w:pPr>
      <w:r w:rsidRPr="00084655">
        <w:lastRenderedPageBreak/>
        <w:t>In the wildcard field of the Campaign name type in your first or last name followed by the percentage sign, e.g. ‘hueni</w:t>
      </w:r>
      <w:r w:rsidR="009B58A3">
        <w:t>%</w:t>
      </w:r>
      <w:r w:rsidRPr="00084655">
        <w:t xml:space="preserve">’. </w:t>
      </w:r>
      <w:r w:rsidR="00AF5843">
        <w:t>Alternatively, select your name from the investigators list.</w:t>
      </w:r>
    </w:p>
    <w:p w:rsidR="002A0FFE" w:rsidRPr="00084655" w:rsidRDefault="002A0FFE" w:rsidP="00A7583F">
      <w:pPr>
        <w:pStyle w:val="Body"/>
      </w:pPr>
      <w:r w:rsidRPr="00084655">
        <w:t>The number of resulting rows should be 154 (if all 3 tutorial data sets were loaded).</w:t>
      </w:r>
    </w:p>
    <w:p w:rsidR="002A0FFE" w:rsidRPr="00084655" w:rsidRDefault="002A0FFE" w:rsidP="00A7583F">
      <w:pPr>
        <w:pStyle w:val="Body"/>
      </w:pPr>
      <w:r w:rsidRPr="00084655">
        <w:t>Select ‘</w:t>
      </w:r>
      <w:r w:rsidR="00104909">
        <w:t>Hemispherical-conical (CASE 8)</w:t>
      </w:r>
      <w:r w:rsidRPr="00084655">
        <w:t>’ as</w:t>
      </w:r>
      <w:r w:rsidR="008D53AA">
        <w:t xml:space="preserve"> beam geometry</w:t>
      </w:r>
      <w:r w:rsidRPr="00084655">
        <w:t xml:space="preserve"> The number of rows should drop to 70 and the autobuilt SQL statement looks </w:t>
      </w:r>
      <w:r w:rsidR="00AF5843">
        <w:t>similar to</w:t>
      </w:r>
      <w:r w:rsidRPr="00084655">
        <w:t>:</w:t>
      </w:r>
    </w:p>
    <w:p w:rsidR="00B31CB1" w:rsidRDefault="00B31CB1" w:rsidP="00C96D90">
      <w:pPr>
        <w:pStyle w:val="Code"/>
        <w:rPr>
          <w:lang w:val="de-DE"/>
        </w:rPr>
      </w:pPr>
      <w:r w:rsidRPr="00B31CB1">
        <w:rPr>
          <w:lang w:val="de-DE"/>
        </w:rPr>
        <w:t>SELECT distinct count(*) FROM spectrum, campaign WHERE campaign.user_id = '6' AND spectrum.date &gt;= 20050531105830 AND spectrum.date &lt;= 20120224110223 AND spectrum.measurement_type_id = '2' AND spectrum.campaign_id = campaign.campaign_id</w:t>
      </w:r>
    </w:p>
    <w:p w:rsidR="002A0FFE" w:rsidRPr="00084655" w:rsidRDefault="002A0FFE" w:rsidP="00A7583F">
      <w:pPr>
        <w:pStyle w:val="Body"/>
      </w:pPr>
      <w:r w:rsidRPr="00084655">
        <w:t>As a matter of fact, the spectra selected by this query all belong to the goniometer campaign that you created in this tutorial. The same result set is returned when the goniometer campaign is selected implicitly.</w:t>
      </w:r>
    </w:p>
    <w:p w:rsidR="002A0FFE" w:rsidRPr="00084655" w:rsidRDefault="002A0FFE" w:rsidP="00A7583F">
      <w:pPr>
        <w:pStyle w:val="Body"/>
      </w:pPr>
      <w:r w:rsidRPr="00084655">
        <w:t>The result set can be further restricted by e.g. sampling geometry conditions. Narrow the search for spectra with zenith angles between 0</w:t>
      </w:r>
      <w:r w:rsidRPr="00084655">
        <w:rPr>
          <w:rFonts w:cs="Arial"/>
        </w:rPr>
        <w:t>º</w:t>
      </w:r>
      <w:r w:rsidRPr="00084655">
        <w:t xml:space="preserve"> and 30</w:t>
      </w:r>
      <w:r w:rsidRPr="00084655">
        <w:rPr>
          <w:rFonts w:cs="Arial"/>
        </w:rPr>
        <w:t>º</w:t>
      </w:r>
      <w:r w:rsidRPr="00084655">
        <w:t xml:space="preserve"> by entering a sensor zenith angle of 15 and a buffer size of 15</w:t>
      </w:r>
      <w:r w:rsidR="00AF5843">
        <w:t xml:space="preserve"> and sensor azimuth of 90 with buffer size 90</w:t>
      </w:r>
      <w:r w:rsidRPr="00084655">
        <w:t xml:space="preserve"> (cf. </w:t>
      </w:r>
      <w:r w:rsidR="00B84CD6">
        <w:fldChar w:fldCharType="begin"/>
      </w:r>
      <w:r w:rsidR="00A30B2D">
        <w:instrText xml:space="preserve"> REF _Ref157411748 \h </w:instrText>
      </w:r>
      <w:r w:rsidR="00B84CD6">
        <w:fldChar w:fldCharType="separate"/>
      </w:r>
      <w:r w:rsidR="00CD22EF" w:rsidRPr="00084655">
        <w:t xml:space="preserve">Figure </w:t>
      </w:r>
      <w:r w:rsidR="00CD22EF">
        <w:rPr>
          <w:noProof/>
        </w:rPr>
        <w:t>154</w:t>
      </w:r>
      <w:r w:rsidR="00B84CD6">
        <w:fldChar w:fldCharType="end"/>
      </w:r>
      <w:r w:rsidRPr="00084655">
        <w:t>).</w:t>
      </w:r>
    </w:p>
    <w:p w:rsidR="002A0FFE" w:rsidRPr="00084655" w:rsidRDefault="00A112F9" w:rsidP="00EB49E0">
      <w:pPr>
        <w:pStyle w:val="Figure"/>
      </w:pPr>
      <w:r>
        <w:rPr>
          <w:lang w:val="en-AU"/>
        </w:rPr>
        <w:drawing>
          <wp:inline distT="0" distB="0" distL="0" distR="0">
            <wp:extent cx="4248233" cy="712470"/>
            <wp:effectExtent l="25400" t="0" r="0" b="0"/>
            <wp:docPr id="13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3"/>
                    <a:srcRect/>
                    <a:stretch>
                      <a:fillRect/>
                    </a:stretch>
                  </pic:blipFill>
                  <pic:spPr bwMode="auto">
                    <a:xfrm>
                      <a:off x="0" y="0"/>
                      <a:ext cx="4266697" cy="715567"/>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313" w:name="_Ref157411748"/>
      <w:r w:rsidRPr="00084655">
        <w:t xml:space="preserve">Figure </w:t>
      </w:r>
      <w:r w:rsidR="00B84CD6">
        <w:fldChar w:fldCharType="begin"/>
      </w:r>
      <w:r w:rsidR="00FB7375">
        <w:instrText xml:space="preserve"> </w:instrText>
      </w:r>
      <w:r w:rsidR="00567E0A">
        <w:instrText>SEQ</w:instrText>
      </w:r>
      <w:r w:rsidR="00FB7375">
        <w:instrText xml:space="preserve"> Figure \* ARABIC </w:instrText>
      </w:r>
      <w:r w:rsidR="00B84CD6">
        <w:fldChar w:fldCharType="separate"/>
      </w:r>
      <w:r w:rsidR="00CD22EF">
        <w:rPr>
          <w:noProof/>
        </w:rPr>
        <w:t>154</w:t>
      </w:r>
      <w:r w:rsidR="00B84CD6">
        <w:rPr>
          <w:noProof/>
        </w:rPr>
        <w:fldChar w:fldCharType="end"/>
      </w:r>
      <w:bookmarkEnd w:id="313"/>
      <w:r w:rsidRPr="00084655">
        <w:t>: Specifying a sensor zenith</w:t>
      </w:r>
      <w:r w:rsidR="00A112F9">
        <w:t>/azimuth</w:t>
      </w:r>
      <w:r w:rsidRPr="00084655">
        <w:t xml:space="preserve"> angle</w:t>
      </w:r>
      <w:r w:rsidR="00A112F9">
        <w:t>s</w:t>
      </w:r>
      <w:r w:rsidRPr="00084655">
        <w:t xml:space="preserve"> and buffer value</w:t>
      </w:r>
      <w:r w:rsidR="00A112F9">
        <w:t>s</w:t>
      </w:r>
    </w:p>
    <w:p w:rsidR="002A0FFE" w:rsidRPr="00084655" w:rsidRDefault="002A0FFE" w:rsidP="00A7583F">
      <w:pPr>
        <w:pStyle w:val="Body"/>
      </w:pPr>
      <w:r w:rsidRPr="00084655">
        <w:t xml:space="preserve">The resulting SQL statement should look like: </w:t>
      </w:r>
    </w:p>
    <w:p w:rsidR="00F2157F" w:rsidRDefault="00B31CB1" w:rsidP="00C96D90">
      <w:pPr>
        <w:pStyle w:val="Code"/>
      </w:pPr>
      <w:r w:rsidRPr="00B31CB1">
        <w:rPr>
          <w:lang w:val="de-DE"/>
        </w:rPr>
        <w:t>SELECT distinct count(*) FROM spectrum, campaign, sampling_geometry WHERE campaign.user_id = '6' AND spectrum.date &gt;= 20050531105830 AND spectrum.date &lt;= 20120224110223 AND (sampling_geometry.sensor_zenith &gt;= 0.0 AND sampling_geometry.sensor_zenith &lt;= 30.0) AND (sampling_geometry.sensor_azimuth &gt;= 0.0 AND sampling_geometry.sensor_azimuth &lt;= 180.0) AND spectrum.measurement_type_id = '2' AND spectrum.campaign_id = campaign.campaign_id AND spectrum.sampling_geometry_id = sampling_geometry.sampling_geometry_id</w:t>
      </w:r>
    </w:p>
    <w:p w:rsidR="004C4C99" w:rsidRDefault="004C4C99" w:rsidP="00A7583F">
      <w:pPr>
        <w:pStyle w:val="Body"/>
      </w:pPr>
      <w:r>
        <w:t>The number of resulting rows should be 17.</w:t>
      </w:r>
    </w:p>
    <w:p w:rsidR="004C4C99" w:rsidRDefault="004C4C99" w:rsidP="00A7583F">
      <w:pPr>
        <w:pStyle w:val="Body"/>
      </w:pPr>
      <w:r>
        <w:t>Press the ‘Process’ button in the Query Builder to load the selected data into the Space Network Processor. Add a new Visualisation Module, configure it as ‘Gonio Hemisphere Explorer’ and connect it with the input space (</w:t>
      </w:r>
      <w:r w:rsidR="00B84CD6">
        <w:fldChar w:fldCharType="begin"/>
      </w:r>
      <w:r w:rsidR="00A30B2D">
        <w:instrText xml:space="preserve"> REF _Ref97872534 \h </w:instrText>
      </w:r>
      <w:r w:rsidR="00B84CD6">
        <w:fldChar w:fldCharType="separate"/>
      </w:r>
      <w:r w:rsidR="00CD22EF">
        <w:t xml:space="preserve">Figure </w:t>
      </w:r>
      <w:r w:rsidR="00CD22EF">
        <w:rPr>
          <w:noProof/>
        </w:rPr>
        <w:t>155</w:t>
      </w:r>
      <w:r w:rsidR="00B84CD6">
        <w:fldChar w:fldCharType="end"/>
      </w:r>
      <w:r>
        <w:t xml:space="preserve">). </w:t>
      </w:r>
    </w:p>
    <w:p w:rsidR="004C4C99" w:rsidRPr="00EB49E0" w:rsidRDefault="004C4C99" w:rsidP="00EB49E0">
      <w:pPr>
        <w:pStyle w:val="Figure"/>
      </w:pPr>
      <w:r w:rsidRPr="00EB49E0">
        <w:rPr>
          <w:lang w:val="en-AU"/>
        </w:rPr>
        <w:lastRenderedPageBreak/>
        <w:drawing>
          <wp:inline distT="0" distB="0" distL="0" distR="0">
            <wp:extent cx="3368675" cy="1734203"/>
            <wp:effectExtent l="25400" t="0" r="9525" b="0"/>
            <wp:docPr id="13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84"/>
                    <a:srcRect/>
                    <a:stretch>
                      <a:fillRect/>
                    </a:stretch>
                  </pic:blipFill>
                  <pic:spPr bwMode="auto">
                    <a:xfrm>
                      <a:off x="0" y="0"/>
                      <a:ext cx="3365762" cy="1732704"/>
                    </a:xfrm>
                    <a:prstGeom prst="rect">
                      <a:avLst/>
                    </a:prstGeom>
                    <a:noFill/>
                    <a:ln w="9525">
                      <a:noFill/>
                      <a:miter lim="800000"/>
                      <a:headEnd/>
                      <a:tailEnd/>
                    </a:ln>
                  </pic:spPr>
                </pic:pic>
              </a:graphicData>
            </a:graphic>
          </wp:inline>
        </w:drawing>
      </w:r>
    </w:p>
    <w:p w:rsidR="004C4C99" w:rsidRDefault="004C4C99" w:rsidP="00EB49E0">
      <w:pPr>
        <w:pStyle w:val="Caption"/>
      </w:pPr>
      <w:bookmarkStart w:id="314" w:name="_Ref97872534"/>
      <w:r>
        <w:t xml:space="preserve">Figure </w:t>
      </w:r>
      <w:r w:rsidR="00B84CD6">
        <w:fldChar w:fldCharType="begin"/>
      </w:r>
      <w:r w:rsidR="00FB7375">
        <w:instrText xml:space="preserve"> </w:instrText>
      </w:r>
      <w:r w:rsidR="00567E0A">
        <w:instrText>SEQ</w:instrText>
      </w:r>
      <w:r w:rsidR="00FB7375">
        <w:instrText xml:space="preserve"> Figure \* ARABIC </w:instrText>
      </w:r>
      <w:r w:rsidR="00B84CD6">
        <w:fldChar w:fldCharType="separate"/>
      </w:r>
      <w:r w:rsidR="00CD22EF">
        <w:rPr>
          <w:noProof/>
        </w:rPr>
        <w:t>155</w:t>
      </w:r>
      <w:r w:rsidR="00B84CD6">
        <w:rPr>
          <w:noProof/>
        </w:rPr>
        <w:fldChar w:fldCharType="end"/>
      </w:r>
      <w:bookmarkEnd w:id="314"/>
      <w:r>
        <w:t>: Gonio Hemisphere Explorer connected to the input space</w:t>
      </w:r>
    </w:p>
    <w:p w:rsidR="004C4C99" w:rsidRDefault="004C4C99" w:rsidP="00A7583F">
      <w:pPr>
        <w:pStyle w:val="Body"/>
      </w:pPr>
      <w:r>
        <w:t>Press the ‘Run’ button of the Space Network Processor. A Gonio Hemisphere Explorer window will open (</w:t>
      </w:r>
      <w:r w:rsidR="00B84CD6">
        <w:fldChar w:fldCharType="begin"/>
      </w:r>
      <w:r w:rsidR="00A30B2D">
        <w:instrText xml:space="preserve"> REF _Ref97872779 \h </w:instrText>
      </w:r>
      <w:r w:rsidR="00B84CD6">
        <w:fldChar w:fldCharType="separate"/>
      </w:r>
      <w:r w:rsidR="00CD22EF">
        <w:t xml:space="preserve">Figure </w:t>
      </w:r>
      <w:r w:rsidR="00CD22EF">
        <w:rPr>
          <w:noProof/>
        </w:rPr>
        <w:t>156</w:t>
      </w:r>
      <w:r w:rsidR="00B84CD6">
        <w:fldChar w:fldCharType="end"/>
      </w:r>
      <w:r>
        <w:t>).</w:t>
      </w:r>
    </w:p>
    <w:p w:rsidR="004C4C99" w:rsidRDefault="004C4C99" w:rsidP="00EB49E0">
      <w:pPr>
        <w:pStyle w:val="Figure"/>
      </w:pPr>
      <w:r>
        <w:rPr>
          <w:lang w:val="en-AU"/>
        </w:rPr>
        <w:drawing>
          <wp:inline distT="0" distB="0" distL="0" distR="0">
            <wp:extent cx="5580380" cy="3184878"/>
            <wp:effectExtent l="25400" t="0" r="7620" b="0"/>
            <wp:docPr id="14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5"/>
                    <a:srcRect/>
                    <a:stretch>
                      <a:fillRect/>
                    </a:stretch>
                  </pic:blipFill>
                  <pic:spPr bwMode="auto">
                    <a:xfrm>
                      <a:off x="0" y="0"/>
                      <a:ext cx="5580380" cy="3184878"/>
                    </a:xfrm>
                    <a:prstGeom prst="rect">
                      <a:avLst/>
                    </a:prstGeom>
                    <a:noFill/>
                    <a:ln w="9525">
                      <a:noFill/>
                      <a:miter lim="800000"/>
                      <a:headEnd/>
                      <a:tailEnd/>
                    </a:ln>
                  </pic:spPr>
                </pic:pic>
              </a:graphicData>
            </a:graphic>
          </wp:inline>
        </w:drawing>
      </w:r>
    </w:p>
    <w:p w:rsidR="004C4C99" w:rsidRDefault="004C4C99" w:rsidP="00EB49E0">
      <w:pPr>
        <w:pStyle w:val="Caption"/>
      </w:pPr>
      <w:bookmarkStart w:id="315" w:name="_Ref97872779"/>
      <w:r>
        <w:t xml:space="preserve">Figure </w:t>
      </w:r>
      <w:r w:rsidR="00B84CD6">
        <w:fldChar w:fldCharType="begin"/>
      </w:r>
      <w:r w:rsidR="00FB7375">
        <w:instrText xml:space="preserve"> </w:instrText>
      </w:r>
      <w:r w:rsidR="00567E0A">
        <w:instrText>SEQ</w:instrText>
      </w:r>
      <w:r w:rsidR="00FB7375">
        <w:instrText xml:space="preserve"> Figure \* ARABIC </w:instrText>
      </w:r>
      <w:r w:rsidR="00B84CD6">
        <w:fldChar w:fldCharType="separate"/>
      </w:r>
      <w:r w:rsidR="00CD22EF">
        <w:rPr>
          <w:noProof/>
        </w:rPr>
        <w:t>156</w:t>
      </w:r>
      <w:r w:rsidR="00B84CD6">
        <w:rPr>
          <w:noProof/>
        </w:rPr>
        <w:fldChar w:fldCharType="end"/>
      </w:r>
      <w:bookmarkEnd w:id="315"/>
      <w:r>
        <w:t>: Gonio Hemisphere Explorer showing the data points selected in the Query Browser</w:t>
      </w:r>
    </w:p>
    <w:p w:rsidR="002A0FFE" w:rsidRPr="004C4C99" w:rsidRDefault="004C4C99" w:rsidP="00A7583F">
      <w:pPr>
        <w:pStyle w:val="Body"/>
      </w:pPr>
      <w:r>
        <w:t>Note that according to the selection in the Query Browser, on</w:t>
      </w:r>
      <w:r w:rsidR="00487FDD">
        <w:t>ly a limited number of points are</w:t>
      </w:r>
      <w:r>
        <w:t xml:space="preserve"> displayed</w:t>
      </w:r>
      <w:r w:rsidR="00487FDD">
        <w:t>. The Gonio Hemisphere Explorer can handle any number of spectrodirectional data points and could thus be used on data stemming from different goniometer systems as well.</w:t>
      </w:r>
    </w:p>
    <w:p w:rsidR="002A0FFE" w:rsidRPr="00084655" w:rsidRDefault="009F4DC0" w:rsidP="00A7583F">
      <w:pPr>
        <w:pStyle w:val="Body"/>
      </w:pPr>
      <w:r>
        <w:t>The data comprises spectrodirectional measurements of a wheat field (triticale). The hemispherical plot nicely illustrates the backward scattering of vegetation canopies (highest radiances are observed in the principal plane). The illumination source is at azimuth position 180° in the shown plot.</w:t>
      </w:r>
    </w:p>
    <w:p w:rsidR="00182987" w:rsidRDefault="00182987" w:rsidP="00306258">
      <w:pPr>
        <w:pStyle w:val="Heading1"/>
      </w:pPr>
      <w:bookmarkStart w:id="316" w:name="_Ref353800559"/>
      <w:bookmarkStart w:id="317" w:name="_Toc355280437"/>
      <w:r>
        <w:lastRenderedPageBreak/>
        <w:t>Regular Expressions</w:t>
      </w:r>
      <w:r w:rsidR="007B4B5E">
        <w:t xml:space="preserve"> </w:t>
      </w:r>
      <w:bookmarkEnd w:id="316"/>
      <w:r w:rsidR="007C553E">
        <w:t>Tutorial</w:t>
      </w:r>
      <w:bookmarkEnd w:id="317"/>
    </w:p>
    <w:p w:rsidR="007B4B5E" w:rsidRDefault="007B4B5E" w:rsidP="00A7583F">
      <w:pPr>
        <w:pStyle w:val="DocAction"/>
      </w:pPr>
      <w:r>
        <w:t>%%% This should be an appendix, but wait until the correct doc is available before considering that sort of change.</w:t>
      </w:r>
    </w:p>
    <w:p w:rsidR="00182987" w:rsidRDefault="00182987" w:rsidP="00A7583F">
      <w:pPr>
        <w:pStyle w:val="Body"/>
      </w:pPr>
      <w:r>
        <w:t xml:space="preserve">Regular expressions are widely used when string matching is required. </w:t>
      </w:r>
      <w:r w:rsidR="007B4B5E">
        <w:t>They permit a rich array of sophisticated matching functionality.</w:t>
      </w:r>
    </w:p>
    <w:p w:rsidR="007B4B5E" w:rsidRDefault="007B4B5E" w:rsidP="00A7583F">
      <w:pPr>
        <w:pStyle w:val="Body"/>
      </w:pPr>
      <w:r>
        <w:t xml:space="preserve">A complete explanation of regular expressions is beyond the scope of this tutorial. Readers with a desire to see a complete list of all options should see the Java tutorial at </w:t>
      </w:r>
      <w:hyperlink r:id="rId186" w:history="1">
        <w:r>
          <w:rPr>
            <w:rStyle w:val="Hyperlink"/>
          </w:rPr>
          <w:t>http://docs.oracle.com/javase/tutorial/essential/regex/index.html</w:t>
        </w:r>
      </w:hyperlink>
      <w:r>
        <w:t>.</w:t>
      </w:r>
    </w:p>
    <w:p w:rsidR="007B4B5E" w:rsidRDefault="007B4B5E" w:rsidP="00A7583F">
      <w:pPr>
        <w:pStyle w:val="Body"/>
      </w:pPr>
      <w:r>
        <w:t>The following is a quick summary of the most useful regular expression functions for Specchio Users.</w:t>
      </w:r>
    </w:p>
    <w:tbl>
      <w:tblPr>
        <w:tblStyle w:val="TableGrid"/>
        <w:tblW w:w="0" w:type="auto"/>
        <w:tblInd w:w="81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597"/>
        <w:gridCol w:w="1215"/>
        <w:gridCol w:w="2577"/>
        <w:gridCol w:w="3365"/>
      </w:tblGrid>
      <w:tr w:rsidR="007B4B5E" w:rsidTr="00207647">
        <w:trPr>
          <w:cantSplit/>
        </w:trPr>
        <w:tc>
          <w:tcPr>
            <w:tcW w:w="0" w:type="auto"/>
          </w:tcPr>
          <w:p w:rsidR="007B4B5E" w:rsidRDefault="007B4B5E" w:rsidP="00207647">
            <w:pPr>
              <w:pStyle w:val="TableText"/>
            </w:pPr>
            <w:r>
              <w:t>Simple string</w:t>
            </w:r>
          </w:p>
        </w:tc>
        <w:tc>
          <w:tcPr>
            <w:tcW w:w="0" w:type="auto"/>
          </w:tcPr>
          <w:p w:rsidR="007B4B5E" w:rsidRPr="007B4B5E" w:rsidRDefault="007B4B5E" w:rsidP="00C96D90">
            <w:pPr>
              <w:pStyle w:val="Code"/>
            </w:pPr>
          </w:p>
        </w:tc>
        <w:tc>
          <w:tcPr>
            <w:tcW w:w="0" w:type="auto"/>
          </w:tcPr>
          <w:p w:rsidR="007B4B5E" w:rsidRDefault="007B4B5E" w:rsidP="00207647">
            <w:pPr>
              <w:pStyle w:val="TableText"/>
            </w:pPr>
            <w:r>
              <w:t>A simple string containing no special characters will match that string, regardless of where within the target string it occurs.</w:t>
            </w:r>
          </w:p>
        </w:tc>
        <w:tc>
          <w:tcPr>
            <w:tcW w:w="0" w:type="auto"/>
          </w:tcPr>
          <w:p w:rsidR="007B4B5E" w:rsidRDefault="007B4B5E" w:rsidP="00207647">
            <w:pPr>
              <w:pStyle w:val="TableText"/>
            </w:pPr>
            <w:r w:rsidRPr="00207647">
              <w:rPr>
                <w:rStyle w:val="CodeChar"/>
                <w:rFonts w:eastAsiaTheme="minorEastAsia"/>
              </w:rPr>
              <w:t>mpl</w:t>
            </w:r>
            <w:r>
              <w:t xml:space="preserve"> will match the string </w:t>
            </w:r>
            <w:r w:rsidRPr="007B4B5E">
              <w:rPr>
                <w:rFonts w:eastAsiaTheme="minorEastAsia"/>
              </w:rPr>
              <w:t>example</w:t>
            </w:r>
            <w:r>
              <w:t xml:space="preserve"> at the fourth character.</w:t>
            </w:r>
          </w:p>
        </w:tc>
      </w:tr>
      <w:tr w:rsidR="007B4B5E" w:rsidTr="00207647">
        <w:trPr>
          <w:cantSplit/>
        </w:trPr>
        <w:tc>
          <w:tcPr>
            <w:tcW w:w="0" w:type="auto"/>
          </w:tcPr>
          <w:p w:rsidR="007B4B5E" w:rsidRPr="003A61D6" w:rsidRDefault="007B4B5E" w:rsidP="00207647">
            <w:pPr>
              <w:pStyle w:val="TableText"/>
              <w:rPr>
                <w:lang w:val="en-AU"/>
              </w:rPr>
            </w:pPr>
            <w:r>
              <w:rPr>
                <w:lang w:val="en-AU"/>
              </w:rPr>
              <w:t>Start of string</w:t>
            </w:r>
          </w:p>
        </w:tc>
        <w:tc>
          <w:tcPr>
            <w:tcW w:w="0" w:type="auto"/>
          </w:tcPr>
          <w:p w:rsidR="007B4B5E" w:rsidRPr="007B4B5E" w:rsidRDefault="007B4B5E" w:rsidP="00C96D90">
            <w:pPr>
              <w:pStyle w:val="TableCode"/>
            </w:pPr>
            <w:r w:rsidRPr="007B4B5E">
              <w:t>^</w:t>
            </w:r>
          </w:p>
        </w:tc>
        <w:tc>
          <w:tcPr>
            <w:tcW w:w="0" w:type="auto"/>
          </w:tcPr>
          <w:p w:rsidR="007B4B5E" w:rsidRDefault="007B4B5E" w:rsidP="00207647">
            <w:pPr>
              <w:pStyle w:val="TableText"/>
            </w:pPr>
            <w:r>
              <w:t xml:space="preserve">The character </w:t>
            </w:r>
            <w:r w:rsidRPr="00207647">
              <w:rPr>
                <w:rStyle w:val="CodeChar"/>
              </w:rPr>
              <w:t>^</w:t>
            </w:r>
            <w:r>
              <w:t xml:space="preserve"> will match the beginning of the string.</w:t>
            </w:r>
          </w:p>
        </w:tc>
        <w:tc>
          <w:tcPr>
            <w:tcW w:w="0" w:type="auto"/>
          </w:tcPr>
          <w:p w:rsidR="007B4B5E" w:rsidRDefault="007B4B5E" w:rsidP="00207647">
            <w:pPr>
              <w:pStyle w:val="TableText"/>
            </w:pPr>
            <w:r w:rsidRPr="00207647">
              <w:rPr>
                <w:rStyle w:val="CodeChar"/>
                <w:rFonts w:eastAsiaTheme="minorEastAsia"/>
              </w:rPr>
              <w:t>^exa</w:t>
            </w:r>
            <w:r w:rsidRPr="00412CEB">
              <w:rPr>
                <w:rStyle w:val="iEmphasis"/>
              </w:rPr>
              <w:t xml:space="preserve"> </w:t>
            </w:r>
            <w:r>
              <w:t xml:space="preserve">will </w:t>
            </w:r>
            <w:r w:rsidRPr="0000202F">
              <w:t>match example,</w:t>
            </w:r>
            <w:r>
              <w:t xml:space="preserve"> but </w:t>
            </w:r>
            <w:r w:rsidRPr="00207647">
              <w:rPr>
                <w:rStyle w:val="CodeChar"/>
                <w:rFonts w:eastAsiaTheme="minorEastAsia"/>
              </w:rPr>
              <w:t>^xa</w:t>
            </w:r>
            <w:r>
              <w:t xml:space="preserve"> will not.</w:t>
            </w:r>
          </w:p>
        </w:tc>
      </w:tr>
      <w:tr w:rsidR="007B4B5E" w:rsidTr="00207647">
        <w:trPr>
          <w:cantSplit/>
        </w:trPr>
        <w:tc>
          <w:tcPr>
            <w:tcW w:w="0" w:type="auto"/>
          </w:tcPr>
          <w:p w:rsidR="007B4B5E" w:rsidRDefault="007B4B5E" w:rsidP="00207647">
            <w:pPr>
              <w:pStyle w:val="TableText"/>
            </w:pPr>
            <w:r>
              <w:t>End of string</w:t>
            </w:r>
          </w:p>
        </w:tc>
        <w:tc>
          <w:tcPr>
            <w:tcW w:w="0" w:type="auto"/>
          </w:tcPr>
          <w:p w:rsidR="007B4B5E" w:rsidRPr="007B4B5E" w:rsidRDefault="007B4B5E" w:rsidP="00C96D90">
            <w:pPr>
              <w:pStyle w:val="Code"/>
            </w:pPr>
            <w:r w:rsidRPr="007B4B5E">
              <w:t>$</w:t>
            </w:r>
          </w:p>
        </w:tc>
        <w:tc>
          <w:tcPr>
            <w:tcW w:w="0" w:type="auto"/>
          </w:tcPr>
          <w:p w:rsidR="007B4B5E" w:rsidRDefault="007B4B5E" w:rsidP="00207647">
            <w:pPr>
              <w:pStyle w:val="TableText"/>
            </w:pPr>
            <w:r>
              <w:t xml:space="preserve">The character </w:t>
            </w:r>
            <w:r w:rsidRPr="00207647">
              <w:rPr>
                <w:rStyle w:val="CodeChar"/>
              </w:rPr>
              <w:t>$</w:t>
            </w:r>
            <w:r>
              <w:t xml:space="preserve"> will match the end of the string.</w:t>
            </w:r>
          </w:p>
        </w:tc>
        <w:tc>
          <w:tcPr>
            <w:tcW w:w="0" w:type="auto"/>
          </w:tcPr>
          <w:p w:rsidR="007B4B5E" w:rsidRDefault="007B4B5E" w:rsidP="00207647">
            <w:pPr>
              <w:pStyle w:val="TableText"/>
            </w:pPr>
            <w:r w:rsidRPr="007B4B5E">
              <w:rPr>
                <w:rFonts w:eastAsiaTheme="minorEastAsia"/>
              </w:rPr>
              <w:t>l</w:t>
            </w:r>
            <w:r w:rsidRPr="00207647">
              <w:rPr>
                <w:rStyle w:val="CodeChar"/>
                <w:rFonts w:eastAsiaTheme="minorEastAsia"/>
              </w:rPr>
              <w:t>e$</w:t>
            </w:r>
            <w:r>
              <w:t xml:space="preserve"> will match </w:t>
            </w:r>
            <w:r w:rsidRPr="007B4B5E">
              <w:rPr>
                <w:rFonts w:eastAsiaTheme="minorEastAsia"/>
              </w:rPr>
              <w:t>example</w:t>
            </w:r>
            <w:r>
              <w:t xml:space="preserve">, but </w:t>
            </w:r>
            <w:r w:rsidRPr="00207647">
              <w:rPr>
                <w:rStyle w:val="CodeChar"/>
                <w:rFonts w:eastAsiaTheme="minorEastAsia"/>
              </w:rPr>
              <w:t>pl$</w:t>
            </w:r>
            <w:r>
              <w:t xml:space="preserve"> will not.</w:t>
            </w:r>
          </w:p>
        </w:tc>
      </w:tr>
      <w:tr w:rsidR="007B4B5E" w:rsidTr="00207647">
        <w:trPr>
          <w:cantSplit/>
        </w:trPr>
        <w:tc>
          <w:tcPr>
            <w:tcW w:w="0" w:type="auto"/>
          </w:tcPr>
          <w:p w:rsidR="007B4B5E" w:rsidRPr="001D72ED" w:rsidRDefault="007B4B5E" w:rsidP="00207647">
            <w:pPr>
              <w:pStyle w:val="TableText"/>
              <w:rPr>
                <w:lang w:val="en-AU"/>
              </w:rPr>
            </w:pPr>
            <w:r>
              <w:rPr>
                <w:lang w:val="en-AU"/>
              </w:rPr>
              <w:t>Any character</w:t>
            </w:r>
          </w:p>
        </w:tc>
        <w:tc>
          <w:tcPr>
            <w:tcW w:w="0" w:type="auto"/>
          </w:tcPr>
          <w:p w:rsidR="007B4B5E" w:rsidRPr="007B4B5E" w:rsidRDefault="007B4B5E" w:rsidP="00C96D90">
            <w:pPr>
              <w:pStyle w:val="Code"/>
            </w:pPr>
            <w:r w:rsidRPr="007B4B5E">
              <w:t>.</w:t>
            </w:r>
          </w:p>
        </w:tc>
        <w:tc>
          <w:tcPr>
            <w:tcW w:w="0" w:type="auto"/>
          </w:tcPr>
          <w:p w:rsidR="007B4B5E" w:rsidRDefault="007B4B5E" w:rsidP="00207647">
            <w:pPr>
              <w:pStyle w:val="TableText"/>
            </w:pPr>
            <w:r>
              <w:t>The period character will match any character.</w:t>
            </w:r>
          </w:p>
        </w:tc>
        <w:tc>
          <w:tcPr>
            <w:tcW w:w="0" w:type="auto"/>
          </w:tcPr>
          <w:p w:rsidR="007B4B5E" w:rsidRDefault="007B4B5E" w:rsidP="00207647">
            <w:pPr>
              <w:pStyle w:val="TableText"/>
            </w:pPr>
            <w:r w:rsidRPr="00207647">
              <w:rPr>
                <w:rStyle w:val="CodeChar"/>
                <w:rFonts w:eastAsiaTheme="minorEastAsia"/>
              </w:rPr>
              <w:t>a.c</w:t>
            </w:r>
            <w:r>
              <w:t xml:space="preserve"> will match </w:t>
            </w:r>
            <w:r w:rsidRPr="00207647">
              <w:rPr>
                <w:rStyle w:val="CodeChar"/>
                <w:rFonts w:eastAsiaTheme="minorEastAsia"/>
              </w:rPr>
              <w:t>abc</w:t>
            </w:r>
            <w:r>
              <w:t xml:space="preserve">, </w:t>
            </w:r>
            <w:r w:rsidRPr="00207647">
              <w:rPr>
                <w:rStyle w:val="CodeChar"/>
                <w:rFonts w:eastAsiaTheme="minorEastAsia"/>
              </w:rPr>
              <w:t>aac</w:t>
            </w:r>
            <w:r>
              <w:t xml:space="preserve">, </w:t>
            </w:r>
            <w:r w:rsidRPr="00207647">
              <w:rPr>
                <w:rStyle w:val="CodeChar"/>
                <w:rFonts w:eastAsiaTheme="minorEastAsia"/>
              </w:rPr>
              <w:t>adc</w:t>
            </w:r>
            <w:r>
              <w:t xml:space="preserve">, </w:t>
            </w:r>
            <w:r w:rsidRPr="00207647">
              <w:rPr>
                <w:rStyle w:val="CodeChar"/>
                <w:rFonts w:eastAsiaTheme="minorEastAsia"/>
              </w:rPr>
              <w:t>a7c</w:t>
            </w:r>
            <w:r>
              <w:t xml:space="preserve"> and </w:t>
            </w:r>
            <w:r w:rsidRPr="00207647">
              <w:rPr>
                <w:rStyle w:val="CodeChar"/>
                <w:rFonts w:eastAsiaTheme="minorEastAsia"/>
              </w:rPr>
              <w:t>a-c</w:t>
            </w:r>
            <w:r>
              <w:t xml:space="preserve"> but it will not match </w:t>
            </w:r>
            <w:r w:rsidRPr="00207647">
              <w:rPr>
                <w:rStyle w:val="CodeChar"/>
                <w:rFonts w:eastAsiaTheme="minorEastAsia"/>
              </w:rPr>
              <w:t>ac</w:t>
            </w:r>
            <w:r>
              <w:t xml:space="preserve"> or </w:t>
            </w:r>
            <w:r w:rsidRPr="00207647">
              <w:rPr>
                <w:rStyle w:val="CodeChar"/>
                <w:rFonts w:eastAsiaTheme="minorEastAsia"/>
              </w:rPr>
              <w:t>abbc</w:t>
            </w:r>
            <w:r>
              <w:t>.</w:t>
            </w:r>
          </w:p>
        </w:tc>
      </w:tr>
      <w:tr w:rsidR="007B4B5E" w:rsidTr="00207647">
        <w:trPr>
          <w:cantSplit/>
        </w:trPr>
        <w:tc>
          <w:tcPr>
            <w:tcW w:w="0" w:type="auto"/>
          </w:tcPr>
          <w:p w:rsidR="007B4B5E" w:rsidRPr="001D72ED" w:rsidRDefault="007B4B5E" w:rsidP="00207647">
            <w:pPr>
              <w:pStyle w:val="TableText"/>
              <w:rPr>
                <w:lang w:val="en-AU"/>
              </w:rPr>
            </w:pPr>
            <w:r>
              <w:rPr>
                <w:lang w:val="en-AU"/>
              </w:rPr>
              <w:t>Repeated character</w:t>
            </w:r>
          </w:p>
        </w:tc>
        <w:tc>
          <w:tcPr>
            <w:tcW w:w="0" w:type="auto"/>
          </w:tcPr>
          <w:p w:rsidR="007B4B5E" w:rsidRPr="007B4B5E" w:rsidRDefault="007B4B5E" w:rsidP="00C96D90">
            <w:pPr>
              <w:pStyle w:val="Code"/>
            </w:pPr>
            <w:r w:rsidRPr="007B4B5E">
              <w:t>*</w:t>
            </w:r>
          </w:p>
        </w:tc>
        <w:tc>
          <w:tcPr>
            <w:tcW w:w="0" w:type="auto"/>
          </w:tcPr>
          <w:p w:rsidR="007B4B5E" w:rsidRDefault="007B4B5E" w:rsidP="00207647">
            <w:pPr>
              <w:pStyle w:val="TableText"/>
            </w:pPr>
            <w:r>
              <w:t>Asterisk causes the matching to zero or more repetitions of the preceding character.</w:t>
            </w:r>
          </w:p>
        </w:tc>
        <w:tc>
          <w:tcPr>
            <w:tcW w:w="0" w:type="auto"/>
          </w:tcPr>
          <w:p w:rsidR="007B4B5E" w:rsidRDefault="007B4B5E" w:rsidP="00207647">
            <w:pPr>
              <w:pStyle w:val="TableText"/>
            </w:pPr>
            <w:r w:rsidRPr="00207647">
              <w:rPr>
                <w:rStyle w:val="CodeChar"/>
                <w:rFonts w:eastAsiaTheme="minorEastAsia"/>
              </w:rPr>
              <w:t>ab*c</w:t>
            </w:r>
            <w:r>
              <w:t xml:space="preserve"> will match </w:t>
            </w:r>
            <w:r w:rsidRPr="00207647">
              <w:rPr>
                <w:rStyle w:val="CodeChar"/>
                <w:rFonts w:eastAsiaTheme="minorEastAsia"/>
              </w:rPr>
              <w:t>ac</w:t>
            </w:r>
            <w:r>
              <w:t xml:space="preserve">, </w:t>
            </w:r>
            <w:r w:rsidRPr="00207647">
              <w:rPr>
                <w:rStyle w:val="CodeChar"/>
                <w:rFonts w:eastAsiaTheme="minorEastAsia"/>
              </w:rPr>
              <w:t>abc</w:t>
            </w:r>
            <w:r>
              <w:t xml:space="preserve">, </w:t>
            </w:r>
            <w:r w:rsidRPr="00207647">
              <w:rPr>
                <w:rStyle w:val="CodeChar"/>
                <w:rFonts w:eastAsiaTheme="minorEastAsia"/>
              </w:rPr>
              <w:t>abbc</w:t>
            </w:r>
            <w:r>
              <w:t xml:space="preserve"> or </w:t>
            </w:r>
            <w:r w:rsidRPr="00207647">
              <w:rPr>
                <w:rStyle w:val="CodeChar"/>
                <w:rFonts w:eastAsiaTheme="minorEastAsia"/>
              </w:rPr>
              <w:t>abbbc</w:t>
            </w:r>
            <w:r>
              <w:t xml:space="preserve">, but will not match </w:t>
            </w:r>
            <w:r w:rsidRPr="00207647">
              <w:rPr>
                <w:rStyle w:val="CodeChar"/>
                <w:rFonts w:eastAsiaTheme="minorEastAsia"/>
              </w:rPr>
              <w:t>a7c</w:t>
            </w:r>
            <w:r>
              <w:t xml:space="preserve"> or </w:t>
            </w:r>
            <w:r w:rsidRPr="00207647">
              <w:rPr>
                <w:rStyle w:val="CodeChar"/>
                <w:rFonts w:eastAsiaTheme="minorEastAsia"/>
              </w:rPr>
              <w:t>ahc</w:t>
            </w:r>
            <w:r>
              <w:t xml:space="preserve">. It will match </w:t>
            </w:r>
            <w:r w:rsidRPr="00207647">
              <w:rPr>
                <w:rStyle w:val="CodeChar"/>
                <w:rFonts w:eastAsiaTheme="minorEastAsia"/>
              </w:rPr>
              <w:t>aac</w:t>
            </w:r>
            <w:r>
              <w:t xml:space="preserve"> at the second character and </w:t>
            </w:r>
            <w:r w:rsidRPr="00207647">
              <w:rPr>
                <w:rStyle w:val="CodeChar"/>
                <w:rFonts w:eastAsiaTheme="minorEastAsia"/>
              </w:rPr>
              <w:t>acc</w:t>
            </w:r>
            <w:r>
              <w:t xml:space="preserve"> at the first character, because there are zero characters between the </w:t>
            </w:r>
            <w:r w:rsidRPr="00207647">
              <w:rPr>
                <w:rStyle w:val="CodeChar"/>
                <w:rFonts w:eastAsiaTheme="minorEastAsia"/>
              </w:rPr>
              <w:t>a</w:t>
            </w:r>
            <w:r>
              <w:t xml:space="preserve"> and </w:t>
            </w:r>
            <w:r w:rsidRPr="00207647">
              <w:rPr>
                <w:rStyle w:val="CodeChar"/>
                <w:rFonts w:eastAsiaTheme="minorEastAsia"/>
              </w:rPr>
              <w:t>c</w:t>
            </w:r>
            <w:r w:rsidRPr="007B4B5E">
              <w:rPr>
                <w:rFonts w:eastAsiaTheme="minorEastAsia"/>
              </w:rPr>
              <w:t xml:space="preserve"> </w:t>
            </w:r>
            <w:r>
              <w:t>in those strings.</w:t>
            </w:r>
          </w:p>
        </w:tc>
      </w:tr>
      <w:tr w:rsidR="007B4B5E" w:rsidTr="00207647">
        <w:trPr>
          <w:cantSplit/>
        </w:trPr>
        <w:tc>
          <w:tcPr>
            <w:tcW w:w="0" w:type="auto"/>
          </w:tcPr>
          <w:p w:rsidR="007B4B5E" w:rsidRDefault="007B4B5E" w:rsidP="00207647">
            <w:pPr>
              <w:pStyle w:val="TableText"/>
              <w:rPr>
                <w:lang w:val="en-AU"/>
              </w:rPr>
            </w:pPr>
            <w:r>
              <w:rPr>
                <w:lang w:val="en-AU"/>
              </w:rPr>
              <w:t>Repeated characters</w:t>
            </w:r>
          </w:p>
        </w:tc>
        <w:tc>
          <w:tcPr>
            <w:tcW w:w="0" w:type="auto"/>
          </w:tcPr>
          <w:p w:rsidR="007B4B5E" w:rsidRPr="007B4B5E" w:rsidRDefault="007B4B5E" w:rsidP="00C96D90">
            <w:pPr>
              <w:pStyle w:val="Code"/>
            </w:pPr>
            <w:r w:rsidRPr="007B4B5E">
              <w:t>+</w:t>
            </w:r>
          </w:p>
        </w:tc>
        <w:tc>
          <w:tcPr>
            <w:tcW w:w="0" w:type="auto"/>
          </w:tcPr>
          <w:p w:rsidR="007B4B5E" w:rsidRDefault="007B4B5E" w:rsidP="00207647">
            <w:pPr>
              <w:pStyle w:val="TableText"/>
            </w:pPr>
            <w:r>
              <w:t>The plus sign causes the matching to one or more repetitions of the previous character.</w:t>
            </w:r>
          </w:p>
        </w:tc>
        <w:tc>
          <w:tcPr>
            <w:tcW w:w="0" w:type="auto"/>
          </w:tcPr>
          <w:p w:rsidR="007B4B5E" w:rsidRDefault="007B4B5E" w:rsidP="00207647">
            <w:pPr>
              <w:pStyle w:val="TableText"/>
            </w:pPr>
            <w:r w:rsidRPr="00207647">
              <w:rPr>
                <w:rStyle w:val="CodeChar"/>
                <w:rFonts w:eastAsiaTheme="minorEastAsia"/>
              </w:rPr>
              <w:t>ab+c</w:t>
            </w:r>
            <w:r>
              <w:t xml:space="preserve"> will match </w:t>
            </w:r>
            <w:r w:rsidRPr="00207647">
              <w:rPr>
                <w:rStyle w:val="CodeChar"/>
                <w:rFonts w:eastAsiaTheme="minorEastAsia"/>
              </w:rPr>
              <w:t>abc</w:t>
            </w:r>
            <w:r>
              <w:t xml:space="preserve">, </w:t>
            </w:r>
            <w:r w:rsidRPr="00207647">
              <w:rPr>
                <w:rStyle w:val="CodeChar"/>
                <w:rFonts w:eastAsiaTheme="minorEastAsia"/>
              </w:rPr>
              <w:t>abbc</w:t>
            </w:r>
            <w:r>
              <w:rPr>
                <w:rStyle w:val="iEmphasis"/>
              </w:rPr>
              <w:t xml:space="preserve"> </w:t>
            </w:r>
            <w:r w:rsidRPr="00412CEB">
              <w:t>or</w:t>
            </w:r>
            <w:r>
              <w:t xml:space="preserve"> </w:t>
            </w:r>
            <w:r w:rsidRPr="00207647">
              <w:rPr>
                <w:rStyle w:val="CodeChar"/>
                <w:rFonts w:eastAsiaTheme="minorEastAsia"/>
              </w:rPr>
              <w:t>abbbc</w:t>
            </w:r>
            <w:r>
              <w:t xml:space="preserve"> but will not match </w:t>
            </w:r>
            <w:r w:rsidRPr="00207647">
              <w:rPr>
                <w:rStyle w:val="CodeChar"/>
                <w:rFonts w:eastAsiaTheme="minorEastAsia"/>
              </w:rPr>
              <w:t>ac</w:t>
            </w:r>
            <w:r>
              <w:t>.</w:t>
            </w:r>
          </w:p>
        </w:tc>
      </w:tr>
      <w:tr w:rsidR="007B4B5E" w:rsidTr="00207647">
        <w:trPr>
          <w:cantSplit/>
        </w:trPr>
        <w:tc>
          <w:tcPr>
            <w:tcW w:w="0" w:type="auto"/>
          </w:tcPr>
          <w:p w:rsidR="007B4B5E" w:rsidRDefault="007B4B5E" w:rsidP="00207647">
            <w:pPr>
              <w:pStyle w:val="TableText"/>
              <w:rPr>
                <w:lang w:val="en-AU"/>
              </w:rPr>
            </w:pPr>
            <w:r>
              <w:rPr>
                <w:lang w:val="en-AU"/>
              </w:rPr>
              <w:t>Alternate characters</w:t>
            </w:r>
          </w:p>
        </w:tc>
        <w:tc>
          <w:tcPr>
            <w:tcW w:w="0" w:type="auto"/>
          </w:tcPr>
          <w:p w:rsidR="007B4B5E" w:rsidRPr="007B4B5E" w:rsidRDefault="007B4B5E" w:rsidP="00C96D90">
            <w:pPr>
              <w:pStyle w:val="Code"/>
            </w:pPr>
            <w:r w:rsidRPr="007B4B5E">
              <w:t>[</w:t>
            </w:r>
            <w:r w:rsidR="0098760F">
              <w:t> </w:t>
            </w:r>
            <w:r w:rsidRPr="007B4B5E">
              <w:t>]</w:t>
            </w:r>
          </w:p>
        </w:tc>
        <w:tc>
          <w:tcPr>
            <w:tcW w:w="0" w:type="auto"/>
          </w:tcPr>
          <w:p w:rsidR="007B4B5E" w:rsidRDefault="007B4B5E" w:rsidP="00207647">
            <w:pPr>
              <w:pStyle w:val="TableText"/>
            </w:pPr>
            <w:r>
              <w:t>Strings enclosed within square brackets will match any one of the characters within the brackets.</w:t>
            </w:r>
          </w:p>
        </w:tc>
        <w:tc>
          <w:tcPr>
            <w:tcW w:w="0" w:type="auto"/>
          </w:tcPr>
          <w:p w:rsidR="007B4B5E" w:rsidRDefault="007B4B5E" w:rsidP="00207647">
            <w:pPr>
              <w:pStyle w:val="TableText"/>
            </w:pPr>
            <w:r w:rsidRPr="00207647">
              <w:rPr>
                <w:rStyle w:val="CodeChar"/>
                <w:rFonts w:eastAsiaTheme="minorEastAsia"/>
              </w:rPr>
              <w:t>a[123]b</w:t>
            </w:r>
            <w:r>
              <w:t xml:space="preserve"> will match </w:t>
            </w:r>
            <w:r w:rsidRPr="00207647">
              <w:rPr>
                <w:rStyle w:val="CodeChar"/>
                <w:rFonts w:eastAsiaTheme="minorEastAsia"/>
              </w:rPr>
              <w:t>a1b</w:t>
            </w:r>
            <w:r>
              <w:t xml:space="preserve">, </w:t>
            </w:r>
            <w:r w:rsidRPr="00207647">
              <w:rPr>
                <w:rStyle w:val="CodeChar"/>
                <w:rFonts w:eastAsiaTheme="minorEastAsia"/>
              </w:rPr>
              <w:t>a2b</w:t>
            </w:r>
            <w:r>
              <w:t xml:space="preserve"> or </w:t>
            </w:r>
            <w:r w:rsidRPr="00207647">
              <w:rPr>
                <w:rStyle w:val="CodeChar"/>
                <w:rFonts w:eastAsiaTheme="minorEastAsia"/>
              </w:rPr>
              <w:t>a3b</w:t>
            </w:r>
            <w:r>
              <w:t xml:space="preserve"> only. It will not match </w:t>
            </w:r>
            <w:r w:rsidRPr="00207647">
              <w:rPr>
                <w:rStyle w:val="CodeChar"/>
                <w:rFonts w:eastAsiaTheme="minorEastAsia"/>
              </w:rPr>
              <w:t>ab</w:t>
            </w:r>
            <w:r>
              <w:t xml:space="preserve"> or any other substring.</w:t>
            </w:r>
          </w:p>
        </w:tc>
      </w:tr>
      <w:tr w:rsidR="007B4B5E" w:rsidTr="00207647">
        <w:trPr>
          <w:cantSplit/>
        </w:trPr>
        <w:tc>
          <w:tcPr>
            <w:tcW w:w="0" w:type="auto"/>
          </w:tcPr>
          <w:p w:rsidR="007B4B5E" w:rsidRDefault="007B4B5E" w:rsidP="00207647">
            <w:pPr>
              <w:pStyle w:val="TableText"/>
              <w:rPr>
                <w:lang w:val="en-AU"/>
              </w:rPr>
            </w:pPr>
            <w:r>
              <w:rPr>
                <w:lang w:val="en-AU"/>
              </w:rPr>
              <w:lastRenderedPageBreak/>
              <w:t>Character ranges</w:t>
            </w:r>
          </w:p>
        </w:tc>
        <w:tc>
          <w:tcPr>
            <w:tcW w:w="0" w:type="auto"/>
          </w:tcPr>
          <w:p w:rsidR="007B4B5E" w:rsidRPr="00207647" w:rsidRDefault="007B4B5E" w:rsidP="00C96D90">
            <w:pPr>
              <w:pStyle w:val="Code"/>
            </w:pPr>
            <w:r w:rsidRPr="00207647">
              <w:t>[</w:t>
            </w:r>
            <w:r w:rsidR="0098760F">
              <w:t>-</w:t>
            </w:r>
            <w:r w:rsidRPr="00207647">
              <w:t>]</w:t>
            </w:r>
          </w:p>
        </w:tc>
        <w:tc>
          <w:tcPr>
            <w:tcW w:w="0" w:type="auto"/>
          </w:tcPr>
          <w:p w:rsidR="007B4B5E" w:rsidRDefault="007B4B5E" w:rsidP="00207647">
            <w:pPr>
              <w:pStyle w:val="TableText"/>
            </w:pPr>
            <w:r>
              <w:t xml:space="preserve">Use </w:t>
            </w:r>
            <w:r w:rsidRPr="00207647">
              <w:rPr>
                <w:rStyle w:val="CodeChar"/>
              </w:rPr>
              <w:t>–</w:t>
            </w:r>
            <w:r>
              <w:t xml:space="preserve"> between </w:t>
            </w:r>
            <w:r w:rsidRPr="00207647">
              <w:rPr>
                <w:rStyle w:val="CodeChar"/>
              </w:rPr>
              <w:t>[]</w:t>
            </w:r>
            <w:r>
              <w:t xml:space="preserve"> to match one of range of characters.</w:t>
            </w:r>
          </w:p>
        </w:tc>
        <w:tc>
          <w:tcPr>
            <w:tcW w:w="0" w:type="auto"/>
          </w:tcPr>
          <w:p w:rsidR="007B4B5E" w:rsidRDefault="007B4B5E" w:rsidP="00207647">
            <w:pPr>
              <w:pStyle w:val="TableText"/>
            </w:pPr>
            <w:r w:rsidRPr="00207647">
              <w:rPr>
                <w:rStyle w:val="CodeChar"/>
                <w:rFonts w:eastAsiaTheme="minorEastAsia"/>
              </w:rPr>
              <w:t>[0-9]</w:t>
            </w:r>
            <w:r>
              <w:t xml:space="preserve"> matches any digit.</w:t>
            </w:r>
          </w:p>
          <w:p w:rsidR="007B4B5E" w:rsidRDefault="007B4B5E" w:rsidP="00207647">
            <w:pPr>
              <w:pStyle w:val="TableText"/>
            </w:pPr>
            <w:r w:rsidRPr="00207647">
              <w:rPr>
                <w:rStyle w:val="CodeChar"/>
                <w:rFonts w:eastAsiaTheme="minorEastAsia"/>
              </w:rPr>
              <w:t>[a-z]</w:t>
            </w:r>
            <w:r>
              <w:t xml:space="preserve"> matches any letter.</w:t>
            </w:r>
          </w:p>
          <w:p w:rsidR="007B4B5E" w:rsidRDefault="007B4B5E" w:rsidP="00207647">
            <w:pPr>
              <w:pStyle w:val="TableText"/>
            </w:pPr>
            <w:r w:rsidRPr="00207647">
              <w:rPr>
                <w:rStyle w:val="CodeChar"/>
                <w:rFonts w:eastAsiaTheme="minorEastAsia"/>
              </w:rPr>
              <w:t>[a-z0-9]</w:t>
            </w:r>
            <w:r>
              <w:t xml:space="preserve"> matches any digit or letter.</w:t>
            </w:r>
          </w:p>
        </w:tc>
      </w:tr>
      <w:tr w:rsidR="007B4B5E" w:rsidTr="00207647">
        <w:trPr>
          <w:cantSplit/>
        </w:trPr>
        <w:tc>
          <w:tcPr>
            <w:tcW w:w="0" w:type="auto"/>
          </w:tcPr>
          <w:p w:rsidR="007B4B5E" w:rsidRDefault="007B4B5E" w:rsidP="00207647">
            <w:pPr>
              <w:pStyle w:val="TableText"/>
              <w:rPr>
                <w:lang w:val="en-AU"/>
              </w:rPr>
            </w:pPr>
            <w:r>
              <w:rPr>
                <w:lang w:val="en-AU"/>
              </w:rPr>
              <w:t>Escape character</w:t>
            </w:r>
          </w:p>
        </w:tc>
        <w:tc>
          <w:tcPr>
            <w:tcW w:w="0" w:type="auto"/>
          </w:tcPr>
          <w:p w:rsidR="007B4B5E" w:rsidRPr="007B4B5E" w:rsidRDefault="007B4B5E" w:rsidP="00C96D90">
            <w:pPr>
              <w:pStyle w:val="Code"/>
            </w:pPr>
            <w:r w:rsidRPr="007B4B5E">
              <w:t>\</w:t>
            </w:r>
          </w:p>
        </w:tc>
        <w:tc>
          <w:tcPr>
            <w:tcW w:w="0" w:type="auto"/>
          </w:tcPr>
          <w:p w:rsidR="007B4B5E" w:rsidRDefault="007B4B5E" w:rsidP="00207647">
            <w:pPr>
              <w:pStyle w:val="TableText"/>
            </w:pPr>
            <w:r>
              <w:t>In order to match a special character, precede it with the backslash character.</w:t>
            </w:r>
          </w:p>
          <w:p w:rsidR="007B4B5E" w:rsidRDefault="007B4B5E" w:rsidP="00207647">
            <w:pPr>
              <w:pStyle w:val="TableText"/>
            </w:pPr>
            <w:r>
              <w:t xml:space="preserve">Special characters are </w:t>
            </w:r>
            <w:r w:rsidRPr="0098760F">
              <w:rPr>
                <w:rStyle w:val="CodeChar"/>
                <w:rFonts w:eastAsiaTheme="minorEastAsia"/>
              </w:rPr>
              <w:t>[\^$.|?*+(){}</w:t>
            </w:r>
          </w:p>
          <w:p w:rsidR="007B4B5E" w:rsidRDefault="007B4B5E" w:rsidP="00207647">
            <w:pPr>
              <w:pStyle w:val="TableText"/>
            </w:pPr>
            <w:r>
              <w:t xml:space="preserve">Putting </w:t>
            </w:r>
            <w:r w:rsidRPr="007B4B5E">
              <w:rPr>
                <w:rFonts w:eastAsiaTheme="minorEastAsia"/>
              </w:rPr>
              <w:t>\</w:t>
            </w:r>
            <w:r>
              <w:t xml:space="preserve"> before other characters often has a special meaning, so should be avoided.</w:t>
            </w:r>
          </w:p>
        </w:tc>
        <w:tc>
          <w:tcPr>
            <w:tcW w:w="0" w:type="auto"/>
          </w:tcPr>
          <w:p w:rsidR="007B4B5E" w:rsidRDefault="007B4B5E" w:rsidP="00207647">
            <w:pPr>
              <w:pStyle w:val="TableText"/>
            </w:pPr>
            <w:r w:rsidRPr="0098760F">
              <w:rPr>
                <w:rStyle w:val="CodeChar"/>
                <w:rFonts w:eastAsiaTheme="minorEastAsia"/>
              </w:rPr>
              <w:t>\\</w:t>
            </w:r>
            <w:r>
              <w:t xml:space="preserve"> will match </w:t>
            </w:r>
            <w:r w:rsidRPr="0098760F">
              <w:rPr>
                <w:rStyle w:val="CodeChar"/>
                <w:rFonts w:eastAsiaTheme="minorEastAsia"/>
              </w:rPr>
              <w:t>\</w:t>
            </w:r>
          </w:p>
          <w:p w:rsidR="007B4B5E" w:rsidRDefault="007B4B5E" w:rsidP="00207647">
            <w:pPr>
              <w:pStyle w:val="TableText"/>
            </w:pPr>
            <w:r w:rsidRPr="0098760F">
              <w:rPr>
                <w:rStyle w:val="CodeChar"/>
                <w:rFonts w:eastAsiaTheme="minorEastAsia"/>
              </w:rPr>
              <w:t>\</w:t>
            </w:r>
            <w:r w:rsidRPr="007B4B5E">
              <w:rPr>
                <w:rFonts w:eastAsiaTheme="minorEastAsia"/>
              </w:rPr>
              <w:t>.</w:t>
            </w:r>
            <w:r>
              <w:t xml:space="preserve"> will match </w:t>
            </w:r>
            <w:r w:rsidRPr="0098760F">
              <w:rPr>
                <w:rStyle w:val="CodeChar"/>
                <w:rFonts w:eastAsiaTheme="minorEastAsia"/>
              </w:rPr>
              <w:t>.</w:t>
            </w:r>
          </w:p>
          <w:p w:rsidR="007B4B5E" w:rsidRDefault="007B4B5E" w:rsidP="00207647">
            <w:pPr>
              <w:pStyle w:val="TableText"/>
            </w:pPr>
            <w:r w:rsidRPr="0098760F">
              <w:rPr>
                <w:rStyle w:val="CodeChar"/>
                <w:rFonts w:eastAsiaTheme="minorEastAsia"/>
              </w:rPr>
              <w:t>\*</w:t>
            </w:r>
            <w:r>
              <w:t xml:space="preserve"> will match </w:t>
            </w:r>
            <w:r w:rsidRPr="0098760F">
              <w:rPr>
                <w:rStyle w:val="CodeChar"/>
                <w:rFonts w:eastAsiaTheme="minorEastAsia"/>
              </w:rPr>
              <w:t>*</w:t>
            </w:r>
          </w:p>
          <w:p w:rsidR="007B4B5E" w:rsidRDefault="007B4B5E" w:rsidP="00207647">
            <w:pPr>
              <w:pStyle w:val="TableText"/>
            </w:pPr>
            <w:r w:rsidRPr="0098760F">
              <w:rPr>
                <w:rStyle w:val="CodeChar"/>
                <w:rFonts w:eastAsiaTheme="minorEastAsia"/>
              </w:rPr>
              <w:t>\[</w:t>
            </w:r>
            <w:r>
              <w:t xml:space="preserve"> will match </w:t>
            </w:r>
            <w:r w:rsidRPr="0098760F">
              <w:rPr>
                <w:rStyle w:val="CodeChar"/>
                <w:rFonts w:eastAsiaTheme="minorEastAsia"/>
              </w:rPr>
              <w:t>[</w:t>
            </w:r>
          </w:p>
        </w:tc>
      </w:tr>
      <w:tr w:rsidR="007B4B5E" w:rsidTr="00207647">
        <w:trPr>
          <w:cantSplit/>
        </w:trPr>
        <w:tc>
          <w:tcPr>
            <w:tcW w:w="0" w:type="auto"/>
          </w:tcPr>
          <w:p w:rsidR="007B4B5E" w:rsidRDefault="007B4B5E" w:rsidP="00207647">
            <w:pPr>
              <w:pStyle w:val="TableText"/>
              <w:rPr>
                <w:lang w:val="en-AU"/>
              </w:rPr>
            </w:pPr>
            <w:r>
              <w:rPr>
                <w:lang w:val="en-AU"/>
              </w:rPr>
              <w:t>Combinations</w:t>
            </w:r>
          </w:p>
        </w:tc>
        <w:tc>
          <w:tcPr>
            <w:tcW w:w="0" w:type="auto"/>
          </w:tcPr>
          <w:p w:rsidR="007B4B5E" w:rsidRPr="007B4B5E" w:rsidRDefault="007B4B5E" w:rsidP="00C96D90">
            <w:pPr>
              <w:pStyle w:val="Code"/>
            </w:pPr>
          </w:p>
        </w:tc>
        <w:tc>
          <w:tcPr>
            <w:tcW w:w="0" w:type="auto"/>
          </w:tcPr>
          <w:p w:rsidR="007B4B5E" w:rsidRDefault="007B4B5E" w:rsidP="00207647">
            <w:pPr>
              <w:pStyle w:val="TableText"/>
            </w:pPr>
            <w:r>
              <w:t>Any of the above search methods can be combined.</w:t>
            </w:r>
          </w:p>
        </w:tc>
        <w:tc>
          <w:tcPr>
            <w:tcW w:w="0" w:type="auto"/>
          </w:tcPr>
          <w:p w:rsidR="007B4B5E" w:rsidRDefault="007B4B5E" w:rsidP="00207647">
            <w:pPr>
              <w:pStyle w:val="TableText"/>
            </w:pPr>
            <w:r w:rsidRPr="0098760F">
              <w:rPr>
                <w:rStyle w:val="CodeChar"/>
                <w:rFonts w:eastAsiaTheme="minorEastAsia"/>
              </w:rPr>
              <w:t>^.c</w:t>
            </w:r>
            <w:r w:rsidRPr="0098760F">
              <w:rPr>
                <w:rStyle w:val="CodeChar"/>
              </w:rPr>
              <w:t xml:space="preserve"> </w:t>
            </w:r>
            <w:r>
              <w:t xml:space="preserve">will match any string with </w:t>
            </w:r>
            <w:r w:rsidRPr="0098760F">
              <w:rPr>
                <w:rStyle w:val="CodeChar"/>
                <w:rFonts w:eastAsiaTheme="minorEastAsia"/>
              </w:rPr>
              <w:t>c</w:t>
            </w:r>
            <w:r>
              <w:t xml:space="preserve"> as its second character.</w:t>
            </w:r>
          </w:p>
          <w:p w:rsidR="007B4B5E" w:rsidRDefault="007B4B5E" w:rsidP="00207647">
            <w:pPr>
              <w:pStyle w:val="TableText"/>
            </w:pPr>
            <w:r w:rsidRPr="0098760F">
              <w:rPr>
                <w:rStyle w:val="CodeChar"/>
                <w:rFonts w:eastAsiaTheme="minorEastAsia"/>
              </w:rPr>
              <w:t>^abc$</w:t>
            </w:r>
            <w:r>
              <w:t xml:space="preserve"> will match the string </w:t>
            </w:r>
            <w:r w:rsidRPr="0098760F">
              <w:rPr>
                <w:rStyle w:val="CodeChar"/>
                <w:rFonts w:eastAsiaTheme="minorEastAsia"/>
              </w:rPr>
              <w:t>abc</w:t>
            </w:r>
            <w:r>
              <w:t xml:space="preserve"> only. </w:t>
            </w:r>
            <w:r w:rsidRPr="0098760F">
              <w:rPr>
                <w:rStyle w:val="CodeChar"/>
                <w:rFonts w:eastAsiaTheme="minorEastAsia"/>
              </w:rPr>
              <w:t>abcd</w:t>
            </w:r>
            <w:r>
              <w:t xml:space="preserve"> or </w:t>
            </w:r>
            <w:r w:rsidRPr="0098760F">
              <w:rPr>
                <w:rStyle w:val="CodeChar"/>
                <w:rFonts w:eastAsiaTheme="minorEastAsia"/>
              </w:rPr>
              <w:t>aabc</w:t>
            </w:r>
            <w:r>
              <w:t xml:space="preserve"> will not be matched.</w:t>
            </w:r>
          </w:p>
          <w:p w:rsidR="007B4B5E" w:rsidRDefault="007B4B5E" w:rsidP="00207647">
            <w:pPr>
              <w:pStyle w:val="TableText"/>
            </w:pPr>
            <w:r w:rsidRPr="0098760F">
              <w:rPr>
                <w:rStyle w:val="CodeChar"/>
                <w:rFonts w:eastAsiaTheme="minorEastAsia"/>
              </w:rPr>
              <w:t>1[abcd]+2</w:t>
            </w:r>
            <w:r>
              <w:t xml:space="preserve"> will match any combination of the characters </w:t>
            </w:r>
            <w:r w:rsidRPr="0098760F">
              <w:rPr>
                <w:rStyle w:val="CodeChar"/>
                <w:rFonts w:eastAsiaTheme="minorEastAsia"/>
              </w:rPr>
              <w:t>a</w:t>
            </w:r>
            <w:r>
              <w:t xml:space="preserve">, </w:t>
            </w:r>
            <w:r w:rsidRPr="0098760F">
              <w:rPr>
                <w:rStyle w:val="CodeChar"/>
                <w:rFonts w:eastAsiaTheme="minorEastAsia"/>
              </w:rPr>
              <w:t>b</w:t>
            </w:r>
            <w:r>
              <w:t xml:space="preserve">, </w:t>
            </w:r>
            <w:r w:rsidRPr="0098760F">
              <w:rPr>
                <w:rStyle w:val="CodeChar"/>
                <w:rFonts w:eastAsiaTheme="minorEastAsia"/>
              </w:rPr>
              <w:t>c</w:t>
            </w:r>
            <w:r>
              <w:t xml:space="preserve"> or </w:t>
            </w:r>
            <w:r w:rsidRPr="0098760F">
              <w:rPr>
                <w:rStyle w:val="CodeChar"/>
                <w:rFonts w:eastAsiaTheme="minorEastAsia"/>
              </w:rPr>
              <w:t>d</w:t>
            </w:r>
            <w:r>
              <w:t xml:space="preserve"> which occurs between the digits </w:t>
            </w:r>
            <w:r w:rsidRPr="0098760F">
              <w:rPr>
                <w:rStyle w:val="CodeChar"/>
                <w:rFonts w:eastAsiaTheme="minorEastAsia"/>
              </w:rPr>
              <w:t>1</w:t>
            </w:r>
            <w:r w:rsidRPr="007B4B5E">
              <w:rPr>
                <w:rFonts w:eastAsiaTheme="minorEastAsia"/>
              </w:rPr>
              <w:t xml:space="preserve"> </w:t>
            </w:r>
            <w:r>
              <w:t xml:space="preserve">and </w:t>
            </w:r>
            <w:r w:rsidRPr="0098760F">
              <w:rPr>
                <w:rStyle w:val="CodeChar"/>
                <w:rFonts w:eastAsiaTheme="minorEastAsia"/>
              </w:rPr>
              <w:t>2</w:t>
            </w:r>
            <w:r>
              <w:t>.</w:t>
            </w:r>
          </w:p>
          <w:p w:rsidR="007B4B5E" w:rsidRDefault="007B4B5E" w:rsidP="00207647">
            <w:pPr>
              <w:pStyle w:val="TableText"/>
            </w:pPr>
            <w:r w:rsidRPr="0098760F">
              <w:rPr>
                <w:rStyle w:val="CodeChar"/>
                <w:rFonts w:eastAsiaTheme="minorEastAsia"/>
              </w:rPr>
              <w:t>[\[\]]</w:t>
            </w:r>
            <w:r>
              <w:t xml:space="preserve"> will match either </w:t>
            </w:r>
            <w:r w:rsidRPr="0098760F">
              <w:rPr>
                <w:rStyle w:val="CodeChar"/>
                <w:rFonts w:eastAsiaTheme="minorEastAsia"/>
              </w:rPr>
              <w:t>[</w:t>
            </w:r>
            <w:r w:rsidRPr="007B4B5E">
              <w:rPr>
                <w:rFonts w:eastAsiaTheme="minorEastAsia"/>
              </w:rPr>
              <w:t xml:space="preserve"> </w:t>
            </w:r>
            <w:r>
              <w:t xml:space="preserve">or </w:t>
            </w:r>
            <w:r w:rsidRPr="0098760F">
              <w:rPr>
                <w:rStyle w:val="CodeChar"/>
                <w:rFonts w:eastAsiaTheme="minorEastAsia"/>
              </w:rPr>
              <w:t>]</w:t>
            </w:r>
            <w:r>
              <w:t>.</w:t>
            </w:r>
          </w:p>
          <w:p w:rsidR="007B4B5E" w:rsidRDefault="007B4B5E" w:rsidP="00207647">
            <w:pPr>
              <w:pStyle w:val="TableText"/>
            </w:pPr>
            <w:r w:rsidRPr="0098760F">
              <w:rPr>
                <w:rStyle w:val="CodeChar"/>
                <w:rFonts w:eastAsiaTheme="minorEastAsia"/>
              </w:rPr>
              <w:t>\.+</w:t>
            </w:r>
            <w:r>
              <w:t xml:space="preserve"> will match any run of periods.</w:t>
            </w:r>
          </w:p>
          <w:p w:rsidR="007B4B5E" w:rsidRDefault="007B4B5E" w:rsidP="00207647">
            <w:pPr>
              <w:pStyle w:val="TableText"/>
            </w:pPr>
            <w:r w:rsidRPr="0098760F">
              <w:rPr>
                <w:rStyle w:val="CodeChar"/>
                <w:rFonts w:eastAsiaTheme="minorEastAsia"/>
              </w:rPr>
              <w:t>[0-9]+</w:t>
            </w:r>
            <w:r>
              <w:t xml:space="preserve"> will match any integer number.</w:t>
            </w:r>
          </w:p>
          <w:p w:rsidR="007B4B5E" w:rsidRDefault="007B4B5E" w:rsidP="00207647">
            <w:pPr>
              <w:pStyle w:val="TableText"/>
            </w:pPr>
            <w:r w:rsidRPr="0098760F">
              <w:rPr>
                <w:rStyle w:val="CodeChar"/>
                <w:rFonts w:eastAsiaTheme="minorEastAsia"/>
              </w:rPr>
              <w:t>[0-9]+\.[0-9]*</w:t>
            </w:r>
            <w:r>
              <w:t xml:space="preserve"> will match any number with a decimal point.</w:t>
            </w:r>
          </w:p>
        </w:tc>
      </w:tr>
    </w:tbl>
    <w:p w:rsidR="002A0FFE" w:rsidRPr="00084655" w:rsidRDefault="002A0FFE" w:rsidP="00DF05E8">
      <w:pPr>
        <w:pStyle w:val="Heading1"/>
      </w:pPr>
      <w:bookmarkStart w:id="318" w:name="_Toc355280438"/>
      <w:r w:rsidRPr="00084655">
        <w:lastRenderedPageBreak/>
        <w:t>References</w:t>
      </w:r>
      <w:r w:rsidR="00BB33C3">
        <w:t xml:space="preserve"> – OLD %%%</w:t>
      </w:r>
      <w:bookmarkEnd w:id="318"/>
    </w:p>
    <w:p w:rsidR="00E23E1F" w:rsidRDefault="00E23E1F" w:rsidP="00A7583F">
      <w:pPr>
        <w:pStyle w:val="Body"/>
      </w:pPr>
      <w:r>
        <w:t>%%% This chapter can be replaced by the auto-generated one which follows, after we have determined that the list is correct.</w:t>
      </w:r>
    </w:p>
    <w:p w:rsidR="00DF05E8" w:rsidRDefault="00DF05E8" w:rsidP="00E23E1F">
      <w:pPr>
        <w:pStyle w:val="Heading2"/>
      </w:pPr>
      <w:bookmarkStart w:id="319" w:name="_Toc355280439"/>
      <w:r>
        <w:t>References from Introduction:</w:t>
      </w:r>
      <w:bookmarkEnd w:id="319"/>
    </w:p>
    <w:p w:rsidR="00DF05E8" w:rsidRDefault="00B84CD6" w:rsidP="00A7583F">
      <w:pPr>
        <w:pStyle w:val="Body"/>
      </w:pPr>
      <w:sdt>
        <w:sdtPr>
          <w:id w:val="14239803"/>
          <w:citation/>
        </w:sdtPr>
        <w:sdtContent>
          <w:r>
            <w:fldChar w:fldCharType="begin"/>
          </w:r>
          <w:r w:rsidR="00BB4B7C">
            <w:rPr>
              <w:lang w:val="en-AU"/>
            </w:rPr>
            <w:instrText xml:space="preserve"> CITATION Hue10 \l 3081 </w:instrText>
          </w:r>
          <w:r>
            <w:fldChar w:fldCharType="separate"/>
          </w:r>
          <w:r w:rsidR="00243D76" w:rsidRPr="00243D76">
            <w:rPr>
              <w:noProof/>
              <w:lang w:val="en-AU"/>
            </w:rPr>
            <w:t>[6]</w:t>
          </w:r>
          <w:r>
            <w:fldChar w:fldCharType="end"/>
          </w:r>
        </w:sdtContent>
      </w:sdt>
      <w:r w:rsidR="00DF05E8">
        <w:t>.</w:t>
      </w:r>
    </w:p>
    <w:p w:rsidR="00BB33C3" w:rsidRDefault="00B84CD6" w:rsidP="00A7583F">
      <w:pPr>
        <w:pStyle w:val="Body"/>
      </w:pPr>
      <w:sdt>
        <w:sdtPr>
          <w:id w:val="14239804"/>
          <w:citation/>
        </w:sdtPr>
        <w:sdtContent>
          <w:r>
            <w:fldChar w:fldCharType="begin"/>
          </w:r>
          <w:r w:rsidR="00BB33C3">
            <w:rPr>
              <w:lang w:val="en-AU"/>
            </w:rPr>
            <w:instrText xml:space="preserve"> CITATION Hue11 \l 3081 </w:instrText>
          </w:r>
          <w:r>
            <w:fldChar w:fldCharType="separate"/>
          </w:r>
          <w:r w:rsidR="00243D76" w:rsidRPr="00243D76">
            <w:rPr>
              <w:noProof/>
              <w:lang w:val="en-AU"/>
            </w:rPr>
            <w:t>[7]</w:t>
          </w:r>
          <w:r>
            <w:fldChar w:fldCharType="end"/>
          </w:r>
        </w:sdtContent>
      </w:sdt>
      <w:r w:rsidR="00DF05E8">
        <w:t>.</w:t>
      </w:r>
    </w:p>
    <w:p w:rsidR="00DF05E8" w:rsidRDefault="00B84CD6" w:rsidP="00A7583F">
      <w:pPr>
        <w:pStyle w:val="Body"/>
      </w:pPr>
      <w:sdt>
        <w:sdtPr>
          <w:id w:val="14239805"/>
          <w:citation/>
        </w:sdtPr>
        <w:sdtContent>
          <w:r>
            <w:fldChar w:fldCharType="begin"/>
          </w:r>
          <w:r w:rsidR="00BB33C3">
            <w:rPr>
              <w:lang w:val="en-AU"/>
            </w:rPr>
            <w:instrText xml:space="preserve"> CITATION Hue09 \l 3081 </w:instrText>
          </w:r>
          <w:r>
            <w:fldChar w:fldCharType="separate"/>
          </w:r>
          <w:r w:rsidR="00243D76" w:rsidRPr="00243D76">
            <w:rPr>
              <w:noProof/>
              <w:lang w:val="en-AU"/>
            </w:rPr>
            <w:t>[8]</w:t>
          </w:r>
          <w:r>
            <w:fldChar w:fldCharType="end"/>
          </w:r>
        </w:sdtContent>
      </w:sdt>
      <w:r w:rsidR="00DF05E8">
        <w:t>.</w:t>
      </w:r>
    </w:p>
    <w:p w:rsidR="00DF05E8" w:rsidRDefault="00B84CD6" w:rsidP="00A7583F">
      <w:pPr>
        <w:pStyle w:val="Body"/>
      </w:pPr>
      <w:sdt>
        <w:sdtPr>
          <w:id w:val="14239806"/>
          <w:citation/>
        </w:sdtPr>
        <w:sdtContent>
          <w:r>
            <w:fldChar w:fldCharType="begin"/>
          </w:r>
          <w:r w:rsidR="00AF2B93">
            <w:rPr>
              <w:lang w:val="en-AU"/>
            </w:rPr>
            <w:instrText xml:space="preserve"> CITATION Hue091 \l 3081  </w:instrText>
          </w:r>
          <w:r>
            <w:fldChar w:fldCharType="separate"/>
          </w:r>
          <w:r w:rsidR="00243D76" w:rsidRPr="00243D76">
            <w:rPr>
              <w:noProof/>
              <w:lang w:val="en-AU"/>
            </w:rPr>
            <w:t>[9]</w:t>
          </w:r>
          <w:r>
            <w:fldChar w:fldCharType="end"/>
          </w:r>
        </w:sdtContent>
      </w:sdt>
      <w:r w:rsidR="00DF05E8">
        <w:t>.</w:t>
      </w:r>
    </w:p>
    <w:p w:rsidR="00DF05E8" w:rsidRPr="00084655" w:rsidRDefault="00B84CD6" w:rsidP="00A7583F">
      <w:pPr>
        <w:pStyle w:val="Body"/>
      </w:pPr>
      <w:sdt>
        <w:sdtPr>
          <w:id w:val="14239807"/>
          <w:citation/>
        </w:sdtPr>
        <w:sdtContent>
          <w:r>
            <w:fldChar w:fldCharType="begin"/>
          </w:r>
          <w:r w:rsidR="00AF2B93">
            <w:rPr>
              <w:lang w:val="en-AU"/>
            </w:rPr>
            <w:instrText xml:space="preserve"> CITATION Hue092 \l 3081 </w:instrText>
          </w:r>
          <w:r>
            <w:fldChar w:fldCharType="separate"/>
          </w:r>
          <w:r w:rsidR="00243D76" w:rsidRPr="00243D76">
            <w:rPr>
              <w:noProof/>
              <w:lang w:val="en-AU"/>
            </w:rPr>
            <w:t>[4]</w:t>
          </w:r>
          <w:r>
            <w:fldChar w:fldCharType="end"/>
          </w:r>
        </w:sdtContent>
      </w:sdt>
      <w:r w:rsidR="00DF05E8" w:rsidRPr="006251A9">
        <w:t>.</w:t>
      </w:r>
    </w:p>
    <w:p w:rsidR="00DF05E8" w:rsidRDefault="00B84CD6" w:rsidP="00A7583F">
      <w:pPr>
        <w:pStyle w:val="Body"/>
      </w:pPr>
      <w:sdt>
        <w:sdtPr>
          <w:id w:val="14239808"/>
          <w:citation/>
        </w:sdtPr>
        <w:sdtContent>
          <w:r>
            <w:fldChar w:fldCharType="begin"/>
          </w:r>
          <w:r w:rsidR="00AF2B93">
            <w:rPr>
              <w:lang w:val="en-AU"/>
            </w:rPr>
            <w:instrText xml:space="preserve"> CITATION Hue093 \l 3081 </w:instrText>
          </w:r>
          <w:r>
            <w:fldChar w:fldCharType="separate"/>
          </w:r>
          <w:r w:rsidR="00243D76" w:rsidRPr="00243D76">
            <w:rPr>
              <w:noProof/>
              <w:lang w:val="en-AU"/>
            </w:rPr>
            <w:t>[10]</w:t>
          </w:r>
          <w:r>
            <w:fldChar w:fldCharType="end"/>
          </w:r>
        </w:sdtContent>
      </w:sdt>
      <w:r w:rsidR="00DF05E8">
        <w:t>.</w:t>
      </w:r>
    </w:p>
    <w:p w:rsidR="00DF05E8" w:rsidRPr="00084655" w:rsidRDefault="00B84CD6" w:rsidP="00A7583F">
      <w:pPr>
        <w:pStyle w:val="Body"/>
      </w:pPr>
      <w:sdt>
        <w:sdtPr>
          <w:rPr>
            <w:lang w:val="en-US"/>
          </w:rPr>
          <w:id w:val="14239809"/>
          <w:citation/>
        </w:sdtPr>
        <w:sdtContent>
          <w:r>
            <w:rPr>
              <w:lang w:val="en-US"/>
            </w:rPr>
            <w:fldChar w:fldCharType="begin"/>
          </w:r>
          <w:r w:rsidR="00F045C8">
            <w:rPr>
              <w:lang w:val="en-AU"/>
            </w:rPr>
            <w:instrText xml:space="preserve"> CITATION Hue08 \l 3081 </w:instrText>
          </w:r>
          <w:r>
            <w:rPr>
              <w:lang w:val="en-US"/>
            </w:rPr>
            <w:fldChar w:fldCharType="separate"/>
          </w:r>
          <w:r w:rsidR="00243D76" w:rsidRPr="00243D76">
            <w:rPr>
              <w:noProof/>
              <w:lang w:val="en-AU"/>
            </w:rPr>
            <w:t>[11]</w:t>
          </w:r>
          <w:r>
            <w:rPr>
              <w:lang w:val="en-US"/>
            </w:rPr>
            <w:fldChar w:fldCharType="end"/>
          </w:r>
        </w:sdtContent>
      </w:sdt>
      <w:r w:rsidR="00DF05E8">
        <w:rPr>
          <w:lang w:val="en-US"/>
        </w:rPr>
        <w:t>.</w:t>
      </w:r>
    </w:p>
    <w:p w:rsidR="00DF05E8" w:rsidRPr="00084655" w:rsidRDefault="00B84CD6" w:rsidP="00A7583F">
      <w:pPr>
        <w:pStyle w:val="Body"/>
      </w:pPr>
      <w:sdt>
        <w:sdtPr>
          <w:id w:val="14239810"/>
          <w:citation/>
        </w:sdtPr>
        <w:sdtContent>
          <w:r>
            <w:fldChar w:fldCharType="begin"/>
          </w:r>
          <w:r w:rsidR="00F045C8">
            <w:rPr>
              <w:lang w:val="en-AU"/>
            </w:rPr>
            <w:instrText xml:space="preserve"> CITATION Hün07 \l 3081 </w:instrText>
          </w:r>
          <w:r>
            <w:fldChar w:fldCharType="separate"/>
          </w:r>
          <w:r w:rsidR="00243D76" w:rsidRPr="00243D76">
            <w:rPr>
              <w:noProof/>
              <w:lang w:val="en-AU"/>
            </w:rPr>
            <w:t>[2]</w:t>
          </w:r>
          <w:r>
            <w:fldChar w:fldCharType="end"/>
          </w:r>
        </w:sdtContent>
      </w:sdt>
      <w:r w:rsidR="00DF05E8" w:rsidRPr="00084655">
        <w:t xml:space="preserve">. </w:t>
      </w:r>
    </w:p>
    <w:p w:rsidR="00DF05E8" w:rsidRPr="00084655" w:rsidRDefault="00B84CD6" w:rsidP="00A7583F">
      <w:pPr>
        <w:pStyle w:val="Body"/>
      </w:pPr>
      <w:sdt>
        <w:sdtPr>
          <w:id w:val="14239811"/>
          <w:citation/>
        </w:sdtPr>
        <w:sdtContent>
          <w:r>
            <w:fldChar w:fldCharType="begin"/>
          </w:r>
          <w:r w:rsidR="001329BB">
            <w:rPr>
              <w:lang w:val="en-AU"/>
            </w:rPr>
            <w:instrText xml:space="preserve"> CITATION Hün071 \l 3081 </w:instrText>
          </w:r>
          <w:r>
            <w:fldChar w:fldCharType="separate"/>
          </w:r>
          <w:r w:rsidR="00243D76" w:rsidRPr="00243D76">
            <w:rPr>
              <w:noProof/>
              <w:lang w:val="en-AU"/>
            </w:rPr>
            <w:t>[12]</w:t>
          </w:r>
          <w:r>
            <w:fldChar w:fldCharType="end"/>
          </w:r>
        </w:sdtContent>
      </w:sdt>
      <w:r w:rsidR="00DF05E8" w:rsidRPr="00084655">
        <w:t>.</w:t>
      </w:r>
    </w:p>
    <w:p w:rsidR="00DF05E8" w:rsidRPr="00084655" w:rsidRDefault="00B84CD6" w:rsidP="00A7583F">
      <w:pPr>
        <w:pStyle w:val="Body"/>
      </w:pPr>
      <w:sdt>
        <w:sdtPr>
          <w:id w:val="14239812"/>
          <w:citation/>
        </w:sdtPr>
        <w:sdtContent>
          <w:r>
            <w:fldChar w:fldCharType="begin"/>
          </w:r>
          <w:r w:rsidR="001329BB">
            <w:rPr>
              <w:lang w:val="en-AU"/>
            </w:rPr>
            <w:instrText xml:space="preserve"> CITATION Hün072 \l 3081 </w:instrText>
          </w:r>
          <w:r>
            <w:fldChar w:fldCharType="separate"/>
          </w:r>
          <w:r w:rsidR="00243D76" w:rsidRPr="00243D76">
            <w:rPr>
              <w:noProof/>
              <w:lang w:val="en-AU"/>
            </w:rPr>
            <w:t>[5]</w:t>
          </w:r>
          <w:r>
            <w:fldChar w:fldCharType="end"/>
          </w:r>
        </w:sdtContent>
      </w:sdt>
      <w:r w:rsidR="00DF05E8" w:rsidRPr="00084655">
        <w:t>.</w:t>
      </w:r>
    </w:p>
    <w:p w:rsidR="00DF05E8" w:rsidRPr="00084655" w:rsidRDefault="00B84CD6" w:rsidP="00A7583F">
      <w:pPr>
        <w:pStyle w:val="Body"/>
      </w:pPr>
      <w:sdt>
        <w:sdtPr>
          <w:id w:val="14239813"/>
          <w:citation/>
        </w:sdtPr>
        <w:sdtContent>
          <w:r>
            <w:fldChar w:fldCharType="begin"/>
          </w:r>
          <w:r w:rsidR="001329BB">
            <w:rPr>
              <w:lang w:val="en-AU"/>
            </w:rPr>
            <w:instrText xml:space="preserve"> CITATION Hue06 \l 3081 </w:instrText>
          </w:r>
          <w:r>
            <w:fldChar w:fldCharType="separate"/>
          </w:r>
          <w:r w:rsidR="00243D76" w:rsidRPr="00243D76">
            <w:rPr>
              <w:noProof/>
              <w:lang w:val="en-AU"/>
            </w:rPr>
            <w:t>[13]</w:t>
          </w:r>
          <w:r>
            <w:fldChar w:fldCharType="end"/>
          </w:r>
        </w:sdtContent>
      </w:sdt>
      <w:r w:rsidR="00DF05E8" w:rsidRPr="00084655">
        <w:t>.</w:t>
      </w:r>
    </w:p>
    <w:p w:rsidR="00DF05E8" w:rsidRPr="00084655" w:rsidRDefault="00B84CD6" w:rsidP="001329BB">
      <w:pPr>
        <w:pStyle w:val="Body"/>
      </w:pPr>
      <w:sdt>
        <w:sdtPr>
          <w:id w:val="14239814"/>
          <w:citation/>
        </w:sdtPr>
        <w:sdtContent>
          <w:r>
            <w:fldChar w:fldCharType="begin"/>
          </w:r>
          <w:r w:rsidR="001329BB">
            <w:rPr>
              <w:lang w:val="en-AU"/>
            </w:rPr>
            <w:instrText xml:space="preserve"> CITATION Hue061 \l 3081 </w:instrText>
          </w:r>
          <w:r>
            <w:fldChar w:fldCharType="separate"/>
          </w:r>
          <w:r w:rsidR="00243D76" w:rsidRPr="00243D76">
            <w:rPr>
              <w:noProof/>
              <w:lang w:val="en-AU"/>
            </w:rPr>
            <w:t>[14]</w:t>
          </w:r>
          <w:r>
            <w:fldChar w:fldCharType="end"/>
          </w:r>
        </w:sdtContent>
      </w:sdt>
      <w:r w:rsidR="00DF05E8" w:rsidRPr="00084655">
        <w:t>.</w:t>
      </w:r>
    </w:p>
    <w:p w:rsidR="00DF05E8" w:rsidRDefault="00DF05E8" w:rsidP="00E23E1F">
      <w:pPr>
        <w:pStyle w:val="Heading2"/>
        <w:rPr>
          <w:noProof/>
        </w:rPr>
      </w:pPr>
      <w:bookmarkStart w:id="320" w:name="_Toc355280440"/>
      <w:r>
        <w:rPr>
          <w:noProof/>
        </w:rPr>
        <w:t>References from End Note field at end of document.</w:t>
      </w:r>
      <w:bookmarkEnd w:id="320"/>
    </w:p>
    <w:p w:rsidR="00DF05E8" w:rsidRDefault="00B84CD6" w:rsidP="0098760F">
      <w:pPr>
        <w:pStyle w:val="Body"/>
        <w:rPr>
          <w:noProof/>
        </w:rPr>
      </w:pPr>
      <w:sdt>
        <w:sdtPr>
          <w:rPr>
            <w:noProof/>
          </w:rPr>
          <w:id w:val="14239815"/>
          <w:citation/>
        </w:sdtPr>
        <w:sdtContent>
          <w:r>
            <w:rPr>
              <w:noProof/>
            </w:rPr>
            <w:fldChar w:fldCharType="begin"/>
          </w:r>
          <w:r w:rsidR="001329BB">
            <w:rPr>
              <w:noProof/>
              <w:lang w:val="en-AU"/>
            </w:rPr>
            <w:instrText xml:space="preserve"> CITATION Hue061 \l 3081 </w:instrText>
          </w:r>
          <w:r>
            <w:rPr>
              <w:noProof/>
            </w:rPr>
            <w:fldChar w:fldCharType="separate"/>
          </w:r>
          <w:r w:rsidR="00243D76" w:rsidRPr="00243D76">
            <w:rPr>
              <w:noProof/>
              <w:lang w:val="en-AU"/>
            </w:rPr>
            <w:t>[14]</w:t>
          </w:r>
          <w:r>
            <w:rPr>
              <w:noProof/>
            </w:rPr>
            <w:fldChar w:fldCharType="end"/>
          </w:r>
        </w:sdtContent>
      </w:sdt>
      <w:r w:rsidR="00DF05E8">
        <w:rPr>
          <w:noProof/>
        </w:rPr>
        <w:t>.</w:t>
      </w:r>
    </w:p>
    <w:p w:rsidR="00DF05E8" w:rsidRDefault="00B84CD6" w:rsidP="0098760F">
      <w:pPr>
        <w:pStyle w:val="Body"/>
        <w:rPr>
          <w:noProof/>
        </w:rPr>
      </w:pPr>
      <w:sdt>
        <w:sdtPr>
          <w:rPr>
            <w:noProof/>
          </w:rPr>
          <w:id w:val="14239816"/>
          <w:citation/>
        </w:sdtPr>
        <w:sdtContent>
          <w:r>
            <w:rPr>
              <w:noProof/>
            </w:rPr>
            <w:fldChar w:fldCharType="begin"/>
          </w:r>
          <w:r w:rsidR="0037075B">
            <w:rPr>
              <w:noProof/>
              <w:lang w:val="en-AU"/>
            </w:rPr>
            <w:instrText xml:space="preserve"> CITATION Hue092 \l 3081 </w:instrText>
          </w:r>
          <w:r>
            <w:rPr>
              <w:noProof/>
            </w:rPr>
            <w:fldChar w:fldCharType="separate"/>
          </w:r>
          <w:r w:rsidR="00243D76" w:rsidRPr="00243D76">
            <w:rPr>
              <w:noProof/>
              <w:lang w:val="en-AU"/>
            </w:rPr>
            <w:t>[4]</w:t>
          </w:r>
          <w:r>
            <w:rPr>
              <w:noProof/>
            </w:rPr>
            <w:fldChar w:fldCharType="end"/>
          </w:r>
        </w:sdtContent>
      </w:sdt>
      <w:r w:rsidR="00DF05E8">
        <w:rPr>
          <w:noProof/>
        </w:rPr>
        <w:t>.</w:t>
      </w:r>
    </w:p>
    <w:p w:rsidR="00DF05E8" w:rsidRDefault="00B84CD6" w:rsidP="0098760F">
      <w:pPr>
        <w:pStyle w:val="Body"/>
        <w:rPr>
          <w:noProof/>
        </w:rPr>
      </w:pPr>
      <w:sdt>
        <w:sdtPr>
          <w:rPr>
            <w:noProof/>
          </w:rPr>
          <w:id w:val="14239817"/>
          <w:citation/>
        </w:sdtPr>
        <w:sdtContent>
          <w:r>
            <w:rPr>
              <w:noProof/>
            </w:rPr>
            <w:fldChar w:fldCharType="begin"/>
          </w:r>
          <w:r w:rsidR="0037075B">
            <w:rPr>
              <w:noProof/>
              <w:lang w:val="en-AU"/>
            </w:rPr>
            <w:instrText xml:space="preserve"> CITATION Hün071 \l 3081 </w:instrText>
          </w:r>
          <w:r>
            <w:rPr>
              <w:noProof/>
            </w:rPr>
            <w:fldChar w:fldCharType="separate"/>
          </w:r>
          <w:r w:rsidR="00243D76" w:rsidRPr="00243D76">
            <w:rPr>
              <w:noProof/>
              <w:lang w:val="en-AU"/>
            </w:rPr>
            <w:t>[12]</w:t>
          </w:r>
          <w:r>
            <w:rPr>
              <w:noProof/>
            </w:rPr>
            <w:fldChar w:fldCharType="end"/>
          </w:r>
        </w:sdtContent>
      </w:sdt>
      <w:r w:rsidR="00DF05E8">
        <w:rPr>
          <w:noProof/>
        </w:rPr>
        <w:t>.</w:t>
      </w:r>
    </w:p>
    <w:p w:rsidR="00DF05E8" w:rsidRDefault="0037075B" w:rsidP="0098760F">
      <w:pPr>
        <w:pStyle w:val="Body"/>
        <w:rPr>
          <w:noProof/>
        </w:rPr>
      </w:pPr>
      <w:r>
        <w:rPr>
          <w:noProof/>
        </w:rPr>
        <w:t xml:space="preserve">%%% I’m not using this one any more - </w:t>
      </w:r>
      <w:r w:rsidR="00DF05E8">
        <w:rPr>
          <w:noProof/>
        </w:rPr>
        <w:t xml:space="preserve">ISO/IEC (1996). </w:t>
      </w:r>
      <w:r w:rsidR="00DF05E8" w:rsidRPr="00CE6833">
        <w:rPr>
          <w:noProof/>
          <w:u w:val="single"/>
        </w:rPr>
        <w:t>Information technology -- Syntactic metalanguage -- Extended BNF (14977)</w:t>
      </w:r>
      <w:r w:rsidR="00DF05E8">
        <w:rPr>
          <w:noProof/>
        </w:rPr>
        <w:t>. Geneva, Switzerland, ISO/IEC Copyright Office.</w:t>
      </w:r>
    </w:p>
    <w:p w:rsidR="00DF05E8" w:rsidRDefault="00B84CD6" w:rsidP="0098760F">
      <w:pPr>
        <w:pStyle w:val="Body"/>
        <w:rPr>
          <w:noProof/>
        </w:rPr>
      </w:pPr>
      <w:sdt>
        <w:sdtPr>
          <w:rPr>
            <w:noProof/>
          </w:rPr>
          <w:id w:val="14239818"/>
          <w:citation/>
        </w:sdtPr>
        <w:sdtContent>
          <w:r>
            <w:rPr>
              <w:noProof/>
            </w:rPr>
            <w:fldChar w:fldCharType="begin"/>
          </w:r>
          <w:r w:rsidR="0037075B">
            <w:rPr>
              <w:noProof/>
              <w:lang w:val="en-AU"/>
            </w:rPr>
            <w:instrText xml:space="preserve"> CITATION Lan97 \l 3081 </w:instrText>
          </w:r>
          <w:r>
            <w:rPr>
              <w:noProof/>
            </w:rPr>
            <w:fldChar w:fldCharType="separate"/>
          </w:r>
          <w:r w:rsidR="00243D76" w:rsidRPr="00243D76">
            <w:rPr>
              <w:noProof/>
              <w:lang w:val="en-AU"/>
            </w:rPr>
            <w:t>[3]</w:t>
          </w:r>
          <w:r>
            <w:rPr>
              <w:noProof/>
            </w:rPr>
            <w:fldChar w:fldCharType="end"/>
          </w:r>
        </w:sdtContent>
      </w:sdt>
      <w:r w:rsidR="00DF05E8">
        <w:rPr>
          <w:noProof/>
        </w:rPr>
        <w:t>.</w:t>
      </w:r>
    </w:p>
    <w:p w:rsidR="0037075B" w:rsidRDefault="00B84CD6" w:rsidP="0098760F">
      <w:pPr>
        <w:pStyle w:val="Body"/>
        <w:rPr>
          <w:noProof/>
        </w:rPr>
      </w:pPr>
      <w:sdt>
        <w:sdtPr>
          <w:rPr>
            <w:noProof/>
          </w:rPr>
          <w:id w:val="14239824"/>
          <w:citation/>
        </w:sdtPr>
        <w:sdtContent>
          <w:r>
            <w:rPr>
              <w:noProof/>
            </w:rPr>
            <w:fldChar w:fldCharType="begin"/>
          </w:r>
          <w:r w:rsidR="0037075B">
            <w:rPr>
              <w:noProof/>
              <w:lang w:val="en-AU"/>
            </w:rPr>
            <w:instrText xml:space="preserve"> CITATION Sch \l 3081  </w:instrText>
          </w:r>
          <w:r>
            <w:rPr>
              <w:noProof/>
            </w:rPr>
            <w:fldChar w:fldCharType="separate"/>
          </w:r>
          <w:r w:rsidR="00243D76" w:rsidRPr="00243D76">
            <w:rPr>
              <w:noProof/>
              <w:lang w:val="en-AU"/>
            </w:rPr>
            <w:t>[15]</w:t>
          </w:r>
          <w:r>
            <w:rPr>
              <w:noProof/>
            </w:rPr>
            <w:fldChar w:fldCharType="end"/>
          </w:r>
        </w:sdtContent>
      </w:sdt>
    </w:p>
    <w:p w:rsidR="00DF05E8" w:rsidRDefault="00B84CD6" w:rsidP="0098760F">
      <w:pPr>
        <w:pStyle w:val="Body"/>
        <w:rPr>
          <w:noProof/>
        </w:rPr>
      </w:pPr>
      <w:sdt>
        <w:sdtPr>
          <w:rPr>
            <w:noProof/>
          </w:rPr>
          <w:id w:val="14239825"/>
          <w:citation/>
        </w:sdtPr>
        <w:sdtContent>
          <w:r>
            <w:rPr>
              <w:noProof/>
            </w:rPr>
            <w:fldChar w:fldCharType="begin"/>
          </w:r>
          <w:r w:rsidR="00E23E1F">
            <w:rPr>
              <w:noProof/>
              <w:lang w:val="en-AU"/>
            </w:rPr>
            <w:instrText xml:space="preserve"> CITATION Sch08 \l 3081 </w:instrText>
          </w:r>
          <w:r>
            <w:rPr>
              <w:noProof/>
            </w:rPr>
            <w:fldChar w:fldCharType="separate"/>
          </w:r>
          <w:r w:rsidR="00243D76" w:rsidRPr="00243D76">
            <w:rPr>
              <w:noProof/>
              <w:lang w:val="en-AU"/>
            </w:rPr>
            <w:t>[16]</w:t>
          </w:r>
          <w:r>
            <w:rPr>
              <w:noProof/>
            </w:rPr>
            <w:fldChar w:fldCharType="end"/>
          </w:r>
        </w:sdtContent>
      </w:sdt>
      <w:r w:rsidR="00DF05E8">
        <w:rPr>
          <w:noProof/>
        </w:rPr>
        <w:t>.</w:t>
      </w:r>
    </w:p>
    <w:p w:rsidR="00DF05E8" w:rsidRDefault="00B84CD6" w:rsidP="0098760F">
      <w:pPr>
        <w:pStyle w:val="Body"/>
        <w:rPr>
          <w:noProof/>
        </w:rPr>
      </w:pPr>
      <w:sdt>
        <w:sdtPr>
          <w:rPr>
            <w:noProof/>
          </w:rPr>
          <w:id w:val="14239826"/>
          <w:citation/>
        </w:sdtPr>
        <w:sdtContent>
          <w:r>
            <w:rPr>
              <w:noProof/>
            </w:rPr>
            <w:fldChar w:fldCharType="begin"/>
          </w:r>
          <w:r w:rsidR="00E23E1F">
            <w:rPr>
              <w:noProof/>
              <w:lang w:val="en-AU"/>
            </w:rPr>
            <w:instrText xml:space="preserve"> CITATION Sch07 \l 3081 </w:instrText>
          </w:r>
          <w:r>
            <w:rPr>
              <w:noProof/>
            </w:rPr>
            <w:fldChar w:fldCharType="separate"/>
          </w:r>
          <w:r w:rsidR="00243D76" w:rsidRPr="00243D76">
            <w:rPr>
              <w:noProof/>
              <w:lang w:val="en-AU"/>
            </w:rPr>
            <w:t>[17]</w:t>
          </w:r>
          <w:r>
            <w:rPr>
              <w:noProof/>
            </w:rPr>
            <w:fldChar w:fldCharType="end"/>
          </w:r>
        </w:sdtContent>
      </w:sdt>
      <w:r w:rsidR="00DF05E8">
        <w:rPr>
          <w:noProof/>
        </w:rPr>
        <w:t>.</w:t>
      </w:r>
    </w:p>
    <w:p w:rsidR="00DF05E8" w:rsidRDefault="00B84CD6" w:rsidP="0098760F">
      <w:pPr>
        <w:pStyle w:val="Body"/>
        <w:rPr>
          <w:noProof/>
        </w:rPr>
      </w:pPr>
      <w:sdt>
        <w:sdtPr>
          <w:rPr>
            <w:noProof/>
          </w:rPr>
          <w:id w:val="14239827"/>
          <w:citation/>
        </w:sdtPr>
        <w:sdtContent>
          <w:r>
            <w:rPr>
              <w:noProof/>
            </w:rPr>
            <w:fldChar w:fldCharType="begin"/>
          </w:r>
          <w:r w:rsidR="0046580D">
            <w:rPr>
              <w:noProof/>
              <w:lang w:val="en-AU"/>
            </w:rPr>
            <w:instrText xml:space="preserve"> CITATION Ast03 \l 3081  </w:instrText>
          </w:r>
          <w:r>
            <w:rPr>
              <w:noProof/>
            </w:rPr>
            <w:fldChar w:fldCharType="separate"/>
          </w:r>
          <w:r w:rsidR="00243D76" w:rsidRPr="00243D76">
            <w:rPr>
              <w:noProof/>
              <w:lang w:val="en-AU"/>
            </w:rPr>
            <w:t>[1]</w:t>
          </w:r>
          <w:r>
            <w:rPr>
              <w:noProof/>
            </w:rPr>
            <w:fldChar w:fldCharType="end"/>
          </w:r>
        </w:sdtContent>
      </w:sdt>
      <w:r w:rsidR="00DF05E8">
        <w:rPr>
          <w:noProof/>
        </w:rPr>
        <w:t>.</w:t>
      </w:r>
    </w:p>
    <w:p w:rsidR="00DF05E8" w:rsidRDefault="00E23E1F" w:rsidP="0098760F">
      <w:pPr>
        <w:pStyle w:val="Body"/>
        <w:rPr>
          <w:noProof/>
        </w:rPr>
      </w:pPr>
      <w:r>
        <w:rPr>
          <w:noProof/>
        </w:rPr>
        <w:t xml:space="preserve">%%% This one is not used anymore - </w:t>
      </w:r>
      <w:r w:rsidR="00DF05E8">
        <w:rPr>
          <w:noProof/>
        </w:rPr>
        <w:t xml:space="preserve">University of Washington (undated). "Total Cloud Amounts." from </w:t>
      </w:r>
      <w:hyperlink r:id="rId187" w:history="1">
        <w:r w:rsidR="001F5344" w:rsidRPr="00CD0C36">
          <w:rPr>
            <w:rStyle w:val="Hyperlink"/>
            <w:noProof/>
          </w:rPr>
          <w:t>http://www.atmos.washington.edu/gcg/MG/tepps/SPOON/photoen/cover.html</w:t>
        </w:r>
      </w:hyperlink>
      <w:r w:rsidR="00DF05E8">
        <w:rPr>
          <w:noProof/>
        </w:rPr>
        <w:t>.</w:t>
      </w:r>
    </w:p>
    <w:p w:rsidR="00DF05E8" w:rsidRDefault="00E23E1F" w:rsidP="0098760F">
      <w:pPr>
        <w:pStyle w:val="Body"/>
        <w:rPr>
          <w:noProof/>
        </w:rPr>
      </w:pPr>
      <w:r>
        <w:rPr>
          <w:noProof/>
        </w:rPr>
        <w:t xml:space="preserve">%%% This one is not used anymore - </w:t>
      </w:r>
      <w:r w:rsidR="00DF05E8">
        <w:rPr>
          <w:noProof/>
        </w:rPr>
        <w:t xml:space="preserve">Wirth, N. (1977). "What can we do about the unnecessary diversity of notation for syntactic definitions?" </w:t>
      </w:r>
      <w:r w:rsidR="00DF05E8" w:rsidRPr="00CE6833">
        <w:rPr>
          <w:noProof/>
          <w:u w:val="single"/>
        </w:rPr>
        <w:t>Communications of the ACM</w:t>
      </w:r>
      <w:r w:rsidR="00DF05E8">
        <w:rPr>
          <w:noProof/>
        </w:rPr>
        <w:t xml:space="preserve"> </w:t>
      </w:r>
      <w:r w:rsidR="00DF05E8" w:rsidRPr="00CE6833">
        <w:rPr>
          <w:b/>
          <w:noProof/>
        </w:rPr>
        <w:t>20</w:t>
      </w:r>
      <w:r w:rsidR="00DF05E8">
        <w:rPr>
          <w:noProof/>
        </w:rPr>
        <w:t>(11): 822-823.</w:t>
      </w:r>
    </w:p>
    <w:p w:rsidR="00BB33C3" w:rsidRDefault="00BB33C3" w:rsidP="00BB33C3">
      <w:pPr>
        <w:pStyle w:val="Heading1"/>
      </w:pPr>
      <w:bookmarkStart w:id="321" w:name="_Toc355280441"/>
      <w:r>
        <w:lastRenderedPageBreak/>
        <w:t>References</w:t>
      </w:r>
      <w:bookmarkEnd w:id="321"/>
    </w:p>
    <w:p w:rsidR="00243D76" w:rsidRDefault="00B84CD6" w:rsidP="00CB191B">
      <w:pPr>
        <w:pStyle w:val="Bibliography"/>
        <w:rPr>
          <w:rFonts w:ascii="Times New Roman" w:hAnsi="Times New Roman"/>
          <w:noProof/>
          <w:sz w:val="24"/>
        </w:rPr>
      </w:pPr>
      <w:r>
        <w:fldChar w:fldCharType="begin"/>
      </w:r>
      <w:r w:rsidR="00BB33C3">
        <w:rPr>
          <w:lang w:val="en-AU"/>
        </w:rPr>
        <w:instrText xml:space="preserve"> BIBLIOGRAPHY  \l 3081 </w:instrText>
      </w:r>
      <w:r>
        <w:fldChar w:fldCharType="separate"/>
      </w:r>
    </w:p>
    <w:tbl>
      <w:tblPr>
        <w:tblW w:w="5000" w:type="pct"/>
        <w:tblCellSpacing w:w="15" w:type="dxa"/>
        <w:tblCellMar>
          <w:top w:w="15" w:type="dxa"/>
          <w:left w:w="15" w:type="dxa"/>
          <w:bottom w:w="15" w:type="dxa"/>
          <w:right w:w="15" w:type="dxa"/>
        </w:tblCellMar>
        <w:tblLook w:val="04A0"/>
      </w:tblPr>
      <w:tblGrid>
        <w:gridCol w:w="1193"/>
        <w:gridCol w:w="8252"/>
      </w:tblGrid>
      <w:tr w:rsidR="00243D76">
        <w:trPr>
          <w:tblCellSpacing w:w="15" w:type="dxa"/>
        </w:trPr>
        <w:tc>
          <w:tcPr>
            <w:tcW w:w="50" w:type="pct"/>
            <w:hideMark/>
          </w:tcPr>
          <w:p w:rsidR="00243D76" w:rsidRDefault="00243D76">
            <w:pPr>
              <w:pStyle w:val="Bibliography"/>
              <w:rPr>
                <w:noProof/>
              </w:rPr>
            </w:pPr>
            <w:r>
              <w:rPr>
                <w:noProof/>
              </w:rPr>
              <w:t xml:space="preserve">[1] </w:t>
            </w:r>
          </w:p>
        </w:tc>
        <w:tc>
          <w:tcPr>
            <w:tcW w:w="0" w:type="auto"/>
            <w:hideMark/>
          </w:tcPr>
          <w:p w:rsidR="00243D76" w:rsidRDefault="00243D76">
            <w:pPr>
              <w:pStyle w:val="Bibliography"/>
              <w:rPr>
                <w:noProof/>
              </w:rPr>
            </w:pPr>
            <w:r>
              <w:rPr>
                <w:noProof/>
              </w:rPr>
              <w:t>Astronomical Applications Department of the U.S. Naval Observatory, “Universal Time,” 2003. [Online]. Available: http://aa.usno.navy.mil/faq/docs/UT.php. [Accessed 1 May 2013].</w:t>
            </w:r>
          </w:p>
        </w:tc>
      </w:tr>
      <w:tr w:rsidR="00243D76">
        <w:trPr>
          <w:tblCellSpacing w:w="15" w:type="dxa"/>
        </w:trPr>
        <w:tc>
          <w:tcPr>
            <w:tcW w:w="50" w:type="pct"/>
            <w:hideMark/>
          </w:tcPr>
          <w:p w:rsidR="00243D76" w:rsidRDefault="00243D76">
            <w:pPr>
              <w:pStyle w:val="Bibliography"/>
              <w:rPr>
                <w:noProof/>
              </w:rPr>
            </w:pPr>
            <w:r>
              <w:rPr>
                <w:noProof/>
              </w:rPr>
              <w:t xml:space="preserve">[2] </w:t>
            </w:r>
          </w:p>
        </w:tc>
        <w:tc>
          <w:tcPr>
            <w:tcW w:w="0" w:type="auto"/>
            <w:hideMark/>
          </w:tcPr>
          <w:p w:rsidR="00243D76" w:rsidRDefault="00243D76">
            <w:pPr>
              <w:pStyle w:val="Bibliography"/>
              <w:rPr>
                <w:noProof/>
              </w:rPr>
            </w:pPr>
            <w:r>
              <w:rPr>
                <w:noProof/>
              </w:rPr>
              <w:t>A. Hüni and M. Kneubühler, “SPECCHIO: A System for Storing and Sharing Spectroradiometer Data,” December 2007. [Online]. Available: http://spie.org/x18220.xml. [Accessed 2007].</w:t>
            </w:r>
          </w:p>
        </w:tc>
      </w:tr>
      <w:tr w:rsidR="00243D76">
        <w:trPr>
          <w:tblCellSpacing w:w="15" w:type="dxa"/>
        </w:trPr>
        <w:tc>
          <w:tcPr>
            <w:tcW w:w="50" w:type="pct"/>
            <w:hideMark/>
          </w:tcPr>
          <w:p w:rsidR="00243D76" w:rsidRDefault="00243D76">
            <w:pPr>
              <w:pStyle w:val="Bibliography"/>
              <w:rPr>
                <w:noProof/>
              </w:rPr>
            </w:pPr>
            <w:r>
              <w:rPr>
                <w:noProof/>
              </w:rPr>
              <w:t xml:space="preserve">[3] </w:t>
            </w:r>
          </w:p>
        </w:tc>
        <w:tc>
          <w:tcPr>
            <w:tcW w:w="0" w:type="auto"/>
            <w:hideMark/>
          </w:tcPr>
          <w:p w:rsidR="00243D76" w:rsidRDefault="00243D76">
            <w:pPr>
              <w:pStyle w:val="Bibliography"/>
              <w:rPr>
                <w:noProof/>
              </w:rPr>
            </w:pPr>
            <w:r>
              <w:rPr>
                <w:noProof/>
              </w:rPr>
              <w:t>D. Landgrebe, “On Information Extraction Principles for Hyperspectral Data,” Purdue University, West Lafayette, IN, 1997.</w:t>
            </w:r>
          </w:p>
        </w:tc>
      </w:tr>
      <w:tr w:rsidR="00243D76">
        <w:trPr>
          <w:tblCellSpacing w:w="15" w:type="dxa"/>
        </w:trPr>
        <w:tc>
          <w:tcPr>
            <w:tcW w:w="50" w:type="pct"/>
            <w:hideMark/>
          </w:tcPr>
          <w:p w:rsidR="00243D76" w:rsidRDefault="00243D76">
            <w:pPr>
              <w:pStyle w:val="Bibliography"/>
              <w:rPr>
                <w:noProof/>
              </w:rPr>
            </w:pPr>
            <w:r>
              <w:rPr>
                <w:noProof/>
              </w:rPr>
              <w:t xml:space="preserve">[4] </w:t>
            </w:r>
          </w:p>
        </w:tc>
        <w:tc>
          <w:tcPr>
            <w:tcW w:w="0" w:type="auto"/>
            <w:hideMark/>
          </w:tcPr>
          <w:p w:rsidR="00243D76" w:rsidRDefault="00243D76">
            <w:pPr>
              <w:pStyle w:val="Bibliography"/>
              <w:rPr>
                <w:noProof/>
              </w:rPr>
            </w:pPr>
            <w:r>
              <w:rPr>
                <w:noProof/>
              </w:rPr>
              <w:t xml:space="preserve">A. Hueni, M. Kneubuehler, J. Nieke and K. Itten, “Processing Extension for the Spectral Database SPECCHIO,” in </w:t>
            </w:r>
            <w:r>
              <w:rPr>
                <w:i/>
                <w:iCs/>
                <w:noProof/>
              </w:rPr>
              <w:t>Proceedings EARSeL SIG IS</w:t>
            </w:r>
            <w:r>
              <w:rPr>
                <w:noProof/>
              </w:rPr>
              <w:t xml:space="preserve">, Tel Aviv, Israel, 2009. </w:t>
            </w:r>
          </w:p>
        </w:tc>
      </w:tr>
      <w:tr w:rsidR="00243D76">
        <w:trPr>
          <w:tblCellSpacing w:w="15" w:type="dxa"/>
        </w:trPr>
        <w:tc>
          <w:tcPr>
            <w:tcW w:w="50" w:type="pct"/>
            <w:hideMark/>
          </w:tcPr>
          <w:p w:rsidR="00243D76" w:rsidRDefault="00243D76">
            <w:pPr>
              <w:pStyle w:val="Bibliography"/>
              <w:rPr>
                <w:noProof/>
              </w:rPr>
            </w:pPr>
            <w:r>
              <w:rPr>
                <w:noProof/>
              </w:rPr>
              <w:t xml:space="preserve">[5] </w:t>
            </w:r>
          </w:p>
        </w:tc>
        <w:tc>
          <w:tcPr>
            <w:tcW w:w="0" w:type="auto"/>
            <w:hideMark/>
          </w:tcPr>
          <w:p w:rsidR="00243D76" w:rsidRDefault="00243D76">
            <w:pPr>
              <w:pStyle w:val="Bibliography"/>
              <w:rPr>
                <w:noProof/>
              </w:rPr>
            </w:pPr>
            <w:r>
              <w:rPr>
                <w:noProof/>
              </w:rPr>
              <w:t xml:space="preserve">A. Hüni, J. Nieke, J. Schopfer, M. Kneubühler and K. Itten, “2nd Generation of RSL's Spectrum Database "SPECCHIO",” in </w:t>
            </w:r>
            <w:r>
              <w:rPr>
                <w:i/>
                <w:iCs/>
                <w:noProof/>
              </w:rPr>
              <w:t>ISMPSRS</w:t>
            </w:r>
            <w:r>
              <w:rPr>
                <w:noProof/>
              </w:rPr>
              <w:t xml:space="preserve">, Davos, Switzerland, 2007. </w:t>
            </w:r>
          </w:p>
        </w:tc>
      </w:tr>
      <w:tr w:rsidR="00243D76">
        <w:trPr>
          <w:tblCellSpacing w:w="15" w:type="dxa"/>
        </w:trPr>
        <w:tc>
          <w:tcPr>
            <w:tcW w:w="50" w:type="pct"/>
            <w:hideMark/>
          </w:tcPr>
          <w:p w:rsidR="00243D76" w:rsidRDefault="00243D76">
            <w:pPr>
              <w:pStyle w:val="Bibliography"/>
              <w:rPr>
                <w:noProof/>
              </w:rPr>
            </w:pPr>
            <w:r>
              <w:rPr>
                <w:noProof/>
              </w:rPr>
              <w:t xml:space="preserve">[6] </w:t>
            </w:r>
          </w:p>
        </w:tc>
        <w:tc>
          <w:tcPr>
            <w:tcW w:w="0" w:type="auto"/>
            <w:hideMark/>
          </w:tcPr>
          <w:p w:rsidR="00243D76" w:rsidRDefault="00243D76">
            <w:pPr>
              <w:pStyle w:val="Bibliography"/>
              <w:rPr>
                <w:noProof/>
              </w:rPr>
            </w:pPr>
            <w:r>
              <w:rPr>
                <w:noProof/>
              </w:rPr>
              <w:t xml:space="preserve">A. Hueni, M. Kneubuehler and M. Schaepman, “International Geoscience and Remote Sensing Symposium,” Hawaii, USA, 2010. </w:t>
            </w:r>
          </w:p>
        </w:tc>
      </w:tr>
      <w:tr w:rsidR="00243D76">
        <w:trPr>
          <w:tblCellSpacing w:w="15" w:type="dxa"/>
        </w:trPr>
        <w:tc>
          <w:tcPr>
            <w:tcW w:w="50" w:type="pct"/>
            <w:hideMark/>
          </w:tcPr>
          <w:p w:rsidR="00243D76" w:rsidRDefault="00243D76">
            <w:pPr>
              <w:pStyle w:val="Bibliography"/>
              <w:rPr>
                <w:noProof/>
              </w:rPr>
            </w:pPr>
            <w:r>
              <w:rPr>
                <w:noProof/>
              </w:rPr>
              <w:t xml:space="preserve">[7] </w:t>
            </w:r>
          </w:p>
        </w:tc>
        <w:tc>
          <w:tcPr>
            <w:tcW w:w="0" w:type="auto"/>
            <w:hideMark/>
          </w:tcPr>
          <w:p w:rsidR="00243D76" w:rsidRDefault="00243D76">
            <w:pPr>
              <w:pStyle w:val="Bibliography"/>
              <w:rPr>
                <w:noProof/>
              </w:rPr>
            </w:pPr>
            <w:r>
              <w:rPr>
                <w:noProof/>
              </w:rPr>
              <w:t xml:space="preserve">A. Hueni, T. Malthus, M. Kneubuehler and M. Schaepman, “Data Exchange Between Distributed Spectral Databases,” </w:t>
            </w:r>
            <w:r>
              <w:rPr>
                <w:i/>
                <w:iCs/>
                <w:noProof/>
              </w:rPr>
              <w:t xml:space="preserve">Computers &amp; Geosciences 37, </w:t>
            </w:r>
            <w:r>
              <w:rPr>
                <w:noProof/>
              </w:rPr>
              <w:t xml:space="preserve">pp. 861-873, 2011. </w:t>
            </w:r>
          </w:p>
        </w:tc>
      </w:tr>
      <w:tr w:rsidR="00243D76">
        <w:trPr>
          <w:tblCellSpacing w:w="15" w:type="dxa"/>
        </w:trPr>
        <w:tc>
          <w:tcPr>
            <w:tcW w:w="50" w:type="pct"/>
            <w:hideMark/>
          </w:tcPr>
          <w:p w:rsidR="00243D76" w:rsidRDefault="00243D76">
            <w:pPr>
              <w:pStyle w:val="Bibliography"/>
              <w:rPr>
                <w:noProof/>
              </w:rPr>
            </w:pPr>
            <w:r>
              <w:rPr>
                <w:noProof/>
              </w:rPr>
              <w:t xml:space="preserve">[8] </w:t>
            </w:r>
          </w:p>
        </w:tc>
        <w:tc>
          <w:tcPr>
            <w:tcW w:w="0" w:type="auto"/>
            <w:hideMark/>
          </w:tcPr>
          <w:p w:rsidR="00243D76" w:rsidRDefault="00243D76">
            <w:pPr>
              <w:pStyle w:val="Bibliography"/>
              <w:rPr>
                <w:noProof/>
              </w:rPr>
            </w:pPr>
            <w:r>
              <w:rPr>
                <w:noProof/>
              </w:rPr>
              <w:t xml:space="preserve">A. Hueni and M. Kneubuehler, “SPECCHIO: A Free Spectral Data Management and Processing System,” in </w:t>
            </w:r>
            <w:r>
              <w:rPr>
                <w:i/>
                <w:iCs/>
                <w:noProof/>
              </w:rPr>
              <w:t>SPIE Optics and Photonics</w:t>
            </w:r>
            <w:r>
              <w:rPr>
                <w:noProof/>
              </w:rPr>
              <w:t xml:space="preserve">, San Diego, CA, 2009. </w:t>
            </w:r>
          </w:p>
        </w:tc>
      </w:tr>
      <w:tr w:rsidR="00243D76">
        <w:trPr>
          <w:tblCellSpacing w:w="15" w:type="dxa"/>
        </w:trPr>
        <w:tc>
          <w:tcPr>
            <w:tcW w:w="50" w:type="pct"/>
            <w:hideMark/>
          </w:tcPr>
          <w:p w:rsidR="00243D76" w:rsidRDefault="00243D76">
            <w:pPr>
              <w:pStyle w:val="Bibliography"/>
              <w:rPr>
                <w:noProof/>
              </w:rPr>
            </w:pPr>
            <w:r>
              <w:rPr>
                <w:noProof/>
              </w:rPr>
              <w:t xml:space="preserve">[9] </w:t>
            </w:r>
          </w:p>
        </w:tc>
        <w:tc>
          <w:tcPr>
            <w:tcW w:w="0" w:type="auto"/>
            <w:hideMark/>
          </w:tcPr>
          <w:p w:rsidR="00243D76" w:rsidRDefault="00243D76">
            <w:pPr>
              <w:pStyle w:val="Bibliography"/>
              <w:rPr>
                <w:noProof/>
              </w:rPr>
            </w:pPr>
            <w:r>
              <w:rPr>
                <w:noProof/>
              </w:rPr>
              <w:t xml:space="preserve">A. Hueni, S. Rey, D. Schläpfer, J. Schopfer and M. Kneubuehler, “Visualisation, Processing and Storage of Spectrodirectional Data Based on the Spectral Database SPECCHIO,” in </w:t>
            </w:r>
            <w:r>
              <w:rPr>
                <w:i/>
                <w:iCs/>
                <w:noProof/>
              </w:rPr>
              <w:t>IGARSS 09</w:t>
            </w:r>
            <w:r>
              <w:rPr>
                <w:noProof/>
              </w:rPr>
              <w:t xml:space="preserve">, Cape Town, South Africa, 2009. </w:t>
            </w:r>
          </w:p>
        </w:tc>
      </w:tr>
      <w:tr w:rsidR="00243D76">
        <w:trPr>
          <w:tblCellSpacing w:w="15" w:type="dxa"/>
        </w:trPr>
        <w:tc>
          <w:tcPr>
            <w:tcW w:w="50" w:type="pct"/>
            <w:hideMark/>
          </w:tcPr>
          <w:p w:rsidR="00243D76" w:rsidRDefault="00243D76">
            <w:pPr>
              <w:pStyle w:val="Bibliography"/>
              <w:rPr>
                <w:noProof/>
              </w:rPr>
            </w:pPr>
            <w:r>
              <w:rPr>
                <w:noProof/>
              </w:rPr>
              <w:t xml:space="preserve">[10] </w:t>
            </w:r>
          </w:p>
        </w:tc>
        <w:tc>
          <w:tcPr>
            <w:tcW w:w="0" w:type="auto"/>
            <w:hideMark/>
          </w:tcPr>
          <w:p w:rsidR="00243D76" w:rsidRDefault="00243D76">
            <w:pPr>
              <w:pStyle w:val="Bibliography"/>
              <w:rPr>
                <w:noProof/>
              </w:rPr>
            </w:pPr>
            <w:r>
              <w:rPr>
                <w:noProof/>
              </w:rPr>
              <w:t xml:space="preserve">A. Hueni, J. Nieke, J. Schopfer, M. Kneubühler and K. Itten, “The Spectral Database SPECCHIO for Improved Long Term Ssability and Data Sharing,” </w:t>
            </w:r>
            <w:r>
              <w:rPr>
                <w:i/>
                <w:iCs/>
                <w:noProof/>
              </w:rPr>
              <w:t xml:space="preserve">Computers &amp; Geosciences 35(3), </w:t>
            </w:r>
            <w:r>
              <w:rPr>
                <w:noProof/>
              </w:rPr>
              <w:t xml:space="preserve">pp. 557-565, 2009. </w:t>
            </w:r>
          </w:p>
        </w:tc>
      </w:tr>
      <w:tr w:rsidR="00243D76">
        <w:trPr>
          <w:tblCellSpacing w:w="15" w:type="dxa"/>
        </w:trPr>
        <w:tc>
          <w:tcPr>
            <w:tcW w:w="50" w:type="pct"/>
            <w:hideMark/>
          </w:tcPr>
          <w:p w:rsidR="00243D76" w:rsidRDefault="00243D76">
            <w:pPr>
              <w:pStyle w:val="Bibliography"/>
              <w:rPr>
                <w:noProof/>
              </w:rPr>
            </w:pPr>
            <w:r>
              <w:rPr>
                <w:noProof/>
              </w:rPr>
              <w:t xml:space="preserve">[11] </w:t>
            </w:r>
          </w:p>
        </w:tc>
        <w:tc>
          <w:tcPr>
            <w:tcW w:w="0" w:type="auto"/>
            <w:hideMark/>
          </w:tcPr>
          <w:p w:rsidR="00243D76" w:rsidRDefault="00243D76">
            <w:pPr>
              <w:pStyle w:val="Bibliography"/>
              <w:rPr>
                <w:noProof/>
              </w:rPr>
            </w:pPr>
            <w:r>
              <w:rPr>
                <w:noProof/>
              </w:rPr>
              <w:t xml:space="preserve">A. Hueni, J. Schopfer, D. Schläpfer, M. Kneubuehler and J. Nieke, “Pre-processing of Dual-view FIGOS data: Towards Operational BRDF Retrieval,” in </w:t>
            </w:r>
            <w:r>
              <w:rPr>
                <w:i/>
                <w:iCs/>
                <w:noProof/>
              </w:rPr>
              <w:t>Proceedings ISPRS</w:t>
            </w:r>
            <w:r>
              <w:rPr>
                <w:noProof/>
              </w:rPr>
              <w:t xml:space="preserve">, Beijing, China, 2008. </w:t>
            </w:r>
          </w:p>
        </w:tc>
      </w:tr>
      <w:tr w:rsidR="00243D76">
        <w:trPr>
          <w:tblCellSpacing w:w="15" w:type="dxa"/>
        </w:trPr>
        <w:tc>
          <w:tcPr>
            <w:tcW w:w="50" w:type="pct"/>
            <w:hideMark/>
          </w:tcPr>
          <w:p w:rsidR="00243D76" w:rsidRDefault="00243D76">
            <w:pPr>
              <w:pStyle w:val="Bibliography"/>
              <w:rPr>
                <w:noProof/>
              </w:rPr>
            </w:pPr>
            <w:r>
              <w:rPr>
                <w:noProof/>
              </w:rPr>
              <w:t xml:space="preserve">[12] </w:t>
            </w:r>
          </w:p>
        </w:tc>
        <w:tc>
          <w:tcPr>
            <w:tcW w:w="0" w:type="auto"/>
            <w:hideMark/>
          </w:tcPr>
          <w:p w:rsidR="00243D76" w:rsidRDefault="00243D76">
            <w:pPr>
              <w:pStyle w:val="Bibliography"/>
              <w:rPr>
                <w:noProof/>
              </w:rPr>
            </w:pPr>
            <w:r>
              <w:rPr>
                <w:noProof/>
              </w:rPr>
              <w:t xml:space="preserve">A. Hüni, J. Nieke, J. Schopfer, M. Kneubühler and K. Itten, “Metadata of Spectral Data Collections,” in </w:t>
            </w:r>
            <w:r>
              <w:rPr>
                <w:i/>
                <w:iCs/>
                <w:noProof/>
              </w:rPr>
              <w:t xml:space="preserve">5th EARSeL Workshop on Imaging </w:t>
            </w:r>
            <w:r>
              <w:rPr>
                <w:i/>
                <w:iCs/>
                <w:noProof/>
              </w:rPr>
              <w:lastRenderedPageBreak/>
              <w:t>Spectroscopy</w:t>
            </w:r>
            <w:r>
              <w:rPr>
                <w:noProof/>
              </w:rPr>
              <w:t xml:space="preserve">, Bruges, Belgium, 2007. </w:t>
            </w:r>
          </w:p>
        </w:tc>
      </w:tr>
      <w:tr w:rsidR="00243D76">
        <w:trPr>
          <w:tblCellSpacing w:w="15" w:type="dxa"/>
        </w:trPr>
        <w:tc>
          <w:tcPr>
            <w:tcW w:w="50" w:type="pct"/>
            <w:hideMark/>
          </w:tcPr>
          <w:p w:rsidR="00243D76" w:rsidRDefault="00243D76">
            <w:pPr>
              <w:pStyle w:val="Bibliography"/>
              <w:rPr>
                <w:noProof/>
              </w:rPr>
            </w:pPr>
            <w:r>
              <w:rPr>
                <w:noProof/>
              </w:rPr>
              <w:lastRenderedPageBreak/>
              <w:t xml:space="preserve">[13] </w:t>
            </w:r>
          </w:p>
        </w:tc>
        <w:tc>
          <w:tcPr>
            <w:tcW w:w="0" w:type="auto"/>
            <w:hideMark/>
          </w:tcPr>
          <w:p w:rsidR="00243D76" w:rsidRDefault="00243D76">
            <w:pPr>
              <w:pStyle w:val="Bibliography"/>
              <w:rPr>
                <w:noProof/>
              </w:rPr>
            </w:pPr>
            <w:r>
              <w:rPr>
                <w:noProof/>
              </w:rPr>
              <w:t xml:space="preserve">A. Hueni and M. Tuohy, “Spectroradiometer Data Structuring, Pre-Processing and Analysis - An IT Based Approach,” </w:t>
            </w:r>
            <w:r>
              <w:rPr>
                <w:i/>
                <w:iCs/>
                <w:noProof/>
              </w:rPr>
              <w:t xml:space="preserve">Journal of Spatial Science 51(2), </w:t>
            </w:r>
            <w:r>
              <w:rPr>
                <w:noProof/>
              </w:rPr>
              <w:t xml:space="preserve">pp. 93-102, 2006. </w:t>
            </w:r>
          </w:p>
        </w:tc>
      </w:tr>
      <w:tr w:rsidR="00243D76">
        <w:trPr>
          <w:tblCellSpacing w:w="15" w:type="dxa"/>
        </w:trPr>
        <w:tc>
          <w:tcPr>
            <w:tcW w:w="50" w:type="pct"/>
            <w:hideMark/>
          </w:tcPr>
          <w:p w:rsidR="00243D76" w:rsidRDefault="00243D76">
            <w:pPr>
              <w:pStyle w:val="Bibliography"/>
              <w:rPr>
                <w:noProof/>
              </w:rPr>
            </w:pPr>
            <w:r>
              <w:rPr>
                <w:noProof/>
              </w:rPr>
              <w:t xml:space="preserve">[14] </w:t>
            </w:r>
          </w:p>
        </w:tc>
        <w:tc>
          <w:tcPr>
            <w:tcW w:w="0" w:type="auto"/>
            <w:hideMark/>
          </w:tcPr>
          <w:p w:rsidR="00243D76" w:rsidRDefault="00243D76">
            <w:pPr>
              <w:pStyle w:val="Bibliography"/>
              <w:rPr>
                <w:noProof/>
              </w:rPr>
            </w:pPr>
            <w:r>
              <w:rPr>
                <w:noProof/>
              </w:rPr>
              <w:t>A. Hueni, “Field Spectroradiometer Data: Acquisition, Organisation, Processing and Analysis on the Example of New Zealand Native Plants,” Institute of Natural Resources, Palmerston North, Massey University, 2006.</w:t>
            </w:r>
          </w:p>
        </w:tc>
      </w:tr>
      <w:tr w:rsidR="00243D76">
        <w:trPr>
          <w:tblCellSpacing w:w="15" w:type="dxa"/>
        </w:trPr>
        <w:tc>
          <w:tcPr>
            <w:tcW w:w="50" w:type="pct"/>
            <w:hideMark/>
          </w:tcPr>
          <w:p w:rsidR="00243D76" w:rsidRDefault="00243D76">
            <w:pPr>
              <w:pStyle w:val="Bibliography"/>
              <w:rPr>
                <w:noProof/>
              </w:rPr>
            </w:pPr>
            <w:r>
              <w:rPr>
                <w:noProof/>
              </w:rPr>
              <w:t xml:space="preserve">[15] </w:t>
            </w:r>
          </w:p>
        </w:tc>
        <w:tc>
          <w:tcPr>
            <w:tcW w:w="0" w:type="auto"/>
            <w:hideMark/>
          </w:tcPr>
          <w:p w:rsidR="00243D76" w:rsidRDefault="00243D76">
            <w:pPr>
              <w:pStyle w:val="Bibliography"/>
              <w:rPr>
                <w:noProof/>
              </w:rPr>
            </w:pPr>
            <w:r>
              <w:rPr>
                <w:noProof/>
              </w:rPr>
              <w:t xml:space="preserve">G. Schaepman-Strub, M. Schaepman and e. al., “Reflectance Quantities in Optical Remote Sensing - Definitions and Case Studies,” </w:t>
            </w:r>
            <w:r>
              <w:rPr>
                <w:i/>
                <w:iCs/>
                <w:noProof/>
              </w:rPr>
              <w:t xml:space="preserve">Remote Sensing of Environment 103, </w:t>
            </w:r>
            <w:r>
              <w:rPr>
                <w:noProof/>
              </w:rPr>
              <w:t xml:space="preserve">pp. 27-42, 2006. </w:t>
            </w:r>
          </w:p>
        </w:tc>
      </w:tr>
      <w:tr w:rsidR="00243D76">
        <w:trPr>
          <w:tblCellSpacing w:w="15" w:type="dxa"/>
        </w:trPr>
        <w:tc>
          <w:tcPr>
            <w:tcW w:w="50" w:type="pct"/>
            <w:hideMark/>
          </w:tcPr>
          <w:p w:rsidR="00243D76" w:rsidRDefault="00243D76">
            <w:pPr>
              <w:pStyle w:val="Bibliography"/>
              <w:rPr>
                <w:noProof/>
              </w:rPr>
            </w:pPr>
            <w:r>
              <w:rPr>
                <w:noProof/>
              </w:rPr>
              <w:t xml:space="preserve">[16] </w:t>
            </w:r>
          </w:p>
        </w:tc>
        <w:tc>
          <w:tcPr>
            <w:tcW w:w="0" w:type="auto"/>
            <w:hideMark/>
          </w:tcPr>
          <w:p w:rsidR="00243D76" w:rsidRDefault="00243D76">
            <w:pPr>
              <w:pStyle w:val="Bibliography"/>
              <w:rPr>
                <w:noProof/>
              </w:rPr>
            </w:pPr>
            <w:r>
              <w:rPr>
                <w:noProof/>
              </w:rPr>
              <w:t>J. Schopfer, “Spectrodirectional Ground-based Remote Sensing Using Dual-view Goniometry,” Remote Sensing Laboratories, Zurich, 2008.</w:t>
            </w:r>
          </w:p>
        </w:tc>
      </w:tr>
      <w:tr w:rsidR="00243D76">
        <w:trPr>
          <w:tblCellSpacing w:w="15" w:type="dxa"/>
        </w:trPr>
        <w:tc>
          <w:tcPr>
            <w:tcW w:w="50" w:type="pct"/>
            <w:hideMark/>
          </w:tcPr>
          <w:p w:rsidR="00243D76" w:rsidRDefault="00243D76">
            <w:pPr>
              <w:pStyle w:val="Bibliography"/>
              <w:rPr>
                <w:noProof/>
              </w:rPr>
            </w:pPr>
            <w:r>
              <w:rPr>
                <w:noProof/>
              </w:rPr>
              <w:t xml:space="preserve">[17] </w:t>
            </w:r>
          </w:p>
        </w:tc>
        <w:tc>
          <w:tcPr>
            <w:tcW w:w="0" w:type="auto"/>
            <w:hideMark/>
          </w:tcPr>
          <w:p w:rsidR="00243D76" w:rsidRDefault="00243D76">
            <w:pPr>
              <w:pStyle w:val="Bibliography"/>
              <w:rPr>
                <w:noProof/>
              </w:rPr>
            </w:pPr>
            <w:r>
              <w:rPr>
                <w:noProof/>
              </w:rPr>
              <w:t xml:space="preserve">J. Schopfer, S. Dangel and e. al., “Dual Field-of-View Goniometer System FIGOS,” in </w:t>
            </w:r>
            <w:r>
              <w:rPr>
                <w:i/>
                <w:iCs/>
                <w:noProof/>
              </w:rPr>
              <w:t>10th Intl. Symposium on Physical Measurements and Spectral Signatures in Remote Sensing</w:t>
            </w:r>
            <w:r>
              <w:rPr>
                <w:noProof/>
              </w:rPr>
              <w:t xml:space="preserve">, Davos, Switzerland, 2007. </w:t>
            </w:r>
          </w:p>
        </w:tc>
      </w:tr>
    </w:tbl>
    <w:p w:rsidR="00243D76" w:rsidRDefault="00243D76">
      <w:pPr>
        <w:rPr>
          <w:noProof/>
        </w:rPr>
      </w:pPr>
    </w:p>
    <w:p w:rsidR="00BB33C3" w:rsidRPr="00BB33C3" w:rsidRDefault="00B84CD6" w:rsidP="00CB191B">
      <w:pPr>
        <w:pStyle w:val="Bibliography"/>
      </w:pPr>
      <w:r>
        <w:fldChar w:fldCharType="end"/>
      </w:r>
    </w:p>
    <w:p w:rsidR="00DE79D5" w:rsidRPr="00084655" w:rsidRDefault="0098760F" w:rsidP="0098760F">
      <w:pPr>
        <w:pStyle w:val="HeadingUnnumbered"/>
      </w:pPr>
      <w:bookmarkStart w:id="322" w:name="_Toc355280442"/>
      <w:r>
        <w:lastRenderedPageBreak/>
        <w:t xml:space="preserve">Document </w:t>
      </w:r>
      <w:r w:rsidR="00DE79D5" w:rsidRPr="00084655">
        <w:t>History</w:t>
      </w:r>
      <w:bookmarkEnd w:id="322"/>
    </w:p>
    <w:tbl>
      <w:tblPr>
        <w:tblW w:w="0" w:type="auto"/>
        <w:tblLayout w:type="fixed"/>
        <w:tblCellMar>
          <w:left w:w="70" w:type="dxa"/>
          <w:right w:w="70" w:type="dxa"/>
        </w:tblCellMar>
        <w:tblLook w:val="0000"/>
      </w:tblPr>
      <w:tblGrid>
        <w:gridCol w:w="1063"/>
        <w:gridCol w:w="1275"/>
        <w:gridCol w:w="1134"/>
        <w:gridCol w:w="5387"/>
      </w:tblGrid>
      <w:tr w:rsidR="00DE79D5" w:rsidRPr="00084655" w:rsidTr="00DE79D5">
        <w:trPr>
          <w:cantSplit/>
        </w:trPr>
        <w:tc>
          <w:tcPr>
            <w:tcW w:w="1063" w:type="dxa"/>
            <w:tcBorders>
              <w:top w:val="single" w:sz="6" w:space="0" w:color="auto"/>
              <w:left w:val="single" w:sz="6" w:space="0" w:color="auto"/>
              <w:bottom w:val="single" w:sz="6" w:space="0" w:color="auto"/>
              <w:right w:val="single" w:sz="6" w:space="0" w:color="auto"/>
            </w:tcBorders>
          </w:tcPr>
          <w:p w:rsidR="00DE79D5" w:rsidRPr="00084655" w:rsidRDefault="00DE79D5" w:rsidP="00DE79D5">
            <w:pPr>
              <w:pStyle w:val="TabellenEintrag"/>
              <w:keepNext/>
              <w:keepLines/>
              <w:rPr>
                <w:b/>
              </w:rPr>
            </w:pPr>
            <w:r w:rsidRPr="00084655">
              <w:rPr>
                <w:b/>
              </w:rPr>
              <w:t>Version</w:t>
            </w:r>
          </w:p>
        </w:tc>
        <w:tc>
          <w:tcPr>
            <w:tcW w:w="1275" w:type="dxa"/>
            <w:tcBorders>
              <w:top w:val="single" w:sz="6" w:space="0" w:color="auto"/>
              <w:bottom w:val="single" w:sz="6" w:space="0" w:color="auto"/>
              <w:right w:val="single" w:sz="6" w:space="0" w:color="auto"/>
            </w:tcBorders>
          </w:tcPr>
          <w:p w:rsidR="00DE79D5" w:rsidRPr="00084655" w:rsidRDefault="00DE79D5" w:rsidP="00DE79D5">
            <w:pPr>
              <w:pStyle w:val="TabellenEintrag"/>
              <w:keepNext/>
              <w:keepLines/>
              <w:rPr>
                <w:b/>
              </w:rPr>
            </w:pPr>
            <w:r w:rsidRPr="00084655">
              <w:rPr>
                <w:b/>
              </w:rPr>
              <w:t>Date</w:t>
            </w:r>
          </w:p>
        </w:tc>
        <w:tc>
          <w:tcPr>
            <w:tcW w:w="1134" w:type="dxa"/>
            <w:tcBorders>
              <w:top w:val="single" w:sz="6" w:space="0" w:color="auto"/>
              <w:bottom w:val="single" w:sz="6" w:space="0" w:color="auto"/>
              <w:right w:val="single" w:sz="6" w:space="0" w:color="auto"/>
            </w:tcBorders>
          </w:tcPr>
          <w:p w:rsidR="00DE79D5" w:rsidRPr="00084655" w:rsidRDefault="00DE79D5" w:rsidP="00DE79D5">
            <w:pPr>
              <w:pStyle w:val="TabellenEintrag"/>
              <w:keepNext/>
              <w:keepLines/>
              <w:rPr>
                <w:b/>
              </w:rPr>
            </w:pPr>
            <w:r w:rsidRPr="00084655">
              <w:rPr>
                <w:b/>
              </w:rPr>
              <w:t>Author</w:t>
            </w:r>
          </w:p>
        </w:tc>
        <w:tc>
          <w:tcPr>
            <w:tcW w:w="5387" w:type="dxa"/>
            <w:tcBorders>
              <w:top w:val="single" w:sz="6" w:space="0" w:color="auto"/>
              <w:bottom w:val="single" w:sz="6" w:space="0" w:color="auto"/>
              <w:right w:val="single" w:sz="6" w:space="0" w:color="auto"/>
            </w:tcBorders>
          </w:tcPr>
          <w:p w:rsidR="00DE79D5" w:rsidRPr="00084655" w:rsidRDefault="00DE79D5" w:rsidP="00DE79D5">
            <w:pPr>
              <w:pStyle w:val="TabellenEintrag"/>
              <w:keepNext/>
              <w:keepLines/>
              <w:rPr>
                <w:b/>
              </w:rPr>
            </w:pPr>
            <w:r w:rsidRPr="00084655">
              <w:rPr>
                <w:b/>
              </w:rPr>
              <w:t>Remark</w:t>
            </w:r>
          </w:p>
        </w:tc>
      </w:tr>
      <w:tr w:rsidR="00DE79D5" w:rsidRPr="00084655" w:rsidTr="00DE79D5">
        <w:trPr>
          <w:cantSplit/>
        </w:trPr>
        <w:tc>
          <w:tcPr>
            <w:tcW w:w="1063" w:type="dxa"/>
            <w:tcBorders>
              <w:top w:val="single" w:sz="6" w:space="0" w:color="auto"/>
              <w:left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t>0.1</w:t>
            </w:r>
          </w:p>
        </w:tc>
        <w:tc>
          <w:tcPr>
            <w:tcW w:w="1275" w:type="dxa"/>
            <w:tcBorders>
              <w:top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t>15.12.2006</w:t>
            </w:r>
          </w:p>
        </w:tc>
        <w:tc>
          <w:tcPr>
            <w:tcW w:w="1134" w:type="dxa"/>
            <w:tcBorders>
              <w:top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t>A. Hueni</w:t>
            </w:r>
          </w:p>
        </w:tc>
        <w:tc>
          <w:tcPr>
            <w:tcW w:w="5387" w:type="dxa"/>
            <w:tcBorders>
              <w:top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t>First valid version</w:t>
            </w:r>
          </w:p>
        </w:tc>
      </w:tr>
      <w:tr w:rsidR="00DE79D5" w:rsidRPr="00084655" w:rsidTr="00DE79D5">
        <w:trPr>
          <w:cantSplit/>
        </w:trPr>
        <w:tc>
          <w:tcPr>
            <w:tcW w:w="1063" w:type="dxa"/>
            <w:tcBorders>
              <w:top w:val="single" w:sz="6" w:space="0" w:color="auto"/>
              <w:left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t>0.2</w:t>
            </w:r>
          </w:p>
        </w:tc>
        <w:tc>
          <w:tcPr>
            <w:tcW w:w="1275" w:type="dxa"/>
            <w:tcBorders>
              <w:top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t>13.02.20</w:t>
            </w:r>
            <w:r>
              <w:rPr>
                <w:lang w:val="en-GB"/>
              </w:rPr>
              <w:t>0</w:t>
            </w:r>
            <w:r w:rsidRPr="00084655">
              <w:rPr>
                <w:lang w:val="en-GB"/>
              </w:rPr>
              <w:t>7</w:t>
            </w:r>
          </w:p>
        </w:tc>
        <w:tc>
          <w:tcPr>
            <w:tcW w:w="1134" w:type="dxa"/>
            <w:tcBorders>
              <w:top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t>A. Hueni</w:t>
            </w:r>
          </w:p>
        </w:tc>
        <w:tc>
          <w:tcPr>
            <w:tcW w:w="5387" w:type="dxa"/>
            <w:tcBorders>
              <w:top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t>- Instructions for entering pathnames under UNIX</w:t>
            </w:r>
          </w:p>
          <w:p w:rsidR="00DE79D5" w:rsidRPr="00084655" w:rsidRDefault="00DE79D5" w:rsidP="00DE79D5">
            <w:pPr>
              <w:pStyle w:val="texte1"/>
              <w:keepNext/>
              <w:keepLines/>
              <w:ind w:left="0"/>
              <w:rPr>
                <w:lang w:val="en-GB"/>
              </w:rPr>
            </w:pPr>
            <w:r w:rsidRPr="00084655">
              <w:rPr>
                <w:lang w:val="en-GB"/>
              </w:rPr>
              <w:t>- Updated installation description</w:t>
            </w:r>
          </w:p>
          <w:p w:rsidR="00DE79D5" w:rsidRPr="00084655" w:rsidRDefault="00DE79D5" w:rsidP="00DE79D5">
            <w:pPr>
              <w:pStyle w:val="texte1"/>
              <w:keepNext/>
              <w:keepLines/>
              <w:ind w:left="0"/>
              <w:rPr>
                <w:lang w:val="en-GB"/>
              </w:rPr>
            </w:pPr>
            <w:r w:rsidRPr="00084655">
              <w:rPr>
                <w:lang w:val="en-GB"/>
              </w:rPr>
              <w:t>- Bug fix update</w:t>
            </w:r>
          </w:p>
          <w:p w:rsidR="00DE79D5" w:rsidRPr="00084655" w:rsidRDefault="00DE79D5" w:rsidP="00DE79D5">
            <w:pPr>
              <w:pStyle w:val="texte1"/>
              <w:keepNext/>
              <w:keepLines/>
              <w:ind w:left="0"/>
              <w:rPr>
                <w:lang w:val="en-GB"/>
              </w:rPr>
            </w:pPr>
            <w:r w:rsidRPr="00084655">
              <w:rPr>
                <w:lang w:val="en-GB"/>
              </w:rPr>
              <w:t>- Tutorial</w:t>
            </w:r>
          </w:p>
        </w:tc>
      </w:tr>
      <w:tr w:rsidR="00DE79D5" w:rsidRPr="00084655" w:rsidTr="00DE79D5">
        <w:trPr>
          <w:cantSplit/>
        </w:trPr>
        <w:tc>
          <w:tcPr>
            <w:tcW w:w="1063" w:type="dxa"/>
            <w:tcBorders>
              <w:top w:val="single" w:sz="6" w:space="0" w:color="auto"/>
              <w:left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t>1.0c</w:t>
            </w:r>
          </w:p>
        </w:tc>
        <w:tc>
          <w:tcPr>
            <w:tcW w:w="1275" w:type="dxa"/>
            <w:tcBorders>
              <w:top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t>14.02.2007</w:t>
            </w:r>
          </w:p>
        </w:tc>
        <w:tc>
          <w:tcPr>
            <w:tcW w:w="1134" w:type="dxa"/>
            <w:tcBorders>
              <w:top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t>A. Hueni</w:t>
            </w:r>
          </w:p>
        </w:tc>
        <w:tc>
          <w:tcPr>
            <w:tcW w:w="5387" w:type="dxa"/>
            <w:tcBorders>
              <w:top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t>- Bug fixes and added features</w:t>
            </w:r>
          </w:p>
          <w:p w:rsidR="00DE79D5" w:rsidRPr="00084655" w:rsidRDefault="00DE79D5" w:rsidP="00DE79D5">
            <w:pPr>
              <w:pStyle w:val="texte1"/>
              <w:keepNext/>
              <w:keepLines/>
              <w:ind w:left="0"/>
              <w:rPr>
                <w:lang w:val="en-GB"/>
              </w:rPr>
            </w:pPr>
            <w:r w:rsidRPr="00084655">
              <w:rPr>
                <w:lang w:val="en-GB"/>
              </w:rPr>
              <w:t>- Version number of this document is now synchronized with the software version number.</w:t>
            </w:r>
          </w:p>
        </w:tc>
      </w:tr>
      <w:tr w:rsidR="00DE79D5" w:rsidRPr="00084655" w:rsidTr="00DE79D5">
        <w:trPr>
          <w:cantSplit/>
        </w:trPr>
        <w:tc>
          <w:tcPr>
            <w:tcW w:w="1063" w:type="dxa"/>
            <w:tcBorders>
              <w:top w:val="single" w:sz="6" w:space="0" w:color="auto"/>
              <w:left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t>1.0d</w:t>
            </w:r>
          </w:p>
        </w:tc>
        <w:tc>
          <w:tcPr>
            <w:tcW w:w="1275" w:type="dxa"/>
            <w:tcBorders>
              <w:top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t>21.02.2007</w:t>
            </w:r>
          </w:p>
        </w:tc>
        <w:tc>
          <w:tcPr>
            <w:tcW w:w="1134" w:type="dxa"/>
            <w:tcBorders>
              <w:top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t>A. Hueni</w:t>
            </w:r>
          </w:p>
        </w:tc>
        <w:tc>
          <w:tcPr>
            <w:tcW w:w="5387" w:type="dxa"/>
            <w:tcBorders>
              <w:top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t>- Minor  software changes</w:t>
            </w:r>
          </w:p>
          <w:p w:rsidR="00DE79D5" w:rsidRPr="00084655" w:rsidRDefault="00DE79D5" w:rsidP="00DE79D5">
            <w:pPr>
              <w:pStyle w:val="texte1"/>
              <w:keepNext/>
              <w:keepLines/>
              <w:ind w:left="0"/>
              <w:rPr>
                <w:lang w:val="en-GB"/>
              </w:rPr>
            </w:pPr>
            <w:r w:rsidRPr="00084655">
              <w:rPr>
                <w:lang w:val="en-GB"/>
              </w:rPr>
              <w:t>- Some changes due to input from the first tutorial session</w:t>
            </w:r>
          </w:p>
        </w:tc>
      </w:tr>
      <w:tr w:rsidR="00DE79D5" w:rsidRPr="00084655" w:rsidTr="00DE79D5">
        <w:trPr>
          <w:cantSplit/>
        </w:trPr>
        <w:tc>
          <w:tcPr>
            <w:tcW w:w="1063" w:type="dxa"/>
            <w:tcBorders>
              <w:top w:val="single" w:sz="6" w:space="0" w:color="auto"/>
              <w:left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t>1.0f</w:t>
            </w:r>
          </w:p>
        </w:tc>
        <w:tc>
          <w:tcPr>
            <w:tcW w:w="1275" w:type="dxa"/>
            <w:tcBorders>
              <w:top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t>29.05.2007</w:t>
            </w:r>
          </w:p>
        </w:tc>
        <w:tc>
          <w:tcPr>
            <w:tcW w:w="1134" w:type="dxa"/>
            <w:tcBorders>
              <w:top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t>A. Hueni</w:t>
            </w:r>
          </w:p>
        </w:tc>
        <w:tc>
          <w:tcPr>
            <w:tcW w:w="5387" w:type="dxa"/>
            <w:tcBorders>
              <w:top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t xml:space="preserve">Added features: </w:t>
            </w:r>
          </w:p>
          <w:p w:rsidR="00DE79D5" w:rsidRPr="00084655" w:rsidRDefault="00DE79D5" w:rsidP="00DE79D5">
            <w:pPr>
              <w:pStyle w:val="texte1"/>
              <w:keepNext/>
              <w:keepLines/>
              <w:ind w:left="0"/>
              <w:rPr>
                <w:lang w:val="en-GB"/>
              </w:rPr>
            </w:pPr>
            <w:r w:rsidRPr="00084655">
              <w:rPr>
                <w:lang w:val="en-GB"/>
              </w:rPr>
              <w:t>- txt file reader</w:t>
            </w:r>
          </w:p>
          <w:p w:rsidR="00DE79D5" w:rsidRPr="00084655" w:rsidRDefault="00DE79D5" w:rsidP="00DE79D5">
            <w:pPr>
              <w:pStyle w:val="texte1"/>
              <w:keepNext/>
              <w:keepLines/>
              <w:ind w:left="0"/>
              <w:rPr>
                <w:lang w:val="en-GB"/>
              </w:rPr>
            </w:pPr>
            <w:r w:rsidRPr="00084655">
              <w:rPr>
                <w:lang w:val="en-GB"/>
              </w:rPr>
              <w:t>- CORINE landcover class displayed as tree in Metadata editor</w:t>
            </w:r>
          </w:p>
        </w:tc>
      </w:tr>
      <w:tr w:rsidR="00DE79D5" w:rsidRPr="00084655" w:rsidTr="00DE79D5">
        <w:trPr>
          <w:cantSplit/>
        </w:trPr>
        <w:tc>
          <w:tcPr>
            <w:tcW w:w="1063" w:type="dxa"/>
            <w:tcBorders>
              <w:top w:val="single" w:sz="6" w:space="0" w:color="auto"/>
              <w:left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t>1.1</w:t>
            </w:r>
          </w:p>
        </w:tc>
        <w:tc>
          <w:tcPr>
            <w:tcW w:w="1275" w:type="dxa"/>
            <w:tcBorders>
              <w:top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t>18.10.2007</w:t>
            </w:r>
          </w:p>
        </w:tc>
        <w:tc>
          <w:tcPr>
            <w:tcW w:w="1134" w:type="dxa"/>
            <w:tcBorders>
              <w:top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t>A. Hueni</w:t>
            </w:r>
          </w:p>
        </w:tc>
        <w:tc>
          <w:tcPr>
            <w:tcW w:w="5387" w:type="dxa"/>
            <w:tcBorders>
              <w:top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t xml:space="preserve">Updates due to: </w:t>
            </w:r>
          </w:p>
          <w:p w:rsidR="00DE79D5" w:rsidRPr="00084655" w:rsidRDefault="00DE79D5" w:rsidP="00DE79D5">
            <w:pPr>
              <w:pStyle w:val="texte1"/>
              <w:keepNext/>
              <w:keepLines/>
              <w:ind w:left="0"/>
              <w:rPr>
                <w:lang w:val="en-GB"/>
              </w:rPr>
            </w:pPr>
            <w:r w:rsidRPr="00084655">
              <w:rPr>
                <w:lang w:val="en-GB"/>
              </w:rPr>
              <w:t>- adding multi-user capabilities to the data model and application.</w:t>
            </w:r>
          </w:p>
          <w:p w:rsidR="00DE79D5" w:rsidRPr="00084655" w:rsidRDefault="00DE79D5" w:rsidP="00DE79D5">
            <w:pPr>
              <w:pStyle w:val="texte1"/>
              <w:keepNext/>
              <w:keepLines/>
              <w:ind w:left="0"/>
              <w:rPr>
                <w:lang w:val="en-GB"/>
              </w:rPr>
            </w:pPr>
            <w:r w:rsidRPr="00084655">
              <w:rPr>
                <w:lang w:val="en-GB"/>
              </w:rPr>
              <w:t>- pre-configuration of database connection details via the db_config.txt file</w:t>
            </w:r>
          </w:p>
          <w:p w:rsidR="00DE79D5" w:rsidRPr="00084655" w:rsidRDefault="00DE79D5" w:rsidP="00DE79D5">
            <w:pPr>
              <w:pStyle w:val="texte1"/>
              <w:keepNext/>
              <w:keepLines/>
              <w:ind w:left="0"/>
              <w:rPr>
                <w:lang w:val="en-GB"/>
              </w:rPr>
            </w:pPr>
            <w:r w:rsidRPr="00084655">
              <w:rPr>
                <w:lang w:val="en-GB"/>
              </w:rPr>
              <w:t>- Admin functions not visible for normal users</w:t>
            </w:r>
          </w:p>
          <w:p w:rsidR="00DE79D5" w:rsidRPr="00084655" w:rsidRDefault="00DE79D5" w:rsidP="00DE79D5">
            <w:pPr>
              <w:pStyle w:val="texte1"/>
              <w:keepNext/>
              <w:keepLines/>
              <w:ind w:left="0"/>
              <w:rPr>
                <w:lang w:val="en-GB"/>
              </w:rPr>
            </w:pPr>
            <w:r w:rsidRPr="00084655">
              <w:rPr>
                <w:lang w:val="en-GB"/>
              </w:rPr>
              <w:t>- Bug fixes</w:t>
            </w:r>
          </w:p>
        </w:tc>
      </w:tr>
      <w:tr w:rsidR="00DE79D5" w:rsidRPr="00084655" w:rsidTr="00DE79D5">
        <w:trPr>
          <w:cantSplit/>
        </w:trPr>
        <w:tc>
          <w:tcPr>
            <w:tcW w:w="1063" w:type="dxa"/>
            <w:tcBorders>
              <w:top w:val="single" w:sz="6" w:space="0" w:color="auto"/>
              <w:left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t>1.1a</w:t>
            </w:r>
          </w:p>
        </w:tc>
        <w:tc>
          <w:tcPr>
            <w:tcW w:w="1275" w:type="dxa"/>
            <w:tcBorders>
              <w:top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t>03.11.2007</w:t>
            </w:r>
          </w:p>
        </w:tc>
        <w:tc>
          <w:tcPr>
            <w:tcW w:w="1134" w:type="dxa"/>
            <w:tcBorders>
              <w:top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t>A. Hueni</w:t>
            </w:r>
          </w:p>
        </w:tc>
        <w:tc>
          <w:tcPr>
            <w:tcW w:w="5387" w:type="dxa"/>
            <w:tcBorders>
              <w:top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t>- Software updates and bug fixes</w:t>
            </w:r>
          </w:p>
          <w:p w:rsidR="00DE79D5" w:rsidRPr="00084655" w:rsidRDefault="00DE79D5" w:rsidP="00DE79D5">
            <w:pPr>
              <w:pStyle w:val="texte1"/>
              <w:keepNext/>
              <w:keepLines/>
              <w:ind w:left="0"/>
              <w:rPr>
                <w:lang w:val="en-GB"/>
              </w:rPr>
            </w:pPr>
            <w:r w:rsidRPr="00084655">
              <w:rPr>
                <w:lang w:val="en-GB"/>
              </w:rPr>
              <w:t>- Description of plot control</w:t>
            </w:r>
          </w:p>
          <w:p w:rsidR="00DE79D5" w:rsidRPr="00084655" w:rsidRDefault="00DE79D5" w:rsidP="00DE79D5">
            <w:pPr>
              <w:pStyle w:val="texte1"/>
              <w:keepNext/>
              <w:keepLines/>
              <w:ind w:left="0"/>
              <w:rPr>
                <w:lang w:val="en-GB"/>
              </w:rPr>
            </w:pPr>
            <w:r w:rsidRPr="00084655">
              <w:rPr>
                <w:lang w:val="en-GB"/>
              </w:rPr>
              <w:t>- other minor changes</w:t>
            </w:r>
          </w:p>
        </w:tc>
      </w:tr>
      <w:tr w:rsidR="00DE79D5" w:rsidRPr="00084655" w:rsidTr="00DE79D5">
        <w:trPr>
          <w:cantSplit/>
        </w:trPr>
        <w:tc>
          <w:tcPr>
            <w:tcW w:w="1063" w:type="dxa"/>
            <w:tcBorders>
              <w:top w:val="single" w:sz="6" w:space="0" w:color="auto"/>
              <w:left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t>1.1b</w:t>
            </w:r>
          </w:p>
        </w:tc>
        <w:tc>
          <w:tcPr>
            <w:tcW w:w="1275" w:type="dxa"/>
            <w:tcBorders>
              <w:top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t>06.11.2007</w:t>
            </w:r>
          </w:p>
        </w:tc>
        <w:tc>
          <w:tcPr>
            <w:tcW w:w="1134" w:type="dxa"/>
            <w:tcBorders>
              <w:top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t>A. Hueni</w:t>
            </w:r>
          </w:p>
        </w:tc>
        <w:tc>
          <w:tcPr>
            <w:tcW w:w="5387" w:type="dxa"/>
            <w:tcBorders>
              <w:top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t>- Change of the application bundle to flat file structure in order to prevent installation problems. Reflection of that change in the documentation.</w:t>
            </w:r>
          </w:p>
        </w:tc>
      </w:tr>
      <w:tr w:rsidR="00DE79D5" w:rsidRPr="00084655" w:rsidTr="00DE79D5">
        <w:trPr>
          <w:cantSplit/>
        </w:trPr>
        <w:tc>
          <w:tcPr>
            <w:tcW w:w="1063" w:type="dxa"/>
            <w:tcBorders>
              <w:top w:val="single" w:sz="6" w:space="0" w:color="auto"/>
              <w:left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t>1.1c</w:t>
            </w:r>
          </w:p>
        </w:tc>
        <w:tc>
          <w:tcPr>
            <w:tcW w:w="1275" w:type="dxa"/>
            <w:tcBorders>
              <w:top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t>31.01.2008</w:t>
            </w:r>
          </w:p>
        </w:tc>
        <w:tc>
          <w:tcPr>
            <w:tcW w:w="1134" w:type="dxa"/>
            <w:tcBorders>
              <w:top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t>A. Hueni</w:t>
            </w:r>
          </w:p>
        </w:tc>
        <w:tc>
          <w:tcPr>
            <w:tcW w:w="5387" w:type="dxa"/>
            <w:tcBorders>
              <w:top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t>- Added spectral plot to metadata editor</w:t>
            </w:r>
          </w:p>
          <w:p w:rsidR="00DE79D5" w:rsidRPr="00084655" w:rsidRDefault="00DE79D5" w:rsidP="00DE79D5">
            <w:pPr>
              <w:pStyle w:val="texte1"/>
              <w:keepNext/>
              <w:keepLines/>
              <w:ind w:left="0"/>
              <w:rPr>
                <w:lang w:val="en-GB"/>
              </w:rPr>
            </w:pPr>
            <w:r w:rsidRPr="00084655">
              <w:rPr>
                <w:lang w:val="en-GB"/>
              </w:rPr>
              <w:t>- Added campaign export functionality</w:t>
            </w:r>
          </w:p>
          <w:p w:rsidR="00DE79D5" w:rsidRPr="00084655" w:rsidRDefault="00DE79D5" w:rsidP="00DE79D5">
            <w:pPr>
              <w:pStyle w:val="texte1"/>
              <w:keepNext/>
              <w:keepLines/>
              <w:ind w:left="0"/>
              <w:rPr>
                <w:lang w:val="en-GB"/>
              </w:rPr>
            </w:pPr>
            <w:r w:rsidRPr="00084655">
              <w:rPr>
                <w:lang w:val="en-GB"/>
              </w:rPr>
              <w:t>- Time format option in the export dialog</w:t>
            </w:r>
          </w:p>
        </w:tc>
      </w:tr>
      <w:tr w:rsidR="00DE79D5" w:rsidRPr="00084655" w:rsidTr="00DE79D5">
        <w:trPr>
          <w:cantSplit/>
        </w:trPr>
        <w:tc>
          <w:tcPr>
            <w:tcW w:w="1063" w:type="dxa"/>
            <w:tcBorders>
              <w:top w:val="single" w:sz="6" w:space="0" w:color="auto"/>
              <w:left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p>
        </w:tc>
        <w:tc>
          <w:tcPr>
            <w:tcW w:w="1275" w:type="dxa"/>
            <w:tcBorders>
              <w:top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p>
        </w:tc>
        <w:tc>
          <w:tcPr>
            <w:tcW w:w="1134" w:type="dxa"/>
            <w:tcBorders>
              <w:top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p>
        </w:tc>
        <w:tc>
          <w:tcPr>
            <w:tcW w:w="5387" w:type="dxa"/>
            <w:tcBorders>
              <w:top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t>- Bugfix: Position.Location field in Metadata editor now accepts alphanumeric input.</w:t>
            </w:r>
          </w:p>
        </w:tc>
      </w:tr>
      <w:tr w:rsidR="00DE79D5" w:rsidRPr="00084655" w:rsidTr="00DE79D5">
        <w:trPr>
          <w:cantSplit/>
        </w:trPr>
        <w:tc>
          <w:tcPr>
            <w:tcW w:w="1063" w:type="dxa"/>
            <w:tcBorders>
              <w:top w:val="single" w:sz="6" w:space="0" w:color="auto"/>
              <w:left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lastRenderedPageBreak/>
              <w:t>1.2</w:t>
            </w:r>
          </w:p>
        </w:tc>
        <w:tc>
          <w:tcPr>
            <w:tcW w:w="1275" w:type="dxa"/>
            <w:tcBorders>
              <w:top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t>29.05.2008</w:t>
            </w:r>
          </w:p>
        </w:tc>
        <w:tc>
          <w:tcPr>
            <w:tcW w:w="1134" w:type="dxa"/>
            <w:tcBorders>
              <w:top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t>A. Hueni</w:t>
            </w:r>
          </w:p>
        </w:tc>
        <w:tc>
          <w:tcPr>
            <w:tcW w:w="5387" w:type="dxa"/>
            <w:tcBorders>
              <w:top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t xml:space="preserve">Major rework of the Metadata Editor: </w:t>
            </w:r>
          </w:p>
          <w:p w:rsidR="00DE79D5" w:rsidRPr="00084655" w:rsidRDefault="00DE79D5" w:rsidP="004B4EE6">
            <w:pPr>
              <w:pStyle w:val="texte1"/>
              <w:keepNext/>
              <w:keepLines/>
              <w:numPr>
                <w:ilvl w:val="0"/>
                <w:numId w:val="19"/>
              </w:numPr>
              <w:rPr>
                <w:lang w:val="en-GB"/>
              </w:rPr>
            </w:pPr>
            <w:r w:rsidRPr="00084655">
              <w:rPr>
                <w:lang w:val="en-GB"/>
              </w:rPr>
              <w:t>Super-fast group updates</w:t>
            </w:r>
          </w:p>
          <w:p w:rsidR="00DE79D5" w:rsidRPr="00084655" w:rsidRDefault="00DE79D5" w:rsidP="004B4EE6">
            <w:pPr>
              <w:pStyle w:val="texte1"/>
              <w:keepNext/>
              <w:keepLines/>
              <w:numPr>
                <w:ilvl w:val="0"/>
                <w:numId w:val="19"/>
              </w:numPr>
              <w:rPr>
                <w:lang w:val="en-GB"/>
              </w:rPr>
            </w:pPr>
            <w:r w:rsidRPr="00084655">
              <w:rPr>
                <w:lang w:val="en-GB"/>
              </w:rPr>
              <w:t>Shared data highlighting</w:t>
            </w:r>
          </w:p>
          <w:p w:rsidR="00DE79D5" w:rsidRPr="00084655" w:rsidRDefault="00DE79D5" w:rsidP="004B4EE6">
            <w:pPr>
              <w:pStyle w:val="texte1"/>
              <w:keepNext/>
              <w:keepLines/>
              <w:numPr>
                <w:ilvl w:val="0"/>
                <w:numId w:val="19"/>
              </w:numPr>
              <w:rPr>
                <w:lang w:val="en-GB"/>
              </w:rPr>
            </w:pPr>
            <w:r w:rsidRPr="00084655">
              <w:rPr>
                <w:lang w:val="en-GB"/>
              </w:rPr>
              <w:t>Shared data update reimplementation</w:t>
            </w:r>
          </w:p>
          <w:p w:rsidR="00DE79D5" w:rsidRPr="00084655" w:rsidRDefault="00DE79D5" w:rsidP="004B4EE6">
            <w:pPr>
              <w:pStyle w:val="texte1"/>
              <w:keepNext/>
              <w:keepLines/>
              <w:numPr>
                <w:ilvl w:val="0"/>
                <w:numId w:val="19"/>
              </w:numPr>
              <w:rPr>
                <w:lang w:val="en-GB"/>
              </w:rPr>
            </w:pPr>
            <w:r w:rsidRPr="00084655">
              <w:rPr>
                <w:lang w:val="en-GB"/>
              </w:rPr>
              <w:t>Shared data awareness for gonio and sun angle calculations</w:t>
            </w:r>
          </w:p>
          <w:p w:rsidR="00DE79D5" w:rsidRPr="00084655" w:rsidRDefault="00DE79D5" w:rsidP="004B4EE6">
            <w:pPr>
              <w:pStyle w:val="texte1"/>
              <w:keepNext/>
              <w:keepLines/>
              <w:numPr>
                <w:ilvl w:val="0"/>
                <w:numId w:val="19"/>
              </w:numPr>
              <w:rPr>
                <w:lang w:val="en-GB"/>
              </w:rPr>
            </w:pPr>
            <w:r w:rsidRPr="00084655">
              <w:rPr>
                <w:lang w:val="en-GB"/>
              </w:rPr>
              <w:t>Direct selection of gonio and sun angle calculations from the ‘sampling geometry field’</w:t>
            </w:r>
          </w:p>
        </w:tc>
      </w:tr>
      <w:tr w:rsidR="00DE79D5" w:rsidRPr="00084655" w:rsidTr="00DE79D5">
        <w:trPr>
          <w:cantSplit/>
        </w:trPr>
        <w:tc>
          <w:tcPr>
            <w:tcW w:w="1063" w:type="dxa"/>
            <w:tcBorders>
              <w:top w:val="single" w:sz="6" w:space="0" w:color="auto"/>
              <w:left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Pr>
                <w:lang w:val="en-GB"/>
              </w:rPr>
              <w:t>1.3</w:t>
            </w:r>
          </w:p>
        </w:tc>
        <w:tc>
          <w:tcPr>
            <w:tcW w:w="1275" w:type="dxa"/>
            <w:tcBorders>
              <w:top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Pr>
                <w:lang w:val="en-GB"/>
              </w:rPr>
              <w:t>15.06.2008</w:t>
            </w:r>
          </w:p>
        </w:tc>
        <w:tc>
          <w:tcPr>
            <w:tcW w:w="1134" w:type="dxa"/>
            <w:tcBorders>
              <w:top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Pr>
                <w:lang w:val="en-GB"/>
              </w:rPr>
              <w:t>A. Hueni</w:t>
            </w:r>
          </w:p>
        </w:tc>
        <w:tc>
          <w:tcPr>
            <w:tcW w:w="5387" w:type="dxa"/>
            <w:tcBorders>
              <w:top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Pr>
                <w:lang w:val="en-GB"/>
              </w:rPr>
              <w:t>Added campaign import function. Some bugfixes.</w:t>
            </w:r>
          </w:p>
        </w:tc>
      </w:tr>
      <w:tr w:rsidR="00DE79D5" w:rsidRPr="00084655" w:rsidTr="00DE79D5">
        <w:trPr>
          <w:cantSplit/>
        </w:trPr>
        <w:tc>
          <w:tcPr>
            <w:tcW w:w="1063" w:type="dxa"/>
            <w:tcBorders>
              <w:top w:val="single" w:sz="6" w:space="0" w:color="auto"/>
              <w:left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t>1.3a</w:t>
            </w:r>
          </w:p>
        </w:tc>
        <w:tc>
          <w:tcPr>
            <w:tcW w:w="1275" w:type="dxa"/>
            <w:tcBorders>
              <w:top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t>25.07.2008</w:t>
            </w:r>
          </w:p>
        </w:tc>
        <w:tc>
          <w:tcPr>
            <w:tcW w:w="1134" w:type="dxa"/>
            <w:tcBorders>
              <w:top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t>A. Hueni</w:t>
            </w:r>
          </w:p>
        </w:tc>
        <w:tc>
          <w:tcPr>
            <w:tcW w:w="5387" w:type="dxa"/>
            <w:tcBorders>
              <w:top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t>SPECCHIO would stall during data export due to the jgraph extension not being found. The application has been recompiled to include the jgraph extension in the needed extension list and jgraph is now bundled with the SPECCHIO application.</w:t>
            </w:r>
          </w:p>
        </w:tc>
      </w:tr>
      <w:tr w:rsidR="00DE79D5" w:rsidRPr="00084655" w:rsidTr="00DE79D5">
        <w:trPr>
          <w:cantSplit/>
        </w:trPr>
        <w:tc>
          <w:tcPr>
            <w:tcW w:w="1063" w:type="dxa"/>
            <w:tcBorders>
              <w:top w:val="single" w:sz="6" w:space="0" w:color="auto"/>
              <w:left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t>1.3c</w:t>
            </w:r>
          </w:p>
        </w:tc>
        <w:tc>
          <w:tcPr>
            <w:tcW w:w="1275" w:type="dxa"/>
            <w:tcBorders>
              <w:top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t>26.09.2008</w:t>
            </w:r>
          </w:p>
        </w:tc>
        <w:tc>
          <w:tcPr>
            <w:tcW w:w="1134" w:type="dxa"/>
            <w:tcBorders>
              <w:top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t>A. Hueni</w:t>
            </w:r>
          </w:p>
        </w:tc>
        <w:tc>
          <w:tcPr>
            <w:tcW w:w="5387" w:type="dxa"/>
            <w:tcBorders>
              <w:top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t>(a) A</w:t>
            </w:r>
            <w:r w:rsidRPr="00EF5FC8">
              <w:rPr>
                <w:lang w:val="en-GB"/>
              </w:rPr>
              <w:t xml:space="preserve"> switch in the Query Browser that lets you restrict the data to </w:t>
            </w:r>
            <w:r>
              <w:rPr>
                <w:lang w:val="en-GB"/>
              </w:rPr>
              <w:t>your own data only,</w:t>
            </w:r>
          </w:p>
          <w:p w:rsidR="00DE79D5" w:rsidRPr="00EF5FC8" w:rsidRDefault="00DE79D5" w:rsidP="00DE79D5">
            <w:pPr>
              <w:pStyle w:val="texte1"/>
              <w:keepNext/>
              <w:keepLines/>
              <w:ind w:left="0"/>
              <w:rPr>
                <w:lang w:val="en-GB"/>
              </w:rPr>
            </w:pPr>
            <w:r w:rsidRPr="00EF5FC8">
              <w:rPr>
                <w:lang w:val="en-GB"/>
              </w:rPr>
              <w:t xml:space="preserve">(b) </w:t>
            </w:r>
            <w:r>
              <w:rPr>
                <w:lang w:val="en-GB"/>
              </w:rPr>
              <w:t xml:space="preserve">The </w:t>
            </w:r>
            <w:r w:rsidRPr="00EF5FC8">
              <w:rPr>
                <w:lang w:val="en-GB"/>
              </w:rPr>
              <w:t>Data Browser in the Metadata Editor is now contained in a sc</w:t>
            </w:r>
            <w:r>
              <w:rPr>
                <w:lang w:val="en-GB"/>
              </w:rPr>
              <w:t>roll pane and thus also display</w:t>
            </w:r>
            <w:r w:rsidRPr="00EF5FC8">
              <w:rPr>
                <w:lang w:val="en-GB"/>
              </w:rPr>
              <w:t>s correctly on small screens.</w:t>
            </w:r>
          </w:p>
        </w:tc>
      </w:tr>
      <w:tr w:rsidR="00DE79D5" w:rsidRPr="00084655" w:rsidTr="00DE79D5">
        <w:trPr>
          <w:cantSplit/>
        </w:trPr>
        <w:tc>
          <w:tcPr>
            <w:tcW w:w="1063" w:type="dxa"/>
            <w:tcBorders>
              <w:top w:val="single" w:sz="6" w:space="0" w:color="auto"/>
              <w:left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t>2.0</w:t>
            </w:r>
          </w:p>
        </w:tc>
        <w:tc>
          <w:tcPr>
            <w:tcW w:w="1275" w:type="dxa"/>
            <w:tcBorders>
              <w:top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t>12.03.2009</w:t>
            </w:r>
          </w:p>
        </w:tc>
        <w:tc>
          <w:tcPr>
            <w:tcW w:w="1134" w:type="dxa"/>
            <w:tcBorders>
              <w:top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t>A. Hueni</w:t>
            </w:r>
          </w:p>
        </w:tc>
        <w:tc>
          <w:tcPr>
            <w:tcW w:w="5387" w:type="dxa"/>
            <w:tcBorders>
              <w:top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t>Major update:</w:t>
            </w:r>
          </w:p>
          <w:p w:rsidR="00DE79D5" w:rsidRDefault="00DE79D5" w:rsidP="004B4EE6">
            <w:pPr>
              <w:pStyle w:val="texte1"/>
              <w:keepNext/>
              <w:keepLines/>
              <w:numPr>
                <w:ilvl w:val="0"/>
                <w:numId w:val="19"/>
              </w:numPr>
              <w:rPr>
                <w:lang w:val="en-GB"/>
              </w:rPr>
            </w:pPr>
            <w:r>
              <w:rPr>
                <w:lang w:val="en-GB"/>
              </w:rPr>
              <w:t>Database schema update to include reference panel handling including correction factors and uncertainty</w:t>
            </w:r>
          </w:p>
          <w:p w:rsidR="00DE79D5" w:rsidRDefault="00DE79D5" w:rsidP="004B4EE6">
            <w:pPr>
              <w:pStyle w:val="texte1"/>
              <w:keepNext/>
              <w:keepLines/>
              <w:numPr>
                <w:ilvl w:val="0"/>
                <w:numId w:val="19"/>
              </w:numPr>
              <w:rPr>
                <w:lang w:val="en-GB"/>
              </w:rPr>
            </w:pPr>
            <w:r>
              <w:rPr>
                <w:lang w:val="en-GB"/>
              </w:rPr>
              <w:t>Processing extension</w:t>
            </w:r>
          </w:p>
          <w:p w:rsidR="00DE79D5" w:rsidRDefault="00DE79D5" w:rsidP="004B4EE6">
            <w:pPr>
              <w:pStyle w:val="texte1"/>
              <w:keepNext/>
              <w:keepLines/>
              <w:numPr>
                <w:ilvl w:val="0"/>
                <w:numId w:val="19"/>
              </w:numPr>
              <w:rPr>
                <w:lang w:val="en-GB"/>
              </w:rPr>
            </w:pPr>
            <w:r>
              <w:rPr>
                <w:lang w:val="en-GB"/>
              </w:rPr>
              <w:t>Instrument and reference panel handling tools</w:t>
            </w:r>
          </w:p>
          <w:p w:rsidR="00DE79D5" w:rsidRDefault="00DE79D5" w:rsidP="004B4EE6">
            <w:pPr>
              <w:pStyle w:val="texte1"/>
              <w:keepNext/>
              <w:keepLines/>
              <w:numPr>
                <w:ilvl w:val="0"/>
                <w:numId w:val="19"/>
              </w:numPr>
              <w:rPr>
                <w:lang w:val="en-GB"/>
              </w:rPr>
            </w:pPr>
            <w:r>
              <w:rPr>
                <w:lang w:val="en-GB"/>
              </w:rPr>
              <w:t>Updated export/import functionality</w:t>
            </w:r>
          </w:p>
        </w:tc>
      </w:tr>
      <w:tr w:rsidR="00DE79D5" w:rsidRPr="00084655" w:rsidTr="00DE79D5">
        <w:trPr>
          <w:cantSplit/>
        </w:trPr>
        <w:tc>
          <w:tcPr>
            <w:tcW w:w="1063" w:type="dxa"/>
            <w:tcBorders>
              <w:top w:val="single" w:sz="6" w:space="0" w:color="auto"/>
              <w:left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t>2.0a</w:t>
            </w:r>
          </w:p>
        </w:tc>
        <w:tc>
          <w:tcPr>
            <w:tcW w:w="1275" w:type="dxa"/>
            <w:tcBorders>
              <w:top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t>26.03.2009</w:t>
            </w:r>
          </w:p>
        </w:tc>
        <w:tc>
          <w:tcPr>
            <w:tcW w:w="1134" w:type="dxa"/>
            <w:tcBorders>
              <w:top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t>A. Hueni</w:t>
            </w:r>
          </w:p>
        </w:tc>
        <w:tc>
          <w:tcPr>
            <w:tcW w:w="5387" w:type="dxa"/>
            <w:tcBorders>
              <w:top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t>ENVI spectral library loading problem has been addressed.</w:t>
            </w:r>
          </w:p>
        </w:tc>
      </w:tr>
      <w:tr w:rsidR="00DE79D5" w:rsidRPr="00084655" w:rsidTr="00DE79D5">
        <w:trPr>
          <w:cantSplit/>
        </w:trPr>
        <w:tc>
          <w:tcPr>
            <w:tcW w:w="1063" w:type="dxa"/>
            <w:tcBorders>
              <w:top w:val="single" w:sz="6" w:space="0" w:color="auto"/>
              <w:left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t>2.0c</w:t>
            </w:r>
          </w:p>
        </w:tc>
        <w:tc>
          <w:tcPr>
            <w:tcW w:w="1275" w:type="dxa"/>
            <w:tcBorders>
              <w:top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t>07.07.2009</w:t>
            </w:r>
          </w:p>
        </w:tc>
        <w:tc>
          <w:tcPr>
            <w:tcW w:w="1134" w:type="dxa"/>
            <w:tcBorders>
              <w:top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t>A. Hueni</w:t>
            </w:r>
          </w:p>
        </w:tc>
        <w:tc>
          <w:tcPr>
            <w:tcW w:w="5387" w:type="dxa"/>
            <w:tcBorders>
              <w:top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t>Numeric fields in the Metadata Editor now accept copy&amp;paste operations. Support for new DB fields for instrument settings.</w:t>
            </w:r>
          </w:p>
        </w:tc>
      </w:tr>
      <w:tr w:rsidR="00DE79D5" w:rsidRPr="00084655" w:rsidTr="00DE79D5">
        <w:trPr>
          <w:cantSplit/>
        </w:trPr>
        <w:tc>
          <w:tcPr>
            <w:tcW w:w="1063" w:type="dxa"/>
            <w:tcBorders>
              <w:top w:val="single" w:sz="6" w:space="0" w:color="auto"/>
              <w:left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lastRenderedPageBreak/>
              <w:t>2.1</w:t>
            </w:r>
          </w:p>
        </w:tc>
        <w:tc>
          <w:tcPr>
            <w:tcW w:w="1275" w:type="dxa"/>
            <w:tcBorders>
              <w:top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t>02.09.2010</w:t>
            </w:r>
          </w:p>
        </w:tc>
        <w:tc>
          <w:tcPr>
            <w:tcW w:w="1134" w:type="dxa"/>
            <w:tcBorders>
              <w:top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t>A. Hueni</w:t>
            </w:r>
          </w:p>
        </w:tc>
        <w:tc>
          <w:tcPr>
            <w:tcW w:w="5387" w:type="dxa"/>
            <w:tcBorders>
              <w:top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t>- Added instrument settings support</w:t>
            </w:r>
          </w:p>
          <w:p w:rsidR="00DE79D5" w:rsidRDefault="00DE79D5" w:rsidP="00DE79D5">
            <w:pPr>
              <w:pStyle w:val="texte1"/>
              <w:keepNext/>
              <w:keepLines/>
              <w:ind w:left="0"/>
              <w:rPr>
                <w:lang w:val="en-GB"/>
              </w:rPr>
            </w:pPr>
            <w:r>
              <w:rPr>
                <w:lang w:val="en-GB"/>
              </w:rPr>
              <w:t>- Added associated measurements support</w:t>
            </w:r>
          </w:p>
          <w:p w:rsidR="00DE79D5" w:rsidRDefault="00DE79D5" w:rsidP="00DE79D5">
            <w:pPr>
              <w:pStyle w:val="texte1"/>
              <w:keepNext/>
              <w:keepLines/>
              <w:tabs>
                <w:tab w:val="left" w:pos="2880"/>
              </w:tabs>
              <w:ind w:left="0"/>
              <w:rPr>
                <w:lang w:val="en-GB"/>
              </w:rPr>
            </w:pPr>
            <w:r>
              <w:rPr>
                <w:lang w:val="en-GB"/>
              </w:rPr>
              <w:t>- Names and Target Type dialogues have combobox values now updated when editing existing data.</w:t>
            </w:r>
          </w:p>
          <w:p w:rsidR="00DE79D5" w:rsidRDefault="00DE79D5" w:rsidP="00DE79D5">
            <w:pPr>
              <w:pStyle w:val="texte1"/>
              <w:keepNext/>
              <w:keepLines/>
              <w:tabs>
                <w:tab w:val="left" w:pos="2880"/>
              </w:tabs>
              <w:ind w:left="0"/>
              <w:rPr>
                <w:lang w:val="en-GB"/>
              </w:rPr>
            </w:pPr>
            <w:r>
              <w:rPr>
                <w:lang w:val="en-GB"/>
              </w:rPr>
              <w:t>- Copy&amp;paste operations now also work under Windows.</w:t>
            </w:r>
          </w:p>
          <w:p w:rsidR="00DE79D5" w:rsidRDefault="00DE79D5" w:rsidP="00DE79D5">
            <w:pPr>
              <w:pStyle w:val="texte1"/>
              <w:keepNext/>
              <w:keepLines/>
              <w:tabs>
                <w:tab w:val="left" w:pos="2880"/>
              </w:tabs>
              <w:ind w:left="0"/>
              <w:rPr>
                <w:lang w:val="en-GB"/>
              </w:rPr>
            </w:pPr>
            <w:r>
              <w:rPr>
                <w:lang w:val="en-GB"/>
              </w:rPr>
              <w:t>- Config file reading routine more robust (multiple CR/LF possible and not causing a crash)</w:t>
            </w:r>
          </w:p>
          <w:p w:rsidR="00DE79D5" w:rsidRDefault="00DE79D5" w:rsidP="00DE79D5">
            <w:pPr>
              <w:pStyle w:val="texte1"/>
              <w:keepNext/>
              <w:keepLines/>
              <w:tabs>
                <w:tab w:val="left" w:pos="2880"/>
              </w:tabs>
              <w:ind w:left="0"/>
              <w:rPr>
                <w:lang w:val="en-GB"/>
              </w:rPr>
            </w:pPr>
            <w:r>
              <w:rPr>
                <w:lang w:val="en-GB"/>
              </w:rPr>
              <w:t>- Time selection for file output now works from the space network processor as well.</w:t>
            </w:r>
          </w:p>
          <w:p w:rsidR="00DE79D5" w:rsidRDefault="00DE79D5" w:rsidP="00DE79D5">
            <w:pPr>
              <w:pStyle w:val="texte1"/>
              <w:keepNext/>
              <w:keepLines/>
              <w:tabs>
                <w:tab w:val="left" w:pos="2880"/>
              </w:tabs>
              <w:ind w:left="0"/>
              <w:rPr>
                <w:lang w:val="en-GB"/>
              </w:rPr>
            </w:pPr>
            <w:r>
              <w:rPr>
                <w:lang w:val="en-GB"/>
              </w:rPr>
              <w:t>- Solved memory problem when loading &gt; 3000 spectra plus further memory leaks.</w:t>
            </w:r>
          </w:p>
          <w:p w:rsidR="00DE79D5" w:rsidRDefault="00DE79D5" w:rsidP="00DE79D5">
            <w:pPr>
              <w:pStyle w:val="texte1"/>
              <w:keepNext/>
              <w:keepLines/>
              <w:tabs>
                <w:tab w:val="left" w:pos="2880"/>
              </w:tabs>
              <w:ind w:left="0"/>
              <w:rPr>
                <w:lang w:val="en-GB"/>
              </w:rPr>
            </w:pPr>
            <w:r>
              <w:rPr>
                <w:lang w:val="en-GB"/>
              </w:rPr>
              <w:t xml:space="preserve">- Bug fix for picture loading in instrumentation admin </w:t>
            </w:r>
          </w:p>
          <w:p w:rsidR="00DE79D5" w:rsidRDefault="00DE79D5" w:rsidP="00DE79D5">
            <w:pPr>
              <w:pStyle w:val="texte1"/>
              <w:keepNext/>
              <w:keepLines/>
              <w:tabs>
                <w:tab w:val="left" w:pos="2880"/>
              </w:tabs>
              <w:ind w:left="0"/>
              <w:rPr>
                <w:lang w:val="en-GB"/>
              </w:rPr>
            </w:pPr>
            <w:r>
              <w:rPr>
                <w:lang w:val="en-GB"/>
              </w:rPr>
              <w:t>- Added support for the SVC-HR1024 instrument</w:t>
            </w:r>
          </w:p>
          <w:p w:rsidR="00DE79D5" w:rsidRDefault="00DE79D5" w:rsidP="00DE79D5">
            <w:pPr>
              <w:pStyle w:val="texte1"/>
              <w:keepNext/>
              <w:keepLines/>
              <w:tabs>
                <w:tab w:val="left" w:pos="2880"/>
              </w:tabs>
              <w:ind w:left="0"/>
              <w:rPr>
                <w:lang w:val="en-GB"/>
              </w:rPr>
            </w:pPr>
            <w:r>
              <w:rPr>
                <w:lang w:val="en-GB"/>
              </w:rPr>
              <w:t>- Added calibration definition for instruments</w:t>
            </w:r>
          </w:p>
          <w:p w:rsidR="00DE79D5" w:rsidRDefault="00DE79D5" w:rsidP="00DE79D5">
            <w:pPr>
              <w:pStyle w:val="texte1"/>
              <w:keepNext/>
              <w:keepLines/>
              <w:tabs>
                <w:tab w:val="left" w:pos="2880"/>
              </w:tabs>
              <w:ind w:left="0"/>
              <w:rPr>
                <w:lang w:val="en-GB"/>
              </w:rPr>
            </w:pPr>
            <w:r>
              <w:rPr>
                <w:lang w:val="en-GB"/>
              </w:rPr>
              <w:t>- Added preliminary support for Apogee instrument</w:t>
            </w:r>
          </w:p>
        </w:tc>
      </w:tr>
      <w:tr w:rsidR="00DE79D5" w:rsidRPr="00084655" w:rsidTr="00DE79D5">
        <w:trPr>
          <w:cantSplit/>
        </w:trPr>
        <w:tc>
          <w:tcPr>
            <w:tcW w:w="1063" w:type="dxa"/>
            <w:tcBorders>
              <w:top w:val="single" w:sz="6" w:space="0" w:color="auto"/>
              <w:left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t>2.1c</w:t>
            </w:r>
          </w:p>
        </w:tc>
        <w:tc>
          <w:tcPr>
            <w:tcW w:w="1275" w:type="dxa"/>
            <w:tcBorders>
              <w:top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p>
        </w:tc>
        <w:tc>
          <w:tcPr>
            <w:tcW w:w="1134" w:type="dxa"/>
            <w:tcBorders>
              <w:top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t>A. Hueni</w:t>
            </w:r>
          </w:p>
        </w:tc>
        <w:tc>
          <w:tcPr>
            <w:tcW w:w="5387" w:type="dxa"/>
            <w:tcBorders>
              <w:top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t xml:space="preserve">- Added button for direct spectral plot from Query Browser </w:t>
            </w:r>
          </w:p>
          <w:p w:rsidR="00DE79D5" w:rsidRDefault="00DE79D5" w:rsidP="00DE79D5">
            <w:pPr>
              <w:pStyle w:val="texte1"/>
              <w:keepNext/>
              <w:keepLines/>
              <w:ind w:left="0"/>
              <w:rPr>
                <w:lang w:val="en-GB"/>
              </w:rPr>
            </w:pPr>
            <w:r>
              <w:rPr>
                <w:lang w:val="en-GB"/>
              </w:rPr>
              <w:t>-  Selection of space splitting approach in Query Browser</w:t>
            </w:r>
          </w:p>
          <w:p w:rsidR="00DE79D5" w:rsidRDefault="00DE79D5" w:rsidP="00DE79D5">
            <w:pPr>
              <w:pStyle w:val="texte1"/>
              <w:keepNext/>
              <w:keepLines/>
              <w:ind w:left="0"/>
              <w:rPr>
                <w:lang w:val="en-GB"/>
              </w:rPr>
            </w:pPr>
            <w:r>
              <w:rPr>
                <w:lang w:val="en-GB"/>
              </w:rPr>
              <w:t>- Added filename wildcard field in Query Browser</w:t>
            </w:r>
          </w:p>
          <w:p w:rsidR="00DE79D5" w:rsidRDefault="00DE79D5" w:rsidP="00DE79D5">
            <w:pPr>
              <w:pStyle w:val="texte1"/>
              <w:keepNext/>
              <w:keepLines/>
              <w:ind w:left="0"/>
              <w:rPr>
                <w:lang w:val="en-GB"/>
              </w:rPr>
            </w:pPr>
            <w:r>
              <w:rPr>
                <w:lang w:val="en-GB"/>
              </w:rPr>
              <w:t>- Progress info and multithreading for Data Remover</w:t>
            </w:r>
          </w:p>
          <w:p w:rsidR="00DE79D5" w:rsidRDefault="00DE79D5" w:rsidP="00DE79D5">
            <w:pPr>
              <w:pStyle w:val="texte1"/>
              <w:keepNext/>
              <w:keepLines/>
              <w:ind w:left="0"/>
              <w:rPr>
                <w:lang w:val="en-GB"/>
              </w:rPr>
            </w:pPr>
            <w:r>
              <w:rPr>
                <w:lang w:val="en-GB"/>
              </w:rPr>
              <w:t>- Added handling for SVC HR-1024 instruments measuring in radiance mode</w:t>
            </w:r>
          </w:p>
        </w:tc>
      </w:tr>
      <w:tr w:rsidR="00DE79D5" w:rsidRPr="00084655" w:rsidTr="00DE79D5">
        <w:trPr>
          <w:cantSplit/>
        </w:trPr>
        <w:tc>
          <w:tcPr>
            <w:tcW w:w="1063" w:type="dxa"/>
            <w:tcBorders>
              <w:top w:val="single" w:sz="6" w:space="0" w:color="auto"/>
              <w:left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t>2.1.1</w:t>
            </w:r>
          </w:p>
        </w:tc>
        <w:tc>
          <w:tcPr>
            <w:tcW w:w="1275" w:type="dxa"/>
            <w:tcBorders>
              <w:top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p>
        </w:tc>
        <w:tc>
          <w:tcPr>
            <w:tcW w:w="1134" w:type="dxa"/>
            <w:tcBorders>
              <w:top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t>A. Hueni</w:t>
            </w:r>
          </w:p>
        </w:tc>
        <w:tc>
          <w:tcPr>
            <w:tcW w:w="5387" w:type="dxa"/>
            <w:tcBorders>
              <w:top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t>- Bugfix for space splitting in Query Browser</w:t>
            </w:r>
          </w:p>
          <w:p w:rsidR="00DE79D5" w:rsidRDefault="00DE79D5" w:rsidP="00DE79D5">
            <w:pPr>
              <w:pStyle w:val="texte1"/>
              <w:keepNext/>
              <w:keepLines/>
              <w:ind w:left="0"/>
              <w:rPr>
                <w:lang w:val="en-GB"/>
              </w:rPr>
            </w:pPr>
            <w:r>
              <w:rPr>
                <w:lang w:val="en-GB"/>
              </w:rPr>
              <w:t>- Bugfix for campaign restriction in Query Browser</w:t>
            </w:r>
          </w:p>
          <w:p w:rsidR="00DE79D5" w:rsidRDefault="00DE79D5" w:rsidP="00DE79D5">
            <w:pPr>
              <w:pStyle w:val="texte1"/>
              <w:keepNext/>
              <w:keepLines/>
              <w:ind w:left="0"/>
              <w:rPr>
                <w:lang w:val="en-GB"/>
              </w:rPr>
            </w:pPr>
            <w:r>
              <w:rPr>
                <w:lang w:val="en-GB"/>
              </w:rPr>
              <w:t>- Preliminary support for SpectraSuite Data Files</w:t>
            </w:r>
          </w:p>
          <w:p w:rsidR="00DE79D5" w:rsidRDefault="00DE79D5" w:rsidP="00DE79D5">
            <w:pPr>
              <w:pStyle w:val="texte1"/>
              <w:keepNext/>
              <w:keepLines/>
              <w:ind w:left="0"/>
              <w:rPr>
                <w:lang w:val="en-GB"/>
              </w:rPr>
            </w:pPr>
            <w:r>
              <w:rPr>
                <w:lang w:val="en-GB"/>
              </w:rPr>
              <w:t>- Increased number of decimals in CSV file output</w:t>
            </w:r>
          </w:p>
        </w:tc>
      </w:tr>
      <w:tr w:rsidR="00DE79D5" w:rsidRPr="00084655" w:rsidTr="00DE79D5">
        <w:trPr>
          <w:cantSplit/>
        </w:trPr>
        <w:tc>
          <w:tcPr>
            <w:tcW w:w="1063" w:type="dxa"/>
            <w:tcBorders>
              <w:top w:val="single" w:sz="6" w:space="0" w:color="auto"/>
              <w:left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t>2.1.2</w:t>
            </w:r>
          </w:p>
        </w:tc>
        <w:tc>
          <w:tcPr>
            <w:tcW w:w="1275" w:type="dxa"/>
            <w:tcBorders>
              <w:top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t>28.03.2011</w:t>
            </w:r>
          </w:p>
        </w:tc>
        <w:tc>
          <w:tcPr>
            <w:tcW w:w="1134" w:type="dxa"/>
            <w:tcBorders>
              <w:top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t>A. Hueni</w:t>
            </w:r>
          </w:p>
        </w:tc>
        <w:tc>
          <w:tcPr>
            <w:tcW w:w="5387" w:type="dxa"/>
            <w:tcBorders>
              <w:top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t>Matlab integration updates</w:t>
            </w:r>
          </w:p>
        </w:tc>
      </w:tr>
      <w:tr w:rsidR="00DE79D5" w:rsidRPr="00084655" w:rsidTr="00DE79D5">
        <w:trPr>
          <w:cantSplit/>
        </w:trPr>
        <w:tc>
          <w:tcPr>
            <w:tcW w:w="1063" w:type="dxa"/>
            <w:tcBorders>
              <w:top w:val="single" w:sz="6" w:space="0" w:color="auto"/>
              <w:left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lastRenderedPageBreak/>
              <w:t>2.2.0</w:t>
            </w:r>
          </w:p>
        </w:tc>
        <w:tc>
          <w:tcPr>
            <w:tcW w:w="1275" w:type="dxa"/>
            <w:tcBorders>
              <w:top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t>02.05.2012</w:t>
            </w:r>
          </w:p>
        </w:tc>
        <w:tc>
          <w:tcPr>
            <w:tcW w:w="1134" w:type="dxa"/>
            <w:tcBorders>
              <w:top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t>A. Hueni</w:t>
            </w:r>
          </w:p>
          <w:p w:rsidR="00DE79D5" w:rsidRDefault="00DE79D5" w:rsidP="00DE79D5">
            <w:pPr>
              <w:pStyle w:val="texte1"/>
              <w:keepNext/>
              <w:keepLines/>
              <w:ind w:left="0"/>
              <w:rPr>
                <w:lang w:val="en-GB"/>
              </w:rPr>
            </w:pPr>
            <w:r>
              <w:rPr>
                <w:lang w:val="en-GB"/>
              </w:rPr>
              <w:t>D. Kuekenbrink</w:t>
            </w:r>
          </w:p>
        </w:tc>
        <w:tc>
          <w:tcPr>
            <w:tcW w:w="5387" w:type="dxa"/>
            <w:tcBorders>
              <w:top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t>Implementation of reading routine for FGI HDF-files</w:t>
            </w:r>
          </w:p>
          <w:p w:rsidR="00DE79D5" w:rsidRDefault="00DE79D5" w:rsidP="00DE79D5">
            <w:pPr>
              <w:pStyle w:val="texte1"/>
              <w:keepNext/>
              <w:keepLines/>
              <w:ind w:left="0"/>
              <w:rPr>
                <w:lang w:val="en-GB"/>
              </w:rPr>
            </w:pPr>
            <w:r>
              <w:rPr>
                <w:lang w:val="en-GB"/>
              </w:rPr>
              <w:t>New database table to hold generic metadata</w:t>
            </w:r>
          </w:p>
          <w:p w:rsidR="00DE79D5" w:rsidRDefault="00DE79D5" w:rsidP="00DE79D5">
            <w:pPr>
              <w:pStyle w:val="texte1"/>
              <w:keepNext/>
              <w:keepLines/>
              <w:ind w:left="0"/>
              <w:rPr>
                <w:lang w:val="en-GB"/>
              </w:rPr>
            </w:pPr>
            <w:r>
              <w:rPr>
                <w:lang w:val="en-GB"/>
              </w:rPr>
              <w:t>Update on automatic scaling of spectral plots</w:t>
            </w:r>
          </w:p>
          <w:p w:rsidR="00DE79D5" w:rsidRDefault="00DE79D5" w:rsidP="00DE79D5">
            <w:pPr>
              <w:pStyle w:val="texte1"/>
              <w:keepNext/>
              <w:keepLines/>
              <w:ind w:left="0"/>
              <w:rPr>
                <w:lang w:val="en-GB"/>
              </w:rPr>
            </w:pPr>
            <w:r>
              <w:rPr>
                <w:lang w:val="en-GB"/>
              </w:rPr>
              <w:t>Update on target to reference linking: dialog remains open, allowing fast linking in the same hierarchy structure. Restrictions on filename are possible to select targets and references easier under mixed storage conditions.</w:t>
            </w:r>
          </w:p>
          <w:p w:rsidR="00DE79D5" w:rsidRDefault="00DE79D5" w:rsidP="00DE79D5">
            <w:pPr>
              <w:pStyle w:val="texte1"/>
              <w:keepNext/>
              <w:keepLines/>
              <w:ind w:left="0"/>
              <w:rPr>
                <w:lang w:val="en-GB"/>
              </w:rPr>
            </w:pPr>
            <w:r>
              <w:rPr>
                <w:lang w:val="en-GB"/>
              </w:rPr>
              <w:t>Spectral data browser loading speedup</w:t>
            </w:r>
          </w:p>
          <w:p w:rsidR="00DE79D5" w:rsidRDefault="00DE79D5" w:rsidP="00DE79D5">
            <w:pPr>
              <w:pStyle w:val="texte1"/>
              <w:keepNext/>
              <w:keepLines/>
              <w:ind w:left="0"/>
              <w:rPr>
                <w:lang w:val="en-GB"/>
              </w:rPr>
            </w:pPr>
            <w:r>
              <w:rPr>
                <w:lang w:val="en-GB"/>
              </w:rPr>
              <w:t>Metadata Editor: added filename restriction to allow better editing of metadata, e.g. under mixed storage conditions of references and targets.</w:t>
            </w:r>
          </w:p>
          <w:p w:rsidR="00DE79D5" w:rsidRDefault="00DE79D5" w:rsidP="00DE79D5">
            <w:pPr>
              <w:pStyle w:val="texte1"/>
              <w:keepNext/>
              <w:keepLines/>
              <w:ind w:left="0"/>
              <w:rPr>
                <w:lang w:val="en-GB"/>
              </w:rPr>
            </w:pPr>
            <w:r>
              <w:rPr>
                <w:lang w:val="en-GB"/>
              </w:rPr>
              <w:t>Update of Data Remover: now allows the removal of several selected items at once.</w:t>
            </w:r>
          </w:p>
          <w:p w:rsidR="00DE79D5" w:rsidRDefault="00DE79D5" w:rsidP="00DE79D5">
            <w:pPr>
              <w:pStyle w:val="texte1"/>
              <w:keepNext/>
              <w:keepLines/>
              <w:ind w:left="0"/>
              <w:rPr>
                <w:lang w:val="en-GB"/>
              </w:rPr>
            </w:pPr>
            <w:r>
              <w:rPr>
                <w:lang w:val="en-GB"/>
              </w:rPr>
              <w:t>Data Loader for new ASD binary file format</w:t>
            </w:r>
          </w:p>
          <w:p w:rsidR="00DE79D5" w:rsidRDefault="00DE79D5" w:rsidP="00DE79D5">
            <w:pPr>
              <w:pStyle w:val="texte1"/>
              <w:keepNext/>
              <w:keepLines/>
              <w:ind w:left="0"/>
              <w:rPr>
                <w:lang w:val="en-GB"/>
              </w:rPr>
            </w:pPr>
            <w:r>
              <w:rPr>
                <w:lang w:val="en-GB"/>
              </w:rPr>
              <w:t>Date and time selection via GUI in Metadata Editor</w:t>
            </w:r>
          </w:p>
          <w:p w:rsidR="00DE79D5" w:rsidRDefault="00DE79D5" w:rsidP="00DE79D5">
            <w:pPr>
              <w:pStyle w:val="texte1"/>
              <w:keepNext/>
              <w:keepLines/>
              <w:ind w:left="0"/>
              <w:rPr>
                <w:lang w:val="en-GB"/>
              </w:rPr>
            </w:pPr>
            <w:r>
              <w:rPr>
                <w:lang w:val="en-GB"/>
              </w:rPr>
              <w:t>Definition of beam geometries</w:t>
            </w:r>
          </w:p>
          <w:p w:rsidR="00DE79D5" w:rsidRDefault="00DE79D5" w:rsidP="00DE79D5">
            <w:pPr>
              <w:pStyle w:val="texte1"/>
              <w:keepNext/>
              <w:keepLines/>
              <w:ind w:left="0"/>
              <w:rPr>
                <w:lang w:val="en-GB"/>
              </w:rPr>
            </w:pPr>
            <w:r>
              <w:t>Update of Query Builder, including start and end time specification and generic metadata restrictions</w:t>
            </w:r>
            <w:r>
              <w:rPr>
                <w:rFonts w:ascii="Times" w:hAnsi="Times"/>
              </w:rPr>
              <w:t xml:space="preserve"> </w:t>
            </w:r>
          </w:p>
        </w:tc>
      </w:tr>
      <w:tr w:rsidR="00DE79D5" w:rsidRPr="00084655" w:rsidTr="00DE79D5">
        <w:trPr>
          <w:cantSplit/>
        </w:trPr>
        <w:tc>
          <w:tcPr>
            <w:tcW w:w="1063" w:type="dxa"/>
            <w:tcBorders>
              <w:top w:val="single" w:sz="6" w:space="0" w:color="auto"/>
              <w:left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t>2.2.1</w:t>
            </w:r>
          </w:p>
        </w:tc>
        <w:tc>
          <w:tcPr>
            <w:tcW w:w="1275" w:type="dxa"/>
            <w:tcBorders>
              <w:top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p>
        </w:tc>
        <w:tc>
          <w:tcPr>
            <w:tcW w:w="1134" w:type="dxa"/>
            <w:tcBorders>
              <w:top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t>A. Hueni</w:t>
            </w:r>
          </w:p>
          <w:p w:rsidR="00DE79D5" w:rsidRDefault="00DE79D5" w:rsidP="00DE79D5">
            <w:pPr>
              <w:pStyle w:val="texte1"/>
              <w:keepNext/>
              <w:keepLines/>
              <w:ind w:left="0"/>
              <w:rPr>
                <w:lang w:val="en-GB"/>
              </w:rPr>
            </w:pPr>
            <w:r>
              <w:rPr>
                <w:lang w:val="en-GB"/>
              </w:rPr>
              <w:t>D. Kuekenbrink</w:t>
            </w:r>
          </w:p>
        </w:tc>
        <w:tc>
          <w:tcPr>
            <w:tcW w:w="5387" w:type="dxa"/>
            <w:tcBorders>
              <w:top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t>Upgrade of direct irradiance calculation function for MFR-7</w:t>
            </w:r>
          </w:p>
          <w:p w:rsidR="00DE79D5" w:rsidRDefault="00DE79D5" w:rsidP="00DE79D5">
            <w:pPr>
              <w:pStyle w:val="texte1"/>
              <w:keepNext/>
              <w:keepLines/>
              <w:ind w:left="0"/>
              <w:rPr>
                <w:lang w:val="en-GB"/>
              </w:rPr>
            </w:pPr>
            <w:r>
              <w:rPr>
                <w:lang w:val="en-GB"/>
              </w:rPr>
              <w:t>EAV editing: bugfix</w:t>
            </w:r>
          </w:p>
          <w:p w:rsidR="00DE79D5" w:rsidRDefault="00DE79D5" w:rsidP="00DE79D5">
            <w:pPr>
              <w:pStyle w:val="texte1"/>
              <w:keepNext/>
              <w:keepLines/>
              <w:ind w:left="0"/>
              <w:rPr>
                <w:lang w:val="en-GB"/>
              </w:rPr>
            </w:pPr>
            <w:r>
              <w:rPr>
                <w:lang w:val="en-GB"/>
              </w:rPr>
              <w:t>Splitting query building and hierarchy browsing into two GUIs to speed up the GUI loading.</w:t>
            </w:r>
          </w:p>
          <w:p w:rsidR="00DE79D5" w:rsidRDefault="00DE79D5" w:rsidP="00DE79D5">
            <w:pPr>
              <w:pStyle w:val="texte1"/>
              <w:keepNext/>
              <w:keepLines/>
              <w:ind w:left="0"/>
              <w:rPr>
                <w:lang w:val="en-GB"/>
              </w:rPr>
            </w:pPr>
            <w:r>
              <w:rPr>
                <w:lang w:val="en-GB"/>
              </w:rPr>
              <w:t>Greatly improved space building efficiency and hence overall processing speed gain in the space network processor.</w:t>
            </w:r>
          </w:p>
          <w:p w:rsidR="00DE79D5" w:rsidRDefault="00DE79D5" w:rsidP="00DE79D5">
            <w:pPr>
              <w:pStyle w:val="texte1"/>
              <w:keepNext/>
              <w:keepLines/>
              <w:ind w:left="0"/>
              <w:rPr>
                <w:lang w:val="en-GB"/>
              </w:rPr>
            </w:pPr>
            <w:r>
              <w:rPr>
                <w:lang w:val="en-GB"/>
              </w:rPr>
              <w:t>Enhanced API for efficient sampling geometry metadata extraction for a spectral selection.</w:t>
            </w:r>
          </w:p>
          <w:p w:rsidR="00DE79D5" w:rsidRDefault="00DE79D5" w:rsidP="00DE79D5">
            <w:pPr>
              <w:pStyle w:val="texte1"/>
              <w:keepNext/>
              <w:keepLines/>
              <w:ind w:left="0"/>
              <w:rPr>
                <w:lang w:val="en-GB"/>
              </w:rPr>
            </w:pPr>
            <w:r>
              <w:rPr>
                <w:lang w:val="en-GB"/>
              </w:rPr>
              <w:t>Data loading now supports mixed directories (spectral files are loaded when mixed with sub-directories).</w:t>
            </w:r>
          </w:p>
          <w:p w:rsidR="00DE79D5" w:rsidRDefault="00DE79D5" w:rsidP="00DE79D5">
            <w:pPr>
              <w:pStyle w:val="texte1"/>
              <w:keepNext/>
              <w:keepLines/>
              <w:ind w:left="0"/>
              <w:rPr>
                <w:lang w:val="en-GB"/>
              </w:rPr>
            </w:pPr>
            <w:r>
              <w:rPr>
                <w:lang w:val="en-GB"/>
              </w:rPr>
              <w:t>UniSpec file loaders (Dual and single beam instruments)</w:t>
            </w:r>
          </w:p>
          <w:p w:rsidR="00DE79D5" w:rsidRDefault="00DE79D5" w:rsidP="00DE79D5">
            <w:pPr>
              <w:pStyle w:val="texte1"/>
              <w:keepNext/>
              <w:keepLines/>
              <w:ind w:left="0"/>
              <w:rPr>
                <w:lang w:val="en-GB"/>
              </w:rPr>
            </w:pPr>
            <w:r>
              <w:rPr>
                <w:lang w:val="en-GB"/>
              </w:rPr>
              <w:t>SPECPR file data loader</w:t>
            </w:r>
            <w:bookmarkStart w:id="323" w:name="_GoBack"/>
            <w:bookmarkEnd w:id="323"/>
          </w:p>
        </w:tc>
      </w:tr>
    </w:tbl>
    <w:p w:rsidR="002A0FFE" w:rsidRPr="00F9247D" w:rsidRDefault="002A0FFE" w:rsidP="002A0FFE">
      <w:pPr>
        <w:pStyle w:val="TOC2"/>
        <w:ind w:left="720" w:hanging="720"/>
        <w:rPr>
          <w:lang w:val="en-AU"/>
        </w:rPr>
      </w:pPr>
    </w:p>
    <w:sectPr w:rsidR="002A0FFE" w:rsidRPr="00F9247D" w:rsidSect="00A7583F">
      <w:headerReference w:type="default" r:id="rId188"/>
      <w:footerReference w:type="default" r:id="rId189"/>
      <w:headerReference w:type="first" r:id="rId190"/>
      <w:footerReference w:type="first" r:id="rId191"/>
      <w:type w:val="continuous"/>
      <w:pgSz w:w="11907" w:h="16840" w:code="9"/>
      <w:pgMar w:top="2030" w:right="1134" w:bottom="1701" w:left="1418" w:header="720" w:footer="1134" w:gutter="0"/>
      <w:cols w:space="72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21" w:author="Daniel Kükenbrink" w:date="2013-04-29T11:17:00Z" w:initials="DK">
    <w:p w:rsidR="00CD22EF" w:rsidRDefault="00CD22EF" w:rsidP="00821767">
      <w:pPr>
        <w:pStyle w:val="CommentText"/>
      </w:pPr>
      <w:r>
        <w:rPr>
          <w:rStyle w:val="CommentReference"/>
        </w:rPr>
        <w:annotationRef/>
      </w:r>
      <w:r>
        <w:t>I did not find this in my java build path</w:t>
      </w:r>
    </w:p>
  </w:comment>
  <w:comment w:id="22" w:author="Daniel Kükenbrink" w:date="2013-04-29T11:17:00Z" w:initials="DK">
    <w:p w:rsidR="00CD22EF" w:rsidRDefault="00CD22EF" w:rsidP="00821767">
      <w:pPr>
        <w:pStyle w:val="CommentText"/>
      </w:pPr>
      <w:r>
        <w:rPr>
          <w:rStyle w:val="CommentReference"/>
        </w:rPr>
        <w:annotationRef/>
      </w:r>
      <w:r>
        <w:t>Not sure if jhdf4obj.jar is needed?! Probably not</w:t>
      </w:r>
    </w:p>
  </w:comment>
  <w:comment w:id="23" w:author="Daniel Kükenbrink" w:date="2013-04-29T11:17:00Z" w:initials="DK">
    <w:p w:rsidR="00CD22EF" w:rsidRDefault="00CD22EF" w:rsidP="00821767">
      <w:pPr>
        <w:pStyle w:val="CommentText"/>
      </w:pPr>
      <w:r>
        <w:rPr>
          <w:rStyle w:val="CommentReference"/>
        </w:rPr>
        <w:annotationRef/>
      </w:r>
      <w:r>
        <w:t>Where to put the information about how to the native library location for the hdf-jar files?</w:t>
      </w:r>
    </w:p>
  </w:comment>
  <w:comment w:id="82" w:author="Daniel Kükenbrink" w:date="2013-04-18T22:06:00Z" w:initials="DK">
    <w:p w:rsidR="00CD22EF" w:rsidRDefault="00CD22EF">
      <w:pPr>
        <w:pStyle w:val="CommentText"/>
      </w:pPr>
      <w:r>
        <w:rPr>
          <w:rStyle w:val="CommentReference"/>
        </w:rPr>
        <w:annotationRef/>
      </w:r>
      <w:r>
        <w:t>Actually, it is possible to mix DS-versions 2008a and 2010a in one folder. It is just not possible to mix with the data structure version with the coupled xml-file. Should this be mentioned?</w:t>
      </w:r>
    </w:p>
  </w:comment>
  <w:comment w:id="297" w:author="Daniel Kükenbrink" w:date="2013-04-18T22:06:00Z" w:initials="DK">
    <w:p w:rsidR="00CD22EF" w:rsidRDefault="00CD22EF">
      <w:pPr>
        <w:pStyle w:val="CommentText"/>
      </w:pPr>
      <w:r>
        <w:rPr>
          <w:rStyle w:val="CommentReference"/>
        </w:rPr>
        <w:annotationRef/>
      </w:r>
      <w:r>
        <w:t>Which one?</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0B723E" w:rsidRDefault="000B723E">
      <w:r>
        <w:separator/>
      </w:r>
    </w:p>
  </w:endnote>
  <w:endnote w:type="continuationSeparator" w:id="0">
    <w:p w:rsidR="000B723E" w:rsidRDefault="000B723E">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Lucida Grande">
    <w:altName w:val="Arial"/>
    <w:charset w:val="00"/>
    <w:family w:val="auto"/>
    <w:pitch w:val="variable"/>
    <w:sig w:usb0="00000000" w:usb1="5000A1FF" w:usb2="00000000" w:usb3="00000000" w:csb0="000001BF" w:csb1="00000000"/>
  </w:font>
  <w:font w:name="ＭＳ 明朝">
    <w:altName w:val="MS Mincho"/>
    <w:charset w:val="4E"/>
    <w:family w:val="auto"/>
    <w:pitch w:val="variable"/>
    <w:sig w:usb0="00000000" w:usb1="08070000" w:usb2="00000010" w:usb3="00000000" w:csb0="00020000" w:csb1="00000000"/>
  </w:font>
  <w:font w:name="Cambria">
    <w:panose1 w:val="02040503050406030204"/>
    <w:charset w:val="00"/>
    <w:family w:val="roman"/>
    <w:pitch w:val="variable"/>
    <w:sig w:usb0="A00002EF" w:usb1="4000004B" w:usb2="00000000" w:usb3="00000000" w:csb0="0000009F" w:csb1="00000000"/>
  </w:font>
  <w:font w:name="Monaco">
    <w:altName w:val="Courier New"/>
    <w:charset w:val="00"/>
    <w:family w:val="auto"/>
    <w:pitch w:val="variable"/>
    <w:sig w:usb0="00000003" w:usb1="00000000" w:usb2="00000000" w:usb3="00000000" w:csb0="00000001" w:csb1="00000000"/>
  </w:font>
  <w:font w:name="Times">
    <w:panose1 w:val="02020603050405020304"/>
    <w:charset w:val="00"/>
    <w:family w:val="roman"/>
    <w:notTrueType/>
    <w:pitch w:val="variable"/>
    <w:sig w:usb0="00000003" w:usb1="00000000" w:usb2="00000000" w:usb3="00000000" w:csb0="00000001" w:csb1="00000000"/>
  </w:font>
  <w:font w:name="ＭＳ ゴシック">
    <w:altName w:val="MS Mincho"/>
    <w:charset w:val="4E"/>
    <w:family w:val="auto"/>
    <w:pitch w:val="variable"/>
    <w:sig w:usb0="00000000" w:usb1="08070000" w:usb2="00000010" w:usb3="00000000" w:csb0="00020000" w:csb1="00000000"/>
  </w:font>
  <w:font w:name="Calibri">
    <w:panose1 w:val="020F0502020204030204"/>
    <w:charset w:val="00"/>
    <w:family w:val="swiss"/>
    <w:pitch w:val="variable"/>
    <w:sig w:usb0="A00002EF" w:usb1="4000207B"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D22EF" w:rsidRDefault="00CD22EF">
    <w:pPr>
      <w:pStyle w:val="Footer"/>
      <w:tabs>
        <w:tab w:val="clear" w:pos="7938"/>
        <w:tab w:val="right" w:pos="8789"/>
      </w:tabs>
    </w:pPr>
    <w:r>
      <w:tab/>
      <w:t>\</w:t>
    </w:r>
    <w:fldSimple w:instr="FILENAME ">
      <w:r>
        <w:rPr>
          <w:noProof/>
        </w:rPr>
        <w:t>SPECCHIO_UserGuide_V3</w:t>
      </w:r>
    </w:fldSimple>
    <w:r>
      <w:tab/>
      <w:t xml:space="preserve">Version </w:t>
    </w:r>
    <w:fldSimple w:instr="REF VQS">
      <w:r>
        <w:rPr>
          <w:noProof/>
        </w:rPr>
        <w:t>2.2.0</w:t>
      </w:r>
    </w:fldSimple>
    <w:r>
      <w:t xml:space="preserve"> / </w:t>
    </w:r>
    <w:fldSimple w:instr="REF DD">
      <w:r>
        <w:rPr>
          <w:noProof/>
        </w:rPr>
        <w:t>02.05.2012</w:t>
      </w:r>
    </w:fldSimple>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D22EF" w:rsidRDefault="00CD22EF">
    <w:pPr>
      <w:tabs>
        <w:tab w:val="left" w:pos="0"/>
        <w:tab w:val="left" w:pos="720"/>
        <w:tab w:val="left" w:pos="1440"/>
        <w:tab w:val="left" w:pos="2160"/>
        <w:tab w:val="left" w:pos="2880"/>
        <w:tab w:val="left" w:pos="3600"/>
        <w:tab w:val="left" w:pos="4320"/>
      </w:tabs>
      <w:spacing w:line="240" w:lineRule="atLeast"/>
      <w:ind w:left="360"/>
      <w:jc w:val="cen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0B723E" w:rsidRDefault="000B723E">
      <w:r>
        <w:separator/>
      </w:r>
    </w:p>
  </w:footnote>
  <w:footnote w:type="continuationSeparator" w:id="0">
    <w:p w:rsidR="000B723E" w:rsidRDefault="000B723E">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D22EF" w:rsidRDefault="00CD22EF">
    <w:pPr>
      <w:pStyle w:val="Header"/>
      <w:tabs>
        <w:tab w:val="clear" w:pos="7938"/>
        <w:tab w:val="right" w:pos="8789"/>
      </w:tabs>
      <w:rPr>
        <w:b/>
        <w:noProof/>
      </w:rPr>
    </w:pPr>
  </w:p>
  <w:p w:rsidR="00CD22EF" w:rsidRDefault="00CD22EF">
    <w:pPr>
      <w:pStyle w:val="Header"/>
      <w:tabs>
        <w:tab w:val="clear" w:pos="7938"/>
        <w:tab w:val="right" w:pos="8789"/>
      </w:tabs>
      <w:rPr>
        <w:b/>
        <w:noProof/>
      </w:rPr>
    </w:pPr>
  </w:p>
  <w:p w:rsidR="00CD22EF" w:rsidRDefault="00CD22EF">
    <w:pPr>
      <w:pStyle w:val="Header"/>
      <w:tabs>
        <w:tab w:val="clear" w:pos="7938"/>
        <w:tab w:val="right" w:pos="8789"/>
      </w:tabs>
    </w:pPr>
    <w:r>
      <w:rPr>
        <w:b/>
        <w:noProof/>
      </w:rPr>
      <w:fldChar w:fldCharType="begin"/>
    </w:r>
    <w:r>
      <w:rPr>
        <w:b/>
        <w:noProof/>
      </w:rPr>
      <w:instrText>REF</w:instrText>
    </w:r>
    <w:r>
      <w:rPr>
        <w:noProof/>
      </w:rPr>
      <w:instrText xml:space="preserve"> project \* CHARFORMAT</w:instrText>
    </w:r>
    <w:r>
      <w:rPr>
        <w:b/>
        <w:noProof/>
      </w:rPr>
      <w:fldChar w:fldCharType="separate"/>
    </w:r>
    <w:r w:rsidRPr="00CD22EF">
      <w:rPr>
        <w:b/>
        <w:noProof/>
      </w:rPr>
      <w:t>SPECCHIO</w:t>
    </w:r>
    <w:r>
      <w:rPr>
        <w:b/>
        <w:noProof/>
      </w:rPr>
      <w:fldChar w:fldCharType="end"/>
    </w:r>
    <w:r>
      <w:rPr>
        <w:lang w:val="en-US"/>
      </w:rPr>
      <w:t xml:space="preserve"> </w:t>
    </w:r>
    <w:r>
      <w:rPr>
        <w:lang w:val="en-US"/>
      </w:rPr>
      <w:fldChar w:fldCharType="begin"/>
    </w:r>
    <w:r>
      <w:rPr>
        <w:lang w:val="en-US"/>
      </w:rPr>
      <w:instrText>IF partproject = "" "" "/ "</w:instrText>
    </w:r>
    <w:r>
      <w:rPr>
        <w:lang w:val="en-US"/>
      </w:rPr>
      <w:fldChar w:fldCharType="end"/>
    </w:r>
    <w:r>
      <w:tab/>
      <w:t xml:space="preserve">Page </w:t>
    </w:r>
    <w:r>
      <w:rPr>
        <w:b/>
      </w:rPr>
      <w:fldChar w:fldCharType="begin"/>
    </w:r>
    <w:r>
      <w:rPr>
        <w:b/>
      </w:rPr>
      <w:instrText>PAGE</w:instrText>
    </w:r>
    <w:r>
      <w:rPr>
        <w:b/>
      </w:rPr>
      <w:fldChar w:fldCharType="separate"/>
    </w:r>
    <w:r w:rsidR="00A863FC">
      <w:rPr>
        <w:b/>
        <w:noProof/>
      </w:rPr>
      <w:t>24</w:t>
    </w:r>
    <w:r>
      <w:rPr>
        <w:b/>
      </w:rPr>
      <w:fldChar w:fldCharType="end"/>
    </w:r>
  </w:p>
  <w:p w:rsidR="00CD22EF" w:rsidRDefault="00CD22EF" w:rsidP="002A0FFE">
    <w:pPr>
      <w:pStyle w:val="Header"/>
      <w:tabs>
        <w:tab w:val="clear" w:pos="7938"/>
        <w:tab w:val="left" w:pos="3315"/>
        <w:tab w:val="right" w:pos="8789"/>
      </w:tabs>
      <w:rPr>
        <w:b/>
      </w:rPr>
    </w:pPr>
    <w:fldSimple w:instr=" REF DOC_TITLE \* CHARFORMAT ">
      <w:r>
        <w:t>User Guide</w:t>
      </w:r>
    </w:fldSimple>
    <w:r>
      <w:tab/>
    </w:r>
    <w:r>
      <w:tab/>
      <w:t xml:space="preserve">of </w:t>
    </w:r>
    <w:fldSimple w:instr="NUMPAGES ">
      <w:r w:rsidR="00A863FC">
        <w:rPr>
          <w:noProof/>
        </w:rPr>
        <w:t>139</w:t>
      </w:r>
    </w:fldSimple>
    <w:r>
      <w:t xml:space="preserve"> </w: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D22EF" w:rsidRDefault="00CD22EF">
    <w:pPr>
      <w:framePr w:w="3255" w:h="992" w:wrap="notBeside" w:vAnchor="text" w:hAnchor="margin" w:y="1"/>
    </w:pPr>
  </w:p>
  <w:p w:rsidR="00CD22EF" w:rsidRDefault="00CD22EF">
    <w:pPr>
      <w:framePr w:w="3255" w:h="992" w:wrap="notBeside" w:vAnchor="text" w:hAnchor="margin" w:y="1"/>
    </w:pPr>
  </w:p>
  <w:p w:rsidR="00CD22EF" w:rsidRDefault="00CD22EF">
    <w:pPr>
      <w:rPr>
        <w:sz w:val="28"/>
        <w:szCs w:val="28"/>
      </w:rPr>
    </w:pPr>
    <w:r>
      <w:rPr>
        <w:sz w:val="28"/>
        <w:szCs w:val="28"/>
      </w:rPr>
      <w:t>Remote Sensing Laboratories</w:t>
    </w:r>
  </w:p>
  <w:p w:rsidR="00CD22EF" w:rsidRDefault="00CD22EF">
    <w:pPr>
      <w:rPr>
        <w:sz w:val="28"/>
        <w:szCs w:val="28"/>
      </w:rPr>
    </w:pPr>
    <w:r>
      <w:rPr>
        <w:sz w:val="28"/>
        <w:szCs w:val="28"/>
      </w:rPr>
      <w:t>Department of Geography</w:t>
    </w:r>
  </w:p>
  <w:p w:rsidR="00CD22EF" w:rsidRPr="00192611" w:rsidRDefault="00CD22EF">
    <w:pPr>
      <w:rPr>
        <w:sz w:val="28"/>
        <w:szCs w:val="28"/>
      </w:rPr>
    </w:pPr>
    <w:r>
      <w:rPr>
        <w:sz w:val="28"/>
        <w:szCs w:val="28"/>
      </w:rPr>
      <w:t>University of Zurich</w:t>
    </w:r>
  </w:p>
  <w:p w:rsidR="00CD22EF" w:rsidRDefault="00CD22EF">
    <w:pPr>
      <w:rPr>
        <w:sz w:val="36"/>
      </w:rPr>
    </w:pPr>
  </w:p>
  <w:p w:rsidR="00CD22EF" w:rsidRDefault="00CD22EF">
    <w:pPr>
      <w:jc w:val="right"/>
      <w:rPr>
        <w:noProof/>
      </w:rPr>
    </w:pPr>
    <w:r>
      <w:rPr>
        <w:b/>
        <w:noProof/>
      </w:rPr>
      <w:fldChar w:fldCharType="begin"/>
    </w:r>
    <w:r>
      <w:rPr>
        <w:b/>
        <w:noProof/>
      </w:rPr>
      <w:instrText>REF</w:instrText>
    </w:r>
    <w:r>
      <w:rPr>
        <w:noProof/>
      </w:rPr>
      <w:instrText xml:space="preserve"> project \* CHARFORMAT</w:instrText>
    </w:r>
    <w:r>
      <w:rPr>
        <w:b/>
        <w:noProof/>
      </w:rPr>
      <w:fldChar w:fldCharType="separate"/>
    </w:r>
    <w:r w:rsidRPr="00CD22EF">
      <w:rPr>
        <w:b/>
        <w:noProof/>
      </w:rPr>
      <w:t>SPECCHIO</w:t>
    </w:r>
    <w:r>
      <w:rPr>
        <w:b/>
        <w:noProof/>
      </w:rPr>
      <w:fldChar w:fldCharType="end"/>
    </w:r>
  </w:p>
  <w:p w:rsidR="00CD22EF" w:rsidRDefault="00CD22EF">
    <w:pPr>
      <w:pBdr>
        <w:bottom w:val="single" w:sz="6" w:space="1" w:color="auto"/>
      </w:pBdr>
      <w:rPr>
        <w:sz w:val="28"/>
      </w:rP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7C"/>
    <w:multiLevelType w:val="singleLevel"/>
    <w:tmpl w:val="D8F0F444"/>
    <w:lvl w:ilvl="0">
      <w:start w:val="1"/>
      <w:numFmt w:val="decimal"/>
      <w:lvlText w:val="%1."/>
      <w:lvlJc w:val="left"/>
      <w:pPr>
        <w:tabs>
          <w:tab w:val="num" w:pos="1492"/>
        </w:tabs>
        <w:ind w:left="1492" w:hanging="360"/>
      </w:pPr>
    </w:lvl>
  </w:abstractNum>
  <w:abstractNum w:abstractNumId="1">
    <w:nsid w:val="FFFFFF7D"/>
    <w:multiLevelType w:val="singleLevel"/>
    <w:tmpl w:val="316E9510"/>
    <w:lvl w:ilvl="0">
      <w:start w:val="1"/>
      <w:numFmt w:val="decimal"/>
      <w:lvlText w:val="%1."/>
      <w:lvlJc w:val="left"/>
      <w:pPr>
        <w:tabs>
          <w:tab w:val="num" w:pos="1209"/>
        </w:tabs>
        <w:ind w:left="1209" w:hanging="360"/>
      </w:pPr>
    </w:lvl>
  </w:abstractNum>
  <w:abstractNum w:abstractNumId="2">
    <w:nsid w:val="FFFFFF7E"/>
    <w:multiLevelType w:val="singleLevel"/>
    <w:tmpl w:val="9AC02542"/>
    <w:lvl w:ilvl="0">
      <w:start w:val="1"/>
      <w:numFmt w:val="decimal"/>
      <w:lvlText w:val="%1."/>
      <w:lvlJc w:val="left"/>
      <w:pPr>
        <w:tabs>
          <w:tab w:val="num" w:pos="926"/>
        </w:tabs>
        <w:ind w:left="926" w:hanging="360"/>
      </w:pPr>
    </w:lvl>
  </w:abstractNum>
  <w:abstractNum w:abstractNumId="3">
    <w:nsid w:val="FFFFFF7F"/>
    <w:multiLevelType w:val="singleLevel"/>
    <w:tmpl w:val="5C16138E"/>
    <w:lvl w:ilvl="0">
      <w:start w:val="1"/>
      <w:numFmt w:val="decimal"/>
      <w:lvlText w:val="%1."/>
      <w:lvlJc w:val="left"/>
      <w:pPr>
        <w:tabs>
          <w:tab w:val="num" w:pos="643"/>
        </w:tabs>
        <w:ind w:left="643" w:hanging="360"/>
      </w:pPr>
    </w:lvl>
  </w:abstractNum>
  <w:abstractNum w:abstractNumId="4">
    <w:nsid w:val="FFFFFF80"/>
    <w:multiLevelType w:val="singleLevel"/>
    <w:tmpl w:val="26A630DC"/>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402E8C20"/>
    <w:lvl w:ilvl="0">
      <w:start w:val="1"/>
      <w:numFmt w:val="bullet"/>
      <w:lvlText w:val=""/>
      <w:lvlJc w:val="left"/>
      <w:pPr>
        <w:tabs>
          <w:tab w:val="num" w:pos="1209"/>
        </w:tabs>
        <w:ind w:left="1209" w:hanging="360"/>
      </w:pPr>
      <w:rPr>
        <w:rFonts w:ascii="Symbol" w:hAnsi="Symbol" w:hint="default"/>
      </w:rPr>
    </w:lvl>
  </w:abstractNum>
  <w:abstractNum w:abstractNumId="6">
    <w:nsid w:val="FFFFFF82"/>
    <w:multiLevelType w:val="singleLevel"/>
    <w:tmpl w:val="9AC87060"/>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9A7AAAC4"/>
    <w:lvl w:ilvl="0">
      <w:start w:val="1"/>
      <w:numFmt w:val="bullet"/>
      <w:lvlText w:val=""/>
      <w:lvlJc w:val="left"/>
      <w:pPr>
        <w:tabs>
          <w:tab w:val="num" w:pos="643"/>
        </w:tabs>
        <w:ind w:left="643" w:hanging="360"/>
      </w:pPr>
      <w:rPr>
        <w:rFonts w:ascii="Symbol" w:hAnsi="Symbol" w:hint="default"/>
      </w:rPr>
    </w:lvl>
  </w:abstractNum>
  <w:abstractNum w:abstractNumId="8">
    <w:nsid w:val="FFFFFF88"/>
    <w:multiLevelType w:val="singleLevel"/>
    <w:tmpl w:val="60C83FC8"/>
    <w:lvl w:ilvl="0">
      <w:start w:val="1"/>
      <w:numFmt w:val="decimal"/>
      <w:lvlText w:val="%1."/>
      <w:lvlJc w:val="left"/>
      <w:pPr>
        <w:tabs>
          <w:tab w:val="num" w:pos="360"/>
        </w:tabs>
        <w:ind w:left="360" w:hanging="360"/>
      </w:pPr>
    </w:lvl>
  </w:abstractNum>
  <w:abstractNum w:abstractNumId="9">
    <w:nsid w:val="FFFFFF89"/>
    <w:multiLevelType w:val="singleLevel"/>
    <w:tmpl w:val="9CB41C8E"/>
    <w:lvl w:ilvl="0">
      <w:start w:val="1"/>
      <w:numFmt w:val="bullet"/>
      <w:lvlText w:val=""/>
      <w:lvlJc w:val="left"/>
      <w:pPr>
        <w:tabs>
          <w:tab w:val="num" w:pos="360"/>
        </w:tabs>
        <w:ind w:left="360" w:hanging="360"/>
      </w:pPr>
      <w:rPr>
        <w:rFonts w:ascii="Symbol" w:hAnsi="Symbol" w:hint="default"/>
      </w:rPr>
    </w:lvl>
  </w:abstractNum>
  <w:abstractNum w:abstractNumId="10">
    <w:nsid w:val="FFFFFFFB"/>
    <w:multiLevelType w:val="multilevel"/>
    <w:tmpl w:val="7E1A0CDA"/>
    <w:lvl w:ilvl="0">
      <w:start w:val="1"/>
      <w:numFmt w:val="decimal"/>
      <w:pStyle w:val="Heading1"/>
      <w:lvlText w:val="%1"/>
      <w:legacy w:legacy="1" w:legacySpace="144" w:legacyIndent="0"/>
      <w:lvlJc w:val="left"/>
    </w:lvl>
    <w:lvl w:ilvl="1">
      <w:start w:val="1"/>
      <w:numFmt w:val="decimal"/>
      <w:pStyle w:val="Heading2"/>
      <w:lvlText w:val="%1.%2"/>
      <w:legacy w:legacy="1" w:legacySpace="144" w:legacyIndent="0"/>
      <w:lvlJc w:val="left"/>
    </w:lvl>
    <w:lvl w:ilvl="2">
      <w:start w:val="1"/>
      <w:numFmt w:val="decimal"/>
      <w:pStyle w:val="Heading3"/>
      <w:lvlText w:val="%1.%2.%3"/>
      <w:legacy w:legacy="1" w:legacySpace="144" w:legacyIndent="0"/>
      <w:lvlJc w:val="left"/>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1">
    <w:nsid w:val="06FA4C93"/>
    <w:multiLevelType w:val="hybridMultilevel"/>
    <w:tmpl w:val="D210336E"/>
    <w:lvl w:ilvl="0" w:tplc="0610FEA0">
      <w:start w:val="1"/>
      <w:numFmt w:val="bullet"/>
      <w:lvlText w:val="□"/>
      <w:lvlJc w:val="left"/>
      <w:pPr>
        <w:tabs>
          <w:tab w:val="num" w:pos="1080"/>
        </w:tabs>
        <w:ind w:left="1080" w:hanging="360"/>
      </w:pPr>
      <w:rPr>
        <w:rFonts w:ascii="Courier New" w:hAnsi="Courier New" w:hint="default"/>
      </w:rPr>
    </w:lvl>
    <w:lvl w:ilvl="1" w:tplc="04090003" w:tentative="1">
      <w:start w:val="1"/>
      <w:numFmt w:val="bullet"/>
      <w:lvlText w:val="o"/>
      <w:lvlJc w:val="left"/>
      <w:pPr>
        <w:tabs>
          <w:tab w:val="num" w:pos="1440"/>
        </w:tabs>
        <w:ind w:left="1440" w:hanging="360"/>
      </w:pPr>
      <w:rPr>
        <w:rFonts w:ascii="Courier New" w:hAnsi="Courier New" w:cs="Lucida Console"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Lucida Console"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Lucida Console"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
    <w:nsid w:val="08486312"/>
    <w:multiLevelType w:val="hybridMultilevel"/>
    <w:tmpl w:val="0C104660"/>
    <w:lvl w:ilvl="0" w:tplc="0C090001">
      <w:start w:val="1"/>
      <w:numFmt w:val="bullet"/>
      <w:lvlText w:val=""/>
      <w:lvlJc w:val="left"/>
      <w:pPr>
        <w:ind w:left="1429" w:hanging="360"/>
      </w:pPr>
      <w:rPr>
        <w:rFonts w:ascii="Symbol" w:hAnsi="Symbol" w:hint="default"/>
      </w:rPr>
    </w:lvl>
    <w:lvl w:ilvl="1" w:tplc="0C090003" w:tentative="1">
      <w:start w:val="1"/>
      <w:numFmt w:val="bullet"/>
      <w:lvlText w:val="o"/>
      <w:lvlJc w:val="left"/>
      <w:pPr>
        <w:ind w:left="2149" w:hanging="360"/>
      </w:pPr>
      <w:rPr>
        <w:rFonts w:ascii="Courier New" w:hAnsi="Courier New" w:cs="Courier New" w:hint="default"/>
      </w:rPr>
    </w:lvl>
    <w:lvl w:ilvl="2" w:tplc="0C090005" w:tentative="1">
      <w:start w:val="1"/>
      <w:numFmt w:val="bullet"/>
      <w:lvlText w:val=""/>
      <w:lvlJc w:val="left"/>
      <w:pPr>
        <w:ind w:left="2869" w:hanging="360"/>
      </w:pPr>
      <w:rPr>
        <w:rFonts w:ascii="Wingdings" w:hAnsi="Wingdings" w:hint="default"/>
      </w:rPr>
    </w:lvl>
    <w:lvl w:ilvl="3" w:tplc="0C090001" w:tentative="1">
      <w:start w:val="1"/>
      <w:numFmt w:val="bullet"/>
      <w:lvlText w:val=""/>
      <w:lvlJc w:val="left"/>
      <w:pPr>
        <w:ind w:left="3589" w:hanging="360"/>
      </w:pPr>
      <w:rPr>
        <w:rFonts w:ascii="Symbol" w:hAnsi="Symbol" w:hint="default"/>
      </w:rPr>
    </w:lvl>
    <w:lvl w:ilvl="4" w:tplc="0C090003" w:tentative="1">
      <w:start w:val="1"/>
      <w:numFmt w:val="bullet"/>
      <w:lvlText w:val="o"/>
      <w:lvlJc w:val="left"/>
      <w:pPr>
        <w:ind w:left="4309" w:hanging="360"/>
      </w:pPr>
      <w:rPr>
        <w:rFonts w:ascii="Courier New" w:hAnsi="Courier New" w:cs="Courier New" w:hint="default"/>
      </w:rPr>
    </w:lvl>
    <w:lvl w:ilvl="5" w:tplc="0C090005" w:tentative="1">
      <w:start w:val="1"/>
      <w:numFmt w:val="bullet"/>
      <w:lvlText w:val=""/>
      <w:lvlJc w:val="left"/>
      <w:pPr>
        <w:ind w:left="5029" w:hanging="360"/>
      </w:pPr>
      <w:rPr>
        <w:rFonts w:ascii="Wingdings" w:hAnsi="Wingdings" w:hint="default"/>
      </w:rPr>
    </w:lvl>
    <w:lvl w:ilvl="6" w:tplc="0C090001" w:tentative="1">
      <w:start w:val="1"/>
      <w:numFmt w:val="bullet"/>
      <w:lvlText w:val=""/>
      <w:lvlJc w:val="left"/>
      <w:pPr>
        <w:ind w:left="5749" w:hanging="360"/>
      </w:pPr>
      <w:rPr>
        <w:rFonts w:ascii="Symbol" w:hAnsi="Symbol" w:hint="default"/>
      </w:rPr>
    </w:lvl>
    <w:lvl w:ilvl="7" w:tplc="0C090003" w:tentative="1">
      <w:start w:val="1"/>
      <w:numFmt w:val="bullet"/>
      <w:lvlText w:val="o"/>
      <w:lvlJc w:val="left"/>
      <w:pPr>
        <w:ind w:left="6469" w:hanging="360"/>
      </w:pPr>
      <w:rPr>
        <w:rFonts w:ascii="Courier New" w:hAnsi="Courier New" w:cs="Courier New" w:hint="default"/>
      </w:rPr>
    </w:lvl>
    <w:lvl w:ilvl="8" w:tplc="0C090005" w:tentative="1">
      <w:start w:val="1"/>
      <w:numFmt w:val="bullet"/>
      <w:lvlText w:val=""/>
      <w:lvlJc w:val="left"/>
      <w:pPr>
        <w:ind w:left="7189" w:hanging="360"/>
      </w:pPr>
      <w:rPr>
        <w:rFonts w:ascii="Wingdings" w:hAnsi="Wingdings" w:hint="default"/>
      </w:rPr>
    </w:lvl>
  </w:abstractNum>
  <w:abstractNum w:abstractNumId="13">
    <w:nsid w:val="16685861"/>
    <w:multiLevelType w:val="hybridMultilevel"/>
    <w:tmpl w:val="ACF853BE"/>
    <w:lvl w:ilvl="0" w:tplc="0610FEA0">
      <w:start w:val="1"/>
      <w:numFmt w:val="bullet"/>
      <w:lvlText w:val="□"/>
      <w:lvlJc w:val="left"/>
      <w:pPr>
        <w:tabs>
          <w:tab w:val="num" w:pos="1080"/>
        </w:tabs>
        <w:ind w:left="1080" w:hanging="360"/>
      </w:pPr>
      <w:rPr>
        <w:rFonts w:ascii="Courier New" w:hAnsi="Courier New" w:hint="default"/>
      </w:rPr>
    </w:lvl>
    <w:lvl w:ilvl="1" w:tplc="04090003">
      <w:start w:val="1"/>
      <w:numFmt w:val="bullet"/>
      <w:lvlText w:val="o"/>
      <w:lvlJc w:val="left"/>
      <w:pPr>
        <w:tabs>
          <w:tab w:val="num" w:pos="1440"/>
        </w:tabs>
        <w:ind w:left="1440" w:hanging="360"/>
      </w:pPr>
      <w:rPr>
        <w:rFonts w:ascii="Courier New" w:hAnsi="Courier New" w:cs="Lucida Console"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Lucida Console"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Lucida Console"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
    <w:nsid w:val="22D7588C"/>
    <w:multiLevelType w:val="hybridMultilevel"/>
    <w:tmpl w:val="8106613E"/>
    <w:lvl w:ilvl="0" w:tplc="0610FEA0">
      <w:start w:val="1"/>
      <w:numFmt w:val="bullet"/>
      <w:lvlText w:val="□"/>
      <w:lvlJc w:val="left"/>
      <w:pPr>
        <w:tabs>
          <w:tab w:val="num" w:pos="1080"/>
        </w:tabs>
        <w:ind w:left="1080" w:hanging="360"/>
      </w:pPr>
      <w:rPr>
        <w:rFonts w:ascii="Courier New" w:hAnsi="Courier New" w:hint="default"/>
      </w:rPr>
    </w:lvl>
    <w:lvl w:ilvl="1" w:tplc="04090003" w:tentative="1">
      <w:start w:val="1"/>
      <w:numFmt w:val="bullet"/>
      <w:lvlText w:val="o"/>
      <w:lvlJc w:val="left"/>
      <w:pPr>
        <w:tabs>
          <w:tab w:val="num" w:pos="1440"/>
        </w:tabs>
        <w:ind w:left="1440" w:hanging="360"/>
      </w:pPr>
      <w:rPr>
        <w:rFonts w:ascii="Courier New" w:hAnsi="Courier New" w:cs="Lucida Console"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Lucida Console"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Lucida Console"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5">
    <w:nsid w:val="23465E57"/>
    <w:multiLevelType w:val="hybridMultilevel"/>
    <w:tmpl w:val="CEF8A99E"/>
    <w:lvl w:ilvl="0" w:tplc="0610FEA0">
      <w:start w:val="1"/>
      <w:numFmt w:val="bullet"/>
      <w:lvlText w:val="□"/>
      <w:lvlJc w:val="left"/>
      <w:pPr>
        <w:tabs>
          <w:tab w:val="num" w:pos="1080"/>
        </w:tabs>
        <w:ind w:left="1080" w:hanging="360"/>
      </w:pPr>
      <w:rPr>
        <w:rFonts w:ascii="Courier New" w:hAnsi="Courier New" w:hint="default"/>
      </w:rPr>
    </w:lvl>
    <w:lvl w:ilvl="1" w:tplc="04090003" w:tentative="1">
      <w:start w:val="1"/>
      <w:numFmt w:val="bullet"/>
      <w:lvlText w:val="o"/>
      <w:lvlJc w:val="left"/>
      <w:pPr>
        <w:tabs>
          <w:tab w:val="num" w:pos="1440"/>
        </w:tabs>
        <w:ind w:left="1440" w:hanging="360"/>
      </w:pPr>
      <w:rPr>
        <w:rFonts w:ascii="Courier New" w:hAnsi="Courier New" w:cs="Lucida Console"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Lucida Console"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Lucida Console"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6">
    <w:nsid w:val="28091B83"/>
    <w:multiLevelType w:val="hybridMultilevel"/>
    <w:tmpl w:val="A13AA1F6"/>
    <w:lvl w:ilvl="0" w:tplc="8E5A75F8">
      <w:start w:val="1"/>
      <w:numFmt w:val="bullet"/>
      <w:lvlText w:val="□"/>
      <w:lvlJc w:val="left"/>
      <w:pPr>
        <w:ind w:left="1069" w:hanging="360"/>
      </w:pPr>
      <w:rPr>
        <w:rFonts w:ascii="Courier New" w:hAnsi="Courier New" w:hint="default"/>
      </w:rPr>
    </w:lvl>
    <w:lvl w:ilvl="1" w:tplc="04090003">
      <w:start w:val="1"/>
      <w:numFmt w:val="bullet"/>
      <w:lvlText w:val="o"/>
      <w:lvlJc w:val="left"/>
      <w:pPr>
        <w:ind w:left="1789" w:hanging="360"/>
      </w:pPr>
      <w:rPr>
        <w:rFonts w:ascii="Courier New" w:hAnsi="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17">
    <w:nsid w:val="32A1179F"/>
    <w:multiLevelType w:val="hybridMultilevel"/>
    <w:tmpl w:val="D3C4A0B8"/>
    <w:lvl w:ilvl="0" w:tplc="0610FEA0">
      <w:start w:val="1"/>
      <w:numFmt w:val="bullet"/>
      <w:lvlText w:val="□"/>
      <w:lvlJc w:val="left"/>
      <w:pPr>
        <w:tabs>
          <w:tab w:val="num" w:pos="1080"/>
        </w:tabs>
        <w:ind w:left="1080" w:hanging="360"/>
      </w:pPr>
      <w:rPr>
        <w:rFonts w:ascii="Courier New" w:hAnsi="Courier New"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8">
    <w:nsid w:val="33EF0CAC"/>
    <w:multiLevelType w:val="hybridMultilevel"/>
    <w:tmpl w:val="9E8AC458"/>
    <w:lvl w:ilvl="0" w:tplc="0610FEA0">
      <w:start w:val="1"/>
      <w:numFmt w:val="bullet"/>
      <w:lvlText w:val="□"/>
      <w:lvlJc w:val="left"/>
      <w:pPr>
        <w:tabs>
          <w:tab w:val="num" w:pos="1080"/>
        </w:tabs>
        <w:ind w:left="1080" w:hanging="360"/>
      </w:pPr>
      <w:rPr>
        <w:rFonts w:ascii="Courier New" w:hAnsi="Courier New" w:hint="default"/>
      </w:rPr>
    </w:lvl>
    <w:lvl w:ilvl="1" w:tplc="04090003" w:tentative="1">
      <w:start w:val="1"/>
      <w:numFmt w:val="bullet"/>
      <w:lvlText w:val="o"/>
      <w:lvlJc w:val="left"/>
      <w:pPr>
        <w:tabs>
          <w:tab w:val="num" w:pos="1440"/>
        </w:tabs>
        <w:ind w:left="1440" w:hanging="360"/>
      </w:pPr>
      <w:rPr>
        <w:rFonts w:ascii="Courier New" w:hAnsi="Courier New" w:cs="Lucida Console"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Lucida Console"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Lucida Console"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9">
    <w:nsid w:val="3A9A56EB"/>
    <w:multiLevelType w:val="hybridMultilevel"/>
    <w:tmpl w:val="9084805A"/>
    <w:lvl w:ilvl="0" w:tplc="0610FEA0">
      <w:start w:val="1"/>
      <w:numFmt w:val="bullet"/>
      <w:lvlText w:val="□"/>
      <w:lvlJc w:val="left"/>
      <w:pPr>
        <w:tabs>
          <w:tab w:val="num" w:pos="1080"/>
        </w:tabs>
        <w:ind w:left="1080" w:hanging="360"/>
      </w:pPr>
      <w:rPr>
        <w:rFonts w:ascii="Courier New" w:hAnsi="Courier New" w:hint="default"/>
      </w:rPr>
    </w:lvl>
    <w:lvl w:ilvl="1" w:tplc="04090003" w:tentative="1">
      <w:start w:val="1"/>
      <w:numFmt w:val="bullet"/>
      <w:lvlText w:val="o"/>
      <w:lvlJc w:val="left"/>
      <w:pPr>
        <w:tabs>
          <w:tab w:val="num" w:pos="1440"/>
        </w:tabs>
        <w:ind w:left="1440" w:hanging="360"/>
      </w:pPr>
      <w:rPr>
        <w:rFonts w:ascii="Courier New" w:hAnsi="Courier New" w:cs="Lucida Console"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Lucida Console"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Lucida Console"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0">
    <w:nsid w:val="3C8D2FDA"/>
    <w:multiLevelType w:val="hybridMultilevel"/>
    <w:tmpl w:val="F2D0D7E6"/>
    <w:lvl w:ilvl="0" w:tplc="0610FEA0">
      <w:start w:val="1"/>
      <w:numFmt w:val="bullet"/>
      <w:lvlText w:val="□"/>
      <w:lvlJc w:val="left"/>
      <w:pPr>
        <w:tabs>
          <w:tab w:val="num" w:pos="1080"/>
        </w:tabs>
        <w:ind w:left="1080" w:hanging="360"/>
      </w:pPr>
      <w:rPr>
        <w:rFonts w:ascii="Courier New" w:hAnsi="Courier New" w:hint="default"/>
      </w:rPr>
    </w:lvl>
    <w:lvl w:ilvl="1" w:tplc="04090003" w:tentative="1">
      <w:start w:val="1"/>
      <w:numFmt w:val="bullet"/>
      <w:lvlText w:val="o"/>
      <w:lvlJc w:val="left"/>
      <w:pPr>
        <w:tabs>
          <w:tab w:val="num" w:pos="1440"/>
        </w:tabs>
        <w:ind w:left="1440" w:hanging="360"/>
      </w:pPr>
      <w:rPr>
        <w:rFonts w:ascii="Courier New" w:hAnsi="Courier New" w:cs="Lucida Console"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Lucida Console"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Lucida Console"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1">
    <w:nsid w:val="41186FD7"/>
    <w:multiLevelType w:val="hybridMultilevel"/>
    <w:tmpl w:val="B878557E"/>
    <w:lvl w:ilvl="0" w:tplc="0610FEA0">
      <w:start w:val="1"/>
      <w:numFmt w:val="bullet"/>
      <w:lvlText w:val="□"/>
      <w:lvlJc w:val="left"/>
      <w:pPr>
        <w:tabs>
          <w:tab w:val="num" w:pos="1080"/>
        </w:tabs>
        <w:ind w:left="1080" w:hanging="360"/>
      </w:pPr>
      <w:rPr>
        <w:rFonts w:ascii="Courier New" w:hAnsi="Courier New" w:hint="default"/>
      </w:rPr>
    </w:lvl>
    <w:lvl w:ilvl="1" w:tplc="04090003" w:tentative="1">
      <w:start w:val="1"/>
      <w:numFmt w:val="bullet"/>
      <w:lvlText w:val="o"/>
      <w:lvlJc w:val="left"/>
      <w:pPr>
        <w:tabs>
          <w:tab w:val="num" w:pos="1440"/>
        </w:tabs>
        <w:ind w:left="1440" w:hanging="360"/>
      </w:pPr>
      <w:rPr>
        <w:rFonts w:ascii="Courier New" w:hAnsi="Courier New" w:cs="Lucida Console"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Lucida Console"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Lucida Console"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2">
    <w:nsid w:val="43F417A0"/>
    <w:multiLevelType w:val="hybridMultilevel"/>
    <w:tmpl w:val="45BEE8D2"/>
    <w:lvl w:ilvl="0" w:tplc="0610FEA0">
      <w:start w:val="1"/>
      <w:numFmt w:val="bullet"/>
      <w:lvlText w:val="□"/>
      <w:lvlJc w:val="left"/>
      <w:pPr>
        <w:tabs>
          <w:tab w:val="num" w:pos="1080"/>
        </w:tabs>
        <w:ind w:left="1080" w:hanging="360"/>
      </w:pPr>
      <w:rPr>
        <w:rFonts w:ascii="Courier New" w:hAnsi="Courier New" w:hint="default"/>
      </w:rPr>
    </w:lvl>
    <w:lvl w:ilvl="1" w:tplc="04090003" w:tentative="1">
      <w:start w:val="1"/>
      <w:numFmt w:val="bullet"/>
      <w:lvlText w:val="o"/>
      <w:lvlJc w:val="left"/>
      <w:pPr>
        <w:tabs>
          <w:tab w:val="num" w:pos="1440"/>
        </w:tabs>
        <w:ind w:left="1440" w:hanging="360"/>
      </w:pPr>
      <w:rPr>
        <w:rFonts w:ascii="Courier New" w:hAnsi="Courier New" w:cs="Lucida Console"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Lucida Console"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Lucida Console"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3">
    <w:nsid w:val="47AF56F9"/>
    <w:multiLevelType w:val="hybridMultilevel"/>
    <w:tmpl w:val="2102A692"/>
    <w:lvl w:ilvl="0" w:tplc="A1C20210">
      <w:start w:val="1"/>
      <w:numFmt w:val="decimal"/>
      <w:pStyle w:val="Numbered"/>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4">
    <w:nsid w:val="49EE018D"/>
    <w:multiLevelType w:val="hybridMultilevel"/>
    <w:tmpl w:val="1040C7D8"/>
    <w:lvl w:ilvl="0" w:tplc="0610FEA0">
      <w:start w:val="1"/>
      <w:numFmt w:val="bullet"/>
      <w:lvlText w:val="□"/>
      <w:lvlJc w:val="left"/>
      <w:pPr>
        <w:tabs>
          <w:tab w:val="num" w:pos="1080"/>
        </w:tabs>
        <w:ind w:left="1080" w:hanging="360"/>
      </w:pPr>
      <w:rPr>
        <w:rFonts w:ascii="Courier New" w:hAnsi="Courier New" w:hint="default"/>
      </w:rPr>
    </w:lvl>
    <w:lvl w:ilvl="1" w:tplc="04090003" w:tentative="1">
      <w:start w:val="1"/>
      <w:numFmt w:val="bullet"/>
      <w:lvlText w:val="o"/>
      <w:lvlJc w:val="left"/>
      <w:pPr>
        <w:tabs>
          <w:tab w:val="num" w:pos="1440"/>
        </w:tabs>
        <w:ind w:left="1440" w:hanging="360"/>
      </w:pPr>
      <w:rPr>
        <w:rFonts w:ascii="Courier New" w:hAnsi="Courier New" w:cs="Lucida Console"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Lucida Console"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Lucida Console"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5">
    <w:nsid w:val="589D4EAE"/>
    <w:multiLevelType w:val="hybridMultilevel"/>
    <w:tmpl w:val="D474FCBC"/>
    <w:lvl w:ilvl="0" w:tplc="4B349A80">
      <w:start w:val="1"/>
      <w:numFmt w:val="decimal"/>
      <w:lvlText w:val="%1."/>
      <w:lvlJc w:val="left"/>
      <w:pPr>
        <w:tabs>
          <w:tab w:val="num" w:pos="1080"/>
        </w:tabs>
        <w:ind w:left="1080" w:hanging="360"/>
      </w:pPr>
      <w:rPr>
        <w:rFonts w:hint="default"/>
      </w:rPr>
    </w:lvl>
    <w:lvl w:ilvl="1" w:tplc="3A34440C">
      <w:start w:val="1"/>
      <w:numFmt w:val="lowerLetter"/>
      <w:lvlText w:val="(%2)"/>
      <w:lvlJc w:val="left"/>
      <w:pPr>
        <w:tabs>
          <w:tab w:val="num" w:pos="1440"/>
        </w:tabs>
        <w:ind w:left="1440" w:hanging="360"/>
      </w:pPr>
      <w:rPr>
        <w:rFonts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Lucida Console"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Lucida Console"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6">
    <w:nsid w:val="5BEA605C"/>
    <w:multiLevelType w:val="hybridMultilevel"/>
    <w:tmpl w:val="DE40C318"/>
    <w:lvl w:ilvl="0" w:tplc="0610FEA0">
      <w:start w:val="1"/>
      <w:numFmt w:val="bullet"/>
      <w:lvlText w:val="□"/>
      <w:lvlJc w:val="left"/>
      <w:pPr>
        <w:tabs>
          <w:tab w:val="num" w:pos="1080"/>
        </w:tabs>
        <w:ind w:left="1080" w:hanging="360"/>
      </w:pPr>
      <w:rPr>
        <w:rFonts w:ascii="Courier New" w:hAnsi="Courier New" w:hint="default"/>
      </w:rPr>
    </w:lvl>
    <w:lvl w:ilvl="1" w:tplc="04090003" w:tentative="1">
      <w:start w:val="1"/>
      <w:numFmt w:val="bullet"/>
      <w:lvlText w:val="o"/>
      <w:lvlJc w:val="left"/>
      <w:pPr>
        <w:tabs>
          <w:tab w:val="num" w:pos="1440"/>
        </w:tabs>
        <w:ind w:left="1440" w:hanging="360"/>
      </w:pPr>
      <w:rPr>
        <w:rFonts w:ascii="Courier New" w:hAnsi="Courier New" w:cs="Lucida Console"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Lucida Console"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Lucida Console"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7">
    <w:nsid w:val="63F04CEA"/>
    <w:multiLevelType w:val="hybridMultilevel"/>
    <w:tmpl w:val="5DD64DD2"/>
    <w:lvl w:ilvl="0" w:tplc="5BCC20DE">
      <w:start w:val="1"/>
      <w:numFmt w:val="bullet"/>
      <w:lvlText w:val="-"/>
      <w:lvlJc w:val="left"/>
      <w:pPr>
        <w:ind w:left="720" w:hanging="360"/>
      </w:pPr>
      <w:rPr>
        <w:rFonts w:ascii="Arial" w:eastAsia="Times New Roman" w:hAnsi="Arial"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678A768B"/>
    <w:multiLevelType w:val="hybridMultilevel"/>
    <w:tmpl w:val="38EE573A"/>
    <w:lvl w:ilvl="0" w:tplc="D084DF56">
      <w:start w:val="1"/>
      <w:numFmt w:val="bullet"/>
      <w:pStyle w:val="ListParagraph"/>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67BA28E8"/>
    <w:multiLevelType w:val="hybridMultilevel"/>
    <w:tmpl w:val="0E46F2C4"/>
    <w:lvl w:ilvl="0" w:tplc="4B349A80">
      <w:start w:val="1"/>
      <w:numFmt w:val="decimal"/>
      <w:lvlText w:val="%1."/>
      <w:lvlJc w:val="left"/>
      <w:pPr>
        <w:tabs>
          <w:tab w:val="num" w:pos="1080"/>
        </w:tabs>
        <w:ind w:left="1080" w:hanging="360"/>
      </w:pPr>
      <w:rPr>
        <w:rFonts w:hint="default"/>
      </w:rPr>
    </w:lvl>
    <w:lvl w:ilvl="1" w:tplc="04090003" w:tentative="1">
      <w:start w:val="1"/>
      <w:numFmt w:val="bullet"/>
      <w:lvlText w:val="o"/>
      <w:lvlJc w:val="left"/>
      <w:pPr>
        <w:tabs>
          <w:tab w:val="num" w:pos="1440"/>
        </w:tabs>
        <w:ind w:left="1440" w:hanging="360"/>
      </w:pPr>
      <w:rPr>
        <w:rFonts w:ascii="Courier New" w:hAnsi="Courier New" w:cs="Lucida Console"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Lucida Console"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Lucida Console"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0">
    <w:nsid w:val="698B59EA"/>
    <w:multiLevelType w:val="hybridMultilevel"/>
    <w:tmpl w:val="88025E6E"/>
    <w:lvl w:ilvl="0" w:tplc="F69A07CC">
      <w:start w:val="1"/>
      <w:numFmt w:val="bullet"/>
      <w:pStyle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1">
    <w:nsid w:val="6CAD6AEB"/>
    <w:multiLevelType w:val="multilevel"/>
    <w:tmpl w:val="EE9452D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70D32271"/>
    <w:multiLevelType w:val="hybridMultilevel"/>
    <w:tmpl w:val="0CFA2E0E"/>
    <w:lvl w:ilvl="0" w:tplc="0610FEA0">
      <w:start w:val="1"/>
      <w:numFmt w:val="bullet"/>
      <w:lvlText w:val="□"/>
      <w:lvlJc w:val="left"/>
      <w:pPr>
        <w:tabs>
          <w:tab w:val="num" w:pos="1080"/>
        </w:tabs>
        <w:ind w:left="1080" w:hanging="360"/>
      </w:pPr>
      <w:rPr>
        <w:rFonts w:ascii="Courier New" w:hAnsi="Courier New" w:hint="default"/>
      </w:rPr>
    </w:lvl>
    <w:lvl w:ilvl="1" w:tplc="04090003" w:tentative="1">
      <w:start w:val="1"/>
      <w:numFmt w:val="bullet"/>
      <w:lvlText w:val="o"/>
      <w:lvlJc w:val="left"/>
      <w:pPr>
        <w:tabs>
          <w:tab w:val="num" w:pos="1440"/>
        </w:tabs>
        <w:ind w:left="1440" w:hanging="360"/>
      </w:pPr>
      <w:rPr>
        <w:rFonts w:ascii="Courier New" w:hAnsi="Courier New" w:cs="Lucida Console"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Lucida Console"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Lucida Console"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3">
    <w:nsid w:val="72A153B1"/>
    <w:multiLevelType w:val="hybridMultilevel"/>
    <w:tmpl w:val="F168B33C"/>
    <w:lvl w:ilvl="0" w:tplc="0610FEA0">
      <w:start w:val="1"/>
      <w:numFmt w:val="bullet"/>
      <w:lvlText w:val="□"/>
      <w:lvlJc w:val="left"/>
      <w:pPr>
        <w:tabs>
          <w:tab w:val="num" w:pos="1080"/>
        </w:tabs>
        <w:ind w:left="1080" w:hanging="360"/>
      </w:pPr>
      <w:rPr>
        <w:rFonts w:ascii="Courier New" w:hAnsi="Courier New"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4">
    <w:nsid w:val="7A82225C"/>
    <w:multiLevelType w:val="hybridMultilevel"/>
    <w:tmpl w:val="B412A6B2"/>
    <w:lvl w:ilvl="0" w:tplc="0610FEA0">
      <w:start w:val="1"/>
      <w:numFmt w:val="bullet"/>
      <w:lvlText w:val="□"/>
      <w:lvlJc w:val="left"/>
      <w:pPr>
        <w:tabs>
          <w:tab w:val="num" w:pos="1080"/>
        </w:tabs>
        <w:ind w:left="1080" w:hanging="360"/>
      </w:pPr>
      <w:rPr>
        <w:rFonts w:ascii="Courier New" w:hAnsi="Courier New" w:hint="default"/>
      </w:rPr>
    </w:lvl>
    <w:lvl w:ilvl="1" w:tplc="04090003" w:tentative="1">
      <w:start w:val="1"/>
      <w:numFmt w:val="bullet"/>
      <w:lvlText w:val="o"/>
      <w:lvlJc w:val="left"/>
      <w:pPr>
        <w:tabs>
          <w:tab w:val="num" w:pos="1440"/>
        </w:tabs>
        <w:ind w:left="1440" w:hanging="360"/>
      </w:pPr>
      <w:rPr>
        <w:rFonts w:ascii="Courier New" w:hAnsi="Courier New" w:cs="Lucida Console"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Lucida Console"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Lucida Console"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abstractNumId w:val="10"/>
  </w:num>
  <w:num w:numId="2">
    <w:abstractNumId w:val="25"/>
  </w:num>
  <w:num w:numId="3">
    <w:abstractNumId w:val="26"/>
  </w:num>
  <w:num w:numId="4">
    <w:abstractNumId w:val="21"/>
  </w:num>
  <w:num w:numId="5">
    <w:abstractNumId w:val="24"/>
  </w:num>
  <w:num w:numId="6">
    <w:abstractNumId w:val="34"/>
  </w:num>
  <w:num w:numId="7">
    <w:abstractNumId w:val="19"/>
  </w:num>
  <w:num w:numId="8">
    <w:abstractNumId w:val="22"/>
  </w:num>
  <w:num w:numId="9">
    <w:abstractNumId w:val="32"/>
  </w:num>
  <w:num w:numId="10">
    <w:abstractNumId w:val="14"/>
  </w:num>
  <w:num w:numId="11">
    <w:abstractNumId w:val="11"/>
  </w:num>
  <w:num w:numId="12">
    <w:abstractNumId w:val="18"/>
  </w:num>
  <w:num w:numId="13">
    <w:abstractNumId w:val="13"/>
  </w:num>
  <w:num w:numId="14">
    <w:abstractNumId w:val="15"/>
  </w:num>
  <w:num w:numId="15">
    <w:abstractNumId w:val="20"/>
  </w:num>
  <w:num w:numId="16">
    <w:abstractNumId w:val="17"/>
  </w:num>
  <w:num w:numId="17">
    <w:abstractNumId w:val="29"/>
  </w:num>
  <w:num w:numId="18">
    <w:abstractNumId w:val="33"/>
  </w:num>
  <w:num w:numId="19">
    <w:abstractNumId w:val="27"/>
  </w:num>
  <w:num w:numId="20">
    <w:abstractNumId w:val="28"/>
  </w:num>
  <w:num w:numId="21">
    <w:abstractNumId w:val="16"/>
  </w:num>
  <w:num w:numId="22">
    <w:abstractNumId w:val="30"/>
  </w:num>
  <w:num w:numId="23">
    <w:abstractNumId w:val="23"/>
  </w:num>
  <w:num w:numId="24">
    <w:abstractNumId w:val="31"/>
  </w:num>
  <w:num w:numId="25">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9"/>
  </w:num>
  <w:num w:numId="27">
    <w:abstractNumId w:val="7"/>
  </w:num>
  <w:num w:numId="28">
    <w:abstractNumId w:val="6"/>
  </w:num>
  <w:num w:numId="29">
    <w:abstractNumId w:val="5"/>
  </w:num>
  <w:num w:numId="30">
    <w:abstractNumId w:val="4"/>
  </w:num>
  <w:num w:numId="31">
    <w:abstractNumId w:val="8"/>
  </w:num>
  <w:num w:numId="32">
    <w:abstractNumId w:val="3"/>
  </w:num>
  <w:num w:numId="33">
    <w:abstractNumId w:val="2"/>
  </w:num>
  <w:num w:numId="34">
    <w:abstractNumId w:val="1"/>
  </w:num>
  <w:num w:numId="35">
    <w:abstractNumId w:val="0"/>
  </w:num>
  <w:num w:numId="36">
    <w:abstractNumId w:val="23"/>
    <w:lvlOverride w:ilvl="0">
      <w:startOverride w:val="1"/>
    </w:lvlOverride>
  </w:num>
  <w:num w:numId="37">
    <w:abstractNumId w:val="23"/>
    <w:lvlOverride w:ilvl="0">
      <w:startOverride w:val="1"/>
    </w:lvlOverride>
  </w:num>
  <w:num w:numId="38">
    <w:abstractNumId w:val="23"/>
    <w:lvlOverride w:ilvl="0">
      <w:startOverride w:val="1"/>
    </w:lvlOverride>
  </w:num>
  <w:num w:numId="39">
    <w:abstractNumId w:val="12"/>
  </w:num>
  <w:numIdMacAtCleanup w:val="25"/>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35"/>
  <w:doNotDisplayPageBoundaries/>
  <w:printFractionalCharacterWidth/>
  <w:embedSystemFonts/>
  <w:activeWritingStyle w:appName="MSWord" w:lang="en-GB" w:vendorID="8" w:dllVersion="513" w:checkStyle="1"/>
  <w:activeWritingStyle w:appName="MSWord" w:lang="en-US" w:vendorID="8" w:dllVersion="513" w:checkStyle="1"/>
  <w:activeWritingStyle w:appName="MSWord" w:lang="de-DE" w:vendorID="9" w:dllVersion="512" w:checkStyle="1"/>
  <w:activeWritingStyle w:appName="MSWord" w:lang="en-AU" w:vendorID="8" w:dllVersion="513" w:checkStyle="1"/>
  <w:attachedTemplate r:id="rId1"/>
  <w:stylePaneFormatFilter w:val="1028"/>
  <w:stylePaneSortMethod w:val="0000"/>
  <w:doNotTrackMoves/>
  <w:defaultTabStop w:val="709"/>
  <w:hyphenationZone w:val="425"/>
  <w:doNotHyphenateCaps/>
  <w:drawingGridHorizontalSpacing w:val="181"/>
  <w:drawingGridVerticalSpacing w:val="181"/>
  <w:displayHorizontalDrawingGridEvery w:val="0"/>
  <w:displayVerticalDrawingGridEvery w:val="0"/>
  <w:doNotUseMarginsForDrawingGridOrigin/>
  <w:drawingGridVerticalOrigin w:val="1985"/>
  <w:doNotShadeFormData/>
  <w:noPunctuationKerning/>
  <w:characterSpacingControl w:val="doNotCompress"/>
  <w:hdrShapeDefaults>
    <o:shapedefaults v:ext="edit" spidmax="66562">
      <o:colormenu v:ext="edit" fillcolor="none [3052]" strokecolor="none"/>
    </o:shapedefaults>
  </w:hdrShapeDefaults>
  <w:footnotePr>
    <w:footnote w:id="-1"/>
    <w:footnote w:id="0"/>
  </w:footnotePr>
  <w:endnotePr>
    <w:endnote w:id="-1"/>
    <w:endnote w:id="0"/>
  </w:endnotePr>
  <w:compat/>
  <w:docVars>
    <w:docVar w:name="EN.InstantFormat" w:val="&lt;ENInstantFormat&gt;&lt;Enabled&gt;1&lt;/Enabled&gt;&lt;ScanUnformatted&gt;1&lt;/ScanUnformatted&gt;&lt;ScanChanges&gt;1&lt;/ScanChanges&gt;&lt;/ENInstantFormat&gt;"/>
    <w:docVar w:name="EN.Layout" w:val="&lt;ENLayout&gt;&lt;Style&gt;Annotated&lt;/Style&gt;&lt;LeftDelim&gt;{&lt;/LeftDelim&gt;&lt;RightDelim&gt;}&lt;/RightDelim&gt;&lt;FontName&gt;Arial&lt;/FontName&gt;&lt;FontSize&gt;10&lt;/FontSize&gt;&lt;ReflistTitle&gt;&lt;/ReflistTitle&gt;&lt;StartingRefnum&gt;1&lt;/StartingRefnum&gt;&lt;FirstLineIndent&gt;0&lt;/FirstLineIndent&gt;&lt;HangingIndent&gt;720&lt;/HangingIndent&gt;&lt;LineSpacing&gt;0&lt;/LineSpacing&gt;&lt;SpaceAfter&gt;0&lt;/SpaceAfter&gt;&lt;/ENLayout&gt;"/>
    <w:docVar w:name="EN.Libraries" w:val="&lt;ENLibraries&gt;&lt;Libraries&gt;&lt;item&gt;RemoteSensingReferences-Converted.enl&lt;/item&gt;&lt;/Libraries&gt;&lt;/ENLibraries&gt;"/>
  </w:docVars>
  <w:rsids>
    <w:rsidRoot w:val="00942C4D"/>
    <w:rsid w:val="00002A01"/>
    <w:rsid w:val="00003B59"/>
    <w:rsid w:val="00010092"/>
    <w:rsid w:val="00011779"/>
    <w:rsid w:val="00015032"/>
    <w:rsid w:val="00016B67"/>
    <w:rsid w:val="00016E20"/>
    <w:rsid w:val="000255E5"/>
    <w:rsid w:val="00027485"/>
    <w:rsid w:val="0003650F"/>
    <w:rsid w:val="000400EA"/>
    <w:rsid w:val="00041695"/>
    <w:rsid w:val="00043400"/>
    <w:rsid w:val="00043D2A"/>
    <w:rsid w:val="00052300"/>
    <w:rsid w:val="000548B3"/>
    <w:rsid w:val="0006292A"/>
    <w:rsid w:val="00062D77"/>
    <w:rsid w:val="00065A8E"/>
    <w:rsid w:val="00066298"/>
    <w:rsid w:val="00067105"/>
    <w:rsid w:val="0007175F"/>
    <w:rsid w:val="0007393B"/>
    <w:rsid w:val="000758C5"/>
    <w:rsid w:val="00075C80"/>
    <w:rsid w:val="0008201A"/>
    <w:rsid w:val="00085B0D"/>
    <w:rsid w:val="00086FDC"/>
    <w:rsid w:val="000877F1"/>
    <w:rsid w:val="000905CA"/>
    <w:rsid w:val="000959EF"/>
    <w:rsid w:val="0009755C"/>
    <w:rsid w:val="000A07A9"/>
    <w:rsid w:val="000A0BF5"/>
    <w:rsid w:val="000B0A45"/>
    <w:rsid w:val="000B187D"/>
    <w:rsid w:val="000B2148"/>
    <w:rsid w:val="000B723E"/>
    <w:rsid w:val="000C0B06"/>
    <w:rsid w:val="000C5874"/>
    <w:rsid w:val="000E40B8"/>
    <w:rsid w:val="000F1F04"/>
    <w:rsid w:val="000F38DD"/>
    <w:rsid w:val="000F4192"/>
    <w:rsid w:val="000F5133"/>
    <w:rsid w:val="001034D0"/>
    <w:rsid w:val="00103D92"/>
    <w:rsid w:val="00104037"/>
    <w:rsid w:val="001043BF"/>
    <w:rsid w:val="00104909"/>
    <w:rsid w:val="00104C68"/>
    <w:rsid w:val="00105693"/>
    <w:rsid w:val="00106BCD"/>
    <w:rsid w:val="00114347"/>
    <w:rsid w:val="001176EE"/>
    <w:rsid w:val="00121DE8"/>
    <w:rsid w:val="00125A0E"/>
    <w:rsid w:val="00126294"/>
    <w:rsid w:val="001265C9"/>
    <w:rsid w:val="001310CE"/>
    <w:rsid w:val="001329BB"/>
    <w:rsid w:val="001337AF"/>
    <w:rsid w:val="00133A34"/>
    <w:rsid w:val="001361E8"/>
    <w:rsid w:val="00153AAA"/>
    <w:rsid w:val="00163196"/>
    <w:rsid w:val="001761E4"/>
    <w:rsid w:val="001810F6"/>
    <w:rsid w:val="00182987"/>
    <w:rsid w:val="001846DE"/>
    <w:rsid w:val="00184B5A"/>
    <w:rsid w:val="001866F7"/>
    <w:rsid w:val="00190D9D"/>
    <w:rsid w:val="00195485"/>
    <w:rsid w:val="00195F1E"/>
    <w:rsid w:val="001A05D9"/>
    <w:rsid w:val="001A3AD1"/>
    <w:rsid w:val="001A42EB"/>
    <w:rsid w:val="001B1819"/>
    <w:rsid w:val="001B3A12"/>
    <w:rsid w:val="001B6174"/>
    <w:rsid w:val="001C5A74"/>
    <w:rsid w:val="001D26D4"/>
    <w:rsid w:val="001E298F"/>
    <w:rsid w:val="001E3B63"/>
    <w:rsid w:val="001E65B1"/>
    <w:rsid w:val="001F5344"/>
    <w:rsid w:val="001F5FAB"/>
    <w:rsid w:val="00204599"/>
    <w:rsid w:val="00204DEB"/>
    <w:rsid w:val="00205E4B"/>
    <w:rsid w:val="00207647"/>
    <w:rsid w:val="002100B4"/>
    <w:rsid w:val="00212F46"/>
    <w:rsid w:val="00213E8E"/>
    <w:rsid w:val="002162D7"/>
    <w:rsid w:val="00224EB6"/>
    <w:rsid w:val="0022783A"/>
    <w:rsid w:val="00227A50"/>
    <w:rsid w:val="00233900"/>
    <w:rsid w:val="00243D76"/>
    <w:rsid w:val="00244E28"/>
    <w:rsid w:val="00245A33"/>
    <w:rsid w:val="00254A05"/>
    <w:rsid w:val="00255BE8"/>
    <w:rsid w:val="0025635E"/>
    <w:rsid w:val="002574CB"/>
    <w:rsid w:val="002601B8"/>
    <w:rsid w:val="002618F4"/>
    <w:rsid w:val="002645A6"/>
    <w:rsid w:val="002677CF"/>
    <w:rsid w:val="00267C8A"/>
    <w:rsid w:val="00281427"/>
    <w:rsid w:val="0028286B"/>
    <w:rsid w:val="00283170"/>
    <w:rsid w:val="0029065B"/>
    <w:rsid w:val="0029326D"/>
    <w:rsid w:val="002935FF"/>
    <w:rsid w:val="002943C3"/>
    <w:rsid w:val="002979B3"/>
    <w:rsid w:val="002A04DB"/>
    <w:rsid w:val="002A0FFE"/>
    <w:rsid w:val="002A3F98"/>
    <w:rsid w:val="002A413C"/>
    <w:rsid w:val="002B10D8"/>
    <w:rsid w:val="002B31FB"/>
    <w:rsid w:val="002C0B19"/>
    <w:rsid w:val="002C1A9A"/>
    <w:rsid w:val="002E478E"/>
    <w:rsid w:val="002F155E"/>
    <w:rsid w:val="002F47D9"/>
    <w:rsid w:val="00300FF1"/>
    <w:rsid w:val="00305207"/>
    <w:rsid w:val="00306258"/>
    <w:rsid w:val="0030705E"/>
    <w:rsid w:val="00321296"/>
    <w:rsid w:val="00323D79"/>
    <w:rsid w:val="003266A3"/>
    <w:rsid w:val="003279C8"/>
    <w:rsid w:val="00334E6C"/>
    <w:rsid w:val="00337E91"/>
    <w:rsid w:val="00343430"/>
    <w:rsid w:val="00345724"/>
    <w:rsid w:val="003472B9"/>
    <w:rsid w:val="003479CF"/>
    <w:rsid w:val="00353125"/>
    <w:rsid w:val="00363277"/>
    <w:rsid w:val="00366B54"/>
    <w:rsid w:val="0037075B"/>
    <w:rsid w:val="00371016"/>
    <w:rsid w:val="003738CB"/>
    <w:rsid w:val="00373F1D"/>
    <w:rsid w:val="00374F9E"/>
    <w:rsid w:val="00383DF6"/>
    <w:rsid w:val="00384FF3"/>
    <w:rsid w:val="0039469A"/>
    <w:rsid w:val="003963DF"/>
    <w:rsid w:val="00396B9D"/>
    <w:rsid w:val="003B0D44"/>
    <w:rsid w:val="003B10F3"/>
    <w:rsid w:val="003C512E"/>
    <w:rsid w:val="003C6FD2"/>
    <w:rsid w:val="003C7A3D"/>
    <w:rsid w:val="003D22A1"/>
    <w:rsid w:val="003D425A"/>
    <w:rsid w:val="003E1A4A"/>
    <w:rsid w:val="003E508C"/>
    <w:rsid w:val="003E55CD"/>
    <w:rsid w:val="00400B52"/>
    <w:rsid w:val="00401AFC"/>
    <w:rsid w:val="004030A7"/>
    <w:rsid w:val="0040574B"/>
    <w:rsid w:val="00410FC7"/>
    <w:rsid w:val="0041783A"/>
    <w:rsid w:val="0042046F"/>
    <w:rsid w:val="00424291"/>
    <w:rsid w:val="00425ABF"/>
    <w:rsid w:val="00430506"/>
    <w:rsid w:val="0043642F"/>
    <w:rsid w:val="00436FF7"/>
    <w:rsid w:val="00440864"/>
    <w:rsid w:val="00446582"/>
    <w:rsid w:val="00453EF9"/>
    <w:rsid w:val="00462F12"/>
    <w:rsid w:val="00464FFC"/>
    <w:rsid w:val="0046580D"/>
    <w:rsid w:val="00465B0A"/>
    <w:rsid w:val="004668D3"/>
    <w:rsid w:val="00470481"/>
    <w:rsid w:val="004704E6"/>
    <w:rsid w:val="00471317"/>
    <w:rsid w:val="00475196"/>
    <w:rsid w:val="00484682"/>
    <w:rsid w:val="00486B4A"/>
    <w:rsid w:val="00487FDD"/>
    <w:rsid w:val="0049064B"/>
    <w:rsid w:val="00493F81"/>
    <w:rsid w:val="004961F4"/>
    <w:rsid w:val="00497214"/>
    <w:rsid w:val="004A1EC4"/>
    <w:rsid w:val="004A6C50"/>
    <w:rsid w:val="004B4EE6"/>
    <w:rsid w:val="004B60CF"/>
    <w:rsid w:val="004C1EF1"/>
    <w:rsid w:val="004C390A"/>
    <w:rsid w:val="004C4C99"/>
    <w:rsid w:val="004D7399"/>
    <w:rsid w:val="004D7992"/>
    <w:rsid w:val="004E081F"/>
    <w:rsid w:val="004E177D"/>
    <w:rsid w:val="004E1B59"/>
    <w:rsid w:val="004E6ED6"/>
    <w:rsid w:val="004F2365"/>
    <w:rsid w:val="004F362E"/>
    <w:rsid w:val="004F63CC"/>
    <w:rsid w:val="005017F4"/>
    <w:rsid w:val="005035EE"/>
    <w:rsid w:val="00506408"/>
    <w:rsid w:val="00510BC2"/>
    <w:rsid w:val="005124E2"/>
    <w:rsid w:val="0051485C"/>
    <w:rsid w:val="005208AE"/>
    <w:rsid w:val="005220B7"/>
    <w:rsid w:val="00522234"/>
    <w:rsid w:val="005335E3"/>
    <w:rsid w:val="005346B8"/>
    <w:rsid w:val="005504A7"/>
    <w:rsid w:val="005565BF"/>
    <w:rsid w:val="00556D60"/>
    <w:rsid w:val="00561BB8"/>
    <w:rsid w:val="00564907"/>
    <w:rsid w:val="00565AD3"/>
    <w:rsid w:val="005679CD"/>
    <w:rsid w:val="00567E0A"/>
    <w:rsid w:val="00567E19"/>
    <w:rsid w:val="00572C58"/>
    <w:rsid w:val="005731B1"/>
    <w:rsid w:val="005755A6"/>
    <w:rsid w:val="005771D5"/>
    <w:rsid w:val="00577470"/>
    <w:rsid w:val="00577A95"/>
    <w:rsid w:val="005829C3"/>
    <w:rsid w:val="0058707C"/>
    <w:rsid w:val="00595C57"/>
    <w:rsid w:val="005970EC"/>
    <w:rsid w:val="00597208"/>
    <w:rsid w:val="00597A3B"/>
    <w:rsid w:val="005A0497"/>
    <w:rsid w:val="005A0AA1"/>
    <w:rsid w:val="005A1D9F"/>
    <w:rsid w:val="005A36AA"/>
    <w:rsid w:val="005A3762"/>
    <w:rsid w:val="005A4139"/>
    <w:rsid w:val="005B1A98"/>
    <w:rsid w:val="005C4A9F"/>
    <w:rsid w:val="005C5F65"/>
    <w:rsid w:val="005C6A98"/>
    <w:rsid w:val="005D2792"/>
    <w:rsid w:val="005D455F"/>
    <w:rsid w:val="005D7D09"/>
    <w:rsid w:val="005F1B81"/>
    <w:rsid w:val="006018AC"/>
    <w:rsid w:val="00612627"/>
    <w:rsid w:val="006208C5"/>
    <w:rsid w:val="006251A9"/>
    <w:rsid w:val="00625CA9"/>
    <w:rsid w:val="00626EB4"/>
    <w:rsid w:val="00630C6D"/>
    <w:rsid w:val="00632DB7"/>
    <w:rsid w:val="0063523C"/>
    <w:rsid w:val="00635D4E"/>
    <w:rsid w:val="0063684B"/>
    <w:rsid w:val="006565CC"/>
    <w:rsid w:val="006577FD"/>
    <w:rsid w:val="006600FE"/>
    <w:rsid w:val="00660EEC"/>
    <w:rsid w:val="00663B55"/>
    <w:rsid w:val="00667AA2"/>
    <w:rsid w:val="00675E21"/>
    <w:rsid w:val="006820AE"/>
    <w:rsid w:val="00682910"/>
    <w:rsid w:val="00686E40"/>
    <w:rsid w:val="00694B62"/>
    <w:rsid w:val="00697DE9"/>
    <w:rsid w:val="006A3C4B"/>
    <w:rsid w:val="006A6865"/>
    <w:rsid w:val="006B1C0D"/>
    <w:rsid w:val="006B202C"/>
    <w:rsid w:val="006B202D"/>
    <w:rsid w:val="006B29D5"/>
    <w:rsid w:val="006B3C7E"/>
    <w:rsid w:val="006B4F6F"/>
    <w:rsid w:val="006B5382"/>
    <w:rsid w:val="006B60CC"/>
    <w:rsid w:val="006B71A0"/>
    <w:rsid w:val="006C5233"/>
    <w:rsid w:val="006C5C8E"/>
    <w:rsid w:val="006D270E"/>
    <w:rsid w:val="006E03D5"/>
    <w:rsid w:val="006E1BD3"/>
    <w:rsid w:val="006E4D6F"/>
    <w:rsid w:val="006E67E1"/>
    <w:rsid w:val="006E6A31"/>
    <w:rsid w:val="006E74A3"/>
    <w:rsid w:val="006F0D43"/>
    <w:rsid w:val="006F3D36"/>
    <w:rsid w:val="006F3D58"/>
    <w:rsid w:val="006F5275"/>
    <w:rsid w:val="0070020F"/>
    <w:rsid w:val="007026B3"/>
    <w:rsid w:val="00704DAA"/>
    <w:rsid w:val="0070569E"/>
    <w:rsid w:val="00712354"/>
    <w:rsid w:val="007124BD"/>
    <w:rsid w:val="0071295D"/>
    <w:rsid w:val="00715565"/>
    <w:rsid w:val="0072114F"/>
    <w:rsid w:val="0072146A"/>
    <w:rsid w:val="007221BB"/>
    <w:rsid w:val="00723D0B"/>
    <w:rsid w:val="00734122"/>
    <w:rsid w:val="007362C3"/>
    <w:rsid w:val="0074641B"/>
    <w:rsid w:val="00746914"/>
    <w:rsid w:val="00746BC8"/>
    <w:rsid w:val="00755DF8"/>
    <w:rsid w:val="00756DC2"/>
    <w:rsid w:val="007576C5"/>
    <w:rsid w:val="0076705D"/>
    <w:rsid w:val="007674AF"/>
    <w:rsid w:val="007725A9"/>
    <w:rsid w:val="00775FF4"/>
    <w:rsid w:val="00787DD8"/>
    <w:rsid w:val="00792893"/>
    <w:rsid w:val="0079332C"/>
    <w:rsid w:val="007937A4"/>
    <w:rsid w:val="00794634"/>
    <w:rsid w:val="0079636E"/>
    <w:rsid w:val="007A25D6"/>
    <w:rsid w:val="007A6986"/>
    <w:rsid w:val="007B0B88"/>
    <w:rsid w:val="007B2B28"/>
    <w:rsid w:val="007B4B5E"/>
    <w:rsid w:val="007B6B63"/>
    <w:rsid w:val="007B7944"/>
    <w:rsid w:val="007C553E"/>
    <w:rsid w:val="007C74A6"/>
    <w:rsid w:val="007C7A03"/>
    <w:rsid w:val="007D3A20"/>
    <w:rsid w:val="007E1FC7"/>
    <w:rsid w:val="007E356B"/>
    <w:rsid w:val="00802E63"/>
    <w:rsid w:val="0080641E"/>
    <w:rsid w:val="008160AA"/>
    <w:rsid w:val="00816E24"/>
    <w:rsid w:val="00817D9F"/>
    <w:rsid w:val="00821767"/>
    <w:rsid w:val="008247F3"/>
    <w:rsid w:val="0082538C"/>
    <w:rsid w:val="00826104"/>
    <w:rsid w:val="00826997"/>
    <w:rsid w:val="00834A06"/>
    <w:rsid w:val="00842401"/>
    <w:rsid w:val="00843353"/>
    <w:rsid w:val="00844696"/>
    <w:rsid w:val="00845E2B"/>
    <w:rsid w:val="00850938"/>
    <w:rsid w:val="00851208"/>
    <w:rsid w:val="0085295B"/>
    <w:rsid w:val="00871B4A"/>
    <w:rsid w:val="00871DD0"/>
    <w:rsid w:val="00872665"/>
    <w:rsid w:val="008756B5"/>
    <w:rsid w:val="008761BA"/>
    <w:rsid w:val="00882459"/>
    <w:rsid w:val="00883C59"/>
    <w:rsid w:val="00883EFC"/>
    <w:rsid w:val="00885422"/>
    <w:rsid w:val="008906D5"/>
    <w:rsid w:val="00896861"/>
    <w:rsid w:val="00897F15"/>
    <w:rsid w:val="008A45EC"/>
    <w:rsid w:val="008A560C"/>
    <w:rsid w:val="008A6C82"/>
    <w:rsid w:val="008B24AF"/>
    <w:rsid w:val="008B737E"/>
    <w:rsid w:val="008C1AD7"/>
    <w:rsid w:val="008C4474"/>
    <w:rsid w:val="008D475E"/>
    <w:rsid w:val="008D53AA"/>
    <w:rsid w:val="008F153A"/>
    <w:rsid w:val="008F5EC8"/>
    <w:rsid w:val="008F6155"/>
    <w:rsid w:val="00900805"/>
    <w:rsid w:val="009070A4"/>
    <w:rsid w:val="00916CBE"/>
    <w:rsid w:val="0092185F"/>
    <w:rsid w:val="009241AD"/>
    <w:rsid w:val="0093363B"/>
    <w:rsid w:val="009427C7"/>
    <w:rsid w:val="00942C4D"/>
    <w:rsid w:val="00943F95"/>
    <w:rsid w:val="00945FEF"/>
    <w:rsid w:val="00947C9E"/>
    <w:rsid w:val="00952667"/>
    <w:rsid w:val="00953B21"/>
    <w:rsid w:val="00955CB6"/>
    <w:rsid w:val="00965234"/>
    <w:rsid w:val="00971090"/>
    <w:rsid w:val="00971581"/>
    <w:rsid w:val="009730D0"/>
    <w:rsid w:val="00984AA8"/>
    <w:rsid w:val="00986EE7"/>
    <w:rsid w:val="00987223"/>
    <w:rsid w:val="0098760F"/>
    <w:rsid w:val="0099484C"/>
    <w:rsid w:val="00997BC7"/>
    <w:rsid w:val="009B1029"/>
    <w:rsid w:val="009B58A3"/>
    <w:rsid w:val="009C478F"/>
    <w:rsid w:val="009D1966"/>
    <w:rsid w:val="009D1F99"/>
    <w:rsid w:val="009D39DD"/>
    <w:rsid w:val="009D60A0"/>
    <w:rsid w:val="009D718F"/>
    <w:rsid w:val="009D7C8A"/>
    <w:rsid w:val="009E1785"/>
    <w:rsid w:val="009E2A7E"/>
    <w:rsid w:val="009E3299"/>
    <w:rsid w:val="009E32F3"/>
    <w:rsid w:val="009E495C"/>
    <w:rsid w:val="009E5D25"/>
    <w:rsid w:val="009E664E"/>
    <w:rsid w:val="009E74E0"/>
    <w:rsid w:val="009F280F"/>
    <w:rsid w:val="009F32F4"/>
    <w:rsid w:val="009F3DA1"/>
    <w:rsid w:val="009F4DC0"/>
    <w:rsid w:val="009F5A15"/>
    <w:rsid w:val="00A0057F"/>
    <w:rsid w:val="00A028F3"/>
    <w:rsid w:val="00A07700"/>
    <w:rsid w:val="00A112F9"/>
    <w:rsid w:val="00A17CED"/>
    <w:rsid w:val="00A24CE0"/>
    <w:rsid w:val="00A27014"/>
    <w:rsid w:val="00A3077B"/>
    <w:rsid w:val="00A307F9"/>
    <w:rsid w:val="00A30980"/>
    <w:rsid w:val="00A30B2D"/>
    <w:rsid w:val="00A41FBF"/>
    <w:rsid w:val="00A4209F"/>
    <w:rsid w:val="00A47AC6"/>
    <w:rsid w:val="00A538D7"/>
    <w:rsid w:val="00A56EA7"/>
    <w:rsid w:val="00A67D74"/>
    <w:rsid w:val="00A7040E"/>
    <w:rsid w:val="00A72EB1"/>
    <w:rsid w:val="00A7583F"/>
    <w:rsid w:val="00A773DA"/>
    <w:rsid w:val="00A820A5"/>
    <w:rsid w:val="00A83169"/>
    <w:rsid w:val="00A83379"/>
    <w:rsid w:val="00A84EA9"/>
    <w:rsid w:val="00A855D7"/>
    <w:rsid w:val="00A859F2"/>
    <w:rsid w:val="00A863FC"/>
    <w:rsid w:val="00A910C2"/>
    <w:rsid w:val="00A924E3"/>
    <w:rsid w:val="00A94FF9"/>
    <w:rsid w:val="00A96224"/>
    <w:rsid w:val="00A9779B"/>
    <w:rsid w:val="00A97BC0"/>
    <w:rsid w:val="00AA3AE1"/>
    <w:rsid w:val="00AA4F39"/>
    <w:rsid w:val="00AA6770"/>
    <w:rsid w:val="00AB5EB9"/>
    <w:rsid w:val="00AB6502"/>
    <w:rsid w:val="00AC2052"/>
    <w:rsid w:val="00AC30B0"/>
    <w:rsid w:val="00AC5289"/>
    <w:rsid w:val="00AD7DC6"/>
    <w:rsid w:val="00AE5E75"/>
    <w:rsid w:val="00AE7011"/>
    <w:rsid w:val="00AE7034"/>
    <w:rsid w:val="00AF2B93"/>
    <w:rsid w:val="00AF572A"/>
    <w:rsid w:val="00AF5843"/>
    <w:rsid w:val="00B11938"/>
    <w:rsid w:val="00B1220E"/>
    <w:rsid w:val="00B14507"/>
    <w:rsid w:val="00B31C64"/>
    <w:rsid w:val="00B31CB1"/>
    <w:rsid w:val="00B35F44"/>
    <w:rsid w:val="00B36474"/>
    <w:rsid w:val="00B36FEA"/>
    <w:rsid w:val="00B371C0"/>
    <w:rsid w:val="00B40030"/>
    <w:rsid w:val="00B43B0C"/>
    <w:rsid w:val="00B456AC"/>
    <w:rsid w:val="00B465C8"/>
    <w:rsid w:val="00B5325A"/>
    <w:rsid w:val="00B67287"/>
    <w:rsid w:val="00B73AF7"/>
    <w:rsid w:val="00B75000"/>
    <w:rsid w:val="00B81795"/>
    <w:rsid w:val="00B84820"/>
    <w:rsid w:val="00B84CD6"/>
    <w:rsid w:val="00B94047"/>
    <w:rsid w:val="00B952B6"/>
    <w:rsid w:val="00B970D4"/>
    <w:rsid w:val="00BA0289"/>
    <w:rsid w:val="00BA3445"/>
    <w:rsid w:val="00BA50A2"/>
    <w:rsid w:val="00BA52FB"/>
    <w:rsid w:val="00BA639B"/>
    <w:rsid w:val="00BB33C3"/>
    <w:rsid w:val="00BB4B7C"/>
    <w:rsid w:val="00BC1169"/>
    <w:rsid w:val="00BC3E3B"/>
    <w:rsid w:val="00BC40D2"/>
    <w:rsid w:val="00BC4E01"/>
    <w:rsid w:val="00BD07DD"/>
    <w:rsid w:val="00BD19C4"/>
    <w:rsid w:val="00BD2572"/>
    <w:rsid w:val="00BD39A8"/>
    <w:rsid w:val="00BD5323"/>
    <w:rsid w:val="00BE014B"/>
    <w:rsid w:val="00BE262F"/>
    <w:rsid w:val="00BE3829"/>
    <w:rsid w:val="00BF1132"/>
    <w:rsid w:val="00BF5413"/>
    <w:rsid w:val="00C034E8"/>
    <w:rsid w:val="00C03D2A"/>
    <w:rsid w:val="00C047DD"/>
    <w:rsid w:val="00C074B4"/>
    <w:rsid w:val="00C129D4"/>
    <w:rsid w:val="00C21A53"/>
    <w:rsid w:val="00C2626C"/>
    <w:rsid w:val="00C2752A"/>
    <w:rsid w:val="00C3023B"/>
    <w:rsid w:val="00C33177"/>
    <w:rsid w:val="00C41199"/>
    <w:rsid w:val="00C448CA"/>
    <w:rsid w:val="00C46CE2"/>
    <w:rsid w:val="00C479EA"/>
    <w:rsid w:val="00C51056"/>
    <w:rsid w:val="00C56EC3"/>
    <w:rsid w:val="00C65B76"/>
    <w:rsid w:val="00C65FA5"/>
    <w:rsid w:val="00C705A6"/>
    <w:rsid w:val="00C73A8E"/>
    <w:rsid w:val="00C82A81"/>
    <w:rsid w:val="00C8775B"/>
    <w:rsid w:val="00C90EF8"/>
    <w:rsid w:val="00C91308"/>
    <w:rsid w:val="00C9189A"/>
    <w:rsid w:val="00C91EDE"/>
    <w:rsid w:val="00C966DC"/>
    <w:rsid w:val="00C96D90"/>
    <w:rsid w:val="00C9728B"/>
    <w:rsid w:val="00CA0697"/>
    <w:rsid w:val="00CA0DFA"/>
    <w:rsid w:val="00CA10E5"/>
    <w:rsid w:val="00CA7400"/>
    <w:rsid w:val="00CB191B"/>
    <w:rsid w:val="00CC1762"/>
    <w:rsid w:val="00CC2457"/>
    <w:rsid w:val="00CC337F"/>
    <w:rsid w:val="00CC3D88"/>
    <w:rsid w:val="00CC5B09"/>
    <w:rsid w:val="00CC6173"/>
    <w:rsid w:val="00CC7819"/>
    <w:rsid w:val="00CC7FBD"/>
    <w:rsid w:val="00CD22EF"/>
    <w:rsid w:val="00CE068F"/>
    <w:rsid w:val="00CE2DCF"/>
    <w:rsid w:val="00CE3F4D"/>
    <w:rsid w:val="00CE67ED"/>
    <w:rsid w:val="00CE6833"/>
    <w:rsid w:val="00CE752C"/>
    <w:rsid w:val="00CF19AD"/>
    <w:rsid w:val="00CF1FB4"/>
    <w:rsid w:val="00CF7394"/>
    <w:rsid w:val="00CF7D38"/>
    <w:rsid w:val="00D04BE3"/>
    <w:rsid w:val="00D05FBE"/>
    <w:rsid w:val="00D07FCC"/>
    <w:rsid w:val="00D104CC"/>
    <w:rsid w:val="00D13A0A"/>
    <w:rsid w:val="00D20521"/>
    <w:rsid w:val="00D211B8"/>
    <w:rsid w:val="00D23C16"/>
    <w:rsid w:val="00D269FB"/>
    <w:rsid w:val="00D301D6"/>
    <w:rsid w:val="00D31B9F"/>
    <w:rsid w:val="00D40134"/>
    <w:rsid w:val="00D4123C"/>
    <w:rsid w:val="00D50C98"/>
    <w:rsid w:val="00D51283"/>
    <w:rsid w:val="00D54ADA"/>
    <w:rsid w:val="00D61320"/>
    <w:rsid w:val="00D64BD7"/>
    <w:rsid w:val="00D703EC"/>
    <w:rsid w:val="00D70C99"/>
    <w:rsid w:val="00D726AB"/>
    <w:rsid w:val="00D778C5"/>
    <w:rsid w:val="00D823A1"/>
    <w:rsid w:val="00D84FA6"/>
    <w:rsid w:val="00D859B9"/>
    <w:rsid w:val="00D8645A"/>
    <w:rsid w:val="00DA189D"/>
    <w:rsid w:val="00DA2F77"/>
    <w:rsid w:val="00DA4DBD"/>
    <w:rsid w:val="00DA5322"/>
    <w:rsid w:val="00DA6DBD"/>
    <w:rsid w:val="00DA78FC"/>
    <w:rsid w:val="00DA7E70"/>
    <w:rsid w:val="00DB127A"/>
    <w:rsid w:val="00DB790B"/>
    <w:rsid w:val="00DC3EFF"/>
    <w:rsid w:val="00DD05B2"/>
    <w:rsid w:val="00DD1AAB"/>
    <w:rsid w:val="00DD3363"/>
    <w:rsid w:val="00DD4F3E"/>
    <w:rsid w:val="00DD57E2"/>
    <w:rsid w:val="00DE6EE9"/>
    <w:rsid w:val="00DE79D5"/>
    <w:rsid w:val="00DF05E8"/>
    <w:rsid w:val="00DF0B18"/>
    <w:rsid w:val="00DF64F5"/>
    <w:rsid w:val="00DF6BD7"/>
    <w:rsid w:val="00DF7E97"/>
    <w:rsid w:val="00E0577E"/>
    <w:rsid w:val="00E05B19"/>
    <w:rsid w:val="00E07339"/>
    <w:rsid w:val="00E10B55"/>
    <w:rsid w:val="00E10D8B"/>
    <w:rsid w:val="00E1158C"/>
    <w:rsid w:val="00E12A44"/>
    <w:rsid w:val="00E13241"/>
    <w:rsid w:val="00E158C7"/>
    <w:rsid w:val="00E15C69"/>
    <w:rsid w:val="00E16CEA"/>
    <w:rsid w:val="00E23CAC"/>
    <w:rsid w:val="00E23E1F"/>
    <w:rsid w:val="00E2514C"/>
    <w:rsid w:val="00E26635"/>
    <w:rsid w:val="00E323F1"/>
    <w:rsid w:val="00E36270"/>
    <w:rsid w:val="00E443B4"/>
    <w:rsid w:val="00E44769"/>
    <w:rsid w:val="00E5047C"/>
    <w:rsid w:val="00E51617"/>
    <w:rsid w:val="00E535AD"/>
    <w:rsid w:val="00E56406"/>
    <w:rsid w:val="00E61747"/>
    <w:rsid w:val="00E70263"/>
    <w:rsid w:val="00E74C65"/>
    <w:rsid w:val="00E75709"/>
    <w:rsid w:val="00E76D09"/>
    <w:rsid w:val="00E8099F"/>
    <w:rsid w:val="00E81BC4"/>
    <w:rsid w:val="00E82895"/>
    <w:rsid w:val="00E87672"/>
    <w:rsid w:val="00E9051F"/>
    <w:rsid w:val="00E92E2C"/>
    <w:rsid w:val="00E97B4D"/>
    <w:rsid w:val="00EA65AC"/>
    <w:rsid w:val="00EB49E0"/>
    <w:rsid w:val="00EB6A5D"/>
    <w:rsid w:val="00EB6CBB"/>
    <w:rsid w:val="00EC5677"/>
    <w:rsid w:val="00EC5FA4"/>
    <w:rsid w:val="00ED21BA"/>
    <w:rsid w:val="00ED49E4"/>
    <w:rsid w:val="00ED6903"/>
    <w:rsid w:val="00EE3CA4"/>
    <w:rsid w:val="00EE466C"/>
    <w:rsid w:val="00EF3153"/>
    <w:rsid w:val="00EF4628"/>
    <w:rsid w:val="00EF56D8"/>
    <w:rsid w:val="00EF5FC8"/>
    <w:rsid w:val="00EF6F70"/>
    <w:rsid w:val="00F04290"/>
    <w:rsid w:val="00F045C8"/>
    <w:rsid w:val="00F068AE"/>
    <w:rsid w:val="00F0728C"/>
    <w:rsid w:val="00F14D8B"/>
    <w:rsid w:val="00F20CD9"/>
    <w:rsid w:val="00F2157F"/>
    <w:rsid w:val="00F21869"/>
    <w:rsid w:val="00F2338E"/>
    <w:rsid w:val="00F2371D"/>
    <w:rsid w:val="00F24CD1"/>
    <w:rsid w:val="00F2621B"/>
    <w:rsid w:val="00F2736F"/>
    <w:rsid w:val="00F33C57"/>
    <w:rsid w:val="00F3799B"/>
    <w:rsid w:val="00F41180"/>
    <w:rsid w:val="00F442DF"/>
    <w:rsid w:val="00F50667"/>
    <w:rsid w:val="00F55D8A"/>
    <w:rsid w:val="00F63B50"/>
    <w:rsid w:val="00F64FE7"/>
    <w:rsid w:val="00F6559D"/>
    <w:rsid w:val="00F66DD1"/>
    <w:rsid w:val="00F7278F"/>
    <w:rsid w:val="00F73695"/>
    <w:rsid w:val="00F77254"/>
    <w:rsid w:val="00F806B4"/>
    <w:rsid w:val="00F81E4E"/>
    <w:rsid w:val="00F86C2C"/>
    <w:rsid w:val="00F86C48"/>
    <w:rsid w:val="00F90971"/>
    <w:rsid w:val="00F9247D"/>
    <w:rsid w:val="00F92AAF"/>
    <w:rsid w:val="00F97784"/>
    <w:rsid w:val="00FA3343"/>
    <w:rsid w:val="00FA40A6"/>
    <w:rsid w:val="00FA7684"/>
    <w:rsid w:val="00FB3BC9"/>
    <w:rsid w:val="00FB7375"/>
    <w:rsid w:val="00FC20CD"/>
    <w:rsid w:val="00FC399C"/>
    <w:rsid w:val="00FC40BE"/>
    <w:rsid w:val="00FD3B94"/>
    <w:rsid w:val="00FD52B8"/>
    <w:rsid w:val="00FE1196"/>
    <w:rsid w:val="00FF3436"/>
    <w:rsid w:val="00FF4A4A"/>
    <w:rsid w:val="00FF7125"/>
  </w:rsids>
  <m:mathPr>
    <m:mathFont m:val="Cambria Math"/>
    <m:brkBin m:val="before"/>
    <m:brkBinSub m:val="--"/>
    <m:smallFrac/>
    <m:dispDef/>
    <m:lMargin m:val="0"/>
    <m:rMargin m:val="0"/>
    <m:defJc m:val="centerGroup"/>
    <m:wrapRight/>
    <m:intLim m:val="subSup"/>
    <m:naryLim m:val="subSup"/>
  </m:mathPr>
  <w:themeFontLang w:val="en-AU"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66562">
      <o:colormenu v:ext="edit" fillcolor="none [3052]" strokecolor="none"/>
    </o:shapedefaults>
    <o:shapelayout v:ext="edit">
      <o:idmap v:ext="edit" data="1"/>
      <o:rules v:ext="edit">
        <o:r id="V:Rule1" type="callout" idref="#_x0000_s1030"/>
        <o:r id="V:Rule4" type="connector" idref="#_x0000_s1052">
          <o:proxy start="" idref="#_x0000_s1038" connectloc="4"/>
          <o:proxy end="" idref="#_x0000_s1051" connectloc="1"/>
        </o:r>
        <o:r id="V:Rule5" type="connector" idref="#_x0000_s1064">
          <o:proxy start="" idref="#_x0000_s1060" connectloc="4"/>
          <o:proxy end="" idref="#_x0000_s1063" connectloc="1"/>
        </o:r>
      </o:rules>
      <o:regrouptable v:ext="edit">
        <o:entry new="1" old="0"/>
        <o:entry new="2" old="0"/>
        <o:entry new="3" old="0"/>
      </o:regrouptable>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sz w:val="24"/>
        <w:szCs w:val="24"/>
        <w:lang w:val="en-GB" w:eastAsia="en-US" w:bidi="ar-SA"/>
      </w:rPr>
    </w:rPrDefault>
    <w:pPrDefault/>
  </w:docDefaults>
  <w:latentStyles w:defLockedState="0" w:defUIPriority="0" w:defSemiHidden="0" w:defUnhideWhenUsed="0" w:defQFormat="0" w:count="267">
    <w:lsdException w:name="heading 1" w:uiPriority="9" w:qFormat="1"/>
    <w:lsdException w:name="heading 6"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Web)" w:uiPriority="99"/>
    <w:lsdException w:name="Table Grid" w:uiPriority="59"/>
  </w:latentStyles>
  <w:style w:type="paragraph" w:default="1" w:styleId="Normal">
    <w:name w:val="Normal"/>
    <w:qFormat/>
    <w:rsid w:val="0049064B"/>
    <w:rPr>
      <w:rFonts w:ascii="Tahoma" w:hAnsi="Tahoma"/>
      <w:sz w:val="22"/>
    </w:rPr>
  </w:style>
  <w:style w:type="paragraph" w:styleId="Heading1">
    <w:name w:val="heading 1"/>
    <w:basedOn w:val="Normal"/>
    <w:next w:val="Normal"/>
    <w:link w:val="Heading1Char"/>
    <w:uiPriority w:val="9"/>
    <w:qFormat/>
    <w:rsid w:val="0080641E"/>
    <w:pPr>
      <w:keepNext/>
      <w:pageBreakBefore/>
      <w:numPr>
        <w:numId w:val="1"/>
      </w:numPr>
      <w:spacing w:after="240"/>
      <w:outlineLvl w:val="0"/>
    </w:pPr>
    <w:rPr>
      <w:b/>
      <w:sz w:val="28"/>
    </w:rPr>
  </w:style>
  <w:style w:type="paragraph" w:styleId="Heading2">
    <w:name w:val="heading 2"/>
    <w:basedOn w:val="Normal"/>
    <w:next w:val="Normal"/>
    <w:qFormat/>
    <w:rsid w:val="002D63D4"/>
    <w:pPr>
      <w:keepNext/>
      <w:numPr>
        <w:ilvl w:val="1"/>
        <w:numId w:val="1"/>
      </w:numPr>
      <w:spacing w:before="240" w:after="120"/>
      <w:outlineLvl w:val="1"/>
    </w:pPr>
    <w:rPr>
      <w:b/>
      <w:sz w:val="24"/>
    </w:rPr>
  </w:style>
  <w:style w:type="paragraph" w:styleId="Heading3">
    <w:name w:val="heading 3"/>
    <w:basedOn w:val="Normal"/>
    <w:next w:val="Normal"/>
    <w:qFormat/>
    <w:rsid w:val="00A7583F"/>
    <w:pPr>
      <w:keepNext/>
      <w:numPr>
        <w:ilvl w:val="2"/>
        <w:numId w:val="1"/>
      </w:numPr>
      <w:spacing w:before="240" w:after="120"/>
      <w:ind w:left="709"/>
      <w:outlineLvl w:val="2"/>
    </w:pPr>
    <w:rPr>
      <w:b/>
      <w:szCs w:val="22"/>
    </w:rPr>
  </w:style>
  <w:style w:type="paragraph" w:styleId="Heading4">
    <w:name w:val="heading 4"/>
    <w:basedOn w:val="Normal"/>
    <w:next w:val="Normal"/>
    <w:qFormat/>
    <w:rsid w:val="00BE3829"/>
    <w:pPr>
      <w:keepNext/>
      <w:numPr>
        <w:ilvl w:val="3"/>
        <w:numId w:val="1"/>
      </w:numPr>
      <w:spacing w:before="240" w:after="60"/>
      <w:ind w:left="709"/>
      <w:outlineLvl w:val="3"/>
    </w:pPr>
    <w:rPr>
      <w:i/>
    </w:rPr>
  </w:style>
  <w:style w:type="paragraph" w:styleId="Heading5">
    <w:name w:val="heading 5"/>
    <w:basedOn w:val="Normal"/>
    <w:next w:val="Normal"/>
    <w:qFormat/>
    <w:rsid w:val="0008201A"/>
    <w:pPr>
      <w:numPr>
        <w:ilvl w:val="4"/>
        <w:numId w:val="1"/>
      </w:numPr>
      <w:spacing w:before="240" w:after="60"/>
      <w:outlineLvl w:val="4"/>
    </w:pPr>
    <w:rPr>
      <w:i/>
    </w:rPr>
  </w:style>
  <w:style w:type="paragraph" w:styleId="Heading6">
    <w:name w:val="heading 6"/>
    <w:basedOn w:val="Normal"/>
    <w:next w:val="Normal"/>
    <w:qFormat/>
    <w:rsid w:val="00625CA9"/>
    <w:pPr>
      <w:numPr>
        <w:ilvl w:val="5"/>
        <w:numId w:val="1"/>
      </w:numPr>
      <w:spacing w:before="240" w:after="60"/>
      <w:outlineLvl w:val="5"/>
    </w:pPr>
    <w:rPr>
      <w:i/>
    </w:rPr>
  </w:style>
  <w:style w:type="paragraph" w:styleId="Heading7">
    <w:name w:val="heading 7"/>
    <w:basedOn w:val="Normal"/>
    <w:next w:val="Normal"/>
    <w:qFormat/>
    <w:rsid w:val="00625CA9"/>
    <w:pPr>
      <w:numPr>
        <w:ilvl w:val="6"/>
        <w:numId w:val="1"/>
      </w:numPr>
      <w:spacing w:before="240" w:after="60"/>
      <w:outlineLvl w:val="6"/>
    </w:pPr>
  </w:style>
  <w:style w:type="paragraph" w:styleId="Heading8">
    <w:name w:val="heading 8"/>
    <w:basedOn w:val="Normal"/>
    <w:next w:val="Normal"/>
    <w:qFormat/>
    <w:rsid w:val="00625CA9"/>
    <w:pPr>
      <w:numPr>
        <w:ilvl w:val="7"/>
        <w:numId w:val="1"/>
      </w:numPr>
      <w:spacing w:before="240" w:after="60"/>
      <w:outlineLvl w:val="7"/>
    </w:pPr>
    <w:rPr>
      <w:i/>
    </w:rPr>
  </w:style>
  <w:style w:type="paragraph" w:styleId="Heading9">
    <w:name w:val="heading 9"/>
    <w:basedOn w:val="Normal"/>
    <w:next w:val="Normal"/>
    <w:qFormat/>
    <w:rsid w:val="00625CA9"/>
    <w:pPr>
      <w:numPr>
        <w:ilvl w:val="8"/>
        <w:numId w:val="1"/>
      </w:numPr>
      <w:spacing w:before="240" w:after="60"/>
      <w:outlineLvl w:val="8"/>
    </w:pPr>
    <w:rPr>
      <w:i/>
      <w:sz w:val="18"/>
    </w:rPr>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semiHidden/>
    <w:rsid w:val="00D026F3"/>
    <w:rPr>
      <w:rFonts w:cs="Tahoma"/>
      <w:sz w:val="16"/>
      <w:szCs w:val="16"/>
    </w:rPr>
  </w:style>
  <w:style w:type="character" w:customStyle="1" w:styleId="BalloonTextChar">
    <w:name w:val="Balloon Text Char"/>
    <w:basedOn w:val="DefaultParagraphFont"/>
    <w:link w:val="BalloonText"/>
    <w:uiPriority w:val="99"/>
    <w:semiHidden/>
    <w:rsid w:val="001D3DFA"/>
    <w:rPr>
      <w:rFonts w:ascii="Lucida Grande" w:hAnsi="Lucida Grande"/>
      <w:sz w:val="18"/>
      <w:szCs w:val="18"/>
    </w:rPr>
  </w:style>
  <w:style w:type="paragraph" w:styleId="TOC2">
    <w:name w:val="toc 2"/>
    <w:basedOn w:val="Normal"/>
    <w:next w:val="Normal"/>
    <w:uiPriority w:val="39"/>
    <w:rsid w:val="00625CA9"/>
    <w:pPr>
      <w:tabs>
        <w:tab w:val="right" w:leader="dot" w:pos="8788"/>
      </w:tabs>
      <w:spacing w:before="120"/>
    </w:pPr>
  </w:style>
  <w:style w:type="paragraph" w:styleId="TOC1">
    <w:name w:val="toc 1"/>
    <w:basedOn w:val="Normal"/>
    <w:next w:val="Normal"/>
    <w:uiPriority w:val="39"/>
    <w:rsid w:val="00625CA9"/>
    <w:pPr>
      <w:tabs>
        <w:tab w:val="right" w:leader="dot" w:pos="8788"/>
      </w:tabs>
      <w:spacing w:before="120"/>
    </w:pPr>
    <w:rPr>
      <w:b/>
      <w:sz w:val="24"/>
    </w:rPr>
  </w:style>
  <w:style w:type="paragraph" w:styleId="Footer">
    <w:name w:val="footer"/>
    <w:basedOn w:val="Normal"/>
    <w:rsid w:val="00625CA9"/>
    <w:pPr>
      <w:pBdr>
        <w:top w:val="single" w:sz="6" w:space="5" w:color="auto"/>
      </w:pBdr>
      <w:tabs>
        <w:tab w:val="center" w:pos="3969"/>
        <w:tab w:val="right" w:pos="7938"/>
      </w:tabs>
    </w:pPr>
  </w:style>
  <w:style w:type="paragraph" w:styleId="Header">
    <w:name w:val="header"/>
    <w:basedOn w:val="Normal"/>
    <w:rsid w:val="00625CA9"/>
    <w:pPr>
      <w:pBdr>
        <w:bottom w:val="single" w:sz="6" w:space="1" w:color="auto"/>
      </w:pBdr>
      <w:tabs>
        <w:tab w:val="right" w:pos="7938"/>
      </w:tabs>
    </w:pPr>
  </w:style>
  <w:style w:type="paragraph" w:styleId="NormalIndent">
    <w:name w:val="Normal Indent"/>
    <w:basedOn w:val="Normal"/>
    <w:rsid w:val="00625CA9"/>
    <w:pPr>
      <w:ind w:left="708"/>
    </w:pPr>
  </w:style>
  <w:style w:type="paragraph" w:customStyle="1" w:styleId="BMW">
    <w:name w:val="BMW"/>
    <w:basedOn w:val="Normal"/>
    <w:rsid w:val="00625CA9"/>
    <w:rPr>
      <w:b/>
      <w:sz w:val="36"/>
    </w:rPr>
  </w:style>
  <w:style w:type="paragraph" w:customStyle="1" w:styleId="Abteilung">
    <w:name w:val="Abteilung"/>
    <w:basedOn w:val="Normal"/>
    <w:rsid w:val="00625CA9"/>
    <w:pPr>
      <w:spacing w:before="120"/>
    </w:pPr>
    <w:rPr>
      <w:sz w:val="24"/>
    </w:rPr>
  </w:style>
  <w:style w:type="paragraph" w:styleId="Title">
    <w:name w:val="Title"/>
    <w:basedOn w:val="Abteilung"/>
    <w:qFormat/>
    <w:rsid w:val="00625CA9"/>
    <w:pPr>
      <w:spacing w:before="2400"/>
    </w:pPr>
    <w:rPr>
      <w:sz w:val="72"/>
    </w:rPr>
  </w:style>
  <w:style w:type="paragraph" w:customStyle="1" w:styleId="UnterTitel">
    <w:name w:val="UnterTitel"/>
    <w:basedOn w:val="Normal"/>
    <w:rsid w:val="00625CA9"/>
    <w:pPr>
      <w:spacing w:before="600" w:after="1560"/>
    </w:pPr>
    <w:rPr>
      <w:sz w:val="36"/>
    </w:rPr>
  </w:style>
  <w:style w:type="paragraph" w:customStyle="1" w:styleId="Version">
    <w:name w:val="Version"/>
    <w:basedOn w:val="Normal"/>
    <w:rsid w:val="00625CA9"/>
    <w:pPr>
      <w:tabs>
        <w:tab w:val="left" w:pos="1701"/>
      </w:tabs>
    </w:pPr>
    <w:rPr>
      <w:i/>
    </w:rPr>
  </w:style>
  <w:style w:type="paragraph" w:customStyle="1" w:styleId="Absatz">
    <w:name w:val="Absatz"/>
    <w:basedOn w:val="Normal"/>
    <w:rsid w:val="00625CA9"/>
    <w:pPr>
      <w:spacing w:before="120"/>
    </w:pPr>
  </w:style>
  <w:style w:type="paragraph" w:customStyle="1" w:styleId="Bullet">
    <w:name w:val="Bullet"/>
    <w:basedOn w:val="Body"/>
    <w:link w:val="BulletChar"/>
    <w:rsid w:val="00F50667"/>
    <w:pPr>
      <w:numPr>
        <w:numId w:val="22"/>
      </w:numPr>
      <w:ind w:left="1134"/>
    </w:pPr>
  </w:style>
  <w:style w:type="paragraph" w:customStyle="1" w:styleId="Punkt">
    <w:name w:val="Punkt"/>
    <w:basedOn w:val="Normal"/>
    <w:rsid w:val="00625CA9"/>
    <w:pPr>
      <w:spacing w:before="480" w:after="120"/>
    </w:pPr>
    <w:rPr>
      <w:i/>
      <w:sz w:val="28"/>
    </w:rPr>
  </w:style>
  <w:style w:type="paragraph" w:customStyle="1" w:styleId="Anhang">
    <w:name w:val="Anhang"/>
    <w:basedOn w:val="Normal"/>
    <w:rsid w:val="00625CA9"/>
    <w:pPr>
      <w:spacing w:before="480" w:after="120"/>
    </w:pPr>
    <w:rPr>
      <w:b/>
      <w:sz w:val="28"/>
    </w:rPr>
  </w:style>
  <w:style w:type="paragraph" w:customStyle="1" w:styleId="DateiName">
    <w:name w:val="DateiName"/>
    <w:basedOn w:val="Normal"/>
    <w:rsid w:val="00625CA9"/>
    <w:pPr>
      <w:tabs>
        <w:tab w:val="right" w:pos="7938"/>
      </w:tabs>
      <w:jc w:val="right"/>
    </w:pPr>
    <w:rPr>
      <w:sz w:val="14"/>
    </w:rPr>
  </w:style>
  <w:style w:type="paragraph" w:customStyle="1" w:styleId="ersteFuzeile">
    <w:name w:val="erste Fußzeile"/>
    <w:basedOn w:val="Footer"/>
    <w:rsid w:val="00625CA9"/>
    <w:pPr>
      <w:pBdr>
        <w:top w:val="none" w:sz="0" w:space="0" w:color="auto"/>
      </w:pBdr>
    </w:pPr>
    <w:rPr>
      <w:sz w:val="18"/>
    </w:rPr>
  </w:style>
  <w:style w:type="paragraph" w:customStyle="1" w:styleId="ersteKopfzeile">
    <w:name w:val="erste Kopfzeile"/>
    <w:basedOn w:val="Header"/>
    <w:rsid w:val="00625CA9"/>
    <w:pPr>
      <w:pBdr>
        <w:bottom w:val="none" w:sz="0" w:space="0" w:color="auto"/>
      </w:pBdr>
    </w:pPr>
  </w:style>
  <w:style w:type="paragraph" w:customStyle="1" w:styleId="Historie">
    <w:name w:val="Historie"/>
    <w:basedOn w:val="Normal"/>
    <w:rsid w:val="00625CA9"/>
    <w:pPr>
      <w:tabs>
        <w:tab w:val="left" w:pos="1134"/>
        <w:tab w:val="left" w:pos="1701"/>
        <w:tab w:val="left" w:pos="2835"/>
      </w:tabs>
      <w:ind w:left="2835" w:hanging="2835"/>
    </w:pPr>
  </w:style>
  <w:style w:type="paragraph" w:customStyle="1" w:styleId="1Heading">
    <w:name w:val="1Heading"/>
    <w:basedOn w:val="Normal"/>
    <w:rsid w:val="00625CA9"/>
    <w:pPr>
      <w:spacing w:before="480" w:after="240"/>
      <w:jc w:val="both"/>
    </w:pPr>
    <w:rPr>
      <w:b/>
      <w:sz w:val="32"/>
    </w:rPr>
  </w:style>
  <w:style w:type="paragraph" w:customStyle="1" w:styleId="TabellenEintrag">
    <w:name w:val="TabellenEintrag"/>
    <w:basedOn w:val="Normal"/>
    <w:rsid w:val="00625CA9"/>
  </w:style>
  <w:style w:type="paragraph" w:customStyle="1" w:styleId="ODot">
    <w:name w:val="ODot"/>
    <w:basedOn w:val="Normal"/>
    <w:next w:val="SubDot"/>
    <w:rsid w:val="00625CA9"/>
    <w:pPr>
      <w:keepNext/>
      <w:keepLines/>
      <w:tabs>
        <w:tab w:val="left" w:pos="170"/>
      </w:tabs>
      <w:spacing w:before="40"/>
      <w:ind w:left="340" w:hanging="340"/>
    </w:pPr>
    <w:rPr>
      <w:b/>
      <w:sz w:val="16"/>
    </w:rPr>
  </w:style>
  <w:style w:type="paragraph" w:customStyle="1" w:styleId="SubDot">
    <w:name w:val="SubDot"/>
    <w:basedOn w:val="Normal"/>
    <w:rsid w:val="00625CA9"/>
    <w:pPr>
      <w:tabs>
        <w:tab w:val="left" w:pos="340"/>
      </w:tabs>
      <w:spacing w:before="20"/>
      <w:ind w:left="510" w:hanging="510"/>
    </w:pPr>
    <w:rPr>
      <w:sz w:val="16"/>
    </w:rPr>
  </w:style>
  <w:style w:type="paragraph" w:customStyle="1" w:styleId="KasteninQMV">
    <w:name w:val="Kasten in QMV"/>
    <w:basedOn w:val="Normal"/>
    <w:next w:val="Normal"/>
    <w:rsid w:val="00625CA9"/>
    <w:pPr>
      <w:pBdr>
        <w:top w:val="single" w:sz="6" w:space="1" w:color="auto"/>
        <w:left w:val="single" w:sz="6" w:space="1" w:color="auto"/>
        <w:bottom w:val="single" w:sz="6" w:space="1" w:color="auto"/>
        <w:right w:val="single" w:sz="6" w:space="1" w:color="auto"/>
      </w:pBdr>
      <w:spacing w:before="240" w:after="120"/>
    </w:pPr>
    <w:rPr>
      <w:b/>
    </w:rPr>
  </w:style>
  <w:style w:type="paragraph" w:customStyle="1" w:styleId="SubSubDot">
    <w:name w:val="SubSubDot"/>
    <w:basedOn w:val="Normal"/>
    <w:rsid w:val="00625CA9"/>
    <w:pPr>
      <w:tabs>
        <w:tab w:val="left" w:pos="510"/>
      </w:tabs>
      <w:ind w:left="680" w:hanging="680"/>
    </w:pPr>
    <w:rPr>
      <w:sz w:val="16"/>
    </w:rPr>
  </w:style>
  <w:style w:type="paragraph" w:styleId="TOC3">
    <w:name w:val="toc 3"/>
    <w:basedOn w:val="Normal"/>
    <w:next w:val="Normal"/>
    <w:uiPriority w:val="39"/>
    <w:rsid w:val="00625CA9"/>
    <w:pPr>
      <w:tabs>
        <w:tab w:val="right" w:leader="dot" w:pos="8788"/>
      </w:tabs>
      <w:ind w:left="220"/>
    </w:pPr>
  </w:style>
  <w:style w:type="paragraph" w:styleId="TOC4">
    <w:name w:val="toc 4"/>
    <w:basedOn w:val="Normal"/>
    <w:next w:val="Normal"/>
    <w:uiPriority w:val="39"/>
    <w:rsid w:val="00625CA9"/>
    <w:pPr>
      <w:tabs>
        <w:tab w:val="right" w:leader="dot" w:pos="8788"/>
      </w:tabs>
      <w:ind w:left="440"/>
    </w:pPr>
    <w:rPr>
      <w:rFonts w:ascii="Times New Roman" w:hAnsi="Times New Roman"/>
    </w:rPr>
  </w:style>
  <w:style w:type="paragraph" w:styleId="TOC5">
    <w:name w:val="toc 5"/>
    <w:basedOn w:val="Normal"/>
    <w:next w:val="Normal"/>
    <w:uiPriority w:val="39"/>
    <w:rsid w:val="00625CA9"/>
    <w:pPr>
      <w:tabs>
        <w:tab w:val="right" w:leader="dot" w:pos="8788"/>
      </w:tabs>
      <w:ind w:left="660"/>
    </w:pPr>
    <w:rPr>
      <w:rFonts w:ascii="Times New Roman" w:hAnsi="Times New Roman"/>
    </w:rPr>
  </w:style>
  <w:style w:type="paragraph" w:styleId="TOC6">
    <w:name w:val="toc 6"/>
    <w:basedOn w:val="Normal"/>
    <w:next w:val="Normal"/>
    <w:uiPriority w:val="39"/>
    <w:semiHidden/>
    <w:rsid w:val="00625CA9"/>
    <w:pPr>
      <w:tabs>
        <w:tab w:val="right" w:leader="dot" w:pos="8788"/>
      </w:tabs>
      <w:ind w:left="880"/>
    </w:pPr>
    <w:rPr>
      <w:rFonts w:ascii="Times New Roman" w:hAnsi="Times New Roman"/>
    </w:rPr>
  </w:style>
  <w:style w:type="paragraph" w:styleId="TOC7">
    <w:name w:val="toc 7"/>
    <w:basedOn w:val="Normal"/>
    <w:next w:val="Normal"/>
    <w:uiPriority w:val="39"/>
    <w:semiHidden/>
    <w:rsid w:val="00625CA9"/>
    <w:pPr>
      <w:tabs>
        <w:tab w:val="right" w:leader="dot" w:pos="8788"/>
      </w:tabs>
      <w:ind w:left="1100"/>
    </w:pPr>
    <w:rPr>
      <w:rFonts w:ascii="Times New Roman" w:hAnsi="Times New Roman"/>
    </w:rPr>
  </w:style>
  <w:style w:type="paragraph" w:styleId="TOC8">
    <w:name w:val="toc 8"/>
    <w:basedOn w:val="Normal"/>
    <w:next w:val="Normal"/>
    <w:uiPriority w:val="39"/>
    <w:semiHidden/>
    <w:rsid w:val="00625CA9"/>
    <w:pPr>
      <w:tabs>
        <w:tab w:val="right" w:leader="dot" w:pos="8788"/>
      </w:tabs>
      <w:ind w:left="1320"/>
    </w:pPr>
    <w:rPr>
      <w:rFonts w:ascii="Times New Roman" w:hAnsi="Times New Roman"/>
    </w:rPr>
  </w:style>
  <w:style w:type="paragraph" w:styleId="TOC9">
    <w:name w:val="toc 9"/>
    <w:basedOn w:val="Normal"/>
    <w:next w:val="Normal"/>
    <w:uiPriority w:val="39"/>
    <w:semiHidden/>
    <w:rsid w:val="00625CA9"/>
    <w:pPr>
      <w:tabs>
        <w:tab w:val="right" w:leader="dot" w:pos="8788"/>
      </w:tabs>
      <w:ind w:left="1540"/>
    </w:pPr>
    <w:rPr>
      <w:rFonts w:ascii="Times New Roman" w:hAnsi="Times New Roman"/>
    </w:rPr>
  </w:style>
  <w:style w:type="paragraph" w:customStyle="1" w:styleId="Ausfllhinweis">
    <w:name w:val="Ausfüllhinweis"/>
    <w:basedOn w:val="Normal"/>
    <w:rsid w:val="00625CA9"/>
    <w:pPr>
      <w:tabs>
        <w:tab w:val="left" w:pos="284"/>
        <w:tab w:val="left" w:pos="1134"/>
      </w:tabs>
    </w:pPr>
    <w:rPr>
      <w:sz w:val="16"/>
    </w:rPr>
  </w:style>
  <w:style w:type="paragraph" w:customStyle="1" w:styleId="texte1">
    <w:name w:val="texte1"/>
    <w:basedOn w:val="Normal"/>
    <w:rsid w:val="00625CA9"/>
    <w:pPr>
      <w:spacing w:before="120"/>
      <w:ind w:left="567"/>
    </w:pPr>
    <w:rPr>
      <w:lang w:val="en-US"/>
    </w:rPr>
  </w:style>
  <w:style w:type="paragraph" w:customStyle="1" w:styleId="normaltitle">
    <w:name w:val="normal_title"/>
    <w:basedOn w:val="Normal"/>
    <w:rsid w:val="00625CA9"/>
    <w:pPr>
      <w:widowControl w:val="0"/>
      <w:shd w:val="pct50" w:color="auto" w:fill="auto"/>
      <w:spacing w:line="260" w:lineRule="exact"/>
      <w:ind w:right="-85"/>
      <w:jc w:val="both"/>
    </w:pPr>
    <w:rPr>
      <w:b/>
      <w:color w:val="FFFFFF"/>
      <w:sz w:val="18"/>
      <w:lang w:val="en-US"/>
    </w:rPr>
  </w:style>
  <w:style w:type="paragraph" w:styleId="Caption">
    <w:name w:val="caption"/>
    <w:basedOn w:val="Normal"/>
    <w:next w:val="Normal"/>
    <w:qFormat/>
    <w:rsid w:val="00EB49E0"/>
    <w:pPr>
      <w:spacing w:after="200"/>
      <w:ind w:left="709"/>
    </w:pPr>
    <w:rPr>
      <w:i/>
    </w:rPr>
  </w:style>
  <w:style w:type="paragraph" w:styleId="TableofFigures">
    <w:name w:val="table of figures"/>
    <w:basedOn w:val="Normal"/>
    <w:next w:val="Normal"/>
    <w:semiHidden/>
    <w:rsid w:val="00625CA9"/>
    <w:pPr>
      <w:tabs>
        <w:tab w:val="right" w:leader="dot" w:pos="8788"/>
      </w:tabs>
      <w:spacing w:before="120"/>
    </w:pPr>
  </w:style>
  <w:style w:type="paragraph" w:customStyle="1" w:styleId="Name">
    <w:name w:val="Name"/>
    <w:basedOn w:val="Bullet"/>
    <w:rsid w:val="00625CA9"/>
    <w:pPr>
      <w:spacing w:before="0" w:after="0" w:line="240" w:lineRule="auto"/>
    </w:pPr>
    <w:rPr>
      <w:b/>
      <w:sz w:val="36"/>
    </w:rPr>
  </w:style>
  <w:style w:type="paragraph" w:customStyle="1" w:styleId="Tablesmall">
    <w:name w:val="Table small"/>
    <w:basedOn w:val="Normal"/>
    <w:rsid w:val="00625CA9"/>
    <w:pPr>
      <w:widowControl w:val="0"/>
      <w:spacing w:line="240" w:lineRule="atLeast"/>
    </w:pPr>
    <w:rPr>
      <w:sz w:val="18"/>
      <w:lang w:val="en-US"/>
    </w:rPr>
  </w:style>
  <w:style w:type="paragraph" w:styleId="BodyText">
    <w:name w:val="Body Text"/>
    <w:basedOn w:val="Normal"/>
    <w:link w:val="BodyTextChar"/>
    <w:rsid w:val="00625CA9"/>
    <w:rPr>
      <w:color w:val="808080"/>
    </w:rPr>
  </w:style>
  <w:style w:type="paragraph" w:styleId="BodyTextIndent">
    <w:name w:val="Body Text Indent"/>
    <w:basedOn w:val="Normal"/>
    <w:link w:val="BodyTextIndentChar"/>
    <w:rsid w:val="00625CA9"/>
    <w:pPr>
      <w:suppressAutoHyphens/>
      <w:ind w:left="709"/>
    </w:pPr>
  </w:style>
  <w:style w:type="paragraph" w:styleId="FootnoteText">
    <w:name w:val="footnote text"/>
    <w:basedOn w:val="Normal"/>
    <w:semiHidden/>
    <w:rsid w:val="00625CA9"/>
  </w:style>
  <w:style w:type="character" w:styleId="FootnoteReference">
    <w:name w:val="footnote reference"/>
    <w:basedOn w:val="DefaultParagraphFont"/>
    <w:semiHidden/>
    <w:rsid w:val="00625CA9"/>
    <w:rPr>
      <w:vertAlign w:val="superscript"/>
    </w:rPr>
  </w:style>
  <w:style w:type="paragraph" w:styleId="BodyText2">
    <w:name w:val="Body Text 2"/>
    <w:basedOn w:val="Normal"/>
    <w:rsid w:val="00625CA9"/>
    <w:pPr>
      <w:widowControl w:val="0"/>
    </w:pPr>
    <w:rPr>
      <w:rFonts w:ascii="Courier New" w:hAnsi="Courier New"/>
      <w:color w:val="000000"/>
      <w:lang w:val="en-AU"/>
    </w:rPr>
  </w:style>
  <w:style w:type="paragraph" w:customStyle="1" w:styleId="bodycopy">
    <w:name w:val="body copy"/>
    <w:aliases w:val="b"/>
    <w:rsid w:val="00625CA9"/>
    <w:pPr>
      <w:spacing w:after="240"/>
    </w:pPr>
    <w:rPr>
      <w:sz w:val="22"/>
    </w:rPr>
  </w:style>
  <w:style w:type="character" w:styleId="Hyperlink">
    <w:name w:val="Hyperlink"/>
    <w:basedOn w:val="DefaultParagraphFont"/>
    <w:rsid w:val="00625CA9"/>
    <w:rPr>
      <w:color w:val="0000FF"/>
      <w:u w:val="single"/>
    </w:rPr>
  </w:style>
  <w:style w:type="paragraph" w:customStyle="1" w:styleId="Code">
    <w:name w:val="Code"/>
    <w:basedOn w:val="Body"/>
    <w:link w:val="CodeChar"/>
    <w:qFormat/>
    <w:rsid w:val="00C96D90"/>
    <w:pPr>
      <w:shd w:val="clear" w:color="auto" w:fill="F2F2F2" w:themeFill="background1" w:themeFillShade="F2"/>
      <w:ind w:left="2268" w:hanging="1559"/>
      <w:contextualSpacing/>
    </w:pPr>
    <w:rPr>
      <w:rFonts w:ascii="Lucida Console" w:hAnsi="Lucida Console"/>
      <w:sz w:val="16"/>
    </w:rPr>
  </w:style>
  <w:style w:type="paragraph" w:styleId="BodyText3">
    <w:name w:val="Body Text 3"/>
    <w:basedOn w:val="Normal"/>
    <w:rsid w:val="00625CA9"/>
    <w:rPr>
      <w:rFonts w:ascii="Lucida Console" w:hAnsi="Lucida Console"/>
    </w:rPr>
  </w:style>
  <w:style w:type="character" w:styleId="FollowedHyperlink">
    <w:name w:val="FollowedHyperlink"/>
    <w:basedOn w:val="DefaultParagraphFont"/>
    <w:rsid w:val="00625CA9"/>
    <w:rPr>
      <w:color w:val="800080"/>
      <w:u w:val="single"/>
    </w:rPr>
  </w:style>
  <w:style w:type="table" w:styleId="TableGrid">
    <w:name w:val="Table Grid"/>
    <w:basedOn w:val="TableNormal"/>
    <w:uiPriority w:val="59"/>
    <w:rsid w:val="001B1C6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CommentReference">
    <w:name w:val="annotation reference"/>
    <w:basedOn w:val="DefaultParagraphFont"/>
    <w:semiHidden/>
    <w:rsid w:val="002D71F0"/>
    <w:rPr>
      <w:sz w:val="16"/>
      <w:szCs w:val="16"/>
    </w:rPr>
  </w:style>
  <w:style w:type="paragraph" w:styleId="CommentText">
    <w:name w:val="annotation text"/>
    <w:basedOn w:val="Normal"/>
    <w:semiHidden/>
    <w:rsid w:val="002D71F0"/>
  </w:style>
  <w:style w:type="paragraph" w:styleId="CommentSubject">
    <w:name w:val="annotation subject"/>
    <w:basedOn w:val="CommentText"/>
    <w:next w:val="CommentText"/>
    <w:semiHidden/>
    <w:rsid w:val="002D71F0"/>
    <w:rPr>
      <w:b/>
      <w:bCs/>
    </w:rPr>
  </w:style>
  <w:style w:type="paragraph" w:customStyle="1" w:styleId="StyleHeading4Linespacing15lines">
    <w:name w:val="Style Heading 4 + Line spacing:  1.5 lines"/>
    <w:basedOn w:val="Heading4"/>
    <w:rsid w:val="002D63D4"/>
    <w:pPr>
      <w:spacing w:line="360" w:lineRule="auto"/>
    </w:pPr>
    <w:rPr>
      <w:b/>
      <w:bCs/>
      <w:iCs/>
    </w:rPr>
  </w:style>
  <w:style w:type="paragraph" w:customStyle="1" w:styleId="Figure">
    <w:name w:val="Figure"/>
    <w:basedOn w:val="Normal"/>
    <w:rsid w:val="00EB49E0"/>
    <w:pPr>
      <w:spacing w:before="200"/>
      <w:ind w:left="709"/>
    </w:pPr>
    <w:rPr>
      <w:noProof/>
      <w:lang w:val="en-NZ" w:eastAsia="ja-JP"/>
    </w:rPr>
  </w:style>
  <w:style w:type="paragraph" w:customStyle="1" w:styleId="Text">
    <w:name w:val="Text"/>
    <w:basedOn w:val="Normal"/>
    <w:rsid w:val="00B5325A"/>
    <w:pPr>
      <w:overflowPunct w:val="0"/>
      <w:autoSpaceDE w:val="0"/>
      <w:autoSpaceDN w:val="0"/>
      <w:adjustRightInd w:val="0"/>
      <w:spacing w:before="120"/>
      <w:textAlignment w:val="baseline"/>
    </w:pPr>
    <w:rPr>
      <w:rFonts w:cs="Arial"/>
      <w:szCs w:val="22"/>
      <w:lang w:eastAsia="de-DE"/>
    </w:rPr>
  </w:style>
  <w:style w:type="paragraph" w:styleId="ListParagraph">
    <w:name w:val="List Paragraph"/>
    <w:basedOn w:val="Normal"/>
    <w:rsid w:val="00916CBE"/>
    <w:pPr>
      <w:numPr>
        <w:numId w:val="20"/>
      </w:numPr>
      <w:contextualSpacing/>
    </w:pPr>
  </w:style>
  <w:style w:type="paragraph" w:styleId="Revision">
    <w:name w:val="Revision"/>
    <w:hidden/>
    <w:rsid w:val="00283170"/>
    <w:rPr>
      <w:rFonts w:ascii="Arial" w:hAnsi="Arial"/>
      <w:sz w:val="20"/>
    </w:rPr>
  </w:style>
  <w:style w:type="paragraph" w:styleId="DocumentMap">
    <w:name w:val="Document Map"/>
    <w:basedOn w:val="Normal"/>
    <w:link w:val="DocumentMapChar"/>
    <w:rsid w:val="00283170"/>
    <w:rPr>
      <w:rFonts w:ascii="Lucida Grande" w:hAnsi="Lucida Grande" w:cs="Lucida Grande"/>
      <w:sz w:val="24"/>
    </w:rPr>
  </w:style>
  <w:style w:type="character" w:customStyle="1" w:styleId="DocumentMapChar">
    <w:name w:val="Document Map Char"/>
    <w:basedOn w:val="DefaultParagraphFont"/>
    <w:link w:val="DocumentMap"/>
    <w:rsid w:val="00283170"/>
    <w:rPr>
      <w:rFonts w:ascii="Lucida Grande" w:hAnsi="Lucida Grande" w:cs="Lucida Grande"/>
    </w:rPr>
  </w:style>
  <w:style w:type="paragraph" w:customStyle="1" w:styleId="Body">
    <w:name w:val="Body"/>
    <w:basedOn w:val="Normal"/>
    <w:link w:val="BodyChar"/>
    <w:qFormat/>
    <w:rsid w:val="00A7583F"/>
    <w:pPr>
      <w:spacing w:before="100" w:after="100" w:line="240" w:lineRule="atLeast"/>
      <w:ind w:left="709"/>
    </w:pPr>
  </w:style>
  <w:style w:type="character" w:customStyle="1" w:styleId="BodyTextChar">
    <w:name w:val="Body Text Char"/>
    <w:basedOn w:val="DefaultParagraphFont"/>
    <w:link w:val="BodyText"/>
    <w:rsid w:val="001F5FAB"/>
    <w:rPr>
      <w:rFonts w:ascii="Arial" w:hAnsi="Arial"/>
      <w:color w:val="808080"/>
      <w:sz w:val="20"/>
    </w:rPr>
  </w:style>
  <w:style w:type="character" w:customStyle="1" w:styleId="BodyTextIndentChar">
    <w:name w:val="Body Text Indent Char"/>
    <w:basedOn w:val="DefaultParagraphFont"/>
    <w:link w:val="BodyTextIndent"/>
    <w:rsid w:val="001F5FAB"/>
    <w:rPr>
      <w:rFonts w:ascii="Arial" w:hAnsi="Arial"/>
      <w:sz w:val="20"/>
    </w:rPr>
  </w:style>
  <w:style w:type="paragraph" w:customStyle="1" w:styleId="DocAction">
    <w:name w:val="Doc Action"/>
    <w:basedOn w:val="Body"/>
    <w:next w:val="Body"/>
    <w:link w:val="DocActionChar"/>
    <w:qFormat/>
    <w:rsid w:val="001F5FAB"/>
    <w:rPr>
      <w:i/>
      <w:color w:val="FF0000"/>
    </w:rPr>
  </w:style>
  <w:style w:type="paragraph" w:customStyle="1" w:styleId="HangingIndent">
    <w:name w:val="Hanging Indent"/>
    <w:basedOn w:val="Body"/>
    <w:link w:val="HangingIndentChar"/>
    <w:qFormat/>
    <w:rsid w:val="00A7583F"/>
    <w:pPr>
      <w:ind w:left="2410" w:hanging="1701"/>
    </w:pPr>
  </w:style>
  <w:style w:type="character" w:customStyle="1" w:styleId="BodyChar">
    <w:name w:val="Body Char"/>
    <w:basedOn w:val="DefaultParagraphFont"/>
    <w:link w:val="Body"/>
    <w:rsid w:val="00A7583F"/>
    <w:rPr>
      <w:rFonts w:ascii="Tahoma" w:hAnsi="Tahoma"/>
      <w:sz w:val="22"/>
    </w:rPr>
  </w:style>
  <w:style w:type="character" w:customStyle="1" w:styleId="DocActionChar">
    <w:name w:val="Doc Action Char"/>
    <w:basedOn w:val="BodyChar"/>
    <w:link w:val="DocAction"/>
    <w:rsid w:val="00A9779B"/>
    <w:rPr>
      <w:i/>
      <w:color w:val="FF0000"/>
    </w:rPr>
  </w:style>
  <w:style w:type="paragraph" w:customStyle="1" w:styleId="Note">
    <w:name w:val="Note"/>
    <w:basedOn w:val="Body"/>
    <w:next w:val="Body"/>
    <w:link w:val="NoteChar"/>
    <w:qFormat/>
    <w:rsid w:val="00AE7011"/>
    <w:pPr>
      <w:keepLines/>
      <w:shd w:val="clear" w:color="auto" w:fill="FBD4B4" w:themeFill="accent6" w:themeFillTint="66"/>
      <w:ind w:left="708" w:hanging="992"/>
    </w:pPr>
  </w:style>
  <w:style w:type="character" w:customStyle="1" w:styleId="NoteChar">
    <w:name w:val="Note Char"/>
    <w:basedOn w:val="BodyChar"/>
    <w:link w:val="Note"/>
    <w:rsid w:val="00AE7011"/>
    <w:rPr>
      <w:shd w:val="clear" w:color="auto" w:fill="FBD4B4" w:themeFill="accent6" w:themeFillTint="66"/>
    </w:rPr>
  </w:style>
  <w:style w:type="paragraph" w:customStyle="1" w:styleId="CaptionIndented">
    <w:name w:val="Caption Indented"/>
    <w:basedOn w:val="Caption"/>
    <w:next w:val="Body"/>
    <w:qFormat/>
    <w:rsid w:val="006E6A31"/>
    <w:pPr>
      <w:ind w:left="1134"/>
    </w:pPr>
  </w:style>
  <w:style w:type="paragraph" w:customStyle="1" w:styleId="FigureIndented">
    <w:name w:val="Figure Indented"/>
    <w:basedOn w:val="Figure"/>
    <w:next w:val="CaptionIndented"/>
    <w:qFormat/>
    <w:rsid w:val="00EB49E0"/>
    <w:pPr>
      <w:ind w:left="1134"/>
    </w:pPr>
  </w:style>
  <w:style w:type="character" w:customStyle="1" w:styleId="GUIWord">
    <w:name w:val="GUI Word"/>
    <w:basedOn w:val="DefaultParagraphFont"/>
    <w:uiPriority w:val="1"/>
    <w:qFormat/>
    <w:rsid w:val="00D778C5"/>
    <w:rPr>
      <w:i/>
      <w:color w:val="595959" w:themeColor="text1" w:themeTint="A6"/>
    </w:rPr>
  </w:style>
  <w:style w:type="character" w:customStyle="1" w:styleId="ActionButton">
    <w:name w:val="Action Button"/>
    <w:basedOn w:val="DefaultParagraphFont"/>
    <w:uiPriority w:val="1"/>
    <w:qFormat/>
    <w:rsid w:val="0028286B"/>
    <w:rPr>
      <w:b/>
      <w:bdr w:val="single" w:sz="4" w:space="0" w:color="BFBFBF" w:themeColor="background1" w:themeShade="BF" w:shadow="1"/>
    </w:rPr>
  </w:style>
  <w:style w:type="character" w:styleId="Emphasis">
    <w:name w:val="Emphasis"/>
    <w:basedOn w:val="DefaultParagraphFont"/>
    <w:rsid w:val="005220B7"/>
    <w:rPr>
      <w:i/>
      <w:iCs/>
    </w:rPr>
  </w:style>
  <w:style w:type="character" w:styleId="Strong">
    <w:name w:val="Strong"/>
    <w:basedOn w:val="DefaultParagraphFont"/>
    <w:rsid w:val="005220B7"/>
    <w:rPr>
      <w:b/>
      <w:bCs/>
    </w:rPr>
  </w:style>
  <w:style w:type="character" w:customStyle="1" w:styleId="CrossReference">
    <w:name w:val="Cross Reference"/>
    <w:basedOn w:val="DefaultParagraphFont"/>
    <w:uiPriority w:val="1"/>
    <w:qFormat/>
    <w:rsid w:val="00015032"/>
    <w:rPr>
      <w:i/>
    </w:rPr>
  </w:style>
  <w:style w:type="character" w:customStyle="1" w:styleId="apple-converted-space">
    <w:name w:val="apple-converted-space"/>
    <w:basedOn w:val="DefaultParagraphFont"/>
    <w:rsid w:val="001E298F"/>
  </w:style>
  <w:style w:type="paragraph" w:customStyle="1" w:styleId="BulletFollowing">
    <w:name w:val="Bullet Following"/>
    <w:basedOn w:val="Bullet"/>
    <w:next w:val="Bullet"/>
    <w:link w:val="BulletFollowingChar"/>
    <w:qFormat/>
    <w:rsid w:val="006E6A31"/>
    <w:pPr>
      <w:numPr>
        <w:numId w:val="0"/>
      </w:numPr>
      <w:ind w:left="1134"/>
    </w:pPr>
  </w:style>
  <w:style w:type="paragraph" w:customStyle="1" w:styleId="iNormal">
    <w:name w:val="iNormal"/>
    <w:link w:val="iNormalChar"/>
    <w:qFormat/>
    <w:rsid w:val="007B4B5E"/>
    <w:pPr>
      <w:spacing w:before="120"/>
      <w:jc w:val="both"/>
    </w:pPr>
    <w:rPr>
      <w:rFonts w:ascii="Tahoma" w:eastAsiaTheme="minorEastAsia" w:hAnsi="Tahoma"/>
      <w:color w:val="404040"/>
      <w:sz w:val="22"/>
      <w:lang w:val="en-US"/>
    </w:rPr>
  </w:style>
  <w:style w:type="character" w:customStyle="1" w:styleId="BulletChar">
    <w:name w:val="Bullet Char"/>
    <w:basedOn w:val="BodyChar"/>
    <w:link w:val="Bullet"/>
    <w:rsid w:val="00F50667"/>
  </w:style>
  <w:style w:type="character" w:customStyle="1" w:styleId="BulletFollowingChar">
    <w:name w:val="Bullet Following Char"/>
    <w:basedOn w:val="BulletChar"/>
    <w:link w:val="BulletFollowing"/>
    <w:rsid w:val="006E6A31"/>
  </w:style>
  <w:style w:type="character" w:customStyle="1" w:styleId="iEmphasis">
    <w:name w:val="iEmphasis"/>
    <w:rsid w:val="007B4B5E"/>
    <w:rPr>
      <w:i/>
    </w:rPr>
  </w:style>
  <w:style w:type="paragraph" w:customStyle="1" w:styleId="iCode">
    <w:name w:val="iCode"/>
    <w:basedOn w:val="iNormal"/>
    <w:link w:val="iCodeChar"/>
    <w:qFormat/>
    <w:rsid w:val="007B4B5E"/>
    <w:pPr>
      <w:spacing w:after="120"/>
      <w:ind w:left="720"/>
      <w:contextualSpacing/>
    </w:pPr>
    <w:rPr>
      <w:rFonts w:ascii="Courier New" w:hAnsi="Courier New"/>
      <w:lang w:val="en-AU"/>
    </w:rPr>
  </w:style>
  <w:style w:type="character" w:customStyle="1" w:styleId="iNormalChar">
    <w:name w:val="iNormal Char"/>
    <w:basedOn w:val="DefaultParagraphFont"/>
    <w:link w:val="iNormal"/>
    <w:rsid w:val="007B4B5E"/>
    <w:rPr>
      <w:rFonts w:ascii="Tahoma" w:eastAsiaTheme="minorEastAsia" w:hAnsi="Tahoma"/>
      <w:color w:val="404040"/>
      <w:sz w:val="22"/>
      <w:lang w:val="en-US"/>
    </w:rPr>
  </w:style>
  <w:style w:type="character" w:customStyle="1" w:styleId="iCodeChar">
    <w:name w:val="iCode Char"/>
    <w:basedOn w:val="iNormalChar"/>
    <w:link w:val="iCode"/>
    <w:rsid w:val="007B4B5E"/>
    <w:rPr>
      <w:rFonts w:ascii="Courier New" w:hAnsi="Courier New"/>
      <w:lang w:val="en-AU"/>
    </w:rPr>
  </w:style>
  <w:style w:type="character" w:customStyle="1" w:styleId="Heading1Char">
    <w:name w:val="Heading 1 Char"/>
    <w:basedOn w:val="DefaultParagraphFont"/>
    <w:link w:val="Heading1"/>
    <w:uiPriority w:val="9"/>
    <w:rsid w:val="0080641E"/>
    <w:rPr>
      <w:rFonts w:ascii="Tahoma" w:hAnsi="Tahoma"/>
      <w:b/>
      <w:sz w:val="28"/>
    </w:rPr>
  </w:style>
  <w:style w:type="paragraph" w:customStyle="1" w:styleId="Numbered">
    <w:name w:val="Numbered"/>
    <w:basedOn w:val="Body"/>
    <w:qFormat/>
    <w:rsid w:val="006820AE"/>
    <w:pPr>
      <w:numPr>
        <w:numId w:val="36"/>
      </w:numPr>
      <w:ind w:left="1134"/>
    </w:pPr>
  </w:style>
  <w:style w:type="paragraph" w:customStyle="1" w:styleId="HeadingUnnumbered">
    <w:name w:val="Heading Unnumbered"/>
    <w:basedOn w:val="Heading1"/>
    <w:next w:val="Body"/>
    <w:qFormat/>
    <w:rsid w:val="0080641E"/>
    <w:pPr>
      <w:numPr>
        <w:numId w:val="0"/>
      </w:numPr>
    </w:pPr>
  </w:style>
  <w:style w:type="paragraph" w:styleId="NormalWeb">
    <w:name w:val="Normal (Web)"/>
    <w:basedOn w:val="Normal"/>
    <w:uiPriority w:val="99"/>
    <w:unhideWhenUsed/>
    <w:rsid w:val="000400EA"/>
    <w:pPr>
      <w:spacing w:before="100" w:beforeAutospacing="1" w:after="100" w:afterAutospacing="1"/>
    </w:pPr>
    <w:rPr>
      <w:rFonts w:ascii="Times New Roman" w:hAnsi="Times New Roman"/>
      <w:sz w:val="24"/>
      <w:lang w:val="en-AU" w:eastAsia="ja-JP"/>
    </w:rPr>
  </w:style>
  <w:style w:type="table" w:customStyle="1" w:styleId="TableSimple">
    <w:name w:val="Table Simple"/>
    <w:basedOn w:val="TableNormal"/>
    <w:uiPriority w:val="99"/>
    <w:rsid w:val="00486B4A"/>
    <w:rPr>
      <w:rFonts w:ascii="Tahoma" w:hAnsi="Tahoma"/>
      <w:sz w:val="22"/>
    </w:rPr>
    <w:tblPr>
      <w:tblInd w:w="0" w:type="dxa"/>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CellMar>
        <w:top w:w="0" w:type="dxa"/>
        <w:left w:w="108" w:type="dxa"/>
        <w:bottom w:w="0" w:type="dxa"/>
        <w:right w:w="108" w:type="dxa"/>
      </w:tblCellMar>
    </w:tblPr>
  </w:style>
  <w:style w:type="paragraph" w:customStyle="1" w:styleId="TableText">
    <w:name w:val="Table Text"/>
    <w:basedOn w:val="Body"/>
    <w:qFormat/>
    <w:rsid w:val="00305207"/>
    <w:pPr>
      <w:ind w:left="0"/>
    </w:pPr>
  </w:style>
  <w:style w:type="paragraph" w:customStyle="1" w:styleId="Warning">
    <w:name w:val="Warning"/>
    <w:basedOn w:val="Note"/>
    <w:link w:val="WarningChar"/>
    <w:qFormat/>
    <w:rsid w:val="00AE7011"/>
    <w:pPr>
      <w:shd w:val="clear" w:color="auto" w:fill="D99594" w:themeFill="accent2" w:themeFillTint="99"/>
    </w:pPr>
  </w:style>
  <w:style w:type="paragraph" w:customStyle="1" w:styleId="TableCode">
    <w:name w:val="Table Code"/>
    <w:basedOn w:val="Code"/>
    <w:qFormat/>
    <w:rsid w:val="00207647"/>
    <w:pPr>
      <w:ind w:left="0"/>
    </w:pPr>
  </w:style>
  <w:style w:type="character" w:customStyle="1" w:styleId="WarningChar">
    <w:name w:val="Warning Char"/>
    <w:basedOn w:val="NoteChar"/>
    <w:link w:val="Warning"/>
    <w:rsid w:val="00AE7011"/>
    <w:rPr>
      <w:shd w:val="clear" w:color="auto" w:fill="D99594" w:themeFill="accent2" w:themeFillTint="99"/>
    </w:rPr>
  </w:style>
  <w:style w:type="character" w:customStyle="1" w:styleId="CodeChar">
    <w:name w:val="Code Char"/>
    <w:basedOn w:val="BodyChar"/>
    <w:link w:val="Code"/>
    <w:rsid w:val="00C96D90"/>
    <w:rPr>
      <w:rFonts w:ascii="Lucida Console" w:hAnsi="Lucida Console"/>
      <w:sz w:val="16"/>
      <w:shd w:val="clear" w:color="auto" w:fill="F2F2F2" w:themeFill="background1" w:themeFillShade="F2"/>
    </w:rPr>
  </w:style>
  <w:style w:type="paragraph" w:customStyle="1" w:styleId="BulletHangingIndent">
    <w:name w:val="Bullet Hanging Indent"/>
    <w:basedOn w:val="HangingIndent"/>
    <w:link w:val="BulletHangingIndentChar"/>
    <w:qFormat/>
    <w:rsid w:val="006E6A31"/>
    <w:pPr>
      <w:ind w:hanging="1276"/>
    </w:pPr>
  </w:style>
  <w:style w:type="paragraph" w:customStyle="1" w:styleId="Formula">
    <w:name w:val="Formula"/>
    <w:basedOn w:val="Body"/>
    <w:link w:val="FormulaChar"/>
    <w:qFormat/>
    <w:rsid w:val="00A307F9"/>
    <w:pPr>
      <w:ind w:left="1418"/>
    </w:pPr>
    <w:rPr>
      <w:rFonts w:ascii="Times New Roman" w:hAnsi="Times New Roman"/>
      <w:i/>
    </w:rPr>
  </w:style>
  <w:style w:type="character" w:customStyle="1" w:styleId="HangingIndentChar">
    <w:name w:val="Hanging Indent Char"/>
    <w:basedOn w:val="BodyChar"/>
    <w:link w:val="HangingIndent"/>
    <w:rsid w:val="006E6A31"/>
  </w:style>
  <w:style w:type="character" w:customStyle="1" w:styleId="BulletHangingIndentChar">
    <w:name w:val="Bullet Hanging Indent Char"/>
    <w:basedOn w:val="HangingIndentChar"/>
    <w:link w:val="BulletHangingIndent"/>
    <w:rsid w:val="006E6A31"/>
  </w:style>
  <w:style w:type="paragraph" w:customStyle="1" w:styleId="CodeSmall">
    <w:name w:val="Code Small"/>
    <w:basedOn w:val="Code"/>
    <w:link w:val="CodeSmallChar"/>
    <w:qFormat/>
    <w:rsid w:val="002100B4"/>
    <w:rPr>
      <w:sz w:val="14"/>
      <w:szCs w:val="14"/>
    </w:rPr>
  </w:style>
  <w:style w:type="character" w:customStyle="1" w:styleId="FormulaChar">
    <w:name w:val="Formula Char"/>
    <w:basedOn w:val="BodyChar"/>
    <w:link w:val="Formula"/>
    <w:rsid w:val="00A307F9"/>
    <w:rPr>
      <w:i/>
    </w:rPr>
  </w:style>
  <w:style w:type="character" w:customStyle="1" w:styleId="CodeSmallChar">
    <w:name w:val="Code Small Char"/>
    <w:basedOn w:val="CodeChar"/>
    <w:link w:val="CodeSmall"/>
    <w:rsid w:val="002100B4"/>
    <w:rPr>
      <w:sz w:val="14"/>
      <w:szCs w:val="14"/>
      <w:shd w:val="clear" w:color="auto" w:fill="FFFF00"/>
    </w:rPr>
  </w:style>
  <w:style w:type="paragraph" w:styleId="Bibliography">
    <w:name w:val="Bibliography"/>
    <w:basedOn w:val="Body"/>
    <w:next w:val="Body"/>
    <w:rsid w:val="00BB33C3"/>
  </w:style>
  <w:style w:type="table" w:customStyle="1" w:styleId="Calendar1">
    <w:name w:val="Calendar 1"/>
    <w:basedOn w:val="TableNormal"/>
    <w:uiPriority w:val="99"/>
    <w:qFormat/>
    <w:rsid w:val="00CD22EF"/>
    <w:rPr>
      <w:rFonts w:asciiTheme="minorHAnsi" w:eastAsiaTheme="minorEastAsia" w:hAnsiTheme="minorHAnsi" w:cstheme="minorBidi"/>
      <w:sz w:val="22"/>
      <w:szCs w:val="22"/>
      <w:lang w:val="en-US" w:bidi="en-US"/>
    </w:rPr>
    <w:tblPr>
      <w:tblStyleRowBandSize w:val="1"/>
      <w:tblStyleColBandSize w:val="1"/>
      <w:tblInd w:w="0" w:type="dxa"/>
      <w:tblCellMar>
        <w:top w:w="0" w:type="dxa"/>
        <w:left w:w="108" w:type="dxa"/>
        <w:bottom w:w="0" w:type="dxa"/>
        <w:right w:w="108" w:type="dxa"/>
      </w:tblCellMar>
    </w:tblPr>
    <w:tcPr>
      <w:shd w:val="clear" w:color="auto" w:fill="auto"/>
    </w:tcPr>
    <w:tblStylePr w:type="firstRow">
      <w:pPr>
        <w:wordWrap/>
        <w:spacing w:beforeLines="0" w:beforeAutospacing="0" w:afterLines="0" w:afterAutospacing="0" w:line="240" w:lineRule="auto"/>
      </w:pPr>
      <w:rPr>
        <w:b/>
        <w:bCs/>
        <w:sz w:val="44"/>
        <w:szCs w:val="44"/>
      </w:rPr>
      <w:tblPr/>
      <w:tcPr>
        <w:vAlign w:val="bottom"/>
      </w:tcPr>
    </w:tblStylePr>
    <w:tblStylePr w:type="lastRow">
      <w:tblPr/>
      <w:tcPr>
        <w:tcBorders>
          <w:top w:val="nil"/>
          <w:left w:val="nil"/>
          <w:bottom w:val="nil"/>
          <w:right w:val="nil"/>
          <w:insideH w:val="nil"/>
          <w:insideV w:val="nil"/>
          <w:tl2br w:val="nil"/>
          <w:tr2bl w:val="nil"/>
        </w:tcBorders>
        <w:shd w:val="clear" w:color="auto" w:fill="auto"/>
      </w:tcPr>
    </w:tblStylePr>
    <w:tblStylePr w:type="band1Horz">
      <w:tblPr/>
      <w:tcPr>
        <w:tcBorders>
          <w:top w:val="nil"/>
          <w:left w:val="nil"/>
          <w:bottom w:val="nil"/>
          <w:right w:val="nil"/>
          <w:insideH w:val="nil"/>
          <w:insideV w:val="nil"/>
          <w:tl2br w:val="nil"/>
          <w:tr2bl w:val="nil"/>
        </w:tcBorders>
        <w:shd w:val="clear" w:color="auto" w:fill="auto"/>
      </w:tcPr>
    </w:tblStylePr>
    <w:tblStylePr w:type="band2Horz">
      <w:tblPr/>
      <w:tcPr>
        <w:tcBorders>
          <w:top w:val="single" w:sz="24" w:space="0" w:color="000000" w:themeColor="text1"/>
          <w:left w:val="nil"/>
          <w:bottom w:val="single" w:sz="24" w:space="0" w:color="000000" w:themeColor="text1"/>
          <w:right w:val="nil"/>
          <w:insideH w:val="nil"/>
          <w:insideV w:val="nil"/>
          <w:tl2br w:val="nil"/>
          <w:tr2bl w:val="nil"/>
        </w:tcBorders>
        <w:shd w:val="clear" w:color="auto" w:fill="auto"/>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de-DE"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r="http://schemas.openxmlformats.org/officeDocument/2006/relationships" xmlns:w="http://schemas.openxmlformats.org/wordprocessingml/2006/main">
  <w:divs>
    <w:div w:id="35600465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2.emf"/><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38" Type="http://schemas.openxmlformats.org/officeDocument/2006/relationships/image" Target="media/image128.png"/><Relationship Id="rId154" Type="http://schemas.openxmlformats.org/officeDocument/2006/relationships/image" Target="media/image143.png"/><Relationship Id="rId159" Type="http://schemas.openxmlformats.org/officeDocument/2006/relationships/image" Target="media/image148.png"/><Relationship Id="rId175" Type="http://schemas.openxmlformats.org/officeDocument/2006/relationships/image" Target="media/image164.png"/><Relationship Id="rId170" Type="http://schemas.openxmlformats.org/officeDocument/2006/relationships/image" Target="media/image159.png"/><Relationship Id="rId191" Type="http://schemas.openxmlformats.org/officeDocument/2006/relationships/footer" Target="footer2.xml"/><Relationship Id="rId16" Type="http://schemas.openxmlformats.org/officeDocument/2006/relationships/image" Target="media/image7.png"/><Relationship Id="rId107" Type="http://schemas.openxmlformats.org/officeDocument/2006/relationships/image" Target="media/image98.png"/><Relationship Id="rId11" Type="http://schemas.openxmlformats.org/officeDocument/2006/relationships/comments" Target="comments.xml"/><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emf"/><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28" Type="http://schemas.openxmlformats.org/officeDocument/2006/relationships/image" Target="media/image119.png"/><Relationship Id="rId144" Type="http://schemas.openxmlformats.org/officeDocument/2006/relationships/image" Target="media/image133.png"/><Relationship Id="rId149" Type="http://schemas.openxmlformats.org/officeDocument/2006/relationships/image" Target="media/image138.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emf"/><Relationship Id="rId160" Type="http://schemas.openxmlformats.org/officeDocument/2006/relationships/image" Target="media/image149.png"/><Relationship Id="rId165" Type="http://schemas.openxmlformats.org/officeDocument/2006/relationships/image" Target="media/image154.png"/><Relationship Id="rId181" Type="http://schemas.openxmlformats.org/officeDocument/2006/relationships/image" Target="media/image170.png"/><Relationship Id="rId186" Type="http://schemas.openxmlformats.org/officeDocument/2006/relationships/hyperlink" Target="http://docs.oracle.com/javase/tutorial/essential/regex/index.html" TargetMode="External"/><Relationship Id="rId216" Type="http://schemas.microsoft.com/office/2007/relationships/stylesWithEffects" Target="stylesWithEffects.xml"/><Relationship Id="rId22" Type="http://schemas.openxmlformats.org/officeDocument/2006/relationships/image" Target="media/image13.png"/><Relationship Id="rId27" Type="http://schemas.openxmlformats.org/officeDocument/2006/relationships/image" Target="media/image18.emf"/><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4.png"/><Relationship Id="rId118" Type="http://schemas.openxmlformats.org/officeDocument/2006/relationships/image" Target="media/image109.png"/><Relationship Id="rId134" Type="http://schemas.openxmlformats.org/officeDocument/2006/relationships/image" Target="media/image125.png"/><Relationship Id="rId139" Type="http://schemas.openxmlformats.org/officeDocument/2006/relationships/hyperlink" Target="http://specchio.ch/tutorial_data.php" TargetMode="External"/><Relationship Id="rId80" Type="http://schemas.openxmlformats.org/officeDocument/2006/relationships/image" Target="media/image71.png"/><Relationship Id="rId85" Type="http://schemas.openxmlformats.org/officeDocument/2006/relationships/image" Target="media/image76.png"/><Relationship Id="rId150" Type="http://schemas.openxmlformats.org/officeDocument/2006/relationships/image" Target="media/image139.png"/><Relationship Id="rId155" Type="http://schemas.openxmlformats.org/officeDocument/2006/relationships/image" Target="media/image144.png"/><Relationship Id="rId171" Type="http://schemas.openxmlformats.org/officeDocument/2006/relationships/image" Target="media/image160.png"/><Relationship Id="rId176" Type="http://schemas.openxmlformats.org/officeDocument/2006/relationships/image" Target="media/image165.png"/><Relationship Id="rId192" Type="http://schemas.openxmlformats.org/officeDocument/2006/relationships/fontTable" Target="fontTable.xml"/><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image" Target="media/image115.png"/><Relationship Id="rId129" Type="http://schemas.openxmlformats.org/officeDocument/2006/relationships/image" Target="media/image120.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40" Type="http://schemas.openxmlformats.org/officeDocument/2006/relationships/image" Target="media/image129.png"/><Relationship Id="rId145" Type="http://schemas.openxmlformats.org/officeDocument/2006/relationships/image" Target="media/image134.png"/><Relationship Id="rId161" Type="http://schemas.openxmlformats.org/officeDocument/2006/relationships/image" Target="media/image150.png"/><Relationship Id="rId166" Type="http://schemas.openxmlformats.org/officeDocument/2006/relationships/image" Target="media/image155.png"/><Relationship Id="rId182" Type="http://schemas.openxmlformats.org/officeDocument/2006/relationships/image" Target="media/image171.png"/><Relationship Id="rId187" Type="http://schemas.openxmlformats.org/officeDocument/2006/relationships/hyperlink" Target="http://www.atmos.washington.edu/gcg/MG/tepps/SPOON/photoen/cover.html"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emf"/><Relationship Id="rId81" Type="http://schemas.openxmlformats.org/officeDocument/2006/relationships/image" Target="media/image72.emf"/><Relationship Id="rId86" Type="http://schemas.openxmlformats.org/officeDocument/2006/relationships/image" Target="media/image77.png"/><Relationship Id="rId130" Type="http://schemas.openxmlformats.org/officeDocument/2006/relationships/image" Target="media/image121.png"/><Relationship Id="rId135" Type="http://schemas.openxmlformats.org/officeDocument/2006/relationships/image" Target="media/image126.png"/><Relationship Id="rId151" Type="http://schemas.openxmlformats.org/officeDocument/2006/relationships/image" Target="media/image140.png"/><Relationship Id="rId156" Type="http://schemas.openxmlformats.org/officeDocument/2006/relationships/image" Target="media/image145.png"/><Relationship Id="rId177" Type="http://schemas.openxmlformats.org/officeDocument/2006/relationships/image" Target="media/image166.png"/><Relationship Id="rId172" Type="http://schemas.openxmlformats.org/officeDocument/2006/relationships/image" Target="media/image161.png"/><Relationship Id="rId193" Type="http://schemas.openxmlformats.org/officeDocument/2006/relationships/theme" Target="theme/theme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emf"/><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image" Target="media/image130.png"/><Relationship Id="rId146" Type="http://schemas.openxmlformats.org/officeDocument/2006/relationships/image" Target="media/image135.png"/><Relationship Id="rId167" Type="http://schemas.openxmlformats.org/officeDocument/2006/relationships/image" Target="media/image156.png"/><Relationship Id="rId188"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162" Type="http://schemas.openxmlformats.org/officeDocument/2006/relationships/image" Target="media/image151.png"/><Relationship Id="rId183" Type="http://schemas.openxmlformats.org/officeDocument/2006/relationships/image" Target="media/image172.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png"/><Relationship Id="rId157" Type="http://schemas.openxmlformats.org/officeDocument/2006/relationships/image" Target="media/image146.png"/><Relationship Id="rId178" Type="http://schemas.openxmlformats.org/officeDocument/2006/relationships/image" Target="media/image167.png"/><Relationship Id="rId61" Type="http://schemas.openxmlformats.org/officeDocument/2006/relationships/image" Target="media/image52.png"/><Relationship Id="rId82" Type="http://schemas.openxmlformats.org/officeDocument/2006/relationships/image" Target="media/image73.png"/><Relationship Id="rId152" Type="http://schemas.openxmlformats.org/officeDocument/2006/relationships/image" Target="media/image141.png"/><Relationship Id="rId173" Type="http://schemas.openxmlformats.org/officeDocument/2006/relationships/image" Target="media/image162.png"/><Relationship Id="rId19" Type="http://schemas.openxmlformats.org/officeDocument/2006/relationships/image" Target="media/image10.emf"/><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6.png"/><Relationship Id="rId168" Type="http://schemas.openxmlformats.org/officeDocument/2006/relationships/image" Target="media/image157.png"/><Relationship Id="rId8" Type="http://schemas.openxmlformats.org/officeDocument/2006/relationships/image" Target="media/image1.jpe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1.png"/><Relationship Id="rId163" Type="http://schemas.openxmlformats.org/officeDocument/2006/relationships/image" Target="media/image152.png"/><Relationship Id="rId184" Type="http://schemas.openxmlformats.org/officeDocument/2006/relationships/image" Target="media/image173.png"/><Relationship Id="rId189" Type="http://schemas.openxmlformats.org/officeDocument/2006/relationships/footer" Target="footer1.xml"/><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hyperlink" Target="http://www.specchio.ch" TargetMode="External"/><Relationship Id="rId158" Type="http://schemas.openxmlformats.org/officeDocument/2006/relationships/image" Target="media/image147.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2.png"/><Relationship Id="rId174" Type="http://schemas.openxmlformats.org/officeDocument/2006/relationships/image" Target="media/image163.png"/><Relationship Id="rId179" Type="http://schemas.openxmlformats.org/officeDocument/2006/relationships/image" Target="media/image168.png"/><Relationship Id="rId190" Type="http://schemas.openxmlformats.org/officeDocument/2006/relationships/header" Target="header2.xml"/><Relationship Id="rId15" Type="http://schemas.openxmlformats.org/officeDocument/2006/relationships/image" Target="media/image6.emf"/><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hyperlink" Target="http://www.specchio.ch" TargetMode="External"/><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2.png"/><Relationship Id="rId148" Type="http://schemas.openxmlformats.org/officeDocument/2006/relationships/image" Target="media/image137.png"/><Relationship Id="rId164" Type="http://schemas.openxmlformats.org/officeDocument/2006/relationships/image" Target="media/image153.png"/><Relationship Id="rId169" Type="http://schemas.openxmlformats.org/officeDocument/2006/relationships/image" Target="media/image158.png"/><Relationship Id="rId185" Type="http://schemas.openxmlformats.org/officeDocument/2006/relationships/image" Target="media/image174.png"/><Relationship Id="rId4" Type="http://schemas.openxmlformats.org/officeDocument/2006/relationships/settings" Target="settings.xml"/><Relationship Id="rId9" Type="http://schemas.openxmlformats.org/officeDocument/2006/relationships/image" Target="media/image2.emf"/><Relationship Id="rId180" Type="http://schemas.openxmlformats.org/officeDocument/2006/relationships/image" Target="media/image169.png"/><Relationship Id="rId26" Type="http://schemas.openxmlformats.org/officeDocument/2006/relationships/image" Target="media/image17.png"/></Relationships>
</file>

<file path=word/_rels/settings.xml.rels><?xml version="1.0" encoding="UTF-8" standalone="yes"?>
<Relationships xmlns="http://schemas.openxmlformats.org/package/2006/relationships"><Relationship Id="rId1" Type="http://schemas.openxmlformats.org/officeDocument/2006/relationships/attachedTemplate" Target="file:///C:\MSOFFICE\Templates\SARA_Atx_SRS_V01.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b:Source>
    <b:Tag>Hue10</b:Tag>
    <b:SourceType>ConferenceProceedings</b:SourceType>
    <b:Guid>{FFED7333-3B57-40E0-935C-221274EABA3D}</b:Guid>
    <b:LCID>0</b:LCID>
    <b:Author>
      <b:Author>
        <b:NameList>
          <b:Person>
            <b:Last>Hueni</b:Last>
            <b:First>Andreas</b:First>
          </b:Person>
          <b:Person>
            <b:Last>Kneubuehler</b:Last>
            <b:First>M</b:First>
          </b:Person>
          <b:Person>
            <b:Last>Schaepman</b:Last>
            <b:First>M</b:First>
          </b:Person>
        </b:NameList>
      </b:Author>
    </b:Author>
    <b:Title>International Geoscience and Remote Sensing Symposium</b:Title>
    <b:Year>2010</b:Year>
    <b:City>Hawaii, USA</b:City>
    <b:RefOrder>6</b:RefOrder>
  </b:Source>
  <b:Source>
    <b:Tag>Hue11</b:Tag>
    <b:SourceType>JournalArticle</b:SourceType>
    <b:Guid>{BD48AF65-26A5-426C-9BAC-6320815F19BF}</b:Guid>
    <b:LCID>0</b:LCID>
    <b:Author>
      <b:Author>
        <b:NameList>
          <b:Person>
            <b:Last>Hueni</b:Last>
            <b:First>A</b:First>
          </b:Person>
          <b:Person>
            <b:Last>Malthus</b:Last>
            <b:First>T</b:First>
          </b:Person>
          <b:Person>
            <b:Last>Kneubuehler</b:Last>
            <b:First>M</b:First>
          </b:Person>
          <b:Person>
            <b:Last>Schaepman</b:Last>
            <b:First>M</b:First>
          </b:Person>
        </b:NameList>
      </b:Author>
    </b:Author>
    <b:Title>Data Exchange Between Distributed Spectral Databases</b:Title>
    <b:Pages>861-873</b:Pages>
    <b:Year>2011</b:Year>
    <b:JournalName>Computers &amp; Geosciences 37</b:JournalName>
    <b:RefOrder>7</b:RefOrder>
  </b:Source>
  <b:Source>
    <b:Tag>Hue09</b:Tag>
    <b:SourceType>ConferenceProceedings</b:SourceType>
    <b:Guid>{12BD4655-667A-4324-B5B4-938C2E3EF481}</b:Guid>
    <b:LCID>0</b:LCID>
    <b:Author>
      <b:Author>
        <b:NameList>
          <b:Person>
            <b:Last>Hueni</b:Last>
            <b:First>A.</b:First>
          </b:Person>
          <b:Person>
            <b:Last>Kneubuehler</b:Last>
            <b:First>M</b:First>
          </b:Person>
        </b:NameList>
      </b:Author>
    </b:Author>
    <b:Title>SPECCHIO: A Free Spectral Data Management and Processing System</b:Title>
    <b:Year>2009</b:Year>
    <b:ConferenceName>SPIE Optics and Photonics</b:ConferenceName>
    <b:City>San Diego, CA</b:City>
    <b:RefOrder>8</b:RefOrder>
  </b:Source>
  <b:Source>
    <b:Tag>Hue092</b:Tag>
    <b:SourceType>ConferenceProceedings</b:SourceType>
    <b:Guid>{63582FC9-7423-4D82-9A7E-DD64BD525898}</b:Guid>
    <b:LCID>0</b:LCID>
    <b:Author>
      <b:Author>
        <b:NameList>
          <b:Person>
            <b:Last>Hueni</b:Last>
            <b:First>A</b:First>
          </b:Person>
          <b:Person>
            <b:Last>Kneubuehler</b:Last>
            <b:First>M</b:First>
          </b:Person>
          <b:Person>
            <b:Last>Nieke</b:Last>
            <b:First>J</b:First>
          </b:Person>
          <b:Person>
            <b:Last>Itten</b:Last>
            <b:First>K</b:First>
          </b:Person>
        </b:NameList>
      </b:Author>
    </b:Author>
    <b:Title>Processing Extension for the Spectral Database SPECCHIO</b:Title>
    <b:Year>2009</b:Year>
    <b:ConferenceName>Proceedings EARSeL SIG IS</b:ConferenceName>
    <b:City>Tel Aviv, Israel</b:City>
    <b:RefOrder>4</b:RefOrder>
  </b:Source>
  <b:Source>
    <b:Tag>Hue091</b:Tag>
    <b:SourceType>ConferenceProceedings</b:SourceType>
    <b:Guid>{0EBFB921-B05A-41AB-A413-7ACB839196C1}</b:Guid>
    <b:LCID>0</b:LCID>
    <b:Author>
      <b:Author>
        <b:NameList>
          <b:Person>
            <b:Last>Hueni</b:Last>
            <b:First>A</b:First>
          </b:Person>
          <b:Person>
            <b:Last>Rey</b:Last>
            <b:First>S</b:First>
          </b:Person>
          <b:Person>
            <b:Last>Schläpfer</b:Last>
            <b:First>D</b:First>
          </b:Person>
          <b:Person>
            <b:Last>Schopfer</b:Last>
            <b:First>J</b:First>
          </b:Person>
          <b:Person>
            <b:Last>Kneubuehler</b:Last>
            <b:First>M</b:First>
          </b:Person>
        </b:NameList>
      </b:Author>
    </b:Author>
    <b:Title>Visualisation, Processing and Storage of Spectrodirectional Data Based on the Spectral Database SPECCHIO</b:Title>
    <b:Year>2009</b:Year>
    <b:ConferenceName>IGARSS 09</b:ConferenceName>
    <b:City>Cape Town, South Africa</b:City>
    <b:RefOrder>9</b:RefOrder>
  </b:Source>
  <b:Source>
    <b:Tag>Hue093</b:Tag>
    <b:SourceType>ArticleInAPeriodical</b:SourceType>
    <b:Guid>{6AE691C0-625D-4691-BC3B-D58FBC3A1015}</b:Guid>
    <b:LCID>0</b:LCID>
    <b:Author>
      <b:Author>
        <b:NameList>
          <b:Person>
            <b:Last>Hueni</b:Last>
            <b:First>A</b:First>
          </b:Person>
          <b:Person>
            <b:Last>Nieke</b:Last>
            <b:First>J</b:First>
          </b:Person>
          <b:Person>
            <b:Last>Schopfer</b:Last>
            <b:First>J</b:First>
          </b:Person>
          <b:Person>
            <b:Last>Kneubühler</b:Last>
            <b:First>M</b:First>
          </b:Person>
          <b:Person>
            <b:Last>Itten</b:Last>
            <b:First>K</b:First>
          </b:Person>
        </b:NameList>
      </b:Author>
    </b:Author>
    <b:Title>The Spectral Database SPECCHIO for Improved Long Term Ssability and Data Sharing</b:Title>
    <b:Pages>557-565</b:Pages>
    <b:Year>2009</b:Year>
    <b:PeriodicalTitle>Computers &amp; Geosciences 35(3)</b:PeriodicalTitle>
    <b:RefOrder>10</b:RefOrder>
  </b:Source>
  <b:Source>
    <b:Tag>Hue08</b:Tag>
    <b:SourceType>ConferenceProceedings</b:SourceType>
    <b:Guid>{84B8A8E9-739A-47F6-9F70-184E6C961B7E}</b:Guid>
    <b:LCID>0</b:LCID>
    <b:Author>
      <b:Author>
        <b:NameList>
          <b:Person>
            <b:Last>Hueni</b:Last>
            <b:First>A.</b:First>
          </b:Person>
          <b:Person>
            <b:Last>Schopfer</b:Last>
            <b:First>J.</b:First>
          </b:Person>
          <b:Person>
            <b:Last>Schläpfer</b:Last>
            <b:First>D.</b:First>
          </b:Person>
          <b:Person>
            <b:Last>Kneubuehler</b:Last>
            <b:First>M.</b:First>
          </b:Person>
          <b:Person>
            <b:Last>Nieke</b:Last>
            <b:First>J.</b:First>
          </b:Person>
        </b:NameList>
      </b:Author>
    </b:Author>
    <b:Title>Pre-processing of Dual-view FIGOS data: Towards Operational BRDF Retrieval</b:Title>
    <b:Year>2008</b:Year>
    <b:ConferenceName>Proceedings ISPRS</b:ConferenceName>
    <b:City>Beijing, China</b:City>
    <b:RefOrder>11</b:RefOrder>
  </b:Source>
  <b:Source>
    <b:Tag>Hün07</b:Tag>
    <b:SourceType>DocumentFromInternetSite</b:SourceType>
    <b:Guid>{D98638B9-648A-44E3-B07C-79EFBFAA1319}</b:Guid>
    <b:LCID>0</b:LCID>
    <b:Author>
      <b:Author>
        <b:NameList>
          <b:Person>
            <b:Last>Hüni</b:Last>
            <b:First>A.</b:First>
          </b:Person>
          <b:Person>
            <b:Last>Kneubühler</b:Last>
            <b:First>M.</b:First>
          </b:Person>
        </b:NameList>
      </b:Author>
    </b:Author>
    <b:Title>SPECCHIO: A System for Storing and Sharing Spectroradiometer Data</b:Title>
    <b:Year>2007</b:Year>
    <b:InternetSiteTitle>SPIE Newsroom</b:InternetSiteTitle>
    <b:Month>December</b:Month>
    <b:YearAccessed>2007</b:YearAccessed>
    <b:URL>http://spie.org/x18220.xml</b:URL>
    <b:DOI>10.1117/2.1200711.0956</b:DOI>
    <b:RefOrder>2</b:RefOrder>
  </b:Source>
  <b:Source>
    <b:Tag>Hün071</b:Tag>
    <b:SourceType>ConferenceProceedings</b:SourceType>
    <b:Guid>{2F3E7911-4C22-423B-B97B-AA16938EA5E7}</b:Guid>
    <b:LCID>0</b:LCID>
    <b:Author>
      <b:Author>
        <b:NameList>
          <b:Person>
            <b:Last>Hüni</b:Last>
            <b:First>A.</b:First>
          </b:Person>
          <b:Person>
            <b:Last>Nieke</b:Last>
            <b:First>J.</b:First>
          </b:Person>
          <b:Person>
            <b:Last>Schopfer</b:Last>
            <b:First>J.</b:First>
          </b:Person>
          <b:Person>
            <b:Last>Kneubühler</b:Last>
            <b:First>M.</b:First>
          </b:Person>
          <b:Person>
            <b:Last>Itten</b:Last>
            <b:First>K.</b:First>
          </b:Person>
        </b:NameList>
      </b:Author>
    </b:Author>
    <b:Title>Metadata of Spectral Data Collections</b:Title>
    <b:Year>2007</b:Year>
    <b:ConferenceName>5th EARSeL Workshop on Imaging Spectroscopy</b:ConferenceName>
    <b:City>Bruges, Belgium</b:City>
    <b:RefOrder>12</b:RefOrder>
  </b:Source>
  <b:Source>
    <b:Tag>Hün072</b:Tag>
    <b:SourceType>ConferenceProceedings</b:SourceType>
    <b:Guid>{D98F2181-2274-448D-B247-12D1768B0273}</b:Guid>
    <b:LCID>0</b:LCID>
    <b:Author>
      <b:Author>
        <b:NameList>
          <b:Person>
            <b:Last>Hüni</b:Last>
            <b:First>A.</b:First>
          </b:Person>
          <b:Person>
            <b:Last>Nieke</b:Last>
            <b:First>J.</b:First>
          </b:Person>
          <b:Person>
            <b:Last>Schopfer</b:Last>
            <b:First>J.</b:First>
          </b:Person>
          <b:Person>
            <b:Last>Kneubühler</b:Last>
            <b:First>M.</b:First>
          </b:Person>
          <b:Person>
            <b:Last>Itten</b:Last>
            <b:First>K.</b:First>
          </b:Person>
        </b:NameList>
      </b:Author>
    </b:Author>
    <b:Title>2nd Generation of RSL's Spectrum Database "SPECCHIO"</b:Title>
    <b:Year>2007</b:Year>
    <b:ConferenceName>ISMPSRS</b:ConferenceName>
    <b:City>Davos, Switzerland</b:City>
    <b:RefOrder>5</b:RefOrder>
  </b:Source>
  <b:Source>
    <b:Tag>Hue06</b:Tag>
    <b:SourceType>JournalArticle</b:SourceType>
    <b:Guid>{2787825B-AE0A-4E1A-B216-A1AEE235316E}</b:Guid>
    <b:LCID>0</b:LCID>
    <b:Author>
      <b:Author>
        <b:NameList>
          <b:Person>
            <b:Last>Hueni</b:Last>
            <b:First>A.</b:First>
          </b:Person>
          <b:Person>
            <b:Last>Tuohy</b:Last>
            <b:First>M.</b:First>
          </b:Person>
        </b:NameList>
      </b:Author>
    </b:Author>
    <b:Title>Spectroradiometer Data Structuring, Pre-Processing and Analysis - An IT Based Approach</b:Title>
    <b:Pages>93-102</b:Pages>
    <b:Year>2006</b:Year>
    <b:JournalName>Journal of Spatial Science 51(2)</b:JournalName>
    <b:RefOrder>13</b:RefOrder>
  </b:Source>
  <b:Source>
    <b:Tag>Hue061</b:Tag>
    <b:SourceType>Report</b:SourceType>
    <b:Guid>{09FA4209-9AF5-43A4-8B8A-D05203EE71E4}</b:Guid>
    <b:LCID>0</b:LCID>
    <b:Author>
      <b:Author>
        <b:NameList>
          <b:Person>
            <b:Last>Hueni</b:Last>
            <b:First>A.</b:First>
          </b:Person>
        </b:NameList>
      </b:Author>
    </b:Author>
    <b:Title>Field Spectroradiometer Data: Acquisition, Organisation, Processing and Analysis on the Example of New Zealand Native Plants</b:Title>
    <b:Year>2006</b:Year>
    <b:Publisher>Institute of Natural Resources</b:Publisher>
    <b:City>Palmerston North, Massey University</b:City>
    <b:RefOrder>14</b:RefOrder>
  </b:Source>
  <b:Source>
    <b:Tag>Lan97</b:Tag>
    <b:SourceType>Report</b:SourceType>
    <b:Guid>{C67CDB04-71DE-4787-94F5-015A790BB516}</b:Guid>
    <b:LCID>0</b:LCID>
    <b:Author>
      <b:Author>
        <b:NameList>
          <b:Person>
            <b:Last>Landgrebe</b:Last>
            <b:First>D.</b:First>
          </b:Person>
        </b:NameList>
      </b:Author>
    </b:Author>
    <b:Title>On Information Extraction Principles for Hyperspectral Data</b:Title>
    <b:Year>1997</b:Year>
    <b:Publisher>Purdue University</b:Publisher>
    <b:City>West Lafayette, IN</b:City>
    <b:RefOrder>3</b:RefOrder>
  </b:Source>
  <b:Source>
    <b:Tag>Sch</b:Tag>
    <b:SourceType>JournalArticle</b:SourceType>
    <b:Guid>{EE6A36DE-628D-4EC2-BA27-BAD3B8F2D810}</b:Guid>
    <b:LCID>0</b:LCID>
    <b:Author>
      <b:Author>
        <b:NameList>
          <b:Person>
            <b:Last>Schaepman-Strub</b:Last>
            <b:First>G.</b:First>
          </b:Person>
          <b:Person>
            <b:Last>Schaepman</b:Last>
            <b:First>M.</b:First>
          </b:Person>
          <b:Person>
            <b:Last>al.</b:Last>
            <b:First>et</b:First>
          </b:Person>
        </b:NameList>
      </b:Author>
    </b:Author>
    <b:Title>Reflectance Quantities in Optical Remote Sensing - Definitions and Case Studies</b:Title>
    <b:JournalName>Remote Sensing of Environment 103</b:JournalName>
    <b:Year>2006</b:Year>
    <b:Pages>27-42</b:Pages>
    <b:RefOrder>15</b:RefOrder>
  </b:Source>
  <b:Source>
    <b:Tag>Sch08</b:Tag>
    <b:SourceType>Report</b:SourceType>
    <b:Guid>{3AB43AF3-6B31-4D40-8A22-C6F7D5C70B12}</b:Guid>
    <b:LCID>0</b:LCID>
    <b:Author>
      <b:Author>
        <b:NameList>
          <b:Person>
            <b:Last>Schopfer</b:Last>
            <b:First>J.</b:First>
          </b:Person>
        </b:NameList>
      </b:Author>
    </b:Author>
    <b:Title>Spectrodirectional Ground-based Remote Sensing Using Dual-view Goniometry</b:Title>
    <b:Year>2008</b:Year>
    <b:Publisher>Remote Sensing Laboratories</b:Publisher>
    <b:City>Zurich</b:City>
    <b:RefOrder>16</b:RefOrder>
  </b:Source>
  <b:Source>
    <b:Tag>Sch07</b:Tag>
    <b:SourceType>ConferenceProceedings</b:SourceType>
    <b:Guid>{C477C91E-0339-4F94-BA39-BA786EBF8A3D}</b:Guid>
    <b:LCID>0</b:LCID>
    <b:Author>
      <b:Author>
        <b:NameList>
          <b:Person>
            <b:Last>Schopfer</b:Last>
            <b:First>J.</b:First>
          </b:Person>
          <b:Person>
            <b:Last>Dangel</b:Last>
            <b:First>S.</b:First>
          </b:Person>
          <b:Person>
            <b:Last>al.</b:Last>
            <b:First>et</b:First>
          </b:Person>
        </b:NameList>
      </b:Author>
    </b:Author>
    <b:Title>Dual Field-of-View Goniometer System FIGOS</b:Title>
    <b:Year>2007</b:Year>
    <b:City>Davos, Switzerland</b:City>
    <b:ConferenceName>10th Intl. Symposium on Physical Measurements and Spectral Signatures in Remote Sensing</b:ConferenceName>
    <b:RefOrder>17</b:RefOrder>
  </b:Source>
  <b:Source>
    <b:Tag>Ast03</b:Tag>
    <b:SourceType>InternetSite</b:SourceType>
    <b:Guid>{D5B72CCA-8EF7-4E80-9F1D-C4DC98F603C1}</b:Guid>
    <b:LCID>0</b:LCID>
    <b:Author>
      <b:Author>
        <b:Corporate>Astronomical Applications Department of the U.S. Naval Observatory</b:Corporate>
      </b:Author>
    </b:Author>
    <b:Title>Universal Time</b:Title>
    <b:Year>2003</b:Year>
    <b:InternetSiteTitle>Astronomical Information Center</b:InternetSiteTitle>
    <b:URL>http://aa.usno.navy.mil/faq/docs/UT.php</b:URL>
    <b:YearAccessed>2013</b:YearAccessed>
    <b:MonthAccessed>May</b:MonthAccessed>
    <b:DayAccessed>1</b:DayAccessed>
    <b:RefOrder>1</b:RefOrder>
  </b:Source>
</b:Sources>
</file>

<file path=customXml/itemProps1.xml><?xml version="1.0" encoding="utf-8"?>
<ds:datastoreItem xmlns:ds="http://schemas.openxmlformats.org/officeDocument/2006/customXml" ds:itemID="{94E84BE6-9C2F-49DF-8939-0B21778340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SARA_Atx_SRS_V01</Template>
  <TotalTime>4328</TotalTime>
  <Pages>139</Pages>
  <Words>30568</Words>
  <Characters>174239</Characters>
  <Application>Microsoft Office Word</Application>
  <DocSecurity>0</DocSecurity>
  <Lines>1451</Lines>
  <Paragraphs>408</Paragraphs>
  <ScaleCrop>false</ScaleCrop>
  <HeadingPairs>
    <vt:vector size="2" baseType="variant">
      <vt:variant>
        <vt:lpstr>Title</vt:lpstr>
      </vt:variant>
      <vt:variant>
        <vt:i4>1</vt:i4>
      </vt:variant>
    </vt:vector>
  </HeadingPairs>
  <TitlesOfParts>
    <vt:vector size="1" baseType="lpstr">
      <vt:lpstr>ITPM-System</vt:lpstr>
    </vt:vector>
  </TitlesOfParts>
  <Company>atraxis</Company>
  <LinksUpToDate>false</LinksUpToDate>
  <CharactersWithSpaces>204399</CharactersWithSpaces>
  <SharedDoc>false</SharedDoc>
  <HLinks>
    <vt:vector size="36" baseType="variant">
      <vt:variant>
        <vt:i4>393258</vt:i4>
      </vt:variant>
      <vt:variant>
        <vt:i4>1650</vt:i4>
      </vt:variant>
      <vt:variant>
        <vt:i4>0</vt:i4>
      </vt:variant>
      <vt:variant>
        <vt:i4>5</vt:i4>
      </vt:variant>
      <vt:variant>
        <vt:lpwstr>http://www.atmos.washington.edu/gcg/MG/tepps/SPOON/photoen/cover.html</vt:lpwstr>
      </vt:variant>
      <vt:variant>
        <vt:lpwstr/>
      </vt:variant>
      <vt:variant>
        <vt:i4>1638410</vt:i4>
      </vt:variant>
      <vt:variant>
        <vt:i4>1647</vt:i4>
      </vt:variant>
      <vt:variant>
        <vt:i4>0</vt:i4>
      </vt:variant>
      <vt:variant>
        <vt:i4>5</vt:i4>
      </vt:variant>
      <vt:variant>
        <vt:lpwstr>http://aa.usno.navy.mil/faq/docs/UT.html</vt:lpwstr>
      </vt:variant>
      <vt:variant>
        <vt:lpwstr/>
      </vt:variant>
      <vt:variant>
        <vt:i4>3997720</vt:i4>
      </vt:variant>
      <vt:variant>
        <vt:i4>1294</vt:i4>
      </vt:variant>
      <vt:variant>
        <vt:i4>0</vt:i4>
      </vt:variant>
      <vt:variant>
        <vt:i4>5</vt:i4>
      </vt:variant>
      <vt:variant>
        <vt:lpwstr>http://specchio.ch/tutorial_data.php</vt:lpwstr>
      </vt:variant>
      <vt:variant>
        <vt:lpwstr/>
      </vt:variant>
      <vt:variant>
        <vt:i4>7405607</vt:i4>
      </vt:variant>
      <vt:variant>
        <vt:i4>1282</vt:i4>
      </vt:variant>
      <vt:variant>
        <vt:i4>0</vt:i4>
      </vt:variant>
      <vt:variant>
        <vt:i4>5</vt:i4>
      </vt:variant>
      <vt:variant>
        <vt:lpwstr>http://www.specchio.ch</vt:lpwstr>
      </vt:variant>
      <vt:variant>
        <vt:lpwstr/>
      </vt:variant>
      <vt:variant>
        <vt:i4>5701657</vt:i4>
      </vt:variant>
      <vt:variant>
        <vt:i4>466</vt:i4>
      </vt:variant>
      <vt:variant>
        <vt:i4>0</vt:i4>
      </vt:variant>
      <vt:variant>
        <vt:i4>5</vt:i4>
      </vt:variant>
      <vt:variant>
        <vt:lpwstr>http://www.mysql.com</vt:lpwstr>
      </vt:variant>
      <vt:variant>
        <vt:lpwstr/>
      </vt:variant>
      <vt:variant>
        <vt:i4>7405607</vt:i4>
      </vt:variant>
      <vt:variant>
        <vt:i4>463</vt:i4>
      </vt:variant>
      <vt:variant>
        <vt:i4>0</vt:i4>
      </vt:variant>
      <vt:variant>
        <vt:i4>5</vt:i4>
      </vt:variant>
      <vt:variant>
        <vt:lpwstr>http://www.specchio.ch</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ITPM-System</dc:title>
  <dc:subject/>
  <dc:creator>CLCA</dc:creator>
  <cp:keywords/>
  <dc:description/>
  <cp:lastModifiedBy>Peter</cp:lastModifiedBy>
  <cp:revision>89</cp:revision>
  <cp:lastPrinted>2013-05-02T05:10:00Z</cp:lastPrinted>
  <dcterms:created xsi:type="dcterms:W3CDTF">2012-05-02T12:22:00Z</dcterms:created>
  <dcterms:modified xsi:type="dcterms:W3CDTF">2013-05-07T09:42:00Z</dcterms:modified>
</cp:coreProperties>
</file>