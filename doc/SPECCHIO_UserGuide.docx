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r w:rsidR="00C63D4F">
        <w:fldChar w:fldCharType="begin"/>
      </w:r>
      <w:r w:rsidR="00C63D4F">
        <w:instrText xml:space="preserve"> REF DOC_TITLE \* MERGEFORMAT </w:instrText>
      </w:r>
      <w:r w:rsidR="00C63D4F">
        <w:fldChar w:fldCharType="separate"/>
      </w:r>
      <w:r w:rsidR="00A92DD8">
        <w:rPr>
          <w:noProof/>
        </w:rPr>
        <w:t>User Guide</w:t>
      </w:r>
      <w:r w:rsidR="00C63D4F">
        <w:rPr>
          <w:noProof/>
        </w:rPr>
        <w:fldChar w:fldCharType="end"/>
      </w:r>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A92DD8">
        <w:rPr>
          <w:noProof/>
        </w:rPr>
        <w:t>3.0</w:t>
      </w:r>
      <w:r w:rsidR="00C63D4F">
        <w:rPr>
          <w:noProof/>
        </w:rPr>
        <w:fldChar w:fldCharType="end"/>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A92DD8">
        <w:instrText>3.0</w:instrText>
      </w:r>
      <w:r w:rsidR="00AE2F37">
        <w:fldChar w:fldCharType="end"/>
      </w:r>
      <w:r w:rsidR="00AE2F37" w:rsidRPr="00084655">
        <w:fldChar w:fldCharType="separate"/>
      </w:r>
      <w:bookmarkStart w:id="3" w:name="VQS"/>
      <w:r w:rsidR="00A92DD8">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A92DD8">
        <w:instrText>21.06.2012</w:instrText>
      </w:r>
      <w:r w:rsidR="00AE2F37">
        <w:fldChar w:fldCharType="end"/>
      </w:r>
      <w:r w:rsidR="00AE2F37" w:rsidRPr="00084655">
        <w:fldChar w:fldCharType="separate"/>
      </w:r>
      <w:bookmarkStart w:id="4" w:name="DATE"/>
      <w:bookmarkStart w:id="5" w:name="DD"/>
      <w:r w:rsidR="00A92DD8">
        <w:rPr>
          <w:noProof/>
        </w:rPr>
        <w:t>21.06.2012</w:t>
      </w:r>
      <w:bookmarkEnd w:id="4"/>
      <w:bookmarkEnd w:id="5"/>
      <w:r w:rsidR="00AE2F37" w:rsidRPr="00084655">
        <w:fldChar w:fldCharType="end"/>
      </w:r>
      <w:r w:rsidR="00C63D4F">
        <w:fldChar w:fldCharType="begin"/>
      </w:r>
      <w:r w:rsidR="00C63D4F">
        <w:instrText>REF DD</w:instrText>
      </w:r>
      <w:r w:rsidR="00C63D4F">
        <w:fldChar w:fldCharType="separate"/>
      </w:r>
      <w:r w:rsidR="00A92DD8">
        <w:rPr>
          <w:noProof/>
        </w:rPr>
        <w:t>21.06.2012</w:t>
      </w:r>
      <w:r w:rsidR="00C63D4F">
        <w:rPr>
          <w:noProof/>
        </w:rPr>
        <w:fldChar w:fldCharType="end"/>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A92DD8">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A92DD8">
        <w:rPr>
          <w:noProof/>
        </w:rPr>
        <w:t>P. Roberts (Intersect), A. Hueni &amp; D. Kuekenbrink (Remote Sensing Laboratories, University of Zurich)</w:t>
      </w:r>
      <w:bookmarkEnd w:id="6"/>
      <w:r w:rsidR="00AE2F37" w:rsidRPr="00084655">
        <w:fldChar w:fldCharType="end"/>
      </w:r>
      <w:r w:rsidR="00C63D4F">
        <w:fldChar w:fldCharType="begin"/>
      </w:r>
      <w:r w:rsidR="00C63D4F">
        <w:instrText xml:space="preserve">REF DOC_AUTHOR  \* MERGEFORMAT </w:instrText>
      </w:r>
      <w:r w:rsidR="00C63D4F">
        <w:fldChar w:fldCharType="separate"/>
      </w:r>
      <w:r w:rsidR="00A92DD8">
        <w:rPr>
          <w:noProof/>
        </w:rPr>
        <w:t>P. Roberts (Intersect), A. Hueni &amp; D. Kuekenbrink (Remote Sensing Laboratories, University of Zurich)</w:t>
      </w:r>
      <w:r w:rsidR="00C63D4F">
        <w:rPr>
          <w:noProof/>
        </w:rPr>
        <w:fldChar w:fldCharType="end"/>
      </w:r>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A92DD8">
        <w:rPr>
          <w:noProof/>
        </w:rPr>
        <w:t>134</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40A1595A" wp14:editId="08EDA40C">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r w:rsidRPr="00067105">
        <w:lastRenderedPageBreak/>
        <w:t>Table of Contents</w:t>
      </w:r>
      <w:bookmarkEnd w:id="7"/>
      <w:bookmarkEnd w:id="8"/>
    </w:p>
    <w:bookmarkStart w:id="9"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A92DD8">
        <w:rPr>
          <w:noProof/>
        </w:rPr>
        <w:t>3</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Pr>
          <w:noProof/>
        </w:rPr>
        <w:t>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Pr>
          <w:noProof/>
        </w:rPr>
        <w:t>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Pr>
          <w:noProof/>
        </w:rPr>
        <w:t>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Pr>
          <w:noProof/>
        </w:rPr>
        <w:t>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Pr>
          <w:noProof/>
        </w:rPr>
        <w:t>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Pr>
          <w:noProof/>
        </w:rPr>
        <w:t>27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Pr>
          <w:noProof/>
        </w:rPr>
        <w:t>27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Pr>
          <w:noProof/>
        </w:rPr>
        <w:t>29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Pr>
          <w:noProof/>
        </w:rPr>
        <w:t>31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Pr>
          <w:noProof/>
        </w:rPr>
        <w:t>33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Pr>
          <w:noProof/>
        </w:rPr>
        <w:t>33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Pr>
          <w:noProof/>
        </w:rPr>
        <w:t>36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Pr>
          <w:noProof/>
        </w:rPr>
        <w:t>40</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Pr>
          <w:noProof/>
        </w:rPr>
        <w:t>40</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Pr>
          <w:noProof/>
        </w:rPr>
        <w:t>43</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Pr>
          <w:noProof/>
        </w:rPr>
        <w:t>43</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Pr>
          <w:noProof/>
        </w:rPr>
        <w:t>45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Pr>
          <w:noProof/>
        </w:rPr>
        <w:t>46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Pr>
          <w:noProof/>
        </w:rPr>
        <w:t>55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Pr>
          <w:noProof/>
        </w:rPr>
        <w:t>58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Pr>
          <w:noProof/>
        </w:rPr>
        <w:t>60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Pr>
          <w:noProof/>
        </w:rPr>
        <w:t>61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Pr>
          <w:noProof/>
        </w:rPr>
        <w:t>61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Pr>
          <w:noProof/>
        </w:rPr>
        <w:t>63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Pr>
          <w:noProof/>
        </w:rPr>
        <w:t>64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Pr>
          <w:noProof/>
        </w:rPr>
        <w:t>66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Pr>
          <w:noProof/>
        </w:rPr>
        <w:t>68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Pr>
          <w:noProof/>
        </w:rPr>
        <w:t>68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Pr>
          <w:noProof/>
        </w:rPr>
        <w:t>73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Pr>
          <w:noProof/>
        </w:rPr>
        <w:t>80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Pr>
          <w:noProof/>
        </w:rPr>
        <w:t>81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Pr>
          <w:noProof/>
        </w:rPr>
        <w:t>84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Pr>
          <w:noProof/>
        </w:rPr>
        <w:t>86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Pr>
          <w:noProof/>
        </w:rPr>
        <w:t>89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Pr>
          <w:noProof/>
        </w:rPr>
        <w:t>93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Pr>
          <w:noProof/>
        </w:rPr>
        <w:t>95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Pr>
          <w:noProof/>
        </w:rPr>
        <w:t>100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Pr>
          <w:noProof/>
        </w:rPr>
        <w:t>103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Pr>
          <w:noProof/>
        </w:rPr>
        <w:t>105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Pr>
          <w:noProof/>
        </w:rPr>
        <w:t>107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Pr>
          <w:noProof/>
        </w:rPr>
        <w:t>107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Pr>
          <w:noProof/>
        </w:rPr>
        <w:t>110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Pr>
          <w:noProof/>
        </w:rPr>
        <w:t>112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Pr>
          <w:noProof/>
        </w:rPr>
        <w:t>114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Pr>
          <w:noProof/>
        </w:rPr>
        <w:t>114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Pr>
          <w:noProof/>
        </w:rPr>
        <w:t>115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Pr>
          <w:noProof/>
        </w:rPr>
        <w:t>117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Pr>
          <w:noProof/>
        </w:rPr>
        <w:t>120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Pr>
          <w:noProof/>
        </w:rPr>
        <w:t>122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Pr>
          <w:noProof/>
        </w:rPr>
        <w:t>126</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Pr>
          <w:noProof/>
        </w:rPr>
        <w:t>128</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Pr>
          <w:noProof/>
        </w:rPr>
        <w:t>130</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Pr>
          <w:noProof/>
        </w:rPr>
        <w:t>131</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Pr>
          <w:noProof/>
        </w:rPr>
        <w:t>133</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Pr>
          <w:noProof/>
        </w:rPr>
        <w:t>134</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0" w:name="_Ref157228649"/>
      <w:bookmarkStart w:id="11" w:name="_Toc355280328"/>
      <w:bookmarkStart w:id="12" w:name="_Toc359579850"/>
      <w:bookmarkEnd w:id="9"/>
      <w:r w:rsidRPr="00084655">
        <w:lastRenderedPageBreak/>
        <w:t>Introduction</w:t>
      </w:r>
      <w:bookmarkEnd w:id="10"/>
      <w:bookmarkEnd w:id="11"/>
      <w:bookmarkEnd w:id="12"/>
    </w:p>
    <w:p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3" w:name="_Toc355280329"/>
      <w:bookmarkStart w:id="14" w:name="_Toc359579851"/>
      <w:r>
        <w:t>Document scope</w:t>
      </w:r>
      <w:bookmarkEnd w:id="13"/>
      <w:bookmarkEnd w:id="14"/>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5" w:name="_Toc355280330"/>
      <w:bookmarkStart w:id="16" w:name="_Toc359579852"/>
      <w:r>
        <w:t>Intended audience</w:t>
      </w:r>
      <w:bookmarkEnd w:id="15"/>
      <w:bookmarkEnd w:id="16"/>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7" w:name="_Toc355280331"/>
      <w:bookmarkStart w:id="18" w:name="_Toc359579853"/>
      <w:r>
        <w:t>SPECCHIO</w:t>
      </w:r>
      <w:r w:rsidR="007221BB">
        <w:t xml:space="preserve"> ownership and access</w:t>
      </w:r>
      <w:bookmarkEnd w:id="17"/>
      <w:bookmarkEnd w:id="18"/>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19" w:name="_Toc359579854"/>
      <w:bookmarkStart w:id="20" w:name="_Toc355280332"/>
      <w:r>
        <w:t>Copyright and licensing</w:t>
      </w:r>
      <w:bookmarkEnd w:id="19"/>
    </w:p>
    <w:p w:rsidR="00A078C5" w:rsidRDefault="00A078C5" w:rsidP="00A078C5">
      <w:pPr>
        <w:pStyle w:val="Body"/>
      </w:pPr>
      <w:r>
        <w:t xml:space="preserve">SPECCHIO is licensed under the Creative Commons Attribution-ShareAlike </w:t>
      </w:r>
    </w:p>
    <w:p w:rsidR="00334CF9" w:rsidRDefault="00A078C5" w:rsidP="00A078C5">
      <w:pPr>
        <w:pStyle w:val="Body"/>
      </w:pPr>
      <w:r>
        <w:t xml:space="preserve">3.0 Unported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1" w:name="_Toc359579855"/>
      <w:r>
        <w:t>For Further Information</w:t>
      </w:r>
      <w:bookmarkEnd w:id="21"/>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334CF9" w:rsidP="00334CF9">
      <w:pPr>
        <w:pStyle w:val="HangingIndent"/>
      </w:pPr>
      <w:r w:rsidRPr="00365381">
        <w:rPr>
          <w:rStyle w:val="Strong"/>
        </w:rPr>
        <w:t>SPECCHIO_ReleaseNotes.txt</w:t>
      </w:r>
      <w:r>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334CF9" w:rsidRPr="00BB39E2" w:rsidRDefault="00334CF9" w:rsidP="00334CF9">
      <w:pPr>
        <w:pStyle w:val="HangingIndent"/>
      </w:pPr>
      <w:r>
        <w:rPr>
          <w:rStyle w:val="Strong"/>
        </w:rPr>
        <w:t xml:space="preserve">SPECCHIO Web Site </w:t>
      </w:r>
      <w:hyperlink r:id="rId12" w:history="1">
        <w:r w:rsidR="00BB39E2" w:rsidRPr="00D175AC">
          <w:rPr>
            <w:rStyle w:val="Hyperlink"/>
          </w:rPr>
          <w:t>www.specchio.uow.edu.au</w:t>
        </w:r>
      </w:hyperlink>
      <w:r>
        <w:t xml:space="preserve"> General information about SPECCHIO</w:t>
      </w:r>
      <w:r w:rsidR="00BB39E2">
        <w:t xml:space="preserve"> as hosted by the University of Wollongong, including information about </w:t>
      </w:r>
      <w:r w:rsidR="008C1F0E">
        <w:t xml:space="preserve">SPECCHIO </w:t>
      </w:r>
      <w:r w:rsidR="00BB39E2">
        <w:t>releases and tutorials.</w:t>
      </w:r>
    </w:p>
    <w:p w:rsidR="00334CF9" w:rsidRDefault="00334CF9" w:rsidP="00334CF9">
      <w:pPr>
        <w:pStyle w:val="HangingIndent"/>
        <w:rPr>
          <w:rStyle w:val="DocActionChar"/>
        </w:rPr>
      </w:pPr>
      <w:r>
        <w:rPr>
          <w:rStyle w:val="Strong"/>
        </w:rPr>
        <w:t xml:space="preserve">SPECCHIO GitHub </w:t>
      </w:r>
      <w:hyperlink r:id="rId13" w:history="1">
        <w:r>
          <w:rPr>
            <w:rStyle w:val="Hyperlink"/>
          </w:rPr>
          <w:t>https://github.com/IntersectAustralia/dc10</w:t>
        </w:r>
      </w:hyperlink>
      <w:r>
        <w:t xml:space="preserve"> Installation kits for University of Wollongong version of SPECCHIO Client and documentation for that version.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A92DD8" w:rsidRPr="00A92DD8">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A92DD8" w:rsidRPr="00A92DD8">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2" w:name="_Toc359579856"/>
      <w:bookmarkEnd w:id="20"/>
      <w:r>
        <w:lastRenderedPageBreak/>
        <w:t>Glossary</w:t>
      </w:r>
      <w:bookmarkEnd w:id="22"/>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A92DD8" w:rsidRPr="00A92DD8">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A92DD8" w:rsidRPr="00A92DD8">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C63D4F"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3" w:name="_Toc355280339"/>
      <w:bookmarkStart w:id="24" w:name="_Toc359579857"/>
      <w:bookmarkStart w:id="25" w:name="_Ref130603700"/>
      <w:r w:rsidRPr="00084655">
        <w:lastRenderedPageBreak/>
        <w:t>SPECCHIO Concepts</w:t>
      </w:r>
      <w:bookmarkEnd w:id="23"/>
      <w:bookmarkEnd w:id="24"/>
    </w:p>
    <w:p w:rsidR="0039469A" w:rsidRDefault="00F52044" w:rsidP="001310CE">
      <w:pPr>
        <w:pStyle w:val="Body"/>
      </w:pPr>
      <w:bookmarkStart w:id="26"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C63D4F"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w:t>
                    </w:r>
                    <w:r>
                      <w:rPr>
                        <w:lang w:val="en-AU"/>
                      </w:rPr>
                      <w:t xml:space="preserve">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w:t>
                    </w:r>
                    <w:r>
                      <w:rPr>
                        <w:lang w:val="en-AU"/>
                      </w:rPr>
                      <w:t xml:space="preserve">ploaded </w:t>
                    </w:r>
                    <w:r>
                      <w:rPr>
                        <w:lang w:val="en-AU"/>
                      </w:rPr>
                      <w:t>for</w:t>
                    </w:r>
                    <w:r>
                      <w:rPr>
                        <w:lang w:val="en-AU"/>
                      </w:rPr>
                      <w:t xml:space="preserve">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w:t>
                    </w:r>
                    <w:r>
                      <w:rPr>
                        <w:lang w:val="en-AU"/>
                      </w:rPr>
                      <w:t xml:space="preserve">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w:t>
                    </w:r>
                    <w:r>
                      <w:rPr>
                        <w:lang w:val="en-AU"/>
                      </w:rPr>
                      <w:t xml:space="preserve">ploaded </w:t>
                    </w:r>
                    <w:r>
                      <w:rPr>
                        <w:lang w:val="en-AU"/>
                      </w:rPr>
                      <w:t>for</w:t>
                    </w:r>
                    <w:r>
                      <w:rPr>
                        <w:lang w:val="en-AU"/>
                      </w:rPr>
                      <w:t xml:space="preserve">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w:t>
                    </w:r>
                    <w:r>
                      <w:rPr>
                        <w:lang w:val="en-AU"/>
                      </w:rPr>
                      <w:t xml:space="preserve"> kept </w:t>
                    </w:r>
                    <w:r>
                      <w:rPr>
                        <w:lang w:val="en-AU"/>
                      </w:rPr>
                      <w:t xml:space="preserve">in both locations </w:t>
                    </w:r>
                    <w:r>
                      <w:rPr>
                        <w:lang w:val="en-AU"/>
                      </w:rPr>
                      <w:t>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1</w:t>
      </w:r>
      <w:r w:rsidR="00C63D4F">
        <w:rPr>
          <w:noProof/>
        </w:rPr>
        <w:fldChar w:fldCharType="end"/>
      </w:r>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7" w:name="_Toc359579858"/>
      <w:bookmarkStart w:id="28" w:name="_Ref353786217"/>
      <w:bookmarkStart w:id="29" w:name="_Ref353786223"/>
      <w:bookmarkStart w:id="30" w:name="_Toc355280340"/>
      <w:r>
        <w:t>Before You Start</w:t>
      </w:r>
      <w:bookmarkEnd w:id="27"/>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31" w:name="_Ref359574700"/>
      <w:bookmarkStart w:id="32" w:name="_Ref359574703"/>
      <w:bookmarkStart w:id="33" w:name="_Ref359578212"/>
      <w:bookmarkStart w:id="34" w:name="_Ref359578215"/>
      <w:bookmarkStart w:id="35" w:name="_Ref359578584"/>
      <w:bookmarkStart w:id="36" w:name="_Ref359578586"/>
      <w:bookmarkStart w:id="37" w:name="_Ref359578771"/>
      <w:bookmarkStart w:id="38" w:name="_Ref359578774"/>
      <w:bookmarkStart w:id="39" w:name="_Toc359579859"/>
      <w:r>
        <w:t>User Accounts</w:t>
      </w:r>
      <w:bookmarkEnd w:id="28"/>
      <w:bookmarkEnd w:id="29"/>
      <w:bookmarkEnd w:id="30"/>
      <w:bookmarkEnd w:id="31"/>
      <w:bookmarkEnd w:id="32"/>
      <w:bookmarkEnd w:id="33"/>
      <w:bookmarkEnd w:id="34"/>
      <w:bookmarkEnd w:id="35"/>
      <w:bookmarkEnd w:id="36"/>
      <w:bookmarkEnd w:id="37"/>
      <w:bookmarkEnd w:id="38"/>
      <w:bookmarkEnd w:id="39"/>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1FBB0560" wp14:editId="64CA035F">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w:t>
            </w:r>
            <w:r w:rsidR="00C63D4F">
              <w:rPr>
                <w:noProof/>
              </w:rPr>
              <w:fldChar w:fldCharType="end"/>
            </w:r>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A92DD8" w:rsidRPr="00A92DD8">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A92DD8" w:rsidRPr="00A92DD8">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34F04900" wp14:editId="012D57A6">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3</w:t>
            </w:r>
            <w:r w:rsidR="00C63D4F">
              <w:rPr>
                <w:noProof/>
              </w:rPr>
              <w:fldChar w:fldCharType="end"/>
            </w:r>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43883C31" wp14:editId="5C7A092E">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4</w:t>
            </w:r>
            <w:r w:rsidR="00C63D4F">
              <w:rPr>
                <w:noProof/>
              </w:rPr>
              <w:fldChar w:fldCharType="end"/>
            </w:r>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lastRenderedPageBreak/>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A92DD8">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A92DD8" w:rsidRPr="00A92DD8">
        <w:rPr>
          <w:rStyle w:val="CrossReference"/>
        </w:rPr>
        <w:t>Logging In and Connecting to a Database</w:t>
      </w:r>
      <w:r w:rsidR="00C63D4F">
        <w:fldChar w:fldCharType="end"/>
      </w:r>
      <w:r w:rsidR="001247E8">
        <w:t>.)</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A92DD8">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r w:rsidR="00A92DD8" w:rsidRPr="00A92DD8">
        <w:rPr>
          <w:rStyle w:val="CrossReference"/>
        </w:rPr>
        <w:t>Changing your User Details</w:t>
      </w:r>
      <w:r w:rsidR="00C63D4F">
        <w:fldChar w:fldCharType="end"/>
      </w:r>
      <w:r w:rsidR="001247E8">
        <w:t xml:space="preserve"> for more information.</w:t>
      </w:r>
    </w:p>
    <w:p w:rsidR="001310CE" w:rsidRDefault="001310CE" w:rsidP="00106BCD">
      <w:pPr>
        <w:pStyle w:val="Heading2"/>
      </w:pPr>
      <w:bookmarkStart w:id="40" w:name="_Toc355280341"/>
      <w:bookmarkStart w:id="41" w:name="_Toc359579860"/>
      <w:r>
        <w:t>Administrator Access</w:t>
      </w:r>
      <w:bookmarkEnd w:id="40"/>
      <w:bookmarkEnd w:id="41"/>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2" w:name="_Toc359579861"/>
      <w:r>
        <w:t>Campaigns</w:t>
      </w:r>
      <w:bookmarkEnd w:id="42"/>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3" w:name="_Ref359575403"/>
      <w:bookmarkStart w:id="44" w:name="_Ref359575406"/>
      <w:bookmarkStart w:id="45" w:name="_Toc359579862"/>
      <w:r>
        <w:t>Campaign Hierarchy Structure</w:t>
      </w:r>
      <w:bookmarkEnd w:id="43"/>
      <w:bookmarkEnd w:id="44"/>
      <w:bookmarkEnd w:id="45"/>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6"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a </w:t>
      </w:r>
      <w:r w:rsidRPr="000F0766">
        <w:rPr>
          <w:rStyle w:val="Codeintext"/>
        </w:rPr>
        <w:t>.xml-file</w:t>
      </w:r>
      <w:r>
        <w:t xml:space="preserve"> in one folder.</w:t>
      </w:r>
    </w:p>
    <w:p w:rsidR="00EE5F6F" w:rsidRDefault="00EE5F6F" w:rsidP="00EE5F6F">
      <w:pPr>
        <w:pStyle w:val="Bullet"/>
      </w:pPr>
      <w:r>
        <w:lastRenderedPageBreak/>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50BF05CC" wp14:editId="4B4E4604">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7" w:name="_Ref122063892"/>
      <w:bookmarkStart w:id="48" w:name="_Toc129263006"/>
      <w:r w:rsidRPr="00084655">
        <w:t xml:space="preserve">Figure </w:t>
      </w:r>
      <w:r w:rsidR="00C63D4F">
        <w:fldChar w:fldCharType="begin"/>
      </w:r>
      <w:r w:rsidR="00C63D4F">
        <w:instrText xml:space="preserve"> SEQ Figure \* ARABIC </w:instrText>
      </w:r>
      <w:r w:rsidR="00C63D4F">
        <w:fldChar w:fldCharType="separate"/>
      </w:r>
      <w:r w:rsidR="00A92DD8">
        <w:rPr>
          <w:noProof/>
        </w:rPr>
        <w:t>5</w:t>
      </w:r>
      <w:r w:rsidR="00C63D4F">
        <w:rPr>
          <w:noProof/>
        </w:rPr>
        <w:fldChar w:fldCharType="end"/>
      </w:r>
      <w:bookmarkEnd w:id="47"/>
      <w:r w:rsidRPr="00084655">
        <w:t xml:space="preserve">: Hierarchical </w:t>
      </w:r>
      <w:r>
        <w:t>folder</w:t>
      </w:r>
      <w:r w:rsidRPr="00084655">
        <w:t xml:space="preserve"> structure</w:t>
      </w:r>
      <w:bookmarkEnd w:id="48"/>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49" w:name="_Ref130789629"/>
    <w:p w:rsidR="00EE5F6F" w:rsidRDefault="00AE2F37" w:rsidP="00EE5F6F">
      <w:pPr>
        <w:pStyle w:val="Body"/>
      </w:pPr>
      <w:r>
        <w:fldChar w:fldCharType="begin"/>
      </w:r>
      <w:r w:rsidR="00EE5F6F">
        <w:instrText xml:space="preserve"> REF _Ref130790579 \h </w:instrText>
      </w:r>
      <w:r>
        <w:fldChar w:fldCharType="separate"/>
      </w:r>
      <w:r w:rsidR="00A92DD8" w:rsidRPr="00084655">
        <w:t xml:space="preserve">Figure </w:t>
      </w:r>
      <w:r w:rsidR="00A92DD8">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w:instrText>
      </w:r>
      <w:r w:rsidR="00C63D4F">
        <w:instrText xml:space="preserve">h  \* MERGEFORMAT </w:instrText>
      </w:r>
      <w:r w:rsidR="00C63D4F">
        <w:fldChar w:fldCharType="separate"/>
      </w:r>
      <w:r w:rsidR="00A92DD8" w:rsidRPr="00A92DD8">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r w:rsidR="00A92DD8" w:rsidRPr="00A92DD8">
        <w:rPr>
          <w:rStyle w:val="CrossReference"/>
        </w:rPr>
        <w:t>Creating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lastRenderedPageBreak/>
        <w:drawing>
          <wp:inline distT="0" distB="0" distL="0" distR="0" wp14:anchorId="14E0D84E" wp14:editId="10D6DB71">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0" w:name="_Ref130790579"/>
      <w:r w:rsidRPr="00084655">
        <w:t xml:space="preserve">Figure </w:t>
      </w:r>
      <w:r w:rsidR="00C63D4F">
        <w:fldChar w:fldCharType="begin"/>
      </w:r>
      <w:r w:rsidR="00C63D4F">
        <w:instrText xml:space="preserve"> SEQ Figure \* ARABIC </w:instrText>
      </w:r>
      <w:r w:rsidR="00C63D4F">
        <w:fldChar w:fldCharType="separate"/>
      </w:r>
      <w:r w:rsidR="00A92DD8">
        <w:rPr>
          <w:noProof/>
        </w:rPr>
        <w:t>6</w:t>
      </w:r>
      <w:r w:rsidR="00C63D4F">
        <w:rPr>
          <w:noProof/>
        </w:rPr>
        <w:fldChar w:fldCharType="end"/>
      </w:r>
      <w:bookmarkEnd w:id="50"/>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1" w:name="_Toc355280359"/>
      <w:r>
        <w:t xml:space="preserve">Example </w:t>
      </w:r>
      <w:r w:rsidR="00D5550F">
        <w:t>–</w:t>
      </w:r>
      <w:r>
        <w:t xml:space="preserve"> Reference and Target Spectra</w:t>
      </w:r>
      <w:bookmarkEnd w:id="51"/>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1DAD2CE2" wp14:editId="179FA1BC">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2" w:name="_Ref96530518"/>
      <w:r>
        <w:t xml:space="preserve">Figure </w:t>
      </w:r>
      <w:r w:rsidR="00C63D4F">
        <w:fldChar w:fldCharType="begin"/>
      </w:r>
      <w:r w:rsidR="00C63D4F">
        <w:instrText xml:space="preserve"> SEQ Figure \* ARABIC </w:instrText>
      </w:r>
      <w:r w:rsidR="00C63D4F">
        <w:fldChar w:fldCharType="separate"/>
      </w:r>
      <w:r w:rsidR="00A92DD8">
        <w:rPr>
          <w:noProof/>
        </w:rPr>
        <w:t>7</w:t>
      </w:r>
      <w:r w:rsidR="00C63D4F">
        <w:rPr>
          <w:noProof/>
        </w:rPr>
        <w:fldChar w:fldCharType="end"/>
      </w:r>
      <w:bookmarkEnd w:id="52"/>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3" w:name="_Toc359579863"/>
      <w:bookmarkEnd w:id="49"/>
      <w:r>
        <w:t xml:space="preserve">Operational </w:t>
      </w:r>
      <w:r w:rsidRPr="00084655">
        <w:t>Dataflow</w:t>
      </w:r>
      <w:bookmarkEnd w:id="53"/>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A92DD8" w:rsidRPr="00084655">
        <w:t xml:space="preserve">Figure </w:t>
      </w:r>
      <w:r w:rsidR="00A92DD8">
        <w:rPr>
          <w:noProof/>
        </w:rPr>
        <w:t>8</w:t>
      </w:r>
      <w:r w:rsidR="00AE2F3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lastRenderedPageBreak/>
        <w:drawing>
          <wp:inline distT="0" distB="0" distL="0" distR="0" wp14:anchorId="620C75A6" wp14:editId="130A3EAB">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4" w:name="_Ref122057866"/>
      <w:bookmarkStart w:id="55" w:name="_Toc129431964"/>
      <w:r w:rsidRPr="00084655">
        <w:t xml:space="preserve">Figure </w:t>
      </w:r>
      <w:r w:rsidR="00AE2F37">
        <w:fldChar w:fldCharType="begin"/>
      </w:r>
      <w:r>
        <w:instrText xml:space="preserve"> SEQ Figure \* ARABIC </w:instrText>
      </w:r>
      <w:r w:rsidR="00AE2F37">
        <w:fldChar w:fldCharType="separate"/>
      </w:r>
      <w:r w:rsidR="00A92DD8">
        <w:rPr>
          <w:noProof/>
        </w:rPr>
        <w:t>8</w:t>
      </w:r>
      <w:r w:rsidR="00AE2F37">
        <w:fldChar w:fldCharType="end"/>
      </w:r>
      <w:bookmarkEnd w:id="54"/>
      <w:r w:rsidRPr="00084655">
        <w:t>: Dataflow and involved hardware</w:t>
      </w:r>
      <w:bookmarkEnd w:id="55"/>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6" w:name="_Ref131844226"/>
      <w:r w:rsidRPr="00084655">
        <w:t xml:space="preserve">Creation of a new </w:t>
      </w:r>
      <w:bookmarkEnd w:id="56"/>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7" w:name="_Ref358394245"/>
      <w:bookmarkStart w:id="58" w:name="_Toc359579864"/>
      <w:r>
        <w:t xml:space="preserve">Research Groups and Accessing </w:t>
      </w:r>
      <w:r w:rsidR="00F52044">
        <w:t>SPECCHIO</w:t>
      </w:r>
      <w:r>
        <w:t xml:space="preserve"> </w:t>
      </w:r>
      <w:bookmarkEnd w:id="46"/>
      <w:r w:rsidR="00DC4705">
        <w:t>Campaigns</w:t>
      </w:r>
      <w:bookmarkEnd w:id="57"/>
      <w:bookmarkEnd w:id="58"/>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A92DD8" w:rsidRPr="00A92DD8">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w:instrText>
      </w:r>
      <w:r w:rsidR="00C63D4F">
        <w:instrText xml:space="preserve">_Ref357586090 \h  \* MERGEFORMAT </w:instrText>
      </w:r>
      <w:r w:rsidR="00C63D4F">
        <w:fldChar w:fldCharType="separate"/>
      </w:r>
      <w:r w:rsidR="00A92DD8" w:rsidRPr="00A92DD8">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A92DD8" w:rsidRPr="00A92DD8">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A92DD8" w:rsidRPr="00A92DD8">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59" w:name="_Toc355280344"/>
      <w:bookmarkStart w:id="60" w:name="_Toc359579865"/>
      <w:bookmarkEnd w:id="26"/>
      <w:r w:rsidRPr="00084655">
        <w:t>Time Data</w:t>
      </w:r>
      <w:bookmarkEnd w:id="59"/>
      <w:bookmarkEnd w:id="60"/>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lastRenderedPageBreak/>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1" w:name="_Ref153677830"/>
      <w:bookmarkStart w:id="62" w:name="_Toc355280345"/>
      <w:bookmarkStart w:id="63" w:name="_Toc359579866"/>
      <w:r w:rsidRPr="00084655">
        <w:t>Data Links</w:t>
      </w:r>
      <w:bookmarkEnd w:id="61"/>
      <w:bookmarkEnd w:id="62"/>
      <w:bookmarkEnd w:id="63"/>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Spectralon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4" w:name="_Ref153696358"/>
      <w:bookmarkStart w:id="65" w:name="_Toc355280346"/>
      <w:bookmarkStart w:id="66" w:name="_Toc359579867"/>
      <w:r>
        <w:t xml:space="preserve">Manufacturers, </w:t>
      </w:r>
      <w:r w:rsidR="00BE1D96">
        <w:t xml:space="preserve">Sensors, </w:t>
      </w:r>
      <w:r w:rsidR="001310CE" w:rsidRPr="00084655">
        <w:t>Instruments</w:t>
      </w:r>
      <w:bookmarkEnd w:id="64"/>
      <w:bookmarkEnd w:id="65"/>
      <w:r w:rsidR="00BE1D96">
        <w:t xml:space="preserve"> and Calibrations</w:t>
      </w:r>
      <w:bookmarkEnd w:id="66"/>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A92DD8" w:rsidRPr="00A92DD8">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A92DD8" w:rsidRPr="00A92DD8">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lastRenderedPageBreak/>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A92DD8" w:rsidRPr="00A92DD8">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A92DD8" w:rsidRPr="00A92DD8">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C63D4F"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A92DD8">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7" w:name="_Toc355280353"/>
      <w:bookmarkStart w:id="68" w:name="_Ref357161197"/>
      <w:bookmarkStart w:id="69" w:name="_Ref357161199"/>
      <w:bookmarkStart w:id="70" w:name="_Ref357583982"/>
      <w:bookmarkStart w:id="71" w:name="_Ref357583985"/>
      <w:bookmarkStart w:id="72" w:name="_Ref358132268"/>
      <w:bookmarkStart w:id="73" w:name="_Ref358132290"/>
      <w:bookmarkStart w:id="74" w:name="_Toc359579868"/>
      <w:bookmarkStart w:id="75" w:name="_Ref356491633"/>
      <w:r>
        <w:t>Supported Input Spectrum File Formats</w:t>
      </w:r>
      <w:bookmarkEnd w:id="67"/>
      <w:bookmarkEnd w:id="68"/>
      <w:bookmarkEnd w:id="69"/>
      <w:bookmarkEnd w:id="70"/>
      <w:bookmarkEnd w:id="71"/>
      <w:bookmarkEnd w:id="72"/>
      <w:bookmarkEnd w:id="73"/>
      <w:bookmarkEnd w:id="74"/>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lastRenderedPageBreak/>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76" w:name="_Toc355280370"/>
      <w:bookmarkStart w:id="77" w:name="_Toc359579869"/>
      <w:bookmarkStart w:id="78" w:name="_Ref153795826"/>
      <w:r>
        <w:t>ASD Binary Files</w:t>
      </w:r>
      <w:bookmarkEnd w:id="76"/>
      <w:bookmarkEnd w:id="77"/>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79" w:name="_Toc359579870"/>
      <w:bookmarkStart w:id="80" w:name="_Toc355280371"/>
      <w:r>
        <w:t>ASD Indico Versio</w:t>
      </w:r>
      <w:r w:rsidR="00E04C7D">
        <w:t>n</w:t>
      </w:r>
      <w:r>
        <w:t xml:space="preserve"> 7 Files</w:t>
      </w:r>
      <w:bookmarkEnd w:id="79"/>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1" w:name="_Toc359579871"/>
      <w:r w:rsidRPr="00084655">
        <w:t>GER Signature Files</w:t>
      </w:r>
      <w:bookmarkEnd w:id="78"/>
      <w:bookmarkEnd w:id="80"/>
      <w:bookmarkEnd w:id="81"/>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lastRenderedPageBreak/>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0B12E60A" wp14:editId="6F0FBEC9">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2" w:name="_Ref153795734"/>
            <w:r w:rsidRPr="00084655">
              <w:t xml:space="preserve">Figure </w:t>
            </w:r>
            <w:r w:rsidR="00C63D4F">
              <w:fldChar w:fldCharType="begin"/>
            </w:r>
            <w:r w:rsidR="00C63D4F">
              <w:instrText xml:space="preserve"> SEQ Figure \* ARABIC </w:instrText>
            </w:r>
            <w:r w:rsidR="00C63D4F">
              <w:fldChar w:fldCharType="separate"/>
            </w:r>
            <w:r w:rsidR="00A92DD8">
              <w:rPr>
                <w:noProof/>
              </w:rPr>
              <w:t>10</w:t>
            </w:r>
            <w:r w:rsidR="00C63D4F">
              <w:rPr>
                <w:noProof/>
              </w:rPr>
              <w:fldChar w:fldCharType="end"/>
            </w:r>
            <w:bookmarkEnd w:id="82"/>
            <w:r>
              <w:rPr>
                <w:noProof/>
              </w:rPr>
              <w:t xml:space="preserve">: </w:t>
            </w:r>
            <w:r w:rsidRPr="00084655">
              <w:t xml:space="preserve"> Automatically created hierarchies for GER files</w:t>
            </w:r>
          </w:p>
        </w:tc>
      </w:tr>
    </w:tbl>
    <w:p w:rsidR="003A363C" w:rsidRDefault="003A363C" w:rsidP="007D43F6">
      <w:pPr>
        <w:pStyle w:val="Heading3"/>
      </w:pPr>
      <w:bookmarkStart w:id="83" w:name="_Toc355280372"/>
      <w:bookmarkStart w:id="84" w:name="_Toc359579872"/>
      <w:r w:rsidRPr="00084655">
        <w:lastRenderedPageBreak/>
        <w:t>MFR OUT Files</w:t>
      </w:r>
      <w:bookmarkEnd w:id="83"/>
      <w:bookmarkEnd w:id="84"/>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4A1704DA" wp14:editId="70220552">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r w:rsidR="00C63D4F">
              <w:fldChar w:fldCharType="begin"/>
            </w:r>
            <w:r w:rsidR="00C63D4F">
              <w:instrText xml:space="preserve"> SEQ Figure \* ARABIC </w:instrText>
            </w:r>
            <w:r w:rsidR="00C63D4F">
              <w:fldChar w:fldCharType="separate"/>
            </w:r>
            <w:r w:rsidR="00A92DD8">
              <w:rPr>
                <w:noProof/>
              </w:rPr>
              <w:t>11</w:t>
            </w:r>
            <w:r w:rsidR="00C63D4F">
              <w:rPr>
                <w:noProof/>
              </w:rPr>
              <w:fldChar w:fldCharType="end"/>
            </w:r>
            <w:r w:rsidRPr="00084655">
              <w:t>: Automatically created hierarchies for MFR dat</w:t>
            </w:r>
            <w:r w:rsidR="00CB5B33">
              <w:t>a</w:t>
            </w:r>
          </w:p>
        </w:tc>
      </w:tr>
    </w:tbl>
    <w:p w:rsidR="003A363C" w:rsidRDefault="003A363C" w:rsidP="007D43F6">
      <w:pPr>
        <w:pStyle w:val="Heading3"/>
      </w:pPr>
      <w:bookmarkStart w:id="85" w:name="_Toc355280373"/>
      <w:bookmarkStart w:id="86" w:name="_Toc359579873"/>
      <w:r w:rsidRPr="00A7583F">
        <w:lastRenderedPageBreak/>
        <w:t>SVC HR-1024 Files</w:t>
      </w:r>
      <w:bookmarkEnd w:id="85"/>
      <w:bookmarkEnd w:id="86"/>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A92DD8">
              <w:t xml:space="preserve">Figure </w:t>
            </w:r>
            <w:r w:rsidR="00A92DD8">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drawing>
                <wp:inline distT="0" distB="0" distL="0" distR="0" wp14:anchorId="64330ABB" wp14:editId="152F9003">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7" w:name="_Ref145054801"/>
            <w:r>
              <w:t xml:space="preserve">Figure </w:t>
            </w:r>
            <w:r w:rsidR="00C63D4F">
              <w:fldChar w:fldCharType="begin"/>
            </w:r>
            <w:r w:rsidR="00C63D4F">
              <w:instrText xml:space="preserve"> SEQ Figure \* ARABIC </w:instrText>
            </w:r>
            <w:r w:rsidR="00C63D4F">
              <w:fldChar w:fldCharType="separate"/>
            </w:r>
            <w:r w:rsidR="00A92DD8">
              <w:rPr>
                <w:noProof/>
              </w:rPr>
              <w:t>12</w:t>
            </w:r>
            <w:r w:rsidR="00C63D4F">
              <w:rPr>
                <w:noProof/>
              </w:rPr>
              <w:fldChar w:fldCharType="end"/>
            </w:r>
            <w:bookmarkEnd w:id="87"/>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r w:rsidRPr="004C3526">
        <w:t>name= \My Documents\HR1024_Data\HR.071710.0017.sig</w:t>
      </w:r>
    </w:p>
    <w:p w:rsidR="003A363C" w:rsidRPr="004C3526" w:rsidRDefault="003A363C" w:rsidP="004C3526">
      <w:pPr>
        <w:pStyle w:val="Code"/>
      </w:pPr>
      <w:r w:rsidRPr="004C3526">
        <w:t>instrument= HR: 0761008</w:t>
      </w:r>
    </w:p>
    <w:p w:rsidR="003A363C" w:rsidRPr="004C3526" w:rsidRDefault="003A363C" w:rsidP="004C3526">
      <w:pPr>
        <w:pStyle w:val="Code"/>
      </w:pPr>
      <w:r w:rsidRPr="004C3526">
        <w:t>integration= 2, 22, 20, 12, 50, 30</w:t>
      </w:r>
    </w:p>
    <w:p w:rsidR="003A363C" w:rsidRPr="004C3526" w:rsidRDefault="003A363C" w:rsidP="004C3526">
      <w:pPr>
        <w:pStyle w:val="Code"/>
      </w:pPr>
      <w:r w:rsidRPr="004C3526">
        <w:t>scan time=1, 1</w:t>
      </w:r>
    </w:p>
    <w:p w:rsidR="003A363C" w:rsidRPr="004C3526" w:rsidRDefault="003A363C" w:rsidP="004C3526">
      <w:pPr>
        <w:pStyle w:val="Code"/>
      </w:pPr>
      <w:r w:rsidRPr="004C3526">
        <w:t>optic= LENS14, LENS14</w:t>
      </w:r>
    </w:p>
    <w:p w:rsidR="003A363C" w:rsidRPr="004C3526" w:rsidRDefault="003A363C" w:rsidP="004C3526">
      <w:pPr>
        <w:pStyle w:val="Code"/>
      </w:pPr>
      <w:r w:rsidRPr="004C3526">
        <w:t>temp= 31.29, 0.41, -5.71, 31.53, 0.41, -5.77</w:t>
      </w:r>
    </w:p>
    <w:p w:rsidR="003A363C" w:rsidRPr="004C3526" w:rsidRDefault="003A363C" w:rsidP="004C3526">
      <w:pPr>
        <w:pStyle w:val="Code"/>
      </w:pPr>
      <w:r w:rsidRPr="004C3526">
        <w:t>battery= 7.7, 7.7</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7/18/10 9:47:09 AM, 7/18/10 9:47:31 AM</w:t>
      </w:r>
    </w:p>
    <w:p w:rsidR="003A363C" w:rsidRPr="004C3526" w:rsidRDefault="003A363C" w:rsidP="004C3526">
      <w:pPr>
        <w:pStyle w:val="Code"/>
      </w:pPr>
      <w:r w:rsidRPr="004C3526">
        <w:t>longitude= 11121.2335,W, 11121.2324,W</w:t>
      </w:r>
    </w:p>
    <w:p w:rsidR="003A363C" w:rsidRPr="004C3526" w:rsidRDefault="003A363C" w:rsidP="004C3526">
      <w:pPr>
        <w:pStyle w:val="Code"/>
      </w:pPr>
      <w:r w:rsidRPr="004C3526">
        <w:t>latitude= 5330.5955,N, 5330.5964,N</w:t>
      </w:r>
    </w:p>
    <w:p w:rsidR="003A363C" w:rsidRPr="004C3526" w:rsidRDefault="003A363C" w:rsidP="004C3526">
      <w:pPr>
        <w:pStyle w:val="Code"/>
      </w:pPr>
      <w:r w:rsidRPr="004C3526">
        <w:lastRenderedPageBreak/>
        <w:t>gpstime= 154336.000, 154356.000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r w:rsidRPr="004C3526">
        <w:t>name= \My Documents\HR1024_Data\HR.080910.0010.sig</w:t>
      </w:r>
    </w:p>
    <w:p w:rsidR="003A363C" w:rsidRPr="004C3526" w:rsidRDefault="003A363C" w:rsidP="004C3526">
      <w:pPr>
        <w:pStyle w:val="Code"/>
      </w:pPr>
      <w:r w:rsidRPr="004C3526">
        <w:t>instrument= HR: 0971030</w:t>
      </w:r>
    </w:p>
    <w:p w:rsidR="003A363C" w:rsidRPr="004C3526" w:rsidRDefault="003A363C" w:rsidP="004C3526">
      <w:pPr>
        <w:pStyle w:val="Code"/>
      </w:pPr>
      <w:r w:rsidRPr="004C3526">
        <w:t>integration= 20, 19.2, 30, 200, 60, 30</w:t>
      </w:r>
    </w:p>
    <w:p w:rsidR="003A363C" w:rsidRPr="004C3526" w:rsidRDefault="003A363C" w:rsidP="004C3526">
      <w:pPr>
        <w:pStyle w:val="Code"/>
      </w:pPr>
      <w:r w:rsidRPr="004C3526">
        <w:t>scan time= 3, 3</w:t>
      </w:r>
    </w:p>
    <w:p w:rsidR="003A363C" w:rsidRPr="004C3526" w:rsidRDefault="003A363C" w:rsidP="004C3526">
      <w:pPr>
        <w:pStyle w:val="Code"/>
      </w:pPr>
      <w:r w:rsidRPr="004C3526">
        <w:t>scan settings= AD, AI, AD, AI</w:t>
      </w:r>
    </w:p>
    <w:p w:rsidR="003A363C" w:rsidRPr="004C3526" w:rsidRDefault="003A363C" w:rsidP="004C3526">
      <w:pPr>
        <w:pStyle w:val="Code"/>
      </w:pPr>
      <w:r w:rsidRPr="004C3526">
        <w:t>external data set1= 8224, 8224, 8224, 8224, 8224, 8224, 8224, 8224, 8224, 8224, 8224, 8224, 8224, 8224, 8224, 8224</w:t>
      </w:r>
    </w:p>
    <w:p w:rsidR="003A363C" w:rsidRPr="004C3526" w:rsidRDefault="003A363C" w:rsidP="004C3526">
      <w:pPr>
        <w:pStyle w:val="Code"/>
      </w:pPr>
      <w:r w:rsidRPr="004C3526">
        <w:t>external data set2= 8224, 8224, 8224, 8224, 8224, 8224, 8224, 8224, 8224, 8224, 8224, 8224, 8224, 8224, 8224, 8224</w:t>
      </w:r>
    </w:p>
    <w:p w:rsidR="003A363C" w:rsidRPr="004C3526" w:rsidRDefault="003A363C" w:rsidP="004C3526">
      <w:pPr>
        <w:pStyle w:val="Code"/>
      </w:pPr>
      <w:r w:rsidRPr="004C3526">
        <w:t>external data dark= 0,0,0,0,0,0,0,0</w:t>
      </w:r>
    </w:p>
    <w:p w:rsidR="003A363C" w:rsidRPr="004C3526" w:rsidRDefault="003A363C" w:rsidP="004C3526">
      <w:pPr>
        <w:pStyle w:val="Code"/>
      </w:pPr>
      <w:r w:rsidRPr="004C3526">
        <w:t>external data mask= 0</w:t>
      </w:r>
    </w:p>
    <w:p w:rsidR="003A363C" w:rsidRPr="004C3526" w:rsidRDefault="003A363C" w:rsidP="004C3526">
      <w:pPr>
        <w:pStyle w:val="Code"/>
      </w:pPr>
      <w:r w:rsidRPr="004C3526">
        <w:t>optic= LENS 4, LENS 4</w:t>
      </w:r>
    </w:p>
    <w:p w:rsidR="003A363C" w:rsidRPr="004C3526" w:rsidRDefault="003A363C" w:rsidP="004C3526">
      <w:pPr>
        <w:pStyle w:val="Code"/>
      </w:pPr>
      <w:r w:rsidRPr="004C3526">
        <w:t>temp= 36.21, 9.08, -5.30, 36.45, 9.08, -5.37</w:t>
      </w:r>
    </w:p>
    <w:p w:rsidR="003A363C" w:rsidRPr="004C3526" w:rsidRDefault="003A363C" w:rsidP="004C3526">
      <w:pPr>
        <w:pStyle w:val="Code"/>
      </w:pPr>
      <w:r w:rsidRPr="004C3526">
        <w:t>battery= 7.5, 7.4</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8/9/10 10:49:47 AM, 8/9/10 10:52:36 AM</w:t>
      </w:r>
    </w:p>
    <w:p w:rsidR="003A363C" w:rsidRPr="004C3526" w:rsidRDefault="003A363C" w:rsidP="004C3526">
      <w:pPr>
        <w:pStyle w:val="Code"/>
      </w:pPr>
      <w:r w:rsidRPr="004C3526">
        <w:t>longitude= 01116.9879,E, 01116.9933,E</w:t>
      </w:r>
    </w:p>
    <w:p w:rsidR="003A363C" w:rsidRPr="004C3526" w:rsidRDefault="003A363C" w:rsidP="004C3526">
      <w:pPr>
        <w:pStyle w:val="Code"/>
      </w:pPr>
      <w:r w:rsidRPr="004C3526">
        <w:t>latitude= 4806.4988,N, 4806.5075,N</w:t>
      </w:r>
    </w:p>
    <w:p w:rsidR="003A363C" w:rsidRPr="004C3526" w:rsidRDefault="003A363C" w:rsidP="004C3526">
      <w:pPr>
        <w:pStyle w:val="Code"/>
      </w:pPr>
      <w:r w:rsidRPr="004C3526">
        <w:t>gpstime= 084748.000, 085034.000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8" w:name="_Toc355280374"/>
      <w:bookmarkStart w:id="89" w:name="_Toc359579874"/>
      <w:r>
        <w:t>Apogee Files</w:t>
      </w:r>
      <w:bookmarkEnd w:id="88"/>
      <w:bookmarkEnd w:id="89"/>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lastRenderedPageBreak/>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r w:rsidRPr="004C3526">
        <w:t>" File: cachimbalito2\p5_2.TRM</w:t>
      </w:r>
    </w:p>
    <w:p w:rsidR="003A363C" w:rsidRPr="004C3526" w:rsidRDefault="003A363C" w:rsidP="004C3526">
      <w:pPr>
        <w:pStyle w:val="Code"/>
      </w:pPr>
      <w:r w:rsidRPr="004C3526">
        <w:t xml:space="preserve">" TRANS-&gt;  Wave:733.53nm  Pix:1050  Val: 25.767  Time:23ms  Avg:7  Sm:0  Sg:0  Tc:on  Xt:1  Ch:1 </w:t>
      </w:r>
    </w:p>
    <w:p w:rsidR="003A363C" w:rsidRPr="004C3526" w:rsidRDefault="003A363C" w:rsidP="004C3526">
      <w:pPr>
        <w:pStyle w:val="Code"/>
      </w:pPr>
      <w:r w:rsidRPr="004C3526">
        <w:t xml:space="preserve"> 400.00  1.102E+000</w:t>
      </w:r>
    </w:p>
    <w:p w:rsidR="003A363C" w:rsidRPr="004C3526" w:rsidRDefault="003A363C" w:rsidP="004C3526">
      <w:pPr>
        <w:pStyle w:val="Code"/>
      </w:pPr>
      <w:r w:rsidRPr="004C3526">
        <w:t xml:space="preserve"> 400.50  1.131E+000</w:t>
      </w:r>
    </w:p>
    <w:p w:rsidR="003A363C" w:rsidRPr="004C3526" w:rsidRDefault="003A363C" w:rsidP="004C3526">
      <w:pPr>
        <w:pStyle w:val="Code"/>
      </w:pPr>
      <w:r w:rsidRPr="004C3526">
        <w:t xml:space="preserve"> 401.00  1.205E+000</w:t>
      </w:r>
    </w:p>
    <w:p w:rsidR="003A363C" w:rsidRPr="004C3526" w:rsidRDefault="003A363C" w:rsidP="004C3526">
      <w:pPr>
        <w:pStyle w:val="Code"/>
      </w:pPr>
      <w:r w:rsidRPr="004C3526">
        <w:t xml:space="preserve"> 401.50  1.257E+000</w:t>
      </w:r>
    </w:p>
    <w:p w:rsidR="003A363C" w:rsidRPr="004C3526" w:rsidRDefault="003A363C" w:rsidP="004C3526">
      <w:pPr>
        <w:pStyle w:val="Code"/>
      </w:pPr>
      <w:r w:rsidRPr="004C3526">
        <w:t xml:space="preserve"> 402.00  1.260E+000</w:t>
      </w:r>
    </w:p>
    <w:p w:rsidR="003A363C" w:rsidRPr="004C3526" w:rsidRDefault="003A363C" w:rsidP="004C3526">
      <w:pPr>
        <w:pStyle w:val="Code"/>
      </w:pPr>
      <w:r w:rsidRPr="004C3526">
        <w:t xml:space="preserve"> 402.50  1.336E+000</w:t>
      </w:r>
    </w:p>
    <w:p w:rsidR="003A363C" w:rsidRPr="004C3526" w:rsidRDefault="003A363C" w:rsidP="004C3526">
      <w:pPr>
        <w:pStyle w:val="Code"/>
      </w:pPr>
      <w:r w:rsidRPr="004C3526">
        <w:t xml:space="preserve"> 403.00  1.341E+000</w:t>
      </w:r>
    </w:p>
    <w:p w:rsidR="003A363C" w:rsidRPr="004C3526" w:rsidRDefault="003A363C" w:rsidP="004C3526">
      <w:pPr>
        <w:pStyle w:val="Code"/>
      </w:pPr>
      <w:r w:rsidRPr="004C3526">
        <w:t xml:space="preserve"> 403.50  1.418E+000</w:t>
      </w:r>
    </w:p>
    <w:p w:rsidR="003A363C" w:rsidRPr="004C3526" w:rsidRDefault="003A363C" w:rsidP="004C3526">
      <w:pPr>
        <w:pStyle w:val="Code"/>
      </w:pPr>
      <w:r w:rsidRPr="004C3526">
        <w:t xml:space="preserve"> 404.00  1.451E+000</w:t>
      </w:r>
    </w:p>
    <w:p w:rsidR="003A363C" w:rsidRPr="004C3526" w:rsidRDefault="003A363C" w:rsidP="004C3526">
      <w:pPr>
        <w:pStyle w:val="Code"/>
      </w:pPr>
      <w:r w:rsidRPr="004C3526">
        <w:t xml:space="preserve"> 404.50  1.444E+000</w:t>
      </w:r>
    </w:p>
    <w:p w:rsidR="003A363C" w:rsidRPr="004C3526" w:rsidRDefault="003A363C" w:rsidP="004C3526">
      <w:pPr>
        <w:pStyle w:val="Code"/>
      </w:pPr>
      <w:r w:rsidRPr="004C3526">
        <w:t xml:space="preserve"> 405.00  1.488E+000</w:t>
      </w:r>
    </w:p>
    <w:p w:rsidR="003A363C" w:rsidRPr="004C3526" w:rsidRDefault="003A363C" w:rsidP="004C3526">
      <w:pPr>
        <w:pStyle w:val="Code"/>
      </w:pPr>
      <w:r w:rsidRPr="004C3526">
        <w:t>…</w:t>
      </w:r>
    </w:p>
    <w:p w:rsidR="003A363C" w:rsidRPr="00084655" w:rsidRDefault="003A363C" w:rsidP="007D43F6">
      <w:pPr>
        <w:pStyle w:val="Heading3"/>
      </w:pPr>
      <w:bookmarkStart w:id="90" w:name="_Ref355167308"/>
      <w:bookmarkStart w:id="91" w:name="_Ref355167311"/>
      <w:bookmarkStart w:id="92" w:name="_Toc355280375"/>
      <w:bookmarkStart w:id="93" w:name="_Toc359579875"/>
      <w:r w:rsidRPr="00084655">
        <w:t>ENVI Spectral Library Files</w:t>
      </w:r>
      <w:bookmarkEnd w:id="90"/>
      <w:bookmarkEnd w:id="91"/>
      <w:bookmarkEnd w:id="92"/>
      <w:bookmarkEnd w:id="93"/>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A92DD8" w:rsidRPr="00A92DD8">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A92DD8" w:rsidRPr="00A92DD8">
              <w:rPr>
                <w:rStyle w:val="CrossReference"/>
              </w:rPr>
              <w:t>Definition of new Sensors</w:t>
            </w:r>
            <w:r w:rsidR="00C63D4F">
              <w:fldChar w:fldCharType="end"/>
            </w:r>
            <w:r w:rsidR="0074749A">
              <w:t>.</w:t>
            </w:r>
          </w:p>
        </w:tc>
      </w:tr>
    </w:tbl>
    <w:p w:rsidR="003A363C" w:rsidRDefault="003A363C" w:rsidP="007D43F6">
      <w:pPr>
        <w:pStyle w:val="Heading3"/>
      </w:pPr>
      <w:bookmarkStart w:id="94" w:name="_Toc355280376"/>
      <w:bookmarkStart w:id="95" w:name="_Ref356813987"/>
      <w:bookmarkStart w:id="96" w:name="_Ref356813989"/>
      <w:bookmarkStart w:id="97" w:name="_Toc359579876"/>
      <w:r>
        <w:lastRenderedPageBreak/>
        <w:t>Ocean Optics SpectraSuite Data Files</w:t>
      </w:r>
      <w:bookmarkEnd w:id="94"/>
      <w:bookmarkEnd w:id="95"/>
      <w:bookmarkEnd w:id="96"/>
      <w:bookmarkEnd w:id="97"/>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r w:rsidRPr="004C3526">
        <w:t>SpectraSuite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User: telerilevamento</w:t>
      </w:r>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(usec):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r w:rsidRPr="004C3526">
        <w:t>Wavelength(nm); radiance(W*m-2*sr-1*nm-1)</w:t>
      </w:r>
    </w:p>
    <w:p w:rsidR="003A363C" w:rsidRPr="004C3526" w:rsidRDefault="003A363C" w:rsidP="004C3526">
      <w:pPr>
        <w:pStyle w:val="Code"/>
      </w:pPr>
      <w:r w:rsidRPr="004C3526">
        <w:t>717.00000;0.17904775</w:t>
      </w:r>
    </w:p>
    <w:p w:rsidR="003A363C" w:rsidRPr="004C3526" w:rsidRDefault="003A363C" w:rsidP="004C3526">
      <w:pPr>
        <w:pStyle w:val="Code"/>
      </w:pPr>
      <w:r w:rsidRPr="004C3526">
        <w:t>717.02000;0.17878146</w:t>
      </w:r>
    </w:p>
    <w:p w:rsidR="003A363C" w:rsidRPr="004C3526" w:rsidRDefault="003A363C" w:rsidP="004C3526">
      <w:pPr>
        <w:pStyle w:val="Code"/>
      </w:pPr>
      <w:r w:rsidRPr="004C3526">
        <w:t>717.04000;0.17849983</w:t>
      </w:r>
    </w:p>
    <w:p w:rsidR="003A363C" w:rsidRPr="004C3526" w:rsidRDefault="003A363C" w:rsidP="004C3526">
      <w:pPr>
        <w:pStyle w:val="Code"/>
      </w:pPr>
      <w:r w:rsidRPr="004C3526">
        <w:t>717.06000;0.17820124</w:t>
      </w:r>
    </w:p>
    <w:p w:rsidR="003A363C" w:rsidRPr="004C3526" w:rsidRDefault="003A363C" w:rsidP="004C3526">
      <w:pPr>
        <w:pStyle w:val="Code"/>
      </w:pPr>
      <w:r w:rsidRPr="004C3526">
        <w:t>…</w:t>
      </w:r>
    </w:p>
    <w:p w:rsidR="003A363C" w:rsidRDefault="003A363C" w:rsidP="007D43F6">
      <w:pPr>
        <w:pStyle w:val="Heading3"/>
      </w:pPr>
      <w:bookmarkStart w:id="98" w:name="_Toc355280377"/>
      <w:bookmarkStart w:id="99" w:name="_Toc359579877"/>
      <w:r>
        <w:t>HDF5 Files containing FGI goniometer measurements</w:t>
      </w:r>
      <w:bookmarkEnd w:id="98"/>
      <w:bookmarkEnd w:id="99"/>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0" w:name="_Toc359579878"/>
      <w:bookmarkStart w:id="101" w:name="_Toc355280378"/>
      <w:r>
        <w:lastRenderedPageBreak/>
        <w:t>UniSpec</w:t>
      </w:r>
      <w:r w:rsidR="00E75CBA">
        <w:t xml:space="preserve"> Single Channel</w:t>
      </w:r>
      <w:bookmarkEnd w:id="100"/>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2" w:name="_Toc359579879"/>
      <w:r>
        <w:t xml:space="preserve">UniSpec </w:t>
      </w:r>
      <w:r w:rsidR="00E75CBA">
        <w:t xml:space="preserve">Double Channel </w:t>
      </w:r>
      <w:r>
        <w:t>SPU</w:t>
      </w:r>
      <w:bookmarkEnd w:id="102"/>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3" w:name="_Toc359579880"/>
      <w:r>
        <w:t>SPECPR</w:t>
      </w:r>
      <w:bookmarkEnd w:id="103"/>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4" w:name="_Toc359579881"/>
      <w:r>
        <w:t>Modtran Albedo File</w:t>
      </w:r>
      <w:bookmarkEnd w:id="104"/>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2" w:history="1">
              <w:r w:rsidRPr="00E35BF7">
                <w:rPr>
                  <w:rStyle w:val="Hyperlink"/>
                </w:rPr>
                <w:t>http://www.Modtran5.com</w:t>
              </w:r>
            </w:hyperlink>
            <w:r>
              <w:t>.</w:t>
            </w:r>
          </w:p>
        </w:tc>
      </w:tr>
    </w:tbl>
    <w:p w:rsidR="003A363C" w:rsidRDefault="003A363C" w:rsidP="007D43F6">
      <w:pPr>
        <w:pStyle w:val="Heading3"/>
      </w:pPr>
      <w:bookmarkStart w:id="105" w:name="_Toc359579882"/>
      <w:r>
        <w:lastRenderedPageBreak/>
        <w:t>Excel files</w:t>
      </w:r>
      <w:bookmarkEnd w:id="101"/>
      <w:bookmarkEnd w:id="105"/>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r w:rsidR="00C63D4F">
              <w:fldChar w:fldCharType="begin"/>
            </w:r>
            <w:r w:rsidR="00C63D4F">
              <w:instrText xml:space="preserve"> REF _Ref356813987 \r \h  \* MERGEFORMAT </w:instrText>
            </w:r>
            <w:r w:rsidR="00C63D4F">
              <w:fldChar w:fldCharType="separate"/>
            </w:r>
            <w:r w:rsidR="00A92DD8" w:rsidRPr="00A92DD8">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A92DD8" w:rsidRPr="00A92DD8">
              <w:rPr>
                <w:rStyle w:val="CrossReference"/>
              </w:rPr>
              <w:t>Ocean Optics SpectraSuite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eastAsia="en-AU"/>
        </w:rPr>
        <w:drawing>
          <wp:inline distT="0" distB="0" distL="0" distR="0" wp14:anchorId="5CB48207" wp14:editId="13ED3690">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13</w:t>
      </w:r>
      <w:r w:rsidR="00C63D4F">
        <w:rPr>
          <w:noProof/>
        </w:rPr>
        <w:fldChar w:fldCharType="end"/>
      </w:r>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6" w:name="_Toc355280379"/>
      <w:bookmarkStart w:id="107" w:name="_Toc359579883"/>
      <w:r w:rsidRPr="00084655">
        <w:lastRenderedPageBreak/>
        <w:t>TXT Space Formatted Text Files</w:t>
      </w:r>
      <w:bookmarkEnd w:id="106"/>
      <w:bookmarkEnd w:id="107"/>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wvl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8" w:name="_Toc359579884"/>
      <w:r>
        <w:t xml:space="preserve">Supported Output </w:t>
      </w:r>
      <w:r w:rsidR="00C65D61">
        <w:t xml:space="preserve">Spectrum </w:t>
      </w:r>
      <w:r>
        <w:t>File Formats</w:t>
      </w:r>
      <w:bookmarkEnd w:id="108"/>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09" w:name="_Ref357586090"/>
      <w:bookmarkStart w:id="110" w:name="_Toc359579885"/>
      <w:bookmarkEnd w:id="75"/>
      <w:r>
        <w:lastRenderedPageBreak/>
        <w:t>Campaign-related Metadata</w:t>
      </w:r>
      <w:bookmarkEnd w:id="109"/>
      <w:bookmarkEnd w:id="110"/>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1" w:name="_Ref354084522"/>
      <w:bookmarkStart w:id="112" w:name="_Ref354084526"/>
      <w:bookmarkStart w:id="113" w:name="_Toc355280349"/>
      <w:bookmarkStart w:id="114" w:name="_Toc359579886"/>
      <w:r>
        <w:t>Spectrum</w:t>
      </w:r>
      <w:r w:rsidR="00152B61">
        <w:t>-r</w:t>
      </w:r>
      <w:r>
        <w:t>elated Metadata</w:t>
      </w:r>
      <w:bookmarkEnd w:id="111"/>
      <w:bookmarkEnd w:id="112"/>
      <w:bookmarkEnd w:id="113"/>
      <w:bookmarkEnd w:id="114"/>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5" w:name="_Ref354084379"/>
      <w:bookmarkStart w:id="116" w:name="_Ref354084382"/>
      <w:bookmarkStart w:id="117" w:name="_Toc355280348"/>
    </w:p>
    <w:bookmarkEnd w:id="115"/>
    <w:bookmarkEnd w:id="116"/>
    <w:bookmarkEnd w:id="117"/>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A92DD8" w:rsidRPr="00A92DD8">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A92DD8" w:rsidRPr="00A92DD8">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w:instrText>
      </w:r>
      <w:r w:rsidR="00C63D4F">
        <w:instrText xml:space="preserve">r \h  \* MERGEFORMAT </w:instrText>
      </w:r>
      <w:r w:rsidR="00C63D4F">
        <w:fldChar w:fldCharType="separate"/>
      </w:r>
      <w:r w:rsidR="00A92DD8" w:rsidRPr="00A92DD8">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A92DD8" w:rsidRPr="00A92DD8">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lastRenderedPageBreak/>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8" w:name="_Toc359579887"/>
      <w:r w:rsidRPr="00155FA4">
        <w:t>Campaign Details</w:t>
      </w:r>
      <w:r w:rsidR="00F3610B">
        <w:t xml:space="preserve"> Group</w:t>
      </w:r>
      <w:bookmarkEnd w:id="118"/>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A92DD8" w:rsidRPr="00A92DD8">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A92DD8" w:rsidRPr="00A92DD8">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w:instrText>
      </w:r>
      <w:r w:rsidR="00C63D4F">
        <w:instrText xml:space="preserve">586090 \r \h  \* MERGEFORMAT </w:instrText>
      </w:r>
      <w:r w:rsidR="00C63D4F">
        <w:fldChar w:fldCharType="separate"/>
      </w:r>
      <w:r w:rsidR="00A92DD8" w:rsidRPr="00A92DD8">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A92DD8" w:rsidRPr="00A92DD8">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19" w:name="_Toc359579888"/>
      <w:r w:rsidRPr="00155FA4">
        <w:t>Data Portal</w:t>
      </w:r>
      <w:r w:rsidR="00F3610B" w:rsidRPr="00F3610B">
        <w:t xml:space="preserve"> </w:t>
      </w:r>
      <w:r w:rsidR="00F3610B">
        <w:t>Group</w:t>
      </w:r>
      <w:bookmarkEnd w:id="119"/>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A92DD8" w:rsidRPr="00A92DD8">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A92DD8" w:rsidRPr="00A92DD8">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lastRenderedPageBreak/>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0" w:name="_Toc359579889"/>
      <w:r w:rsidRPr="00155FA4">
        <w:t>Environmental Conditions</w:t>
      </w:r>
      <w:r w:rsidR="00F3610B" w:rsidRPr="00F3610B">
        <w:t xml:space="preserve"> </w:t>
      </w:r>
      <w:r w:rsidR="00F3610B">
        <w:t>Group</w:t>
      </w:r>
      <w:bookmarkEnd w:id="120"/>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1" w:name="_Toc359579890"/>
      <w:r w:rsidRPr="00155FA4">
        <w:t>General</w:t>
      </w:r>
      <w:r w:rsidR="00F3610B" w:rsidRPr="00F3610B">
        <w:t xml:space="preserve"> </w:t>
      </w:r>
      <w:r w:rsidR="00F3610B">
        <w:t>Group</w:t>
      </w:r>
      <w:bookmarkEnd w:id="121"/>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A92DD8" w:rsidRPr="00A92DD8">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A92DD8" w:rsidRPr="00A92DD8">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2" w:name="_Toc359579891"/>
      <w:r w:rsidRPr="00155FA4">
        <w:lastRenderedPageBreak/>
        <w:t>Generic Target Properties</w:t>
      </w:r>
      <w:r w:rsidR="00F3610B" w:rsidRPr="00F3610B">
        <w:t xml:space="preserve"> </w:t>
      </w:r>
      <w:r w:rsidR="00F3610B">
        <w:t>Group</w:t>
      </w:r>
      <w:bookmarkEnd w:id="122"/>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3" w:name="_Toc359579892"/>
      <w:r w:rsidRPr="00155FA4">
        <w:t>Illumination</w:t>
      </w:r>
      <w:r w:rsidR="00F3610B" w:rsidRPr="00F3610B">
        <w:t xml:space="preserve"> </w:t>
      </w:r>
      <w:r w:rsidR="00F3610B">
        <w:t>Group</w:t>
      </w:r>
      <w:bookmarkEnd w:id="123"/>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4" w:name="_Toc359579893"/>
      <w:r w:rsidRPr="00155FA4">
        <w:t>Instrument</w:t>
      </w:r>
      <w:r w:rsidR="00F3610B" w:rsidRPr="00F3610B">
        <w:t xml:space="preserve"> </w:t>
      </w:r>
      <w:r w:rsidR="00F3610B">
        <w:t>Group</w:t>
      </w:r>
      <w:bookmarkEnd w:id="124"/>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r w:rsidR="00AE2F37" w:rsidRPr="00A078C5">
              <w:t>function.</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5" w:name="_Toc359579894"/>
      <w:r w:rsidRPr="00155FA4">
        <w:t>Instrument Settings</w:t>
      </w:r>
      <w:r w:rsidR="00F3610B" w:rsidRPr="00F3610B">
        <w:t xml:space="preserve"> </w:t>
      </w:r>
      <w:r w:rsidR="00F3610B">
        <w:t>Group</w:t>
      </w:r>
      <w:bookmarkEnd w:id="125"/>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6" w:name="_Toc359579895"/>
      <w:r w:rsidRPr="00F3610B">
        <w:t>Instrumentation</w:t>
      </w:r>
      <w:r w:rsidR="00F3610B" w:rsidRPr="00F3610B">
        <w:t xml:space="preserve"> </w:t>
      </w:r>
      <w:r w:rsidR="00F3610B">
        <w:t>Group</w:t>
      </w:r>
      <w:bookmarkEnd w:id="126"/>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7" w:name="_Toc359579896"/>
      <w:r w:rsidRPr="00F3610B">
        <w:t>Keywords</w:t>
      </w:r>
      <w:r w:rsidR="00F3610B" w:rsidRPr="00F3610B">
        <w:t xml:space="preserve"> </w:t>
      </w:r>
      <w:r w:rsidR="00F3610B">
        <w:t>Group</w:t>
      </w:r>
      <w:bookmarkEnd w:id="127"/>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8" w:name="_Toc359579897"/>
      <w:r w:rsidRPr="00F3610B">
        <w:t>Location</w:t>
      </w:r>
      <w:r w:rsidR="00F3610B" w:rsidRPr="00F3610B">
        <w:t xml:space="preserve"> </w:t>
      </w:r>
      <w:r w:rsidR="00F3610B">
        <w:t>Group</w:t>
      </w:r>
      <w:bookmarkEnd w:id="128"/>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lastRenderedPageBreak/>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Qld,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29" w:name="_Toc359579898"/>
      <w:r w:rsidRPr="00F3610B">
        <w:t>Names</w:t>
      </w:r>
      <w:r w:rsidR="00F3610B" w:rsidRPr="00F3610B">
        <w:t xml:space="preserve"> </w:t>
      </w:r>
      <w:r w:rsidR="00F3610B">
        <w:t>Group</w:t>
      </w:r>
      <w:bookmarkEnd w:id="129"/>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A92DD8" w:rsidRPr="00A92DD8">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A92DD8" w:rsidRPr="00A92DD8">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0" w:name="_Toc359579899"/>
      <w:r w:rsidRPr="00F3610B">
        <w:t>Optics</w:t>
      </w:r>
      <w:r w:rsidR="00F3610B" w:rsidRPr="00F3610B">
        <w:t xml:space="preserve"> </w:t>
      </w:r>
      <w:r w:rsidR="00F3610B">
        <w:t>Group</w:t>
      </w:r>
      <w:bookmarkEnd w:id="130"/>
    </w:p>
    <w:p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1" w:name="_Toc359579900"/>
      <w:r w:rsidRPr="00F3610B">
        <w:t>PDFs</w:t>
      </w:r>
      <w:r w:rsidR="00F3610B" w:rsidRPr="00F3610B">
        <w:t xml:space="preserve"> </w:t>
      </w:r>
      <w:r w:rsidR="00F3610B">
        <w:t>Group</w:t>
      </w:r>
      <w:bookmarkEnd w:id="131"/>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2" w:name="_Toc359579901"/>
      <w:r w:rsidRPr="00F3610B">
        <w:t>Personnel</w:t>
      </w:r>
      <w:r w:rsidR="00F3610B" w:rsidRPr="00F3610B">
        <w:t xml:space="preserve"> </w:t>
      </w:r>
      <w:r w:rsidR="00F3610B">
        <w:t>Group</w:t>
      </w:r>
      <w:bookmarkEnd w:id="132"/>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t>
            </w:r>
            <w:r>
              <w:lastRenderedPageBreak/>
              <w:t>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3" w:name="_Toc359579902"/>
      <w:r w:rsidRPr="00F3610B">
        <w:lastRenderedPageBreak/>
        <w:t>Pictures</w:t>
      </w:r>
      <w:r w:rsidR="00F3610B" w:rsidRPr="00F3610B">
        <w:t xml:space="preserve"> </w:t>
      </w:r>
      <w:r w:rsidR="00F3610B">
        <w:t>Group</w:t>
      </w:r>
      <w:bookmarkEnd w:id="133"/>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4" w:name="_Toc359579903"/>
      <w:r w:rsidRPr="00F3610B">
        <w:t>Processing</w:t>
      </w:r>
      <w:r w:rsidR="00F3610B" w:rsidRPr="00F3610B">
        <w:t xml:space="preserve"> </w:t>
      </w:r>
      <w:r w:rsidR="00F3610B">
        <w:t>Group</w:t>
      </w:r>
      <w:bookmarkEnd w:id="134"/>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A92DD8" w:rsidRPr="00A92DD8">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A92DD8" w:rsidRPr="00A92DD8">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5" w:name="_Toc359579904"/>
      <w:r w:rsidRPr="00F3610B">
        <w:t>Sampling Geometry</w:t>
      </w:r>
      <w:r w:rsidR="00F3610B" w:rsidRPr="00F3610B">
        <w:t xml:space="preserve"> </w:t>
      </w:r>
      <w:r w:rsidR="00F3610B">
        <w:t>Group</w:t>
      </w:r>
      <w:bookmarkEnd w:id="135"/>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A92DD8">
              <w:t xml:space="preserve">Figure </w:t>
            </w:r>
            <w:r w:rsidR="00A92DD8">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C63D4F"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C63D4F"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C63D4F"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0E52FAFF" wp14:editId="2073C375">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6" w:name="_Ref190487291"/>
      <w:r>
        <w:t xml:space="preserve">Figure </w:t>
      </w:r>
      <w:r w:rsidR="00C63D4F">
        <w:fldChar w:fldCharType="begin"/>
      </w:r>
      <w:r w:rsidR="00C63D4F">
        <w:instrText xml:space="preserve"> SEQ Figure \* ARABIC </w:instrText>
      </w:r>
      <w:r w:rsidR="00C63D4F">
        <w:fldChar w:fldCharType="separate"/>
      </w:r>
      <w:r w:rsidR="00A92DD8">
        <w:rPr>
          <w:noProof/>
        </w:rPr>
        <w:t>14</w:t>
      </w:r>
      <w:r w:rsidR="00C63D4F">
        <w:rPr>
          <w:noProof/>
        </w:rPr>
        <w:fldChar w:fldCharType="end"/>
      </w:r>
      <w:bookmarkEnd w:id="136"/>
      <w:r>
        <w:t>: The nine beam geometry cases</w:t>
      </w:r>
    </w:p>
    <w:p w:rsidR="001310CE" w:rsidRPr="00F3610B" w:rsidRDefault="001310CE" w:rsidP="00F3610B">
      <w:pPr>
        <w:pStyle w:val="Heading3"/>
      </w:pPr>
      <w:bookmarkStart w:id="137" w:name="_Toc359579905"/>
      <w:r w:rsidRPr="00F3610B">
        <w:t>Scientific References</w:t>
      </w:r>
      <w:r w:rsidR="00F3610B" w:rsidRPr="00F3610B">
        <w:t xml:space="preserve"> </w:t>
      </w:r>
      <w:r w:rsidR="00F3610B">
        <w:t>Group</w:t>
      </w:r>
      <w:bookmarkEnd w:id="137"/>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8" w:name="_Toc359579906"/>
      <w:r w:rsidRPr="00F3610B">
        <w:t>Soil Parameters</w:t>
      </w:r>
      <w:r w:rsidR="00F3610B" w:rsidRPr="00F3610B">
        <w:t xml:space="preserve"> </w:t>
      </w:r>
      <w:r w:rsidR="00F3610B">
        <w:t>Group</w:t>
      </w:r>
      <w:bookmarkEnd w:id="138"/>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lastRenderedPageBreak/>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39" w:name="_Toc359579907"/>
      <w:r w:rsidRPr="00F3610B">
        <w:t>Vegetation Biophysical Variables</w:t>
      </w:r>
      <w:bookmarkEnd w:id="139"/>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0" w:name="_Ref97181069"/>
      <w:bookmarkStart w:id="141" w:name="_Ref354146650"/>
      <w:bookmarkStart w:id="142" w:name="_Ref354146654"/>
      <w:bookmarkStart w:id="143" w:name="_Toc355280351"/>
      <w:bookmarkStart w:id="144" w:name="_Toc359579908"/>
      <w:r>
        <w:t>Spaces, Space Factory and Data Processing using the Space Network</w:t>
      </w:r>
      <w:bookmarkEnd w:id="140"/>
      <w:bookmarkEnd w:id="141"/>
      <w:bookmarkEnd w:id="142"/>
      <w:bookmarkEnd w:id="143"/>
      <w:bookmarkEnd w:id="144"/>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A92DD8">
        <w:t xml:space="preserve">Figure </w:t>
      </w:r>
      <w:r w:rsidR="00A92DD8">
        <w:rPr>
          <w:noProof/>
        </w:rPr>
        <w:t>15</w:t>
      </w:r>
      <w:r w:rsidR="00AE2F37">
        <w:fldChar w:fldCharType="end"/>
      </w:r>
      <w:r>
        <w:t>).</w:t>
      </w:r>
    </w:p>
    <w:p w:rsidR="001310CE" w:rsidRDefault="00C63D4F"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5" w:name="_Ref95120608"/>
      <w:r>
        <w:t xml:space="preserve">Figure </w:t>
      </w:r>
      <w:r w:rsidR="00C63D4F">
        <w:fldChar w:fldCharType="begin"/>
      </w:r>
      <w:r w:rsidR="00C63D4F">
        <w:instrText xml:space="preserve"> SEQ Figure \* ARABIC </w:instrText>
      </w:r>
      <w:r w:rsidR="00C63D4F">
        <w:fldChar w:fldCharType="separate"/>
      </w:r>
      <w:r w:rsidR="00A92DD8">
        <w:rPr>
          <w:noProof/>
        </w:rPr>
        <w:t>15</w:t>
      </w:r>
      <w:r w:rsidR="00C63D4F">
        <w:rPr>
          <w:noProof/>
        </w:rPr>
        <w:fldChar w:fldCharType="end"/>
      </w:r>
      <w:bookmarkEnd w:id="145"/>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141E2989" wp14:editId="642C31ED">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6" w:name="_Ref69211722"/>
      <w:r w:rsidRPr="00A71C6E">
        <w:t xml:space="preserve">Figure </w:t>
      </w:r>
      <w:r w:rsidR="00C63D4F">
        <w:fldChar w:fldCharType="begin"/>
      </w:r>
      <w:r w:rsidR="00C63D4F">
        <w:instrText xml:space="preserve"> SEQ Figure \* ARABIC </w:instrText>
      </w:r>
      <w:r w:rsidR="00C63D4F">
        <w:fldChar w:fldCharType="separate"/>
      </w:r>
      <w:r w:rsidR="00A92DD8">
        <w:rPr>
          <w:noProof/>
        </w:rPr>
        <w:t>16</w:t>
      </w:r>
      <w:r w:rsidR="00C63D4F">
        <w:rPr>
          <w:noProof/>
        </w:rPr>
        <w:fldChar w:fldCharType="end"/>
      </w:r>
      <w:bookmarkEnd w:id="14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A92DD8" w:rsidRPr="00A71C6E">
        <w:t xml:space="preserve">Figure </w:t>
      </w:r>
      <w:r w:rsidR="00A92DD8">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7" w:name="_Toc355280360"/>
      <w:bookmarkStart w:id="148" w:name="_Toc359579909"/>
      <w:bookmarkEnd w:id="25"/>
      <w:r w:rsidRPr="00084655">
        <w:lastRenderedPageBreak/>
        <w:t xml:space="preserve">SPECCHIO </w:t>
      </w:r>
      <w:r w:rsidR="001A05D9">
        <w:t>Basic Operation</w:t>
      </w:r>
      <w:bookmarkEnd w:id="147"/>
      <w:bookmarkEnd w:id="148"/>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49" w:name="_Toc359579910"/>
      <w:bookmarkStart w:id="150" w:name="_Ref355008998"/>
      <w:bookmarkStart w:id="151" w:name="_Ref355009000"/>
      <w:bookmarkStart w:id="152" w:name="_Toc355280361"/>
      <w:r>
        <w:t>Mac Operation</w:t>
      </w:r>
      <w:bookmarkEnd w:id="149"/>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3" w:name="_Ref358393092"/>
      <w:bookmarkStart w:id="154" w:name="_Ref358393095"/>
      <w:bookmarkStart w:id="155" w:name="_Toc359579911"/>
      <w:r>
        <w:t>Unix Operation</w:t>
      </w:r>
      <w:bookmarkEnd w:id="150"/>
      <w:bookmarkEnd w:id="151"/>
      <w:bookmarkEnd w:id="152"/>
      <w:bookmarkEnd w:id="153"/>
      <w:bookmarkEnd w:id="154"/>
      <w:bookmarkEnd w:id="155"/>
    </w:p>
    <w:p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A92DD8" w:rsidRPr="00084655">
        <w:t xml:space="preserve">Figure </w:t>
      </w:r>
      <w:r w:rsidR="00A92DD8">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rsidR="002A0FFE" w:rsidRPr="00084655" w:rsidRDefault="00410FC7" w:rsidP="00EB49E0">
      <w:pPr>
        <w:pStyle w:val="Figure"/>
      </w:pPr>
      <w:r>
        <w:rPr>
          <w:lang w:val="en-AU" w:eastAsia="en-AU"/>
        </w:rPr>
        <w:lastRenderedPageBreak/>
        <w:drawing>
          <wp:inline distT="0" distB="0" distL="0" distR="0" wp14:anchorId="0E84440A" wp14:editId="0332FF8A">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6"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17</w:t>
      </w:r>
      <w:r w:rsidR="00AE2F37">
        <w:rPr>
          <w:noProof/>
        </w:rPr>
        <w:fldChar w:fldCharType="end"/>
      </w:r>
      <w:bookmarkEnd w:id="156"/>
      <w:r w:rsidRPr="00084655">
        <w:t xml:space="preserve">: Specifying a pathname under UNIX using the dot ‘.’ as entry in the </w:t>
      </w:r>
      <w:r w:rsidR="00FF6BCC" w:rsidRPr="00FF6BCC">
        <w:rPr>
          <w:rStyle w:val="GUIWord"/>
        </w:rPr>
        <w:t>Enter file name:</w:t>
      </w:r>
      <w:r w:rsidRPr="00084655">
        <w:t>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7" w:name="_Ref180291208"/>
      <w:bookmarkStart w:id="158" w:name="_Toc355280362"/>
      <w:bookmarkStart w:id="159" w:name="_Toc359579912"/>
      <w:r w:rsidRPr="00084655">
        <w:t>Main Window</w:t>
      </w:r>
      <w:bookmarkEnd w:id="157"/>
      <w:bookmarkEnd w:id="158"/>
      <w:bookmarkEnd w:id="159"/>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0" w:name="_Ref130601899"/>
      <w:r>
        <w:t xml:space="preserve"> </w:t>
      </w:r>
      <w:r w:rsidR="00C63D4F">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18</w:t>
      </w:r>
      <w:r w:rsidR="00AE2F37">
        <w:rPr>
          <w:noProof/>
        </w:rPr>
        <w:fldChar w:fldCharType="end"/>
      </w:r>
      <w:bookmarkEnd w:id="160"/>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1" w:name="_Ref180396043"/>
      <w:bookmarkStart w:id="162" w:name="_Toc355280363"/>
      <w:bookmarkStart w:id="163" w:name="_Toc359579913"/>
      <w:bookmarkStart w:id="164" w:name="_Ref130639221"/>
      <w:bookmarkStart w:id="165" w:name="_Ref131844250"/>
      <w:r>
        <w:t>Logging In</w:t>
      </w:r>
      <w:r w:rsidRPr="00084655">
        <w:t xml:space="preserve"> </w:t>
      </w:r>
      <w:r>
        <w:t xml:space="preserve">and </w:t>
      </w:r>
      <w:r w:rsidR="002A0FFE" w:rsidRPr="00084655">
        <w:t>Connecting to a Database</w:t>
      </w:r>
      <w:bookmarkEnd w:id="161"/>
      <w:bookmarkEnd w:id="162"/>
      <w:bookmarkEnd w:id="163"/>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A92DD8">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A92DD8" w:rsidRPr="00A92DD8">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68204AF" wp14:editId="54FA8637">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19</w:t>
            </w:r>
            <w:r w:rsidR="00C63D4F">
              <w:rPr>
                <w:noProof/>
              </w:rPr>
              <w:fldChar w:fldCharType="end"/>
            </w:r>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6" w:name="_Toc355280365"/>
      <w:bookmarkStart w:id="167" w:name="_Toc359579914"/>
      <w:bookmarkStart w:id="168" w:name="_Ref153711531"/>
      <w:r>
        <w:lastRenderedPageBreak/>
        <w:t>Logging Out</w:t>
      </w:r>
      <w:bookmarkEnd w:id="166"/>
      <w:bookmarkEnd w:id="167"/>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69" w:name="_Toc355280366"/>
      <w:bookmarkStart w:id="170" w:name="_Ref359572679"/>
      <w:bookmarkStart w:id="171" w:name="_Ref359572682"/>
      <w:bookmarkStart w:id="172" w:name="_Toc359579915"/>
      <w:r>
        <w:t>Changing your User Details</w:t>
      </w:r>
      <w:bookmarkEnd w:id="169"/>
      <w:bookmarkEnd w:id="170"/>
      <w:bookmarkEnd w:id="171"/>
      <w:bookmarkEnd w:id="172"/>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9FBD841" wp14:editId="3DA3FB26">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20</w:t>
            </w:r>
            <w:r w:rsidR="00C63D4F">
              <w:rPr>
                <w:noProof/>
              </w:rPr>
              <w:fldChar w:fldCharType="end"/>
            </w:r>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173" w:name="_Ref356820291"/>
      <w:bookmarkStart w:id="174" w:name="_Ref356820294"/>
      <w:bookmarkStart w:id="175" w:name="_Toc359579916"/>
      <w:r>
        <w:t>Browsing the Hierarchy Tree</w:t>
      </w:r>
      <w:bookmarkEnd w:id="173"/>
      <w:bookmarkEnd w:id="174"/>
      <w:bookmarkEnd w:id="175"/>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56E6A9DC" wp14:editId="6A0F3A9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654741EA" wp14:editId="79B89B6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r w:rsidR="00C63D4F">
        <w:fldChar w:fldCharType="begin"/>
      </w:r>
      <w:r w:rsidR="00C63D4F">
        <w:instrText xml:space="preserve"> SEQ Figure \* </w:instrText>
      </w:r>
      <w:r w:rsidR="00C63D4F">
        <w:instrText xml:space="preserve">ARABIC </w:instrText>
      </w:r>
      <w:r w:rsidR="00C63D4F">
        <w:fldChar w:fldCharType="separate"/>
      </w:r>
      <w:r w:rsidR="00A92DD8">
        <w:rPr>
          <w:noProof/>
        </w:rPr>
        <w:t>21</w:t>
      </w:r>
      <w:r w:rsidR="00C63D4F">
        <w:rPr>
          <w:noProof/>
        </w:rPr>
        <w:fldChar w:fldCharType="end"/>
      </w:r>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rPr>
          <w:noProof/>
          <w:lang w:val="en-AU" w:eastAsia="en-AU"/>
        </w:rPr>
        <w:drawing>
          <wp:inline distT="0" distB="0" distL="0" distR="0" wp14:anchorId="3A2E9FC0" wp14:editId="29B360CB">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AU" w:eastAsia="en-AU"/>
        </w:rPr>
        <w:drawing>
          <wp:inline distT="0" distB="0" distL="0" distR="0" wp14:anchorId="61950FA1" wp14:editId="2E85830F">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53019BAF" wp14:editId="7FBE5C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AU" w:eastAsia="en-AU"/>
        </w:rPr>
        <w:drawing>
          <wp:inline distT="0" distB="0" distL="0" distR="0" wp14:anchorId="44E0D90B" wp14:editId="00F3554A">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6" w:name="_Ref357695510"/>
      <w:bookmarkStart w:id="177" w:name="_Toc359579917"/>
      <w:r>
        <w:lastRenderedPageBreak/>
        <w:t>SQL Matching Strings</w:t>
      </w:r>
      <w:bookmarkEnd w:id="176"/>
      <w:bookmarkEnd w:id="177"/>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t>Matches zero or more characters.</w:t>
      </w:r>
    </w:p>
    <w:p w:rsidR="0053475F" w:rsidRPr="00017673" w:rsidRDefault="0053475F" w:rsidP="0053475F">
      <w:pPr>
        <w:pStyle w:val="BulletFollowing"/>
        <w:ind w:left="1560" w:hanging="426"/>
      </w:pPr>
      <w:r w:rsidRPr="00082E93">
        <w:rPr>
          <w:rStyle w:val="Codeintext"/>
        </w:rPr>
        <w:t>_</w:t>
      </w:r>
      <w:r w:rsidRPr="00017673">
        <w:tab/>
        <w:t>Matches exactly one character.</w:t>
      </w:r>
    </w:p>
    <w:p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8" w:name="_Toc359579918"/>
      <w:r>
        <w:t>Entering Dates and Times</w:t>
      </w:r>
      <w:bookmarkEnd w:id="178"/>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79" w:name="_Ref357162221"/>
    <w:p w:rsidR="00355DEE" w:rsidRPr="00082E93" w:rsidRDefault="00C63D4F"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22</w:t>
      </w:r>
      <w:r w:rsidR="00C63D4F">
        <w:rPr>
          <w:noProof/>
        </w:rPr>
        <w:fldChar w:fldCharType="end"/>
      </w:r>
      <w:r>
        <w:t>: Date and Time picker dialog</w:t>
      </w:r>
      <w:bookmarkEnd w:id="179"/>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0" w:name="_Toc355280367"/>
    </w:p>
    <w:p w:rsidR="006B4F6F" w:rsidRDefault="00A821AE" w:rsidP="00FF4CE5">
      <w:pPr>
        <w:pStyle w:val="Heading2"/>
      </w:pPr>
      <w:bookmarkStart w:id="181" w:name="_Ref358105086"/>
      <w:bookmarkStart w:id="182" w:name="_Ref358105089"/>
      <w:bookmarkStart w:id="183" w:name="_Ref359578676"/>
      <w:bookmarkStart w:id="184" w:name="_Toc359579919"/>
      <w:r>
        <w:t xml:space="preserve">Overview of </w:t>
      </w:r>
      <w:r w:rsidR="00F52044">
        <w:t>SPECCHIO</w:t>
      </w:r>
      <w:bookmarkEnd w:id="180"/>
      <w:bookmarkEnd w:id="181"/>
      <w:bookmarkEnd w:id="182"/>
      <w:r>
        <w:t xml:space="preserve"> Data Loading</w:t>
      </w:r>
      <w:bookmarkEnd w:id="183"/>
      <w:bookmarkEnd w:id="184"/>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A92DD8" w:rsidRPr="00A92DD8">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r w:rsidR="00A92DD8" w:rsidRPr="00A92DD8">
        <w:rPr>
          <w:rStyle w:val="CrossReference"/>
        </w:rPr>
        <w:t>Creating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its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A92DD8" w:rsidRPr="00A92DD8">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A92DD8" w:rsidRPr="00A92DD8">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w:instrText>
      </w:r>
      <w:r w:rsidR="00C63D4F">
        <w:instrText xml:space="preserve">  \* MERGEFORMAT </w:instrText>
      </w:r>
      <w:r w:rsidR="00C63D4F">
        <w:fldChar w:fldCharType="separate"/>
      </w:r>
      <w:r w:rsidR="00A92DD8" w:rsidRPr="00A92DD8">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A92DD8" w:rsidRPr="00A92DD8">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A92DD8" w:rsidRPr="00A92DD8">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w:instrText>
      </w:r>
      <w:r w:rsidR="00C63D4F">
        <w:instrText xml:space="preserve">6553971 \h  \* MERGEFORMAT </w:instrText>
      </w:r>
      <w:r w:rsidR="00C63D4F">
        <w:fldChar w:fldCharType="separate"/>
      </w:r>
      <w:r w:rsidR="00A92DD8" w:rsidRPr="00A92DD8">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A92DD8" w:rsidRPr="00A92DD8">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A92DD8" w:rsidRPr="00A92DD8">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A92DD8" w:rsidRPr="00A92DD8">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A92DD8" w:rsidRPr="00A92DD8">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r w:rsidR="00C63D4F">
        <w:fldChar w:fldCharType="begin"/>
      </w:r>
      <w:r w:rsidR="00C63D4F">
        <w:instrText xml:space="preserve"> REF _Ref356551679 \r \h  \* MERGEFORMAT </w:instrText>
      </w:r>
      <w:r w:rsidR="00C63D4F">
        <w:fldChar w:fldCharType="separate"/>
      </w:r>
      <w:r w:rsidR="00A92DD8" w:rsidRPr="00A92DD8">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A92DD8" w:rsidRPr="00A92DD8">
        <w:rPr>
          <w:rStyle w:val="CrossReference"/>
        </w:rPr>
        <w:t>Calculation of Sun Angles</w:t>
      </w:r>
      <w:r w:rsidR="00C63D4F">
        <w:fldChar w:fldCharType="end"/>
      </w:r>
      <w:r>
        <w:t>.</w:t>
      </w:r>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w:instrText>
      </w:r>
      <w:r w:rsidR="00C63D4F">
        <w:instrText xml:space="preserve">_Ref157353485 \r \h  \* MERGEFORMAT </w:instrText>
      </w:r>
      <w:r w:rsidR="00C63D4F">
        <w:fldChar w:fldCharType="separate"/>
      </w:r>
      <w:r w:rsidR="00A92DD8" w:rsidRPr="00A92DD8">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A92DD8" w:rsidRPr="00A92DD8">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5" w:name="_Toc355280368"/>
      <w:bookmarkStart w:id="186" w:name="_Ref356551522"/>
      <w:bookmarkStart w:id="187" w:name="_Ref356551524"/>
      <w:bookmarkStart w:id="188" w:name="_Ref359334186"/>
      <w:bookmarkStart w:id="189" w:name="_Ref359334189"/>
      <w:bookmarkStart w:id="190" w:name="_Toc359579920"/>
      <w:r w:rsidRPr="00084655">
        <w:t xml:space="preserve">Creating a new </w:t>
      </w:r>
      <w:bookmarkEnd w:id="164"/>
      <w:bookmarkEnd w:id="165"/>
      <w:r w:rsidRPr="00084655">
        <w:t>Campaign</w:t>
      </w:r>
      <w:bookmarkEnd w:id="168"/>
      <w:bookmarkEnd w:id="185"/>
      <w:bookmarkEnd w:id="186"/>
      <w:bookmarkEnd w:id="187"/>
      <w:bookmarkEnd w:id="188"/>
      <w:bookmarkEnd w:id="189"/>
      <w:bookmarkEnd w:id="190"/>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121BA6A4" wp14:editId="49D4A23E">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1" w:name="_Ref130604624"/>
            <w:r w:rsidRPr="00084655">
              <w:t xml:space="preserve">Figure </w:t>
            </w:r>
            <w:r w:rsidR="00C63D4F">
              <w:fldChar w:fldCharType="begin"/>
            </w:r>
            <w:r w:rsidR="00C63D4F">
              <w:instrText xml:space="preserve"> SEQ Fig</w:instrText>
            </w:r>
            <w:r w:rsidR="00C63D4F">
              <w:instrText xml:space="preserve">ure \* ARABIC </w:instrText>
            </w:r>
            <w:r w:rsidR="00C63D4F">
              <w:fldChar w:fldCharType="separate"/>
            </w:r>
            <w:r w:rsidR="00A92DD8">
              <w:rPr>
                <w:noProof/>
              </w:rPr>
              <w:t>23</w:t>
            </w:r>
            <w:r w:rsidR="00C63D4F">
              <w:rPr>
                <w:noProof/>
              </w:rPr>
              <w:fldChar w:fldCharType="end"/>
            </w:r>
            <w:bookmarkEnd w:id="191"/>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the </w:t>
            </w:r>
            <w:r w:rsidRPr="00653690">
              <w:rPr>
                <w:rStyle w:val="ActionButton"/>
              </w:rPr>
              <w:t> </w:t>
            </w:r>
            <w:r w:rsidRPr="00D23C16">
              <w:rPr>
                <w:rStyle w:val="ActionButton"/>
              </w:rPr>
              <w:t>Browse</w:t>
            </w:r>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A92DD8" w:rsidRPr="00A92DD8">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A92DD8" w:rsidRPr="00A92DD8">
              <w:rPr>
                <w:rStyle w:val="CrossReference"/>
              </w:rPr>
              <w:t>Unix Operation</w:t>
            </w:r>
            <w:r w:rsidR="00C63D4F">
              <w:fldChar w:fldCharType="end"/>
            </w:r>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Click </w:t>
            </w:r>
            <w:r w:rsidRPr="000874EE">
              <w:rPr>
                <w:rStyle w:val="ActionButton"/>
              </w:rPr>
              <w:t> OK </w:t>
            </w:r>
            <w:r>
              <w:t xml:space="preserve"> to close it.</w:t>
            </w:r>
          </w:p>
          <w:p w:rsidR="0096594F" w:rsidRDefault="006B299A" w:rsidP="006B299A">
            <w:pPr>
              <w:pStyle w:val="ProcessStep"/>
            </w:pPr>
            <w:r>
              <w:t xml:space="preserve">Click </w:t>
            </w:r>
            <w:r w:rsidRPr="006B299A">
              <w:rPr>
                <w:rStyle w:val="ActionButton"/>
              </w:rPr>
              <w:t> Cancel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2" w:name="_Ref153794251"/>
      <w:bookmarkStart w:id="193" w:name="_Ref130607984"/>
      <w:bookmarkStart w:id="194" w:name="_Toc356807293"/>
      <w:bookmarkStart w:id="195" w:name="_Toc357580481"/>
      <w:bookmarkStart w:id="196" w:name="_Toc357598064"/>
      <w:bookmarkStart w:id="197" w:name="_Toc357782283"/>
      <w:bookmarkStart w:id="198" w:name="_Toc358385794"/>
      <w:bookmarkStart w:id="199" w:name="_Toc358395261"/>
      <w:bookmarkStart w:id="200" w:name="_Toc358992597"/>
      <w:bookmarkStart w:id="201" w:name="_Toc359336813"/>
      <w:bookmarkStart w:id="202" w:name="_Toc359396424"/>
      <w:bookmarkStart w:id="203" w:name="_Toc359416742"/>
      <w:bookmarkStart w:id="204" w:name="_Toc359571753"/>
      <w:bookmarkStart w:id="205" w:name="_Toc359579921"/>
      <w:bookmarkStart w:id="206" w:name="_Toc355280369"/>
      <w:bookmarkStart w:id="207" w:name="_Ref356551550"/>
      <w:bookmarkStart w:id="208" w:name="_Ref356551553"/>
      <w:bookmarkStart w:id="209" w:name="_Ref358983057"/>
      <w:bookmarkStart w:id="210" w:name="_Ref358983060"/>
      <w:bookmarkStart w:id="211" w:name="_Toc359579922"/>
      <w:bookmarkEnd w:id="194"/>
      <w:bookmarkEnd w:id="195"/>
      <w:bookmarkEnd w:id="196"/>
      <w:bookmarkEnd w:id="197"/>
      <w:bookmarkEnd w:id="198"/>
      <w:bookmarkEnd w:id="199"/>
      <w:bookmarkEnd w:id="200"/>
      <w:bookmarkEnd w:id="201"/>
      <w:bookmarkEnd w:id="202"/>
      <w:bookmarkEnd w:id="203"/>
      <w:bookmarkEnd w:id="204"/>
      <w:bookmarkEnd w:id="205"/>
      <w:r w:rsidRPr="00084655">
        <w:t xml:space="preserve">Loading Campaign </w:t>
      </w:r>
      <w:r w:rsidR="00363277">
        <w:t>Spectr</w:t>
      </w:r>
      <w:r w:rsidR="00A821AE">
        <w:t>al</w:t>
      </w:r>
      <w:r w:rsidR="00363277">
        <w:t xml:space="preserve"> </w:t>
      </w:r>
      <w:r w:rsidRPr="00084655">
        <w:t>Data</w:t>
      </w:r>
      <w:bookmarkEnd w:id="192"/>
      <w:bookmarkEnd w:id="206"/>
      <w:bookmarkEnd w:id="207"/>
      <w:bookmarkEnd w:id="208"/>
      <w:bookmarkEnd w:id="209"/>
      <w:bookmarkEnd w:id="210"/>
      <w:bookmarkEnd w:id="211"/>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A92DD8">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A92DD8" w:rsidRPr="00A92DD8">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A92DD8" w:rsidRPr="00A92DD8">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A92DD8" w:rsidRPr="00A92DD8">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r>
        <w:t>To upload Campaign Spectral data...</w:t>
      </w:r>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7D61007F" wp14:editId="0D5CF3D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24</w:t>
            </w:r>
            <w:r w:rsidR="00C63D4F">
              <w:rPr>
                <w:noProof/>
              </w:rPr>
              <w:fldChar w:fldCharType="end"/>
            </w:r>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r>
              <w:t xml:space="preserve">Click </w:t>
            </w:r>
            <w:r w:rsidRPr="005E1014">
              <w:rPr>
                <w:rStyle w:val="ActionButton"/>
              </w:rPr>
              <w:t> OK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A92DD8" w:rsidRPr="00A92DD8">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A92DD8" w:rsidRPr="00A92DD8">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w:instrText>
      </w:r>
      <w:r w:rsidR="00C63D4F">
        <w:instrText xml:space="preserve">\* MERGEFORMAT </w:instrText>
      </w:r>
      <w:r w:rsidR="00C63D4F">
        <w:fldChar w:fldCharType="separate"/>
      </w:r>
      <w:r w:rsidR="00A92DD8" w:rsidRPr="00A92DD8">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A92DD8" w:rsidRPr="00A92DD8">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2" w:name="_Toc359579923"/>
      <w:bookmarkStart w:id="213" w:name="_Ref157236952"/>
      <w:bookmarkEnd w:id="193"/>
      <w:r>
        <w:t xml:space="preserve">Loading </w:t>
      </w:r>
      <w:r w:rsidR="00D806CC">
        <w:t>A</w:t>
      </w:r>
      <w:r>
        <w:t>dditional Spectral Data</w:t>
      </w:r>
      <w:bookmarkEnd w:id="212"/>
    </w:p>
    <w:p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4" w:name="_Toc359579924"/>
      <w:r>
        <w:t>Uploading Addition Spectral Data from the Same Computer</w:t>
      </w:r>
      <w:bookmarkEnd w:id="214"/>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A92DD8" w:rsidRPr="00A92DD8">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A92DD8" w:rsidRPr="00A92DD8">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5" w:name="_Toc359579925"/>
      <w:r>
        <w:t>Uploading Additional Spectral Data from a Second Computer</w:t>
      </w:r>
      <w:bookmarkEnd w:id="215"/>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r>
        <w:t>To upload from a second computer...</w:t>
      </w:r>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420226CA" wp14:editId="6796DE02">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25</w:t>
            </w:r>
            <w:r w:rsidR="00C63D4F">
              <w:rPr>
                <w:noProof/>
              </w:rPr>
              <w:fldChar w:fldCharType="end"/>
            </w:r>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6" w:name="_Ref157338239"/>
      <w:bookmarkStart w:id="217" w:name="_Toc355280384"/>
      <w:bookmarkStart w:id="218" w:name="_Ref356551581"/>
      <w:bookmarkStart w:id="219"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0" w:name="_Toc359579926"/>
      <w:bookmarkStart w:id="221" w:name="_Ref357690312"/>
      <w:bookmarkStart w:id="222" w:name="_Ref357690316"/>
      <w:r>
        <w:t xml:space="preserve">Uploading Additional Spectral Data </w:t>
      </w:r>
      <w:r w:rsidR="003C09DA">
        <w:t>in</w:t>
      </w:r>
      <w:r>
        <w:t xml:space="preserve"> a New Data Hierarchy</w:t>
      </w:r>
      <w:bookmarkEnd w:id="220"/>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1CFEFA2" wp14:editId="4128EBD3">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26</w:t>
      </w:r>
      <w:r w:rsidR="00C63D4F">
        <w:rPr>
          <w:noProof/>
        </w:rPr>
        <w:fldChar w:fldCharType="end"/>
      </w:r>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C63D4F"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27</w:t>
      </w:r>
      <w:r w:rsidR="00C63D4F">
        <w:rPr>
          <w:noProof/>
        </w:rPr>
        <w:fldChar w:fldCharType="end"/>
      </w:r>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59EBCC8D" wp14:editId="4613215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28</w:t>
            </w:r>
            <w:r w:rsidR="00C63D4F">
              <w:rPr>
                <w:noProof/>
              </w:rPr>
              <w:fldChar w:fldCharType="end"/>
            </w:r>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3" w:name="_Ref359316679"/>
      <w:bookmarkStart w:id="224" w:name="_Ref359316685"/>
      <w:bookmarkStart w:id="225" w:name="_Ref359333954"/>
      <w:bookmarkStart w:id="226" w:name="_Ref359333957"/>
      <w:bookmarkStart w:id="227" w:name="_Toc359579927"/>
      <w:r w:rsidRPr="00084655">
        <w:lastRenderedPageBreak/>
        <w:t>UTC Time Correction</w:t>
      </w:r>
      <w:bookmarkEnd w:id="216"/>
      <w:bookmarkEnd w:id="217"/>
      <w:bookmarkEnd w:id="221"/>
      <w:bookmarkEnd w:id="222"/>
      <w:bookmarkEnd w:id="223"/>
      <w:bookmarkEnd w:id="224"/>
      <w:bookmarkEnd w:id="225"/>
      <w:bookmarkEnd w:id="226"/>
      <w:bookmarkEnd w:id="227"/>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eastAsia="en-AU"/>
              </w:rPr>
              <w:drawing>
                <wp:inline distT="0" distB="0" distL="0" distR="0" wp14:anchorId="66F260C4" wp14:editId="7B772374">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29</w:t>
            </w:r>
            <w:r w:rsidR="00C63D4F">
              <w:rPr>
                <w:noProof/>
              </w:rPr>
              <w:fldChar w:fldCharType="end"/>
            </w:r>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r w:rsidRPr="004C3526">
        <w:lastRenderedPageBreak/>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24981AB2" wp14:editId="7A44D462">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8" w:name="_Ref190937860"/>
      <w:r>
        <w:t xml:space="preserve">Figure </w:t>
      </w:r>
      <w:r w:rsidR="00C63D4F">
        <w:fldChar w:fldCharType="begin"/>
      </w:r>
      <w:r w:rsidR="00C63D4F">
        <w:instrText xml:space="preserve"> SEQ Figure \* ARABIC </w:instrText>
      </w:r>
      <w:r w:rsidR="00C63D4F">
        <w:fldChar w:fldCharType="separate"/>
      </w:r>
      <w:r w:rsidR="00A92DD8">
        <w:rPr>
          <w:noProof/>
        </w:rPr>
        <w:t>30</w:t>
      </w:r>
      <w:r w:rsidR="00C63D4F">
        <w:rPr>
          <w:noProof/>
        </w:rPr>
        <w:fldChar w:fldCharType="end"/>
      </w:r>
      <w:bookmarkEnd w:id="228"/>
      <w:r>
        <w:t>:  Time Shift Metadata Attribute after applying a UTC Time Shift</w:t>
      </w:r>
    </w:p>
    <w:p w:rsidR="00EC5FA4" w:rsidRDefault="00995455" w:rsidP="00BA3445">
      <w:pPr>
        <w:pStyle w:val="Heading2"/>
      </w:pPr>
      <w:bookmarkStart w:id="229" w:name="_Ref356553971"/>
      <w:bookmarkStart w:id="230" w:name="_Toc359579928"/>
      <w:r>
        <w:t>Manag</w:t>
      </w:r>
      <w:r w:rsidR="00FE5251">
        <w:t xml:space="preserve">ing </w:t>
      </w:r>
      <w:bookmarkStart w:id="231" w:name="_Toc355280380"/>
      <w:r w:rsidR="00EC5FA4">
        <w:t>Target</w:t>
      </w:r>
      <w:r w:rsidR="00C5121B">
        <w:t>-</w:t>
      </w:r>
      <w:r w:rsidR="00EC5FA4">
        <w:t>Reference Links</w:t>
      </w:r>
      <w:bookmarkEnd w:id="218"/>
      <w:bookmarkEnd w:id="219"/>
      <w:bookmarkEnd w:id="229"/>
      <w:bookmarkEnd w:id="230"/>
      <w:bookmarkEnd w:id="231"/>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2" w:name="_Toc359579929"/>
      <w:r>
        <w:t xml:space="preserve">Viewing </w:t>
      </w:r>
      <w:r w:rsidR="004831E0">
        <w:t xml:space="preserve">or deleting </w:t>
      </w:r>
      <w:r>
        <w:t>existing Target-Reference links</w:t>
      </w:r>
      <w:bookmarkEnd w:id="232"/>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3D94BCDF" wp14:editId="0E1E87DD">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31</w:t>
      </w:r>
      <w:r w:rsidR="00C63D4F">
        <w:rPr>
          <w:noProof/>
        </w:rPr>
        <w:fldChar w:fldCharType="end"/>
      </w:r>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C63D4F"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32</w:t>
      </w:r>
      <w:r w:rsidR="00C63D4F">
        <w:rPr>
          <w:noProof/>
        </w:rPr>
        <w:fldChar w:fldCharType="end"/>
      </w:r>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A92DD8" w:rsidRPr="00A92DD8">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A92DD8" w:rsidRPr="00A92DD8">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C63D4F"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33</w:t>
      </w:r>
      <w:r w:rsidR="00C63D4F">
        <w:rPr>
          <w:noProof/>
        </w:rPr>
        <w:fldChar w:fldCharType="end"/>
      </w:r>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3" w:name="_Toc359579930"/>
      <w:r>
        <w:t>Deleting Existing Target-Reference Links</w:t>
      </w:r>
      <w:bookmarkEnd w:id="233"/>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C63D4F"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34</w:t>
      </w:r>
      <w:r w:rsidR="00C63D4F">
        <w:rPr>
          <w:noProof/>
        </w:rPr>
        <w:fldChar w:fldCharType="end"/>
      </w:r>
      <w:r>
        <w:t xml:space="preserve">:  </w:t>
      </w:r>
      <w:r w:rsidR="00C00B57">
        <w:t>Deleting</w:t>
      </w:r>
      <w:r>
        <w:t xml:space="preserve"> Target-Reference Spectra link</w:t>
      </w:r>
      <w:r w:rsidR="00C00B57">
        <w:t>s</w:t>
      </w:r>
    </w:p>
    <w:p w:rsidR="00C5121B" w:rsidRDefault="00C5121B" w:rsidP="007D43F6">
      <w:pPr>
        <w:pStyle w:val="Heading3"/>
      </w:pPr>
      <w:bookmarkStart w:id="234" w:name="_Toc359579931"/>
      <w:r>
        <w:t>Adding new Target-Reference links</w:t>
      </w:r>
      <w:bookmarkEnd w:id="234"/>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444EDC63" wp14:editId="20699729">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35</w:t>
      </w:r>
      <w:r w:rsidR="00C63D4F">
        <w:rPr>
          <w:noProof/>
        </w:rPr>
        <w:fldChar w:fldCharType="end"/>
      </w:r>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lastRenderedPageBreak/>
        <w:t>Warnings</w:t>
      </w:r>
      <w:r>
        <w:tab/>
        <w:t xml:space="preserve">Do not click the </w:t>
      </w:r>
      <w:r w:rsidRPr="00814C36">
        <w:rPr>
          <w:rStyle w:val="ActionButton"/>
        </w:rPr>
        <w:t> Link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5" w:name="_Toc355280381"/>
      <w:bookmarkStart w:id="236" w:name="_Ref356551608"/>
      <w:bookmarkStart w:id="237"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DD8C788" wp14:editId="506B5265">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36</w:t>
      </w:r>
      <w:r w:rsidR="00C63D4F">
        <w:rPr>
          <w:noProof/>
        </w:rPr>
        <w:fldChar w:fldCharType="end"/>
      </w:r>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eastAsia="en-AU"/>
        </w:rPr>
        <w:lastRenderedPageBreak/>
        <w:drawing>
          <wp:inline distT="0" distB="0" distL="0" distR="0" wp14:anchorId="4044CA0D" wp14:editId="2A083B0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8" w:name="_Ref359576470"/>
      <w:bookmarkStart w:id="239" w:name="_Ref359576453"/>
      <w:r>
        <w:t xml:space="preserve">Figure </w:t>
      </w:r>
      <w:r w:rsidR="00C63D4F">
        <w:fldChar w:fldCharType="begin"/>
      </w:r>
      <w:r w:rsidR="00C63D4F">
        <w:instrText xml:space="preserve"> SEQ Figure \* ARABIC </w:instrText>
      </w:r>
      <w:r w:rsidR="00C63D4F">
        <w:fldChar w:fldCharType="separate"/>
      </w:r>
      <w:r w:rsidR="00A92DD8">
        <w:rPr>
          <w:noProof/>
        </w:rPr>
        <w:t>37</w:t>
      </w:r>
      <w:r w:rsidR="00C63D4F">
        <w:rPr>
          <w:noProof/>
        </w:rPr>
        <w:fldChar w:fldCharType="end"/>
      </w:r>
      <w:bookmarkEnd w:id="238"/>
      <w:r>
        <w:t>:  Creating multiple new Target-Reference Spectra links</w:t>
      </w:r>
      <w:bookmarkEnd w:id="239"/>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A92DD8">
              <w:t xml:space="preserve">Figure </w:t>
            </w:r>
            <w:r w:rsidR="00A92DD8">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A92DD8">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w:instrText>
            </w:r>
            <w:r w:rsidR="00C63D4F">
              <w:instrText xml:space="preserve">_Ref357695510 \r \h  \* MERGEFORMAT </w:instrText>
            </w:r>
            <w:r w:rsidR="00C63D4F">
              <w:fldChar w:fldCharType="separate"/>
            </w:r>
            <w:r w:rsidR="00A92DD8" w:rsidRPr="00A92DD8">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A92DD8" w:rsidRPr="00A92DD8">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A92DD8">
              <w:t xml:space="preserve">Figure </w:t>
            </w:r>
            <w:r w:rsidR="00A92DD8">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A92DD8">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A92DD8" w:rsidRPr="00A92DD8">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A92DD8" w:rsidRPr="00A92DD8">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240" w:name="_Ref356553888"/>
      <w:bookmarkStart w:id="241" w:name="_Ref357586671"/>
      <w:bookmarkStart w:id="242" w:name="_Ref357586673"/>
      <w:bookmarkStart w:id="243" w:name="_Toc359579932"/>
      <w:r>
        <w:t xml:space="preserve">Displaying and </w:t>
      </w:r>
      <w:r w:rsidR="002A0FFE" w:rsidRPr="00084655">
        <w:t>Editing Metadata</w:t>
      </w:r>
      <w:bookmarkEnd w:id="213"/>
      <w:bookmarkEnd w:id="235"/>
      <w:bookmarkEnd w:id="236"/>
      <w:bookmarkEnd w:id="237"/>
      <w:bookmarkEnd w:id="240"/>
      <w:bookmarkEnd w:id="241"/>
      <w:bookmarkEnd w:id="242"/>
      <w:bookmarkEnd w:id="243"/>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A92DD8" w:rsidRPr="00A92DD8">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A92DD8">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4" w:name="_Ref356580132"/>
    <w:p w:rsidR="00CB39EE" w:rsidRDefault="00C63D4F"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38</w:t>
      </w:r>
      <w:r w:rsidR="00C63D4F">
        <w:rPr>
          <w:noProof/>
        </w:rPr>
        <w:fldChar w:fldCharType="end"/>
      </w:r>
      <w:r w:rsidRPr="00084655">
        <w:t xml:space="preserve">: Metadata editor </w:t>
      </w:r>
      <w:r>
        <w:t>dialog</w:t>
      </w:r>
      <w:bookmarkEnd w:id="244"/>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00AE2F37" w:rsidRPr="00A078C5">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on </w:t>
      </w:r>
      <w:r w:rsidRPr="00DA5322">
        <w:rPr>
          <w:rStyle w:val="ActionButton"/>
        </w:rPr>
        <w:t> Update </w:t>
      </w:r>
      <w:r>
        <w:t xml:space="preserve"> </w:t>
      </w:r>
      <w:r w:rsidR="00D63F99">
        <w:t>after every</w:t>
      </w:r>
      <w:r>
        <w:t xml:space="preserve"> change to a </w:t>
      </w:r>
      <w:r w:rsidR="007F4F37">
        <w:t>Metadata</w:t>
      </w:r>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5" w:name="_Ref354142563"/>
      <w:bookmarkStart w:id="246" w:name="_Ref354142567"/>
      <w:bookmarkStart w:id="247" w:name="_Toc355280382"/>
      <w:bookmarkStart w:id="248" w:name="_Toc359579933"/>
      <w:r>
        <w:t xml:space="preserve">Displaying and </w:t>
      </w:r>
      <w:r w:rsidR="006B60CC" w:rsidRPr="00A7583F">
        <w:t>Editing Campaign Metadata</w:t>
      </w:r>
      <w:bookmarkEnd w:id="245"/>
      <w:bookmarkEnd w:id="246"/>
      <w:bookmarkEnd w:id="247"/>
      <w:bookmarkEnd w:id="248"/>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A92DD8" w:rsidRPr="00A92DD8">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A92DD8" w:rsidRPr="00A92DD8">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49" w:name="_Toc355280383"/>
      <w:bookmarkStart w:id="250" w:name="_Toc359579934"/>
      <w:r>
        <w:t xml:space="preserve">Displaying and </w:t>
      </w:r>
      <w:r w:rsidR="006B60CC">
        <w:t>Editing Spectrum Metadata</w:t>
      </w:r>
      <w:bookmarkEnd w:id="249"/>
      <w:bookmarkEnd w:id="250"/>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A92DD8" w:rsidRPr="00A92DD8">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A92DD8" w:rsidRPr="00A92DD8">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are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CC4685" wp14:editId="6FBA15C9">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A92DD8">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r w:rsidR="00CB28A6">
        <w:t xml:space="preserve">click </w:t>
      </w:r>
      <w:r w:rsidR="00CB28A6" w:rsidRPr="00300FF1">
        <w:rPr>
          <w:rStyle w:val="ActionButton"/>
        </w:rPr>
        <w:t> Update</w:t>
      </w:r>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50E2A612" wp14:editId="2209E98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1" w:name="_Ref354068263"/>
      <w:r w:rsidRPr="00084655">
        <w:t xml:space="preserve">Figure </w:t>
      </w:r>
      <w:r w:rsidR="00C63D4F">
        <w:fldChar w:fldCharType="begin"/>
      </w:r>
      <w:r w:rsidR="00C63D4F">
        <w:instrText xml:space="preserve"> SEQ Figure \* ARABIC </w:instrText>
      </w:r>
      <w:r w:rsidR="00C63D4F">
        <w:fldChar w:fldCharType="separate"/>
      </w:r>
      <w:r w:rsidR="00A92DD8">
        <w:rPr>
          <w:noProof/>
        </w:rPr>
        <w:t>40</w:t>
      </w:r>
      <w:r w:rsidR="00C63D4F">
        <w:rPr>
          <w:noProof/>
        </w:rPr>
        <w:fldChar w:fldCharType="end"/>
      </w:r>
      <w:r w:rsidRPr="00084655">
        <w:t xml:space="preserve">: </w:t>
      </w:r>
      <w:bookmarkEnd w:id="251"/>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the </w:t>
            </w:r>
            <w:r w:rsidR="00A44F61" w:rsidRPr="00A44F61">
              <w:rPr>
                <w:rStyle w:val="ActionButton"/>
              </w:rPr>
              <w:t> </w:t>
            </w:r>
            <w:r w:rsidRPr="00BE3829">
              <w:rPr>
                <w:rStyle w:val="ActionButton"/>
              </w:rPr>
              <w:t>Update</w:t>
            </w:r>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the </w:t>
            </w:r>
            <w:r w:rsidR="00A44F61" w:rsidRPr="00A44F61">
              <w:rPr>
                <w:rStyle w:val="ActionButton"/>
              </w:rPr>
              <w:t> </w:t>
            </w:r>
            <w:r w:rsidRPr="00BE3829">
              <w:rPr>
                <w:rStyle w:val="ActionButton"/>
              </w:rPr>
              <w:t>Update</w:t>
            </w:r>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A92DD8" w:rsidRPr="00084655">
              <w:t xml:space="preserve">Figure </w:t>
            </w:r>
            <w:r w:rsidR="00A92DD8">
              <w:rPr>
                <w:noProof/>
              </w:rPr>
              <w:t>40</w:t>
            </w:r>
            <w:r w:rsidR="00A92DD8"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r w:rsidR="00A44F61">
              <w:rPr>
                <w:rStyle w:val="ActionButton"/>
              </w:rPr>
              <w:t> </w:t>
            </w:r>
            <w:r>
              <w:t xml:space="preserve"> button will appear.</w:t>
            </w:r>
          </w:p>
          <w:p w:rsidR="00CD22EF" w:rsidRPr="00F50667" w:rsidRDefault="00CD22EF" w:rsidP="00CD22EF">
            <w:pPr>
              <w:pStyle w:val="Bullet"/>
              <w:ind w:left="425"/>
            </w:pPr>
            <w:r>
              <w:lastRenderedPageBreak/>
              <w:t xml:space="preserve">Click on this </w:t>
            </w:r>
            <w:r w:rsidR="00A44F61" w:rsidRPr="00A44F61">
              <w:rPr>
                <w:rStyle w:val="ActionButton"/>
              </w:rPr>
              <w:t> </w:t>
            </w:r>
            <w:r w:rsidR="00A44F61" w:rsidRPr="00BE3829">
              <w:rPr>
                <w:rStyle w:val="ActionButton"/>
              </w:rPr>
              <w:t>Delete</w:t>
            </w:r>
            <w:r w:rsidR="00A44F61">
              <w:rPr>
                <w:rStyle w:val="ActionButton"/>
              </w:rPr>
              <w:t> </w:t>
            </w:r>
            <w:r w:rsidR="00A44F61">
              <w:t xml:space="preserve"> </w:t>
            </w:r>
            <w:r>
              <w:t xml:space="preserve">button. The Metadata field will disappear from the display and </w:t>
            </w:r>
            <w:r w:rsidRPr="00F50667">
              <w:t xml:space="preserve">the </w:t>
            </w:r>
            <w:r w:rsidR="00A44F61" w:rsidRPr="00A44F61">
              <w:rPr>
                <w:rStyle w:val="ActionButton"/>
              </w:rPr>
              <w:t> </w:t>
            </w:r>
            <w:r w:rsidRPr="00BE3829">
              <w:rPr>
                <w:rStyle w:val="ActionButton"/>
              </w:rPr>
              <w:t>Update</w:t>
            </w:r>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the </w:t>
            </w:r>
            <w:r w:rsidR="00A44F61" w:rsidRPr="00A44F61">
              <w:rPr>
                <w:rStyle w:val="ActionButton"/>
              </w:rPr>
              <w:t> </w:t>
            </w:r>
            <w:r w:rsidR="00A44F61" w:rsidRPr="00BE3829">
              <w:rPr>
                <w:rStyle w:val="ActionButton"/>
              </w:rPr>
              <w:t>Update</w:t>
            </w:r>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A92DD8" w:rsidRPr="00084655">
              <w:t xml:space="preserve">Figure </w:t>
            </w:r>
            <w:r w:rsidR="00A92DD8">
              <w:rPr>
                <w:noProof/>
              </w:rPr>
              <w:t>40</w:t>
            </w:r>
            <w:r w:rsidR="00A92DD8"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A92DD8" w:rsidRPr="00A92DD8">
              <w:rPr>
                <w:rStyle w:val="CrossReference"/>
              </w:rPr>
              <w:t xml:space="preserve">Figure 40: </w:t>
            </w:r>
            <w:r w:rsidR="00C63D4F">
              <w:fldChar w:fldCharType="end"/>
            </w:r>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lastRenderedPageBreak/>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r w:rsidRPr="00561482">
        <w:lastRenderedPageBreak/>
        <w:t>To delete a Metadata value from all Spectra under a node...</w:t>
      </w:r>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r>
              <w:rPr>
                <w:rStyle w:val="ActionButton"/>
              </w:rPr>
              <w:t> </w:t>
            </w:r>
            <w:r>
              <w:t xml:space="preserve"> button will appear.</w:t>
            </w:r>
          </w:p>
          <w:p w:rsidR="00CA4B6B" w:rsidRPr="00F50667" w:rsidRDefault="00CA4B6B" w:rsidP="003C0124">
            <w:pPr>
              <w:pStyle w:val="Bullet"/>
              <w:ind w:left="425"/>
            </w:pPr>
            <w:r>
              <w:t xml:space="preserve">Click on this </w:t>
            </w:r>
            <w:r w:rsidRPr="00A44F61">
              <w:rPr>
                <w:rStyle w:val="ActionButton"/>
              </w:rPr>
              <w:t> </w:t>
            </w:r>
            <w:r w:rsidRPr="00BE3829">
              <w:rPr>
                <w:rStyle w:val="ActionButton"/>
              </w:rPr>
              <w:t>Delete</w:t>
            </w:r>
            <w:r>
              <w:rPr>
                <w:rStyle w:val="ActionButton"/>
              </w:rPr>
              <w:t> </w:t>
            </w:r>
            <w:r>
              <w:t xml:space="preserve"> button. The Metadata field will disappear from the display and </w:t>
            </w:r>
            <w:r w:rsidRPr="00F50667">
              <w:t xml:space="preserve">the </w:t>
            </w:r>
            <w:r w:rsidRPr="00A44F61">
              <w:rPr>
                <w:rStyle w:val="ActionButton"/>
              </w:rPr>
              <w:t> </w:t>
            </w:r>
            <w:r w:rsidRPr="00BE3829">
              <w:rPr>
                <w:rStyle w:val="ActionButton"/>
              </w:rPr>
              <w:t>Update</w:t>
            </w:r>
            <w:r>
              <w:rPr>
                <w:rStyle w:val="ActionButton"/>
              </w:rPr>
              <w:t> </w:t>
            </w:r>
            <w:r w:rsidRPr="00F50667">
              <w:t xml:space="preserve"> button will become valid.</w:t>
            </w:r>
          </w:p>
          <w:p w:rsidR="00B25CED" w:rsidRDefault="00CA4B6B" w:rsidP="00B25CED">
            <w:pPr>
              <w:pStyle w:val="Bullet"/>
              <w:ind w:left="425"/>
            </w:pPr>
            <w:r w:rsidRPr="00F50667">
              <w:t xml:space="preserve">Click on the </w:t>
            </w:r>
            <w:r w:rsidRPr="00A44F61">
              <w:rPr>
                <w:rStyle w:val="ActionButton"/>
              </w:rPr>
              <w:t> </w:t>
            </w:r>
            <w:r w:rsidRPr="00BE3829">
              <w:rPr>
                <w:rStyle w:val="ActionButton"/>
              </w:rPr>
              <w:t>Update</w:t>
            </w:r>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A92DD8" w:rsidRPr="00A92DD8">
              <w:rPr>
                <w:rStyle w:val="CrossReference"/>
              </w:rPr>
              <w:t xml:space="preserve">Figure 40: </w:t>
            </w:r>
            <w:r w:rsidR="00C63D4F">
              <w:fldChar w:fldCharType="end"/>
            </w:r>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2" w:name="_Toc355280385"/>
      <w:bookmarkStart w:id="253" w:name="_Ref356551623"/>
      <w:bookmarkStart w:id="254" w:name="_Ref356551635"/>
      <w:bookmarkStart w:id="255" w:name="_Ref357757289"/>
      <w:bookmarkStart w:id="256" w:name="_Ref357757292"/>
      <w:bookmarkStart w:id="257" w:name="_Toc359579935"/>
      <w:r>
        <w:t>Uploading Metadata from Excel files</w:t>
      </w:r>
      <w:bookmarkEnd w:id="252"/>
      <w:bookmarkEnd w:id="253"/>
      <w:bookmarkEnd w:id="254"/>
      <w:bookmarkEnd w:id="255"/>
      <w:bookmarkEnd w:id="256"/>
      <w:bookmarkEnd w:id="257"/>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C63D4F"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C63D4F"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41</w:t>
      </w:r>
      <w:r w:rsidR="00C63D4F">
        <w:rPr>
          <w:noProof/>
        </w:rPr>
        <w:fldChar w:fldCharType="end"/>
      </w:r>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715032C9" wp14:editId="2CB92DF3">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7249087" wp14:editId="30C96F4C">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r w:rsidR="00C63D4F">
              <w:fldChar w:fldCharType="begin"/>
            </w:r>
            <w:r w:rsidR="00C63D4F">
              <w:instrText xml:space="preserve"> SEQ Figure \* ARABIC </w:instrText>
            </w:r>
            <w:r w:rsidR="00C63D4F">
              <w:fldChar w:fldCharType="separate"/>
            </w:r>
            <w:r w:rsidR="00A92DD8">
              <w:rPr>
                <w:noProof/>
              </w:rPr>
              <w:t>42</w:t>
            </w:r>
            <w:r w:rsidR="00C63D4F">
              <w:rPr>
                <w:noProof/>
              </w:rPr>
              <w:fldChar w:fldCharType="end"/>
            </w:r>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43</w:t>
            </w:r>
            <w:r w:rsidR="00C63D4F">
              <w:rPr>
                <w:noProof/>
              </w:rPr>
              <w:fldChar w:fldCharType="end"/>
            </w:r>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44</w:t>
            </w:r>
            <w:r w:rsidR="00C63D4F">
              <w:rPr>
                <w:noProof/>
              </w:rPr>
              <w:fldChar w:fldCharType="end"/>
            </w:r>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8" w:name="_Toc356807313"/>
      <w:bookmarkEnd w:id="258"/>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C63D4F"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45</w:t>
      </w:r>
      <w:r w:rsidR="00C63D4F">
        <w:rPr>
          <w:noProof/>
        </w:rPr>
        <w:fldChar w:fldCharType="end"/>
      </w:r>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A92DD8" w:rsidRPr="00A92DD8">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A92DD8" w:rsidRPr="00A92DD8">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C63D4F"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46</w:t>
      </w:r>
      <w:r w:rsidR="00C63D4F">
        <w:rPr>
          <w:noProof/>
        </w:rPr>
        <w:fldChar w:fldCharType="end"/>
      </w:r>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3B29B2" w:rsidRPr="00084655" w:rsidRDefault="003B29B2" w:rsidP="000E3E59">
      <w:pPr>
        <w:pStyle w:val="Heading2"/>
      </w:pPr>
      <w:bookmarkStart w:id="259" w:name="_Toc357580507"/>
      <w:bookmarkStart w:id="260" w:name="_Toc357598076"/>
      <w:bookmarkStart w:id="261" w:name="_Toc357782296"/>
      <w:bookmarkStart w:id="262" w:name="_Toc358385807"/>
      <w:bookmarkStart w:id="263" w:name="_Toc358395274"/>
      <w:bookmarkStart w:id="264" w:name="_Toc358992612"/>
      <w:bookmarkStart w:id="265" w:name="_Toc359336828"/>
      <w:bookmarkStart w:id="266" w:name="_Toc359396439"/>
      <w:bookmarkStart w:id="267" w:name="_Toc359416757"/>
      <w:bookmarkStart w:id="268" w:name="_Toc359571768"/>
      <w:bookmarkStart w:id="269" w:name="_Toc359579936"/>
      <w:bookmarkStart w:id="270" w:name="_Toc356807314"/>
      <w:bookmarkStart w:id="271" w:name="_Toc357580508"/>
      <w:bookmarkStart w:id="272" w:name="_Toc357598077"/>
      <w:bookmarkStart w:id="273" w:name="_Toc357782297"/>
      <w:bookmarkStart w:id="274" w:name="_Toc358385808"/>
      <w:bookmarkStart w:id="275" w:name="_Toc358395275"/>
      <w:bookmarkStart w:id="276" w:name="_Toc358992613"/>
      <w:bookmarkStart w:id="277" w:name="_Toc359336829"/>
      <w:bookmarkStart w:id="278" w:name="_Toc359396440"/>
      <w:bookmarkStart w:id="279" w:name="_Toc359416758"/>
      <w:bookmarkStart w:id="280" w:name="_Toc359571769"/>
      <w:bookmarkStart w:id="281" w:name="_Toc359579937"/>
      <w:bookmarkStart w:id="282" w:name="_Toc356807315"/>
      <w:bookmarkStart w:id="283" w:name="_Toc357580509"/>
      <w:bookmarkStart w:id="284" w:name="_Toc357598078"/>
      <w:bookmarkStart w:id="285" w:name="_Toc357782298"/>
      <w:bookmarkStart w:id="286" w:name="_Toc358385809"/>
      <w:bookmarkStart w:id="287" w:name="_Toc358395276"/>
      <w:bookmarkStart w:id="288" w:name="_Toc358992614"/>
      <w:bookmarkStart w:id="289" w:name="_Toc359336830"/>
      <w:bookmarkStart w:id="290" w:name="_Toc359396441"/>
      <w:bookmarkStart w:id="291" w:name="_Toc359416759"/>
      <w:bookmarkStart w:id="292" w:name="_Toc359571770"/>
      <w:bookmarkStart w:id="293" w:name="_Toc359579938"/>
      <w:bookmarkStart w:id="294" w:name="_Toc356807316"/>
      <w:bookmarkStart w:id="295" w:name="_Toc357580510"/>
      <w:bookmarkStart w:id="296" w:name="_Toc357598079"/>
      <w:bookmarkStart w:id="297" w:name="_Toc357782299"/>
      <w:bookmarkStart w:id="298" w:name="_Toc358385810"/>
      <w:bookmarkStart w:id="299" w:name="_Toc358395277"/>
      <w:bookmarkStart w:id="300" w:name="_Toc358992615"/>
      <w:bookmarkStart w:id="301" w:name="_Toc359336831"/>
      <w:bookmarkStart w:id="302" w:name="_Toc359396442"/>
      <w:bookmarkStart w:id="303" w:name="_Toc359416760"/>
      <w:bookmarkStart w:id="304" w:name="_Toc359571771"/>
      <w:bookmarkStart w:id="305" w:name="_Toc359579939"/>
      <w:bookmarkStart w:id="306" w:name="_Toc356807317"/>
      <w:bookmarkStart w:id="307" w:name="_Toc357580511"/>
      <w:bookmarkStart w:id="308" w:name="_Toc357598080"/>
      <w:bookmarkStart w:id="309" w:name="_Toc357782300"/>
      <w:bookmarkStart w:id="310" w:name="_Toc358385811"/>
      <w:bookmarkStart w:id="311" w:name="_Toc358395278"/>
      <w:bookmarkStart w:id="312" w:name="_Toc358992616"/>
      <w:bookmarkStart w:id="313" w:name="_Toc359336832"/>
      <w:bookmarkStart w:id="314" w:name="_Toc359396443"/>
      <w:bookmarkStart w:id="315" w:name="_Toc359416761"/>
      <w:bookmarkStart w:id="316" w:name="_Toc359571772"/>
      <w:bookmarkStart w:id="317" w:name="_Toc359579940"/>
      <w:bookmarkStart w:id="318" w:name="_Toc356807318"/>
      <w:bookmarkStart w:id="319" w:name="_Toc357580512"/>
      <w:bookmarkStart w:id="320" w:name="_Toc357598081"/>
      <w:bookmarkStart w:id="321" w:name="_Toc357782301"/>
      <w:bookmarkStart w:id="322" w:name="_Toc358385812"/>
      <w:bookmarkStart w:id="323" w:name="_Toc358395279"/>
      <w:bookmarkStart w:id="324" w:name="_Toc358992617"/>
      <w:bookmarkStart w:id="325" w:name="_Toc359336833"/>
      <w:bookmarkStart w:id="326" w:name="_Toc359396444"/>
      <w:bookmarkStart w:id="327" w:name="_Toc359416762"/>
      <w:bookmarkStart w:id="328" w:name="_Toc359571773"/>
      <w:bookmarkStart w:id="329" w:name="_Toc359579941"/>
      <w:bookmarkStart w:id="330" w:name="_Toc356807319"/>
      <w:bookmarkStart w:id="331" w:name="_Toc357580513"/>
      <w:bookmarkStart w:id="332" w:name="_Toc357598082"/>
      <w:bookmarkStart w:id="333" w:name="_Toc357782302"/>
      <w:bookmarkStart w:id="334" w:name="_Toc358385813"/>
      <w:bookmarkStart w:id="335" w:name="_Toc358395280"/>
      <w:bookmarkStart w:id="336" w:name="_Toc358992618"/>
      <w:bookmarkStart w:id="337" w:name="_Toc359336834"/>
      <w:bookmarkStart w:id="338" w:name="_Toc359396445"/>
      <w:bookmarkStart w:id="339" w:name="_Toc359416763"/>
      <w:bookmarkStart w:id="340" w:name="_Toc359571774"/>
      <w:bookmarkStart w:id="341" w:name="_Toc359579942"/>
      <w:bookmarkStart w:id="342" w:name="_Toc356807320"/>
      <w:bookmarkStart w:id="343" w:name="_Toc357580514"/>
      <w:bookmarkStart w:id="344" w:name="_Toc357598083"/>
      <w:bookmarkStart w:id="345" w:name="_Toc357782303"/>
      <w:bookmarkStart w:id="346" w:name="_Toc358385814"/>
      <w:bookmarkStart w:id="347" w:name="_Toc358395281"/>
      <w:bookmarkStart w:id="348" w:name="_Toc358992619"/>
      <w:bookmarkStart w:id="349" w:name="_Toc359336835"/>
      <w:bookmarkStart w:id="350" w:name="_Toc359396446"/>
      <w:bookmarkStart w:id="351" w:name="_Toc359416764"/>
      <w:bookmarkStart w:id="352" w:name="_Toc359571775"/>
      <w:bookmarkStart w:id="353" w:name="_Toc359579943"/>
      <w:bookmarkStart w:id="354" w:name="_Toc356807321"/>
      <w:bookmarkStart w:id="355" w:name="_Toc357580515"/>
      <w:bookmarkStart w:id="356" w:name="_Toc357598084"/>
      <w:bookmarkStart w:id="357" w:name="_Toc357782304"/>
      <w:bookmarkStart w:id="358" w:name="_Toc358385815"/>
      <w:bookmarkStart w:id="359" w:name="_Toc358395282"/>
      <w:bookmarkStart w:id="360" w:name="_Toc358992620"/>
      <w:bookmarkStart w:id="361" w:name="_Toc359336836"/>
      <w:bookmarkStart w:id="362" w:name="_Toc359396447"/>
      <w:bookmarkStart w:id="363" w:name="_Toc359416765"/>
      <w:bookmarkStart w:id="364" w:name="_Toc359571776"/>
      <w:bookmarkStart w:id="365" w:name="_Toc359579944"/>
      <w:bookmarkStart w:id="366" w:name="_Toc356807322"/>
      <w:bookmarkStart w:id="367" w:name="_Toc357580516"/>
      <w:bookmarkStart w:id="368" w:name="_Toc357598085"/>
      <w:bookmarkStart w:id="369" w:name="_Toc357782305"/>
      <w:bookmarkStart w:id="370" w:name="_Toc358385816"/>
      <w:bookmarkStart w:id="371" w:name="_Toc358395283"/>
      <w:bookmarkStart w:id="372" w:name="_Toc358992621"/>
      <w:bookmarkStart w:id="373" w:name="_Toc359336837"/>
      <w:bookmarkStart w:id="374" w:name="_Toc359396448"/>
      <w:bookmarkStart w:id="375" w:name="_Toc359416766"/>
      <w:bookmarkStart w:id="376" w:name="_Toc359571777"/>
      <w:bookmarkStart w:id="377" w:name="_Toc359579945"/>
      <w:bookmarkStart w:id="378" w:name="_Ref356551679"/>
      <w:bookmarkStart w:id="379" w:name="_Toc359579946"/>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sidRPr="00084655">
        <w:lastRenderedPageBreak/>
        <w:t>Calculation of Sun Angles</w:t>
      </w:r>
      <w:bookmarkEnd w:id="378"/>
      <w:bookmarkEnd w:id="379"/>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47</w:t>
            </w:r>
            <w:r w:rsidR="00C63D4F">
              <w:rPr>
                <w:noProof/>
              </w:rPr>
              <w:fldChar w:fldCharType="end"/>
            </w:r>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0" w:name="_Ref157353485"/>
      <w:bookmarkStart w:id="381" w:name="_Toc359579947"/>
      <w:r w:rsidRPr="00D8645A">
        <w:t>Calculation of Goniometer Angles</w:t>
      </w:r>
      <w:bookmarkEnd w:id="380"/>
      <w:bookmarkEnd w:id="381"/>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2" w:name="_Ref97880617"/>
      <w:r>
        <w:t xml:space="preserve">Figure </w:t>
      </w:r>
      <w:r w:rsidR="00C63D4F">
        <w:fldChar w:fldCharType="begin"/>
      </w:r>
      <w:r w:rsidR="00C63D4F">
        <w:instrText xml:space="preserve"> SEQ Figure \* ARABIC </w:instrText>
      </w:r>
      <w:r w:rsidR="00C63D4F">
        <w:fldChar w:fldCharType="separate"/>
      </w:r>
      <w:r w:rsidR="00A92DD8">
        <w:rPr>
          <w:noProof/>
        </w:rPr>
        <w:t>48</w:t>
      </w:r>
      <w:r w:rsidR="00C63D4F">
        <w:rPr>
          <w:noProof/>
        </w:rPr>
        <w:fldChar w:fldCharType="end"/>
      </w:r>
      <w:bookmarkEnd w:id="382"/>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r w:rsidR="00C63D4F">
              <w:fldChar w:fldCharType="begin"/>
            </w:r>
            <w:r w:rsidR="00C63D4F">
              <w:instrText xml:space="preserve"> SEQ Figure \* ARABIC </w:instrText>
            </w:r>
            <w:r w:rsidR="00C63D4F">
              <w:fldChar w:fldCharType="separate"/>
            </w:r>
            <w:r w:rsidR="00A92DD8">
              <w:rPr>
                <w:noProof/>
              </w:rPr>
              <w:t>49</w:t>
            </w:r>
            <w:r w:rsidR="00C63D4F">
              <w:rPr>
                <w:noProof/>
              </w:rPr>
              <w:fldChar w:fldCharType="end"/>
            </w:r>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3" w:name="_Toc355280386"/>
      <w:bookmarkStart w:id="384" w:name="_Ref358383795"/>
      <w:bookmarkStart w:id="385" w:name="_Ref358383802"/>
      <w:bookmarkStart w:id="386" w:name="_Toc359579948"/>
      <w:bookmarkStart w:id="387" w:name="_Ref153765394"/>
      <w:r>
        <w:lastRenderedPageBreak/>
        <w:t>Data Query and Output</w:t>
      </w:r>
      <w:bookmarkEnd w:id="383"/>
      <w:bookmarkEnd w:id="384"/>
      <w:bookmarkEnd w:id="385"/>
      <w:bookmarkEnd w:id="386"/>
    </w:p>
    <w:p w:rsidR="006E6A31" w:rsidRDefault="004F3F9E" w:rsidP="00BA3445">
      <w:pPr>
        <w:pStyle w:val="Heading2"/>
      </w:pPr>
      <w:bookmarkStart w:id="388" w:name="_Toc355280387"/>
      <w:bookmarkStart w:id="389" w:name="_Toc359579949"/>
      <w:r>
        <w:t>The</w:t>
      </w:r>
      <w:r w:rsidR="006E6A31">
        <w:t xml:space="preserve"> Spectrum </w:t>
      </w:r>
      <w:r w:rsidR="0039469A">
        <w:t>Browser</w:t>
      </w:r>
      <w:bookmarkEnd w:id="388"/>
      <w:bookmarkEnd w:id="389"/>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50</w:t>
      </w:r>
      <w:r w:rsidR="00C63D4F">
        <w:rPr>
          <w:noProof/>
        </w:rPr>
        <w:fldChar w:fldCharType="end"/>
      </w:r>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A92DD8" w:rsidRPr="00A92DD8">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A92DD8" w:rsidRPr="00A92DD8">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A92DD8" w:rsidRPr="00A92DD8">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A92DD8" w:rsidRPr="00A92DD8">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0" w:name="_Toc359579950"/>
      <w:bookmarkEnd w:id="387"/>
      <w:r>
        <w:t>Query Builder</w:t>
      </w:r>
      <w:bookmarkEnd w:id="390"/>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51</w:t>
      </w:r>
      <w:r w:rsidR="00C63D4F">
        <w:rPr>
          <w:noProof/>
        </w:rPr>
        <w:fldChar w:fldCharType="end"/>
      </w:r>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A92DD8" w:rsidRPr="00A92DD8">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A92DD8" w:rsidRPr="00A92DD8">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t>Matches zero or more characters.</w:t>
      </w:r>
    </w:p>
    <w:p w:rsidR="00017673" w:rsidRPr="00017673" w:rsidRDefault="00017673" w:rsidP="00017673">
      <w:pPr>
        <w:pStyle w:val="BulletFollowing"/>
        <w:ind w:left="1560" w:hanging="426"/>
      </w:pPr>
      <w:r w:rsidRPr="007530D5">
        <w:rPr>
          <w:rStyle w:val="Codeintext"/>
        </w:rPr>
        <w:t>_</w:t>
      </w:r>
      <w:r w:rsidRPr="00017673">
        <w:tab/>
        <w:t>Matches exactly one character.</w:t>
      </w:r>
    </w:p>
    <w:p w:rsidR="00017673" w:rsidRDefault="00017673" w:rsidP="00017673">
      <w:pPr>
        <w:pStyle w:val="BulletFollowing"/>
        <w:ind w:left="1560" w:hanging="426"/>
      </w:pPr>
      <w:r w:rsidRPr="007530D5">
        <w:rPr>
          <w:rStyle w:val="Codeintext"/>
        </w:rPr>
        <w:lastRenderedPageBreak/>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A92DD8" w:rsidRPr="00A92DD8">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A92DD8" w:rsidRPr="00A92DD8">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1" w:name="_Ref153761959"/>
      <w:bookmarkStart w:id="392" w:name="_Toc355280389"/>
      <w:bookmarkStart w:id="393" w:name="_Toc359579951"/>
      <w:r>
        <w:t xml:space="preserve">Show </w:t>
      </w:r>
      <w:r w:rsidR="002A0FFE" w:rsidRPr="00084655">
        <w:t>Report</w:t>
      </w:r>
      <w:bookmarkEnd w:id="391"/>
      <w:bookmarkEnd w:id="392"/>
      <w:bookmarkEnd w:id="393"/>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r w:rsidR="00C63D4F">
        <w:fldChar w:fldCharType="begin"/>
      </w:r>
      <w:r w:rsidR="00C63D4F">
        <w:instrText xml:space="preserve"> SEQ F</w:instrText>
      </w:r>
      <w:r w:rsidR="00C63D4F">
        <w:instrText xml:space="preserve">igure \* ARABIC </w:instrText>
      </w:r>
      <w:r w:rsidR="00C63D4F">
        <w:fldChar w:fldCharType="separate"/>
      </w:r>
      <w:r w:rsidR="00A92DD8">
        <w:rPr>
          <w:noProof/>
        </w:rPr>
        <w:t>52</w:t>
      </w:r>
      <w:r w:rsidR="00C63D4F">
        <w:rPr>
          <w:noProof/>
        </w:rPr>
        <w:fldChar w:fldCharType="end"/>
      </w:r>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53</w:t>
      </w:r>
      <w:r w:rsidR="00C63D4F">
        <w:rPr>
          <w:noProof/>
        </w:rPr>
        <w:fldChar w:fldCharType="end"/>
      </w:r>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394"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4"/>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r w:rsidR="00C63D4F">
              <w:fldChar w:fldCharType="begin"/>
            </w:r>
            <w:r w:rsidR="00C63D4F">
              <w:instrText xml:space="preserve"> SEQ Figure \* ARABIC </w:instrText>
            </w:r>
            <w:r w:rsidR="00C63D4F">
              <w:fldChar w:fldCharType="separate"/>
            </w:r>
            <w:r w:rsidR="00A92DD8">
              <w:rPr>
                <w:noProof/>
              </w:rPr>
              <w:t>54</w:t>
            </w:r>
            <w:r w:rsidR="00C63D4F">
              <w:rPr>
                <w:noProof/>
              </w:rPr>
              <w:fldChar w:fldCharType="end"/>
            </w:r>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5" w:name="_Ref153761992"/>
      <w:bookmarkStart w:id="396" w:name="_Ref157230540"/>
      <w:bookmarkStart w:id="397" w:name="_Toc355280390"/>
      <w:bookmarkStart w:id="398" w:name="_Toc359579952"/>
      <w:r w:rsidRPr="00084655">
        <w:t xml:space="preserve">File </w:t>
      </w:r>
      <w:bookmarkEnd w:id="395"/>
      <w:bookmarkEnd w:id="396"/>
      <w:bookmarkEnd w:id="397"/>
      <w:r w:rsidR="009750E6">
        <w:t>Export</w:t>
      </w:r>
      <w:bookmarkEnd w:id="398"/>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399" w:name="_Ref153767385"/>
      <w:r w:rsidRPr="00084655">
        <w:t xml:space="preserve">Figure </w:t>
      </w:r>
      <w:r w:rsidR="00C63D4F">
        <w:fldChar w:fldCharType="begin"/>
      </w:r>
      <w:r w:rsidR="00C63D4F">
        <w:instrText xml:space="preserve"> SEQ Figure \* ARABIC </w:instrText>
      </w:r>
      <w:r w:rsidR="00C63D4F">
        <w:fldChar w:fldCharType="separate"/>
      </w:r>
      <w:r w:rsidR="00A92DD8">
        <w:rPr>
          <w:noProof/>
        </w:rPr>
        <w:t>55</w:t>
      </w:r>
      <w:r w:rsidR="00C63D4F">
        <w:rPr>
          <w:noProof/>
        </w:rPr>
        <w:fldChar w:fldCharType="end"/>
      </w:r>
      <w:bookmarkEnd w:id="399"/>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A92DD8" w:rsidRPr="00A92DD8">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A92DD8" w:rsidRPr="00A92DD8">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A92DD8" w:rsidRPr="00A92DD8">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r w:rsidR="00A92DD8" w:rsidRPr="00A92DD8">
        <w:rPr>
          <w:rStyle w:val="CrossReference"/>
        </w:rPr>
        <w:t>Unix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&lt;base name&gt;_&lt;sensor_name&gt;.&lt;file extension&gt;</w:t>
      </w:r>
    </w:p>
    <w:p w:rsidR="00816EF8" w:rsidRPr="004C3526" w:rsidRDefault="00816EF8" w:rsidP="004C3526">
      <w:pPr>
        <w:pStyle w:val="Code"/>
      </w:pPr>
      <w:r w:rsidRPr="004C3526">
        <w:tab/>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0" w:name="_Toc355280391"/>
      <w:bookmarkStart w:id="401" w:name="_Ref356826590"/>
      <w:bookmarkStart w:id="402" w:name="_Ref356826592"/>
      <w:bookmarkStart w:id="403" w:name="_Toc359579953"/>
      <w:r w:rsidRPr="00084655">
        <w:t xml:space="preserve">CSV </w:t>
      </w:r>
      <w:r w:rsidR="00BE6811">
        <w:t>Spectrum</w:t>
      </w:r>
      <w:r w:rsidRPr="00084655">
        <w:t xml:space="preserve"> </w:t>
      </w:r>
      <w:r w:rsidR="00BE6811">
        <w:t xml:space="preserve">Export </w:t>
      </w:r>
      <w:r w:rsidRPr="00084655">
        <w:t>Format</w:t>
      </w:r>
      <w:bookmarkEnd w:id="400"/>
      <w:bookmarkEnd w:id="401"/>
      <w:bookmarkEnd w:id="402"/>
      <w:bookmarkEnd w:id="403"/>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4"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56</w:t>
      </w:r>
      <w:r w:rsidR="00AE2F37">
        <w:rPr>
          <w:noProof/>
        </w:rPr>
        <w:fldChar w:fldCharType="end"/>
      </w:r>
      <w:bookmarkEnd w:id="404"/>
      <w:r w:rsidRPr="00084655">
        <w:t>: CSV file example (loaded into Excel)</w:t>
      </w:r>
    </w:p>
    <w:p w:rsidR="003579B4" w:rsidRDefault="003579B4" w:rsidP="003579B4">
      <w:pPr>
        <w:pStyle w:val="Heading2"/>
      </w:pPr>
      <w:bookmarkStart w:id="405" w:name="_Toc359579954"/>
      <w:r w:rsidRPr="003579B4">
        <w:t>Process</w:t>
      </w:r>
      <w:bookmarkEnd w:id="405"/>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A92DD8" w:rsidRPr="00A92DD8">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A92DD8" w:rsidRPr="00A92DD8">
        <w:rPr>
          <w:rStyle w:val="CrossReference"/>
        </w:rPr>
        <w:t>Interactive Processing using Space Networks</w:t>
      </w:r>
      <w:r w:rsidR="00C63D4F">
        <w:fldChar w:fldCharType="end"/>
      </w:r>
      <w:r>
        <w:t>.</w:t>
      </w:r>
    </w:p>
    <w:p w:rsidR="003579B4" w:rsidRDefault="003579B4" w:rsidP="003579B4">
      <w:pPr>
        <w:pStyle w:val="Heading2"/>
      </w:pPr>
      <w:bookmarkStart w:id="406" w:name="_Toc359579955"/>
      <w:r w:rsidRPr="003579B4">
        <w:t>Spectral plot</w:t>
      </w:r>
      <w:bookmarkEnd w:id="406"/>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57</w:t>
      </w:r>
      <w:r w:rsidR="00C63D4F">
        <w:rPr>
          <w:noProof/>
        </w:rPr>
        <w:fldChar w:fldCharType="end"/>
      </w:r>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A92DD8">
        <w:rPr>
          <w:noProof/>
        </w:rPr>
        <w:t>87</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A92DD8" w:rsidRPr="00A92DD8">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w:instrText>
      </w:r>
      <w:r w:rsidR="00C63D4F">
        <w:instrText xml:space="preserve"> MERGEFORMAT </w:instrText>
      </w:r>
      <w:r w:rsidR="00C63D4F">
        <w:fldChar w:fldCharType="separate"/>
      </w:r>
      <w:r w:rsidR="00A92DD8" w:rsidRPr="00A92DD8">
        <w:rPr>
          <w:rStyle w:val="CrossReference"/>
        </w:rPr>
        <w:t>Show Report</w:t>
      </w:r>
      <w:r w:rsidR="00C63D4F">
        <w:fldChar w:fldCharType="end"/>
      </w:r>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407" w:name="_Toc359579956"/>
      <w:r w:rsidRPr="003579B4">
        <w:t>Refl.calc</w:t>
      </w:r>
      <w:bookmarkEnd w:id="407"/>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A92DD8" w:rsidRPr="00A92DD8">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A92DD8" w:rsidRPr="00A92DD8">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8" w:name="_Toc359579957"/>
      <w:r w:rsidRPr="003579B4">
        <w:t>Publish Collection</w:t>
      </w:r>
      <w:bookmarkEnd w:id="408"/>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A92DD8" w:rsidRPr="00A92DD8">
        <w:t>7</w:t>
      </w:r>
      <w:r w:rsidR="00C63D4F">
        <w:fldChar w:fldCharType="end"/>
      </w:r>
      <w:r w:rsidR="008C6ACF" w:rsidRPr="008C6ACF">
        <w:rPr>
          <w:rStyle w:val="CrossReference"/>
        </w:rPr>
        <w:t xml:space="preserve"> </w:t>
      </w:r>
      <w:r w:rsidR="00C63D4F">
        <w:fldChar w:fldCharType="begin"/>
      </w:r>
      <w:r w:rsidR="00C63D4F">
        <w:instrText xml:space="preserve"> REF _Ref3583</w:instrText>
      </w:r>
      <w:r w:rsidR="00C63D4F">
        <w:instrText xml:space="preserve">85166 \h  \* MERGEFORMAT </w:instrText>
      </w:r>
      <w:r w:rsidR="00C63D4F">
        <w:fldChar w:fldCharType="separate"/>
      </w:r>
      <w:r w:rsidR="00A92DD8" w:rsidRPr="00A92DD8">
        <w:rPr>
          <w:rStyle w:val="CrossReference"/>
        </w:rPr>
        <w:t>Publishing Data to ANDS</w:t>
      </w:r>
      <w:r w:rsidR="00C63D4F">
        <w:fldChar w:fldCharType="end"/>
      </w:r>
      <w:r w:rsidR="00816EF8">
        <w:t>.</w:t>
      </w:r>
    </w:p>
    <w:p w:rsidR="001572A2" w:rsidRDefault="002353F8" w:rsidP="00E5047C">
      <w:pPr>
        <w:pStyle w:val="Heading1"/>
      </w:pPr>
      <w:bookmarkStart w:id="409" w:name="_Toc359579958"/>
      <w:bookmarkStart w:id="410" w:name="_Ref355008517"/>
      <w:bookmarkStart w:id="411" w:name="_Ref355008521"/>
      <w:bookmarkStart w:id="412" w:name="_Toc355280392"/>
      <w:bookmarkStart w:id="413" w:name="_Ref97114440"/>
      <w:r>
        <w:lastRenderedPageBreak/>
        <w:t>Help F</w:t>
      </w:r>
      <w:r w:rsidR="001572A2">
        <w:t>unctions</w:t>
      </w:r>
      <w:bookmarkEnd w:id="409"/>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4" w:name="_Ref356400902"/>
      <w:bookmarkStart w:id="415" w:name="_Toc359579959"/>
      <w:r>
        <w:t>List available Metadata Elements</w:t>
      </w:r>
      <w:bookmarkEnd w:id="414"/>
      <w:bookmarkEnd w:id="415"/>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416" w:name="_Toc359579960"/>
      <w:bookmarkStart w:id="417" w:name="_Ref356399222"/>
      <w:r>
        <w:t>About</w:t>
      </w:r>
      <w:bookmarkEnd w:id="416"/>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8" w:name="_Ref358385166"/>
      <w:bookmarkStart w:id="419" w:name="_Toc359579961"/>
      <w:r>
        <w:lastRenderedPageBreak/>
        <w:t>Publishing Data to ANDS</w:t>
      </w:r>
      <w:bookmarkEnd w:id="410"/>
      <w:bookmarkEnd w:id="411"/>
      <w:bookmarkEnd w:id="412"/>
      <w:bookmarkEnd w:id="417"/>
      <w:bookmarkEnd w:id="418"/>
      <w:bookmarkEnd w:id="419"/>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A92DD8">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A92DD8" w:rsidRPr="00A92DD8">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0" w:name="_Toc355280393"/>
      <w:bookmarkStart w:id="421" w:name="_Ref355788800"/>
      <w:bookmarkStart w:id="422" w:name="_Ref355788803"/>
      <w:bookmarkStart w:id="423" w:name="_Ref355793051"/>
      <w:bookmarkStart w:id="424" w:name="_Ref355793053"/>
      <w:bookmarkStart w:id="425" w:name="_Ref357671161"/>
      <w:bookmarkStart w:id="426" w:name="_Ref357671165"/>
      <w:bookmarkStart w:id="427" w:name="_Toc359579962"/>
      <w:r>
        <w:lastRenderedPageBreak/>
        <w:t>Interactive Processing using Space Networks</w:t>
      </w:r>
      <w:bookmarkEnd w:id="413"/>
      <w:bookmarkEnd w:id="420"/>
      <w:bookmarkEnd w:id="421"/>
      <w:bookmarkEnd w:id="422"/>
      <w:bookmarkEnd w:id="423"/>
      <w:bookmarkEnd w:id="424"/>
      <w:bookmarkEnd w:id="425"/>
      <w:bookmarkEnd w:id="426"/>
      <w:bookmarkEnd w:id="427"/>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A92DD8" w:rsidRPr="00A92DD8">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A92DD8" w:rsidRPr="00A92DD8">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8" w:name="_Ref97181427"/>
      <w:r>
        <w:t xml:space="preserve">Figure </w:t>
      </w:r>
      <w:r w:rsidR="00C63D4F">
        <w:fldChar w:fldCharType="begin"/>
      </w:r>
      <w:r w:rsidR="00C63D4F">
        <w:instrText xml:space="preserve"> SEQ Figure \* ARABIC </w:instrText>
      </w:r>
      <w:r w:rsidR="00C63D4F">
        <w:fldChar w:fldCharType="separate"/>
      </w:r>
      <w:r w:rsidR="00A92DD8">
        <w:rPr>
          <w:noProof/>
        </w:rPr>
        <w:t>58</w:t>
      </w:r>
      <w:r w:rsidR="00C63D4F">
        <w:rPr>
          <w:noProof/>
        </w:rPr>
        <w:fldChar w:fldCharType="end"/>
      </w:r>
      <w:bookmarkEnd w:id="428"/>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A92DD8">
        <w:t xml:space="preserve">Figure </w:t>
      </w:r>
      <w:r w:rsidR="00A92DD8">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A92DD8">
        <w:t xml:space="preserve">Figure </w:t>
      </w:r>
      <w:r w:rsidR="00A92DD8">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29"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59</w:t>
      </w:r>
      <w:r w:rsidR="00AE2F37">
        <w:rPr>
          <w:noProof/>
        </w:rPr>
        <w:fldChar w:fldCharType="end"/>
      </w:r>
      <w:bookmarkEnd w:id="429"/>
      <w:r>
        <w:t>: Elements of the Space Network Processor</w:t>
      </w:r>
    </w:p>
    <w:p w:rsidR="00916CBE" w:rsidRDefault="00916CBE" w:rsidP="00E5047C">
      <w:pPr>
        <w:pStyle w:val="Heading2"/>
      </w:pPr>
      <w:bookmarkStart w:id="430" w:name="_Toc355280394"/>
      <w:bookmarkStart w:id="431" w:name="_Toc359579963"/>
      <w:r>
        <w:t>Graphical Representations of Spaces and Modules</w:t>
      </w:r>
      <w:bookmarkEnd w:id="430"/>
      <w:bookmarkEnd w:id="431"/>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A92DD8">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2"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62</w:t>
      </w:r>
      <w:r w:rsidR="00AE2F37">
        <w:rPr>
          <w:noProof/>
        </w:rPr>
        <w:fldChar w:fldCharType="end"/>
      </w:r>
      <w:bookmarkEnd w:id="432"/>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A92DD8">
        <w:t xml:space="preserve">Figure </w:t>
      </w:r>
      <w:r w:rsidR="00A92DD8">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3"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63</w:t>
      </w:r>
      <w:r w:rsidR="00AE2F37">
        <w:rPr>
          <w:noProof/>
        </w:rPr>
        <w:fldChar w:fldCharType="end"/>
      </w:r>
      <w:bookmarkEnd w:id="433"/>
      <w:r>
        <w:t>: Multiple-selection of elements after dragging a box around them</w:t>
      </w:r>
    </w:p>
    <w:p w:rsidR="00462F12" w:rsidRDefault="00462F12" w:rsidP="00E5047C">
      <w:pPr>
        <w:pStyle w:val="Heading2"/>
      </w:pPr>
      <w:bookmarkStart w:id="434" w:name="_Toc355280395"/>
      <w:bookmarkStart w:id="435" w:name="_Toc359579964"/>
      <w:r>
        <w:t>Adding Modules and linking with Spaces</w:t>
      </w:r>
      <w:bookmarkEnd w:id="434"/>
      <w:bookmarkEnd w:id="435"/>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A92DD8">
        <w:t xml:space="preserve">Figure </w:t>
      </w:r>
      <w:r w:rsidR="00A92DD8">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A92DD8">
        <w:t xml:space="preserve">Figure </w:t>
      </w:r>
      <w:r w:rsidR="00A92DD8">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A92DD8">
        <w:t xml:space="preserve">Figure </w:t>
      </w:r>
      <w:r w:rsidR="00A92DD8">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A92DD8">
        <w:t xml:space="preserve">Figure </w:t>
      </w:r>
      <w:r w:rsidR="00A92DD8">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6"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64</w:t>
      </w:r>
      <w:r w:rsidR="00AE2F37">
        <w:rPr>
          <w:noProof/>
        </w:rPr>
        <w:fldChar w:fldCharType="end"/>
      </w:r>
      <w:bookmarkEnd w:id="436"/>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7"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65</w:t>
      </w:r>
      <w:r w:rsidR="00AE2F37">
        <w:rPr>
          <w:noProof/>
        </w:rPr>
        <w:fldChar w:fldCharType="end"/>
      </w:r>
      <w:bookmarkEnd w:id="437"/>
      <w:r>
        <w:t xml:space="preserve">: </w:t>
      </w:r>
      <w:r w:rsidR="00027485">
        <w:t>Popup</w:t>
      </w:r>
      <w:r>
        <w:t xml:space="preserve"> menu of a module (left) and the input space selection dialog (right)</w:t>
      </w:r>
    </w:p>
    <w:p w:rsidR="006E03D5" w:rsidRDefault="006E03D5" w:rsidP="00E5047C">
      <w:pPr>
        <w:pStyle w:val="Heading2"/>
      </w:pPr>
      <w:bookmarkStart w:id="438" w:name="_Toc355280396"/>
      <w:bookmarkStart w:id="439" w:name="_Toc359579965"/>
      <w:r>
        <w:t>Configuration of Modules</w:t>
      </w:r>
      <w:bookmarkEnd w:id="438"/>
      <w:bookmarkEnd w:id="439"/>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0" w:name="_Toc355280397"/>
      <w:bookmarkStart w:id="441" w:name="_Toc359579966"/>
      <w:r>
        <w:t>Processing Module Descriptions</w:t>
      </w:r>
      <w:bookmarkEnd w:id="440"/>
      <w:bookmarkEnd w:id="441"/>
    </w:p>
    <w:p w:rsidR="00B5325A" w:rsidRDefault="00B5325A" w:rsidP="007D43F6">
      <w:pPr>
        <w:pStyle w:val="Heading3"/>
      </w:pPr>
      <w:bookmarkStart w:id="442" w:name="_Toc355280398"/>
      <w:bookmarkStart w:id="443" w:name="_Toc359579967"/>
      <w:r>
        <w:t>Radiance to Reflectance Transformation</w:t>
      </w:r>
      <w:bookmarkEnd w:id="442"/>
      <w:bookmarkEnd w:id="443"/>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A92DD8" w:rsidRPr="00A92DD8">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A92DD8" w:rsidRPr="00A92DD8">
        <w:rPr>
          <w:rStyle w:val="CrossReference"/>
        </w:rPr>
        <w:t>Managing Target-Reference Links</w:t>
      </w:r>
      <w:r w:rsidR="00C63D4F">
        <w:fldChar w:fldCharType="end"/>
      </w:r>
      <w:r w:rsidR="00427012">
        <w:t>.</w:t>
      </w:r>
    </w:p>
    <w:p w:rsidR="002B31FB" w:rsidRDefault="002B31FB" w:rsidP="007D43F6">
      <w:pPr>
        <w:pStyle w:val="Heading3"/>
      </w:pPr>
      <w:bookmarkStart w:id="444" w:name="_Ref97735916"/>
      <w:bookmarkStart w:id="445" w:name="_Toc355280399"/>
      <w:bookmarkStart w:id="446" w:name="_Toc359579968"/>
      <w:r>
        <w:t>Reference Panel Correction Factors</w:t>
      </w:r>
      <w:bookmarkEnd w:id="444"/>
      <w:bookmarkEnd w:id="445"/>
      <w:bookmarkEnd w:id="446"/>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w:instrText>
      </w:r>
      <w:r w:rsidR="00C63D4F">
        <w:instrText xml:space="preserve">  \* MERGEFORMAT </w:instrText>
      </w:r>
      <w:r w:rsidR="00C63D4F">
        <w:fldChar w:fldCharType="separate"/>
      </w:r>
      <w:r w:rsidR="00A92DD8">
        <w:t xml:space="preserve">Figure </w:t>
      </w:r>
      <w:r w:rsidR="00A92DD8">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A92DD8">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7"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66</w:t>
      </w:r>
      <w:r w:rsidR="00AE2F37">
        <w:rPr>
          <w:noProof/>
        </w:rPr>
        <w:fldChar w:fldCharType="end"/>
      </w:r>
      <w:bookmarkEnd w:id="447"/>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A92DD8">
        <w:t xml:space="preserve">Figure </w:t>
      </w:r>
      <w:r w:rsidR="00A92DD8">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A92DD8">
        <w:t xml:space="preserve">Figure </w:t>
      </w:r>
      <w:r w:rsidR="00A92DD8">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67</w:t>
      </w:r>
      <w:r w:rsidR="00AE2F37">
        <w:rPr>
          <w:noProof/>
        </w:rPr>
        <w:fldChar w:fldCharType="end"/>
      </w:r>
      <w:bookmarkEnd w:id="448"/>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49"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68</w:t>
      </w:r>
      <w:r w:rsidR="00AE2F37">
        <w:rPr>
          <w:noProof/>
        </w:rPr>
        <w:fldChar w:fldCharType="end"/>
      </w:r>
      <w:bookmarkEnd w:id="449"/>
      <w:r>
        <w:t>: Reference panel correction factors</w:t>
      </w:r>
    </w:p>
    <w:p w:rsidR="008F153A" w:rsidRDefault="008F153A" w:rsidP="007D43F6">
      <w:pPr>
        <w:pStyle w:val="Heading3"/>
      </w:pPr>
      <w:bookmarkStart w:id="450" w:name="_Ref97735928"/>
      <w:bookmarkStart w:id="451" w:name="_Toc355280400"/>
      <w:bookmarkStart w:id="452" w:name="_Toc359579969"/>
      <w:r>
        <w:t>Correct for Reference Panel Non-Idealness</w:t>
      </w:r>
      <w:bookmarkEnd w:id="450"/>
      <w:bookmarkEnd w:id="451"/>
      <w:bookmarkEnd w:id="452"/>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A92DD8">
        <w:t xml:space="preserve">Figure </w:t>
      </w:r>
      <w:r w:rsidR="00A92DD8">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3"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69</w:t>
      </w:r>
      <w:r w:rsidR="00AE2F37">
        <w:rPr>
          <w:noProof/>
        </w:rPr>
        <w:fldChar w:fldCharType="end"/>
      </w:r>
      <w:bookmarkEnd w:id="453"/>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A92DD8">
        <w:t xml:space="preserve">Figure </w:t>
      </w:r>
      <w:r w:rsidR="00A92DD8">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4"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70</w:t>
      </w:r>
      <w:r w:rsidR="00AE2F37">
        <w:rPr>
          <w:noProof/>
        </w:rPr>
        <w:fldChar w:fldCharType="end"/>
      </w:r>
      <w:bookmarkEnd w:id="454"/>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5" w:name="_Toc355280401"/>
      <w:bookmarkStart w:id="456" w:name="_Toc359579970"/>
      <w:r>
        <w:t>Delta</w:t>
      </w:r>
      <w:bookmarkEnd w:id="455"/>
      <w:bookmarkEnd w:id="456"/>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 xml:space="preserve">A, B = MxN matrix of M </w:t>
      </w:r>
      <w:r w:rsidR="007F4F37">
        <w:t>Spectr</w:t>
      </w:r>
      <w:r>
        <w:t>a of dimensionality N</w:t>
      </w:r>
    </w:p>
    <w:p w:rsidR="0008201A" w:rsidRDefault="0008201A" w:rsidP="00A41FBF">
      <w:pPr>
        <w:pStyle w:val="Body"/>
      </w:pPr>
      <w:r>
        <w:t>Thus, a delta vector is calculated by:</w:t>
      </w:r>
    </w:p>
    <w:p w:rsidR="0008201A" w:rsidRDefault="00A078C5" w:rsidP="00A924E3">
      <w:pPr>
        <w:pStyle w:val="Formula"/>
      </w:pPr>
      <w:r>
        <w:pict>
          <v:shape id="_x0000_i1042" type="#_x0000_t75" style="width:61.1pt;height:17.45pt">
            <v:imagedata r:id="rId110"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A92DD8">
        <w:t xml:space="preserve">Figure </w:t>
      </w:r>
      <w:r w:rsidR="00A92DD8">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7"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71</w:t>
      </w:r>
      <w:r w:rsidR="00AE2F37">
        <w:rPr>
          <w:noProof/>
        </w:rPr>
        <w:fldChar w:fldCharType="end"/>
      </w:r>
      <w:bookmarkEnd w:id="457"/>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A92DD8">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A92DD8">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72</w:t>
      </w:r>
      <w:r w:rsidR="00AE2F37">
        <w:rPr>
          <w:noProof/>
        </w:rPr>
        <w:fldChar w:fldCharType="end"/>
      </w:r>
      <w:bookmarkEnd w:id="458"/>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59"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73</w:t>
      </w:r>
      <w:r w:rsidR="00AE2F37">
        <w:rPr>
          <w:noProof/>
        </w:rPr>
        <w:fldChar w:fldCharType="end"/>
      </w:r>
      <w:bookmarkEnd w:id="459"/>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0" w:name="_Toc355280402"/>
      <w:bookmarkStart w:id="461" w:name="_Toc359579971"/>
      <w:r>
        <w:t>Waveband Filter</w:t>
      </w:r>
      <w:bookmarkEnd w:id="460"/>
      <w:bookmarkEnd w:id="461"/>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A92DD8">
        <w:t xml:space="preserve">Figure </w:t>
      </w:r>
      <w:r w:rsidR="00A92DD8">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2"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74</w:t>
      </w:r>
      <w:r w:rsidR="00AE2F37">
        <w:rPr>
          <w:noProof/>
        </w:rPr>
        <w:fldChar w:fldCharType="end"/>
      </w:r>
      <w:bookmarkEnd w:id="462"/>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A92DD8">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75</w:t>
      </w:r>
      <w:r w:rsidR="00AE2F37">
        <w:rPr>
          <w:noProof/>
        </w:rPr>
        <w:fldChar w:fldCharType="end"/>
      </w:r>
      <w:bookmarkEnd w:id="463"/>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4" w:name="_Toc355280403"/>
      <w:bookmarkStart w:id="465" w:name="_Toc359579972"/>
      <w:r>
        <w:t xml:space="preserve">Broadband </w:t>
      </w:r>
      <w:r w:rsidR="00436FF7">
        <w:t>and Narrowband Filters</w:t>
      </w:r>
      <w:bookmarkEnd w:id="464"/>
      <w:bookmarkEnd w:id="465"/>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A92DD8">
        <w:t xml:space="preserve">Figure </w:t>
      </w:r>
      <w:r w:rsidR="00A92DD8">
        <w:rPr>
          <w:noProof/>
        </w:rPr>
        <w:t>76</w:t>
      </w:r>
      <w:r w:rsidR="00C63D4F">
        <w:fldChar w:fldCharType="end"/>
      </w:r>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6"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76</w:t>
      </w:r>
      <w:r w:rsidR="00AE2F37">
        <w:rPr>
          <w:noProof/>
        </w:rPr>
        <w:fldChar w:fldCharType="end"/>
      </w:r>
      <w:bookmarkEnd w:id="466"/>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A92DD8">
        <w:t>Figure 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7"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77</w:t>
      </w:r>
      <w:r w:rsidR="00AE2F37">
        <w:rPr>
          <w:noProof/>
        </w:rPr>
        <w:fldChar w:fldCharType="end"/>
      </w:r>
      <w:bookmarkEnd w:id="467"/>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A92DD8">
        <w:t xml:space="preserve">Figure </w:t>
      </w:r>
      <w:r w:rsidR="00A92DD8">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w:instrText>
      </w:r>
      <w:r>
        <w:instrText xml:space="preserve">ORMAT </w:instrText>
      </w:r>
      <w:r>
        <w:fldChar w:fldCharType="separate"/>
      </w:r>
      <w:r w:rsidR="00A92DD8">
        <w:t xml:space="preserve">Figure </w:t>
      </w:r>
      <w:r w:rsidR="00A92DD8">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8"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78</w:t>
      </w:r>
      <w:r w:rsidR="00AE2F37">
        <w:rPr>
          <w:noProof/>
        </w:rPr>
        <w:fldChar w:fldCharType="end"/>
      </w:r>
      <w:bookmarkEnd w:id="468"/>
      <w:r>
        <w:t>: Plots of the narrowband channels (left) and of the broadband channel (right)</w:t>
      </w:r>
    </w:p>
    <w:p w:rsidR="00F04290" w:rsidRDefault="00F04290" w:rsidP="00E5047C">
      <w:pPr>
        <w:pStyle w:val="Heading2"/>
      </w:pPr>
      <w:bookmarkStart w:id="469" w:name="_Toc355280404"/>
      <w:bookmarkStart w:id="470" w:name="_Ref358988511"/>
      <w:bookmarkStart w:id="471" w:name="_Ref358988515"/>
      <w:bookmarkStart w:id="472" w:name="_Toc359579973"/>
      <w:r>
        <w:t>Visualisation Module</w:t>
      </w:r>
      <w:r w:rsidR="00897F15">
        <w:t>s</w:t>
      </w:r>
      <w:bookmarkEnd w:id="469"/>
      <w:bookmarkEnd w:id="470"/>
      <w:bookmarkEnd w:id="471"/>
      <w:bookmarkEnd w:id="47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A92DD8">
        <w:t xml:space="preserve">Figure </w:t>
      </w:r>
      <w:r w:rsidR="00A92DD8">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3"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79</w:t>
      </w:r>
      <w:r w:rsidR="00AE2F37">
        <w:rPr>
          <w:noProof/>
        </w:rPr>
        <w:fldChar w:fldCharType="end"/>
      </w:r>
      <w:bookmarkEnd w:id="473"/>
      <w:r>
        <w:t>: Information displayed in the window title</w:t>
      </w:r>
    </w:p>
    <w:p w:rsidR="00F04290" w:rsidRDefault="00F04290" w:rsidP="007D43F6">
      <w:pPr>
        <w:pStyle w:val="Heading3"/>
      </w:pPr>
      <w:bookmarkStart w:id="474" w:name="_Toc355280405"/>
      <w:bookmarkStart w:id="475" w:name="_Toc359579974"/>
      <w:r>
        <w:lastRenderedPageBreak/>
        <w:t>Spectral Line Plot</w:t>
      </w:r>
      <w:bookmarkEnd w:id="474"/>
      <w:bookmarkEnd w:id="475"/>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6" w:name="_Toc355280406"/>
      <w:bookmarkStart w:id="477" w:name="_Toc359579975"/>
      <w:r>
        <w:t>Spectral Scatter Plot</w:t>
      </w:r>
      <w:bookmarkEnd w:id="476"/>
      <w:bookmarkEnd w:id="477"/>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w:instrText>
      </w:r>
      <w:r w:rsidR="00C63D4F">
        <w:instrText xml:space="preserve">5442 \h  \* MERGEFORMAT </w:instrText>
      </w:r>
      <w:r w:rsidR="00C63D4F">
        <w:fldChar w:fldCharType="separate"/>
      </w:r>
      <w:r w:rsidR="00A92DD8">
        <w:t xml:space="preserve">Figure </w:t>
      </w:r>
      <w:r w:rsidR="00A92DD8">
        <w:rPr>
          <w:noProof/>
        </w:rPr>
        <w:t>81</w:t>
      </w:r>
      <w:r w:rsidR="00C63D4F">
        <w:fldChar w:fldCharType="end"/>
      </w:r>
      <w:r>
        <w:t xml:space="preserve"> shows an example of the variation per channel for several MFR sunphotometer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8"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81</w:t>
      </w:r>
      <w:r w:rsidR="00AE2F37">
        <w:rPr>
          <w:noProof/>
        </w:rPr>
        <w:fldChar w:fldCharType="end"/>
      </w:r>
      <w:bookmarkEnd w:id="478"/>
      <w:r>
        <w:t>: Scatterplot showing the variation per channel for several MFR sunphotometer readings</w:t>
      </w:r>
    </w:p>
    <w:p w:rsidR="00F04290" w:rsidRDefault="00F04290" w:rsidP="007D43F6">
      <w:pPr>
        <w:pStyle w:val="Heading3"/>
      </w:pPr>
      <w:bookmarkStart w:id="479" w:name="_Toc355280407"/>
      <w:bookmarkStart w:id="480" w:name="_Toc359579976"/>
      <w:r>
        <w:lastRenderedPageBreak/>
        <w:t>Gonio Sampling Points Plot</w:t>
      </w:r>
      <w:bookmarkEnd w:id="479"/>
      <w:bookmarkEnd w:id="480"/>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w:instrText>
      </w:r>
      <w:r w:rsidR="00C63D4F">
        <w:instrText xml:space="preserve">28 \h  \* MERGEFORMAT </w:instrText>
      </w:r>
      <w:r w:rsidR="00C63D4F">
        <w:fldChar w:fldCharType="separate"/>
      </w:r>
      <w:r w:rsidR="00A92DD8">
        <w:t xml:space="preserve">Figure </w:t>
      </w:r>
      <w:r w:rsidR="00A92DD8">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1"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82</w:t>
      </w:r>
      <w:r w:rsidR="00AE2F37">
        <w:rPr>
          <w:noProof/>
        </w:rPr>
        <w:fldChar w:fldCharType="end"/>
      </w:r>
      <w:bookmarkEnd w:id="481"/>
      <w:r>
        <w:t>: Goniometer sampling point positions</w:t>
      </w:r>
    </w:p>
    <w:p w:rsidR="00ED6903" w:rsidRDefault="00F04290" w:rsidP="007D43F6">
      <w:pPr>
        <w:pStyle w:val="Heading3"/>
      </w:pPr>
      <w:bookmarkStart w:id="482" w:name="_Toc355280408"/>
      <w:bookmarkStart w:id="483" w:name="_Toc359579977"/>
      <w:r>
        <w:t>Gonio Hemisphere Explorer</w:t>
      </w:r>
      <w:bookmarkEnd w:id="482"/>
      <w:bookmarkEnd w:id="483"/>
    </w:p>
    <w:p w:rsidR="00484682" w:rsidRDefault="00484682" w:rsidP="00A41FBF">
      <w:pPr>
        <w:pStyle w:val="Body"/>
      </w:pPr>
      <w:r>
        <w:t xml:space="preserve">The Hemisphere Explorer allows the interactive exploration of a spectrodirectional dataset, typically acquired by a goniometer system. </w:t>
      </w:r>
      <w:r w:rsidR="00C63D4F">
        <w:fldChar w:fldCharType="begin"/>
      </w:r>
      <w:r w:rsidR="00C63D4F">
        <w:instrText xml:space="preserve"> REF _Ref97345025 \h  \* MERGEFORMAT </w:instrText>
      </w:r>
      <w:r w:rsidR="00C63D4F">
        <w:fldChar w:fldCharType="separate"/>
      </w:r>
      <w:r w:rsidR="00A92DD8">
        <w:t xml:space="preserve">Figure </w:t>
      </w:r>
      <w:r w:rsidR="00A92DD8">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4"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83</w:t>
      </w:r>
      <w:r w:rsidR="00AE2F37">
        <w:rPr>
          <w:noProof/>
        </w:rPr>
        <w:fldChar w:fldCharType="end"/>
      </w:r>
      <w:bookmarkEnd w:id="484"/>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A92DD8">
        <w:t xml:space="preserve">Figure </w:t>
      </w:r>
      <w:r w:rsidR="00A92DD8">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5"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84</w:t>
      </w:r>
      <w:r w:rsidR="00AE2F37">
        <w:rPr>
          <w:noProof/>
        </w:rPr>
        <w:fldChar w:fldCharType="end"/>
      </w:r>
      <w:bookmarkEnd w:id="485"/>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A92DD8">
        <w:t xml:space="preserve">Figure </w:t>
      </w:r>
      <w:r w:rsidR="00A92DD8">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85</w:t>
      </w:r>
      <w:r w:rsidR="00AE2F37">
        <w:rPr>
          <w:noProof/>
        </w:rPr>
        <w:fldChar w:fldCharType="end"/>
      </w:r>
      <w:bookmarkEnd w:id="486"/>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A92DD8">
        <w:t xml:space="preserve">Figure </w:t>
      </w:r>
      <w:r w:rsidR="00A92DD8">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86</w:t>
      </w:r>
      <w:r w:rsidR="00AE2F37">
        <w:rPr>
          <w:noProof/>
        </w:rPr>
        <w:fldChar w:fldCharType="end"/>
      </w:r>
      <w:bookmarkEnd w:id="487"/>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A92DD8">
        <w:t xml:space="preserve">Figure </w:t>
      </w:r>
      <w:r w:rsidR="00A92DD8">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87</w:t>
      </w:r>
      <w:r w:rsidR="00AE2F37">
        <w:rPr>
          <w:noProof/>
        </w:rPr>
        <w:fldChar w:fldCharType="end"/>
      </w:r>
      <w:bookmarkEnd w:id="488"/>
      <w:r>
        <w:t xml:space="preserve">: Spectral plot component with wavelength indicator and </w:t>
      </w:r>
      <w:r w:rsidR="007F4F37">
        <w:t>Spectr</w:t>
      </w:r>
      <w:r>
        <w:t>um statistic information</w:t>
      </w:r>
    </w:p>
    <w:p w:rsidR="00484682" w:rsidRDefault="00F04290" w:rsidP="007D43F6">
      <w:pPr>
        <w:pStyle w:val="Heading3"/>
      </w:pPr>
      <w:bookmarkStart w:id="489" w:name="_Toc355280409"/>
      <w:bookmarkStart w:id="490" w:name="_Toc359579978"/>
      <w:r>
        <w:t>Time Line Plot</w:t>
      </w:r>
      <w:bookmarkEnd w:id="489"/>
      <w:bookmarkEnd w:id="490"/>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A92DD8">
        <w:t xml:space="preserve">Figure </w:t>
      </w:r>
      <w:r w:rsidR="00A92DD8">
        <w:rPr>
          <w:noProof/>
        </w:rPr>
        <w:t>88</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1"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88</w:t>
      </w:r>
      <w:r w:rsidR="00AE2F37">
        <w:rPr>
          <w:noProof/>
        </w:rPr>
        <w:fldChar w:fldCharType="end"/>
      </w:r>
      <w:bookmarkEnd w:id="491"/>
      <w:r>
        <w:t>:</w:t>
      </w:r>
      <w:r w:rsidR="00EF3153">
        <w:t xml:space="preserve"> Time Line Plot showing the direct irradiance over time for centre wavelength 496.4nm</w:t>
      </w:r>
    </w:p>
    <w:p w:rsidR="00792893" w:rsidRDefault="00F04290" w:rsidP="007D43F6">
      <w:pPr>
        <w:pStyle w:val="Heading3"/>
      </w:pPr>
      <w:bookmarkStart w:id="492" w:name="_Toc355280410"/>
      <w:bookmarkStart w:id="493" w:name="_Toc359579979"/>
      <w:r>
        <w:t>Time Line Explorer</w:t>
      </w:r>
      <w:bookmarkEnd w:id="492"/>
      <w:bookmarkEnd w:id="493"/>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w:instrText>
      </w:r>
      <w:r w:rsidR="00C63D4F">
        <w:instrText xml:space="preserve">704 \h  \* MERGEFORMAT </w:instrText>
      </w:r>
      <w:r w:rsidR="00C63D4F">
        <w:fldChar w:fldCharType="separate"/>
      </w:r>
      <w:r w:rsidR="00A92DD8">
        <w:t xml:space="preserve">Figure </w:t>
      </w:r>
      <w:r w:rsidR="00A92DD8">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4"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89</w:t>
      </w:r>
      <w:r w:rsidR="00AE2F37">
        <w:rPr>
          <w:noProof/>
        </w:rPr>
        <w:fldChar w:fldCharType="end"/>
      </w:r>
      <w:bookmarkEnd w:id="494"/>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A92DD8">
        <w:t xml:space="preserve">Figure </w:t>
      </w:r>
      <w:r w:rsidR="00A92DD8">
        <w:rPr>
          <w:noProof/>
        </w:rPr>
        <w:t>89</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A92DD8">
        <w:t xml:space="preserve">Figure </w:t>
      </w:r>
      <w:r w:rsidR="00A92DD8">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5"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90</w:t>
      </w:r>
      <w:r w:rsidR="00AE2F37">
        <w:rPr>
          <w:noProof/>
        </w:rPr>
        <w:fldChar w:fldCharType="end"/>
      </w:r>
      <w:bookmarkEnd w:id="495"/>
      <w:r>
        <w:t>: Processing chain for the exploration of the narrowband MFR channels in the Time Line Explorer</w:t>
      </w:r>
    </w:p>
    <w:p w:rsidR="00897F15" w:rsidRDefault="00897F15" w:rsidP="00E5047C">
      <w:pPr>
        <w:pStyle w:val="Heading2"/>
      </w:pPr>
      <w:bookmarkStart w:id="496" w:name="_Toc355280411"/>
      <w:bookmarkStart w:id="497" w:name="_Toc359579980"/>
      <w:r>
        <w:t>File Export Module</w:t>
      </w:r>
      <w:bookmarkEnd w:id="496"/>
      <w:bookmarkEnd w:id="497"/>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A92DD8">
        <w:t xml:space="preserve">Figure </w:t>
      </w:r>
      <w:r w:rsidR="00A92DD8">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A92DD8">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8"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91</w:t>
      </w:r>
      <w:r w:rsidR="00AE2F37">
        <w:rPr>
          <w:noProof/>
        </w:rPr>
        <w:fldChar w:fldCharType="end"/>
      </w:r>
      <w:bookmarkEnd w:id="498"/>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499" w:name="_Toc355280412"/>
      <w:bookmarkStart w:id="500" w:name="_Toc359579981"/>
      <w:r w:rsidRPr="00084655">
        <w:lastRenderedPageBreak/>
        <w:t>Data Administration</w:t>
      </w:r>
      <w:bookmarkEnd w:id="499"/>
      <w:bookmarkEnd w:id="500"/>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1" w:name="_Toc355280413"/>
      <w:bookmarkStart w:id="502" w:name="_Toc359579982"/>
      <w:r w:rsidRPr="00084655">
        <w:t>Removing data</w:t>
      </w:r>
      <w:bookmarkEnd w:id="501"/>
      <w:bookmarkEnd w:id="502"/>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A92DD8" w:rsidRPr="00A92DD8">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A92DD8" w:rsidRPr="00A92DD8">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92</w:t>
            </w:r>
            <w:r w:rsidR="00C63D4F">
              <w:rPr>
                <w:noProof/>
              </w:rPr>
              <w:fldChar w:fldCharType="end"/>
            </w:r>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lastRenderedPageBreak/>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3" w:name="_Toc355280414"/>
      <w:bookmarkStart w:id="504" w:name="_Toc359579983"/>
      <w:r w:rsidRPr="00084655">
        <w:t>Campaign Export</w:t>
      </w:r>
      <w:bookmarkEnd w:id="503"/>
      <w:bookmarkEnd w:id="504"/>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93</w:t>
            </w:r>
            <w:r w:rsidR="00C63D4F">
              <w:rPr>
                <w:noProof/>
              </w:rPr>
              <w:fldChar w:fldCharType="end"/>
            </w:r>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5" w:name="_Toc355280415"/>
      <w:bookmarkStart w:id="506" w:name="_Toc359579984"/>
      <w:r>
        <w:t>Campaign Import</w:t>
      </w:r>
      <w:bookmarkEnd w:id="505"/>
      <w:bookmarkEnd w:id="506"/>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r w:rsidR="00C63D4F">
              <w:fldChar w:fldCharType="begin"/>
            </w:r>
            <w:r w:rsidR="00C63D4F">
              <w:instrText xml:space="preserve"> SEQ Figure \* ARABIC </w:instrText>
            </w:r>
            <w:r w:rsidR="00C63D4F">
              <w:fldChar w:fldCharType="separate"/>
            </w:r>
            <w:r w:rsidR="00A92DD8">
              <w:rPr>
                <w:noProof/>
              </w:rPr>
              <w:t>94</w:t>
            </w:r>
            <w:r w:rsidR="00C63D4F">
              <w:rPr>
                <w:noProof/>
              </w:rPr>
              <w:fldChar w:fldCharType="end"/>
            </w:r>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7" w:name="_Toc355280416"/>
      <w:bookmarkStart w:id="508" w:name="_Ref357089162"/>
      <w:bookmarkStart w:id="509" w:name="_Ref357089166"/>
      <w:bookmarkStart w:id="510" w:name="_Ref358896264"/>
      <w:bookmarkStart w:id="511" w:name="_Ref358896286"/>
      <w:bookmarkStart w:id="512" w:name="_Toc359579985"/>
      <w:r w:rsidRPr="00084655">
        <w:t>Definition of new Sensors</w:t>
      </w:r>
      <w:bookmarkEnd w:id="507"/>
      <w:bookmarkEnd w:id="508"/>
      <w:bookmarkEnd w:id="509"/>
      <w:bookmarkEnd w:id="510"/>
      <w:bookmarkEnd w:id="511"/>
      <w:bookmarkEnd w:id="512"/>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3" w:name="_Ref153771867"/>
            <w:r w:rsidRPr="00084655">
              <w:t xml:space="preserve">Figure </w:t>
            </w:r>
            <w:r w:rsidR="00C63D4F">
              <w:fldChar w:fldCharType="begin"/>
            </w:r>
            <w:r w:rsidR="00C63D4F">
              <w:instrText xml:space="preserve"> SEQ Figure \* ARABIC </w:instrText>
            </w:r>
            <w:r w:rsidR="00C63D4F">
              <w:fldChar w:fldCharType="separate"/>
            </w:r>
            <w:r w:rsidR="00A92DD8">
              <w:rPr>
                <w:noProof/>
              </w:rPr>
              <w:t>95</w:t>
            </w:r>
            <w:r w:rsidR="00C63D4F">
              <w:rPr>
                <w:noProof/>
              </w:rPr>
              <w:fldChar w:fldCharType="end"/>
            </w:r>
            <w:bookmarkEnd w:id="513"/>
            <w:r w:rsidRPr="00084655">
              <w:t>: Read Sensor Definition File dialog</w:t>
            </w:r>
          </w:p>
          <w:p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&lt;sensor descr&gt;</w:t>
      </w:r>
      <w:r>
        <w:tab/>
        <w:t>A short description of this Sensor</w:t>
      </w:r>
    </w:p>
    <w:p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A92DD8" w:rsidRPr="00A92DD8">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A92DD8" w:rsidRPr="00A92DD8">
        <w:rPr>
          <w:rStyle w:val="CrossReference"/>
        </w:rPr>
        <w:t>Predefined Manufacturer Table</w:t>
      </w:r>
      <w:r w:rsidR="00C63D4F">
        <w:fldChar w:fldCharType="end"/>
      </w:r>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&lt;wavelength&gt;</w:t>
      </w:r>
      <w:r w:rsidR="00E77A98">
        <w:tab/>
        <w:t>The central wavelength of this band in nanometers.</w:t>
      </w:r>
    </w:p>
    <w:p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4"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96</w:t>
      </w:r>
      <w:r w:rsidR="00AE2F37">
        <w:rPr>
          <w:noProof/>
        </w:rPr>
        <w:fldChar w:fldCharType="end"/>
      </w:r>
      <w:bookmarkEnd w:id="514"/>
      <w:r w:rsidRPr="00084655">
        <w:t xml:space="preserve">: Part of a </w:t>
      </w:r>
      <w:r w:rsidR="001247E8">
        <w:t>Sensor</w:t>
      </w:r>
      <w:r w:rsidRPr="00084655">
        <w:t xml:space="preserve"> definition file being edited in Excel</w:t>
      </w:r>
    </w:p>
    <w:p w:rsidR="00826992" w:rsidRDefault="00571329" w:rsidP="00571329">
      <w:pPr>
        <w:pStyle w:val="Body"/>
      </w:pPr>
      <w:r>
        <w:t>A text file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5" w:name="_Ref97355090"/>
      <w:bookmarkStart w:id="516" w:name="_Toc355280417"/>
      <w:bookmarkStart w:id="517" w:name="_Toc359579986"/>
      <w:r>
        <w:t>Instrument Administration</w:t>
      </w:r>
      <w:bookmarkEnd w:id="515"/>
      <w:bookmarkEnd w:id="516"/>
      <w:bookmarkEnd w:id="517"/>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A92DD8">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A92DD8" w:rsidRPr="00A92DD8">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A92DD8" w:rsidRPr="00A92DD8">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A92DD8" w:rsidRPr="00A92DD8">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C63D4F"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97</w:t>
      </w:r>
      <w:r w:rsidR="00C63D4F">
        <w:rPr>
          <w:noProof/>
        </w:rPr>
        <w:fldChar w:fldCharType="end"/>
      </w:r>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518" w:name="_Ref357602394"/>
      <w:bookmarkStart w:id="519" w:name="_Ref357602397"/>
      <w:bookmarkStart w:id="520" w:name="_Ref357602656"/>
      <w:bookmarkStart w:id="521" w:name="_Ref357602658"/>
      <w:bookmarkStart w:id="522" w:name="_Toc359579987"/>
      <w:r>
        <w:lastRenderedPageBreak/>
        <w:t>Instrument Calibrations</w:t>
      </w:r>
      <w:bookmarkEnd w:id="518"/>
      <w:bookmarkEnd w:id="519"/>
      <w:bookmarkEnd w:id="520"/>
      <w:bookmarkEnd w:id="521"/>
      <w:bookmarkEnd w:id="522"/>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A92DD8">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w:instrText>
      </w:r>
      <w:r w:rsidR="00C63D4F">
        <w:instrText xml:space="preserve">ERGEFORMAT </w:instrText>
      </w:r>
      <w:r w:rsidR="00C63D4F">
        <w:fldChar w:fldCharType="separate"/>
      </w:r>
      <w:r w:rsidR="00A92DD8" w:rsidRPr="00A92DD8">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r>
        <w:lastRenderedPageBreak/>
        <w:t xml:space="preserve">To add a new </w:t>
      </w:r>
      <w:r w:rsidR="00EC35D9">
        <w:t xml:space="preserve">place marker </w:t>
      </w:r>
      <w:r>
        <w:t>Calibration…</w:t>
      </w:r>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3" w:name="_Toc355280419"/>
      <w:bookmarkStart w:id="524" w:name="_Toc359579988"/>
      <w:r>
        <w:t>Reference Panel Administration</w:t>
      </w:r>
      <w:bookmarkEnd w:id="523"/>
      <w:bookmarkEnd w:id="524"/>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A92DD8" w:rsidRPr="00A92DD8">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A92DD8" w:rsidRPr="00A92DD8">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A92DD8">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A92DD8">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w:instrText>
            </w:r>
            <w:r w:rsidR="00C63D4F">
              <w:instrText xml:space="preserve"> \h  \* MERGEFORMAT </w:instrText>
            </w:r>
            <w:r w:rsidR="00C63D4F">
              <w:fldChar w:fldCharType="separate"/>
            </w:r>
            <w:r w:rsidR="00A92DD8">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A92DD8" w:rsidRPr="00A92DD8">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A92DD8" w:rsidRPr="00A92DD8">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A92DD8" w:rsidRPr="00A92DD8">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C63D4F"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r w:rsidR="00C63D4F">
        <w:fldChar w:fldCharType="begin"/>
      </w:r>
      <w:r w:rsidR="00C63D4F">
        <w:instrText xml:space="preserve"> SEQ Figure \* ARABIC </w:instrText>
      </w:r>
      <w:r w:rsidR="00C63D4F">
        <w:fldChar w:fldCharType="separate"/>
      </w:r>
      <w:r w:rsidR="00A92DD8">
        <w:rPr>
          <w:noProof/>
        </w:rPr>
        <w:t>98</w:t>
      </w:r>
      <w:r w:rsidR="00C63D4F">
        <w:rPr>
          <w:noProof/>
        </w:rPr>
        <w:fldChar w:fldCharType="end"/>
      </w:r>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A92DD8">
        <w:t>9.5</w:t>
      </w:r>
      <w:r w:rsidR="00AE2F37">
        <w:fldChar w:fldCharType="end"/>
      </w:r>
      <w:r>
        <w:t xml:space="preserve"> </w:t>
      </w:r>
      <w:r w:rsidR="00AE2F37">
        <w:fldChar w:fldCharType="begin"/>
      </w:r>
      <w:r>
        <w:instrText xml:space="preserve"> REF _Ref97355090 \h </w:instrText>
      </w:r>
      <w:r w:rsidR="00AE2F37">
        <w:fldChar w:fldCharType="separate"/>
      </w:r>
      <w:r w:rsidR="00A92DD8">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5" w:name="_Ref357671230"/>
      <w:bookmarkStart w:id="526" w:name="_Toc359579989"/>
      <w:r>
        <w:lastRenderedPageBreak/>
        <w:t>Reference Panel Calibrations</w:t>
      </w:r>
      <w:bookmarkEnd w:id="525"/>
      <w:bookmarkEnd w:id="526"/>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r>
        <w:t>To add a new place marker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7" w:name="_Toc355280420"/>
      <w:bookmarkStart w:id="528" w:name="_Toc359579990"/>
      <w:r>
        <w:lastRenderedPageBreak/>
        <w:t>Matlab Integration</w:t>
      </w:r>
      <w:bookmarkEnd w:id="527"/>
      <w:bookmarkEnd w:id="528"/>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A92DD8" w:rsidRPr="00A92DD8">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A92DD8" w:rsidRPr="00A92DD8">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r w:rsidRPr="00391D00">
        <w:rPr>
          <w:rStyle w:val="Codeintext"/>
          <w:sz w:val="16"/>
        </w:rPr>
        <w:t>query = Query('spectrum');</w:t>
      </w:r>
    </w:p>
    <w:p w:rsidR="00351CC1" w:rsidRPr="004C3526" w:rsidRDefault="00351CC1" w:rsidP="004C3526">
      <w:pPr>
        <w:pStyle w:val="Code"/>
      </w:pPr>
      <w:r w:rsidRPr="004C3526">
        <w:t>query.setQueryType(Query.SELECT_QUERY);</w:t>
      </w:r>
    </w:p>
    <w:p w:rsidR="00351CC1" w:rsidRPr="004C3526" w:rsidRDefault="00351CC1" w:rsidP="004C3526">
      <w:pPr>
        <w:pStyle w:val="Code"/>
      </w:pPr>
    </w:p>
    <w:p w:rsidR="00351CC1" w:rsidRPr="004C3526" w:rsidRDefault="00351CC1" w:rsidP="004C3526">
      <w:pPr>
        <w:pStyle w:val="Code"/>
      </w:pPr>
      <w:r w:rsidRPr="004C3526">
        <w:t>query.addColumn('spectrum_id')</w:t>
      </w:r>
    </w:p>
    <w:p w:rsidR="00351CC1" w:rsidRPr="004C3526" w:rsidRDefault="00351CC1" w:rsidP="004C3526">
      <w:pPr>
        <w:pStyle w:val="Code"/>
      </w:pPr>
    </w:p>
    <w:p w:rsidR="00351CC1" w:rsidRPr="004C3526" w:rsidRDefault="00351CC1" w:rsidP="004C3526">
      <w:pPr>
        <w:pStyle w:val="Code"/>
      </w:pPr>
      <w:r w:rsidRPr="004C3526">
        <w:t>cond = QueryConditionObject('spectrum', 'spectrum_id');</w:t>
      </w:r>
    </w:p>
    <w:p w:rsidR="00351CC1" w:rsidRPr="004C3526" w:rsidRDefault="00351CC1" w:rsidP="004C3526">
      <w:pPr>
        <w:pStyle w:val="Code"/>
      </w:pPr>
      <w:r w:rsidRPr="004C3526">
        <w:t>id_array = [65,66,67,68,69,70,71,72,73,74,75,76,77,78,79,80,81,82,83,84];</w:t>
      </w:r>
    </w:p>
    <w:p w:rsidR="00351CC1" w:rsidRPr="004C3526" w:rsidRDefault="00351CC1" w:rsidP="004C3526">
      <w:pPr>
        <w:pStyle w:val="Code"/>
      </w:pPr>
      <w:r w:rsidRPr="004C3526">
        <w:t>ids_list = java.util.ArrayList();</w:t>
      </w:r>
    </w:p>
    <w:p w:rsidR="00351CC1" w:rsidRPr="004C3526" w:rsidRDefault="00351CC1" w:rsidP="004C3526">
      <w:pPr>
        <w:pStyle w:val="Code"/>
      </w:pPr>
      <w:r w:rsidRPr="004C3526">
        <w:t>for i=1:size(id_array,2) ids_list.add(id_array(i)); end;</w:t>
      </w:r>
    </w:p>
    <w:p w:rsidR="00351CC1" w:rsidRPr="004C3526" w:rsidRDefault="00351CC1" w:rsidP="004C3526">
      <w:pPr>
        <w:pStyle w:val="Code"/>
      </w:pPr>
      <w:r w:rsidRPr="004C3526">
        <w:t>cond.setValue(ids_list);</w:t>
      </w:r>
    </w:p>
    <w:p w:rsidR="00351CC1" w:rsidRPr="004C3526" w:rsidRDefault="00351CC1" w:rsidP="004C3526">
      <w:pPr>
        <w:pStyle w:val="Code"/>
      </w:pPr>
      <w:r w:rsidRPr="004C3526">
        <w:t>cond.setOperator('in');</w:t>
      </w:r>
    </w:p>
    <w:p w:rsidR="00351CC1" w:rsidRPr="004C3526" w:rsidRDefault="00351CC1" w:rsidP="004C3526">
      <w:pPr>
        <w:pStyle w:val="Code"/>
      </w:pPr>
      <w:r w:rsidRPr="004C3526">
        <w:t>query.add_condition(cond);</w:t>
      </w:r>
    </w:p>
    <w:p w:rsidR="00351CC1" w:rsidRPr="004C3526" w:rsidRDefault="00351CC1" w:rsidP="004C3526">
      <w:pPr>
        <w:pStyle w:val="Code"/>
      </w:pPr>
    </w:p>
    <w:p w:rsidR="00351CC1" w:rsidRPr="004C3526" w:rsidRDefault="00351CC1" w:rsidP="004C3526">
      <w:pPr>
        <w:pStyle w:val="Code"/>
      </w:pPr>
      <w:r w:rsidRPr="004C3526">
        <w:t>ids = specchio_client.getSpectrumIdsMatchingQuery(query);</w:t>
      </w:r>
    </w:p>
    <w:p w:rsidR="007E2903" w:rsidRDefault="007E2903" w:rsidP="007E2903">
      <w:pPr>
        <w:pStyle w:val="HeadingSubUnnumbered"/>
      </w:pPr>
      <w:r>
        <w:t>Example Matlab-ready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r w:rsidRPr="00A92DD8">
        <w:t>query = Query('spectrum');</w:t>
      </w:r>
    </w:p>
    <w:p w:rsidR="00351CC1" w:rsidRPr="00A92DD8" w:rsidRDefault="00351CC1" w:rsidP="00A92DD8">
      <w:pPr>
        <w:pStyle w:val="Code"/>
      </w:pPr>
      <w:r w:rsidRPr="00A92DD8">
        <w:t>query.setQueryType(Query.SELECT_QUERY);</w:t>
      </w:r>
    </w:p>
    <w:p w:rsidR="00351CC1" w:rsidRPr="00A92DD8" w:rsidRDefault="00351CC1" w:rsidP="00A92DD8">
      <w:pPr>
        <w:pStyle w:val="Code"/>
      </w:pPr>
    </w:p>
    <w:p w:rsidR="00351CC1" w:rsidRPr="00A92DD8" w:rsidRDefault="00351CC1" w:rsidP="00A92DD8">
      <w:pPr>
        <w:pStyle w:val="Code"/>
      </w:pPr>
      <w:r w:rsidRPr="00A92DD8">
        <w:t>query.addColumn('spectrum_id')</w:t>
      </w:r>
    </w:p>
    <w:p w:rsidR="00351CC1" w:rsidRPr="00A92DD8" w:rsidRDefault="00351CC1" w:rsidP="00A92DD8">
      <w:pPr>
        <w:pStyle w:val="Code"/>
      </w:pPr>
    </w:p>
    <w:p w:rsidR="00351CC1" w:rsidRPr="00A92DD8" w:rsidRDefault="00351CC1" w:rsidP="00A92DD8">
      <w:pPr>
        <w:pStyle w:val="Code"/>
      </w:pPr>
      <w:r w:rsidRPr="00A92DD8">
        <w:t>cond = SpectrumQueryCondition('spectrum', 'measurement_unit_id');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lastRenderedPageBreak/>
        <w:t>query.add_condition(cond);</w:t>
      </w:r>
    </w:p>
    <w:p w:rsidR="00351CC1" w:rsidRPr="00A92DD8" w:rsidRDefault="00351CC1" w:rsidP="00A92DD8">
      <w:pPr>
        <w:pStyle w:val="Code"/>
      </w:pPr>
    </w:p>
    <w:p w:rsidR="00351CC1" w:rsidRPr="00A92DD8" w:rsidRDefault="00351CC1" w:rsidP="00A92DD8">
      <w:pPr>
        <w:pStyle w:val="Code"/>
      </w:pPr>
      <w:r w:rsidRPr="00A92DD8">
        <w:t>cond = EAVQueryConditionObject('eav', 'spectrum_x_eav', 'File Name', 'string_val');</w:t>
      </w:r>
    </w:p>
    <w:p w:rsidR="00351CC1" w:rsidRPr="00A92DD8" w:rsidRDefault="00351CC1" w:rsidP="00A92DD8">
      <w:pPr>
        <w:pStyle w:val="Code"/>
      </w:pPr>
      <w:r w:rsidRPr="00A92DD8">
        <w:t>cond.setValue('triti%%');</w:t>
      </w:r>
    </w:p>
    <w:p w:rsidR="00351CC1" w:rsidRPr="00A92DD8" w:rsidRDefault="00351CC1" w:rsidP="00A92DD8">
      <w:pPr>
        <w:pStyle w:val="Code"/>
      </w:pPr>
      <w:r w:rsidRPr="00A92DD8">
        <w:t>cond.setOperator('like');</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'sensor_id');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'instrument_id');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391D00" w:rsidRDefault="00351CC1" w:rsidP="00A92DD8">
      <w:pPr>
        <w:pStyle w:val="Code"/>
        <w:rPr>
          <w:rStyle w:val="Codeintext"/>
          <w:sz w:val="16"/>
        </w:rPr>
      </w:pPr>
      <w:r w:rsidRPr="00A92DD8">
        <w:t>ids = specchio_client.getSpectrumIdsMatchingQuery(query);</w:t>
      </w:r>
    </w:p>
    <w:p w:rsidR="00BB33C3" w:rsidRDefault="00BB33C3" w:rsidP="00BB33C3">
      <w:pPr>
        <w:pStyle w:val="Heading1"/>
      </w:pPr>
      <w:bookmarkStart w:id="529" w:name="_Toc355280441"/>
      <w:bookmarkStart w:id="530" w:name="_Ref356556507"/>
      <w:bookmarkStart w:id="531" w:name="_Ref356556512"/>
      <w:bookmarkStart w:id="532" w:name="_Ref357606881"/>
      <w:bookmarkStart w:id="533" w:name="_Ref357606885"/>
      <w:bookmarkStart w:id="534" w:name="_Toc359579991"/>
      <w:r>
        <w:lastRenderedPageBreak/>
        <w:t>References</w:t>
      </w:r>
      <w:bookmarkEnd w:id="529"/>
      <w:bookmarkEnd w:id="530"/>
      <w:bookmarkEnd w:id="531"/>
      <w:bookmarkEnd w:id="532"/>
      <w:bookmarkEnd w:id="533"/>
      <w:bookmarkEnd w:id="534"/>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5" w:name="_Toc355280442"/>
      <w:bookmarkStart w:id="536" w:name="_Toc359579992"/>
      <w:r>
        <w:lastRenderedPageBreak/>
        <w:t xml:space="preserve">Document </w:t>
      </w:r>
      <w:r w:rsidR="00DE79D5" w:rsidRPr="00084655">
        <w:t>History</w:t>
      </w:r>
      <w:bookmarkEnd w:id="535"/>
      <w:bookmarkEnd w:id="536"/>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537" w:name="_Ref353800559"/>
      <w:bookmarkStart w:id="538" w:name="_Toc355280437"/>
      <w:bookmarkStart w:id="539" w:name="_Ref359577405"/>
      <w:bookmarkStart w:id="540" w:name="_Toc359579993"/>
      <w:r>
        <w:lastRenderedPageBreak/>
        <w:t xml:space="preserve">Regular Expressions </w:t>
      </w:r>
      <w:bookmarkEnd w:id="537"/>
      <w:r>
        <w:t>Tutorial</w:t>
      </w:r>
      <w:bookmarkEnd w:id="538"/>
      <w:bookmarkEnd w:id="539"/>
      <w:bookmarkEnd w:id="540"/>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r w:rsidRPr="000F0766">
              <w:rPr>
                <w:rStyle w:val="Codeintext"/>
                <w:rFonts w:eastAsiaTheme="minorEastAsia"/>
              </w:rPr>
              <w:t>\.+</w:t>
            </w:r>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[0-9]+\.[0-9]*</w:t>
            </w:r>
            <w:r>
              <w:t xml:space="preserve"> will match any number with a decimal point.</w:t>
            </w:r>
          </w:p>
        </w:tc>
      </w:tr>
    </w:tbl>
    <w:p w:rsidR="002A0FFE" w:rsidRDefault="00256F45" w:rsidP="00256F45">
      <w:pPr>
        <w:pStyle w:val="Appendix1"/>
      </w:pPr>
      <w:bookmarkStart w:id="541" w:name="_Ref357589894"/>
      <w:bookmarkStart w:id="542" w:name="_Toc359579994"/>
      <w:r>
        <w:lastRenderedPageBreak/>
        <w:t>Predefined Manufacturer Table</w:t>
      </w:r>
      <w:bookmarkEnd w:id="541"/>
      <w:bookmarkEnd w:id="542"/>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3" w:name="_Ref358389791"/>
      <w:bookmarkStart w:id="544" w:name="_Ref358389794"/>
      <w:bookmarkStart w:id="545" w:name="_Ref358389904"/>
      <w:bookmarkStart w:id="546" w:name="_Ref358389907"/>
      <w:bookmarkStart w:id="547" w:name="_Toc359579995"/>
      <w:r>
        <w:lastRenderedPageBreak/>
        <w:t>Predefined Sensor Table</w:t>
      </w:r>
      <w:bookmarkEnd w:id="543"/>
      <w:bookmarkEnd w:id="544"/>
      <w:bookmarkEnd w:id="545"/>
      <w:bookmarkEnd w:id="546"/>
      <w:bookmarkEnd w:id="547"/>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bookmarkStart w:id="548" w:name="_GoBack"/>
      <w:bookmarkEnd w:id="548"/>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D4F" w:rsidRDefault="00C63D4F">
      <w:r>
        <w:separator/>
      </w:r>
    </w:p>
  </w:endnote>
  <w:endnote w:type="continuationSeparator" w:id="0">
    <w:p w:rsidR="00C63D4F" w:rsidRDefault="00C63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Pr>
        <w:noProof/>
      </w:rPr>
      <w:t>3.0</w:t>
    </w:r>
    <w:r w:rsidR="00C63D4F">
      <w:rPr>
        <w:noProof/>
      </w:rPr>
      <w:fldChar w:fldCharType="end"/>
    </w:r>
    <w:r>
      <w:t xml:space="preserve"> / </w:t>
    </w:r>
    <w:r w:rsidR="00C63D4F">
      <w:fldChar w:fldCharType="begin"/>
    </w:r>
    <w:r w:rsidR="00C63D4F">
      <w:instrText>REF DD</w:instrText>
    </w:r>
    <w:r w:rsidR="00C63D4F">
      <w:fldChar w:fldCharType="separate"/>
    </w:r>
    <w:r>
      <w:rPr>
        <w:noProof/>
      </w:rPr>
      <w:t>21.06.2012</w:t>
    </w:r>
    <w:r w:rsidR="00C63D4F">
      <w:rPr>
        <w:noProof/>
      </w:rPr>
      <w:fldChar w:fldCharType="end"/>
    </w:r>
    <w:r>
      <w:tab/>
    </w:r>
    <w:r>
      <w:tab/>
      <w:t>Pag</w:t>
    </w:r>
    <w:r w:rsidRPr="008030FC">
      <w:t xml:space="preserve">e </w:t>
    </w:r>
    <w:r w:rsidR="00C63D4F">
      <w:fldChar w:fldCharType="begin"/>
    </w:r>
    <w:r w:rsidR="00C63D4F">
      <w:instrText>PAGE</w:instrText>
    </w:r>
    <w:r w:rsidR="00C63D4F">
      <w:fldChar w:fldCharType="separate"/>
    </w:r>
    <w:r w:rsidR="00A078C5">
      <w:rPr>
        <w:noProof/>
      </w:rPr>
      <w:t>131</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A078C5">
      <w:rPr>
        <w:noProof/>
      </w:rPr>
      <w:t>131</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D4F" w:rsidRDefault="00C63D4F">
      <w:r>
        <w:separator/>
      </w:r>
    </w:p>
  </w:footnote>
  <w:footnote w:type="continuationSeparator" w:id="0">
    <w:p w:rsidR="00C63D4F" w:rsidRDefault="00C63D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A92DD8">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rsidR="00C63D4F">
      <w:fldChar w:fldCharType="begin"/>
    </w:r>
    <w:r w:rsidR="00C63D4F">
      <w:instrText xml:space="preserve"> REF DOC_TITLE \* CHARFORMAT </w:instrText>
    </w:r>
    <w:r w:rsidR="00C63D4F">
      <w:fldChar w:fldCharType="separate"/>
    </w:r>
    <w:r>
      <w:t>User Guide</w:t>
    </w:r>
    <w:r w:rsidR="00C63D4F">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A92DD8">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4">
          <o:proxy start="" idref="#_x0000_s1168" connectloc="1"/>
          <o:proxy end="" idref="#_x0000_s1169" connectloc="3"/>
        </o:r>
        <o:r id="V:Rule14" type="connector" idref="#_x0000_s1042">
          <o:proxy start="" idref="#_x0000_s1036" connectloc="4"/>
          <o:proxy end="" idref="#_x0000_s1041" connectloc="1"/>
        </o:r>
        <o:r id="V:Rule15" type="connector" idref="#_x0000_s1051">
          <o:proxy start="" idref="#_x0000_s1047" connectloc="4"/>
          <o:proxy end="" idref="#_x0000_s1050" connectloc="1"/>
        </o:r>
        <o:r id="V:Rule16" type="callout" idref="#_x0000_s1109"/>
        <o:r id="V:Rule17" type="connector" idref="#_x0000_s1094">
          <o:proxy start="" idref="#_x0000_s1087" connectloc="3"/>
          <o:proxy end="" idref="#_x0000_s1093" connectloc="1"/>
        </o:r>
        <o:r id="V:Rule18" type="connector" idref="#_x0000_s1325">
          <o:proxy start="" idref="#_x0000_s1172" connectloc="1"/>
          <o:proxy end="" idref="#_x0000_s1170" connectloc="3"/>
        </o:r>
        <o:r id="V:Rule19" type="callout" idref="#_x0000_s1114"/>
        <o:r id="V:Rule20" type="connector" idref="#_x0000_s1336">
          <o:proxy start="" idref="#_x0000_s1333" connectloc="2"/>
          <o:proxy end="" idref="#_x0000_s1335" connectloc="1"/>
        </o:r>
        <o:r id="V:Rule21" type="connector" idref="#_x0000_s1327">
          <o:proxy start="" idref="#_x0000_s1175" connectloc="0"/>
          <o:proxy end="" idref="#_x0000_s1174" connectloc="2"/>
        </o:r>
        <o:r id="V:Rule22" type="connector" idref="#_x0000_s1326">
          <o:proxy start="" idref="#_x0000_s1173" connectloc="1"/>
          <o:proxy end="" idref="#_x0000_s1171" connectloc="3"/>
        </o:r>
        <o:r id="V:Rule23" type="callout" idref="#_x0000_s110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uow.edu.au"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D0331820-B692-433F-8083-B191C00B1929}">
  <ds:schemaRefs>
    <ds:schemaRef ds:uri="http://schemas.openxmlformats.org/officeDocument/2006/bibliography"/>
  </ds:schemaRefs>
</ds:datastoreItem>
</file>

<file path=customXml/itemProps2.xml><?xml version="1.0" encoding="utf-8"?>
<ds:datastoreItem xmlns:ds="http://schemas.openxmlformats.org/officeDocument/2006/customXml" ds:itemID="{A9AACA71-E601-4CF7-A233-99E62D808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12315</TotalTime>
  <Pages>131</Pages>
  <Words>33404</Words>
  <Characters>190408</Characters>
  <Application>Microsoft Office Word</Application>
  <DocSecurity>0</DocSecurity>
  <Lines>1586</Lines>
  <Paragraphs>446</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ITPM-System</vt:lpstr>
      <vt:lpstr>Version: 	3.0</vt:lpstr>
      <vt:lpstr>Table of Contents</vt:lpstr>
      <vt:lpstr>Introduction</vt:lpstr>
      <vt:lpstr>    Document scope</vt:lpstr>
      <vt:lpstr>    Intended audience</vt:lpstr>
      <vt:lpstr>    SPECCHIO ownership and access</vt:lpstr>
      <vt:lpstr>    Copyright and licensing</vt:lpstr>
      <vt:lpstr>    For Further Information</vt:lpstr>
      <vt:lpstr>Glossary</vt:lpstr>
      <vt:lpstr>SPECCHIO Concepts</vt:lpstr>
      <vt:lpstr>    Before You Start</vt:lpstr>
      <vt:lpstr>    User Accounts</vt:lpstr>
      <vt:lpstr>    Administrator Access</vt:lpstr>
      <vt:lpstr>    Campaigns</vt:lpstr>
      <vt:lpstr>    Campaign Hierarchy Structure</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lpstr>    Overview of SPECCHIO Data Loading</vt:lpstr>
      <vt:lpstr>    Creating a new Campaign</vt:lpstr>
    </vt:vector>
  </TitlesOfParts>
  <Company>atraxis</Company>
  <LinksUpToDate>false</LinksUpToDate>
  <CharactersWithSpaces>223366</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97</cp:revision>
  <cp:lastPrinted>2013-06-19T04:56:00Z</cp:lastPrinted>
  <dcterms:created xsi:type="dcterms:W3CDTF">2012-05-02T12:22:00Z</dcterms:created>
  <dcterms:modified xsi:type="dcterms:W3CDTF">2013-09-26T00:49:00Z</dcterms:modified>
</cp:coreProperties>
</file>