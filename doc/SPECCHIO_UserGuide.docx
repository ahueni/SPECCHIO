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4E36C4" w14:textId="77777777" w:rsidR="002A0FFE" w:rsidRPr="00084655" w:rsidRDefault="002A0FFE" w:rsidP="002A0FFE">
      <w:pPr>
        <w:rPr>
          <w:sz w:val="82"/>
        </w:rPr>
      </w:pPr>
    </w:p>
    <w:p w14:paraId="2397BF24" w14:textId="77777777" w:rsidR="002A0FFE" w:rsidRPr="004D7992" w:rsidRDefault="004D7992" w:rsidP="002A0FFE">
      <w:r>
        <w:rPr>
          <w:noProof/>
          <w:lang w:val="en-US"/>
        </w:rPr>
        <w:drawing>
          <wp:inline distT="0" distB="0" distL="0" distR="0" wp14:anchorId="7855B177" wp14:editId="0A860C55">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10"/>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AE2F37" w:rsidRPr="004D7992">
        <w:fldChar w:fldCharType="begin"/>
      </w:r>
      <w:r w:rsidR="00567E0A">
        <w:instrText>SET</w:instrText>
      </w:r>
      <w:r w:rsidR="002A0FFE" w:rsidRPr="004D7992">
        <w:instrText xml:space="preserve"> project </w:instrText>
      </w:r>
      <w:r w:rsidR="00AE2F3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AE2F37" w:rsidRPr="004D7992">
        <w:fldChar w:fldCharType="separate"/>
      </w:r>
      <w:r w:rsidR="0046510F">
        <w:instrText>SPECCHIO</w:instrText>
      </w:r>
      <w:r w:rsidR="00AE2F37" w:rsidRPr="004D7992">
        <w:fldChar w:fldCharType="end"/>
      </w:r>
      <w:r w:rsidR="00AE2F37" w:rsidRPr="004D7992">
        <w:fldChar w:fldCharType="separate"/>
      </w:r>
      <w:bookmarkStart w:id="0" w:name="project"/>
      <w:r w:rsidR="0046510F">
        <w:rPr>
          <w:noProof/>
        </w:rPr>
        <w:t>SPECCHIO</w:t>
      </w:r>
      <w:bookmarkEnd w:id="0"/>
      <w:r w:rsidR="00AE2F37" w:rsidRPr="004D7992">
        <w:fldChar w:fldCharType="end"/>
      </w:r>
      <w:r w:rsidR="00AE2F37" w:rsidRPr="004D7992">
        <w:fldChar w:fldCharType="begin"/>
      </w:r>
      <w:r w:rsidR="00567E0A">
        <w:instrText>SET</w:instrText>
      </w:r>
      <w:r w:rsidR="002A0FFE" w:rsidRPr="004D7992">
        <w:instrText xml:space="preserve"> partproject </w:instrText>
      </w:r>
      <w:r w:rsidR="00AE2F3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AE2F37" w:rsidRPr="004D7992">
        <w:fldChar w:fldCharType="end"/>
      </w:r>
      <w:r w:rsidR="00AE2F37" w:rsidRPr="004D7992">
        <w:fldChar w:fldCharType="separate"/>
      </w:r>
      <w:bookmarkStart w:id="1" w:name="partproject"/>
      <w:bookmarkEnd w:id="1"/>
      <w:r w:rsidR="0046510F">
        <w:rPr>
          <w:noProof/>
        </w:rPr>
        <w:t xml:space="preserve"> </w:t>
      </w:r>
      <w:r w:rsidR="00AE2F37" w:rsidRPr="004D7992">
        <w:fldChar w:fldCharType="end"/>
      </w:r>
    </w:p>
    <w:p w14:paraId="0F8C9BED" w14:textId="77777777" w:rsidR="002A0FFE" w:rsidRPr="004D7992" w:rsidRDefault="002A0FFE">
      <w:pPr>
        <w:pStyle w:val="Title"/>
        <w:suppressAutoHyphens/>
        <w:spacing w:before="960"/>
        <w:rPr>
          <w:sz w:val="24"/>
        </w:rPr>
      </w:pPr>
      <w:r w:rsidRPr="004D7992">
        <w:rPr>
          <w:sz w:val="22"/>
        </w:rPr>
        <w:br/>
      </w:r>
      <w:r w:rsidR="00AE2F37" w:rsidRPr="00084655">
        <w:fldChar w:fldCharType="begin"/>
      </w:r>
      <w:r w:rsidR="00567E0A">
        <w:instrText>SET</w:instrText>
      </w:r>
      <w:r w:rsidRPr="00084655">
        <w:instrText xml:space="preserve"> DOC_TITLE </w:instrText>
      </w:r>
      <w:r w:rsidR="00AE2F37">
        <w:fldChar w:fldCharType="begin"/>
      </w:r>
      <w:r w:rsidR="00FB7375">
        <w:instrText xml:space="preserve"> </w:instrText>
      </w:r>
      <w:r w:rsidR="00567E0A">
        <w:instrText>FILLIN</w:instrText>
      </w:r>
      <w:r w:rsidR="00FB7375">
        <w:instrText xml:space="preserve"> "Document Title (e.g. ITPM Manual)" \* CHARFORMAT </w:instrText>
      </w:r>
      <w:r w:rsidR="00AE2F37">
        <w:fldChar w:fldCharType="separate"/>
      </w:r>
      <w:r w:rsidR="0046510F">
        <w:instrText>User Guide</w:instrText>
      </w:r>
      <w:r w:rsidR="00AE2F37">
        <w:fldChar w:fldCharType="end"/>
      </w:r>
      <w:r w:rsidR="00AE2F37" w:rsidRPr="00084655">
        <w:fldChar w:fldCharType="separate"/>
      </w:r>
      <w:bookmarkStart w:id="2" w:name="DOC_TITLE"/>
      <w:r w:rsidR="0046510F">
        <w:rPr>
          <w:noProof/>
        </w:rPr>
        <w:t>User Guide</w:t>
      </w:r>
      <w:bookmarkEnd w:id="2"/>
      <w:r w:rsidR="00AE2F37" w:rsidRPr="00084655">
        <w:fldChar w:fldCharType="end"/>
      </w:r>
      <w:fldSimple w:instr=" REF DOC_TITLE \* MERGEFORMAT ">
        <w:r w:rsidR="000E7C7E">
          <w:rPr>
            <w:noProof/>
          </w:rPr>
          <w:t>User Guide</w:t>
        </w:r>
      </w:fldSimple>
    </w:p>
    <w:p w14:paraId="20469064" w14:textId="77777777" w:rsidR="002A0FFE" w:rsidRPr="004D7992" w:rsidRDefault="00AE2F3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14:paraId="4E1E1622" w14:textId="77777777" w:rsidR="008C1F0E" w:rsidRDefault="008C1F0E" w:rsidP="008C1F0E">
      <w:pPr>
        <w:pStyle w:val="Version"/>
        <w:ind w:left="1701" w:hanging="1701"/>
      </w:pPr>
    </w:p>
    <w:p w14:paraId="7343ECF7" w14:textId="77777777" w:rsidR="008C1F0E" w:rsidRDefault="008C1F0E" w:rsidP="008C1F0E">
      <w:pPr>
        <w:pStyle w:val="Version"/>
        <w:ind w:left="1701" w:hanging="1701"/>
      </w:pPr>
    </w:p>
    <w:p w14:paraId="0FE6BF09" w14:textId="77777777" w:rsidR="002A0FFE" w:rsidRPr="00084655" w:rsidRDefault="002A0FFE" w:rsidP="00306258">
      <w:pPr>
        <w:pStyle w:val="Version"/>
        <w:tabs>
          <w:tab w:val="clear" w:pos="1701"/>
        </w:tabs>
        <w:ind w:left="1701" w:hanging="1701"/>
        <w:outlineLvl w:val="0"/>
      </w:pPr>
      <w:r w:rsidRPr="00084655">
        <w:t xml:space="preserve">Version: </w:t>
      </w:r>
      <w:r w:rsidRPr="00084655">
        <w:tab/>
      </w:r>
      <w:r w:rsidR="00C63D4F">
        <w:fldChar w:fldCharType="begin"/>
      </w:r>
      <w:r w:rsidR="00C63D4F">
        <w:instrText>REF VQS</w:instrText>
      </w:r>
      <w:r w:rsidR="00C63D4F">
        <w:fldChar w:fldCharType="separate"/>
      </w:r>
      <w:r w:rsidR="000E7C7E">
        <w:rPr>
          <w:noProof/>
        </w:rPr>
        <w:t>3.2</w:t>
      </w:r>
      <w:r w:rsidR="00C63D4F">
        <w:rPr>
          <w:noProof/>
        </w:rPr>
        <w:fldChar w:fldCharType="end"/>
      </w:r>
      <w:bookmarkStart w:id="3" w:name="_GoBack"/>
      <w:bookmarkEnd w:id="3"/>
      <w:r w:rsidR="00AE2F37" w:rsidRPr="00084655">
        <w:fldChar w:fldCharType="begin"/>
      </w:r>
      <w:r w:rsidR="00567E0A">
        <w:instrText>SET</w:instrText>
      </w:r>
      <w:r w:rsidRPr="00084655">
        <w:instrText xml:space="preserve"> VQS </w:instrText>
      </w:r>
      <w:r w:rsidR="00AE2F37">
        <w:fldChar w:fldCharType="begin"/>
      </w:r>
      <w:r w:rsidR="00567E0A">
        <w:instrText>FILLIN</w:instrText>
      </w:r>
      <w:r w:rsidR="00734122">
        <w:instrText xml:space="preserve"> "Version (e.g. 1.0)"</w:instrText>
      </w:r>
      <w:r w:rsidR="00AE2F37">
        <w:fldChar w:fldCharType="separate"/>
      </w:r>
      <w:r w:rsidR="0083172D">
        <w:instrText>3.2</w:instrText>
      </w:r>
      <w:r w:rsidR="00AE2F37">
        <w:fldChar w:fldCharType="end"/>
      </w:r>
      <w:r w:rsidR="00AE2F37" w:rsidRPr="00084655">
        <w:fldChar w:fldCharType="separate"/>
      </w:r>
      <w:bookmarkStart w:id="4" w:name="VQS"/>
      <w:r w:rsidR="0083172D">
        <w:rPr>
          <w:noProof/>
        </w:rPr>
        <w:t>3.2</w:t>
      </w:r>
      <w:bookmarkEnd w:id="4"/>
      <w:r w:rsidR="00AE2F37" w:rsidRPr="00084655">
        <w:fldChar w:fldCharType="end"/>
      </w:r>
    </w:p>
    <w:p w14:paraId="223B8720" w14:textId="58C21E3F" w:rsidR="002A0FFE" w:rsidRPr="00084655" w:rsidRDefault="002A0FFE">
      <w:pPr>
        <w:pStyle w:val="Version"/>
        <w:tabs>
          <w:tab w:val="clear" w:pos="1701"/>
        </w:tabs>
        <w:ind w:left="1701" w:hanging="1701"/>
      </w:pPr>
      <w:r w:rsidRPr="00084655">
        <w:t xml:space="preserve">Date: </w:t>
      </w:r>
      <w:r w:rsidRPr="00084655">
        <w:tab/>
      </w:r>
      <w:r w:rsidR="00AE2F37" w:rsidRPr="00084655">
        <w:fldChar w:fldCharType="begin"/>
      </w:r>
      <w:r w:rsidR="00567E0A">
        <w:instrText>SET</w:instrText>
      </w:r>
      <w:r w:rsidRPr="00084655">
        <w:instrText xml:space="preserve"> DD </w:instrText>
      </w:r>
      <w:r w:rsidR="00AE2F37">
        <w:fldChar w:fldCharType="begin"/>
      </w:r>
      <w:r w:rsidR="00567E0A">
        <w:instrText>FILLIN</w:instrText>
      </w:r>
      <w:r w:rsidR="00734122">
        <w:instrText xml:space="preserve"> "Date (dd.mm.yyyy)”</w:instrText>
      </w:r>
      <w:r w:rsidR="00AE2F37">
        <w:fldChar w:fldCharType="separate"/>
      </w:r>
      <w:r w:rsidR="0083172D">
        <w:instrText>13.05.2015</w:instrText>
      </w:r>
      <w:r w:rsidR="00AE2F37">
        <w:fldChar w:fldCharType="end"/>
      </w:r>
      <w:r w:rsidR="00AE2F37" w:rsidRPr="00084655">
        <w:fldChar w:fldCharType="separate"/>
      </w:r>
      <w:bookmarkStart w:id="5" w:name="DATE"/>
      <w:bookmarkStart w:id="6" w:name="DD"/>
      <w:r w:rsidR="0083172D">
        <w:rPr>
          <w:noProof/>
        </w:rPr>
        <w:t>13.05.2015</w:t>
      </w:r>
      <w:bookmarkEnd w:id="6"/>
      <w:bookmarkEnd w:id="5"/>
      <w:r w:rsidR="00AE2F37" w:rsidRPr="00084655">
        <w:fldChar w:fldCharType="end"/>
      </w:r>
      <w:r w:rsidR="00C63D4F">
        <w:fldChar w:fldCharType="begin"/>
      </w:r>
      <w:r w:rsidR="00C63D4F">
        <w:instrText>REF DD</w:instrText>
      </w:r>
      <w:r w:rsidR="00C63D4F">
        <w:fldChar w:fldCharType="separate"/>
      </w:r>
      <w:r w:rsidR="000E7C7E">
        <w:rPr>
          <w:noProof/>
        </w:rPr>
        <w:t>13.05.2015</w:t>
      </w:r>
      <w:r w:rsidR="00C63D4F">
        <w:rPr>
          <w:noProof/>
        </w:rPr>
        <w:fldChar w:fldCharType="end"/>
      </w:r>
    </w:p>
    <w:p w14:paraId="60BB9BB5" w14:textId="77777777"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AE2F37" w:rsidRPr="00084655">
        <w:fldChar w:fldCharType="begin"/>
      </w:r>
      <w:r w:rsidR="00567E0A">
        <w:instrText>SET</w:instrText>
      </w:r>
      <w:r w:rsidRPr="00084655">
        <w:instrText xml:space="preserve"> DOC_AUTHOR </w:instrText>
      </w:r>
      <w:r w:rsidR="00AE2F37">
        <w:fldChar w:fldCharType="begin"/>
      </w:r>
      <w:r w:rsidR="00567E0A">
        <w:instrText>FILLIN</w:instrText>
      </w:r>
      <w:r w:rsidR="00734122">
        <w:instrText xml:space="preserve"> "Author (e.g. F. Test, Organisation 'X')"</w:instrText>
      </w:r>
      <w:r w:rsidR="00AE2F37">
        <w:fldChar w:fldCharType="separate"/>
      </w:r>
      <w:r w:rsidR="0083172D">
        <w:instrText>P. Roberts (Intersect), A. Hueni &amp; D. Kuekenbrink (Remote Sensing Laboratories, University of Zurich)</w:instrText>
      </w:r>
      <w:r w:rsidR="00AE2F37">
        <w:fldChar w:fldCharType="end"/>
      </w:r>
      <w:r w:rsidR="00AE2F37" w:rsidRPr="00084655">
        <w:fldChar w:fldCharType="separate"/>
      </w:r>
      <w:bookmarkStart w:id="7" w:name="DOC_AUTHOR"/>
      <w:r w:rsidR="0083172D">
        <w:rPr>
          <w:noProof/>
        </w:rPr>
        <w:t>P. Roberts (Intersect), A. Hueni &amp; D. Kuekenbrink (Remote Sensing Laboratories, University of Zurich)</w:t>
      </w:r>
      <w:bookmarkEnd w:id="7"/>
      <w:r w:rsidR="00AE2F37" w:rsidRPr="00084655">
        <w:fldChar w:fldCharType="end"/>
      </w:r>
      <w:fldSimple w:instr="REF DOC_AUTHOR  \* MERGEFORMAT ">
        <w:r w:rsidR="000E7C7E">
          <w:rPr>
            <w:noProof/>
          </w:rPr>
          <w:t>P. Roberts (Intersect), A. Hueni &amp; D. Kuekenbrink (Remote Sensing Laboratories, University of Zurich)</w:t>
        </w:r>
      </w:fldSimple>
    </w:p>
    <w:p w14:paraId="18515ABA" w14:textId="77777777" w:rsidR="002A0FFE" w:rsidRPr="00084655" w:rsidRDefault="002A0FFE">
      <w:pPr>
        <w:pStyle w:val="Version"/>
        <w:tabs>
          <w:tab w:val="clear" w:pos="1701"/>
        </w:tabs>
        <w:ind w:left="1701" w:hanging="1701"/>
      </w:pPr>
      <w:r w:rsidRPr="00084655">
        <w:t>File:</w:t>
      </w:r>
      <w:r w:rsidRPr="00084655">
        <w:tab/>
      </w:r>
      <w:r w:rsidR="00AE2F37" w:rsidRPr="00084655">
        <w:fldChar w:fldCharType="begin"/>
      </w:r>
      <w:r w:rsidR="00567E0A">
        <w:instrText>SET</w:instrText>
      </w:r>
      <w:r w:rsidRPr="00084655">
        <w:instrText xml:space="preserve"> PFAD </w:instrText>
      </w:r>
      <w:r w:rsidR="00AE2F37" w:rsidRPr="00084655">
        <w:fldChar w:fldCharType="end"/>
      </w:r>
      <w:r w:rsidR="008C1F0E">
        <w:t>SPECCHIO_UserGuide.pdf</w:t>
      </w:r>
    </w:p>
    <w:p w14:paraId="04126199" w14:textId="77777777" w:rsidR="002A0FFE" w:rsidRPr="00084655" w:rsidRDefault="002A0FFE">
      <w:pPr>
        <w:pStyle w:val="Version"/>
        <w:tabs>
          <w:tab w:val="clear" w:pos="1701"/>
        </w:tabs>
        <w:ind w:left="1701" w:hanging="1701"/>
      </w:pPr>
      <w:r w:rsidRPr="00084655">
        <w:t>Pages:</w:t>
      </w:r>
      <w:r w:rsidRPr="00084655">
        <w:tab/>
      </w:r>
      <w:r w:rsidR="00AE2F37">
        <w:fldChar w:fldCharType="begin"/>
      </w:r>
      <w:r w:rsidR="00567E0A">
        <w:instrText>NUMPAGES</w:instrText>
      </w:r>
      <w:r w:rsidR="00734122">
        <w:instrText xml:space="preserve"> </w:instrText>
      </w:r>
      <w:r w:rsidR="00AE2F37">
        <w:fldChar w:fldCharType="separate"/>
      </w:r>
      <w:r w:rsidR="000E7C7E">
        <w:rPr>
          <w:noProof/>
        </w:rPr>
        <w:t>140</w:t>
      </w:r>
      <w:r w:rsidR="00AE2F37">
        <w:rPr>
          <w:noProof/>
        </w:rPr>
        <w:fldChar w:fldCharType="end"/>
      </w:r>
    </w:p>
    <w:p w14:paraId="5036DDC2" w14:textId="77777777" w:rsidR="00522234" w:rsidRDefault="00522234" w:rsidP="00522234">
      <w:pPr>
        <w:pStyle w:val="Version"/>
        <w:ind w:left="1701" w:hanging="1701"/>
      </w:pPr>
    </w:p>
    <w:p w14:paraId="63E637A3" w14:textId="77777777" w:rsidR="00522234" w:rsidRDefault="00522234" w:rsidP="00522234">
      <w:pPr>
        <w:pStyle w:val="Version"/>
        <w:ind w:left="1701" w:hanging="1701"/>
      </w:pPr>
    </w:p>
    <w:p w14:paraId="11F15217" w14:textId="77777777" w:rsidR="00522234" w:rsidRDefault="00522234" w:rsidP="00522234">
      <w:pPr>
        <w:pStyle w:val="Version"/>
        <w:ind w:left="1701" w:hanging="1701"/>
      </w:pPr>
    </w:p>
    <w:p w14:paraId="71E70914" w14:textId="77777777" w:rsidR="00522234" w:rsidRDefault="00522234" w:rsidP="00522234">
      <w:pPr>
        <w:pStyle w:val="Version"/>
        <w:ind w:left="1701" w:hanging="1701"/>
      </w:pPr>
    </w:p>
    <w:p w14:paraId="47544478" w14:textId="77777777" w:rsidR="00522234" w:rsidRDefault="00522234" w:rsidP="00522234">
      <w:pPr>
        <w:pStyle w:val="Version"/>
        <w:ind w:left="1701" w:hanging="1701"/>
      </w:pPr>
    </w:p>
    <w:p w14:paraId="06D38158" w14:textId="77777777" w:rsidR="00522234" w:rsidRDefault="00522234" w:rsidP="00871DD0">
      <w:pPr>
        <w:pStyle w:val="Version"/>
      </w:pPr>
    </w:p>
    <w:p w14:paraId="7B15C6F6" w14:textId="77777777" w:rsidR="002A0FFE" w:rsidRPr="00084655" w:rsidRDefault="00871DD0" w:rsidP="00522234">
      <w:pPr>
        <w:pStyle w:val="Version"/>
        <w:ind w:left="1701" w:hanging="1701"/>
        <w:jc w:val="center"/>
      </w:pPr>
      <w:r>
        <w:rPr>
          <w:noProof/>
          <w:lang w:val="en-US"/>
        </w:rPr>
        <w:drawing>
          <wp:inline distT="0" distB="0" distL="0" distR="0" wp14:anchorId="5393D425" wp14:editId="693E8347">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1"/>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14:paraId="0D7EBBD7" w14:textId="77777777" w:rsidR="002A0FFE" w:rsidRDefault="002A0FFE" w:rsidP="0080641E">
      <w:pPr>
        <w:pStyle w:val="HeadingUnnumbered"/>
      </w:pPr>
      <w:bookmarkStart w:id="8" w:name="_Toc355280327"/>
      <w:bookmarkStart w:id="9" w:name="_Toc293145167"/>
      <w:r w:rsidRPr="00067105">
        <w:lastRenderedPageBreak/>
        <w:t>Table of Contents</w:t>
      </w:r>
      <w:bookmarkEnd w:id="8"/>
      <w:bookmarkEnd w:id="9"/>
    </w:p>
    <w:bookmarkStart w:id="10" w:name="_Toc356279529"/>
    <w:p w14:paraId="3AA8BEEF" w14:textId="77777777" w:rsidR="00393423" w:rsidRDefault="00AE2F37">
      <w:pPr>
        <w:pStyle w:val="TOC1"/>
        <w:rPr>
          <w:rFonts w:asciiTheme="minorHAnsi" w:eastAsiaTheme="minorEastAsia" w:hAnsiTheme="minorHAnsi" w:cstheme="minorBidi"/>
          <w:b w:val="0"/>
          <w:noProof/>
          <w:lang w:val="en-US" w:eastAsia="ja-JP"/>
        </w:rPr>
      </w:pPr>
      <w:r w:rsidRPr="00084655">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084655">
        <w:rPr>
          <w:b w:val="0"/>
        </w:rPr>
        <w:fldChar w:fldCharType="separate"/>
      </w:r>
      <w:r w:rsidR="00393423">
        <w:rPr>
          <w:noProof/>
        </w:rPr>
        <w:t>Table of Contents</w:t>
      </w:r>
      <w:r w:rsidR="00393423">
        <w:rPr>
          <w:noProof/>
        </w:rPr>
        <w:tab/>
      </w:r>
      <w:r w:rsidR="00393423">
        <w:rPr>
          <w:noProof/>
        </w:rPr>
        <w:fldChar w:fldCharType="begin"/>
      </w:r>
      <w:r w:rsidR="00393423">
        <w:rPr>
          <w:noProof/>
        </w:rPr>
        <w:instrText xml:space="preserve"> PAGEREF _Toc293145167 \h </w:instrText>
      </w:r>
      <w:r w:rsidR="00393423">
        <w:rPr>
          <w:noProof/>
        </w:rPr>
      </w:r>
      <w:r w:rsidR="00393423">
        <w:rPr>
          <w:noProof/>
        </w:rPr>
        <w:fldChar w:fldCharType="separate"/>
      </w:r>
      <w:r w:rsidR="000E7C7E">
        <w:rPr>
          <w:noProof/>
        </w:rPr>
        <w:t>2</w:t>
      </w:r>
      <w:r w:rsidR="00393423">
        <w:rPr>
          <w:noProof/>
        </w:rPr>
        <w:fldChar w:fldCharType="end"/>
      </w:r>
    </w:p>
    <w:p w14:paraId="76B197B6" w14:textId="77777777" w:rsidR="00393423" w:rsidRDefault="00393423">
      <w:pPr>
        <w:pStyle w:val="TOC1"/>
        <w:tabs>
          <w:tab w:val="left" w:pos="393"/>
        </w:tabs>
        <w:rPr>
          <w:rFonts w:asciiTheme="minorHAnsi" w:eastAsiaTheme="minorEastAsia" w:hAnsiTheme="minorHAnsi" w:cstheme="minorBidi"/>
          <w:b w:val="0"/>
          <w:noProof/>
          <w:lang w:val="en-US" w:eastAsia="ja-JP"/>
        </w:rPr>
      </w:pPr>
      <w:r>
        <w:rPr>
          <w:noProof/>
        </w:rPr>
        <w:t>1</w:t>
      </w:r>
      <w:r>
        <w:rPr>
          <w:rFonts w:asciiTheme="minorHAnsi" w:eastAsiaTheme="minorEastAsia" w:hAnsiTheme="minorHAnsi" w:cstheme="minorBidi"/>
          <w:b w:val="0"/>
          <w:noProof/>
          <w:lang w:val="en-US" w:eastAsia="ja-JP"/>
        </w:rPr>
        <w:tab/>
      </w:r>
      <w:r>
        <w:rPr>
          <w:noProof/>
        </w:rPr>
        <w:t>Introduction</w:t>
      </w:r>
      <w:r>
        <w:rPr>
          <w:noProof/>
        </w:rPr>
        <w:tab/>
      </w:r>
      <w:r>
        <w:rPr>
          <w:noProof/>
        </w:rPr>
        <w:fldChar w:fldCharType="begin"/>
      </w:r>
      <w:r>
        <w:rPr>
          <w:noProof/>
        </w:rPr>
        <w:instrText xml:space="preserve"> PAGEREF _Toc293145168 \h </w:instrText>
      </w:r>
      <w:r>
        <w:rPr>
          <w:noProof/>
        </w:rPr>
      </w:r>
      <w:r>
        <w:rPr>
          <w:noProof/>
        </w:rPr>
        <w:fldChar w:fldCharType="separate"/>
      </w:r>
      <w:r w:rsidR="000E7C7E">
        <w:rPr>
          <w:noProof/>
        </w:rPr>
        <w:t>6</w:t>
      </w:r>
      <w:r>
        <w:rPr>
          <w:noProof/>
        </w:rPr>
        <w:fldChar w:fldCharType="end"/>
      </w:r>
    </w:p>
    <w:p w14:paraId="16160680"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1.1</w:t>
      </w:r>
      <w:r>
        <w:rPr>
          <w:rFonts w:asciiTheme="minorHAnsi" w:eastAsiaTheme="minorEastAsia" w:hAnsiTheme="minorHAnsi" w:cstheme="minorBidi"/>
          <w:noProof/>
          <w:sz w:val="24"/>
          <w:lang w:val="en-US" w:eastAsia="ja-JP"/>
        </w:rPr>
        <w:tab/>
      </w:r>
      <w:r>
        <w:rPr>
          <w:noProof/>
        </w:rPr>
        <w:t>Document scope</w:t>
      </w:r>
      <w:r>
        <w:rPr>
          <w:noProof/>
        </w:rPr>
        <w:tab/>
      </w:r>
      <w:r>
        <w:rPr>
          <w:noProof/>
        </w:rPr>
        <w:fldChar w:fldCharType="begin"/>
      </w:r>
      <w:r>
        <w:rPr>
          <w:noProof/>
        </w:rPr>
        <w:instrText xml:space="preserve"> PAGEREF _Toc293145169 \h </w:instrText>
      </w:r>
      <w:r>
        <w:rPr>
          <w:noProof/>
        </w:rPr>
      </w:r>
      <w:r>
        <w:rPr>
          <w:noProof/>
        </w:rPr>
        <w:fldChar w:fldCharType="separate"/>
      </w:r>
      <w:r w:rsidR="000E7C7E">
        <w:rPr>
          <w:noProof/>
        </w:rPr>
        <w:t>6</w:t>
      </w:r>
      <w:r>
        <w:rPr>
          <w:noProof/>
        </w:rPr>
        <w:fldChar w:fldCharType="end"/>
      </w:r>
    </w:p>
    <w:p w14:paraId="660406D5"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1.2</w:t>
      </w:r>
      <w:r>
        <w:rPr>
          <w:rFonts w:asciiTheme="minorHAnsi" w:eastAsiaTheme="minorEastAsia" w:hAnsiTheme="minorHAnsi" w:cstheme="minorBidi"/>
          <w:noProof/>
          <w:sz w:val="24"/>
          <w:lang w:val="en-US" w:eastAsia="ja-JP"/>
        </w:rPr>
        <w:tab/>
      </w:r>
      <w:r>
        <w:rPr>
          <w:noProof/>
        </w:rPr>
        <w:t>Intended audience</w:t>
      </w:r>
      <w:r>
        <w:rPr>
          <w:noProof/>
        </w:rPr>
        <w:tab/>
      </w:r>
      <w:r>
        <w:rPr>
          <w:noProof/>
        </w:rPr>
        <w:fldChar w:fldCharType="begin"/>
      </w:r>
      <w:r>
        <w:rPr>
          <w:noProof/>
        </w:rPr>
        <w:instrText xml:space="preserve"> PAGEREF _Toc293145170 \h </w:instrText>
      </w:r>
      <w:r>
        <w:rPr>
          <w:noProof/>
        </w:rPr>
      </w:r>
      <w:r>
        <w:rPr>
          <w:noProof/>
        </w:rPr>
        <w:fldChar w:fldCharType="separate"/>
      </w:r>
      <w:r w:rsidR="000E7C7E">
        <w:rPr>
          <w:noProof/>
        </w:rPr>
        <w:t>6</w:t>
      </w:r>
      <w:r>
        <w:rPr>
          <w:noProof/>
        </w:rPr>
        <w:fldChar w:fldCharType="end"/>
      </w:r>
    </w:p>
    <w:p w14:paraId="43870B45"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1.3</w:t>
      </w:r>
      <w:r>
        <w:rPr>
          <w:rFonts w:asciiTheme="minorHAnsi" w:eastAsiaTheme="minorEastAsia" w:hAnsiTheme="minorHAnsi" w:cstheme="minorBidi"/>
          <w:noProof/>
          <w:sz w:val="24"/>
          <w:lang w:val="en-US" w:eastAsia="ja-JP"/>
        </w:rPr>
        <w:tab/>
      </w:r>
      <w:r>
        <w:rPr>
          <w:noProof/>
        </w:rPr>
        <w:t>SPECCHIO ownership and access</w:t>
      </w:r>
      <w:r>
        <w:rPr>
          <w:noProof/>
        </w:rPr>
        <w:tab/>
      </w:r>
      <w:r>
        <w:rPr>
          <w:noProof/>
        </w:rPr>
        <w:fldChar w:fldCharType="begin"/>
      </w:r>
      <w:r>
        <w:rPr>
          <w:noProof/>
        </w:rPr>
        <w:instrText xml:space="preserve"> PAGEREF _Toc293145171 \h </w:instrText>
      </w:r>
      <w:r>
        <w:rPr>
          <w:noProof/>
        </w:rPr>
      </w:r>
      <w:r>
        <w:rPr>
          <w:noProof/>
        </w:rPr>
        <w:fldChar w:fldCharType="separate"/>
      </w:r>
      <w:r w:rsidR="000E7C7E">
        <w:rPr>
          <w:noProof/>
        </w:rPr>
        <w:t>6</w:t>
      </w:r>
      <w:r>
        <w:rPr>
          <w:noProof/>
        </w:rPr>
        <w:fldChar w:fldCharType="end"/>
      </w:r>
    </w:p>
    <w:p w14:paraId="2EC83381"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1.4</w:t>
      </w:r>
      <w:r>
        <w:rPr>
          <w:rFonts w:asciiTheme="minorHAnsi" w:eastAsiaTheme="minorEastAsia" w:hAnsiTheme="minorHAnsi" w:cstheme="minorBidi"/>
          <w:noProof/>
          <w:sz w:val="24"/>
          <w:lang w:val="en-US" w:eastAsia="ja-JP"/>
        </w:rPr>
        <w:tab/>
      </w:r>
      <w:r>
        <w:rPr>
          <w:noProof/>
        </w:rPr>
        <w:t>Copyright and licensing</w:t>
      </w:r>
      <w:r>
        <w:rPr>
          <w:noProof/>
        </w:rPr>
        <w:tab/>
      </w:r>
      <w:r>
        <w:rPr>
          <w:noProof/>
        </w:rPr>
        <w:fldChar w:fldCharType="begin"/>
      </w:r>
      <w:r>
        <w:rPr>
          <w:noProof/>
        </w:rPr>
        <w:instrText xml:space="preserve"> PAGEREF _Toc293145172 \h </w:instrText>
      </w:r>
      <w:r>
        <w:rPr>
          <w:noProof/>
        </w:rPr>
      </w:r>
      <w:r>
        <w:rPr>
          <w:noProof/>
        </w:rPr>
        <w:fldChar w:fldCharType="separate"/>
      </w:r>
      <w:r w:rsidR="000E7C7E">
        <w:rPr>
          <w:noProof/>
        </w:rPr>
        <w:t>6</w:t>
      </w:r>
      <w:r>
        <w:rPr>
          <w:noProof/>
        </w:rPr>
        <w:fldChar w:fldCharType="end"/>
      </w:r>
    </w:p>
    <w:p w14:paraId="516CA2BF"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1.5</w:t>
      </w:r>
      <w:r>
        <w:rPr>
          <w:rFonts w:asciiTheme="minorHAnsi" w:eastAsiaTheme="minorEastAsia" w:hAnsiTheme="minorHAnsi" w:cstheme="minorBidi"/>
          <w:noProof/>
          <w:sz w:val="24"/>
          <w:lang w:val="en-US" w:eastAsia="ja-JP"/>
        </w:rPr>
        <w:tab/>
      </w:r>
      <w:r>
        <w:rPr>
          <w:noProof/>
        </w:rPr>
        <w:t>For Further Information</w:t>
      </w:r>
      <w:r>
        <w:rPr>
          <w:noProof/>
        </w:rPr>
        <w:tab/>
      </w:r>
      <w:r>
        <w:rPr>
          <w:noProof/>
        </w:rPr>
        <w:fldChar w:fldCharType="begin"/>
      </w:r>
      <w:r>
        <w:rPr>
          <w:noProof/>
        </w:rPr>
        <w:instrText xml:space="preserve"> PAGEREF _Toc293145173 \h </w:instrText>
      </w:r>
      <w:r>
        <w:rPr>
          <w:noProof/>
        </w:rPr>
      </w:r>
      <w:r>
        <w:rPr>
          <w:noProof/>
        </w:rPr>
        <w:fldChar w:fldCharType="separate"/>
      </w:r>
      <w:r w:rsidR="000E7C7E">
        <w:rPr>
          <w:noProof/>
        </w:rPr>
        <w:t>6</w:t>
      </w:r>
      <w:r>
        <w:rPr>
          <w:noProof/>
        </w:rPr>
        <w:fldChar w:fldCharType="end"/>
      </w:r>
    </w:p>
    <w:p w14:paraId="4FAC4CC8" w14:textId="77777777" w:rsidR="00393423" w:rsidRDefault="00393423">
      <w:pPr>
        <w:pStyle w:val="TOC1"/>
        <w:tabs>
          <w:tab w:val="left" w:pos="393"/>
        </w:tabs>
        <w:rPr>
          <w:rFonts w:asciiTheme="minorHAnsi" w:eastAsiaTheme="minorEastAsia" w:hAnsiTheme="minorHAnsi" w:cstheme="minorBidi"/>
          <w:b w:val="0"/>
          <w:noProof/>
          <w:lang w:val="en-US" w:eastAsia="ja-JP"/>
        </w:rPr>
      </w:pPr>
      <w:r>
        <w:rPr>
          <w:noProof/>
        </w:rPr>
        <w:t>2</w:t>
      </w:r>
      <w:r>
        <w:rPr>
          <w:rFonts w:asciiTheme="minorHAnsi" w:eastAsiaTheme="minorEastAsia" w:hAnsiTheme="minorHAnsi" w:cstheme="minorBidi"/>
          <w:b w:val="0"/>
          <w:noProof/>
          <w:lang w:val="en-US" w:eastAsia="ja-JP"/>
        </w:rPr>
        <w:tab/>
      </w:r>
      <w:r>
        <w:rPr>
          <w:noProof/>
        </w:rPr>
        <w:t>Glossary</w:t>
      </w:r>
      <w:r>
        <w:rPr>
          <w:noProof/>
        </w:rPr>
        <w:tab/>
      </w:r>
      <w:r>
        <w:rPr>
          <w:noProof/>
        </w:rPr>
        <w:fldChar w:fldCharType="begin"/>
      </w:r>
      <w:r>
        <w:rPr>
          <w:noProof/>
        </w:rPr>
        <w:instrText xml:space="preserve"> PAGEREF _Toc293145174 \h </w:instrText>
      </w:r>
      <w:r>
        <w:rPr>
          <w:noProof/>
        </w:rPr>
      </w:r>
      <w:r>
        <w:rPr>
          <w:noProof/>
        </w:rPr>
        <w:fldChar w:fldCharType="separate"/>
      </w:r>
      <w:r w:rsidR="000E7C7E">
        <w:rPr>
          <w:noProof/>
        </w:rPr>
        <w:t>8</w:t>
      </w:r>
      <w:r>
        <w:rPr>
          <w:noProof/>
        </w:rPr>
        <w:fldChar w:fldCharType="end"/>
      </w:r>
    </w:p>
    <w:p w14:paraId="200A74DE" w14:textId="77777777" w:rsidR="00393423" w:rsidRDefault="00393423">
      <w:pPr>
        <w:pStyle w:val="TOC1"/>
        <w:tabs>
          <w:tab w:val="left" w:pos="393"/>
        </w:tabs>
        <w:rPr>
          <w:rFonts w:asciiTheme="minorHAnsi" w:eastAsiaTheme="minorEastAsia" w:hAnsiTheme="minorHAnsi" w:cstheme="minorBidi"/>
          <w:b w:val="0"/>
          <w:noProof/>
          <w:lang w:val="en-US" w:eastAsia="ja-JP"/>
        </w:rPr>
      </w:pPr>
      <w:r>
        <w:rPr>
          <w:noProof/>
        </w:rPr>
        <w:t>3</w:t>
      </w:r>
      <w:r>
        <w:rPr>
          <w:rFonts w:asciiTheme="minorHAnsi" w:eastAsiaTheme="minorEastAsia" w:hAnsiTheme="minorHAnsi" w:cstheme="minorBidi"/>
          <w:b w:val="0"/>
          <w:noProof/>
          <w:lang w:val="en-US" w:eastAsia="ja-JP"/>
        </w:rPr>
        <w:tab/>
      </w:r>
      <w:r>
        <w:rPr>
          <w:noProof/>
        </w:rPr>
        <w:t>SPECCHIO Concepts</w:t>
      </w:r>
      <w:r>
        <w:rPr>
          <w:noProof/>
        </w:rPr>
        <w:tab/>
      </w:r>
      <w:r>
        <w:rPr>
          <w:noProof/>
        </w:rPr>
        <w:fldChar w:fldCharType="begin"/>
      </w:r>
      <w:r>
        <w:rPr>
          <w:noProof/>
        </w:rPr>
        <w:instrText xml:space="preserve"> PAGEREF _Toc293145175 \h </w:instrText>
      </w:r>
      <w:r>
        <w:rPr>
          <w:noProof/>
        </w:rPr>
      </w:r>
      <w:r>
        <w:rPr>
          <w:noProof/>
        </w:rPr>
        <w:fldChar w:fldCharType="separate"/>
      </w:r>
      <w:r w:rsidR="000E7C7E">
        <w:rPr>
          <w:noProof/>
        </w:rPr>
        <w:t>11</w:t>
      </w:r>
      <w:r>
        <w:rPr>
          <w:noProof/>
        </w:rPr>
        <w:fldChar w:fldCharType="end"/>
      </w:r>
    </w:p>
    <w:p w14:paraId="4C3224D1"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3.1</w:t>
      </w:r>
      <w:r>
        <w:rPr>
          <w:rFonts w:asciiTheme="minorHAnsi" w:eastAsiaTheme="minorEastAsia" w:hAnsiTheme="minorHAnsi" w:cstheme="minorBidi"/>
          <w:noProof/>
          <w:sz w:val="24"/>
          <w:lang w:val="en-US" w:eastAsia="ja-JP"/>
        </w:rPr>
        <w:tab/>
      </w:r>
      <w:r>
        <w:rPr>
          <w:noProof/>
        </w:rPr>
        <w:t>Before You Start</w:t>
      </w:r>
      <w:r>
        <w:rPr>
          <w:noProof/>
        </w:rPr>
        <w:tab/>
      </w:r>
      <w:r>
        <w:rPr>
          <w:noProof/>
        </w:rPr>
        <w:fldChar w:fldCharType="begin"/>
      </w:r>
      <w:r>
        <w:rPr>
          <w:noProof/>
        </w:rPr>
        <w:instrText xml:space="preserve"> PAGEREF _Toc293145176 \h </w:instrText>
      </w:r>
      <w:r>
        <w:rPr>
          <w:noProof/>
        </w:rPr>
      </w:r>
      <w:r>
        <w:rPr>
          <w:noProof/>
        </w:rPr>
        <w:fldChar w:fldCharType="separate"/>
      </w:r>
      <w:r w:rsidR="000E7C7E">
        <w:rPr>
          <w:noProof/>
        </w:rPr>
        <w:t>12</w:t>
      </w:r>
      <w:r>
        <w:rPr>
          <w:noProof/>
        </w:rPr>
        <w:fldChar w:fldCharType="end"/>
      </w:r>
    </w:p>
    <w:p w14:paraId="3ABB3A4C"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3.2</w:t>
      </w:r>
      <w:r>
        <w:rPr>
          <w:rFonts w:asciiTheme="minorHAnsi" w:eastAsiaTheme="minorEastAsia" w:hAnsiTheme="minorHAnsi" w:cstheme="minorBidi"/>
          <w:noProof/>
          <w:sz w:val="24"/>
          <w:lang w:val="en-US" w:eastAsia="ja-JP"/>
        </w:rPr>
        <w:tab/>
      </w:r>
      <w:r>
        <w:rPr>
          <w:noProof/>
        </w:rPr>
        <w:t>User Accounts</w:t>
      </w:r>
      <w:r>
        <w:rPr>
          <w:noProof/>
        </w:rPr>
        <w:tab/>
      </w:r>
      <w:r>
        <w:rPr>
          <w:noProof/>
        </w:rPr>
        <w:fldChar w:fldCharType="begin"/>
      </w:r>
      <w:r>
        <w:rPr>
          <w:noProof/>
        </w:rPr>
        <w:instrText xml:space="preserve"> PAGEREF _Toc293145177 \h </w:instrText>
      </w:r>
      <w:r>
        <w:rPr>
          <w:noProof/>
        </w:rPr>
      </w:r>
      <w:r>
        <w:rPr>
          <w:noProof/>
        </w:rPr>
        <w:fldChar w:fldCharType="separate"/>
      </w:r>
      <w:r w:rsidR="000E7C7E">
        <w:rPr>
          <w:noProof/>
        </w:rPr>
        <w:t>12</w:t>
      </w:r>
      <w:r>
        <w:rPr>
          <w:noProof/>
        </w:rPr>
        <w:fldChar w:fldCharType="end"/>
      </w:r>
    </w:p>
    <w:p w14:paraId="3BB83D51"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3.3</w:t>
      </w:r>
      <w:r>
        <w:rPr>
          <w:rFonts w:asciiTheme="minorHAnsi" w:eastAsiaTheme="minorEastAsia" w:hAnsiTheme="minorHAnsi" w:cstheme="minorBidi"/>
          <w:noProof/>
          <w:sz w:val="24"/>
          <w:lang w:val="en-US" w:eastAsia="ja-JP"/>
        </w:rPr>
        <w:tab/>
      </w:r>
      <w:r>
        <w:rPr>
          <w:noProof/>
        </w:rPr>
        <w:t>Administrator Access</w:t>
      </w:r>
      <w:r>
        <w:rPr>
          <w:noProof/>
        </w:rPr>
        <w:tab/>
      </w:r>
      <w:r>
        <w:rPr>
          <w:noProof/>
        </w:rPr>
        <w:fldChar w:fldCharType="begin"/>
      </w:r>
      <w:r>
        <w:rPr>
          <w:noProof/>
        </w:rPr>
        <w:instrText xml:space="preserve"> PAGEREF _Toc293145178 \h </w:instrText>
      </w:r>
      <w:r>
        <w:rPr>
          <w:noProof/>
        </w:rPr>
      </w:r>
      <w:r>
        <w:rPr>
          <w:noProof/>
        </w:rPr>
        <w:fldChar w:fldCharType="separate"/>
      </w:r>
      <w:r w:rsidR="000E7C7E">
        <w:rPr>
          <w:noProof/>
        </w:rPr>
        <w:t>16</w:t>
      </w:r>
      <w:r>
        <w:rPr>
          <w:noProof/>
        </w:rPr>
        <w:fldChar w:fldCharType="end"/>
      </w:r>
    </w:p>
    <w:p w14:paraId="26151FBF"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3.4</w:t>
      </w:r>
      <w:r>
        <w:rPr>
          <w:rFonts w:asciiTheme="minorHAnsi" w:eastAsiaTheme="minorEastAsia" w:hAnsiTheme="minorHAnsi" w:cstheme="minorBidi"/>
          <w:noProof/>
          <w:sz w:val="24"/>
          <w:lang w:val="en-US" w:eastAsia="ja-JP"/>
        </w:rPr>
        <w:tab/>
      </w:r>
      <w:r>
        <w:rPr>
          <w:noProof/>
        </w:rPr>
        <w:t>Campaigns</w:t>
      </w:r>
      <w:r>
        <w:rPr>
          <w:noProof/>
        </w:rPr>
        <w:tab/>
      </w:r>
      <w:r>
        <w:rPr>
          <w:noProof/>
        </w:rPr>
        <w:fldChar w:fldCharType="begin"/>
      </w:r>
      <w:r>
        <w:rPr>
          <w:noProof/>
        </w:rPr>
        <w:instrText xml:space="preserve"> PAGEREF _Toc293145179 \h </w:instrText>
      </w:r>
      <w:r>
        <w:rPr>
          <w:noProof/>
        </w:rPr>
      </w:r>
      <w:r>
        <w:rPr>
          <w:noProof/>
        </w:rPr>
        <w:fldChar w:fldCharType="separate"/>
      </w:r>
      <w:r w:rsidR="000E7C7E">
        <w:rPr>
          <w:noProof/>
        </w:rPr>
        <w:t>16</w:t>
      </w:r>
      <w:r>
        <w:rPr>
          <w:noProof/>
        </w:rPr>
        <w:fldChar w:fldCharType="end"/>
      </w:r>
    </w:p>
    <w:p w14:paraId="136FBBA1"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3.5</w:t>
      </w:r>
      <w:r>
        <w:rPr>
          <w:rFonts w:asciiTheme="minorHAnsi" w:eastAsiaTheme="minorEastAsia" w:hAnsiTheme="minorHAnsi" w:cstheme="minorBidi"/>
          <w:noProof/>
          <w:sz w:val="24"/>
          <w:lang w:val="en-US" w:eastAsia="ja-JP"/>
        </w:rPr>
        <w:tab/>
      </w:r>
      <w:r>
        <w:rPr>
          <w:noProof/>
        </w:rPr>
        <w:t>Campaign Hierarchy Structure</w:t>
      </w:r>
      <w:r>
        <w:rPr>
          <w:noProof/>
        </w:rPr>
        <w:tab/>
      </w:r>
      <w:r>
        <w:rPr>
          <w:noProof/>
        </w:rPr>
        <w:fldChar w:fldCharType="begin"/>
      </w:r>
      <w:r>
        <w:rPr>
          <w:noProof/>
        </w:rPr>
        <w:instrText xml:space="preserve"> PAGEREF _Toc293145180 \h </w:instrText>
      </w:r>
      <w:r>
        <w:rPr>
          <w:noProof/>
        </w:rPr>
      </w:r>
      <w:r>
        <w:rPr>
          <w:noProof/>
        </w:rPr>
        <w:fldChar w:fldCharType="separate"/>
      </w:r>
      <w:r w:rsidR="000E7C7E">
        <w:rPr>
          <w:noProof/>
        </w:rPr>
        <w:t>16</w:t>
      </w:r>
      <w:r>
        <w:rPr>
          <w:noProof/>
        </w:rPr>
        <w:fldChar w:fldCharType="end"/>
      </w:r>
    </w:p>
    <w:p w14:paraId="407DCFC7"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3.6</w:t>
      </w:r>
      <w:r>
        <w:rPr>
          <w:rFonts w:asciiTheme="minorHAnsi" w:eastAsiaTheme="minorEastAsia" w:hAnsiTheme="minorHAnsi" w:cstheme="minorBidi"/>
          <w:noProof/>
          <w:sz w:val="24"/>
          <w:lang w:val="en-US" w:eastAsia="ja-JP"/>
        </w:rPr>
        <w:tab/>
      </w:r>
      <w:r>
        <w:rPr>
          <w:noProof/>
        </w:rPr>
        <w:t>Operational Dataflow</w:t>
      </w:r>
      <w:r>
        <w:rPr>
          <w:noProof/>
        </w:rPr>
        <w:tab/>
      </w:r>
      <w:r>
        <w:rPr>
          <w:noProof/>
        </w:rPr>
        <w:fldChar w:fldCharType="begin"/>
      </w:r>
      <w:r>
        <w:rPr>
          <w:noProof/>
        </w:rPr>
        <w:instrText xml:space="preserve"> PAGEREF _Toc293145181 \h </w:instrText>
      </w:r>
      <w:r>
        <w:rPr>
          <w:noProof/>
        </w:rPr>
      </w:r>
      <w:r>
        <w:rPr>
          <w:noProof/>
        </w:rPr>
        <w:fldChar w:fldCharType="separate"/>
      </w:r>
      <w:r w:rsidR="000E7C7E">
        <w:rPr>
          <w:noProof/>
        </w:rPr>
        <w:t>18</w:t>
      </w:r>
      <w:r>
        <w:rPr>
          <w:noProof/>
        </w:rPr>
        <w:fldChar w:fldCharType="end"/>
      </w:r>
    </w:p>
    <w:p w14:paraId="3598D94A"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3.7</w:t>
      </w:r>
      <w:r>
        <w:rPr>
          <w:rFonts w:asciiTheme="minorHAnsi" w:eastAsiaTheme="minorEastAsia" w:hAnsiTheme="minorHAnsi" w:cstheme="minorBidi"/>
          <w:noProof/>
          <w:sz w:val="24"/>
          <w:lang w:val="en-US" w:eastAsia="ja-JP"/>
        </w:rPr>
        <w:tab/>
      </w:r>
      <w:r>
        <w:rPr>
          <w:noProof/>
        </w:rPr>
        <w:t>Research Groups and Accessing SPECCHIO Campaigns</w:t>
      </w:r>
      <w:r>
        <w:rPr>
          <w:noProof/>
        </w:rPr>
        <w:tab/>
      </w:r>
      <w:r>
        <w:rPr>
          <w:noProof/>
        </w:rPr>
        <w:fldChar w:fldCharType="begin"/>
      </w:r>
      <w:r>
        <w:rPr>
          <w:noProof/>
        </w:rPr>
        <w:instrText xml:space="preserve"> PAGEREF _Toc293145182 \h </w:instrText>
      </w:r>
      <w:r>
        <w:rPr>
          <w:noProof/>
        </w:rPr>
      </w:r>
      <w:r>
        <w:rPr>
          <w:noProof/>
        </w:rPr>
        <w:fldChar w:fldCharType="separate"/>
      </w:r>
      <w:r w:rsidR="000E7C7E">
        <w:rPr>
          <w:noProof/>
        </w:rPr>
        <w:t>19</w:t>
      </w:r>
      <w:r>
        <w:rPr>
          <w:noProof/>
        </w:rPr>
        <w:fldChar w:fldCharType="end"/>
      </w:r>
    </w:p>
    <w:p w14:paraId="43D4B71C"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3.8</w:t>
      </w:r>
      <w:r>
        <w:rPr>
          <w:rFonts w:asciiTheme="minorHAnsi" w:eastAsiaTheme="minorEastAsia" w:hAnsiTheme="minorHAnsi" w:cstheme="minorBidi"/>
          <w:noProof/>
          <w:sz w:val="24"/>
          <w:lang w:val="en-US" w:eastAsia="ja-JP"/>
        </w:rPr>
        <w:tab/>
      </w:r>
      <w:r>
        <w:rPr>
          <w:noProof/>
        </w:rPr>
        <w:t>Time Data</w:t>
      </w:r>
      <w:r>
        <w:rPr>
          <w:noProof/>
        </w:rPr>
        <w:tab/>
      </w:r>
      <w:r>
        <w:rPr>
          <w:noProof/>
        </w:rPr>
        <w:fldChar w:fldCharType="begin"/>
      </w:r>
      <w:r>
        <w:rPr>
          <w:noProof/>
        </w:rPr>
        <w:instrText xml:space="preserve"> PAGEREF _Toc293145183 \h </w:instrText>
      </w:r>
      <w:r>
        <w:rPr>
          <w:noProof/>
        </w:rPr>
      </w:r>
      <w:r>
        <w:rPr>
          <w:noProof/>
        </w:rPr>
        <w:fldChar w:fldCharType="separate"/>
      </w:r>
      <w:r w:rsidR="000E7C7E">
        <w:rPr>
          <w:noProof/>
        </w:rPr>
        <w:t>19</w:t>
      </w:r>
      <w:r>
        <w:rPr>
          <w:noProof/>
        </w:rPr>
        <w:fldChar w:fldCharType="end"/>
      </w:r>
    </w:p>
    <w:p w14:paraId="52819519"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3.9</w:t>
      </w:r>
      <w:r>
        <w:rPr>
          <w:rFonts w:asciiTheme="minorHAnsi" w:eastAsiaTheme="minorEastAsia" w:hAnsiTheme="minorHAnsi" w:cstheme="minorBidi"/>
          <w:noProof/>
          <w:sz w:val="24"/>
          <w:lang w:val="en-US" w:eastAsia="ja-JP"/>
        </w:rPr>
        <w:tab/>
      </w:r>
      <w:r>
        <w:rPr>
          <w:noProof/>
        </w:rPr>
        <w:t>Data Links</w:t>
      </w:r>
      <w:r>
        <w:rPr>
          <w:noProof/>
        </w:rPr>
        <w:tab/>
      </w:r>
      <w:r>
        <w:rPr>
          <w:noProof/>
        </w:rPr>
        <w:fldChar w:fldCharType="begin"/>
      </w:r>
      <w:r>
        <w:rPr>
          <w:noProof/>
        </w:rPr>
        <w:instrText xml:space="preserve"> PAGEREF _Toc293145184 \h </w:instrText>
      </w:r>
      <w:r>
        <w:rPr>
          <w:noProof/>
        </w:rPr>
      </w:r>
      <w:r>
        <w:rPr>
          <w:noProof/>
        </w:rPr>
        <w:fldChar w:fldCharType="separate"/>
      </w:r>
      <w:r w:rsidR="000E7C7E">
        <w:rPr>
          <w:noProof/>
        </w:rPr>
        <w:t>20</w:t>
      </w:r>
      <w:r>
        <w:rPr>
          <w:noProof/>
        </w:rPr>
        <w:fldChar w:fldCharType="end"/>
      </w:r>
    </w:p>
    <w:p w14:paraId="5041B773"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3.10</w:t>
      </w:r>
      <w:r>
        <w:rPr>
          <w:rFonts w:asciiTheme="minorHAnsi" w:eastAsiaTheme="minorEastAsia" w:hAnsiTheme="minorHAnsi" w:cstheme="minorBidi"/>
          <w:noProof/>
          <w:sz w:val="24"/>
          <w:lang w:val="en-US" w:eastAsia="ja-JP"/>
        </w:rPr>
        <w:tab/>
      </w:r>
      <w:r>
        <w:rPr>
          <w:noProof/>
        </w:rPr>
        <w:t>Manufacturers, Sensors, Instruments and Calibrations</w:t>
      </w:r>
      <w:r>
        <w:rPr>
          <w:noProof/>
        </w:rPr>
        <w:tab/>
      </w:r>
      <w:r>
        <w:rPr>
          <w:noProof/>
        </w:rPr>
        <w:fldChar w:fldCharType="begin"/>
      </w:r>
      <w:r>
        <w:rPr>
          <w:noProof/>
        </w:rPr>
        <w:instrText xml:space="preserve"> PAGEREF _Toc293145185 \h </w:instrText>
      </w:r>
      <w:r>
        <w:rPr>
          <w:noProof/>
        </w:rPr>
      </w:r>
      <w:r>
        <w:rPr>
          <w:noProof/>
        </w:rPr>
        <w:fldChar w:fldCharType="separate"/>
      </w:r>
      <w:r w:rsidR="000E7C7E">
        <w:rPr>
          <w:noProof/>
        </w:rPr>
        <w:t>20</w:t>
      </w:r>
      <w:r>
        <w:rPr>
          <w:noProof/>
        </w:rPr>
        <w:fldChar w:fldCharType="end"/>
      </w:r>
    </w:p>
    <w:p w14:paraId="042788AE"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3.11</w:t>
      </w:r>
      <w:r>
        <w:rPr>
          <w:rFonts w:asciiTheme="minorHAnsi" w:eastAsiaTheme="minorEastAsia" w:hAnsiTheme="minorHAnsi" w:cstheme="minorBidi"/>
          <w:noProof/>
          <w:sz w:val="24"/>
          <w:lang w:val="en-US" w:eastAsia="ja-JP"/>
        </w:rPr>
        <w:tab/>
      </w:r>
      <w:r>
        <w:rPr>
          <w:noProof/>
        </w:rPr>
        <w:t>Supported Input Spectrum File Formats</w:t>
      </w:r>
      <w:r>
        <w:rPr>
          <w:noProof/>
        </w:rPr>
        <w:tab/>
      </w:r>
      <w:r>
        <w:rPr>
          <w:noProof/>
        </w:rPr>
        <w:fldChar w:fldCharType="begin"/>
      </w:r>
      <w:r>
        <w:rPr>
          <w:noProof/>
        </w:rPr>
        <w:instrText xml:space="preserve"> PAGEREF _Toc293145186 \h </w:instrText>
      </w:r>
      <w:r>
        <w:rPr>
          <w:noProof/>
        </w:rPr>
      </w:r>
      <w:r>
        <w:rPr>
          <w:noProof/>
        </w:rPr>
        <w:fldChar w:fldCharType="separate"/>
      </w:r>
      <w:r w:rsidR="000E7C7E">
        <w:rPr>
          <w:noProof/>
        </w:rPr>
        <w:t>22</w:t>
      </w:r>
      <w:r>
        <w:rPr>
          <w:noProof/>
        </w:rPr>
        <w:fldChar w:fldCharType="end"/>
      </w:r>
    </w:p>
    <w:p w14:paraId="7BB31CC7"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3.11.1</w:t>
      </w:r>
      <w:r>
        <w:rPr>
          <w:rFonts w:asciiTheme="minorHAnsi" w:eastAsiaTheme="minorEastAsia" w:hAnsiTheme="minorHAnsi" w:cstheme="minorBidi"/>
          <w:noProof/>
          <w:sz w:val="24"/>
          <w:lang w:val="en-US" w:eastAsia="ja-JP"/>
        </w:rPr>
        <w:tab/>
      </w:r>
      <w:r>
        <w:rPr>
          <w:noProof/>
        </w:rPr>
        <w:t>ASD Binary Files</w:t>
      </w:r>
      <w:r>
        <w:rPr>
          <w:noProof/>
        </w:rPr>
        <w:tab/>
      </w:r>
      <w:r>
        <w:rPr>
          <w:noProof/>
        </w:rPr>
        <w:fldChar w:fldCharType="begin"/>
      </w:r>
      <w:r>
        <w:rPr>
          <w:noProof/>
        </w:rPr>
        <w:instrText xml:space="preserve"> PAGEREF _Toc293145187 \h </w:instrText>
      </w:r>
      <w:r>
        <w:rPr>
          <w:noProof/>
        </w:rPr>
      </w:r>
      <w:r>
        <w:rPr>
          <w:noProof/>
        </w:rPr>
        <w:fldChar w:fldCharType="separate"/>
      </w:r>
      <w:r w:rsidR="000E7C7E">
        <w:rPr>
          <w:noProof/>
        </w:rPr>
        <w:t>22</w:t>
      </w:r>
      <w:r>
        <w:rPr>
          <w:noProof/>
        </w:rPr>
        <w:fldChar w:fldCharType="end"/>
      </w:r>
    </w:p>
    <w:p w14:paraId="2163E685"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3.11.1</w:t>
      </w:r>
      <w:r>
        <w:rPr>
          <w:rFonts w:asciiTheme="minorHAnsi" w:eastAsiaTheme="minorEastAsia" w:hAnsiTheme="minorHAnsi" w:cstheme="minorBidi"/>
          <w:noProof/>
          <w:sz w:val="24"/>
          <w:lang w:val="en-US" w:eastAsia="ja-JP"/>
        </w:rPr>
        <w:tab/>
      </w:r>
      <w:r>
        <w:rPr>
          <w:noProof/>
        </w:rPr>
        <w:t>ASD Indico Version 7 Files</w:t>
      </w:r>
      <w:r>
        <w:rPr>
          <w:noProof/>
        </w:rPr>
        <w:tab/>
      </w:r>
      <w:r>
        <w:rPr>
          <w:noProof/>
        </w:rPr>
        <w:fldChar w:fldCharType="begin"/>
      </w:r>
      <w:r>
        <w:rPr>
          <w:noProof/>
        </w:rPr>
        <w:instrText xml:space="preserve"> PAGEREF _Toc293145188 \h </w:instrText>
      </w:r>
      <w:r>
        <w:rPr>
          <w:noProof/>
        </w:rPr>
      </w:r>
      <w:r>
        <w:rPr>
          <w:noProof/>
        </w:rPr>
        <w:fldChar w:fldCharType="separate"/>
      </w:r>
      <w:r w:rsidR="000E7C7E">
        <w:rPr>
          <w:noProof/>
        </w:rPr>
        <w:t>22</w:t>
      </w:r>
      <w:r>
        <w:rPr>
          <w:noProof/>
        </w:rPr>
        <w:fldChar w:fldCharType="end"/>
      </w:r>
    </w:p>
    <w:p w14:paraId="108F4945"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3.11.2</w:t>
      </w:r>
      <w:r>
        <w:rPr>
          <w:rFonts w:asciiTheme="minorHAnsi" w:eastAsiaTheme="minorEastAsia" w:hAnsiTheme="minorHAnsi" w:cstheme="minorBidi"/>
          <w:noProof/>
          <w:sz w:val="24"/>
          <w:lang w:val="en-US" w:eastAsia="ja-JP"/>
        </w:rPr>
        <w:tab/>
      </w:r>
      <w:r>
        <w:rPr>
          <w:noProof/>
        </w:rPr>
        <w:t>GER Signature Files</w:t>
      </w:r>
      <w:r>
        <w:rPr>
          <w:noProof/>
        </w:rPr>
        <w:tab/>
      </w:r>
      <w:r>
        <w:rPr>
          <w:noProof/>
        </w:rPr>
        <w:fldChar w:fldCharType="begin"/>
      </w:r>
      <w:r>
        <w:rPr>
          <w:noProof/>
        </w:rPr>
        <w:instrText xml:space="preserve"> PAGEREF _Toc293145189 \h </w:instrText>
      </w:r>
      <w:r>
        <w:rPr>
          <w:noProof/>
        </w:rPr>
      </w:r>
      <w:r>
        <w:rPr>
          <w:noProof/>
        </w:rPr>
        <w:fldChar w:fldCharType="separate"/>
      </w:r>
      <w:r w:rsidR="000E7C7E">
        <w:rPr>
          <w:noProof/>
        </w:rPr>
        <w:t>23</w:t>
      </w:r>
      <w:r>
        <w:rPr>
          <w:noProof/>
        </w:rPr>
        <w:fldChar w:fldCharType="end"/>
      </w:r>
    </w:p>
    <w:p w14:paraId="63FAA472"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3.11.3</w:t>
      </w:r>
      <w:r>
        <w:rPr>
          <w:rFonts w:asciiTheme="minorHAnsi" w:eastAsiaTheme="minorEastAsia" w:hAnsiTheme="minorHAnsi" w:cstheme="minorBidi"/>
          <w:noProof/>
          <w:sz w:val="24"/>
          <w:lang w:val="en-US" w:eastAsia="ja-JP"/>
        </w:rPr>
        <w:tab/>
      </w:r>
      <w:r>
        <w:rPr>
          <w:noProof/>
        </w:rPr>
        <w:t>MFR OUT Files</w:t>
      </w:r>
      <w:r>
        <w:rPr>
          <w:noProof/>
        </w:rPr>
        <w:tab/>
      </w:r>
      <w:r>
        <w:rPr>
          <w:noProof/>
        </w:rPr>
        <w:fldChar w:fldCharType="begin"/>
      </w:r>
      <w:r>
        <w:rPr>
          <w:noProof/>
        </w:rPr>
        <w:instrText xml:space="preserve"> PAGEREF _Toc293145190 \h </w:instrText>
      </w:r>
      <w:r>
        <w:rPr>
          <w:noProof/>
        </w:rPr>
      </w:r>
      <w:r>
        <w:rPr>
          <w:noProof/>
        </w:rPr>
        <w:fldChar w:fldCharType="separate"/>
      </w:r>
      <w:r w:rsidR="000E7C7E">
        <w:rPr>
          <w:noProof/>
        </w:rPr>
        <w:t>23</w:t>
      </w:r>
      <w:r>
        <w:rPr>
          <w:noProof/>
        </w:rPr>
        <w:fldChar w:fldCharType="end"/>
      </w:r>
    </w:p>
    <w:p w14:paraId="21839517"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3.11.4</w:t>
      </w:r>
      <w:r>
        <w:rPr>
          <w:rFonts w:asciiTheme="minorHAnsi" w:eastAsiaTheme="minorEastAsia" w:hAnsiTheme="minorHAnsi" w:cstheme="minorBidi"/>
          <w:noProof/>
          <w:sz w:val="24"/>
          <w:lang w:val="en-US" w:eastAsia="ja-JP"/>
        </w:rPr>
        <w:tab/>
      </w:r>
      <w:r>
        <w:rPr>
          <w:noProof/>
        </w:rPr>
        <w:t>Microtops Sun photometer Files</w:t>
      </w:r>
      <w:r>
        <w:rPr>
          <w:noProof/>
        </w:rPr>
        <w:tab/>
      </w:r>
      <w:r>
        <w:rPr>
          <w:noProof/>
        </w:rPr>
        <w:fldChar w:fldCharType="begin"/>
      </w:r>
      <w:r>
        <w:rPr>
          <w:noProof/>
        </w:rPr>
        <w:instrText xml:space="preserve"> PAGEREF _Toc293145191 \h </w:instrText>
      </w:r>
      <w:r>
        <w:rPr>
          <w:noProof/>
        </w:rPr>
      </w:r>
      <w:r>
        <w:rPr>
          <w:noProof/>
        </w:rPr>
        <w:fldChar w:fldCharType="separate"/>
      </w:r>
      <w:r w:rsidR="000E7C7E">
        <w:rPr>
          <w:noProof/>
        </w:rPr>
        <w:t>24</w:t>
      </w:r>
      <w:r>
        <w:rPr>
          <w:noProof/>
        </w:rPr>
        <w:fldChar w:fldCharType="end"/>
      </w:r>
    </w:p>
    <w:p w14:paraId="4FFB4781"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3.11.5</w:t>
      </w:r>
      <w:r>
        <w:rPr>
          <w:rFonts w:asciiTheme="minorHAnsi" w:eastAsiaTheme="minorEastAsia" w:hAnsiTheme="minorHAnsi" w:cstheme="minorBidi"/>
          <w:noProof/>
          <w:sz w:val="24"/>
          <w:lang w:val="en-US" w:eastAsia="ja-JP"/>
        </w:rPr>
        <w:tab/>
      </w:r>
      <w:r>
        <w:rPr>
          <w:noProof/>
        </w:rPr>
        <w:t>Bruker FTIR Files</w:t>
      </w:r>
      <w:r>
        <w:rPr>
          <w:noProof/>
        </w:rPr>
        <w:tab/>
      </w:r>
      <w:r>
        <w:rPr>
          <w:noProof/>
        </w:rPr>
        <w:fldChar w:fldCharType="begin"/>
      </w:r>
      <w:r>
        <w:rPr>
          <w:noProof/>
        </w:rPr>
        <w:instrText xml:space="preserve"> PAGEREF _Toc293145192 \h </w:instrText>
      </w:r>
      <w:r>
        <w:rPr>
          <w:noProof/>
        </w:rPr>
      </w:r>
      <w:r>
        <w:rPr>
          <w:noProof/>
        </w:rPr>
        <w:fldChar w:fldCharType="separate"/>
      </w:r>
      <w:r w:rsidR="000E7C7E">
        <w:rPr>
          <w:noProof/>
        </w:rPr>
        <w:t>25</w:t>
      </w:r>
      <w:r>
        <w:rPr>
          <w:noProof/>
        </w:rPr>
        <w:fldChar w:fldCharType="end"/>
      </w:r>
    </w:p>
    <w:p w14:paraId="75F309E2"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3.11.6</w:t>
      </w:r>
      <w:r>
        <w:rPr>
          <w:rFonts w:asciiTheme="minorHAnsi" w:eastAsiaTheme="minorEastAsia" w:hAnsiTheme="minorHAnsi" w:cstheme="minorBidi"/>
          <w:noProof/>
          <w:sz w:val="24"/>
          <w:lang w:val="en-US" w:eastAsia="ja-JP"/>
        </w:rPr>
        <w:tab/>
      </w:r>
      <w:r>
        <w:rPr>
          <w:noProof/>
        </w:rPr>
        <w:t>SVC HR-1024 Files</w:t>
      </w:r>
      <w:r>
        <w:rPr>
          <w:noProof/>
        </w:rPr>
        <w:tab/>
      </w:r>
      <w:r>
        <w:rPr>
          <w:noProof/>
        </w:rPr>
        <w:fldChar w:fldCharType="begin"/>
      </w:r>
      <w:r>
        <w:rPr>
          <w:noProof/>
        </w:rPr>
        <w:instrText xml:space="preserve"> PAGEREF _Toc293145193 \h </w:instrText>
      </w:r>
      <w:r>
        <w:rPr>
          <w:noProof/>
        </w:rPr>
      </w:r>
      <w:r>
        <w:rPr>
          <w:noProof/>
        </w:rPr>
        <w:fldChar w:fldCharType="separate"/>
      </w:r>
      <w:r w:rsidR="000E7C7E">
        <w:rPr>
          <w:noProof/>
        </w:rPr>
        <w:t>25</w:t>
      </w:r>
      <w:r>
        <w:rPr>
          <w:noProof/>
        </w:rPr>
        <w:fldChar w:fldCharType="end"/>
      </w:r>
    </w:p>
    <w:p w14:paraId="07CF2422"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3.11.7</w:t>
      </w:r>
      <w:r>
        <w:rPr>
          <w:rFonts w:asciiTheme="minorHAnsi" w:eastAsiaTheme="minorEastAsia" w:hAnsiTheme="minorHAnsi" w:cstheme="minorBidi"/>
          <w:noProof/>
          <w:sz w:val="24"/>
          <w:lang w:val="en-US" w:eastAsia="ja-JP"/>
        </w:rPr>
        <w:tab/>
      </w:r>
      <w:r>
        <w:rPr>
          <w:noProof/>
        </w:rPr>
        <w:t>Apogee Files</w:t>
      </w:r>
      <w:r>
        <w:rPr>
          <w:noProof/>
        </w:rPr>
        <w:tab/>
      </w:r>
      <w:r>
        <w:rPr>
          <w:noProof/>
        </w:rPr>
        <w:fldChar w:fldCharType="begin"/>
      </w:r>
      <w:r>
        <w:rPr>
          <w:noProof/>
        </w:rPr>
        <w:instrText xml:space="preserve"> PAGEREF _Toc293145194 \h </w:instrText>
      </w:r>
      <w:r>
        <w:rPr>
          <w:noProof/>
        </w:rPr>
      </w:r>
      <w:r>
        <w:rPr>
          <w:noProof/>
        </w:rPr>
        <w:fldChar w:fldCharType="separate"/>
      </w:r>
      <w:r w:rsidR="000E7C7E">
        <w:rPr>
          <w:noProof/>
        </w:rPr>
        <w:t>28</w:t>
      </w:r>
      <w:r>
        <w:rPr>
          <w:noProof/>
        </w:rPr>
        <w:fldChar w:fldCharType="end"/>
      </w:r>
    </w:p>
    <w:p w14:paraId="30A9D7BC"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3.11.8</w:t>
      </w:r>
      <w:r>
        <w:rPr>
          <w:rFonts w:asciiTheme="minorHAnsi" w:eastAsiaTheme="minorEastAsia" w:hAnsiTheme="minorHAnsi" w:cstheme="minorBidi"/>
          <w:noProof/>
          <w:sz w:val="24"/>
          <w:lang w:val="en-US" w:eastAsia="ja-JP"/>
        </w:rPr>
        <w:tab/>
      </w:r>
      <w:r>
        <w:rPr>
          <w:noProof/>
        </w:rPr>
        <w:t>ENVI Spectral Library Files</w:t>
      </w:r>
      <w:r>
        <w:rPr>
          <w:noProof/>
        </w:rPr>
        <w:tab/>
      </w:r>
      <w:r>
        <w:rPr>
          <w:noProof/>
        </w:rPr>
        <w:fldChar w:fldCharType="begin"/>
      </w:r>
      <w:r>
        <w:rPr>
          <w:noProof/>
        </w:rPr>
        <w:instrText xml:space="preserve"> PAGEREF _Toc293145195 \h </w:instrText>
      </w:r>
      <w:r>
        <w:rPr>
          <w:noProof/>
        </w:rPr>
      </w:r>
      <w:r>
        <w:rPr>
          <w:noProof/>
        </w:rPr>
        <w:fldChar w:fldCharType="separate"/>
      </w:r>
      <w:r w:rsidR="000E7C7E">
        <w:rPr>
          <w:noProof/>
        </w:rPr>
        <w:t>28</w:t>
      </w:r>
      <w:r>
        <w:rPr>
          <w:noProof/>
        </w:rPr>
        <w:fldChar w:fldCharType="end"/>
      </w:r>
    </w:p>
    <w:p w14:paraId="7EC627A7"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3.11.9</w:t>
      </w:r>
      <w:r>
        <w:rPr>
          <w:rFonts w:asciiTheme="minorHAnsi" w:eastAsiaTheme="minorEastAsia" w:hAnsiTheme="minorHAnsi" w:cstheme="minorBidi"/>
          <w:noProof/>
          <w:sz w:val="24"/>
          <w:lang w:val="en-US" w:eastAsia="ja-JP"/>
        </w:rPr>
        <w:tab/>
      </w:r>
      <w:r>
        <w:rPr>
          <w:noProof/>
        </w:rPr>
        <w:t>Ocean Optics SpectraSuite Data Files</w:t>
      </w:r>
      <w:r>
        <w:rPr>
          <w:noProof/>
        </w:rPr>
        <w:tab/>
      </w:r>
      <w:r>
        <w:rPr>
          <w:noProof/>
        </w:rPr>
        <w:fldChar w:fldCharType="begin"/>
      </w:r>
      <w:r>
        <w:rPr>
          <w:noProof/>
        </w:rPr>
        <w:instrText xml:space="preserve"> PAGEREF _Toc293145196 \h </w:instrText>
      </w:r>
      <w:r>
        <w:rPr>
          <w:noProof/>
        </w:rPr>
      </w:r>
      <w:r>
        <w:rPr>
          <w:noProof/>
        </w:rPr>
        <w:fldChar w:fldCharType="separate"/>
      </w:r>
      <w:r w:rsidR="000E7C7E">
        <w:rPr>
          <w:noProof/>
        </w:rPr>
        <w:t>29</w:t>
      </w:r>
      <w:r>
        <w:rPr>
          <w:noProof/>
        </w:rPr>
        <w:fldChar w:fldCharType="end"/>
      </w:r>
    </w:p>
    <w:p w14:paraId="12EC2223"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3.11.10</w:t>
      </w:r>
      <w:r>
        <w:rPr>
          <w:rFonts w:asciiTheme="minorHAnsi" w:eastAsiaTheme="minorEastAsia" w:hAnsiTheme="minorHAnsi" w:cstheme="minorBidi"/>
          <w:noProof/>
          <w:sz w:val="24"/>
          <w:lang w:val="en-US" w:eastAsia="ja-JP"/>
        </w:rPr>
        <w:tab/>
      </w:r>
      <w:r>
        <w:rPr>
          <w:noProof/>
        </w:rPr>
        <w:t>Ocean Optics Ocean View Data Files</w:t>
      </w:r>
      <w:r>
        <w:rPr>
          <w:noProof/>
        </w:rPr>
        <w:tab/>
      </w:r>
      <w:r>
        <w:rPr>
          <w:noProof/>
        </w:rPr>
        <w:fldChar w:fldCharType="begin"/>
      </w:r>
      <w:r>
        <w:rPr>
          <w:noProof/>
        </w:rPr>
        <w:instrText xml:space="preserve"> PAGEREF _Toc293145197 \h </w:instrText>
      </w:r>
      <w:r>
        <w:rPr>
          <w:noProof/>
        </w:rPr>
      </w:r>
      <w:r>
        <w:rPr>
          <w:noProof/>
        </w:rPr>
        <w:fldChar w:fldCharType="separate"/>
      </w:r>
      <w:r w:rsidR="000E7C7E">
        <w:rPr>
          <w:noProof/>
        </w:rPr>
        <w:t>29</w:t>
      </w:r>
      <w:r>
        <w:rPr>
          <w:noProof/>
        </w:rPr>
        <w:fldChar w:fldCharType="end"/>
      </w:r>
    </w:p>
    <w:p w14:paraId="07E664EC"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3.11.11</w:t>
      </w:r>
      <w:r>
        <w:rPr>
          <w:rFonts w:asciiTheme="minorHAnsi" w:eastAsiaTheme="minorEastAsia" w:hAnsiTheme="minorHAnsi" w:cstheme="minorBidi"/>
          <w:noProof/>
          <w:sz w:val="24"/>
          <w:lang w:val="en-US" w:eastAsia="ja-JP"/>
        </w:rPr>
        <w:tab/>
      </w:r>
      <w:r>
        <w:rPr>
          <w:noProof/>
        </w:rPr>
        <w:t>HDF5 Files containing FGI goniometer measurements</w:t>
      </w:r>
      <w:r>
        <w:rPr>
          <w:noProof/>
        </w:rPr>
        <w:tab/>
      </w:r>
      <w:r>
        <w:rPr>
          <w:noProof/>
        </w:rPr>
        <w:fldChar w:fldCharType="begin"/>
      </w:r>
      <w:r>
        <w:rPr>
          <w:noProof/>
        </w:rPr>
        <w:instrText xml:space="preserve"> PAGEREF _Toc293145198 \h </w:instrText>
      </w:r>
      <w:r>
        <w:rPr>
          <w:noProof/>
        </w:rPr>
      </w:r>
      <w:r>
        <w:rPr>
          <w:noProof/>
        </w:rPr>
        <w:fldChar w:fldCharType="separate"/>
      </w:r>
      <w:r w:rsidR="000E7C7E">
        <w:rPr>
          <w:noProof/>
        </w:rPr>
        <w:t>30</w:t>
      </w:r>
      <w:r>
        <w:rPr>
          <w:noProof/>
        </w:rPr>
        <w:fldChar w:fldCharType="end"/>
      </w:r>
    </w:p>
    <w:p w14:paraId="2CBA5ACC"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3.11.12</w:t>
      </w:r>
      <w:r>
        <w:rPr>
          <w:rFonts w:asciiTheme="minorHAnsi" w:eastAsiaTheme="minorEastAsia" w:hAnsiTheme="minorHAnsi" w:cstheme="minorBidi"/>
          <w:noProof/>
          <w:sz w:val="24"/>
          <w:lang w:val="en-US" w:eastAsia="ja-JP"/>
        </w:rPr>
        <w:tab/>
      </w:r>
      <w:r>
        <w:rPr>
          <w:noProof/>
        </w:rPr>
        <w:t>UniSpec Single Channel</w:t>
      </w:r>
      <w:r>
        <w:rPr>
          <w:noProof/>
        </w:rPr>
        <w:tab/>
      </w:r>
      <w:r>
        <w:rPr>
          <w:noProof/>
        </w:rPr>
        <w:fldChar w:fldCharType="begin"/>
      </w:r>
      <w:r>
        <w:rPr>
          <w:noProof/>
        </w:rPr>
        <w:instrText xml:space="preserve"> PAGEREF _Toc293145199 \h </w:instrText>
      </w:r>
      <w:r>
        <w:rPr>
          <w:noProof/>
        </w:rPr>
      </w:r>
      <w:r>
        <w:rPr>
          <w:noProof/>
        </w:rPr>
        <w:fldChar w:fldCharType="separate"/>
      </w:r>
      <w:r w:rsidR="000E7C7E">
        <w:rPr>
          <w:noProof/>
        </w:rPr>
        <w:t>30</w:t>
      </w:r>
      <w:r>
        <w:rPr>
          <w:noProof/>
        </w:rPr>
        <w:fldChar w:fldCharType="end"/>
      </w:r>
    </w:p>
    <w:p w14:paraId="043A0C45"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3.11.13</w:t>
      </w:r>
      <w:r>
        <w:rPr>
          <w:rFonts w:asciiTheme="minorHAnsi" w:eastAsiaTheme="minorEastAsia" w:hAnsiTheme="minorHAnsi" w:cstheme="minorBidi"/>
          <w:noProof/>
          <w:sz w:val="24"/>
          <w:lang w:val="en-US" w:eastAsia="ja-JP"/>
        </w:rPr>
        <w:tab/>
      </w:r>
      <w:r>
        <w:rPr>
          <w:noProof/>
        </w:rPr>
        <w:t>UniSpec Double Channel SPU</w:t>
      </w:r>
      <w:r>
        <w:rPr>
          <w:noProof/>
        </w:rPr>
        <w:tab/>
      </w:r>
      <w:r>
        <w:rPr>
          <w:noProof/>
        </w:rPr>
        <w:fldChar w:fldCharType="begin"/>
      </w:r>
      <w:r>
        <w:rPr>
          <w:noProof/>
        </w:rPr>
        <w:instrText xml:space="preserve"> PAGEREF _Toc293145200 \h </w:instrText>
      </w:r>
      <w:r>
        <w:rPr>
          <w:noProof/>
        </w:rPr>
      </w:r>
      <w:r>
        <w:rPr>
          <w:noProof/>
        </w:rPr>
        <w:fldChar w:fldCharType="separate"/>
      </w:r>
      <w:r w:rsidR="000E7C7E">
        <w:rPr>
          <w:noProof/>
        </w:rPr>
        <w:t>31</w:t>
      </w:r>
      <w:r>
        <w:rPr>
          <w:noProof/>
        </w:rPr>
        <w:fldChar w:fldCharType="end"/>
      </w:r>
    </w:p>
    <w:p w14:paraId="41F56378"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3.11.14</w:t>
      </w:r>
      <w:r>
        <w:rPr>
          <w:rFonts w:asciiTheme="minorHAnsi" w:eastAsiaTheme="minorEastAsia" w:hAnsiTheme="minorHAnsi" w:cstheme="minorBidi"/>
          <w:noProof/>
          <w:sz w:val="24"/>
          <w:lang w:val="en-US" w:eastAsia="ja-JP"/>
        </w:rPr>
        <w:tab/>
      </w:r>
      <w:r>
        <w:rPr>
          <w:noProof/>
        </w:rPr>
        <w:t>SPECPR</w:t>
      </w:r>
      <w:r>
        <w:rPr>
          <w:noProof/>
        </w:rPr>
        <w:tab/>
      </w:r>
      <w:r>
        <w:rPr>
          <w:noProof/>
        </w:rPr>
        <w:fldChar w:fldCharType="begin"/>
      </w:r>
      <w:r>
        <w:rPr>
          <w:noProof/>
        </w:rPr>
        <w:instrText xml:space="preserve"> PAGEREF _Toc293145201 \h </w:instrText>
      </w:r>
      <w:r>
        <w:rPr>
          <w:noProof/>
        </w:rPr>
      </w:r>
      <w:r>
        <w:rPr>
          <w:noProof/>
        </w:rPr>
        <w:fldChar w:fldCharType="separate"/>
      </w:r>
      <w:r w:rsidR="000E7C7E">
        <w:rPr>
          <w:noProof/>
        </w:rPr>
        <w:t>31</w:t>
      </w:r>
      <w:r>
        <w:rPr>
          <w:noProof/>
        </w:rPr>
        <w:fldChar w:fldCharType="end"/>
      </w:r>
    </w:p>
    <w:p w14:paraId="7DF5D978"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3.11.15</w:t>
      </w:r>
      <w:r>
        <w:rPr>
          <w:rFonts w:asciiTheme="minorHAnsi" w:eastAsiaTheme="minorEastAsia" w:hAnsiTheme="minorHAnsi" w:cstheme="minorBidi"/>
          <w:noProof/>
          <w:sz w:val="24"/>
          <w:lang w:val="en-US" w:eastAsia="ja-JP"/>
        </w:rPr>
        <w:tab/>
      </w:r>
      <w:r>
        <w:rPr>
          <w:noProof/>
        </w:rPr>
        <w:t>Modtran Albedo File</w:t>
      </w:r>
      <w:r>
        <w:rPr>
          <w:noProof/>
        </w:rPr>
        <w:tab/>
      </w:r>
      <w:r>
        <w:rPr>
          <w:noProof/>
        </w:rPr>
        <w:fldChar w:fldCharType="begin"/>
      </w:r>
      <w:r>
        <w:rPr>
          <w:noProof/>
        </w:rPr>
        <w:instrText xml:space="preserve"> PAGEREF _Toc293145202 \h </w:instrText>
      </w:r>
      <w:r>
        <w:rPr>
          <w:noProof/>
        </w:rPr>
      </w:r>
      <w:r>
        <w:rPr>
          <w:noProof/>
        </w:rPr>
        <w:fldChar w:fldCharType="separate"/>
      </w:r>
      <w:r w:rsidR="000E7C7E">
        <w:rPr>
          <w:noProof/>
        </w:rPr>
        <w:t>31</w:t>
      </w:r>
      <w:r>
        <w:rPr>
          <w:noProof/>
        </w:rPr>
        <w:fldChar w:fldCharType="end"/>
      </w:r>
    </w:p>
    <w:p w14:paraId="5BA4B97E"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3.11.16</w:t>
      </w:r>
      <w:r>
        <w:rPr>
          <w:rFonts w:asciiTheme="minorHAnsi" w:eastAsiaTheme="minorEastAsia" w:hAnsiTheme="minorHAnsi" w:cstheme="minorBidi"/>
          <w:noProof/>
          <w:sz w:val="24"/>
          <w:lang w:val="en-US" w:eastAsia="ja-JP"/>
        </w:rPr>
        <w:tab/>
      </w:r>
      <w:r>
        <w:rPr>
          <w:noProof/>
        </w:rPr>
        <w:t>Excel files</w:t>
      </w:r>
      <w:r>
        <w:rPr>
          <w:noProof/>
        </w:rPr>
        <w:tab/>
      </w:r>
      <w:r>
        <w:rPr>
          <w:noProof/>
        </w:rPr>
        <w:fldChar w:fldCharType="begin"/>
      </w:r>
      <w:r>
        <w:rPr>
          <w:noProof/>
        </w:rPr>
        <w:instrText xml:space="preserve"> PAGEREF _Toc293145203 \h </w:instrText>
      </w:r>
      <w:r>
        <w:rPr>
          <w:noProof/>
        </w:rPr>
      </w:r>
      <w:r>
        <w:rPr>
          <w:noProof/>
        </w:rPr>
        <w:fldChar w:fldCharType="separate"/>
      </w:r>
      <w:r w:rsidR="000E7C7E">
        <w:rPr>
          <w:noProof/>
        </w:rPr>
        <w:t>31</w:t>
      </w:r>
      <w:r>
        <w:rPr>
          <w:noProof/>
        </w:rPr>
        <w:fldChar w:fldCharType="end"/>
      </w:r>
    </w:p>
    <w:p w14:paraId="596CFC00"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3.11.17</w:t>
      </w:r>
      <w:r>
        <w:rPr>
          <w:rFonts w:asciiTheme="minorHAnsi" w:eastAsiaTheme="minorEastAsia" w:hAnsiTheme="minorHAnsi" w:cstheme="minorBidi"/>
          <w:noProof/>
          <w:sz w:val="24"/>
          <w:lang w:val="en-US" w:eastAsia="ja-JP"/>
        </w:rPr>
        <w:tab/>
      </w:r>
      <w:r>
        <w:rPr>
          <w:noProof/>
        </w:rPr>
        <w:t>TXT Space Formatted Text Files</w:t>
      </w:r>
      <w:r>
        <w:rPr>
          <w:noProof/>
        </w:rPr>
        <w:tab/>
      </w:r>
      <w:r>
        <w:rPr>
          <w:noProof/>
        </w:rPr>
        <w:fldChar w:fldCharType="begin"/>
      </w:r>
      <w:r>
        <w:rPr>
          <w:noProof/>
        </w:rPr>
        <w:instrText xml:space="preserve"> PAGEREF _Toc293145204 \h </w:instrText>
      </w:r>
      <w:r>
        <w:rPr>
          <w:noProof/>
        </w:rPr>
      </w:r>
      <w:r>
        <w:rPr>
          <w:noProof/>
        </w:rPr>
        <w:fldChar w:fldCharType="separate"/>
      </w:r>
      <w:r w:rsidR="000E7C7E">
        <w:rPr>
          <w:noProof/>
        </w:rPr>
        <w:t>32</w:t>
      </w:r>
      <w:r>
        <w:rPr>
          <w:noProof/>
        </w:rPr>
        <w:fldChar w:fldCharType="end"/>
      </w:r>
    </w:p>
    <w:p w14:paraId="450C750D"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3.12</w:t>
      </w:r>
      <w:r>
        <w:rPr>
          <w:rFonts w:asciiTheme="minorHAnsi" w:eastAsiaTheme="minorEastAsia" w:hAnsiTheme="minorHAnsi" w:cstheme="minorBidi"/>
          <w:noProof/>
          <w:sz w:val="24"/>
          <w:lang w:val="en-US" w:eastAsia="ja-JP"/>
        </w:rPr>
        <w:tab/>
      </w:r>
      <w:r>
        <w:rPr>
          <w:noProof/>
        </w:rPr>
        <w:t>Supported Output Spectrum File Formats</w:t>
      </w:r>
      <w:r>
        <w:rPr>
          <w:noProof/>
        </w:rPr>
        <w:tab/>
      </w:r>
      <w:r>
        <w:rPr>
          <w:noProof/>
        </w:rPr>
        <w:fldChar w:fldCharType="begin"/>
      </w:r>
      <w:r>
        <w:rPr>
          <w:noProof/>
        </w:rPr>
        <w:instrText xml:space="preserve"> PAGEREF _Toc293145205 \h </w:instrText>
      </w:r>
      <w:r>
        <w:rPr>
          <w:noProof/>
        </w:rPr>
      </w:r>
      <w:r>
        <w:rPr>
          <w:noProof/>
        </w:rPr>
        <w:fldChar w:fldCharType="separate"/>
      </w:r>
      <w:r w:rsidR="000E7C7E">
        <w:rPr>
          <w:noProof/>
        </w:rPr>
        <w:t>33</w:t>
      </w:r>
      <w:r>
        <w:rPr>
          <w:noProof/>
        </w:rPr>
        <w:fldChar w:fldCharType="end"/>
      </w:r>
    </w:p>
    <w:p w14:paraId="09F34087"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3.13</w:t>
      </w:r>
      <w:r>
        <w:rPr>
          <w:rFonts w:asciiTheme="minorHAnsi" w:eastAsiaTheme="minorEastAsia" w:hAnsiTheme="minorHAnsi" w:cstheme="minorBidi"/>
          <w:noProof/>
          <w:sz w:val="24"/>
          <w:lang w:val="en-US" w:eastAsia="ja-JP"/>
        </w:rPr>
        <w:tab/>
      </w:r>
      <w:r>
        <w:rPr>
          <w:noProof/>
        </w:rPr>
        <w:t>Campaign-related Metadata</w:t>
      </w:r>
      <w:r>
        <w:rPr>
          <w:noProof/>
        </w:rPr>
        <w:tab/>
      </w:r>
      <w:r>
        <w:rPr>
          <w:noProof/>
        </w:rPr>
        <w:fldChar w:fldCharType="begin"/>
      </w:r>
      <w:r>
        <w:rPr>
          <w:noProof/>
        </w:rPr>
        <w:instrText xml:space="preserve"> PAGEREF _Toc293145206 \h </w:instrText>
      </w:r>
      <w:r>
        <w:rPr>
          <w:noProof/>
        </w:rPr>
      </w:r>
      <w:r>
        <w:rPr>
          <w:noProof/>
        </w:rPr>
        <w:fldChar w:fldCharType="separate"/>
      </w:r>
      <w:r w:rsidR="000E7C7E">
        <w:rPr>
          <w:noProof/>
        </w:rPr>
        <w:t>33</w:t>
      </w:r>
      <w:r>
        <w:rPr>
          <w:noProof/>
        </w:rPr>
        <w:fldChar w:fldCharType="end"/>
      </w:r>
    </w:p>
    <w:p w14:paraId="53FF357C"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3.14</w:t>
      </w:r>
      <w:r>
        <w:rPr>
          <w:rFonts w:asciiTheme="minorHAnsi" w:eastAsiaTheme="minorEastAsia" w:hAnsiTheme="minorHAnsi" w:cstheme="minorBidi"/>
          <w:noProof/>
          <w:sz w:val="24"/>
          <w:lang w:val="en-US" w:eastAsia="ja-JP"/>
        </w:rPr>
        <w:tab/>
      </w:r>
      <w:r>
        <w:rPr>
          <w:noProof/>
        </w:rPr>
        <w:t>Spectrum-related Metadata</w:t>
      </w:r>
      <w:r>
        <w:rPr>
          <w:noProof/>
        </w:rPr>
        <w:tab/>
      </w:r>
      <w:r>
        <w:rPr>
          <w:noProof/>
        </w:rPr>
        <w:fldChar w:fldCharType="begin"/>
      </w:r>
      <w:r>
        <w:rPr>
          <w:noProof/>
        </w:rPr>
        <w:instrText xml:space="preserve"> PAGEREF _Toc293145207 \h </w:instrText>
      </w:r>
      <w:r>
        <w:rPr>
          <w:noProof/>
        </w:rPr>
      </w:r>
      <w:r>
        <w:rPr>
          <w:noProof/>
        </w:rPr>
        <w:fldChar w:fldCharType="separate"/>
      </w:r>
      <w:r w:rsidR="000E7C7E">
        <w:rPr>
          <w:noProof/>
        </w:rPr>
        <w:t>34</w:t>
      </w:r>
      <w:r>
        <w:rPr>
          <w:noProof/>
        </w:rPr>
        <w:fldChar w:fldCharType="end"/>
      </w:r>
    </w:p>
    <w:p w14:paraId="00B3C9F7"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3.14.1</w:t>
      </w:r>
      <w:r>
        <w:rPr>
          <w:rFonts w:asciiTheme="minorHAnsi" w:eastAsiaTheme="minorEastAsia" w:hAnsiTheme="minorHAnsi" w:cstheme="minorBidi"/>
          <w:noProof/>
          <w:sz w:val="24"/>
          <w:lang w:val="en-US" w:eastAsia="ja-JP"/>
        </w:rPr>
        <w:tab/>
      </w:r>
      <w:r>
        <w:rPr>
          <w:noProof/>
        </w:rPr>
        <w:t>Campaign Details Group</w:t>
      </w:r>
      <w:r>
        <w:rPr>
          <w:noProof/>
        </w:rPr>
        <w:tab/>
      </w:r>
      <w:r>
        <w:rPr>
          <w:noProof/>
        </w:rPr>
        <w:fldChar w:fldCharType="begin"/>
      </w:r>
      <w:r>
        <w:rPr>
          <w:noProof/>
        </w:rPr>
        <w:instrText xml:space="preserve"> PAGEREF _Toc293145208 \h </w:instrText>
      </w:r>
      <w:r>
        <w:rPr>
          <w:noProof/>
        </w:rPr>
      </w:r>
      <w:r>
        <w:rPr>
          <w:noProof/>
        </w:rPr>
        <w:fldChar w:fldCharType="separate"/>
      </w:r>
      <w:r w:rsidR="000E7C7E">
        <w:rPr>
          <w:noProof/>
        </w:rPr>
        <w:t>34</w:t>
      </w:r>
      <w:r>
        <w:rPr>
          <w:noProof/>
        </w:rPr>
        <w:fldChar w:fldCharType="end"/>
      </w:r>
    </w:p>
    <w:p w14:paraId="0C57BC22"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3.14.2</w:t>
      </w:r>
      <w:r>
        <w:rPr>
          <w:rFonts w:asciiTheme="minorHAnsi" w:eastAsiaTheme="minorEastAsia" w:hAnsiTheme="minorHAnsi" w:cstheme="minorBidi"/>
          <w:noProof/>
          <w:sz w:val="24"/>
          <w:lang w:val="en-US" w:eastAsia="ja-JP"/>
        </w:rPr>
        <w:tab/>
      </w:r>
      <w:r>
        <w:rPr>
          <w:noProof/>
        </w:rPr>
        <w:t>Data Link Group</w:t>
      </w:r>
      <w:r>
        <w:rPr>
          <w:noProof/>
        </w:rPr>
        <w:tab/>
      </w:r>
      <w:r>
        <w:rPr>
          <w:noProof/>
        </w:rPr>
        <w:fldChar w:fldCharType="begin"/>
      </w:r>
      <w:r>
        <w:rPr>
          <w:noProof/>
        </w:rPr>
        <w:instrText xml:space="preserve"> PAGEREF _Toc293145209 \h </w:instrText>
      </w:r>
      <w:r>
        <w:rPr>
          <w:noProof/>
        </w:rPr>
      </w:r>
      <w:r>
        <w:rPr>
          <w:noProof/>
        </w:rPr>
        <w:fldChar w:fldCharType="separate"/>
      </w:r>
      <w:r w:rsidR="000E7C7E">
        <w:rPr>
          <w:noProof/>
        </w:rPr>
        <w:t>35</w:t>
      </w:r>
      <w:r>
        <w:rPr>
          <w:noProof/>
        </w:rPr>
        <w:fldChar w:fldCharType="end"/>
      </w:r>
    </w:p>
    <w:p w14:paraId="1CD92F0F"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3.14.3</w:t>
      </w:r>
      <w:r>
        <w:rPr>
          <w:rFonts w:asciiTheme="minorHAnsi" w:eastAsiaTheme="minorEastAsia" w:hAnsiTheme="minorHAnsi" w:cstheme="minorBidi"/>
          <w:noProof/>
          <w:sz w:val="24"/>
          <w:lang w:val="en-US" w:eastAsia="ja-JP"/>
        </w:rPr>
        <w:tab/>
      </w:r>
      <w:r>
        <w:rPr>
          <w:noProof/>
        </w:rPr>
        <w:t>Data Portal Group</w:t>
      </w:r>
      <w:r>
        <w:rPr>
          <w:noProof/>
        </w:rPr>
        <w:tab/>
      </w:r>
      <w:r>
        <w:rPr>
          <w:noProof/>
        </w:rPr>
        <w:fldChar w:fldCharType="begin"/>
      </w:r>
      <w:r>
        <w:rPr>
          <w:noProof/>
        </w:rPr>
        <w:instrText xml:space="preserve"> PAGEREF _Toc293145210 \h </w:instrText>
      </w:r>
      <w:r>
        <w:rPr>
          <w:noProof/>
        </w:rPr>
      </w:r>
      <w:r>
        <w:rPr>
          <w:noProof/>
        </w:rPr>
        <w:fldChar w:fldCharType="separate"/>
      </w:r>
      <w:r w:rsidR="000E7C7E">
        <w:rPr>
          <w:noProof/>
        </w:rPr>
        <w:t>35</w:t>
      </w:r>
      <w:r>
        <w:rPr>
          <w:noProof/>
        </w:rPr>
        <w:fldChar w:fldCharType="end"/>
      </w:r>
    </w:p>
    <w:p w14:paraId="52EF1519"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3.14.4</w:t>
      </w:r>
      <w:r>
        <w:rPr>
          <w:rFonts w:asciiTheme="minorHAnsi" w:eastAsiaTheme="minorEastAsia" w:hAnsiTheme="minorHAnsi" w:cstheme="minorBidi"/>
          <w:noProof/>
          <w:sz w:val="24"/>
          <w:lang w:val="en-US" w:eastAsia="ja-JP"/>
        </w:rPr>
        <w:tab/>
      </w:r>
      <w:r>
        <w:rPr>
          <w:noProof/>
        </w:rPr>
        <w:t>Environmental Conditions Group</w:t>
      </w:r>
      <w:r>
        <w:rPr>
          <w:noProof/>
        </w:rPr>
        <w:tab/>
      </w:r>
      <w:r>
        <w:rPr>
          <w:noProof/>
        </w:rPr>
        <w:fldChar w:fldCharType="begin"/>
      </w:r>
      <w:r>
        <w:rPr>
          <w:noProof/>
        </w:rPr>
        <w:instrText xml:space="preserve"> PAGEREF _Toc293145211 \h </w:instrText>
      </w:r>
      <w:r>
        <w:rPr>
          <w:noProof/>
        </w:rPr>
      </w:r>
      <w:r>
        <w:rPr>
          <w:noProof/>
        </w:rPr>
        <w:fldChar w:fldCharType="separate"/>
      </w:r>
      <w:r w:rsidR="000E7C7E">
        <w:rPr>
          <w:noProof/>
        </w:rPr>
        <w:t>36</w:t>
      </w:r>
      <w:r>
        <w:rPr>
          <w:noProof/>
        </w:rPr>
        <w:fldChar w:fldCharType="end"/>
      </w:r>
    </w:p>
    <w:p w14:paraId="39093C95"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3.14.5</w:t>
      </w:r>
      <w:r>
        <w:rPr>
          <w:rFonts w:asciiTheme="minorHAnsi" w:eastAsiaTheme="minorEastAsia" w:hAnsiTheme="minorHAnsi" w:cstheme="minorBidi"/>
          <w:noProof/>
          <w:sz w:val="24"/>
          <w:lang w:val="en-US" w:eastAsia="ja-JP"/>
        </w:rPr>
        <w:tab/>
      </w:r>
      <w:r>
        <w:rPr>
          <w:noProof/>
        </w:rPr>
        <w:t>General Group</w:t>
      </w:r>
      <w:r>
        <w:rPr>
          <w:noProof/>
        </w:rPr>
        <w:tab/>
      </w:r>
      <w:r>
        <w:rPr>
          <w:noProof/>
        </w:rPr>
        <w:fldChar w:fldCharType="begin"/>
      </w:r>
      <w:r>
        <w:rPr>
          <w:noProof/>
        </w:rPr>
        <w:instrText xml:space="preserve"> PAGEREF _Toc293145212 \h </w:instrText>
      </w:r>
      <w:r>
        <w:rPr>
          <w:noProof/>
        </w:rPr>
      </w:r>
      <w:r>
        <w:rPr>
          <w:noProof/>
        </w:rPr>
        <w:fldChar w:fldCharType="separate"/>
      </w:r>
      <w:r w:rsidR="000E7C7E">
        <w:rPr>
          <w:noProof/>
        </w:rPr>
        <w:t>37</w:t>
      </w:r>
      <w:r>
        <w:rPr>
          <w:noProof/>
        </w:rPr>
        <w:fldChar w:fldCharType="end"/>
      </w:r>
    </w:p>
    <w:p w14:paraId="3265EFDB"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3.14.6</w:t>
      </w:r>
      <w:r>
        <w:rPr>
          <w:rFonts w:asciiTheme="minorHAnsi" w:eastAsiaTheme="minorEastAsia" w:hAnsiTheme="minorHAnsi" w:cstheme="minorBidi"/>
          <w:noProof/>
          <w:sz w:val="24"/>
          <w:lang w:val="en-US" w:eastAsia="ja-JP"/>
        </w:rPr>
        <w:tab/>
      </w:r>
      <w:r>
        <w:rPr>
          <w:noProof/>
        </w:rPr>
        <w:t>Generic Target Properties Group</w:t>
      </w:r>
      <w:r>
        <w:rPr>
          <w:noProof/>
        </w:rPr>
        <w:tab/>
      </w:r>
      <w:r>
        <w:rPr>
          <w:noProof/>
        </w:rPr>
        <w:fldChar w:fldCharType="begin"/>
      </w:r>
      <w:r>
        <w:rPr>
          <w:noProof/>
        </w:rPr>
        <w:instrText xml:space="preserve"> PAGEREF _Toc293145213 \h </w:instrText>
      </w:r>
      <w:r>
        <w:rPr>
          <w:noProof/>
        </w:rPr>
      </w:r>
      <w:r>
        <w:rPr>
          <w:noProof/>
        </w:rPr>
        <w:fldChar w:fldCharType="separate"/>
      </w:r>
      <w:r w:rsidR="000E7C7E">
        <w:rPr>
          <w:noProof/>
        </w:rPr>
        <w:t>38</w:t>
      </w:r>
      <w:r>
        <w:rPr>
          <w:noProof/>
        </w:rPr>
        <w:fldChar w:fldCharType="end"/>
      </w:r>
    </w:p>
    <w:p w14:paraId="0BAF623A"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3.14.7</w:t>
      </w:r>
      <w:r>
        <w:rPr>
          <w:rFonts w:asciiTheme="minorHAnsi" w:eastAsiaTheme="minorEastAsia" w:hAnsiTheme="minorHAnsi" w:cstheme="minorBidi"/>
          <w:noProof/>
          <w:sz w:val="24"/>
          <w:lang w:val="en-US" w:eastAsia="ja-JP"/>
        </w:rPr>
        <w:tab/>
      </w:r>
      <w:r>
        <w:rPr>
          <w:noProof/>
        </w:rPr>
        <w:t>Geochemistry</w:t>
      </w:r>
      <w:r>
        <w:rPr>
          <w:noProof/>
        </w:rPr>
        <w:tab/>
      </w:r>
      <w:r>
        <w:rPr>
          <w:noProof/>
        </w:rPr>
        <w:fldChar w:fldCharType="begin"/>
      </w:r>
      <w:r>
        <w:rPr>
          <w:noProof/>
        </w:rPr>
        <w:instrText xml:space="preserve"> PAGEREF _Toc293145214 \h </w:instrText>
      </w:r>
      <w:r>
        <w:rPr>
          <w:noProof/>
        </w:rPr>
      </w:r>
      <w:r>
        <w:rPr>
          <w:noProof/>
        </w:rPr>
        <w:fldChar w:fldCharType="separate"/>
      </w:r>
      <w:r w:rsidR="000E7C7E">
        <w:rPr>
          <w:noProof/>
        </w:rPr>
        <w:t>39</w:t>
      </w:r>
      <w:r>
        <w:rPr>
          <w:noProof/>
        </w:rPr>
        <w:fldChar w:fldCharType="end"/>
      </w:r>
    </w:p>
    <w:p w14:paraId="6258115A"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3.14.8</w:t>
      </w:r>
      <w:r>
        <w:rPr>
          <w:rFonts w:asciiTheme="minorHAnsi" w:eastAsiaTheme="minorEastAsia" w:hAnsiTheme="minorHAnsi" w:cstheme="minorBidi"/>
          <w:noProof/>
          <w:sz w:val="24"/>
          <w:lang w:val="en-US" w:eastAsia="ja-JP"/>
        </w:rPr>
        <w:tab/>
      </w:r>
      <w:r>
        <w:rPr>
          <w:noProof/>
        </w:rPr>
        <w:t>Illumination Group</w:t>
      </w:r>
      <w:r>
        <w:rPr>
          <w:noProof/>
        </w:rPr>
        <w:tab/>
      </w:r>
      <w:r>
        <w:rPr>
          <w:noProof/>
        </w:rPr>
        <w:fldChar w:fldCharType="begin"/>
      </w:r>
      <w:r>
        <w:rPr>
          <w:noProof/>
        </w:rPr>
        <w:instrText xml:space="preserve"> PAGEREF _Toc293145215 \h </w:instrText>
      </w:r>
      <w:r>
        <w:rPr>
          <w:noProof/>
        </w:rPr>
      </w:r>
      <w:r>
        <w:rPr>
          <w:noProof/>
        </w:rPr>
        <w:fldChar w:fldCharType="separate"/>
      </w:r>
      <w:r w:rsidR="000E7C7E">
        <w:rPr>
          <w:noProof/>
        </w:rPr>
        <w:t>39</w:t>
      </w:r>
      <w:r>
        <w:rPr>
          <w:noProof/>
        </w:rPr>
        <w:fldChar w:fldCharType="end"/>
      </w:r>
    </w:p>
    <w:p w14:paraId="679E9211"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3.14.9</w:t>
      </w:r>
      <w:r>
        <w:rPr>
          <w:rFonts w:asciiTheme="minorHAnsi" w:eastAsiaTheme="minorEastAsia" w:hAnsiTheme="minorHAnsi" w:cstheme="minorBidi"/>
          <w:noProof/>
          <w:sz w:val="24"/>
          <w:lang w:val="en-US" w:eastAsia="ja-JP"/>
        </w:rPr>
        <w:tab/>
      </w:r>
      <w:r>
        <w:rPr>
          <w:noProof/>
        </w:rPr>
        <w:t>Instrument Group</w:t>
      </w:r>
      <w:r>
        <w:rPr>
          <w:noProof/>
        </w:rPr>
        <w:tab/>
      </w:r>
      <w:r>
        <w:rPr>
          <w:noProof/>
        </w:rPr>
        <w:fldChar w:fldCharType="begin"/>
      </w:r>
      <w:r>
        <w:rPr>
          <w:noProof/>
        </w:rPr>
        <w:instrText xml:space="preserve"> PAGEREF _Toc293145216 \h </w:instrText>
      </w:r>
      <w:r>
        <w:rPr>
          <w:noProof/>
        </w:rPr>
      </w:r>
      <w:r>
        <w:rPr>
          <w:noProof/>
        </w:rPr>
        <w:fldChar w:fldCharType="separate"/>
      </w:r>
      <w:r w:rsidR="000E7C7E">
        <w:rPr>
          <w:noProof/>
        </w:rPr>
        <w:t>39</w:t>
      </w:r>
      <w:r>
        <w:rPr>
          <w:noProof/>
        </w:rPr>
        <w:fldChar w:fldCharType="end"/>
      </w:r>
    </w:p>
    <w:p w14:paraId="4956975A"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3.14.10</w:t>
      </w:r>
      <w:r>
        <w:rPr>
          <w:rFonts w:asciiTheme="minorHAnsi" w:eastAsiaTheme="minorEastAsia" w:hAnsiTheme="minorHAnsi" w:cstheme="minorBidi"/>
          <w:noProof/>
          <w:sz w:val="24"/>
          <w:lang w:val="en-US" w:eastAsia="ja-JP"/>
        </w:rPr>
        <w:tab/>
      </w:r>
      <w:r>
        <w:rPr>
          <w:noProof/>
        </w:rPr>
        <w:t>Instrument Settings Group</w:t>
      </w:r>
      <w:r>
        <w:rPr>
          <w:noProof/>
        </w:rPr>
        <w:tab/>
      </w:r>
      <w:r>
        <w:rPr>
          <w:noProof/>
        </w:rPr>
        <w:fldChar w:fldCharType="begin"/>
      </w:r>
      <w:r>
        <w:rPr>
          <w:noProof/>
        </w:rPr>
        <w:instrText xml:space="preserve"> PAGEREF _Toc293145217 \h </w:instrText>
      </w:r>
      <w:r>
        <w:rPr>
          <w:noProof/>
        </w:rPr>
      </w:r>
      <w:r>
        <w:rPr>
          <w:noProof/>
        </w:rPr>
        <w:fldChar w:fldCharType="separate"/>
      </w:r>
      <w:r w:rsidR="000E7C7E">
        <w:rPr>
          <w:noProof/>
        </w:rPr>
        <w:t>40</w:t>
      </w:r>
      <w:r>
        <w:rPr>
          <w:noProof/>
        </w:rPr>
        <w:fldChar w:fldCharType="end"/>
      </w:r>
    </w:p>
    <w:p w14:paraId="19F9373B"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3.14.11</w:t>
      </w:r>
      <w:r>
        <w:rPr>
          <w:rFonts w:asciiTheme="minorHAnsi" w:eastAsiaTheme="minorEastAsia" w:hAnsiTheme="minorHAnsi" w:cstheme="minorBidi"/>
          <w:noProof/>
          <w:sz w:val="24"/>
          <w:lang w:val="en-US" w:eastAsia="ja-JP"/>
        </w:rPr>
        <w:tab/>
      </w:r>
      <w:r>
        <w:rPr>
          <w:noProof/>
        </w:rPr>
        <w:t>Instrumentation Group</w:t>
      </w:r>
      <w:r>
        <w:rPr>
          <w:noProof/>
        </w:rPr>
        <w:tab/>
      </w:r>
      <w:r>
        <w:rPr>
          <w:noProof/>
        </w:rPr>
        <w:fldChar w:fldCharType="begin"/>
      </w:r>
      <w:r>
        <w:rPr>
          <w:noProof/>
        </w:rPr>
        <w:instrText xml:space="preserve"> PAGEREF _Toc293145218 \h </w:instrText>
      </w:r>
      <w:r>
        <w:rPr>
          <w:noProof/>
        </w:rPr>
      </w:r>
      <w:r>
        <w:rPr>
          <w:noProof/>
        </w:rPr>
        <w:fldChar w:fldCharType="separate"/>
      </w:r>
      <w:r w:rsidR="000E7C7E">
        <w:rPr>
          <w:noProof/>
        </w:rPr>
        <w:t>41</w:t>
      </w:r>
      <w:r>
        <w:rPr>
          <w:noProof/>
        </w:rPr>
        <w:fldChar w:fldCharType="end"/>
      </w:r>
    </w:p>
    <w:p w14:paraId="08C89C9E"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3.14.12</w:t>
      </w:r>
      <w:r>
        <w:rPr>
          <w:rFonts w:asciiTheme="minorHAnsi" w:eastAsiaTheme="minorEastAsia" w:hAnsiTheme="minorHAnsi" w:cstheme="minorBidi"/>
          <w:noProof/>
          <w:sz w:val="24"/>
          <w:lang w:val="en-US" w:eastAsia="ja-JP"/>
        </w:rPr>
        <w:tab/>
      </w:r>
      <w:r>
        <w:rPr>
          <w:noProof/>
        </w:rPr>
        <w:t>Keywords Group</w:t>
      </w:r>
      <w:r>
        <w:rPr>
          <w:noProof/>
        </w:rPr>
        <w:tab/>
      </w:r>
      <w:r>
        <w:rPr>
          <w:noProof/>
        </w:rPr>
        <w:fldChar w:fldCharType="begin"/>
      </w:r>
      <w:r>
        <w:rPr>
          <w:noProof/>
        </w:rPr>
        <w:instrText xml:space="preserve"> PAGEREF _Toc293145219 \h </w:instrText>
      </w:r>
      <w:r>
        <w:rPr>
          <w:noProof/>
        </w:rPr>
      </w:r>
      <w:r>
        <w:rPr>
          <w:noProof/>
        </w:rPr>
        <w:fldChar w:fldCharType="separate"/>
      </w:r>
      <w:r w:rsidR="000E7C7E">
        <w:rPr>
          <w:noProof/>
        </w:rPr>
        <w:t>41</w:t>
      </w:r>
      <w:r>
        <w:rPr>
          <w:noProof/>
        </w:rPr>
        <w:fldChar w:fldCharType="end"/>
      </w:r>
    </w:p>
    <w:p w14:paraId="132D0622"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3.14.13</w:t>
      </w:r>
      <w:r>
        <w:rPr>
          <w:rFonts w:asciiTheme="minorHAnsi" w:eastAsiaTheme="minorEastAsia" w:hAnsiTheme="minorHAnsi" w:cstheme="minorBidi"/>
          <w:noProof/>
          <w:sz w:val="24"/>
          <w:lang w:val="en-US" w:eastAsia="ja-JP"/>
        </w:rPr>
        <w:tab/>
      </w:r>
      <w:r>
        <w:rPr>
          <w:noProof/>
        </w:rPr>
        <w:t>Location Group</w:t>
      </w:r>
      <w:r>
        <w:rPr>
          <w:noProof/>
        </w:rPr>
        <w:tab/>
      </w:r>
      <w:r>
        <w:rPr>
          <w:noProof/>
        </w:rPr>
        <w:fldChar w:fldCharType="begin"/>
      </w:r>
      <w:r>
        <w:rPr>
          <w:noProof/>
        </w:rPr>
        <w:instrText xml:space="preserve"> PAGEREF _Toc293145220 \h </w:instrText>
      </w:r>
      <w:r>
        <w:rPr>
          <w:noProof/>
        </w:rPr>
      </w:r>
      <w:r>
        <w:rPr>
          <w:noProof/>
        </w:rPr>
        <w:fldChar w:fldCharType="separate"/>
      </w:r>
      <w:r w:rsidR="000E7C7E">
        <w:rPr>
          <w:noProof/>
        </w:rPr>
        <w:t>42</w:t>
      </w:r>
      <w:r>
        <w:rPr>
          <w:noProof/>
        </w:rPr>
        <w:fldChar w:fldCharType="end"/>
      </w:r>
    </w:p>
    <w:p w14:paraId="41510AB0"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3.14.14</w:t>
      </w:r>
      <w:r>
        <w:rPr>
          <w:rFonts w:asciiTheme="minorHAnsi" w:eastAsiaTheme="minorEastAsia" w:hAnsiTheme="minorHAnsi" w:cstheme="minorBidi"/>
          <w:noProof/>
          <w:sz w:val="24"/>
          <w:lang w:val="en-US" w:eastAsia="ja-JP"/>
        </w:rPr>
        <w:tab/>
      </w:r>
      <w:r>
        <w:rPr>
          <w:noProof/>
        </w:rPr>
        <w:t>Names Group</w:t>
      </w:r>
      <w:r>
        <w:rPr>
          <w:noProof/>
        </w:rPr>
        <w:tab/>
      </w:r>
      <w:r>
        <w:rPr>
          <w:noProof/>
        </w:rPr>
        <w:fldChar w:fldCharType="begin"/>
      </w:r>
      <w:r>
        <w:rPr>
          <w:noProof/>
        </w:rPr>
        <w:instrText xml:space="preserve"> PAGEREF _Toc293145221 \h </w:instrText>
      </w:r>
      <w:r>
        <w:rPr>
          <w:noProof/>
        </w:rPr>
      </w:r>
      <w:r>
        <w:rPr>
          <w:noProof/>
        </w:rPr>
        <w:fldChar w:fldCharType="separate"/>
      </w:r>
      <w:r w:rsidR="000E7C7E">
        <w:rPr>
          <w:noProof/>
        </w:rPr>
        <w:t>42</w:t>
      </w:r>
      <w:r>
        <w:rPr>
          <w:noProof/>
        </w:rPr>
        <w:fldChar w:fldCharType="end"/>
      </w:r>
    </w:p>
    <w:p w14:paraId="5D13CE96"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3.14.15</w:t>
      </w:r>
      <w:r>
        <w:rPr>
          <w:rFonts w:asciiTheme="minorHAnsi" w:eastAsiaTheme="minorEastAsia" w:hAnsiTheme="minorHAnsi" w:cstheme="minorBidi"/>
          <w:noProof/>
          <w:sz w:val="24"/>
          <w:lang w:val="en-US" w:eastAsia="ja-JP"/>
        </w:rPr>
        <w:tab/>
      </w:r>
      <w:r>
        <w:rPr>
          <w:noProof/>
        </w:rPr>
        <w:t>Optics Group</w:t>
      </w:r>
      <w:r>
        <w:rPr>
          <w:noProof/>
        </w:rPr>
        <w:tab/>
      </w:r>
      <w:r>
        <w:rPr>
          <w:noProof/>
        </w:rPr>
        <w:fldChar w:fldCharType="begin"/>
      </w:r>
      <w:r>
        <w:rPr>
          <w:noProof/>
        </w:rPr>
        <w:instrText xml:space="preserve"> PAGEREF _Toc293145222 \h </w:instrText>
      </w:r>
      <w:r>
        <w:rPr>
          <w:noProof/>
        </w:rPr>
      </w:r>
      <w:r>
        <w:rPr>
          <w:noProof/>
        </w:rPr>
        <w:fldChar w:fldCharType="separate"/>
      </w:r>
      <w:r w:rsidR="000E7C7E">
        <w:rPr>
          <w:noProof/>
        </w:rPr>
        <w:t>42</w:t>
      </w:r>
      <w:r>
        <w:rPr>
          <w:noProof/>
        </w:rPr>
        <w:fldChar w:fldCharType="end"/>
      </w:r>
    </w:p>
    <w:p w14:paraId="5BE949BA"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3.14.16</w:t>
      </w:r>
      <w:r>
        <w:rPr>
          <w:rFonts w:asciiTheme="minorHAnsi" w:eastAsiaTheme="minorEastAsia" w:hAnsiTheme="minorHAnsi" w:cstheme="minorBidi"/>
          <w:noProof/>
          <w:sz w:val="24"/>
          <w:lang w:val="en-US" w:eastAsia="ja-JP"/>
        </w:rPr>
        <w:tab/>
      </w:r>
      <w:r>
        <w:rPr>
          <w:noProof/>
        </w:rPr>
        <w:t>PDFs Group</w:t>
      </w:r>
      <w:r>
        <w:rPr>
          <w:noProof/>
        </w:rPr>
        <w:tab/>
      </w:r>
      <w:r>
        <w:rPr>
          <w:noProof/>
        </w:rPr>
        <w:fldChar w:fldCharType="begin"/>
      </w:r>
      <w:r>
        <w:rPr>
          <w:noProof/>
        </w:rPr>
        <w:instrText xml:space="preserve"> PAGEREF _Toc293145223 \h </w:instrText>
      </w:r>
      <w:r>
        <w:rPr>
          <w:noProof/>
        </w:rPr>
      </w:r>
      <w:r>
        <w:rPr>
          <w:noProof/>
        </w:rPr>
        <w:fldChar w:fldCharType="separate"/>
      </w:r>
      <w:r w:rsidR="000E7C7E">
        <w:rPr>
          <w:noProof/>
        </w:rPr>
        <w:t>43</w:t>
      </w:r>
      <w:r>
        <w:rPr>
          <w:noProof/>
        </w:rPr>
        <w:fldChar w:fldCharType="end"/>
      </w:r>
    </w:p>
    <w:p w14:paraId="1FBE3A5E"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3.14.17</w:t>
      </w:r>
      <w:r>
        <w:rPr>
          <w:rFonts w:asciiTheme="minorHAnsi" w:eastAsiaTheme="minorEastAsia" w:hAnsiTheme="minorHAnsi" w:cstheme="minorBidi"/>
          <w:noProof/>
          <w:sz w:val="24"/>
          <w:lang w:val="en-US" w:eastAsia="ja-JP"/>
        </w:rPr>
        <w:tab/>
      </w:r>
      <w:r>
        <w:rPr>
          <w:noProof/>
        </w:rPr>
        <w:t>Personnel Group</w:t>
      </w:r>
      <w:r>
        <w:rPr>
          <w:noProof/>
        </w:rPr>
        <w:tab/>
      </w:r>
      <w:r>
        <w:rPr>
          <w:noProof/>
        </w:rPr>
        <w:fldChar w:fldCharType="begin"/>
      </w:r>
      <w:r>
        <w:rPr>
          <w:noProof/>
        </w:rPr>
        <w:instrText xml:space="preserve"> PAGEREF _Toc293145224 \h </w:instrText>
      </w:r>
      <w:r>
        <w:rPr>
          <w:noProof/>
        </w:rPr>
      </w:r>
      <w:r>
        <w:rPr>
          <w:noProof/>
        </w:rPr>
        <w:fldChar w:fldCharType="separate"/>
      </w:r>
      <w:r w:rsidR="000E7C7E">
        <w:rPr>
          <w:noProof/>
        </w:rPr>
        <w:t>43</w:t>
      </w:r>
      <w:r>
        <w:rPr>
          <w:noProof/>
        </w:rPr>
        <w:fldChar w:fldCharType="end"/>
      </w:r>
    </w:p>
    <w:p w14:paraId="5FD1DACC"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3.14.18</w:t>
      </w:r>
      <w:r>
        <w:rPr>
          <w:rFonts w:asciiTheme="minorHAnsi" w:eastAsiaTheme="minorEastAsia" w:hAnsiTheme="minorHAnsi" w:cstheme="minorBidi"/>
          <w:noProof/>
          <w:sz w:val="24"/>
          <w:lang w:val="en-US" w:eastAsia="ja-JP"/>
        </w:rPr>
        <w:tab/>
      </w:r>
      <w:r>
        <w:rPr>
          <w:noProof/>
        </w:rPr>
        <w:t>Pictures Group</w:t>
      </w:r>
      <w:r>
        <w:rPr>
          <w:noProof/>
        </w:rPr>
        <w:tab/>
      </w:r>
      <w:r>
        <w:rPr>
          <w:noProof/>
        </w:rPr>
        <w:fldChar w:fldCharType="begin"/>
      </w:r>
      <w:r>
        <w:rPr>
          <w:noProof/>
        </w:rPr>
        <w:instrText xml:space="preserve"> PAGEREF _Toc293145225 \h </w:instrText>
      </w:r>
      <w:r>
        <w:rPr>
          <w:noProof/>
        </w:rPr>
      </w:r>
      <w:r>
        <w:rPr>
          <w:noProof/>
        </w:rPr>
        <w:fldChar w:fldCharType="separate"/>
      </w:r>
      <w:r w:rsidR="000E7C7E">
        <w:rPr>
          <w:noProof/>
        </w:rPr>
        <w:t>43</w:t>
      </w:r>
      <w:r>
        <w:rPr>
          <w:noProof/>
        </w:rPr>
        <w:fldChar w:fldCharType="end"/>
      </w:r>
    </w:p>
    <w:p w14:paraId="10C3BC39"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3.14.19</w:t>
      </w:r>
      <w:r>
        <w:rPr>
          <w:rFonts w:asciiTheme="minorHAnsi" w:eastAsiaTheme="minorEastAsia" w:hAnsiTheme="minorHAnsi" w:cstheme="minorBidi"/>
          <w:noProof/>
          <w:sz w:val="24"/>
          <w:lang w:val="en-US" w:eastAsia="ja-JP"/>
        </w:rPr>
        <w:tab/>
      </w:r>
      <w:r>
        <w:rPr>
          <w:noProof/>
        </w:rPr>
        <w:t>Processing Group</w:t>
      </w:r>
      <w:r>
        <w:rPr>
          <w:noProof/>
        </w:rPr>
        <w:tab/>
      </w:r>
      <w:r>
        <w:rPr>
          <w:noProof/>
        </w:rPr>
        <w:fldChar w:fldCharType="begin"/>
      </w:r>
      <w:r>
        <w:rPr>
          <w:noProof/>
        </w:rPr>
        <w:instrText xml:space="preserve"> PAGEREF _Toc293145226 \h </w:instrText>
      </w:r>
      <w:r>
        <w:rPr>
          <w:noProof/>
        </w:rPr>
      </w:r>
      <w:r>
        <w:rPr>
          <w:noProof/>
        </w:rPr>
        <w:fldChar w:fldCharType="separate"/>
      </w:r>
      <w:r w:rsidR="000E7C7E">
        <w:rPr>
          <w:noProof/>
        </w:rPr>
        <w:t>44</w:t>
      </w:r>
      <w:r>
        <w:rPr>
          <w:noProof/>
        </w:rPr>
        <w:fldChar w:fldCharType="end"/>
      </w:r>
    </w:p>
    <w:p w14:paraId="401890B4"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3.14.20</w:t>
      </w:r>
      <w:r>
        <w:rPr>
          <w:rFonts w:asciiTheme="minorHAnsi" w:eastAsiaTheme="minorEastAsia" w:hAnsiTheme="minorHAnsi" w:cstheme="minorBidi"/>
          <w:noProof/>
          <w:sz w:val="24"/>
          <w:lang w:val="en-US" w:eastAsia="ja-JP"/>
        </w:rPr>
        <w:tab/>
      </w:r>
      <w:r>
        <w:rPr>
          <w:noProof/>
        </w:rPr>
        <w:t>Sampling Geometry Group</w:t>
      </w:r>
      <w:r>
        <w:rPr>
          <w:noProof/>
        </w:rPr>
        <w:tab/>
      </w:r>
      <w:r>
        <w:rPr>
          <w:noProof/>
        </w:rPr>
        <w:fldChar w:fldCharType="begin"/>
      </w:r>
      <w:r>
        <w:rPr>
          <w:noProof/>
        </w:rPr>
        <w:instrText xml:space="preserve"> PAGEREF _Toc293145227 \h </w:instrText>
      </w:r>
      <w:r>
        <w:rPr>
          <w:noProof/>
        </w:rPr>
      </w:r>
      <w:r>
        <w:rPr>
          <w:noProof/>
        </w:rPr>
        <w:fldChar w:fldCharType="separate"/>
      </w:r>
      <w:r w:rsidR="000E7C7E">
        <w:rPr>
          <w:noProof/>
        </w:rPr>
        <w:t>45</w:t>
      </w:r>
      <w:r>
        <w:rPr>
          <w:noProof/>
        </w:rPr>
        <w:fldChar w:fldCharType="end"/>
      </w:r>
    </w:p>
    <w:p w14:paraId="09741380"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3.14.21</w:t>
      </w:r>
      <w:r>
        <w:rPr>
          <w:rFonts w:asciiTheme="minorHAnsi" w:eastAsiaTheme="minorEastAsia" w:hAnsiTheme="minorHAnsi" w:cstheme="minorBidi"/>
          <w:noProof/>
          <w:sz w:val="24"/>
          <w:lang w:val="en-US" w:eastAsia="ja-JP"/>
        </w:rPr>
        <w:tab/>
      </w:r>
      <w:r>
        <w:rPr>
          <w:noProof/>
        </w:rPr>
        <w:t>Scientific References Group</w:t>
      </w:r>
      <w:r>
        <w:rPr>
          <w:noProof/>
        </w:rPr>
        <w:tab/>
      </w:r>
      <w:r>
        <w:rPr>
          <w:noProof/>
        </w:rPr>
        <w:fldChar w:fldCharType="begin"/>
      </w:r>
      <w:r>
        <w:rPr>
          <w:noProof/>
        </w:rPr>
        <w:instrText xml:space="preserve"> PAGEREF _Toc293145228 \h </w:instrText>
      </w:r>
      <w:r>
        <w:rPr>
          <w:noProof/>
        </w:rPr>
      </w:r>
      <w:r>
        <w:rPr>
          <w:noProof/>
        </w:rPr>
        <w:fldChar w:fldCharType="separate"/>
      </w:r>
      <w:r w:rsidR="000E7C7E">
        <w:rPr>
          <w:noProof/>
        </w:rPr>
        <w:t>47</w:t>
      </w:r>
      <w:r>
        <w:rPr>
          <w:noProof/>
        </w:rPr>
        <w:fldChar w:fldCharType="end"/>
      </w:r>
    </w:p>
    <w:p w14:paraId="451CBB44"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3.14.22</w:t>
      </w:r>
      <w:r>
        <w:rPr>
          <w:rFonts w:asciiTheme="minorHAnsi" w:eastAsiaTheme="minorEastAsia" w:hAnsiTheme="minorHAnsi" w:cstheme="minorBidi"/>
          <w:noProof/>
          <w:sz w:val="24"/>
          <w:lang w:val="en-US" w:eastAsia="ja-JP"/>
        </w:rPr>
        <w:tab/>
      </w:r>
      <w:r>
        <w:rPr>
          <w:noProof/>
        </w:rPr>
        <w:t>Soil Parameters Group</w:t>
      </w:r>
      <w:r>
        <w:rPr>
          <w:noProof/>
        </w:rPr>
        <w:tab/>
      </w:r>
      <w:r>
        <w:rPr>
          <w:noProof/>
        </w:rPr>
        <w:fldChar w:fldCharType="begin"/>
      </w:r>
      <w:r>
        <w:rPr>
          <w:noProof/>
        </w:rPr>
        <w:instrText xml:space="preserve"> PAGEREF _Toc293145229 \h </w:instrText>
      </w:r>
      <w:r>
        <w:rPr>
          <w:noProof/>
        </w:rPr>
      </w:r>
      <w:r>
        <w:rPr>
          <w:noProof/>
        </w:rPr>
        <w:fldChar w:fldCharType="separate"/>
      </w:r>
      <w:r w:rsidR="000E7C7E">
        <w:rPr>
          <w:noProof/>
        </w:rPr>
        <w:t>47</w:t>
      </w:r>
      <w:r>
        <w:rPr>
          <w:noProof/>
        </w:rPr>
        <w:fldChar w:fldCharType="end"/>
      </w:r>
    </w:p>
    <w:p w14:paraId="7A48E828" w14:textId="77777777" w:rsidR="00393423" w:rsidRDefault="00393423">
      <w:pPr>
        <w:pStyle w:val="TOC3"/>
        <w:tabs>
          <w:tab w:val="left" w:pos="1194"/>
        </w:tabs>
        <w:rPr>
          <w:rFonts w:asciiTheme="minorHAnsi" w:eastAsiaTheme="minorEastAsia" w:hAnsiTheme="minorHAnsi" w:cstheme="minorBidi"/>
          <w:noProof/>
          <w:sz w:val="24"/>
          <w:lang w:val="en-US" w:eastAsia="ja-JP"/>
        </w:rPr>
      </w:pPr>
      <w:r>
        <w:rPr>
          <w:noProof/>
        </w:rPr>
        <w:t>3.14.23</w:t>
      </w:r>
      <w:r>
        <w:rPr>
          <w:rFonts w:asciiTheme="minorHAnsi" w:eastAsiaTheme="minorEastAsia" w:hAnsiTheme="minorHAnsi" w:cstheme="minorBidi"/>
          <w:noProof/>
          <w:sz w:val="24"/>
          <w:lang w:val="en-US" w:eastAsia="ja-JP"/>
        </w:rPr>
        <w:tab/>
      </w:r>
      <w:r>
        <w:rPr>
          <w:noProof/>
        </w:rPr>
        <w:t>Vegetation Biophysical Variables</w:t>
      </w:r>
      <w:r>
        <w:rPr>
          <w:noProof/>
        </w:rPr>
        <w:tab/>
      </w:r>
      <w:r>
        <w:rPr>
          <w:noProof/>
        </w:rPr>
        <w:fldChar w:fldCharType="begin"/>
      </w:r>
      <w:r>
        <w:rPr>
          <w:noProof/>
        </w:rPr>
        <w:instrText xml:space="preserve"> PAGEREF _Toc293145230 \h </w:instrText>
      </w:r>
      <w:r>
        <w:rPr>
          <w:noProof/>
        </w:rPr>
      </w:r>
      <w:r>
        <w:rPr>
          <w:noProof/>
        </w:rPr>
        <w:fldChar w:fldCharType="separate"/>
      </w:r>
      <w:r w:rsidR="000E7C7E">
        <w:rPr>
          <w:noProof/>
        </w:rPr>
        <w:t>49</w:t>
      </w:r>
      <w:r>
        <w:rPr>
          <w:noProof/>
        </w:rPr>
        <w:fldChar w:fldCharType="end"/>
      </w:r>
    </w:p>
    <w:p w14:paraId="59FF392C"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3.15</w:t>
      </w:r>
      <w:r>
        <w:rPr>
          <w:rFonts w:asciiTheme="minorHAnsi" w:eastAsiaTheme="minorEastAsia" w:hAnsiTheme="minorHAnsi" w:cstheme="minorBidi"/>
          <w:noProof/>
          <w:sz w:val="24"/>
          <w:lang w:val="en-US" w:eastAsia="ja-JP"/>
        </w:rPr>
        <w:tab/>
      </w:r>
      <w:r>
        <w:rPr>
          <w:noProof/>
        </w:rPr>
        <w:t>Spaces, Space Factory and Data Processing using the Space Network</w:t>
      </w:r>
      <w:r>
        <w:rPr>
          <w:noProof/>
        </w:rPr>
        <w:tab/>
      </w:r>
      <w:r>
        <w:rPr>
          <w:noProof/>
        </w:rPr>
        <w:fldChar w:fldCharType="begin"/>
      </w:r>
      <w:r>
        <w:rPr>
          <w:noProof/>
        </w:rPr>
        <w:instrText xml:space="preserve"> PAGEREF _Toc293145231 \h </w:instrText>
      </w:r>
      <w:r>
        <w:rPr>
          <w:noProof/>
        </w:rPr>
      </w:r>
      <w:r>
        <w:rPr>
          <w:noProof/>
        </w:rPr>
        <w:fldChar w:fldCharType="separate"/>
      </w:r>
      <w:r w:rsidR="000E7C7E">
        <w:rPr>
          <w:noProof/>
        </w:rPr>
        <w:t>49</w:t>
      </w:r>
      <w:r>
        <w:rPr>
          <w:noProof/>
        </w:rPr>
        <w:fldChar w:fldCharType="end"/>
      </w:r>
    </w:p>
    <w:p w14:paraId="2F412387" w14:textId="77777777" w:rsidR="00393423" w:rsidRDefault="00393423">
      <w:pPr>
        <w:pStyle w:val="TOC1"/>
        <w:tabs>
          <w:tab w:val="left" w:pos="393"/>
        </w:tabs>
        <w:rPr>
          <w:rFonts w:asciiTheme="minorHAnsi" w:eastAsiaTheme="minorEastAsia" w:hAnsiTheme="minorHAnsi" w:cstheme="minorBidi"/>
          <w:b w:val="0"/>
          <w:noProof/>
          <w:lang w:val="en-US" w:eastAsia="ja-JP"/>
        </w:rPr>
      </w:pPr>
      <w:r>
        <w:rPr>
          <w:noProof/>
        </w:rPr>
        <w:t>4</w:t>
      </w:r>
      <w:r>
        <w:rPr>
          <w:rFonts w:asciiTheme="minorHAnsi" w:eastAsiaTheme="minorEastAsia" w:hAnsiTheme="minorHAnsi" w:cstheme="minorBidi"/>
          <w:b w:val="0"/>
          <w:noProof/>
          <w:lang w:val="en-US" w:eastAsia="ja-JP"/>
        </w:rPr>
        <w:tab/>
      </w:r>
      <w:r>
        <w:rPr>
          <w:noProof/>
        </w:rPr>
        <w:t>SPECCHIO Basic Operation</w:t>
      </w:r>
      <w:r>
        <w:rPr>
          <w:noProof/>
        </w:rPr>
        <w:tab/>
      </w:r>
      <w:r>
        <w:rPr>
          <w:noProof/>
        </w:rPr>
        <w:fldChar w:fldCharType="begin"/>
      </w:r>
      <w:r>
        <w:rPr>
          <w:noProof/>
        </w:rPr>
        <w:instrText xml:space="preserve"> PAGEREF _Toc293145232 \h </w:instrText>
      </w:r>
      <w:r>
        <w:rPr>
          <w:noProof/>
        </w:rPr>
      </w:r>
      <w:r>
        <w:rPr>
          <w:noProof/>
        </w:rPr>
        <w:fldChar w:fldCharType="separate"/>
      </w:r>
      <w:r w:rsidR="000E7C7E">
        <w:rPr>
          <w:noProof/>
        </w:rPr>
        <w:t>52</w:t>
      </w:r>
      <w:r>
        <w:rPr>
          <w:noProof/>
        </w:rPr>
        <w:fldChar w:fldCharType="end"/>
      </w:r>
    </w:p>
    <w:p w14:paraId="70FCC403"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4.1</w:t>
      </w:r>
      <w:r>
        <w:rPr>
          <w:rFonts w:asciiTheme="minorHAnsi" w:eastAsiaTheme="minorEastAsia" w:hAnsiTheme="minorHAnsi" w:cstheme="minorBidi"/>
          <w:noProof/>
          <w:sz w:val="24"/>
          <w:lang w:val="en-US" w:eastAsia="ja-JP"/>
        </w:rPr>
        <w:tab/>
      </w:r>
      <w:r>
        <w:rPr>
          <w:noProof/>
        </w:rPr>
        <w:t>Mac Operation</w:t>
      </w:r>
      <w:r>
        <w:rPr>
          <w:noProof/>
        </w:rPr>
        <w:tab/>
      </w:r>
      <w:r>
        <w:rPr>
          <w:noProof/>
        </w:rPr>
        <w:fldChar w:fldCharType="begin"/>
      </w:r>
      <w:r>
        <w:rPr>
          <w:noProof/>
        </w:rPr>
        <w:instrText xml:space="preserve"> PAGEREF _Toc293145233 \h </w:instrText>
      </w:r>
      <w:r>
        <w:rPr>
          <w:noProof/>
        </w:rPr>
      </w:r>
      <w:r>
        <w:rPr>
          <w:noProof/>
        </w:rPr>
        <w:fldChar w:fldCharType="separate"/>
      </w:r>
      <w:r w:rsidR="000E7C7E">
        <w:rPr>
          <w:noProof/>
        </w:rPr>
        <w:t>52</w:t>
      </w:r>
      <w:r>
        <w:rPr>
          <w:noProof/>
        </w:rPr>
        <w:fldChar w:fldCharType="end"/>
      </w:r>
    </w:p>
    <w:p w14:paraId="2BF89C5B"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4.2</w:t>
      </w:r>
      <w:r>
        <w:rPr>
          <w:rFonts w:asciiTheme="minorHAnsi" w:eastAsiaTheme="minorEastAsia" w:hAnsiTheme="minorHAnsi" w:cstheme="minorBidi"/>
          <w:noProof/>
          <w:sz w:val="24"/>
          <w:lang w:val="en-US" w:eastAsia="ja-JP"/>
        </w:rPr>
        <w:tab/>
      </w:r>
      <w:r>
        <w:rPr>
          <w:noProof/>
        </w:rPr>
        <w:t>Unix Operation</w:t>
      </w:r>
      <w:r>
        <w:rPr>
          <w:noProof/>
        </w:rPr>
        <w:tab/>
      </w:r>
      <w:r>
        <w:rPr>
          <w:noProof/>
        </w:rPr>
        <w:fldChar w:fldCharType="begin"/>
      </w:r>
      <w:r>
        <w:rPr>
          <w:noProof/>
        </w:rPr>
        <w:instrText xml:space="preserve"> PAGEREF _Toc293145234 \h </w:instrText>
      </w:r>
      <w:r>
        <w:rPr>
          <w:noProof/>
        </w:rPr>
      </w:r>
      <w:r>
        <w:rPr>
          <w:noProof/>
        </w:rPr>
        <w:fldChar w:fldCharType="separate"/>
      </w:r>
      <w:r w:rsidR="000E7C7E">
        <w:rPr>
          <w:noProof/>
        </w:rPr>
        <w:t>52</w:t>
      </w:r>
      <w:r>
        <w:rPr>
          <w:noProof/>
        </w:rPr>
        <w:fldChar w:fldCharType="end"/>
      </w:r>
    </w:p>
    <w:p w14:paraId="7B930CDF"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4.3</w:t>
      </w:r>
      <w:r>
        <w:rPr>
          <w:rFonts w:asciiTheme="minorHAnsi" w:eastAsiaTheme="minorEastAsia" w:hAnsiTheme="minorHAnsi" w:cstheme="minorBidi"/>
          <w:noProof/>
          <w:sz w:val="24"/>
          <w:lang w:val="en-US" w:eastAsia="ja-JP"/>
        </w:rPr>
        <w:tab/>
      </w:r>
      <w:r>
        <w:rPr>
          <w:noProof/>
        </w:rPr>
        <w:t>Main Window</w:t>
      </w:r>
      <w:r>
        <w:rPr>
          <w:noProof/>
        </w:rPr>
        <w:tab/>
      </w:r>
      <w:r>
        <w:rPr>
          <w:noProof/>
        </w:rPr>
        <w:fldChar w:fldCharType="begin"/>
      </w:r>
      <w:r>
        <w:rPr>
          <w:noProof/>
        </w:rPr>
        <w:instrText xml:space="preserve"> PAGEREF _Toc293145235 \h </w:instrText>
      </w:r>
      <w:r>
        <w:rPr>
          <w:noProof/>
        </w:rPr>
      </w:r>
      <w:r>
        <w:rPr>
          <w:noProof/>
        </w:rPr>
        <w:fldChar w:fldCharType="separate"/>
      </w:r>
      <w:r w:rsidR="000E7C7E">
        <w:rPr>
          <w:noProof/>
        </w:rPr>
        <w:t>53</w:t>
      </w:r>
      <w:r>
        <w:rPr>
          <w:noProof/>
        </w:rPr>
        <w:fldChar w:fldCharType="end"/>
      </w:r>
    </w:p>
    <w:p w14:paraId="5361C198"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4.4</w:t>
      </w:r>
      <w:r>
        <w:rPr>
          <w:rFonts w:asciiTheme="minorHAnsi" w:eastAsiaTheme="minorEastAsia" w:hAnsiTheme="minorHAnsi" w:cstheme="minorBidi"/>
          <w:noProof/>
          <w:sz w:val="24"/>
          <w:lang w:val="en-US" w:eastAsia="ja-JP"/>
        </w:rPr>
        <w:tab/>
      </w:r>
      <w:r>
        <w:rPr>
          <w:noProof/>
        </w:rPr>
        <w:t>Logging In and Connecting to a Database</w:t>
      </w:r>
      <w:r>
        <w:rPr>
          <w:noProof/>
        </w:rPr>
        <w:tab/>
      </w:r>
      <w:r>
        <w:rPr>
          <w:noProof/>
        </w:rPr>
        <w:fldChar w:fldCharType="begin"/>
      </w:r>
      <w:r>
        <w:rPr>
          <w:noProof/>
        </w:rPr>
        <w:instrText xml:space="preserve"> PAGEREF _Toc293145236 \h </w:instrText>
      </w:r>
      <w:r>
        <w:rPr>
          <w:noProof/>
        </w:rPr>
      </w:r>
      <w:r>
        <w:rPr>
          <w:noProof/>
        </w:rPr>
        <w:fldChar w:fldCharType="separate"/>
      </w:r>
      <w:r w:rsidR="000E7C7E">
        <w:rPr>
          <w:noProof/>
        </w:rPr>
        <w:t>54</w:t>
      </w:r>
      <w:r>
        <w:rPr>
          <w:noProof/>
        </w:rPr>
        <w:fldChar w:fldCharType="end"/>
      </w:r>
    </w:p>
    <w:p w14:paraId="684CC45A"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4.5</w:t>
      </w:r>
      <w:r>
        <w:rPr>
          <w:rFonts w:asciiTheme="minorHAnsi" w:eastAsiaTheme="minorEastAsia" w:hAnsiTheme="minorHAnsi" w:cstheme="minorBidi"/>
          <w:noProof/>
          <w:sz w:val="24"/>
          <w:lang w:val="en-US" w:eastAsia="ja-JP"/>
        </w:rPr>
        <w:tab/>
      </w:r>
      <w:r>
        <w:rPr>
          <w:noProof/>
        </w:rPr>
        <w:t>Logging Out</w:t>
      </w:r>
      <w:r>
        <w:rPr>
          <w:noProof/>
        </w:rPr>
        <w:tab/>
      </w:r>
      <w:r>
        <w:rPr>
          <w:noProof/>
        </w:rPr>
        <w:fldChar w:fldCharType="begin"/>
      </w:r>
      <w:r>
        <w:rPr>
          <w:noProof/>
        </w:rPr>
        <w:instrText xml:space="preserve"> PAGEREF _Toc293145237 \h </w:instrText>
      </w:r>
      <w:r>
        <w:rPr>
          <w:noProof/>
        </w:rPr>
      </w:r>
      <w:r>
        <w:rPr>
          <w:noProof/>
        </w:rPr>
        <w:fldChar w:fldCharType="separate"/>
      </w:r>
      <w:r w:rsidR="000E7C7E">
        <w:rPr>
          <w:noProof/>
        </w:rPr>
        <w:t>55</w:t>
      </w:r>
      <w:r>
        <w:rPr>
          <w:noProof/>
        </w:rPr>
        <w:fldChar w:fldCharType="end"/>
      </w:r>
    </w:p>
    <w:p w14:paraId="64158C41"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4.6</w:t>
      </w:r>
      <w:r>
        <w:rPr>
          <w:rFonts w:asciiTheme="minorHAnsi" w:eastAsiaTheme="minorEastAsia" w:hAnsiTheme="minorHAnsi" w:cstheme="minorBidi"/>
          <w:noProof/>
          <w:sz w:val="24"/>
          <w:lang w:val="en-US" w:eastAsia="ja-JP"/>
        </w:rPr>
        <w:tab/>
      </w:r>
      <w:r>
        <w:rPr>
          <w:noProof/>
        </w:rPr>
        <w:t>Changing your User Details</w:t>
      </w:r>
      <w:r>
        <w:rPr>
          <w:noProof/>
        </w:rPr>
        <w:tab/>
      </w:r>
      <w:r>
        <w:rPr>
          <w:noProof/>
        </w:rPr>
        <w:fldChar w:fldCharType="begin"/>
      </w:r>
      <w:r>
        <w:rPr>
          <w:noProof/>
        </w:rPr>
        <w:instrText xml:space="preserve"> PAGEREF _Toc293145238 \h </w:instrText>
      </w:r>
      <w:r>
        <w:rPr>
          <w:noProof/>
        </w:rPr>
      </w:r>
      <w:r>
        <w:rPr>
          <w:noProof/>
        </w:rPr>
        <w:fldChar w:fldCharType="separate"/>
      </w:r>
      <w:r w:rsidR="000E7C7E">
        <w:rPr>
          <w:noProof/>
        </w:rPr>
        <w:t>55</w:t>
      </w:r>
      <w:r>
        <w:rPr>
          <w:noProof/>
        </w:rPr>
        <w:fldChar w:fldCharType="end"/>
      </w:r>
    </w:p>
    <w:p w14:paraId="29B29878"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4.7</w:t>
      </w:r>
      <w:r>
        <w:rPr>
          <w:rFonts w:asciiTheme="minorHAnsi" w:eastAsiaTheme="minorEastAsia" w:hAnsiTheme="minorHAnsi" w:cstheme="minorBidi"/>
          <w:noProof/>
          <w:sz w:val="24"/>
          <w:lang w:val="en-US" w:eastAsia="ja-JP"/>
        </w:rPr>
        <w:tab/>
      </w:r>
      <w:r>
        <w:rPr>
          <w:noProof/>
        </w:rPr>
        <w:t>Browsing the Hierarchy Tree</w:t>
      </w:r>
      <w:r>
        <w:rPr>
          <w:noProof/>
        </w:rPr>
        <w:tab/>
      </w:r>
      <w:r>
        <w:rPr>
          <w:noProof/>
        </w:rPr>
        <w:fldChar w:fldCharType="begin"/>
      </w:r>
      <w:r>
        <w:rPr>
          <w:noProof/>
        </w:rPr>
        <w:instrText xml:space="preserve"> PAGEREF _Toc293145239 \h </w:instrText>
      </w:r>
      <w:r>
        <w:rPr>
          <w:noProof/>
        </w:rPr>
      </w:r>
      <w:r>
        <w:rPr>
          <w:noProof/>
        </w:rPr>
        <w:fldChar w:fldCharType="separate"/>
      </w:r>
      <w:r w:rsidR="000E7C7E">
        <w:rPr>
          <w:noProof/>
        </w:rPr>
        <w:t>55</w:t>
      </w:r>
      <w:r>
        <w:rPr>
          <w:noProof/>
        </w:rPr>
        <w:fldChar w:fldCharType="end"/>
      </w:r>
    </w:p>
    <w:p w14:paraId="438FFAED"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4.8</w:t>
      </w:r>
      <w:r>
        <w:rPr>
          <w:rFonts w:asciiTheme="minorHAnsi" w:eastAsiaTheme="minorEastAsia" w:hAnsiTheme="minorHAnsi" w:cstheme="minorBidi"/>
          <w:noProof/>
          <w:sz w:val="24"/>
          <w:lang w:val="en-US" w:eastAsia="ja-JP"/>
        </w:rPr>
        <w:tab/>
      </w:r>
      <w:r>
        <w:rPr>
          <w:noProof/>
        </w:rPr>
        <w:t>SQL Matching Strings</w:t>
      </w:r>
      <w:r>
        <w:rPr>
          <w:noProof/>
        </w:rPr>
        <w:tab/>
      </w:r>
      <w:r>
        <w:rPr>
          <w:noProof/>
        </w:rPr>
        <w:fldChar w:fldCharType="begin"/>
      </w:r>
      <w:r>
        <w:rPr>
          <w:noProof/>
        </w:rPr>
        <w:instrText xml:space="preserve"> PAGEREF _Toc293145240 \h </w:instrText>
      </w:r>
      <w:r>
        <w:rPr>
          <w:noProof/>
        </w:rPr>
      </w:r>
      <w:r>
        <w:rPr>
          <w:noProof/>
        </w:rPr>
        <w:fldChar w:fldCharType="separate"/>
      </w:r>
      <w:r w:rsidR="000E7C7E">
        <w:rPr>
          <w:noProof/>
        </w:rPr>
        <w:t>57</w:t>
      </w:r>
      <w:r>
        <w:rPr>
          <w:noProof/>
        </w:rPr>
        <w:fldChar w:fldCharType="end"/>
      </w:r>
    </w:p>
    <w:p w14:paraId="059A2CF2"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4.9</w:t>
      </w:r>
      <w:r>
        <w:rPr>
          <w:rFonts w:asciiTheme="minorHAnsi" w:eastAsiaTheme="minorEastAsia" w:hAnsiTheme="minorHAnsi" w:cstheme="minorBidi"/>
          <w:noProof/>
          <w:sz w:val="24"/>
          <w:lang w:val="en-US" w:eastAsia="ja-JP"/>
        </w:rPr>
        <w:tab/>
      </w:r>
      <w:r>
        <w:rPr>
          <w:noProof/>
        </w:rPr>
        <w:t>Entering Dates and Times</w:t>
      </w:r>
      <w:r>
        <w:rPr>
          <w:noProof/>
        </w:rPr>
        <w:tab/>
      </w:r>
      <w:r>
        <w:rPr>
          <w:noProof/>
        </w:rPr>
        <w:fldChar w:fldCharType="begin"/>
      </w:r>
      <w:r>
        <w:rPr>
          <w:noProof/>
        </w:rPr>
        <w:instrText xml:space="preserve"> PAGEREF _Toc293145241 \h </w:instrText>
      </w:r>
      <w:r>
        <w:rPr>
          <w:noProof/>
        </w:rPr>
      </w:r>
      <w:r>
        <w:rPr>
          <w:noProof/>
        </w:rPr>
        <w:fldChar w:fldCharType="separate"/>
      </w:r>
      <w:r w:rsidR="000E7C7E">
        <w:rPr>
          <w:noProof/>
        </w:rPr>
        <w:t>57</w:t>
      </w:r>
      <w:r>
        <w:rPr>
          <w:noProof/>
        </w:rPr>
        <w:fldChar w:fldCharType="end"/>
      </w:r>
    </w:p>
    <w:p w14:paraId="06BAE109"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4.10</w:t>
      </w:r>
      <w:r>
        <w:rPr>
          <w:rFonts w:asciiTheme="minorHAnsi" w:eastAsiaTheme="minorEastAsia" w:hAnsiTheme="minorHAnsi" w:cstheme="minorBidi"/>
          <w:noProof/>
          <w:sz w:val="24"/>
          <w:lang w:val="en-US" w:eastAsia="ja-JP"/>
        </w:rPr>
        <w:tab/>
      </w:r>
      <w:r>
        <w:rPr>
          <w:noProof/>
        </w:rPr>
        <w:t>Overview of SPECCHIO Data Loading</w:t>
      </w:r>
      <w:r>
        <w:rPr>
          <w:noProof/>
        </w:rPr>
        <w:tab/>
      </w:r>
      <w:r>
        <w:rPr>
          <w:noProof/>
        </w:rPr>
        <w:fldChar w:fldCharType="begin"/>
      </w:r>
      <w:r>
        <w:rPr>
          <w:noProof/>
        </w:rPr>
        <w:instrText xml:space="preserve"> PAGEREF _Toc293145242 \h </w:instrText>
      </w:r>
      <w:r>
        <w:rPr>
          <w:noProof/>
        </w:rPr>
      </w:r>
      <w:r>
        <w:rPr>
          <w:noProof/>
        </w:rPr>
        <w:fldChar w:fldCharType="separate"/>
      </w:r>
      <w:r w:rsidR="000E7C7E">
        <w:rPr>
          <w:noProof/>
        </w:rPr>
        <w:t>57</w:t>
      </w:r>
      <w:r>
        <w:rPr>
          <w:noProof/>
        </w:rPr>
        <w:fldChar w:fldCharType="end"/>
      </w:r>
    </w:p>
    <w:p w14:paraId="4A57D4AF"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4.11</w:t>
      </w:r>
      <w:r>
        <w:rPr>
          <w:rFonts w:asciiTheme="minorHAnsi" w:eastAsiaTheme="minorEastAsia" w:hAnsiTheme="minorHAnsi" w:cstheme="minorBidi"/>
          <w:noProof/>
          <w:sz w:val="24"/>
          <w:lang w:val="en-US" w:eastAsia="ja-JP"/>
        </w:rPr>
        <w:tab/>
      </w:r>
      <w:r>
        <w:rPr>
          <w:noProof/>
        </w:rPr>
        <w:t>Creating a new Campaign</w:t>
      </w:r>
      <w:r>
        <w:rPr>
          <w:noProof/>
        </w:rPr>
        <w:tab/>
      </w:r>
      <w:r>
        <w:rPr>
          <w:noProof/>
        </w:rPr>
        <w:fldChar w:fldCharType="begin"/>
      </w:r>
      <w:r>
        <w:rPr>
          <w:noProof/>
        </w:rPr>
        <w:instrText xml:space="preserve"> PAGEREF _Toc293145243 \h </w:instrText>
      </w:r>
      <w:r>
        <w:rPr>
          <w:noProof/>
        </w:rPr>
      </w:r>
      <w:r>
        <w:rPr>
          <w:noProof/>
        </w:rPr>
        <w:fldChar w:fldCharType="separate"/>
      </w:r>
      <w:r w:rsidR="000E7C7E">
        <w:rPr>
          <w:noProof/>
        </w:rPr>
        <w:t>59</w:t>
      </w:r>
      <w:r>
        <w:rPr>
          <w:noProof/>
        </w:rPr>
        <w:fldChar w:fldCharType="end"/>
      </w:r>
    </w:p>
    <w:p w14:paraId="2687232E"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4.12</w:t>
      </w:r>
      <w:r>
        <w:rPr>
          <w:rFonts w:asciiTheme="minorHAnsi" w:eastAsiaTheme="minorEastAsia" w:hAnsiTheme="minorHAnsi" w:cstheme="minorBidi"/>
          <w:noProof/>
          <w:sz w:val="24"/>
          <w:lang w:val="en-US" w:eastAsia="ja-JP"/>
        </w:rPr>
        <w:tab/>
      </w:r>
      <w:r>
        <w:rPr>
          <w:noProof/>
        </w:rPr>
        <w:t>Loading Campaign Spectral Data</w:t>
      </w:r>
      <w:r>
        <w:rPr>
          <w:noProof/>
        </w:rPr>
        <w:tab/>
      </w:r>
      <w:r>
        <w:rPr>
          <w:noProof/>
        </w:rPr>
        <w:fldChar w:fldCharType="begin"/>
      </w:r>
      <w:r>
        <w:rPr>
          <w:noProof/>
        </w:rPr>
        <w:instrText xml:space="preserve"> PAGEREF _Toc293145244 \h </w:instrText>
      </w:r>
      <w:r>
        <w:rPr>
          <w:noProof/>
        </w:rPr>
      </w:r>
      <w:r>
        <w:rPr>
          <w:noProof/>
        </w:rPr>
        <w:fldChar w:fldCharType="separate"/>
      </w:r>
      <w:r w:rsidR="000E7C7E">
        <w:rPr>
          <w:noProof/>
        </w:rPr>
        <w:t>59</w:t>
      </w:r>
      <w:r>
        <w:rPr>
          <w:noProof/>
        </w:rPr>
        <w:fldChar w:fldCharType="end"/>
      </w:r>
    </w:p>
    <w:p w14:paraId="295D5AE1"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4.13</w:t>
      </w:r>
      <w:r>
        <w:rPr>
          <w:rFonts w:asciiTheme="minorHAnsi" w:eastAsiaTheme="minorEastAsia" w:hAnsiTheme="minorHAnsi" w:cstheme="minorBidi"/>
          <w:noProof/>
          <w:sz w:val="24"/>
          <w:lang w:val="en-US" w:eastAsia="ja-JP"/>
        </w:rPr>
        <w:tab/>
      </w:r>
      <w:r>
        <w:rPr>
          <w:noProof/>
        </w:rPr>
        <w:t>Loading Additional Spectral Data</w:t>
      </w:r>
      <w:r>
        <w:rPr>
          <w:noProof/>
        </w:rPr>
        <w:tab/>
      </w:r>
      <w:r>
        <w:rPr>
          <w:noProof/>
        </w:rPr>
        <w:fldChar w:fldCharType="begin"/>
      </w:r>
      <w:r>
        <w:rPr>
          <w:noProof/>
        </w:rPr>
        <w:instrText xml:space="preserve"> PAGEREF _Toc293145245 \h </w:instrText>
      </w:r>
      <w:r>
        <w:rPr>
          <w:noProof/>
        </w:rPr>
      </w:r>
      <w:r>
        <w:rPr>
          <w:noProof/>
        </w:rPr>
        <w:fldChar w:fldCharType="separate"/>
      </w:r>
      <w:r w:rsidR="000E7C7E">
        <w:rPr>
          <w:noProof/>
        </w:rPr>
        <w:t>62</w:t>
      </w:r>
      <w:r>
        <w:rPr>
          <w:noProof/>
        </w:rPr>
        <w:fldChar w:fldCharType="end"/>
      </w:r>
    </w:p>
    <w:p w14:paraId="7D7421EE"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4.13.1</w:t>
      </w:r>
      <w:r>
        <w:rPr>
          <w:rFonts w:asciiTheme="minorHAnsi" w:eastAsiaTheme="minorEastAsia" w:hAnsiTheme="minorHAnsi" w:cstheme="minorBidi"/>
          <w:noProof/>
          <w:sz w:val="24"/>
          <w:lang w:val="en-US" w:eastAsia="ja-JP"/>
        </w:rPr>
        <w:tab/>
      </w:r>
      <w:r>
        <w:rPr>
          <w:noProof/>
        </w:rPr>
        <w:t>Uploading Addition Spectral Data from the Same Computer</w:t>
      </w:r>
      <w:r>
        <w:rPr>
          <w:noProof/>
        </w:rPr>
        <w:tab/>
      </w:r>
      <w:r>
        <w:rPr>
          <w:noProof/>
        </w:rPr>
        <w:fldChar w:fldCharType="begin"/>
      </w:r>
      <w:r>
        <w:rPr>
          <w:noProof/>
        </w:rPr>
        <w:instrText xml:space="preserve"> PAGEREF _Toc293145246 \h </w:instrText>
      </w:r>
      <w:r>
        <w:rPr>
          <w:noProof/>
        </w:rPr>
      </w:r>
      <w:r>
        <w:rPr>
          <w:noProof/>
        </w:rPr>
        <w:fldChar w:fldCharType="separate"/>
      </w:r>
      <w:r w:rsidR="000E7C7E">
        <w:rPr>
          <w:noProof/>
        </w:rPr>
        <w:t>62</w:t>
      </w:r>
      <w:r>
        <w:rPr>
          <w:noProof/>
        </w:rPr>
        <w:fldChar w:fldCharType="end"/>
      </w:r>
    </w:p>
    <w:p w14:paraId="6B46B081"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4.13.2</w:t>
      </w:r>
      <w:r>
        <w:rPr>
          <w:rFonts w:asciiTheme="minorHAnsi" w:eastAsiaTheme="minorEastAsia" w:hAnsiTheme="minorHAnsi" w:cstheme="minorBidi"/>
          <w:noProof/>
          <w:sz w:val="24"/>
          <w:lang w:val="en-US" w:eastAsia="ja-JP"/>
        </w:rPr>
        <w:tab/>
      </w:r>
      <w:r>
        <w:rPr>
          <w:noProof/>
        </w:rPr>
        <w:t>Uploading Additional Spectral Data from a Second Computer</w:t>
      </w:r>
      <w:r>
        <w:rPr>
          <w:noProof/>
        </w:rPr>
        <w:tab/>
      </w:r>
      <w:r>
        <w:rPr>
          <w:noProof/>
        </w:rPr>
        <w:fldChar w:fldCharType="begin"/>
      </w:r>
      <w:r>
        <w:rPr>
          <w:noProof/>
        </w:rPr>
        <w:instrText xml:space="preserve"> PAGEREF _Toc293145247 \h </w:instrText>
      </w:r>
      <w:r>
        <w:rPr>
          <w:noProof/>
        </w:rPr>
      </w:r>
      <w:r>
        <w:rPr>
          <w:noProof/>
        </w:rPr>
        <w:fldChar w:fldCharType="separate"/>
      </w:r>
      <w:r w:rsidR="000E7C7E">
        <w:rPr>
          <w:noProof/>
        </w:rPr>
        <w:t>62</w:t>
      </w:r>
      <w:r>
        <w:rPr>
          <w:noProof/>
        </w:rPr>
        <w:fldChar w:fldCharType="end"/>
      </w:r>
    </w:p>
    <w:p w14:paraId="11EE273F"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4.13.3</w:t>
      </w:r>
      <w:r>
        <w:rPr>
          <w:rFonts w:asciiTheme="minorHAnsi" w:eastAsiaTheme="minorEastAsia" w:hAnsiTheme="minorHAnsi" w:cstheme="minorBidi"/>
          <w:noProof/>
          <w:sz w:val="24"/>
          <w:lang w:val="en-US" w:eastAsia="ja-JP"/>
        </w:rPr>
        <w:tab/>
      </w:r>
      <w:r>
        <w:rPr>
          <w:noProof/>
        </w:rPr>
        <w:t>Uploading Additional Spectral Data in a New Data Hierarchy</w:t>
      </w:r>
      <w:r>
        <w:rPr>
          <w:noProof/>
        </w:rPr>
        <w:tab/>
      </w:r>
      <w:r>
        <w:rPr>
          <w:noProof/>
        </w:rPr>
        <w:fldChar w:fldCharType="begin"/>
      </w:r>
      <w:r>
        <w:rPr>
          <w:noProof/>
        </w:rPr>
        <w:instrText xml:space="preserve"> PAGEREF _Toc293145248 \h </w:instrText>
      </w:r>
      <w:r>
        <w:rPr>
          <w:noProof/>
        </w:rPr>
      </w:r>
      <w:r>
        <w:rPr>
          <w:noProof/>
        </w:rPr>
        <w:fldChar w:fldCharType="separate"/>
      </w:r>
      <w:r w:rsidR="000E7C7E">
        <w:rPr>
          <w:noProof/>
        </w:rPr>
        <w:t>63</w:t>
      </w:r>
      <w:r>
        <w:rPr>
          <w:noProof/>
        </w:rPr>
        <w:fldChar w:fldCharType="end"/>
      </w:r>
    </w:p>
    <w:p w14:paraId="78646264"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4.14</w:t>
      </w:r>
      <w:r>
        <w:rPr>
          <w:rFonts w:asciiTheme="minorHAnsi" w:eastAsiaTheme="minorEastAsia" w:hAnsiTheme="minorHAnsi" w:cstheme="minorBidi"/>
          <w:noProof/>
          <w:sz w:val="24"/>
          <w:lang w:val="en-US" w:eastAsia="ja-JP"/>
        </w:rPr>
        <w:tab/>
      </w:r>
      <w:r>
        <w:rPr>
          <w:noProof/>
        </w:rPr>
        <w:t>UTC Time Correction</w:t>
      </w:r>
      <w:r>
        <w:rPr>
          <w:noProof/>
        </w:rPr>
        <w:tab/>
      </w:r>
      <w:r>
        <w:rPr>
          <w:noProof/>
        </w:rPr>
        <w:fldChar w:fldCharType="begin"/>
      </w:r>
      <w:r>
        <w:rPr>
          <w:noProof/>
        </w:rPr>
        <w:instrText xml:space="preserve"> PAGEREF _Toc293145249 \h </w:instrText>
      </w:r>
      <w:r>
        <w:rPr>
          <w:noProof/>
        </w:rPr>
      </w:r>
      <w:r>
        <w:rPr>
          <w:noProof/>
        </w:rPr>
        <w:fldChar w:fldCharType="separate"/>
      </w:r>
      <w:r w:rsidR="000E7C7E">
        <w:rPr>
          <w:noProof/>
        </w:rPr>
        <w:t>65</w:t>
      </w:r>
      <w:r>
        <w:rPr>
          <w:noProof/>
        </w:rPr>
        <w:fldChar w:fldCharType="end"/>
      </w:r>
    </w:p>
    <w:p w14:paraId="3E1F939C"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4.15</w:t>
      </w:r>
      <w:r>
        <w:rPr>
          <w:rFonts w:asciiTheme="minorHAnsi" w:eastAsiaTheme="minorEastAsia" w:hAnsiTheme="minorHAnsi" w:cstheme="minorBidi"/>
          <w:noProof/>
          <w:sz w:val="24"/>
          <w:lang w:val="en-US" w:eastAsia="ja-JP"/>
        </w:rPr>
        <w:tab/>
      </w:r>
      <w:r>
        <w:rPr>
          <w:noProof/>
        </w:rPr>
        <w:t>Managing Target-Reference Links</w:t>
      </w:r>
      <w:r>
        <w:rPr>
          <w:noProof/>
        </w:rPr>
        <w:tab/>
      </w:r>
      <w:r>
        <w:rPr>
          <w:noProof/>
        </w:rPr>
        <w:fldChar w:fldCharType="begin"/>
      </w:r>
      <w:r>
        <w:rPr>
          <w:noProof/>
        </w:rPr>
        <w:instrText xml:space="preserve"> PAGEREF _Toc293145250 \h </w:instrText>
      </w:r>
      <w:r>
        <w:rPr>
          <w:noProof/>
        </w:rPr>
      </w:r>
      <w:r>
        <w:rPr>
          <w:noProof/>
        </w:rPr>
        <w:fldChar w:fldCharType="separate"/>
      </w:r>
      <w:r w:rsidR="000E7C7E">
        <w:rPr>
          <w:noProof/>
        </w:rPr>
        <w:t>66</w:t>
      </w:r>
      <w:r>
        <w:rPr>
          <w:noProof/>
        </w:rPr>
        <w:fldChar w:fldCharType="end"/>
      </w:r>
    </w:p>
    <w:p w14:paraId="5C6E961F"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4.15.1</w:t>
      </w:r>
      <w:r>
        <w:rPr>
          <w:rFonts w:asciiTheme="minorHAnsi" w:eastAsiaTheme="minorEastAsia" w:hAnsiTheme="minorHAnsi" w:cstheme="minorBidi"/>
          <w:noProof/>
          <w:sz w:val="24"/>
          <w:lang w:val="en-US" w:eastAsia="ja-JP"/>
        </w:rPr>
        <w:tab/>
      </w:r>
      <w:r>
        <w:rPr>
          <w:noProof/>
        </w:rPr>
        <w:t>Viewing or deleting existing Target-Reference links</w:t>
      </w:r>
      <w:r>
        <w:rPr>
          <w:noProof/>
        </w:rPr>
        <w:tab/>
      </w:r>
      <w:r>
        <w:rPr>
          <w:noProof/>
        </w:rPr>
        <w:fldChar w:fldCharType="begin"/>
      </w:r>
      <w:r>
        <w:rPr>
          <w:noProof/>
        </w:rPr>
        <w:instrText xml:space="preserve"> PAGEREF _Toc293145251 \h </w:instrText>
      </w:r>
      <w:r>
        <w:rPr>
          <w:noProof/>
        </w:rPr>
      </w:r>
      <w:r>
        <w:rPr>
          <w:noProof/>
        </w:rPr>
        <w:fldChar w:fldCharType="separate"/>
      </w:r>
      <w:r w:rsidR="000E7C7E">
        <w:rPr>
          <w:noProof/>
        </w:rPr>
        <w:t>66</w:t>
      </w:r>
      <w:r>
        <w:rPr>
          <w:noProof/>
        </w:rPr>
        <w:fldChar w:fldCharType="end"/>
      </w:r>
    </w:p>
    <w:p w14:paraId="198203EC"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4.15.2</w:t>
      </w:r>
      <w:r>
        <w:rPr>
          <w:rFonts w:asciiTheme="minorHAnsi" w:eastAsiaTheme="minorEastAsia" w:hAnsiTheme="minorHAnsi" w:cstheme="minorBidi"/>
          <w:noProof/>
          <w:sz w:val="24"/>
          <w:lang w:val="en-US" w:eastAsia="ja-JP"/>
        </w:rPr>
        <w:tab/>
      </w:r>
      <w:r>
        <w:rPr>
          <w:noProof/>
        </w:rPr>
        <w:t>Deleting Existing Target-Reference Links</w:t>
      </w:r>
      <w:r>
        <w:rPr>
          <w:noProof/>
        </w:rPr>
        <w:tab/>
      </w:r>
      <w:r>
        <w:rPr>
          <w:noProof/>
        </w:rPr>
        <w:fldChar w:fldCharType="begin"/>
      </w:r>
      <w:r>
        <w:rPr>
          <w:noProof/>
        </w:rPr>
        <w:instrText xml:space="preserve"> PAGEREF _Toc293145252 \h </w:instrText>
      </w:r>
      <w:r>
        <w:rPr>
          <w:noProof/>
        </w:rPr>
      </w:r>
      <w:r>
        <w:rPr>
          <w:noProof/>
        </w:rPr>
        <w:fldChar w:fldCharType="separate"/>
      </w:r>
      <w:r w:rsidR="000E7C7E">
        <w:rPr>
          <w:noProof/>
        </w:rPr>
        <w:t>68</w:t>
      </w:r>
      <w:r>
        <w:rPr>
          <w:noProof/>
        </w:rPr>
        <w:fldChar w:fldCharType="end"/>
      </w:r>
    </w:p>
    <w:p w14:paraId="2BDD345A"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4.15.3</w:t>
      </w:r>
      <w:r>
        <w:rPr>
          <w:rFonts w:asciiTheme="minorHAnsi" w:eastAsiaTheme="minorEastAsia" w:hAnsiTheme="minorHAnsi" w:cstheme="minorBidi"/>
          <w:noProof/>
          <w:sz w:val="24"/>
          <w:lang w:val="en-US" w:eastAsia="ja-JP"/>
        </w:rPr>
        <w:tab/>
      </w:r>
      <w:r>
        <w:rPr>
          <w:noProof/>
        </w:rPr>
        <w:t>Adding new Target-Reference links</w:t>
      </w:r>
      <w:r>
        <w:rPr>
          <w:noProof/>
        </w:rPr>
        <w:tab/>
      </w:r>
      <w:r>
        <w:rPr>
          <w:noProof/>
        </w:rPr>
        <w:fldChar w:fldCharType="begin"/>
      </w:r>
      <w:r>
        <w:rPr>
          <w:noProof/>
        </w:rPr>
        <w:instrText xml:space="preserve"> PAGEREF _Toc293145253 \h </w:instrText>
      </w:r>
      <w:r>
        <w:rPr>
          <w:noProof/>
        </w:rPr>
      </w:r>
      <w:r>
        <w:rPr>
          <w:noProof/>
        </w:rPr>
        <w:fldChar w:fldCharType="separate"/>
      </w:r>
      <w:r w:rsidR="000E7C7E">
        <w:rPr>
          <w:noProof/>
        </w:rPr>
        <w:t>69</w:t>
      </w:r>
      <w:r>
        <w:rPr>
          <w:noProof/>
        </w:rPr>
        <w:fldChar w:fldCharType="end"/>
      </w:r>
    </w:p>
    <w:p w14:paraId="602E1C56"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4.16</w:t>
      </w:r>
      <w:r>
        <w:rPr>
          <w:rFonts w:asciiTheme="minorHAnsi" w:eastAsiaTheme="minorEastAsia" w:hAnsiTheme="minorHAnsi" w:cstheme="minorBidi"/>
          <w:noProof/>
          <w:sz w:val="24"/>
          <w:lang w:val="en-US" w:eastAsia="ja-JP"/>
        </w:rPr>
        <w:tab/>
      </w:r>
      <w:r>
        <w:rPr>
          <w:noProof/>
        </w:rPr>
        <w:t>Creating Data Links</w:t>
      </w:r>
      <w:r>
        <w:rPr>
          <w:noProof/>
        </w:rPr>
        <w:tab/>
      </w:r>
      <w:r>
        <w:rPr>
          <w:noProof/>
        </w:rPr>
        <w:fldChar w:fldCharType="begin"/>
      </w:r>
      <w:r>
        <w:rPr>
          <w:noProof/>
        </w:rPr>
        <w:instrText xml:space="preserve"> PAGEREF _Toc293145254 \h </w:instrText>
      </w:r>
      <w:r>
        <w:rPr>
          <w:noProof/>
        </w:rPr>
      </w:r>
      <w:r>
        <w:rPr>
          <w:noProof/>
        </w:rPr>
        <w:fldChar w:fldCharType="separate"/>
      </w:r>
      <w:r w:rsidR="000E7C7E">
        <w:rPr>
          <w:noProof/>
        </w:rPr>
        <w:t>71</w:t>
      </w:r>
      <w:r>
        <w:rPr>
          <w:noProof/>
        </w:rPr>
        <w:fldChar w:fldCharType="end"/>
      </w:r>
    </w:p>
    <w:p w14:paraId="6401FF8F"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4.17</w:t>
      </w:r>
      <w:r>
        <w:rPr>
          <w:rFonts w:asciiTheme="minorHAnsi" w:eastAsiaTheme="minorEastAsia" w:hAnsiTheme="minorHAnsi" w:cstheme="minorBidi"/>
          <w:noProof/>
          <w:sz w:val="24"/>
          <w:lang w:val="en-US" w:eastAsia="ja-JP"/>
        </w:rPr>
        <w:tab/>
      </w:r>
      <w:r>
        <w:rPr>
          <w:noProof/>
        </w:rPr>
        <w:t>Displaying and Editing Metadata</w:t>
      </w:r>
      <w:r>
        <w:rPr>
          <w:noProof/>
        </w:rPr>
        <w:tab/>
      </w:r>
      <w:r>
        <w:rPr>
          <w:noProof/>
        </w:rPr>
        <w:fldChar w:fldCharType="begin"/>
      </w:r>
      <w:r>
        <w:rPr>
          <w:noProof/>
        </w:rPr>
        <w:instrText xml:space="preserve"> PAGEREF _Toc293145255 \h </w:instrText>
      </w:r>
      <w:r>
        <w:rPr>
          <w:noProof/>
        </w:rPr>
      </w:r>
      <w:r>
        <w:rPr>
          <w:noProof/>
        </w:rPr>
        <w:fldChar w:fldCharType="separate"/>
      </w:r>
      <w:r w:rsidR="000E7C7E">
        <w:rPr>
          <w:noProof/>
        </w:rPr>
        <w:t>72</w:t>
      </w:r>
      <w:r>
        <w:rPr>
          <w:noProof/>
        </w:rPr>
        <w:fldChar w:fldCharType="end"/>
      </w:r>
    </w:p>
    <w:p w14:paraId="3BB5F581"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4.17.1</w:t>
      </w:r>
      <w:r>
        <w:rPr>
          <w:rFonts w:asciiTheme="minorHAnsi" w:eastAsiaTheme="minorEastAsia" w:hAnsiTheme="minorHAnsi" w:cstheme="minorBidi"/>
          <w:noProof/>
          <w:sz w:val="24"/>
          <w:lang w:val="en-US" w:eastAsia="ja-JP"/>
        </w:rPr>
        <w:tab/>
      </w:r>
      <w:r>
        <w:rPr>
          <w:noProof/>
        </w:rPr>
        <w:t>Displaying and Editing Campaign Metadata</w:t>
      </w:r>
      <w:r>
        <w:rPr>
          <w:noProof/>
        </w:rPr>
        <w:tab/>
      </w:r>
      <w:r>
        <w:rPr>
          <w:noProof/>
        </w:rPr>
        <w:fldChar w:fldCharType="begin"/>
      </w:r>
      <w:r>
        <w:rPr>
          <w:noProof/>
        </w:rPr>
        <w:instrText xml:space="preserve"> PAGEREF _Toc293145256 \h </w:instrText>
      </w:r>
      <w:r>
        <w:rPr>
          <w:noProof/>
        </w:rPr>
      </w:r>
      <w:r>
        <w:rPr>
          <w:noProof/>
        </w:rPr>
        <w:fldChar w:fldCharType="separate"/>
      </w:r>
      <w:r w:rsidR="000E7C7E">
        <w:rPr>
          <w:noProof/>
        </w:rPr>
        <w:t>74</w:t>
      </w:r>
      <w:r>
        <w:rPr>
          <w:noProof/>
        </w:rPr>
        <w:fldChar w:fldCharType="end"/>
      </w:r>
    </w:p>
    <w:p w14:paraId="4E98268F" w14:textId="77777777" w:rsidR="00393423" w:rsidRDefault="00393423">
      <w:pPr>
        <w:pStyle w:val="TOC3"/>
        <w:tabs>
          <w:tab w:val="left" w:pos="1074"/>
        </w:tabs>
        <w:rPr>
          <w:rFonts w:asciiTheme="minorHAnsi" w:eastAsiaTheme="minorEastAsia" w:hAnsiTheme="minorHAnsi" w:cstheme="minorBidi"/>
          <w:noProof/>
          <w:sz w:val="24"/>
          <w:lang w:val="en-US" w:eastAsia="ja-JP"/>
        </w:rPr>
      </w:pPr>
      <w:r>
        <w:rPr>
          <w:noProof/>
        </w:rPr>
        <w:t>4.17.2</w:t>
      </w:r>
      <w:r>
        <w:rPr>
          <w:rFonts w:asciiTheme="minorHAnsi" w:eastAsiaTheme="minorEastAsia" w:hAnsiTheme="minorHAnsi" w:cstheme="minorBidi"/>
          <w:noProof/>
          <w:sz w:val="24"/>
          <w:lang w:val="en-US" w:eastAsia="ja-JP"/>
        </w:rPr>
        <w:tab/>
      </w:r>
      <w:r>
        <w:rPr>
          <w:noProof/>
        </w:rPr>
        <w:t>Displaying and Editing Spectrum Metadata</w:t>
      </w:r>
      <w:r>
        <w:rPr>
          <w:noProof/>
        </w:rPr>
        <w:tab/>
      </w:r>
      <w:r>
        <w:rPr>
          <w:noProof/>
        </w:rPr>
        <w:fldChar w:fldCharType="begin"/>
      </w:r>
      <w:r>
        <w:rPr>
          <w:noProof/>
        </w:rPr>
        <w:instrText xml:space="preserve"> PAGEREF _Toc293145257 \h </w:instrText>
      </w:r>
      <w:r>
        <w:rPr>
          <w:noProof/>
        </w:rPr>
      </w:r>
      <w:r>
        <w:rPr>
          <w:noProof/>
        </w:rPr>
        <w:fldChar w:fldCharType="separate"/>
      </w:r>
      <w:r w:rsidR="000E7C7E">
        <w:rPr>
          <w:noProof/>
        </w:rPr>
        <w:t>74</w:t>
      </w:r>
      <w:r>
        <w:rPr>
          <w:noProof/>
        </w:rPr>
        <w:fldChar w:fldCharType="end"/>
      </w:r>
    </w:p>
    <w:p w14:paraId="3E0C2DD7"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4.18</w:t>
      </w:r>
      <w:r>
        <w:rPr>
          <w:rFonts w:asciiTheme="minorHAnsi" w:eastAsiaTheme="minorEastAsia" w:hAnsiTheme="minorHAnsi" w:cstheme="minorBidi"/>
          <w:noProof/>
          <w:sz w:val="24"/>
          <w:lang w:val="en-US" w:eastAsia="ja-JP"/>
        </w:rPr>
        <w:tab/>
      </w:r>
      <w:r>
        <w:rPr>
          <w:noProof/>
        </w:rPr>
        <w:t>Uploading Metadata from Excel files</w:t>
      </w:r>
      <w:r>
        <w:rPr>
          <w:noProof/>
        </w:rPr>
        <w:tab/>
      </w:r>
      <w:r>
        <w:rPr>
          <w:noProof/>
        </w:rPr>
        <w:fldChar w:fldCharType="begin"/>
      </w:r>
      <w:r>
        <w:rPr>
          <w:noProof/>
        </w:rPr>
        <w:instrText xml:space="preserve"> PAGEREF _Toc293145258 \h </w:instrText>
      </w:r>
      <w:r>
        <w:rPr>
          <w:noProof/>
        </w:rPr>
      </w:r>
      <w:r>
        <w:rPr>
          <w:noProof/>
        </w:rPr>
        <w:fldChar w:fldCharType="separate"/>
      </w:r>
      <w:r w:rsidR="000E7C7E">
        <w:rPr>
          <w:noProof/>
        </w:rPr>
        <w:t>79</w:t>
      </w:r>
      <w:r>
        <w:rPr>
          <w:noProof/>
        </w:rPr>
        <w:fldChar w:fldCharType="end"/>
      </w:r>
    </w:p>
    <w:p w14:paraId="74476E8A"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4.19</w:t>
      </w:r>
      <w:r>
        <w:rPr>
          <w:rFonts w:asciiTheme="minorHAnsi" w:eastAsiaTheme="minorEastAsia" w:hAnsiTheme="minorHAnsi" w:cstheme="minorBidi"/>
          <w:noProof/>
          <w:sz w:val="24"/>
          <w:lang w:val="en-US" w:eastAsia="ja-JP"/>
        </w:rPr>
        <w:tab/>
      </w:r>
      <w:r>
        <w:rPr>
          <w:noProof/>
        </w:rPr>
        <w:t>Calculation of Sun Angles</w:t>
      </w:r>
      <w:r>
        <w:rPr>
          <w:noProof/>
        </w:rPr>
        <w:tab/>
      </w:r>
      <w:r>
        <w:rPr>
          <w:noProof/>
        </w:rPr>
        <w:fldChar w:fldCharType="begin"/>
      </w:r>
      <w:r>
        <w:rPr>
          <w:noProof/>
        </w:rPr>
        <w:instrText xml:space="preserve"> PAGEREF _Toc293145259 \h </w:instrText>
      </w:r>
      <w:r>
        <w:rPr>
          <w:noProof/>
        </w:rPr>
      </w:r>
      <w:r>
        <w:rPr>
          <w:noProof/>
        </w:rPr>
        <w:fldChar w:fldCharType="separate"/>
      </w:r>
      <w:r w:rsidR="000E7C7E">
        <w:rPr>
          <w:noProof/>
        </w:rPr>
        <w:t>86</w:t>
      </w:r>
      <w:r>
        <w:rPr>
          <w:noProof/>
        </w:rPr>
        <w:fldChar w:fldCharType="end"/>
      </w:r>
    </w:p>
    <w:p w14:paraId="73689160" w14:textId="77777777" w:rsidR="00393423" w:rsidRDefault="00393423">
      <w:pPr>
        <w:pStyle w:val="TOC2"/>
        <w:tabs>
          <w:tab w:val="left" w:pos="667"/>
        </w:tabs>
        <w:rPr>
          <w:rFonts w:asciiTheme="minorHAnsi" w:eastAsiaTheme="minorEastAsia" w:hAnsiTheme="minorHAnsi" w:cstheme="minorBidi"/>
          <w:noProof/>
          <w:sz w:val="24"/>
          <w:lang w:val="en-US" w:eastAsia="ja-JP"/>
        </w:rPr>
      </w:pPr>
      <w:r>
        <w:rPr>
          <w:noProof/>
        </w:rPr>
        <w:t>4.20</w:t>
      </w:r>
      <w:r>
        <w:rPr>
          <w:rFonts w:asciiTheme="minorHAnsi" w:eastAsiaTheme="minorEastAsia" w:hAnsiTheme="minorHAnsi" w:cstheme="minorBidi"/>
          <w:noProof/>
          <w:sz w:val="24"/>
          <w:lang w:val="en-US" w:eastAsia="ja-JP"/>
        </w:rPr>
        <w:tab/>
      </w:r>
      <w:r>
        <w:rPr>
          <w:noProof/>
        </w:rPr>
        <w:t>Calculation of Goniometer Angles</w:t>
      </w:r>
      <w:r>
        <w:rPr>
          <w:noProof/>
        </w:rPr>
        <w:tab/>
      </w:r>
      <w:r>
        <w:rPr>
          <w:noProof/>
        </w:rPr>
        <w:fldChar w:fldCharType="begin"/>
      </w:r>
      <w:r>
        <w:rPr>
          <w:noProof/>
        </w:rPr>
        <w:instrText xml:space="preserve"> PAGEREF _Toc293145260 \h </w:instrText>
      </w:r>
      <w:r>
        <w:rPr>
          <w:noProof/>
        </w:rPr>
      </w:r>
      <w:r>
        <w:rPr>
          <w:noProof/>
        </w:rPr>
        <w:fldChar w:fldCharType="separate"/>
      </w:r>
      <w:r w:rsidR="000E7C7E">
        <w:rPr>
          <w:noProof/>
        </w:rPr>
        <w:t>87</w:t>
      </w:r>
      <w:r>
        <w:rPr>
          <w:noProof/>
        </w:rPr>
        <w:fldChar w:fldCharType="end"/>
      </w:r>
    </w:p>
    <w:p w14:paraId="0D9E09C9" w14:textId="77777777" w:rsidR="00393423" w:rsidRDefault="00393423">
      <w:pPr>
        <w:pStyle w:val="TOC1"/>
        <w:tabs>
          <w:tab w:val="left" w:pos="393"/>
        </w:tabs>
        <w:rPr>
          <w:rFonts w:asciiTheme="minorHAnsi" w:eastAsiaTheme="minorEastAsia" w:hAnsiTheme="minorHAnsi" w:cstheme="minorBidi"/>
          <w:b w:val="0"/>
          <w:noProof/>
          <w:lang w:val="en-US" w:eastAsia="ja-JP"/>
        </w:rPr>
      </w:pPr>
      <w:r>
        <w:rPr>
          <w:noProof/>
        </w:rPr>
        <w:t>5</w:t>
      </w:r>
      <w:r>
        <w:rPr>
          <w:rFonts w:asciiTheme="minorHAnsi" w:eastAsiaTheme="minorEastAsia" w:hAnsiTheme="minorHAnsi" w:cstheme="minorBidi"/>
          <w:b w:val="0"/>
          <w:noProof/>
          <w:lang w:val="en-US" w:eastAsia="ja-JP"/>
        </w:rPr>
        <w:tab/>
      </w:r>
      <w:r>
        <w:rPr>
          <w:noProof/>
        </w:rPr>
        <w:t>Data Query and Output</w:t>
      </w:r>
      <w:r>
        <w:rPr>
          <w:noProof/>
        </w:rPr>
        <w:tab/>
      </w:r>
      <w:r>
        <w:rPr>
          <w:noProof/>
        </w:rPr>
        <w:fldChar w:fldCharType="begin"/>
      </w:r>
      <w:r>
        <w:rPr>
          <w:noProof/>
        </w:rPr>
        <w:instrText xml:space="preserve"> PAGEREF _Toc293145261 \h </w:instrText>
      </w:r>
      <w:r>
        <w:rPr>
          <w:noProof/>
        </w:rPr>
      </w:r>
      <w:r>
        <w:rPr>
          <w:noProof/>
        </w:rPr>
        <w:fldChar w:fldCharType="separate"/>
      </w:r>
      <w:r w:rsidR="000E7C7E">
        <w:rPr>
          <w:noProof/>
        </w:rPr>
        <w:t>89</w:t>
      </w:r>
      <w:r>
        <w:rPr>
          <w:noProof/>
        </w:rPr>
        <w:fldChar w:fldCharType="end"/>
      </w:r>
    </w:p>
    <w:p w14:paraId="02EA2BE1"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5.1</w:t>
      </w:r>
      <w:r>
        <w:rPr>
          <w:rFonts w:asciiTheme="minorHAnsi" w:eastAsiaTheme="minorEastAsia" w:hAnsiTheme="minorHAnsi" w:cstheme="minorBidi"/>
          <w:noProof/>
          <w:sz w:val="24"/>
          <w:lang w:val="en-US" w:eastAsia="ja-JP"/>
        </w:rPr>
        <w:tab/>
      </w:r>
      <w:r>
        <w:rPr>
          <w:noProof/>
        </w:rPr>
        <w:t>The Spectrum Browser</w:t>
      </w:r>
      <w:r>
        <w:rPr>
          <w:noProof/>
        </w:rPr>
        <w:tab/>
      </w:r>
      <w:r>
        <w:rPr>
          <w:noProof/>
        </w:rPr>
        <w:fldChar w:fldCharType="begin"/>
      </w:r>
      <w:r>
        <w:rPr>
          <w:noProof/>
        </w:rPr>
        <w:instrText xml:space="preserve"> PAGEREF _Toc293145262 \h </w:instrText>
      </w:r>
      <w:r>
        <w:rPr>
          <w:noProof/>
        </w:rPr>
      </w:r>
      <w:r>
        <w:rPr>
          <w:noProof/>
        </w:rPr>
        <w:fldChar w:fldCharType="separate"/>
      </w:r>
      <w:r w:rsidR="000E7C7E">
        <w:rPr>
          <w:noProof/>
        </w:rPr>
        <w:t>89</w:t>
      </w:r>
      <w:r>
        <w:rPr>
          <w:noProof/>
        </w:rPr>
        <w:fldChar w:fldCharType="end"/>
      </w:r>
    </w:p>
    <w:p w14:paraId="6CA211A1"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5.2</w:t>
      </w:r>
      <w:r>
        <w:rPr>
          <w:rFonts w:asciiTheme="minorHAnsi" w:eastAsiaTheme="minorEastAsia" w:hAnsiTheme="minorHAnsi" w:cstheme="minorBidi"/>
          <w:noProof/>
          <w:sz w:val="24"/>
          <w:lang w:val="en-US" w:eastAsia="ja-JP"/>
        </w:rPr>
        <w:tab/>
      </w:r>
      <w:r>
        <w:rPr>
          <w:noProof/>
        </w:rPr>
        <w:t>Query Builder</w:t>
      </w:r>
      <w:r>
        <w:rPr>
          <w:noProof/>
        </w:rPr>
        <w:tab/>
      </w:r>
      <w:r>
        <w:rPr>
          <w:noProof/>
        </w:rPr>
        <w:fldChar w:fldCharType="begin"/>
      </w:r>
      <w:r>
        <w:rPr>
          <w:noProof/>
        </w:rPr>
        <w:instrText xml:space="preserve"> PAGEREF _Toc293145263 \h </w:instrText>
      </w:r>
      <w:r>
        <w:rPr>
          <w:noProof/>
        </w:rPr>
      </w:r>
      <w:r>
        <w:rPr>
          <w:noProof/>
        </w:rPr>
        <w:fldChar w:fldCharType="separate"/>
      </w:r>
      <w:r w:rsidR="000E7C7E">
        <w:rPr>
          <w:noProof/>
        </w:rPr>
        <w:t>90</w:t>
      </w:r>
      <w:r>
        <w:rPr>
          <w:noProof/>
        </w:rPr>
        <w:fldChar w:fldCharType="end"/>
      </w:r>
    </w:p>
    <w:p w14:paraId="208B44DB"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5.3</w:t>
      </w:r>
      <w:r>
        <w:rPr>
          <w:rFonts w:asciiTheme="minorHAnsi" w:eastAsiaTheme="minorEastAsia" w:hAnsiTheme="minorHAnsi" w:cstheme="minorBidi"/>
          <w:noProof/>
          <w:sz w:val="24"/>
          <w:lang w:val="en-US" w:eastAsia="ja-JP"/>
        </w:rPr>
        <w:tab/>
      </w:r>
      <w:r>
        <w:rPr>
          <w:noProof/>
        </w:rPr>
        <w:t>Show Report</w:t>
      </w:r>
      <w:r>
        <w:rPr>
          <w:noProof/>
        </w:rPr>
        <w:tab/>
      </w:r>
      <w:r>
        <w:rPr>
          <w:noProof/>
        </w:rPr>
        <w:fldChar w:fldCharType="begin"/>
      </w:r>
      <w:r>
        <w:rPr>
          <w:noProof/>
        </w:rPr>
        <w:instrText xml:space="preserve"> PAGEREF _Toc293145264 \h </w:instrText>
      </w:r>
      <w:r>
        <w:rPr>
          <w:noProof/>
        </w:rPr>
      </w:r>
      <w:r>
        <w:rPr>
          <w:noProof/>
        </w:rPr>
        <w:fldChar w:fldCharType="separate"/>
      </w:r>
      <w:r w:rsidR="000E7C7E">
        <w:rPr>
          <w:noProof/>
        </w:rPr>
        <w:t>92</w:t>
      </w:r>
      <w:r>
        <w:rPr>
          <w:noProof/>
        </w:rPr>
        <w:fldChar w:fldCharType="end"/>
      </w:r>
    </w:p>
    <w:p w14:paraId="19DD373D"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5.4</w:t>
      </w:r>
      <w:r>
        <w:rPr>
          <w:rFonts w:asciiTheme="minorHAnsi" w:eastAsiaTheme="minorEastAsia" w:hAnsiTheme="minorHAnsi" w:cstheme="minorBidi"/>
          <w:noProof/>
          <w:sz w:val="24"/>
          <w:lang w:val="en-US" w:eastAsia="ja-JP"/>
        </w:rPr>
        <w:tab/>
      </w:r>
      <w:r>
        <w:rPr>
          <w:noProof/>
        </w:rPr>
        <w:t>File Export</w:t>
      </w:r>
      <w:r>
        <w:rPr>
          <w:noProof/>
        </w:rPr>
        <w:tab/>
      </w:r>
      <w:r>
        <w:rPr>
          <w:noProof/>
        </w:rPr>
        <w:fldChar w:fldCharType="begin"/>
      </w:r>
      <w:r>
        <w:rPr>
          <w:noProof/>
        </w:rPr>
        <w:instrText xml:space="preserve"> PAGEREF _Toc293145265 \h </w:instrText>
      </w:r>
      <w:r>
        <w:rPr>
          <w:noProof/>
        </w:rPr>
      </w:r>
      <w:r>
        <w:rPr>
          <w:noProof/>
        </w:rPr>
        <w:fldChar w:fldCharType="separate"/>
      </w:r>
      <w:r w:rsidR="000E7C7E">
        <w:rPr>
          <w:noProof/>
        </w:rPr>
        <w:t>95</w:t>
      </w:r>
      <w:r>
        <w:rPr>
          <w:noProof/>
        </w:rPr>
        <w:fldChar w:fldCharType="end"/>
      </w:r>
    </w:p>
    <w:p w14:paraId="569CE30B"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5.4.1</w:t>
      </w:r>
      <w:r>
        <w:rPr>
          <w:rFonts w:asciiTheme="minorHAnsi" w:eastAsiaTheme="minorEastAsia" w:hAnsiTheme="minorHAnsi" w:cstheme="minorBidi"/>
          <w:noProof/>
          <w:sz w:val="24"/>
          <w:lang w:val="en-US" w:eastAsia="ja-JP"/>
        </w:rPr>
        <w:tab/>
      </w:r>
      <w:r>
        <w:rPr>
          <w:noProof/>
        </w:rPr>
        <w:t>CSV Spectrum Export Format</w:t>
      </w:r>
      <w:r>
        <w:rPr>
          <w:noProof/>
        </w:rPr>
        <w:tab/>
      </w:r>
      <w:r>
        <w:rPr>
          <w:noProof/>
        </w:rPr>
        <w:fldChar w:fldCharType="begin"/>
      </w:r>
      <w:r>
        <w:rPr>
          <w:noProof/>
        </w:rPr>
        <w:instrText xml:space="preserve"> PAGEREF _Toc293145266 \h </w:instrText>
      </w:r>
      <w:r>
        <w:rPr>
          <w:noProof/>
        </w:rPr>
      </w:r>
      <w:r>
        <w:rPr>
          <w:noProof/>
        </w:rPr>
        <w:fldChar w:fldCharType="separate"/>
      </w:r>
      <w:r w:rsidR="000E7C7E">
        <w:rPr>
          <w:noProof/>
        </w:rPr>
        <w:t>97</w:t>
      </w:r>
      <w:r>
        <w:rPr>
          <w:noProof/>
        </w:rPr>
        <w:fldChar w:fldCharType="end"/>
      </w:r>
    </w:p>
    <w:p w14:paraId="5BBF0C90"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5.5</w:t>
      </w:r>
      <w:r>
        <w:rPr>
          <w:rFonts w:asciiTheme="minorHAnsi" w:eastAsiaTheme="minorEastAsia" w:hAnsiTheme="minorHAnsi" w:cstheme="minorBidi"/>
          <w:noProof/>
          <w:sz w:val="24"/>
          <w:lang w:val="en-US" w:eastAsia="ja-JP"/>
        </w:rPr>
        <w:tab/>
      </w:r>
      <w:r>
        <w:rPr>
          <w:noProof/>
        </w:rPr>
        <w:t>Process</w:t>
      </w:r>
      <w:r>
        <w:rPr>
          <w:noProof/>
        </w:rPr>
        <w:tab/>
      </w:r>
      <w:r>
        <w:rPr>
          <w:noProof/>
        </w:rPr>
        <w:fldChar w:fldCharType="begin"/>
      </w:r>
      <w:r>
        <w:rPr>
          <w:noProof/>
        </w:rPr>
        <w:instrText xml:space="preserve"> PAGEREF _Toc293145267 \h </w:instrText>
      </w:r>
      <w:r>
        <w:rPr>
          <w:noProof/>
        </w:rPr>
      </w:r>
      <w:r>
        <w:rPr>
          <w:noProof/>
        </w:rPr>
        <w:fldChar w:fldCharType="separate"/>
      </w:r>
      <w:r w:rsidR="000E7C7E">
        <w:rPr>
          <w:noProof/>
        </w:rPr>
        <w:t>97</w:t>
      </w:r>
      <w:r>
        <w:rPr>
          <w:noProof/>
        </w:rPr>
        <w:fldChar w:fldCharType="end"/>
      </w:r>
    </w:p>
    <w:p w14:paraId="4B51DBE9"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5.6</w:t>
      </w:r>
      <w:r>
        <w:rPr>
          <w:rFonts w:asciiTheme="minorHAnsi" w:eastAsiaTheme="minorEastAsia" w:hAnsiTheme="minorHAnsi" w:cstheme="minorBidi"/>
          <w:noProof/>
          <w:sz w:val="24"/>
          <w:lang w:val="en-US" w:eastAsia="ja-JP"/>
        </w:rPr>
        <w:tab/>
      </w:r>
      <w:r>
        <w:rPr>
          <w:noProof/>
        </w:rPr>
        <w:t>Spectral plot</w:t>
      </w:r>
      <w:r>
        <w:rPr>
          <w:noProof/>
        </w:rPr>
        <w:tab/>
      </w:r>
      <w:r>
        <w:rPr>
          <w:noProof/>
        </w:rPr>
        <w:fldChar w:fldCharType="begin"/>
      </w:r>
      <w:r>
        <w:rPr>
          <w:noProof/>
        </w:rPr>
        <w:instrText xml:space="preserve"> PAGEREF _Toc293145268 \h </w:instrText>
      </w:r>
      <w:r>
        <w:rPr>
          <w:noProof/>
        </w:rPr>
      </w:r>
      <w:r>
        <w:rPr>
          <w:noProof/>
        </w:rPr>
        <w:fldChar w:fldCharType="separate"/>
      </w:r>
      <w:r w:rsidR="000E7C7E">
        <w:rPr>
          <w:noProof/>
        </w:rPr>
        <w:t>98</w:t>
      </w:r>
      <w:r>
        <w:rPr>
          <w:noProof/>
        </w:rPr>
        <w:fldChar w:fldCharType="end"/>
      </w:r>
    </w:p>
    <w:p w14:paraId="1E6E4D31"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5.7</w:t>
      </w:r>
      <w:r>
        <w:rPr>
          <w:rFonts w:asciiTheme="minorHAnsi" w:eastAsiaTheme="minorEastAsia" w:hAnsiTheme="minorHAnsi" w:cstheme="minorBidi"/>
          <w:noProof/>
          <w:sz w:val="24"/>
          <w:lang w:val="en-US" w:eastAsia="ja-JP"/>
        </w:rPr>
        <w:tab/>
      </w:r>
      <w:r>
        <w:rPr>
          <w:noProof/>
        </w:rPr>
        <w:t>Additional Visualisations</w:t>
      </w:r>
      <w:r>
        <w:rPr>
          <w:noProof/>
        </w:rPr>
        <w:tab/>
      </w:r>
      <w:r>
        <w:rPr>
          <w:noProof/>
        </w:rPr>
        <w:fldChar w:fldCharType="begin"/>
      </w:r>
      <w:r>
        <w:rPr>
          <w:noProof/>
        </w:rPr>
        <w:instrText xml:space="preserve"> PAGEREF _Toc293145269 \h </w:instrText>
      </w:r>
      <w:r>
        <w:rPr>
          <w:noProof/>
        </w:rPr>
      </w:r>
      <w:r>
        <w:rPr>
          <w:noProof/>
        </w:rPr>
        <w:fldChar w:fldCharType="separate"/>
      </w:r>
      <w:r w:rsidR="000E7C7E">
        <w:rPr>
          <w:noProof/>
        </w:rPr>
        <w:t>98</w:t>
      </w:r>
      <w:r>
        <w:rPr>
          <w:noProof/>
        </w:rPr>
        <w:fldChar w:fldCharType="end"/>
      </w:r>
    </w:p>
    <w:p w14:paraId="08941896"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5.8</w:t>
      </w:r>
      <w:r>
        <w:rPr>
          <w:rFonts w:asciiTheme="minorHAnsi" w:eastAsiaTheme="minorEastAsia" w:hAnsiTheme="minorHAnsi" w:cstheme="minorBidi"/>
          <w:noProof/>
          <w:sz w:val="24"/>
          <w:lang w:val="en-US" w:eastAsia="ja-JP"/>
        </w:rPr>
        <w:tab/>
      </w:r>
      <w:r>
        <w:rPr>
          <w:noProof/>
        </w:rPr>
        <w:t>Refl.calc</w:t>
      </w:r>
      <w:r>
        <w:rPr>
          <w:noProof/>
        </w:rPr>
        <w:tab/>
      </w:r>
      <w:r>
        <w:rPr>
          <w:noProof/>
        </w:rPr>
        <w:fldChar w:fldCharType="begin"/>
      </w:r>
      <w:r>
        <w:rPr>
          <w:noProof/>
        </w:rPr>
        <w:instrText xml:space="preserve"> PAGEREF _Toc293145270 \h </w:instrText>
      </w:r>
      <w:r>
        <w:rPr>
          <w:noProof/>
        </w:rPr>
      </w:r>
      <w:r>
        <w:rPr>
          <w:noProof/>
        </w:rPr>
        <w:fldChar w:fldCharType="separate"/>
      </w:r>
      <w:r w:rsidR="000E7C7E">
        <w:rPr>
          <w:noProof/>
        </w:rPr>
        <w:t>98</w:t>
      </w:r>
      <w:r>
        <w:rPr>
          <w:noProof/>
        </w:rPr>
        <w:fldChar w:fldCharType="end"/>
      </w:r>
    </w:p>
    <w:p w14:paraId="347FE66B"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5.9</w:t>
      </w:r>
      <w:r>
        <w:rPr>
          <w:rFonts w:asciiTheme="minorHAnsi" w:eastAsiaTheme="minorEastAsia" w:hAnsiTheme="minorHAnsi" w:cstheme="minorBidi"/>
          <w:noProof/>
          <w:sz w:val="24"/>
          <w:lang w:val="en-US" w:eastAsia="ja-JP"/>
        </w:rPr>
        <w:tab/>
      </w:r>
      <w:r>
        <w:rPr>
          <w:noProof/>
        </w:rPr>
        <w:t>Publish Collection</w:t>
      </w:r>
      <w:r>
        <w:rPr>
          <w:noProof/>
        </w:rPr>
        <w:tab/>
      </w:r>
      <w:r>
        <w:rPr>
          <w:noProof/>
        </w:rPr>
        <w:fldChar w:fldCharType="begin"/>
      </w:r>
      <w:r>
        <w:rPr>
          <w:noProof/>
        </w:rPr>
        <w:instrText xml:space="preserve"> PAGEREF _Toc293145271 \h </w:instrText>
      </w:r>
      <w:r>
        <w:rPr>
          <w:noProof/>
        </w:rPr>
      </w:r>
      <w:r>
        <w:rPr>
          <w:noProof/>
        </w:rPr>
        <w:fldChar w:fldCharType="separate"/>
      </w:r>
      <w:r w:rsidR="000E7C7E">
        <w:rPr>
          <w:noProof/>
        </w:rPr>
        <w:t>98</w:t>
      </w:r>
      <w:r>
        <w:rPr>
          <w:noProof/>
        </w:rPr>
        <w:fldChar w:fldCharType="end"/>
      </w:r>
    </w:p>
    <w:p w14:paraId="29B76BFE" w14:textId="77777777" w:rsidR="00393423" w:rsidRDefault="00393423">
      <w:pPr>
        <w:pStyle w:val="TOC1"/>
        <w:tabs>
          <w:tab w:val="left" w:pos="393"/>
        </w:tabs>
        <w:rPr>
          <w:rFonts w:asciiTheme="minorHAnsi" w:eastAsiaTheme="minorEastAsia" w:hAnsiTheme="minorHAnsi" w:cstheme="minorBidi"/>
          <w:b w:val="0"/>
          <w:noProof/>
          <w:lang w:val="en-US" w:eastAsia="ja-JP"/>
        </w:rPr>
      </w:pPr>
      <w:r>
        <w:rPr>
          <w:noProof/>
        </w:rPr>
        <w:t>6</w:t>
      </w:r>
      <w:r>
        <w:rPr>
          <w:rFonts w:asciiTheme="minorHAnsi" w:eastAsiaTheme="minorEastAsia" w:hAnsiTheme="minorHAnsi" w:cstheme="minorBidi"/>
          <w:b w:val="0"/>
          <w:noProof/>
          <w:lang w:val="en-US" w:eastAsia="ja-JP"/>
        </w:rPr>
        <w:tab/>
      </w:r>
      <w:r>
        <w:rPr>
          <w:noProof/>
        </w:rPr>
        <w:t>Help Functions</w:t>
      </w:r>
      <w:r>
        <w:rPr>
          <w:noProof/>
        </w:rPr>
        <w:tab/>
      </w:r>
      <w:r>
        <w:rPr>
          <w:noProof/>
        </w:rPr>
        <w:fldChar w:fldCharType="begin"/>
      </w:r>
      <w:r>
        <w:rPr>
          <w:noProof/>
        </w:rPr>
        <w:instrText xml:space="preserve"> PAGEREF _Toc293145272 \h </w:instrText>
      </w:r>
      <w:r>
        <w:rPr>
          <w:noProof/>
        </w:rPr>
      </w:r>
      <w:r>
        <w:rPr>
          <w:noProof/>
        </w:rPr>
        <w:fldChar w:fldCharType="separate"/>
      </w:r>
      <w:r w:rsidR="000E7C7E">
        <w:rPr>
          <w:noProof/>
        </w:rPr>
        <w:t>99</w:t>
      </w:r>
      <w:r>
        <w:rPr>
          <w:noProof/>
        </w:rPr>
        <w:fldChar w:fldCharType="end"/>
      </w:r>
    </w:p>
    <w:p w14:paraId="7CB6AFEF"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6.1</w:t>
      </w:r>
      <w:r>
        <w:rPr>
          <w:rFonts w:asciiTheme="minorHAnsi" w:eastAsiaTheme="minorEastAsia" w:hAnsiTheme="minorHAnsi" w:cstheme="minorBidi"/>
          <w:noProof/>
          <w:sz w:val="24"/>
          <w:lang w:val="en-US" w:eastAsia="ja-JP"/>
        </w:rPr>
        <w:tab/>
      </w:r>
      <w:r>
        <w:rPr>
          <w:noProof/>
        </w:rPr>
        <w:t>List available Metadata Elements</w:t>
      </w:r>
      <w:r>
        <w:rPr>
          <w:noProof/>
        </w:rPr>
        <w:tab/>
      </w:r>
      <w:r>
        <w:rPr>
          <w:noProof/>
        </w:rPr>
        <w:fldChar w:fldCharType="begin"/>
      </w:r>
      <w:r>
        <w:rPr>
          <w:noProof/>
        </w:rPr>
        <w:instrText xml:space="preserve"> PAGEREF _Toc293145273 \h </w:instrText>
      </w:r>
      <w:r>
        <w:rPr>
          <w:noProof/>
        </w:rPr>
      </w:r>
      <w:r>
        <w:rPr>
          <w:noProof/>
        </w:rPr>
        <w:fldChar w:fldCharType="separate"/>
      </w:r>
      <w:r w:rsidR="000E7C7E">
        <w:rPr>
          <w:noProof/>
        </w:rPr>
        <w:t>99</w:t>
      </w:r>
      <w:r>
        <w:rPr>
          <w:noProof/>
        </w:rPr>
        <w:fldChar w:fldCharType="end"/>
      </w:r>
    </w:p>
    <w:p w14:paraId="07885AAA"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6.2</w:t>
      </w:r>
      <w:r>
        <w:rPr>
          <w:rFonts w:asciiTheme="minorHAnsi" w:eastAsiaTheme="minorEastAsia" w:hAnsiTheme="minorHAnsi" w:cstheme="minorBidi"/>
          <w:noProof/>
          <w:sz w:val="24"/>
          <w:lang w:val="en-US" w:eastAsia="ja-JP"/>
        </w:rPr>
        <w:tab/>
      </w:r>
      <w:r>
        <w:rPr>
          <w:noProof/>
        </w:rPr>
        <w:t>About</w:t>
      </w:r>
      <w:r>
        <w:rPr>
          <w:noProof/>
        </w:rPr>
        <w:tab/>
      </w:r>
      <w:r>
        <w:rPr>
          <w:noProof/>
        </w:rPr>
        <w:fldChar w:fldCharType="begin"/>
      </w:r>
      <w:r>
        <w:rPr>
          <w:noProof/>
        </w:rPr>
        <w:instrText xml:space="preserve"> PAGEREF _Toc293145274 \h </w:instrText>
      </w:r>
      <w:r>
        <w:rPr>
          <w:noProof/>
        </w:rPr>
      </w:r>
      <w:r>
        <w:rPr>
          <w:noProof/>
        </w:rPr>
        <w:fldChar w:fldCharType="separate"/>
      </w:r>
      <w:r w:rsidR="000E7C7E">
        <w:rPr>
          <w:noProof/>
        </w:rPr>
        <w:t>99</w:t>
      </w:r>
      <w:r>
        <w:rPr>
          <w:noProof/>
        </w:rPr>
        <w:fldChar w:fldCharType="end"/>
      </w:r>
    </w:p>
    <w:p w14:paraId="150AE289" w14:textId="77777777" w:rsidR="00393423" w:rsidRDefault="00393423">
      <w:pPr>
        <w:pStyle w:val="TOC1"/>
        <w:tabs>
          <w:tab w:val="left" w:pos="393"/>
        </w:tabs>
        <w:rPr>
          <w:rFonts w:asciiTheme="minorHAnsi" w:eastAsiaTheme="minorEastAsia" w:hAnsiTheme="minorHAnsi" w:cstheme="minorBidi"/>
          <w:b w:val="0"/>
          <w:noProof/>
          <w:lang w:val="en-US" w:eastAsia="ja-JP"/>
        </w:rPr>
      </w:pPr>
      <w:r>
        <w:rPr>
          <w:noProof/>
        </w:rPr>
        <w:t>7</w:t>
      </w:r>
      <w:r>
        <w:rPr>
          <w:rFonts w:asciiTheme="minorHAnsi" w:eastAsiaTheme="minorEastAsia" w:hAnsiTheme="minorHAnsi" w:cstheme="minorBidi"/>
          <w:b w:val="0"/>
          <w:noProof/>
          <w:lang w:val="en-US" w:eastAsia="ja-JP"/>
        </w:rPr>
        <w:tab/>
      </w:r>
      <w:r>
        <w:rPr>
          <w:noProof/>
        </w:rPr>
        <w:t>Publishing Data to ANDS</w:t>
      </w:r>
      <w:r>
        <w:rPr>
          <w:noProof/>
        </w:rPr>
        <w:tab/>
      </w:r>
      <w:r>
        <w:rPr>
          <w:noProof/>
        </w:rPr>
        <w:fldChar w:fldCharType="begin"/>
      </w:r>
      <w:r>
        <w:rPr>
          <w:noProof/>
        </w:rPr>
        <w:instrText xml:space="preserve"> PAGEREF _Toc293145275 \h </w:instrText>
      </w:r>
      <w:r>
        <w:rPr>
          <w:noProof/>
        </w:rPr>
      </w:r>
      <w:r>
        <w:rPr>
          <w:noProof/>
        </w:rPr>
        <w:fldChar w:fldCharType="separate"/>
      </w:r>
      <w:r w:rsidR="000E7C7E">
        <w:rPr>
          <w:noProof/>
        </w:rPr>
        <w:t>100</w:t>
      </w:r>
      <w:r>
        <w:rPr>
          <w:noProof/>
        </w:rPr>
        <w:fldChar w:fldCharType="end"/>
      </w:r>
    </w:p>
    <w:p w14:paraId="5DA14CC7" w14:textId="77777777" w:rsidR="00393423" w:rsidRDefault="00393423">
      <w:pPr>
        <w:pStyle w:val="TOC1"/>
        <w:tabs>
          <w:tab w:val="left" w:pos="393"/>
        </w:tabs>
        <w:rPr>
          <w:rFonts w:asciiTheme="minorHAnsi" w:eastAsiaTheme="minorEastAsia" w:hAnsiTheme="minorHAnsi" w:cstheme="minorBidi"/>
          <w:b w:val="0"/>
          <w:noProof/>
          <w:lang w:val="en-US" w:eastAsia="ja-JP"/>
        </w:rPr>
      </w:pPr>
      <w:r>
        <w:rPr>
          <w:noProof/>
        </w:rPr>
        <w:t>8</w:t>
      </w:r>
      <w:r>
        <w:rPr>
          <w:rFonts w:asciiTheme="minorHAnsi" w:eastAsiaTheme="minorEastAsia" w:hAnsiTheme="minorHAnsi" w:cstheme="minorBidi"/>
          <w:b w:val="0"/>
          <w:noProof/>
          <w:lang w:val="en-US" w:eastAsia="ja-JP"/>
        </w:rPr>
        <w:tab/>
      </w:r>
      <w:r>
        <w:rPr>
          <w:noProof/>
        </w:rPr>
        <w:t>Interactive Processing using Space Networks</w:t>
      </w:r>
      <w:r>
        <w:rPr>
          <w:noProof/>
        </w:rPr>
        <w:tab/>
      </w:r>
      <w:r>
        <w:rPr>
          <w:noProof/>
        </w:rPr>
        <w:fldChar w:fldCharType="begin"/>
      </w:r>
      <w:r>
        <w:rPr>
          <w:noProof/>
        </w:rPr>
        <w:instrText xml:space="preserve"> PAGEREF _Toc293145276 \h </w:instrText>
      </w:r>
      <w:r>
        <w:rPr>
          <w:noProof/>
        </w:rPr>
      </w:r>
      <w:r>
        <w:rPr>
          <w:noProof/>
        </w:rPr>
        <w:fldChar w:fldCharType="separate"/>
      </w:r>
      <w:r w:rsidR="000E7C7E">
        <w:rPr>
          <w:noProof/>
        </w:rPr>
        <w:t>103</w:t>
      </w:r>
      <w:r>
        <w:rPr>
          <w:noProof/>
        </w:rPr>
        <w:fldChar w:fldCharType="end"/>
      </w:r>
    </w:p>
    <w:p w14:paraId="100B522D"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8.1</w:t>
      </w:r>
      <w:r>
        <w:rPr>
          <w:rFonts w:asciiTheme="minorHAnsi" w:eastAsiaTheme="minorEastAsia" w:hAnsiTheme="minorHAnsi" w:cstheme="minorBidi"/>
          <w:noProof/>
          <w:sz w:val="24"/>
          <w:lang w:val="en-US" w:eastAsia="ja-JP"/>
        </w:rPr>
        <w:tab/>
      </w:r>
      <w:r>
        <w:rPr>
          <w:noProof/>
        </w:rPr>
        <w:t>Graphical Representations of Spaces and Modules</w:t>
      </w:r>
      <w:r>
        <w:rPr>
          <w:noProof/>
        </w:rPr>
        <w:tab/>
      </w:r>
      <w:r>
        <w:rPr>
          <w:noProof/>
        </w:rPr>
        <w:fldChar w:fldCharType="begin"/>
      </w:r>
      <w:r>
        <w:rPr>
          <w:noProof/>
        </w:rPr>
        <w:instrText xml:space="preserve"> PAGEREF _Toc293145277 \h </w:instrText>
      </w:r>
      <w:r>
        <w:rPr>
          <w:noProof/>
        </w:rPr>
      </w:r>
      <w:r>
        <w:rPr>
          <w:noProof/>
        </w:rPr>
        <w:fldChar w:fldCharType="separate"/>
      </w:r>
      <w:r w:rsidR="000E7C7E">
        <w:rPr>
          <w:noProof/>
        </w:rPr>
        <w:t>104</w:t>
      </w:r>
      <w:r>
        <w:rPr>
          <w:noProof/>
        </w:rPr>
        <w:fldChar w:fldCharType="end"/>
      </w:r>
    </w:p>
    <w:p w14:paraId="1D5C40B2"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8.2</w:t>
      </w:r>
      <w:r>
        <w:rPr>
          <w:rFonts w:asciiTheme="minorHAnsi" w:eastAsiaTheme="minorEastAsia" w:hAnsiTheme="minorHAnsi" w:cstheme="minorBidi"/>
          <w:noProof/>
          <w:sz w:val="24"/>
          <w:lang w:val="en-US" w:eastAsia="ja-JP"/>
        </w:rPr>
        <w:tab/>
      </w:r>
      <w:r>
        <w:rPr>
          <w:noProof/>
        </w:rPr>
        <w:t>Adding Modules and linking with Spaces</w:t>
      </w:r>
      <w:r>
        <w:rPr>
          <w:noProof/>
        </w:rPr>
        <w:tab/>
      </w:r>
      <w:r>
        <w:rPr>
          <w:noProof/>
        </w:rPr>
        <w:fldChar w:fldCharType="begin"/>
      </w:r>
      <w:r>
        <w:rPr>
          <w:noProof/>
        </w:rPr>
        <w:instrText xml:space="preserve"> PAGEREF _Toc293145278 \h </w:instrText>
      </w:r>
      <w:r>
        <w:rPr>
          <w:noProof/>
        </w:rPr>
      </w:r>
      <w:r>
        <w:rPr>
          <w:noProof/>
        </w:rPr>
        <w:fldChar w:fldCharType="separate"/>
      </w:r>
      <w:r w:rsidR="000E7C7E">
        <w:rPr>
          <w:noProof/>
        </w:rPr>
        <w:t>105</w:t>
      </w:r>
      <w:r>
        <w:rPr>
          <w:noProof/>
        </w:rPr>
        <w:fldChar w:fldCharType="end"/>
      </w:r>
    </w:p>
    <w:p w14:paraId="772AB6EA"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8.3</w:t>
      </w:r>
      <w:r>
        <w:rPr>
          <w:rFonts w:asciiTheme="minorHAnsi" w:eastAsiaTheme="minorEastAsia" w:hAnsiTheme="minorHAnsi" w:cstheme="minorBidi"/>
          <w:noProof/>
          <w:sz w:val="24"/>
          <w:lang w:val="en-US" w:eastAsia="ja-JP"/>
        </w:rPr>
        <w:tab/>
      </w:r>
      <w:r>
        <w:rPr>
          <w:noProof/>
        </w:rPr>
        <w:t>Configuration of Modules</w:t>
      </w:r>
      <w:r>
        <w:rPr>
          <w:noProof/>
        </w:rPr>
        <w:tab/>
      </w:r>
      <w:r>
        <w:rPr>
          <w:noProof/>
        </w:rPr>
        <w:fldChar w:fldCharType="begin"/>
      </w:r>
      <w:r>
        <w:rPr>
          <w:noProof/>
        </w:rPr>
        <w:instrText xml:space="preserve"> PAGEREF _Toc293145279 \h </w:instrText>
      </w:r>
      <w:r>
        <w:rPr>
          <w:noProof/>
        </w:rPr>
      </w:r>
      <w:r>
        <w:rPr>
          <w:noProof/>
        </w:rPr>
        <w:fldChar w:fldCharType="separate"/>
      </w:r>
      <w:r w:rsidR="000E7C7E">
        <w:rPr>
          <w:noProof/>
        </w:rPr>
        <w:t>106</w:t>
      </w:r>
      <w:r>
        <w:rPr>
          <w:noProof/>
        </w:rPr>
        <w:fldChar w:fldCharType="end"/>
      </w:r>
    </w:p>
    <w:p w14:paraId="3CB82F6F"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8.4</w:t>
      </w:r>
      <w:r>
        <w:rPr>
          <w:rFonts w:asciiTheme="minorHAnsi" w:eastAsiaTheme="minorEastAsia" w:hAnsiTheme="minorHAnsi" w:cstheme="minorBidi"/>
          <w:noProof/>
          <w:sz w:val="24"/>
          <w:lang w:val="en-US" w:eastAsia="ja-JP"/>
        </w:rPr>
        <w:tab/>
      </w:r>
      <w:r>
        <w:rPr>
          <w:noProof/>
        </w:rPr>
        <w:t>Processing Module Descriptions</w:t>
      </w:r>
      <w:r>
        <w:rPr>
          <w:noProof/>
        </w:rPr>
        <w:tab/>
      </w:r>
      <w:r>
        <w:rPr>
          <w:noProof/>
        </w:rPr>
        <w:fldChar w:fldCharType="begin"/>
      </w:r>
      <w:r>
        <w:rPr>
          <w:noProof/>
        </w:rPr>
        <w:instrText xml:space="preserve"> PAGEREF _Toc293145280 \h </w:instrText>
      </w:r>
      <w:r>
        <w:rPr>
          <w:noProof/>
        </w:rPr>
      </w:r>
      <w:r>
        <w:rPr>
          <w:noProof/>
        </w:rPr>
        <w:fldChar w:fldCharType="separate"/>
      </w:r>
      <w:r w:rsidR="000E7C7E">
        <w:rPr>
          <w:noProof/>
        </w:rPr>
        <w:t>106</w:t>
      </w:r>
      <w:r>
        <w:rPr>
          <w:noProof/>
        </w:rPr>
        <w:fldChar w:fldCharType="end"/>
      </w:r>
    </w:p>
    <w:p w14:paraId="01009C0E"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8.4.1</w:t>
      </w:r>
      <w:r>
        <w:rPr>
          <w:rFonts w:asciiTheme="minorHAnsi" w:eastAsiaTheme="minorEastAsia" w:hAnsiTheme="minorHAnsi" w:cstheme="minorBidi"/>
          <w:noProof/>
          <w:sz w:val="24"/>
          <w:lang w:val="en-US" w:eastAsia="ja-JP"/>
        </w:rPr>
        <w:tab/>
      </w:r>
      <w:r>
        <w:rPr>
          <w:noProof/>
        </w:rPr>
        <w:t>Radiance to Reflectance Transformation</w:t>
      </w:r>
      <w:r>
        <w:rPr>
          <w:noProof/>
        </w:rPr>
        <w:tab/>
      </w:r>
      <w:r>
        <w:rPr>
          <w:noProof/>
        </w:rPr>
        <w:fldChar w:fldCharType="begin"/>
      </w:r>
      <w:r>
        <w:rPr>
          <w:noProof/>
        </w:rPr>
        <w:instrText xml:space="preserve"> PAGEREF _Toc293145281 \h </w:instrText>
      </w:r>
      <w:r>
        <w:rPr>
          <w:noProof/>
        </w:rPr>
      </w:r>
      <w:r>
        <w:rPr>
          <w:noProof/>
        </w:rPr>
        <w:fldChar w:fldCharType="separate"/>
      </w:r>
      <w:r w:rsidR="000E7C7E">
        <w:rPr>
          <w:noProof/>
        </w:rPr>
        <w:t>106</w:t>
      </w:r>
      <w:r>
        <w:rPr>
          <w:noProof/>
        </w:rPr>
        <w:fldChar w:fldCharType="end"/>
      </w:r>
    </w:p>
    <w:p w14:paraId="0F6F79B0"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8.4.2</w:t>
      </w:r>
      <w:r>
        <w:rPr>
          <w:rFonts w:asciiTheme="minorHAnsi" w:eastAsiaTheme="minorEastAsia" w:hAnsiTheme="minorHAnsi" w:cstheme="minorBidi"/>
          <w:noProof/>
          <w:sz w:val="24"/>
          <w:lang w:val="en-US" w:eastAsia="ja-JP"/>
        </w:rPr>
        <w:tab/>
      </w:r>
      <w:r>
        <w:rPr>
          <w:noProof/>
        </w:rPr>
        <w:t>Reference Panel Correction Factors</w:t>
      </w:r>
      <w:r>
        <w:rPr>
          <w:noProof/>
        </w:rPr>
        <w:tab/>
      </w:r>
      <w:r>
        <w:rPr>
          <w:noProof/>
        </w:rPr>
        <w:fldChar w:fldCharType="begin"/>
      </w:r>
      <w:r>
        <w:rPr>
          <w:noProof/>
        </w:rPr>
        <w:instrText xml:space="preserve"> PAGEREF _Toc293145282 \h </w:instrText>
      </w:r>
      <w:r>
        <w:rPr>
          <w:noProof/>
        </w:rPr>
      </w:r>
      <w:r>
        <w:rPr>
          <w:noProof/>
        </w:rPr>
        <w:fldChar w:fldCharType="separate"/>
      </w:r>
      <w:r w:rsidR="000E7C7E">
        <w:rPr>
          <w:noProof/>
        </w:rPr>
        <w:t>106</w:t>
      </w:r>
      <w:r>
        <w:rPr>
          <w:noProof/>
        </w:rPr>
        <w:fldChar w:fldCharType="end"/>
      </w:r>
    </w:p>
    <w:p w14:paraId="429C1C0C"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8.4.3</w:t>
      </w:r>
      <w:r>
        <w:rPr>
          <w:rFonts w:asciiTheme="minorHAnsi" w:eastAsiaTheme="minorEastAsia" w:hAnsiTheme="minorHAnsi" w:cstheme="minorBidi"/>
          <w:noProof/>
          <w:sz w:val="24"/>
          <w:lang w:val="en-US" w:eastAsia="ja-JP"/>
        </w:rPr>
        <w:tab/>
      </w:r>
      <w:r>
        <w:rPr>
          <w:noProof/>
        </w:rPr>
        <w:t>Correct for Reference Panel Non-Idealness</w:t>
      </w:r>
      <w:r>
        <w:rPr>
          <w:noProof/>
        </w:rPr>
        <w:tab/>
      </w:r>
      <w:r>
        <w:rPr>
          <w:noProof/>
        </w:rPr>
        <w:fldChar w:fldCharType="begin"/>
      </w:r>
      <w:r>
        <w:rPr>
          <w:noProof/>
        </w:rPr>
        <w:instrText xml:space="preserve"> PAGEREF _Toc293145283 \h </w:instrText>
      </w:r>
      <w:r>
        <w:rPr>
          <w:noProof/>
        </w:rPr>
      </w:r>
      <w:r>
        <w:rPr>
          <w:noProof/>
        </w:rPr>
        <w:fldChar w:fldCharType="separate"/>
      </w:r>
      <w:r w:rsidR="000E7C7E">
        <w:rPr>
          <w:noProof/>
        </w:rPr>
        <w:t>107</w:t>
      </w:r>
      <w:r>
        <w:rPr>
          <w:noProof/>
        </w:rPr>
        <w:fldChar w:fldCharType="end"/>
      </w:r>
    </w:p>
    <w:p w14:paraId="79ECC5CB"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8.4.4</w:t>
      </w:r>
      <w:r>
        <w:rPr>
          <w:rFonts w:asciiTheme="minorHAnsi" w:eastAsiaTheme="minorEastAsia" w:hAnsiTheme="minorHAnsi" w:cstheme="minorBidi"/>
          <w:noProof/>
          <w:sz w:val="24"/>
          <w:lang w:val="en-US" w:eastAsia="ja-JP"/>
        </w:rPr>
        <w:tab/>
      </w:r>
      <w:r>
        <w:rPr>
          <w:noProof/>
        </w:rPr>
        <w:t>Delta</w:t>
      </w:r>
      <w:r>
        <w:rPr>
          <w:noProof/>
        </w:rPr>
        <w:tab/>
      </w:r>
      <w:r>
        <w:rPr>
          <w:noProof/>
        </w:rPr>
        <w:fldChar w:fldCharType="begin"/>
      </w:r>
      <w:r>
        <w:rPr>
          <w:noProof/>
        </w:rPr>
        <w:instrText xml:space="preserve"> PAGEREF _Toc293145284 \h </w:instrText>
      </w:r>
      <w:r>
        <w:rPr>
          <w:noProof/>
        </w:rPr>
      </w:r>
      <w:r>
        <w:rPr>
          <w:noProof/>
        </w:rPr>
        <w:fldChar w:fldCharType="separate"/>
      </w:r>
      <w:r w:rsidR="000E7C7E">
        <w:rPr>
          <w:noProof/>
        </w:rPr>
        <w:t>108</w:t>
      </w:r>
      <w:r>
        <w:rPr>
          <w:noProof/>
        </w:rPr>
        <w:fldChar w:fldCharType="end"/>
      </w:r>
    </w:p>
    <w:p w14:paraId="0B6D0592"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8.4.5</w:t>
      </w:r>
      <w:r>
        <w:rPr>
          <w:rFonts w:asciiTheme="minorHAnsi" w:eastAsiaTheme="minorEastAsia" w:hAnsiTheme="minorHAnsi" w:cstheme="minorBidi"/>
          <w:noProof/>
          <w:sz w:val="24"/>
          <w:lang w:val="en-US" w:eastAsia="ja-JP"/>
        </w:rPr>
        <w:tab/>
      </w:r>
      <w:r>
        <w:rPr>
          <w:noProof/>
        </w:rPr>
        <w:t>Waveband Filter</w:t>
      </w:r>
      <w:r>
        <w:rPr>
          <w:noProof/>
        </w:rPr>
        <w:tab/>
      </w:r>
      <w:r>
        <w:rPr>
          <w:noProof/>
        </w:rPr>
        <w:fldChar w:fldCharType="begin"/>
      </w:r>
      <w:r>
        <w:rPr>
          <w:noProof/>
        </w:rPr>
        <w:instrText xml:space="preserve"> PAGEREF _Toc293145285 \h </w:instrText>
      </w:r>
      <w:r>
        <w:rPr>
          <w:noProof/>
        </w:rPr>
      </w:r>
      <w:r>
        <w:rPr>
          <w:noProof/>
        </w:rPr>
        <w:fldChar w:fldCharType="separate"/>
      </w:r>
      <w:r w:rsidR="000E7C7E">
        <w:rPr>
          <w:noProof/>
        </w:rPr>
        <w:t>109</w:t>
      </w:r>
      <w:r>
        <w:rPr>
          <w:noProof/>
        </w:rPr>
        <w:fldChar w:fldCharType="end"/>
      </w:r>
    </w:p>
    <w:p w14:paraId="707B5939"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8.4.6</w:t>
      </w:r>
      <w:r>
        <w:rPr>
          <w:rFonts w:asciiTheme="minorHAnsi" w:eastAsiaTheme="minorEastAsia" w:hAnsiTheme="minorHAnsi" w:cstheme="minorBidi"/>
          <w:noProof/>
          <w:sz w:val="24"/>
          <w:lang w:val="en-US" w:eastAsia="ja-JP"/>
        </w:rPr>
        <w:tab/>
      </w:r>
      <w:r>
        <w:rPr>
          <w:noProof/>
        </w:rPr>
        <w:t>Broadband and Narrowband Filters</w:t>
      </w:r>
      <w:r>
        <w:rPr>
          <w:noProof/>
        </w:rPr>
        <w:tab/>
      </w:r>
      <w:r>
        <w:rPr>
          <w:noProof/>
        </w:rPr>
        <w:fldChar w:fldCharType="begin"/>
      </w:r>
      <w:r>
        <w:rPr>
          <w:noProof/>
        </w:rPr>
        <w:instrText xml:space="preserve"> PAGEREF _Toc293145286 \h </w:instrText>
      </w:r>
      <w:r>
        <w:rPr>
          <w:noProof/>
        </w:rPr>
      </w:r>
      <w:r>
        <w:rPr>
          <w:noProof/>
        </w:rPr>
        <w:fldChar w:fldCharType="separate"/>
      </w:r>
      <w:r w:rsidR="000E7C7E">
        <w:rPr>
          <w:noProof/>
        </w:rPr>
        <w:t>110</w:t>
      </w:r>
      <w:r>
        <w:rPr>
          <w:noProof/>
        </w:rPr>
        <w:fldChar w:fldCharType="end"/>
      </w:r>
    </w:p>
    <w:p w14:paraId="471ADFD6"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8.5</w:t>
      </w:r>
      <w:r>
        <w:rPr>
          <w:rFonts w:asciiTheme="minorHAnsi" w:eastAsiaTheme="minorEastAsia" w:hAnsiTheme="minorHAnsi" w:cstheme="minorBidi"/>
          <w:noProof/>
          <w:sz w:val="24"/>
          <w:lang w:val="en-US" w:eastAsia="ja-JP"/>
        </w:rPr>
        <w:tab/>
      </w:r>
      <w:r>
        <w:rPr>
          <w:noProof/>
        </w:rPr>
        <w:t>Visualisation Modules</w:t>
      </w:r>
      <w:r>
        <w:rPr>
          <w:noProof/>
        </w:rPr>
        <w:tab/>
      </w:r>
      <w:r>
        <w:rPr>
          <w:noProof/>
        </w:rPr>
        <w:fldChar w:fldCharType="begin"/>
      </w:r>
      <w:r>
        <w:rPr>
          <w:noProof/>
        </w:rPr>
        <w:instrText xml:space="preserve"> PAGEREF _Toc293145287 \h </w:instrText>
      </w:r>
      <w:r>
        <w:rPr>
          <w:noProof/>
        </w:rPr>
      </w:r>
      <w:r>
        <w:rPr>
          <w:noProof/>
        </w:rPr>
        <w:fldChar w:fldCharType="separate"/>
      </w:r>
      <w:r w:rsidR="000E7C7E">
        <w:rPr>
          <w:noProof/>
        </w:rPr>
        <w:t>111</w:t>
      </w:r>
      <w:r>
        <w:rPr>
          <w:noProof/>
        </w:rPr>
        <w:fldChar w:fldCharType="end"/>
      </w:r>
    </w:p>
    <w:p w14:paraId="6D09DF98"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8.5.1</w:t>
      </w:r>
      <w:r>
        <w:rPr>
          <w:rFonts w:asciiTheme="minorHAnsi" w:eastAsiaTheme="minorEastAsia" w:hAnsiTheme="minorHAnsi" w:cstheme="minorBidi"/>
          <w:noProof/>
          <w:sz w:val="24"/>
          <w:lang w:val="en-US" w:eastAsia="ja-JP"/>
        </w:rPr>
        <w:tab/>
      </w:r>
      <w:r>
        <w:rPr>
          <w:noProof/>
        </w:rPr>
        <w:t>Spectral Line Plot</w:t>
      </w:r>
      <w:r>
        <w:rPr>
          <w:noProof/>
        </w:rPr>
        <w:tab/>
      </w:r>
      <w:r>
        <w:rPr>
          <w:noProof/>
        </w:rPr>
        <w:fldChar w:fldCharType="begin"/>
      </w:r>
      <w:r>
        <w:rPr>
          <w:noProof/>
        </w:rPr>
        <w:instrText xml:space="preserve"> PAGEREF _Toc293145288 \h </w:instrText>
      </w:r>
      <w:r>
        <w:rPr>
          <w:noProof/>
        </w:rPr>
      </w:r>
      <w:r>
        <w:rPr>
          <w:noProof/>
        </w:rPr>
        <w:fldChar w:fldCharType="separate"/>
      </w:r>
      <w:r w:rsidR="000E7C7E">
        <w:rPr>
          <w:noProof/>
        </w:rPr>
        <w:t>112</w:t>
      </w:r>
      <w:r>
        <w:rPr>
          <w:noProof/>
        </w:rPr>
        <w:fldChar w:fldCharType="end"/>
      </w:r>
    </w:p>
    <w:p w14:paraId="2ED3B5AB"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8.5.2</w:t>
      </w:r>
      <w:r>
        <w:rPr>
          <w:rFonts w:asciiTheme="minorHAnsi" w:eastAsiaTheme="minorEastAsia" w:hAnsiTheme="minorHAnsi" w:cstheme="minorBidi"/>
          <w:noProof/>
          <w:sz w:val="24"/>
          <w:lang w:val="en-US" w:eastAsia="ja-JP"/>
        </w:rPr>
        <w:tab/>
      </w:r>
      <w:r>
        <w:rPr>
          <w:noProof/>
        </w:rPr>
        <w:t>Spectral Scatter Plot</w:t>
      </w:r>
      <w:r>
        <w:rPr>
          <w:noProof/>
        </w:rPr>
        <w:tab/>
      </w:r>
      <w:r>
        <w:rPr>
          <w:noProof/>
        </w:rPr>
        <w:fldChar w:fldCharType="begin"/>
      </w:r>
      <w:r>
        <w:rPr>
          <w:noProof/>
        </w:rPr>
        <w:instrText xml:space="preserve"> PAGEREF _Toc293145289 \h </w:instrText>
      </w:r>
      <w:r>
        <w:rPr>
          <w:noProof/>
        </w:rPr>
      </w:r>
      <w:r>
        <w:rPr>
          <w:noProof/>
        </w:rPr>
        <w:fldChar w:fldCharType="separate"/>
      </w:r>
      <w:r w:rsidR="000E7C7E">
        <w:rPr>
          <w:noProof/>
        </w:rPr>
        <w:t>112</w:t>
      </w:r>
      <w:r>
        <w:rPr>
          <w:noProof/>
        </w:rPr>
        <w:fldChar w:fldCharType="end"/>
      </w:r>
    </w:p>
    <w:p w14:paraId="0AED26E2"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8.5.3</w:t>
      </w:r>
      <w:r>
        <w:rPr>
          <w:rFonts w:asciiTheme="minorHAnsi" w:eastAsiaTheme="minorEastAsia" w:hAnsiTheme="minorHAnsi" w:cstheme="minorBidi"/>
          <w:noProof/>
          <w:sz w:val="24"/>
          <w:lang w:val="en-US" w:eastAsia="ja-JP"/>
        </w:rPr>
        <w:tab/>
      </w:r>
      <w:r>
        <w:rPr>
          <w:noProof/>
        </w:rPr>
        <w:t>Gonio Sampling Points Plot</w:t>
      </w:r>
      <w:r>
        <w:rPr>
          <w:noProof/>
        </w:rPr>
        <w:tab/>
      </w:r>
      <w:r>
        <w:rPr>
          <w:noProof/>
        </w:rPr>
        <w:fldChar w:fldCharType="begin"/>
      </w:r>
      <w:r>
        <w:rPr>
          <w:noProof/>
        </w:rPr>
        <w:instrText xml:space="preserve"> PAGEREF _Toc293145290 \h </w:instrText>
      </w:r>
      <w:r>
        <w:rPr>
          <w:noProof/>
        </w:rPr>
      </w:r>
      <w:r>
        <w:rPr>
          <w:noProof/>
        </w:rPr>
        <w:fldChar w:fldCharType="separate"/>
      </w:r>
      <w:r w:rsidR="000E7C7E">
        <w:rPr>
          <w:noProof/>
        </w:rPr>
        <w:t>113</w:t>
      </w:r>
      <w:r>
        <w:rPr>
          <w:noProof/>
        </w:rPr>
        <w:fldChar w:fldCharType="end"/>
      </w:r>
    </w:p>
    <w:p w14:paraId="46F963B3"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8.5.4</w:t>
      </w:r>
      <w:r>
        <w:rPr>
          <w:rFonts w:asciiTheme="minorHAnsi" w:eastAsiaTheme="minorEastAsia" w:hAnsiTheme="minorHAnsi" w:cstheme="minorBidi"/>
          <w:noProof/>
          <w:sz w:val="24"/>
          <w:lang w:val="en-US" w:eastAsia="ja-JP"/>
        </w:rPr>
        <w:tab/>
      </w:r>
      <w:r>
        <w:rPr>
          <w:noProof/>
        </w:rPr>
        <w:t>Gonio Hemisphere Explorer</w:t>
      </w:r>
      <w:r>
        <w:rPr>
          <w:noProof/>
        </w:rPr>
        <w:tab/>
      </w:r>
      <w:r>
        <w:rPr>
          <w:noProof/>
        </w:rPr>
        <w:fldChar w:fldCharType="begin"/>
      </w:r>
      <w:r>
        <w:rPr>
          <w:noProof/>
        </w:rPr>
        <w:instrText xml:space="preserve"> PAGEREF _Toc293145291 \h </w:instrText>
      </w:r>
      <w:r>
        <w:rPr>
          <w:noProof/>
        </w:rPr>
      </w:r>
      <w:r>
        <w:rPr>
          <w:noProof/>
        </w:rPr>
        <w:fldChar w:fldCharType="separate"/>
      </w:r>
      <w:r w:rsidR="000E7C7E">
        <w:rPr>
          <w:noProof/>
        </w:rPr>
        <w:t>113</w:t>
      </w:r>
      <w:r>
        <w:rPr>
          <w:noProof/>
        </w:rPr>
        <w:fldChar w:fldCharType="end"/>
      </w:r>
    </w:p>
    <w:p w14:paraId="68729B53"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8.5.5</w:t>
      </w:r>
      <w:r>
        <w:rPr>
          <w:rFonts w:asciiTheme="minorHAnsi" w:eastAsiaTheme="minorEastAsia" w:hAnsiTheme="minorHAnsi" w:cstheme="minorBidi"/>
          <w:noProof/>
          <w:sz w:val="24"/>
          <w:lang w:val="en-US" w:eastAsia="ja-JP"/>
        </w:rPr>
        <w:tab/>
      </w:r>
      <w:r>
        <w:rPr>
          <w:noProof/>
        </w:rPr>
        <w:t>Time Line Plot</w:t>
      </w:r>
      <w:r>
        <w:rPr>
          <w:noProof/>
        </w:rPr>
        <w:tab/>
      </w:r>
      <w:r>
        <w:rPr>
          <w:noProof/>
        </w:rPr>
        <w:fldChar w:fldCharType="begin"/>
      </w:r>
      <w:r>
        <w:rPr>
          <w:noProof/>
        </w:rPr>
        <w:instrText xml:space="preserve"> PAGEREF _Toc293145292 \h </w:instrText>
      </w:r>
      <w:r>
        <w:rPr>
          <w:noProof/>
        </w:rPr>
      </w:r>
      <w:r>
        <w:rPr>
          <w:noProof/>
        </w:rPr>
        <w:fldChar w:fldCharType="separate"/>
      </w:r>
      <w:r w:rsidR="000E7C7E">
        <w:rPr>
          <w:noProof/>
        </w:rPr>
        <w:t>115</w:t>
      </w:r>
      <w:r>
        <w:rPr>
          <w:noProof/>
        </w:rPr>
        <w:fldChar w:fldCharType="end"/>
      </w:r>
    </w:p>
    <w:p w14:paraId="0FBD9C11"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8.5.6</w:t>
      </w:r>
      <w:r>
        <w:rPr>
          <w:rFonts w:asciiTheme="minorHAnsi" w:eastAsiaTheme="minorEastAsia" w:hAnsiTheme="minorHAnsi" w:cstheme="minorBidi"/>
          <w:noProof/>
          <w:sz w:val="24"/>
          <w:lang w:val="en-US" w:eastAsia="ja-JP"/>
        </w:rPr>
        <w:tab/>
      </w:r>
      <w:r>
        <w:rPr>
          <w:noProof/>
        </w:rPr>
        <w:t>Time Line Explorer</w:t>
      </w:r>
      <w:r>
        <w:rPr>
          <w:noProof/>
        </w:rPr>
        <w:tab/>
      </w:r>
      <w:r>
        <w:rPr>
          <w:noProof/>
        </w:rPr>
        <w:fldChar w:fldCharType="begin"/>
      </w:r>
      <w:r>
        <w:rPr>
          <w:noProof/>
        </w:rPr>
        <w:instrText xml:space="preserve"> PAGEREF _Toc293145293 \h </w:instrText>
      </w:r>
      <w:r>
        <w:rPr>
          <w:noProof/>
        </w:rPr>
      </w:r>
      <w:r>
        <w:rPr>
          <w:noProof/>
        </w:rPr>
        <w:fldChar w:fldCharType="separate"/>
      </w:r>
      <w:r w:rsidR="000E7C7E">
        <w:rPr>
          <w:noProof/>
        </w:rPr>
        <w:t>115</w:t>
      </w:r>
      <w:r>
        <w:rPr>
          <w:noProof/>
        </w:rPr>
        <w:fldChar w:fldCharType="end"/>
      </w:r>
    </w:p>
    <w:p w14:paraId="7818F4A4"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8.6</w:t>
      </w:r>
      <w:r>
        <w:rPr>
          <w:rFonts w:asciiTheme="minorHAnsi" w:eastAsiaTheme="minorEastAsia" w:hAnsiTheme="minorHAnsi" w:cstheme="minorBidi"/>
          <w:noProof/>
          <w:sz w:val="24"/>
          <w:lang w:val="en-US" w:eastAsia="ja-JP"/>
        </w:rPr>
        <w:tab/>
      </w:r>
      <w:r>
        <w:rPr>
          <w:noProof/>
        </w:rPr>
        <w:t>File Export Module</w:t>
      </w:r>
      <w:r>
        <w:rPr>
          <w:noProof/>
        </w:rPr>
        <w:tab/>
      </w:r>
      <w:r>
        <w:rPr>
          <w:noProof/>
        </w:rPr>
        <w:fldChar w:fldCharType="begin"/>
      </w:r>
      <w:r>
        <w:rPr>
          <w:noProof/>
        </w:rPr>
        <w:instrText xml:space="preserve"> PAGEREF _Toc293145294 \h </w:instrText>
      </w:r>
      <w:r>
        <w:rPr>
          <w:noProof/>
        </w:rPr>
      </w:r>
      <w:r>
        <w:rPr>
          <w:noProof/>
        </w:rPr>
        <w:fldChar w:fldCharType="separate"/>
      </w:r>
      <w:r w:rsidR="000E7C7E">
        <w:rPr>
          <w:noProof/>
        </w:rPr>
        <w:t>116</w:t>
      </w:r>
      <w:r>
        <w:rPr>
          <w:noProof/>
        </w:rPr>
        <w:fldChar w:fldCharType="end"/>
      </w:r>
    </w:p>
    <w:p w14:paraId="706E27D1" w14:textId="77777777" w:rsidR="00393423" w:rsidRDefault="00393423">
      <w:pPr>
        <w:pStyle w:val="TOC1"/>
        <w:tabs>
          <w:tab w:val="left" w:pos="393"/>
        </w:tabs>
        <w:rPr>
          <w:rFonts w:asciiTheme="minorHAnsi" w:eastAsiaTheme="minorEastAsia" w:hAnsiTheme="minorHAnsi" w:cstheme="minorBidi"/>
          <w:b w:val="0"/>
          <w:noProof/>
          <w:lang w:val="en-US" w:eastAsia="ja-JP"/>
        </w:rPr>
      </w:pPr>
      <w:r>
        <w:rPr>
          <w:noProof/>
        </w:rPr>
        <w:t>9</w:t>
      </w:r>
      <w:r>
        <w:rPr>
          <w:rFonts w:asciiTheme="minorHAnsi" w:eastAsiaTheme="minorEastAsia" w:hAnsiTheme="minorHAnsi" w:cstheme="minorBidi"/>
          <w:b w:val="0"/>
          <w:noProof/>
          <w:lang w:val="en-US" w:eastAsia="ja-JP"/>
        </w:rPr>
        <w:tab/>
      </w:r>
      <w:r>
        <w:rPr>
          <w:noProof/>
        </w:rPr>
        <w:t>Data Administration</w:t>
      </w:r>
      <w:r>
        <w:rPr>
          <w:noProof/>
        </w:rPr>
        <w:tab/>
      </w:r>
      <w:r>
        <w:rPr>
          <w:noProof/>
        </w:rPr>
        <w:fldChar w:fldCharType="begin"/>
      </w:r>
      <w:r>
        <w:rPr>
          <w:noProof/>
        </w:rPr>
        <w:instrText xml:space="preserve"> PAGEREF _Toc293145295 \h </w:instrText>
      </w:r>
      <w:r>
        <w:rPr>
          <w:noProof/>
        </w:rPr>
      </w:r>
      <w:r>
        <w:rPr>
          <w:noProof/>
        </w:rPr>
        <w:fldChar w:fldCharType="separate"/>
      </w:r>
      <w:r w:rsidR="000E7C7E">
        <w:rPr>
          <w:noProof/>
        </w:rPr>
        <w:t>118</w:t>
      </w:r>
      <w:r>
        <w:rPr>
          <w:noProof/>
        </w:rPr>
        <w:fldChar w:fldCharType="end"/>
      </w:r>
    </w:p>
    <w:p w14:paraId="4CFA8106"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9.1</w:t>
      </w:r>
      <w:r>
        <w:rPr>
          <w:rFonts w:asciiTheme="minorHAnsi" w:eastAsiaTheme="minorEastAsia" w:hAnsiTheme="minorHAnsi" w:cstheme="minorBidi"/>
          <w:noProof/>
          <w:sz w:val="24"/>
          <w:lang w:val="en-US" w:eastAsia="ja-JP"/>
        </w:rPr>
        <w:tab/>
      </w:r>
      <w:r>
        <w:rPr>
          <w:noProof/>
        </w:rPr>
        <w:t>Removing data</w:t>
      </w:r>
      <w:r>
        <w:rPr>
          <w:noProof/>
        </w:rPr>
        <w:tab/>
      </w:r>
      <w:r>
        <w:rPr>
          <w:noProof/>
        </w:rPr>
        <w:fldChar w:fldCharType="begin"/>
      </w:r>
      <w:r>
        <w:rPr>
          <w:noProof/>
        </w:rPr>
        <w:instrText xml:space="preserve"> PAGEREF _Toc293145296 \h </w:instrText>
      </w:r>
      <w:r>
        <w:rPr>
          <w:noProof/>
        </w:rPr>
      </w:r>
      <w:r>
        <w:rPr>
          <w:noProof/>
        </w:rPr>
        <w:fldChar w:fldCharType="separate"/>
      </w:r>
      <w:r w:rsidR="000E7C7E">
        <w:rPr>
          <w:noProof/>
        </w:rPr>
        <w:t>118</w:t>
      </w:r>
      <w:r>
        <w:rPr>
          <w:noProof/>
        </w:rPr>
        <w:fldChar w:fldCharType="end"/>
      </w:r>
    </w:p>
    <w:p w14:paraId="4134A603"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9.2</w:t>
      </w:r>
      <w:r>
        <w:rPr>
          <w:rFonts w:asciiTheme="minorHAnsi" w:eastAsiaTheme="minorEastAsia" w:hAnsiTheme="minorHAnsi" w:cstheme="minorBidi"/>
          <w:noProof/>
          <w:sz w:val="24"/>
          <w:lang w:val="en-US" w:eastAsia="ja-JP"/>
        </w:rPr>
        <w:tab/>
      </w:r>
      <w:r>
        <w:rPr>
          <w:noProof/>
        </w:rPr>
        <w:t>Campaign Export</w:t>
      </w:r>
      <w:r>
        <w:rPr>
          <w:noProof/>
        </w:rPr>
        <w:tab/>
      </w:r>
      <w:r>
        <w:rPr>
          <w:noProof/>
        </w:rPr>
        <w:fldChar w:fldCharType="begin"/>
      </w:r>
      <w:r>
        <w:rPr>
          <w:noProof/>
        </w:rPr>
        <w:instrText xml:space="preserve"> PAGEREF _Toc293145297 \h </w:instrText>
      </w:r>
      <w:r>
        <w:rPr>
          <w:noProof/>
        </w:rPr>
      </w:r>
      <w:r>
        <w:rPr>
          <w:noProof/>
        </w:rPr>
        <w:fldChar w:fldCharType="separate"/>
      </w:r>
      <w:r w:rsidR="000E7C7E">
        <w:rPr>
          <w:noProof/>
        </w:rPr>
        <w:t>119</w:t>
      </w:r>
      <w:r>
        <w:rPr>
          <w:noProof/>
        </w:rPr>
        <w:fldChar w:fldCharType="end"/>
      </w:r>
    </w:p>
    <w:p w14:paraId="1BD18AF9"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9.3</w:t>
      </w:r>
      <w:r>
        <w:rPr>
          <w:rFonts w:asciiTheme="minorHAnsi" w:eastAsiaTheme="minorEastAsia" w:hAnsiTheme="minorHAnsi" w:cstheme="minorBidi"/>
          <w:noProof/>
          <w:sz w:val="24"/>
          <w:lang w:val="en-US" w:eastAsia="ja-JP"/>
        </w:rPr>
        <w:tab/>
      </w:r>
      <w:r>
        <w:rPr>
          <w:noProof/>
        </w:rPr>
        <w:t>Campaign Import</w:t>
      </w:r>
      <w:r>
        <w:rPr>
          <w:noProof/>
        </w:rPr>
        <w:tab/>
      </w:r>
      <w:r>
        <w:rPr>
          <w:noProof/>
        </w:rPr>
        <w:fldChar w:fldCharType="begin"/>
      </w:r>
      <w:r>
        <w:rPr>
          <w:noProof/>
        </w:rPr>
        <w:instrText xml:space="preserve"> PAGEREF _Toc293145298 \h </w:instrText>
      </w:r>
      <w:r>
        <w:rPr>
          <w:noProof/>
        </w:rPr>
      </w:r>
      <w:r>
        <w:rPr>
          <w:noProof/>
        </w:rPr>
        <w:fldChar w:fldCharType="separate"/>
      </w:r>
      <w:r w:rsidR="000E7C7E">
        <w:rPr>
          <w:noProof/>
        </w:rPr>
        <w:t>119</w:t>
      </w:r>
      <w:r>
        <w:rPr>
          <w:noProof/>
        </w:rPr>
        <w:fldChar w:fldCharType="end"/>
      </w:r>
    </w:p>
    <w:p w14:paraId="50CD29AE"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9.4</w:t>
      </w:r>
      <w:r>
        <w:rPr>
          <w:rFonts w:asciiTheme="minorHAnsi" w:eastAsiaTheme="minorEastAsia" w:hAnsiTheme="minorHAnsi" w:cstheme="minorBidi"/>
          <w:noProof/>
          <w:sz w:val="24"/>
          <w:lang w:val="en-US" w:eastAsia="ja-JP"/>
        </w:rPr>
        <w:tab/>
      </w:r>
      <w:r>
        <w:rPr>
          <w:noProof/>
        </w:rPr>
        <w:t>Definition of new Sensors</w:t>
      </w:r>
      <w:r>
        <w:rPr>
          <w:noProof/>
        </w:rPr>
        <w:tab/>
      </w:r>
      <w:r>
        <w:rPr>
          <w:noProof/>
        </w:rPr>
        <w:fldChar w:fldCharType="begin"/>
      </w:r>
      <w:r>
        <w:rPr>
          <w:noProof/>
        </w:rPr>
        <w:instrText xml:space="preserve"> PAGEREF _Toc293145299 \h </w:instrText>
      </w:r>
      <w:r>
        <w:rPr>
          <w:noProof/>
        </w:rPr>
      </w:r>
      <w:r>
        <w:rPr>
          <w:noProof/>
        </w:rPr>
        <w:fldChar w:fldCharType="separate"/>
      </w:r>
      <w:r w:rsidR="000E7C7E">
        <w:rPr>
          <w:noProof/>
        </w:rPr>
        <w:t>120</w:t>
      </w:r>
      <w:r>
        <w:rPr>
          <w:noProof/>
        </w:rPr>
        <w:fldChar w:fldCharType="end"/>
      </w:r>
    </w:p>
    <w:p w14:paraId="69C4CD07"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9.5</w:t>
      </w:r>
      <w:r>
        <w:rPr>
          <w:rFonts w:asciiTheme="minorHAnsi" w:eastAsiaTheme="minorEastAsia" w:hAnsiTheme="minorHAnsi" w:cstheme="minorBidi"/>
          <w:noProof/>
          <w:sz w:val="24"/>
          <w:lang w:val="en-US" w:eastAsia="ja-JP"/>
        </w:rPr>
        <w:tab/>
      </w:r>
      <w:r>
        <w:rPr>
          <w:noProof/>
        </w:rPr>
        <w:t>Instrument Administration</w:t>
      </w:r>
      <w:r>
        <w:rPr>
          <w:noProof/>
        </w:rPr>
        <w:tab/>
      </w:r>
      <w:r>
        <w:rPr>
          <w:noProof/>
        </w:rPr>
        <w:fldChar w:fldCharType="begin"/>
      </w:r>
      <w:r>
        <w:rPr>
          <w:noProof/>
        </w:rPr>
        <w:instrText xml:space="preserve"> PAGEREF _Toc293145300 \h </w:instrText>
      </w:r>
      <w:r>
        <w:rPr>
          <w:noProof/>
        </w:rPr>
      </w:r>
      <w:r>
        <w:rPr>
          <w:noProof/>
        </w:rPr>
        <w:fldChar w:fldCharType="separate"/>
      </w:r>
      <w:r w:rsidR="000E7C7E">
        <w:rPr>
          <w:noProof/>
        </w:rPr>
        <w:t>122</w:t>
      </w:r>
      <w:r>
        <w:rPr>
          <w:noProof/>
        </w:rPr>
        <w:fldChar w:fldCharType="end"/>
      </w:r>
    </w:p>
    <w:p w14:paraId="3DFA770F"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9.5.1</w:t>
      </w:r>
      <w:r>
        <w:rPr>
          <w:rFonts w:asciiTheme="minorHAnsi" w:eastAsiaTheme="minorEastAsia" w:hAnsiTheme="minorHAnsi" w:cstheme="minorBidi"/>
          <w:noProof/>
          <w:sz w:val="24"/>
          <w:lang w:val="en-US" w:eastAsia="ja-JP"/>
        </w:rPr>
        <w:tab/>
      </w:r>
      <w:r>
        <w:rPr>
          <w:noProof/>
        </w:rPr>
        <w:t>Instrument Calibrations</w:t>
      </w:r>
      <w:r>
        <w:rPr>
          <w:noProof/>
        </w:rPr>
        <w:tab/>
      </w:r>
      <w:r>
        <w:rPr>
          <w:noProof/>
        </w:rPr>
        <w:fldChar w:fldCharType="begin"/>
      </w:r>
      <w:r>
        <w:rPr>
          <w:noProof/>
        </w:rPr>
        <w:instrText xml:space="preserve"> PAGEREF _Toc293145301 \h </w:instrText>
      </w:r>
      <w:r>
        <w:rPr>
          <w:noProof/>
        </w:rPr>
      </w:r>
      <w:r>
        <w:rPr>
          <w:noProof/>
        </w:rPr>
        <w:fldChar w:fldCharType="separate"/>
      </w:r>
      <w:r w:rsidR="000E7C7E">
        <w:rPr>
          <w:noProof/>
        </w:rPr>
        <w:t>125</w:t>
      </w:r>
      <w:r>
        <w:rPr>
          <w:noProof/>
        </w:rPr>
        <w:fldChar w:fldCharType="end"/>
      </w:r>
    </w:p>
    <w:p w14:paraId="4CB65B68" w14:textId="77777777" w:rsidR="00393423" w:rsidRDefault="00393423">
      <w:pPr>
        <w:pStyle w:val="TOC2"/>
        <w:tabs>
          <w:tab w:val="left" w:pos="547"/>
        </w:tabs>
        <w:rPr>
          <w:rFonts w:asciiTheme="minorHAnsi" w:eastAsiaTheme="minorEastAsia" w:hAnsiTheme="minorHAnsi" w:cstheme="minorBidi"/>
          <w:noProof/>
          <w:sz w:val="24"/>
          <w:lang w:val="en-US" w:eastAsia="ja-JP"/>
        </w:rPr>
      </w:pPr>
      <w:r>
        <w:rPr>
          <w:noProof/>
        </w:rPr>
        <w:t>9.6</w:t>
      </w:r>
      <w:r>
        <w:rPr>
          <w:rFonts w:asciiTheme="minorHAnsi" w:eastAsiaTheme="minorEastAsia" w:hAnsiTheme="minorHAnsi" w:cstheme="minorBidi"/>
          <w:noProof/>
          <w:sz w:val="24"/>
          <w:lang w:val="en-US" w:eastAsia="ja-JP"/>
        </w:rPr>
        <w:tab/>
      </w:r>
      <w:r>
        <w:rPr>
          <w:noProof/>
        </w:rPr>
        <w:t>Reference Panel Administration</w:t>
      </w:r>
      <w:r>
        <w:rPr>
          <w:noProof/>
        </w:rPr>
        <w:tab/>
      </w:r>
      <w:r>
        <w:rPr>
          <w:noProof/>
        </w:rPr>
        <w:fldChar w:fldCharType="begin"/>
      </w:r>
      <w:r>
        <w:rPr>
          <w:noProof/>
        </w:rPr>
        <w:instrText xml:space="preserve"> PAGEREF _Toc293145302 \h </w:instrText>
      </w:r>
      <w:r>
        <w:rPr>
          <w:noProof/>
        </w:rPr>
      </w:r>
      <w:r>
        <w:rPr>
          <w:noProof/>
        </w:rPr>
        <w:fldChar w:fldCharType="separate"/>
      </w:r>
      <w:r w:rsidR="000E7C7E">
        <w:rPr>
          <w:noProof/>
        </w:rPr>
        <w:t>126</w:t>
      </w:r>
      <w:r>
        <w:rPr>
          <w:noProof/>
        </w:rPr>
        <w:fldChar w:fldCharType="end"/>
      </w:r>
    </w:p>
    <w:p w14:paraId="0ADD8046" w14:textId="77777777" w:rsidR="00393423" w:rsidRDefault="00393423">
      <w:pPr>
        <w:pStyle w:val="TOC3"/>
        <w:tabs>
          <w:tab w:val="left" w:pos="953"/>
        </w:tabs>
        <w:rPr>
          <w:rFonts w:asciiTheme="minorHAnsi" w:eastAsiaTheme="minorEastAsia" w:hAnsiTheme="minorHAnsi" w:cstheme="minorBidi"/>
          <w:noProof/>
          <w:sz w:val="24"/>
          <w:lang w:val="en-US" w:eastAsia="ja-JP"/>
        </w:rPr>
      </w:pPr>
      <w:r>
        <w:rPr>
          <w:noProof/>
        </w:rPr>
        <w:t>9.6.1</w:t>
      </w:r>
      <w:r>
        <w:rPr>
          <w:rFonts w:asciiTheme="minorHAnsi" w:eastAsiaTheme="minorEastAsia" w:hAnsiTheme="minorHAnsi" w:cstheme="minorBidi"/>
          <w:noProof/>
          <w:sz w:val="24"/>
          <w:lang w:val="en-US" w:eastAsia="ja-JP"/>
        </w:rPr>
        <w:tab/>
      </w:r>
      <w:r>
        <w:rPr>
          <w:noProof/>
        </w:rPr>
        <w:t>Reference Panel Calibrations</w:t>
      </w:r>
      <w:r>
        <w:rPr>
          <w:noProof/>
        </w:rPr>
        <w:tab/>
      </w:r>
      <w:r>
        <w:rPr>
          <w:noProof/>
        </w:rPr>
        <w:fldChar w:fldCharType="begin"/>
      </w:r>
      <w:r>
        <w:rPr>
          <w:noProof/>
        </w:rPr>
        <w:instrText xml:space="preserve"> PAGEREF _Toc293145303 \h </w:instrText>
      </w:r>
      <w:r>
        <w:rPr>
          <w:noProof/>
        </w:rPr>
      </w:r>
      <w:r>
        <w:rPr>
          <w:noProof/>
        </w:rPr>
        <w:fldChar w:fldCharType="separate"/>
      </w:r>
      <w:r w:rsidR="000E7C7E">
        <w:rPr>
          <w:noProof/>
        </w:rPr>
        <w:t>128</w:t>
      </w:r>
      <w:r>
        <w:rPr>
          <w:noProof/>
        </w:rPr>
        <w:fldChar w:fldCharType="end"/>
      </w:r>
    </w:p>
    <w:p w14:paraId="6E8EA896" w14:textId="77777777" w:rsidR="00393423" w:rsidRDefault="00393423">
      <w:pPr>
        <w:pStyle w:val="TOC1"/>
        <w:tabs>
          <w:tab w:val="left" w:pos="546"/>
        </w:tabs>
        <w:rPr>
          <w:rFonts w:asciiTheme="minorHAnsi" w:eastAsiaTheme="minorEastAsia" w:hAnsiTheme="minorHAnsi" w:cstheme="minorBidi"/>
          <w:b w:val="0"/>
          <w:noProof/>
          <w:lang w:val="en-US" w:eastAsia="ja-JP"/>
        </w:rPr>
      </w:pPr>
      <w:r>
        <w:rPr>
          <w:noProof/>
        </w:rPr>
        <w:t>10</w:t>
      </w:r>
      <w:r>
        <w:rPr>
          <w:rFonts w:asciiTheme="minorHAnsi" w:eastAsiaTheme="minorEastAsia" w:hAnsiTheme="minorHAnsi" w:cstheme="minorBidi"/>
          <w:b w:val="0"/>
          <w:noProof/>
          <w:lang w:val="en-US" w:eastAsia="ja-JP"/>
        </w:rPr>
        <w:tab/>
      </w:r>
      <w:r>
        <w:rPr>
          <w:noProof/>
        </w:rPr>
        <w:t>Matlab Integration</w:t>
      </w:r>
      <w:r>
        <w:rPr>
          <w:noProof/>
        </w:rPr>
        <w:tab/>
      </w:r>
      <w:r>
        <w:rPr>
          <w:noProof/>
        </w:rPr>
        <w:fldChar w:fldCharType="begin"/>
      </w:r>
      <w:r>
        <w:rPr>
          <w:noProof/>
        </w:rPr>
        <w:instrText xml:space="preserve"> PAGEREF _Toc293145304 \h </w:instrText>
      </w:r>
      <w:r>
        <w:rPr>
          <w:noProof/>
        </w:rPr>
      </w:r>
      <w:r>
        <w:rPr>
          <w:noProof/>
        </w:rPr>
        <w:fldChar w:fldCharType="separate"/>
      </w:r>
      <w:r w:rsidR="000E7C7E">
        <w:rPr>
          <w:noProof/>
        </w:rPr>
        <w:t>131</w:t>
      </w:r>
      <w:r>
        <w:rPr>
          <w:noProof/>
        </w:rPr>
        <w:fldChar w:fldCharType="end"/>
      </w:r>
    </w:p>
    <w:p w14:paraId="71E6744E" w14:textId="77777777" w:rsidR="00393423" w:rsidRDefault="00393423">
      <w:pPr>
        <w:pStyle w:val="TOC1"/>
        <w:tabs>
          <w:tab w:val="left" w:pos="546"/>
        </w:tabs>
        <w:rPr>
          <w:rFonts w:asciiTheme="minorHAnsi" w:eastAsiaTheme="minorEastAsia" w:hAnsiTheme="minorHAnsi" w:cstheme="minorBidi"/>
          <w:b w:val="0"/>
          <w:noProof/>
          <w:lang w:val="en-US" w:eastAsia="ja-JP"/>
        </w:rPr>
      </w:pPr>
      <w:r>
        <w:rPr>
          <w:noProof/>
        </w:rPr>
        <w:t>11</w:t>
      </w:r>
      <w:r>
        <w:rPr>
          <w:rFonts w:asciiTheme="minorHAnsi" w:eastAsiaTheme="minorEastAsia" w:hAnsiTheme="minorHAnsi" w:cstheme="minorBidi"/>
          <w:b w:val="0"/>
          <w:noProof/>
          <w:lang w:val="en-US" w:eastAsia="ja-JP"/>
        </w:rPr>
        <w:tab/>
      </w:r>
      <w:r>
        <w:rPr>
          <w:noProof/>
        </w:rPr>
        <w:t>R Integration</w:t>
      </w:r>
      <w:r>
        <w:rPr>
          <w:noProof/>
        </w:rPr>
        <w:tab/>
      </w:r>
      <w:r>
        <w:rPr>
          <w:noProof/>
        </w:rPr>
        <w:fldChar w:fldCharType="begin"/>
      </w:r>
      <w:r>
        <w:rPr>
          <w:noProof/>
        </w:rPr>
        <w:instrText xml:space="preserve"> PAGEREF _Toc293145305 \h </w:instrText>
      </w:r>
      <w:r>
        <w:rPr>
          <w:noProof/>
        </w:rPr>
      </w:r>
      <w:r>
        <w:rPr>
          <w:noProof/>
        </w:rPr>
        <w:fldChar w:fldCharType="separate"/>
      </w:r>
      <w:r w:rsidR="000E7C7E">
        <w:rPr>
          <w:noProof/>
        </w:rPr>
        <w:t>133</w:t>
      </w:r>
      <w:r>
        <w:rPr>
          <w:noProof/>
        </w:rPr>
        <w:fldChar w:fldCharType="end"/>
      </w:r>
    </w:p>
    <w:p w14:paraId="3108D13E" w14:textId="77777777" w:rsidR="00393423" w:rsidRDefault="00393423">
      <w:pPr>
        <w:pStyle w:val="TOC1"/>
        <w:tabs>
          <w:tab w:val="left" w:pos="546"/>
        </w:tabs>
        <w:rPr>
          <w:rFonts w:asciiTheme="minorHAnsi" w:eastAsiaTheme="minorEastAsia" w:hAnsiTheme="minorHAnsi" w:cstheme="minorBidi"/>
          <w:b w:val="0"/>
          <w:noProof/>
          <w:lang w:val="en-US" w:eastAsia="ja-JP"/>
        </w:rPr>
      </w:pPr>
      <w:r>
        <w:rPr>
          <w:noProof/>
        </w:rPr>
        <w:t>12</w:t>
      </w:r>
      <w:r>
        <w:rPr>
          <w:rFonts w:asciiTheme="minorHAnsi" w:eastAsiaTheme="minorEastAsia" w:hAnsiTheme="minorHAnsi" w:cstheme="minorBidi"/>
          <w:b w:val="0"/>
          <w:noProof/>
          <w:lang w:val="en-US" w:eastAsia="ja-JP"/>
        </w:rPr>
        <w:tab/>
      </w:r>
      <w:r>
        <w:rPr>
          <w:noProof/>
        </w:rPr>
        <w:t>References</w:t>
      </w:r>
      <w:r>
        <w:rPr>
          <w:noProof/>
        </w:rPr>
        <w:tab/>
      </w:r>
      <w:r>
        <w:rPr>
          <w:noProof/>
        </w:rPr>
        <w:fldChar w:fldCharType="begin"/>
      </w:r>
      <w:r>
        <w:rPr>
          <w:noProof/>
        </w:rPr>
        <w:instrText xml:space="preserve"> PAGEREF _Toc293145306 \h </w:instrText>
      </w:r>
      <w:r>
        <w:rPr>
          <w:noProof/>
        </w:rPr>
      </w:r>
      <w:r>
        <w:rPr>
          <w:noProof/>
        </w:rPr>
        <w:fldChar w:fldCharType="separate"/>
      </w:r>
      <w:r w:rsidR="000E7C7E">
        <w:rPr>
          <w:noProof/>
        </w:rPr>
        <w:t>134</w:t>
      </w:r>
      <w:r>
        <w:rPr>
          <w:noProof/>
        </w:rPr>
        <w:fldChar w:fldCharType="end"/>
      </w:r>
    </w:p>
    <w:p w14:paraId="3A500992" w14:textId="77777777" w:rsidR="00393423" w:rsidRDefault="00393423">
      <w:pPr>
        <w:pStyle w:val="TOC1"/>
        <w:tabs>
          <w:tab w:val="left" w:pos="546"/>
        </w:tabs>
        <w:rPr>
          <w:rFonts w:asciiTheme="minorHAnsi" w:eastAsiaTheme="minorEastAsia" w:hAnsiTheme="minorHAnsi" w:cstheme="minorBidi"/>
          <w:b w:val="0"/>
          <w:noProof/>
          <w:lang w:val="en-US" w:eastAsia="ja-JP"/>
        </w:rPr>
      </w:pPr>
      <w:r>
        <w:rPr>
          <w:noProof/>
        </w:rPr>
        <w:t>13</w:t>
      </w:r>
      <w:r>
        <w:rPr>
          <w:rFonts w:asciiTheme="minorHAnsi" w:eastAsiaTheme="minorEastAsia" w:hAnsiTheme="minorHAnsi" w:cstheme="minorBidi"/>
          <w:b w:val="0"/>
          <w:noProof/>
          <w:lang w:val="en-US" w:eastAsia="ja-JP"/>
        </w:rPr>
        <w:tab/>
      </w:r>
      <w:r>
        <w:rPr>
          <w:noProof/>
        </w:rPr>
        <w:t>Document History</w:t>
      </w:r>
      <w:r>
        <w:rPr>
          <w:noProof/>
        </w:rPr>
        <w:tab/>
      </w:r>
      <w:r>
        <w:rPr>
          <w:noProof/>
        </w:rPr>
        <w:fldChar w:fldCharType="begin"/>
      </w:r>
      <w:r>
        <w:rPr>
          <w:noProof/>
        </w:rPr>
        <w:instrText xml:space="preserve"> PAGEREF _Toc293145307 \h </w:instrText>
      </w:r>
      <w:r>
        <w:rPr>
          <w:noProof/>
        </w:rPr>
      </w:r>
      <w:r>
        <w:rPr>
          <w:noProof/>
        </w:rPr>
        <w:fldChar w:fldCharType="separate"/>
      </w:r>
      <w:r w:rsidR="000E7C7E">
        <w:rPr>
          <w:noProof/>
        </w:rPr>
        <w:t>136</w:t>
      </w:r>
      <w:r>
        <w:rPr>
          <w:noProof/>
        </w:rPr>
        <w:fldChar w:fldCharType="end"/>
      </w:r>
    </w:p>
    <w:p w14:paraId="2B8BFBE9" w14:textId="77777777" w:rsidR="00393423" w:rsidRDefault="00393423">
      <w:pPr>
        <w:pStyle w:val="TOC1"/>
        <w:tabs>
          <w:tab w:val="left" w:pos="1693"/>
        </w:tabs>
        <w:rPr>
          <w:rFonts w:asciiTheme="minorHAnsi" w:eastAsiaTheme="minorEastAsia" w:hAnsiTheme="minorHAnsi" w:cstheme="minorBidi"/>
          <w:b w:val="0"/>
          <w:noProof/>
          <w:lang w:val="en-US" w:eastAsia="ja-JP"/>
        </w:rPr>
      </w:pPr>
      <w:r>
        <w:rPr>
          <w:noProof/>
        </w:rPr>
        <w:t>Appendix A:</w:t>
      </w:r>
      <w:r>
        <w:rPr>
          <w:rFonts w:asciiTheme="minorHAnsi" w:eastAsiaTheme="minorEastAsia" w:hAnsiTheme="minorHAnsi" w:cstheme="minorBidi"/>
          <w:b w:val="0"/>
          <w:noProof/>
          <w:lang w:val="en-US" w:eastAsia="ja-JP"/>
        </w:rPr>
        <w:tab/>
      </w:r>
      <w:r>
        <w:rPr>
          <w:noProof/>
        </w:rPr>
        <w:t>Regular Expressions Tutorial</w:t>
      </w:r>
      <w:r>
        <w:rPr>
          <w:noProof/>
        </w:rPr>
        <w:tab/>
      </w:r>
      <w:r>
        <w:rPr>
          <w:noProof/>
        </w:rPr>
        <w:fldChar w:fldCharType="begin"/>
      </w:r>
      <w:r>
        <w:rPr>
          <w:noProof/>
        </w:rPr>
        <w:instrText xml:space="preserve"> PAGEREF _Toc293145308 \h </w:instrText>
      </w:r>
      <w:r>
        <w:rPr>
          <w:noProof/>
        </w:rPr>
      </w:r>
      <w:r>
        <w:rPr>
          <w:noProof/>
        </w:rPr>
        <w:fldChar w:fldCharType="separate"/>
      </w:r>
      <w:r w:rsidR="000E7C7E">
        <w:rPr>
          <w:noProof/>
        </w:rPr>
        <w:t>137</w:t>
      </w:r>
      <w:r>
        <w:rPr>
          <w:noProof/>
        </w:rPr>
        <w:fldChar w:fldCharType="end"/>
      </w:r>
    </w:p>
    <w:p w14:paraId="344BD344" w14:textId="77777777" w:rsidR="00393423" w:rsidRDefault="00393423">
      <w:pPr>
        <w:pStyle w:val="TOC1"/>
        <w:tabs>
          <w:tab w:val="left" w:pos="1693"/>
        </w:tabs>
        <w:rPr>
          <w:rFonts w:asciiTheme="minorHAnsi" w:eastAsiaTheme="minorEastAsia" w:hAnsiTheme="minorHAnsi" w:cstheme="minorBidi"/>
          <w:b w:val="0"/>
          <w:noProof/>
          <w:lang w:val="en-US" w:eastAsia="ja-JP"/>
        </w:rPr>
      </w:pPr>
      <w:r>
        <w:rPr>
          <w:noProof/>
        </w:rPr>
        <w:t>Appendix B:</w:t>
      </w:r>
      <w:r>
        <w:rPr>
          <w:rFonts w:asciiTheme="minorHAnsi" w:eastAsiaTheme="minorEastAsia" w:hAnsiTheme="minorHAnsi" w:cstheme="minorBidi"/>
          <w:b w:val="0"/>
          <w:noProof/>
          <w:lang w:val="en-US" w:eastAsia="ja-JP"/>
        </w:rPr>
        <w:tab/>
      </w:r>
      <w:r>
        <w:rPr>
          <w:noProof/>
        </w:rPr>
        <w:t>Predefined Manufacturer Table</w:t>
      </w:r>
      <w:r>
        <w:rPr>
          <w:noProof/>
        </w:rPr>
        <w:tab/>
      </w:r>
      <w:r>
        <w:rPr>
          <w:noProof/>
        </w:rPr>
        <w:fldChar w:fldCharType="begin"/>
      </w:r>
      <w:r>
        <w:rPr>
          <w:noProof/>
        </w:rPr>
        <w:instrText xml:space="preserve"> PAGEREF _Toc293145309 \h </w:instrText>
      </w:r>
      <w:r>
        <w:rPr>
          <w:noProof/>
        </w:rPr>
      </w:r>
      <w:r>
        <w:rPr>
          <w:noProof/>
        </w:rPr>
        <w:fldChar w:fldCharType="separate"/>
      </w:r>
      <w:r w:rsidR="000E7C7E">
        <w:rPr>
          <w:noProof/>
        </w:rPr>
        <w:t>139</w:t>
      </w:r>
      <w:r>
        <w:rPr>
          <w:noProof/>
        </w:rPr>
        <w:fldChar w:fldCharType="end"/>
      </w:r>
    </w:p>
    <w:p w14:paraId="5BF4A554" w14:textId="77777777" w:rsidR="00393423" w:rsidRDefault="00393423">
      <w:pPr>
        <w:pStyle w:val="TOC1"/>
        <w:tabs>
          <w:tab w:val="left" w:pos="1689"/>
        </w:tabs>
        <w:rPr>
          <w:rFonts w:asciiTheme="minorHAnsi" w:eastAsiaTheme="minorEastAsia" w:hAnsiTheme="minorHAnsi" w:cstheme="minorBidi"/>
          <w:b w:val="0"/>
          <w:noProof/>
          <w:lang w:val="en-US" w:eastAsia="ja-JP"/>
        </w:rPr>
      </w:pPr>
      <w:r>
        <w:rPr>
          <w:noProof/>
        </w:rPr>
        <w:t>Appendix C:</w:t>
      </w:r>
      <w:r>
        <w:rPr>
          <w:rFonts w:asciiTheme="minorHAnsi" w:eastAsiaTheme="minorEastAsia" w:hAnsiTheme="minorHAnsi" w:cstheme="minorBidi"/>
          <w:b w:val="0"/>
          <w:noProof/>
          <w:lang w:val="en-US" w:eastAsia="ja-JP"/>
        </w:rPr>
        <w:tab/>
      </w:r>
      <w:r>
        <w:rPr>
          <w:noProof/>
        </w:rPr>
        <w:t>Predefined Sensor Table</w:t>
      </w:r>
      <w:r>
        <w:rPr>
          <w:noProof/>
        </w:rPr>
        <w:tab/>
      </w:r>
      <w:r>
        <w:rPr>
          <w:noProof/>
        </w:rPr>
        <w:fldChar w:fldCharType="begin"/>
      </w:r>
      <w:r>
        <w:rPr>
          <w:noProof/>
        </w:rPr>
        <w:instrText xml:space="preserve"> PAGEREF _Toc293145310 \h </w:instrText>
      </w:r>
      <w:r>
        <w:rPr>
          <w:noProof/>
        </w:rPr>
      </w:r>
      <w:r>
        <w:rPr>
          <w:noProof/>
        </w:rPr>
        <w:fldChar w:fldCharType="separate"/>
      </w:r>
      <w:r w:rsidR="000E7C7E">
        <w:rPr>
          <w:noProof/>
        </w:rPr>
        <w:t>140</w:t>
      </w:r>
      <w:r>
        <w:rPr>
          <w:noProof/>
        </w:rPr>
        <w:fldChar w:fldCharType="end"/>
      </w:r>
    </w:p>
    <w:p w14:paraId="43182722" w14:textId="77777777" w:rsidR="002A0FFE" w:rsidRPr="00084655" w:rsidRDefault="00AE2F37">
      <w:pPr>
        <w:pStyle w:val="TOC3"/>
        <w:rPr>
          <w:b/>
        </w:rPr>
      </w:pPr>
      <w:r w:rsidRPr="00084655">
        <w:rPr>
          <w:b/>
        </w:rPr>
        <w:fldChar w:fldCharType="end"/>
      </w:r>
    </w:p>
    <w:p w14:paraId="10A210AE" w14:textId="77777777" w:rsidR="002A0FFE" w:rsidRPr="00084655" w:rsidRDefault="002A0FFE" w:rsidP="00306258">
      <w:pPr>
        <w:pStyle w:val="Heading1"/>
        <w:keepNext w:val="0"/>
      </w:pPr>
      <w:bookmarkStart w:id="11" w:name="_Ref157228649"/>
      <w:bookmarkStart w:id="12" w:name="_Toc355280328"/>
      <w:bookmarkStart w:id="13" w:name="_Toc293145168"/>
      <w:bookmarkEnd w:id="10"/>
      <w:r w:rsidRPr="00084655">
        <w:t>Introduction</w:t>
      </w:r>
      <w:bookmarkEnd w:id="11"/>
      <w:bookmarkEnd w:id="12"/>
      <w:bookmarkEnd w:id="13"/>
    </w:p>
    <w:p w14:paraId="3466A812" w14:textId="77777777" w:rsidR="007B0A47" w:rsidRDefault="006251A9" w:rsidP="00A7583F">
      <w:pPr>
        <w:pStyle w:val="Body"/>
      </w:pPr>
      <w:r>
        <w:t xml:space="preserve">SPECCHIO is a database </w:t>
      </w:r>
      <w:r w:rsidR="008C1F0E">
        <w:t>for storing</w:t>
      </w:r>
      <w:r>
        <w:t xml:space="preserve"> spectral data acquired by spectroradio</w:t>
      </w:r>
      <w:r w:rsidR="007B0A47">
        <w:t xml:space="preserve">meters and </w:t>
      </w:r>
      <w:r w:rsidR="008C1F0E">
        <w:t xml:space="preserve">their </w:t>
      </w:r>
      <w:r w:rsidR="007B0A47">
        <w:t>associated metadata</w:t>
      </w:r>
      <w:r w:rsidR="008C1F0E">
        <w:t>, combined with a user-friendly interface</w:t>
      </w:r>
      <w:r w:rsidR="007B0A47">
        <w:t>.</w:t>
      </w:r>
    </w:p>
    <w:p w14:paraId="614A919B" w14:textId="77777777"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14:paraId="04C0C3B3" w14:textId="77777777"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w:t>
      </w:r>
      <w:r w:rsidR="00D8665D">
        <w:t>/2014</w:t>
      </w:r>
      <w:r w:rsidR="007B0A47" w:rsidRPr="007B0A47">
        <w:t>. This project was supported by the Australian National Data Service (ANDS). ANDS is supported by the Australian Government through the National Collaborative Research Infrastructure Strategy Program and the Education Investment Fund (EIF) Super Science Initiative.</w:t>
      </w:r>
    </w:p>
    <w:p w14:paraId="72205C14" w14:textId="77777777" w:rsidR="002F3529" w:rsidRDefault="00EF08F9" w:rsidP="00A7583F">
      <w:pPr>
        <w:pStyle w:val="Body"/>
      </w:pPr>
      <w:r>
        <w:t xml:space="preserve">“Specchio” </w:t>
      </w:r>
      <w:r w:rsidR="002F3529">
        <w:t>is an Italian word meaning “mirror” or “looking glass”. It can also be used to refer to a table of data or a scoreboard.</w:t>
      </w:r>
    </w:p>
    <w:p w14:paraId="5E7951FE" w14:textId="77777777" w:rsidR="007221BB" w:rsidRDefault="007221BB" w:rsidP="007221BB">
      <w:pPr>
        <w:pStyle w:val="Heading2"/>
      </w:pPr>
      <w:bookmarkStart w:id="14" w:name="_Toc355280329"/>
      <w:bookmarkStart w:id="15" w:name="_Toc293145169"/>
      <w:r>
        <w:t>Document scope</w:t>
      </w:r>
      <w:bookmarkEnd w:id="14"/>
      <w:bookmarkEnd w:id="15"/>
    </w:p>
    <w:p w14:paraId="6F4B584F" w14:textId="77777777" w:rsidR="007221BB" w:rsidRDefault="00F52044" w:rsidP="007221BB">
      <w:pPr>
        <w:pStyle w:val="Body"/>
      </w:pPr>
      <w:r>
        <w:t>SPECCHIO</w:t>
      </w:r>
      <w:r w:rsidR="00DB5CD4">
        <w:t xml:space="preserve"> uses a Client-Server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w:t>
      </w:r>
    </w:p>
    <w:p w14:paraId="3887C323" w14:textId="77777777" w:rsidR="005844B5" w:rsidRPr="007221BB" w:rsidRDefault="005844B5" w:rsidP="007221BB">
      <w:pPr>
        <w:pStyle w:val="Body"/>
      </w:pPr>
      <w:r>
        <w:t xml:space="preserve">This document </w:t>
      </w:r>
      <w:r w:rsidR="008C1F0E">
        <w:t>focuses on</w:t>
      </w:r>
      <w:r>
        <w:t xml:space="preserve"> the Windows operation of SPECCHIO for most of its descriptions, screen shots and examples. The operation of the SPECCHIO on Mac and Linux is equivalent and can be inferred from the Windows descriptions.</w:t>
      </w:r>
    </w:p>
    <w:p w14:paraId="4B55FA0B" w14:textId="77777777" w:rsidR="007221BB" w:rsidRDefault="007221BB" w:rsidP="007221BB">
      <w:pPr>
        <w:pStyle w:val="Heading2"/>
      </w:pPr>
      <w:bookmarkStart w:id="16" w:name="_Toc355280330"/>
      <w:bookmarkStart w:id="17" w:name="_Toc293145170"/>
      <w:r>
        <w:t>Intended audience</w:t>
      </w:r>
      <w:bookmarkEnd w:id="16"/>
      <w:bookmarkEnd w:id="17"/>
    </w:p>
    <w:p w14:paraId="3C665A27" w14:textId="77777777" w:rsidR="00DB5CD4" w:rsidRDefault="007221BB" w:rsidP="007221BB">
      <w:pPr>
        <w:pStyle w:val="Body"/>
      </w:pPr>
      <w:r>
        <w:t>This document assumes</w:t>
      </w:r>
      <w:r w:rsidR="00DB5CD4">
        <w:t xml:space="preserve"> that readers are familiar with...</w:t>
      </w:r>
    </w:p>
    <w:p w14:paraId="3D9D620F" w14:textId="77777777" w:rsidR="007221BB" w:rsidRPr="007221BB" w:rsidRDefault="007221BB" w:rsidP="00DB5CD4">
      <w:pPr>
        <w:pStyle w:val="Bullet"/>
      </w:pPr>
      <w:r>
        <w:t xml:space="preserve">remote sensing and the disciplines and </w:t>
      </w:r>
      <w:r w:rsidR="004B60CF">
        <w:t>processes</w:t>
      </w:r>
      <w:r w:rsidR="00DB5CD4">
        <w:t xml:space="preserve"> related to it.</w:t>
      </w:r>
    </w:p>
    <w:p w14:paraId="59C7B5C2" w14:textId="77777777" w:rsidR="007221BB" w:rsidRDefault="00DB5CD4" w:rsidP="00DB5CD4">
      <w:pPr>
        <w:pStyle w:val="Bullet"/>
      </w:pPr>
      <w:r>
        <w:t>the general operation of their own computer.</w:t>
      </w:r>
    </w:p>
    <w:p w14:paraId="5D94CB49" w14:textId="77777777" w:rsidR="002F3529" w:rsidRPr="007221BB" w:rsidRDefault="002F3529" w:rsidP="00DB5CD4">
      <w:pPr>
        <w:pStyle w:val="Bullet"/>
      </w:pPr>
      <w:r>
        <w:t>the general concept of a client-server architecture.</w:t>
      </w:r>
    </w:p>
    <w:p w14:paraId="30479A5E" w14:textId="77777777" w:rsidR="007221BB" w:rsidRDefault="00F52044" w:rsidP="007221BB">
      <w:pPr>
        <w:pStyle w:val="Heading2"/>
      </w:pPr>
      <w:bookmarkStart w:id="18" w:name="_Toc355280331"/>
      <w:bookmarkStart w:id="19" w:name="_Toc293145171"/>
      <w:r>
        <w:t>SPECCHIO</w:t>
      </w:r>
      <w:r w:rsidR="007221BB">
        <w:t xml:space="preserve"> ownership and access</w:t>
      </w:r>
      <w:bookmarkEnd w:id="18"/>
      <w:bookmarkEnd w:id="19"/>
    </w:p>
    <w:p w14:paraId="45F9E2BD" w14:textId="77777777" w:rsidR="007221BB" w:rsidRPr="00A078C5" w:rsidRDefault="00A078C5" w:rsidP="00A078C5">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14:paraId="1E7C374B" w14:textId="77777777" w:rsidR="00334CF9" w:rsidRDefault="00334CF9" w:rsidP="00334CF9">
      <w:pPr>
        <w:pStyle w:val="Heading2"/>
      </w:pPr>
      <w:bookmarkStart w:id="20" w:name="_Toc355280332"/>
      <w:bookmarkStart w:id="21" w:name="_Toc293145172"/>
      <w:r>
        <w:t>Copyright and licensing</w:t>
      </w:r>
      <w:bookmarkEnd w:id="21"/>
    </w:p>
    <w:p w14:paraId="1E61E86D" w14:textId="77777777" w:rsidR="00A078C5" w:rsidRDefault="00A078C5" w:rsidP="00A078C5">
      <w:pPr>
        <w:pStyle w:val="Body"/>
      </w:pPr>
      <w:r>
        <w:t xml:space="preserve">SPECCHIO is licensed under the Creative Commons Attribution-ShareAlike </w:t>
      </w:r>
    </w:p>
    <w:p w14:paraId="2D1E6F92" w14:textId="77777777" w:rsidR="00334CF9" w:rsidRDefault="00A078C5" w:rsidP="00A078C5">
      <w:pPr>
        <w:pStyle w:val="Body"/>
      </w:pPr>
      <w:r>
        <w:t xml:space="preserve">3.0 Unported Licence. </w:t>
      </w:r>
      <w:r w:rsidR="00334CF9" w:rsidRPr="00DB5CD4">
        <w:t xml:space="preserve">Therefore its source is readily available for inspection and </w:t>
      </w:r>
      <w:r>
        <w:t>development. It can be found in LICENCE.html and at http://creativecommons.org/licenses/by-sa/3.0/</w:t>
      </w:r>
      <w:r w:rsidR="00334CF9" w:rsidRPr="00DB5CD4">
        <w:t>.</w:t>
      </w:r>
    </w:p>
    <w:p w14:paraId="03AB02F1" w14:textId="77777777" w:rsidR="00334CF9" w:rsidRDefault="00334CF9" w:rsidP="00334CF9">
      <w:pPr>
        <w:pStyle w:val="Heading2"/>
      </w:pPr>
      <w:bookmarkStart w:id="22" w:name="_Toc293145173"/>
      <w:r>
        <w:t>For Further Information</w:t>
      </w:r>
      <w:bookmarkEnd w:id="22"/>
    </w:p>
    <w:p w14:paraId="529C954A" w14:textId="77777777" w:rsidR="00334CF9" w:rsidRDefault="00334CF9" w:rsidP="00334CF9">
      <w:pPr>
        <w:pStyle w:val="Body"/>
      </w:pPr>
      <w:r>
        <w:t>Please refer to the following documents for more information about SPECCHIO. Unless otherwise stated, they can be found in the SPECCHIO Installation kit.</w:t>
      </w:r>
    </w:p>
    <w:p w14:paraId="5C182B7F" w14:textId="77777777" w:rsidR="00334CF9" w:rsidRDefault="00F50802" w:rsidP="00334CF9">
      <w:pPr>
        <w:pStyle w:val="HangingIndent"/>
      </w:pPr>
      <w:r>
        <w:rPr>
          <w:rStyle w:val="Strong"/>
        </w:rPr>
        <w:t>SPECCHIO_ReleaseNotes.pdf</w:t>
      </w:r>
      <w:r w:rsidR="00334CF9">
        <w:t xml:space="preserve"> can be found in each Installation Kit and provides installation instructions for the SPECCHIO Client.</w:t>
      </w:r>
    </w:p>
    <w:p w14:paraId="26498B65" w14:textId="77777777" w:rsidR="00334CF9" w:rsidRDefault="00334CF9" w:rsidP="00A078C5">
      <w:pPr>
        <w:pStyle w:val="HangingIndent"/>
      </w:pPr>
      <w:r>
        <w:rPr>
          <w:rStyle w:val="Strong"/>
        </w:rPr>
        <w:t xml:space="preserve">SPECCHIO_Tutorial.pdf </w:t>
      </w:r>
      <w:r>
        <w:t>provides instruction in the operation of key areas of the SPECCHIO Client.</w:t>
      </w:r>
    </w:p>
    <w:p w14:paraId="6E755683" w14:textId="77777777" w:rsidR="00334CF9" w:rsidRDefault="00A078C5" w:rsidP="00334CF9">
      <w:pPr>
        <w:pStyle w:val="HangingIndent"/>
      </w:pPr>
      <w:r>
        <w:rPr>
          <w:rStyle w:val="Strong"/>
        </w:rPr>
        <w:t>SPECCHIO_ServerInstallation</w:t>
      </w:r>
      <w:r w:rsidR="00334CF9" w:rsidRPr="00365381">
        <w:rPr>
          <w:rStyle w:val="Strong"/>
        </w:rPr>
        <w:t>.pdf</w:t>
      </w:r>
      <w:r w:rsidR="00334CF9">
        <w:t xml:space="preserve"> provides system administrators with information to assist in managing and maintaining a SPECCHIO Server System.</w:t>
      </w:r>
    </w:p>
    <w:p w14:paraId="2684E1F8" w14:textId="77777777" w:rsidR="00F50802" w:rsidRDefault="00F50802" w:rsidP="00F50802">
      <w:pPr>
        <w:pStyle w:val="HangingIndent"/>
        <w:rPr>
          <w:rStyle w:val="Strong"/>
        </w:rPr>
      </w:pPr>
      <w:r>
        <w:rPr>
          <w:rStyle w:val="Strong"/>
        </w:rPr>
        <w:t xml:space="preserve">SPECCHIO Web Site </w:t>
      </w:r>
      <w:r w:rsidRPr="0057292C">
        <w:rPr>
          <w:rStyle w:val="Strong"/>
          <w:b w:val="0"/>
        </w:rPr>
        <w:t>(</w:t>
      </w:r>
      <w:hyperlink r:id="rId12" w:history="1">
        <w:r w:rsidRPr="0057292C">
          <w:rPr>
            <w:rStyle w:val="Hyperlink"/>
            <w:color w:val="auto"/>
          </w:rPr>
          <w:t>www.specchio.ch</w:t>
        </w:r>
      </w:hyperlink>
      <w:r>
        <w:rPr>
          <w:rStyle w:val="Hyperlink"/>
          <w:color w:val="auto"/>
        </w:rPr>
        <w:t>)</w:t>
      </w:r>
      <w:r>
        <w:t xml:space="preserve"> General information about SPECCHIO. Some of this information may be related to other non-UOW versions of SPECCHIO.</w:t>
      </w:r>
    </w:p>
    <w:p w14:paraId="52DD9CAB" w14:textId="77777777" w:rsidR="00F50802" w:rsidRPr="005555AA" w:rsidRDefault="00F50802" w:rsidP="00F50802">
      <w:pPr>
        <w:pStyle w:val="HangingIndent"/>
        <w:rPr>
          <w:rStyle w:val="Strong"/>
          <w:b w:val="0"/>
          <w:bCs w:val="0"/>
          <w:i/>
          <w:color w:val="FF0000"/>
        </w:rPr>
      </w:pPr>
      <w:r>
        <w:rPr>
          <w:rStyle w:val="Strong"/>
        </w:rPr>
        <w:t xml:space="preserve">SPECCHIO UoW </w:t>
      </w:r>
      <w:r w:rsidRPr="0057292C">
        <w:rPr>
          <w:rStyle w:val="Strong"/>
          <w:b w:val="0"/>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14:paraId="1AD02118" w14:textId="287072C1" w:rsidR="00F50802" w:rsidRDefault="00F50802" w:rsidP="00F50802">
      <w:pPr>
        <w:pStyle w:val="HangingIndent"/>
      </w:pPr>
      <w:r>
        <w:rPr>
          <w:rStyle w:val="Strong"/>
        </w:rPr>
        <w:t xml:space="preserve">SPECCHIO </w:t>
      </w:r>
      <w:r w:rsidR="0083172D">
        <w:rPr>
          <w:rStyle w:val="Strong"/>
        </w:rPr>
        <w:t xml:space="preserve">DC 10 </w:t>
      </w:r>
      <w:r>
        <w:rPr>
          <w:rStyle w:val="Strong"/>
        </w:rPr>
        <w:t xml:space="preserve">GitHub </w:t>
      </w:r>
      <w:r w:rsidRPr="0057292C">
        <w:rPr>
          <w:rStyle w:val="Strong"/>
          <w:b w:val="0"/>
        </w:rPr>
        <w:t>(</w:t>
      </w:r>
      <w:hyperlink r:id="rId13" w:history="1">
        <w:r w:rsidRPr="0057292C">
          <w:rPr>
            <w:rStyle w:val="Hyperlink"/>
            <w:color w:val="auto"/>
          </w:rPr>
          <w:t>https://github.com/IntersectAustralia/dc10</w:t>
        </w:r>
      </w:hyperlink>
      <w:r>
        <w:rPr>
          <w:rStyle w:val="Hyperlink"/>
          <w:color w:val="auto"/>
        </w:rPr>
        <w:t>)</w:t>
      </w:r>
      <w:r>
        <w:t xml:space="preserve"> Source code for the University of Wollongong version of SPECCHIO.</w:t>
      </w:r>
    </w:p>
    <w:p w14:paraId="57BC94EB" w14:textId="657DA986" w:rsidR="0083172D" w:rsidRDefault="0083172D" w:rsidP="0083172D">
      <w:pPr>
        <w:pStyle w:val="HangingIndent"/>
      </w:pPr>
      <w:r>
        <w:rPr>
          <w:rStyle w:val="Strong"/>
        </w:rPr>
        <w:t xml:space="preserve">SPECCHIO GitHub </w:t>
      </w:r>
      <w:r w:rsidRPr="0057292C">
        <w:rPr>
          <w:rStyle w:val="Strong"/>
          <w:b w:val="0"/>
        </w:rPr>
        <w:t>(</w:t>
      </w:r>
      <w:hyperlink r:id="rId14" w:history="1">
        <w:r w:rsidRPr="009E630E">
          <w:rPr>
            <w:rStyle w:val="Hyperlink"/>
          </w:rPr>
          <w:t>https://github.com/ahueni/SPECCHIO</w:t>
        </w:r>
      </w:hyperlink>
      <w:r>
        <w:rPr>
          <w:rStyle w:val="Hyperlink"/>
          <w:color w:val="auto"/>
        </w:rPr>
        <w:t>)</w:t>
      </w:r>
      <w:r>
        <w:t xml:space="preserve"> Source code for the unrestricted further development of SPECCHIO.</w:t>
      </w:r>
    </w:p>
    <w:p w14:paraId="29EF2DCB" w14:textId="77777777" w:rsidR="0083172D" w:rsidRDefault="0083172D" w:rsidP="00F50802">
      <w:pPr>
        <w:pStyle w:val="HangingIndent"/>
      </w:pPr>
    </w:p>
    <w:p w14:paraId="3D924872" w14:textId="5788983A" w:rsidR="0083172D" w:rsidRDefault="00334CF9" w:rsidP="0083172D">
      <w:pPr>
        <w:pStyle w:val="HangingIndent"/>
      </w:pPr>
      <w:r>
        <w:t xml:space="preserve"> </w:t>
      </w:r>
    </w:p>
    <w:p w14:paraId="7547CC39" w14:textId="77777777" w:rsidR="00ED2D41" w:rsidRDefault="00ED2D41" w:rsidP="00ED2D41">
      <w:pPr>
        <w:pStyle w:val="Heading1"/>
      </w:pPr>
      <w:bookmarkStart w:id="23" w:name="_Toc293145174"/>
      <w:bookmarkEnd w:id="20"/>
      <w:r>
        <w:t>Glossary</w:t>
      </w:r>
      <w:bookmarkEnd w:id="23"/>
    </w:p>
    <w:p w14:paraId="5E72978C" w14:textId="77777777"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w:t>
      </w:r>
      <w:r w:rsidR="00F52044">
        <w:t>SPECCHIO</w:t>
      </w:r>
      <w:r w:rsidR="003C0124">
        <w:t xml:space="preserve"> or this </w:t>
      </w:r>
      <w:r>
        <w:t>document.</w:t>
      </w:r>
    </w:p>
    <w:tbl>
      <w:tblPr>
        <w:tblStyle w:val="TableSimple"/>
        <w:tblW w:w="0" w:type="auto"/>
        <w:tblLayout w:type="fixed"/>
        <w:tblLook w:val="04A0" w:firstRow="1" w:lastRow="0" w:firstColumn="1" w:lastColumn="0" w:noHBand="0" w:noVBand="1"/>
      </w:tblPr>
      <w:tblGrid>
        <w:gridCol w:w="1667"/>
        <w:gridCol w:w="7195"/>
      </w:tblGrid>
      <w:tr w:rsidR="003C0124" w:rsidRPr="00ED2D41" w14:paraId="3E883B6C" w14:textId="77777777" w:rsidTr="00FB2514">
        <w:tc>
          <w:tcPr>
            <w:tcW w:w="1667" w:type="dxa"/>
          </w:tcPr>
          <w:p w14:paraId="6D2CC4FA" w14:textId="77777777"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14:paraId="698D92F8" w14:textId="77777777" w:rsidR="003C0124" w:rsidRDefault="003C0124" w:rsidP="001F51CB">
            <w:pPr>
              <w:pStyle w:val="TableText"/>
              <w:rPr>
                <w:color w:val="222222"/>
                <w:lang w:val="en-AU" w:eastAsia="ja-JP"/>
              </w:rPr>
            </w:pPr>
            <w:r>
              <w:rPr>
                <w:color w:val="222222"/>
                <w:lang w:val="en-AU" w:eastAsia="ja-JP"/>
              </w:rPr>
              <w:t>Australian National Data Service</w:t>
            </w:r>
          </w:p>
          <w:p w14:paraId="774C2083" w14:textId="77777777"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5" w:history="1">
              <w:r>
                <w:rPr>
                  <w:rStyle w:val="Hyperlink"/>
                </w:rPr>
                <w:t>http://www.ands.org.au/</w:t>
              </w:r>
            </w:hyperlink>
            <w:r>
              <w:t xml:space="preserve"> and </w:t>
            </w:r>
            <w:r w:rsidRPr="003C0124">
              <w:rPr>
                <w:rStyle w:val="CrossReference"/>
              </w:rPr>
              <w:t xml:space="preserve">Chapter </w:t>
            </w:r>
            <w:r w:rsidR="00C63D4F">
              <w:fldChar w:fldCharType="begin"/>
            </w:r>
            <w:r w:rsidR="00C63D4F">
              <w:instrText xml:space="preserve"> REF _Ref358385166 \r \h  \* MERGEFORMAT </w:instrText>
            </w:r>
            <w:r w:rsidR="00C63D4F">
              <w:fldChar w:fldCharType="separate"/>
            </w:r>
            <w:r w:rsidR="000E7C7E">
              <w:t>7</w:t>
            </w:r>
            <w:r w:rsidR="00C63D4F">
              <w:fldChar w:fldCharType="end"/>
            </w:r>
            <w:r w:rsidRPr="003C0124">
              <w:rPr>
                <w:rStyle w:val="CrossReference"/>
              </w:rPr>
              <w:t xml:space="preserve"> </w:t>
            </w:r>
            <w:r w:rsidR="00C63D4F">
              <w:fldChar w:fldCharType="begin"/>
            </w:r>
            <w:r w:rsidR="00C63D4F">
              <w:instrText xml:space="preserve"> REF _Ref358385166 \h  \* MERGEFORMAT </w:instrText>
            </w:r>
            <w:r w:rsidR="00C63D4F">
              <w:fldChar w:fldCharType="separate"/>
            </w:r>
            <w:r w:rsidR="000E7C7E" w:rsidRPr="000E7C7E">
              <w:rPr>
                <w:rStyle w:val="CrossReference"/>
              </w:rPr>
              <w:t>Publishing Data to ANDS</w:t>
            </w:r>
            <w:r w:rsidR="00C63D4F">
              <w:fldChar w:fldCharType="end"/>
            </w:r>
            <w:r>
              <w:t>.</w:t>
            </w:r>
          </w:p>
        </w:tc>
      </w:tr>
      <w:tr w:rsidR="003C0124" w:rsidRPr="00ED2D41" w14:paraId="04C44F1D" w14:textId="77777777" w:rsidTr="00FB2514">
        <w:tc>
          <w:tcPr>
            <w:tcW w:w="1667" w:type="dxa"/>
          </w:tcPr>
          <w:p w14:paraId="0B5C8590" w14:textId="77777777" w:rsidR="003C0124" w:rsidRPr="00ED2D41" w:rsidRDefault="003C0124" w:rsidP="00ED2D41">
            <w:pPr>
              <w:pStyle w:val="TableText"/>
              <w:rPr>
                <w:b/>
                <w:lang w:val="en-AU" w:eastAsia="ja-JP"/>
              </w:rPr>
            </w:pPr>
            <w:r w:rsidRPr="00ED2D41">
              <w:rPr>
                <w:b/>
                <w:lang w:val="en-AU" w:eastAsia="ja-JP"/>
              </w:rPr>
              <w:t>Calibration</w:t>
            </w:r>
          </w:p>
        </w:tc>
        <w:tc>
          <w:tcPr>
            <w:tcW w:w="7195" w:type="dxa"/>
          </w:tcPr>
          <w:p w14:paraId="777CAB4B" w14:textId="77777777" w:rsidR="003C0124" w:rsidRPr="00ED2D41" w:rsidRDefault="008C1F0E" w:rsidP="003C0124">
            <w:pPr>
              <w:pStyle w:val="TableText"/>
              <w:rPr>
                <w:color w:val="222222"/>
                <w:lang w:val="en-AU" w:eastAsia="ja-JP"/>
              </w:rPr>
            </w:pPr>
            <w:r>
              <w:rPr>
                <w:color w:val="222222"/>
                <w:lang w:val="en-AU" w:eastAsia="ja-JP"/>
              </w:rPr>
              <w:t>The process of linking a</w:t>
            </w:r>
            <w:r w:rsidR="003C0124" w:rsidRPr="00ED2D41">
              <w:rPr>
                <w:color w:val="222222"/>
                <w:lang w:val="en-AU" w:eastAsia="ja-JP"/>
              </w:rPr>
              <w:t xml:space="preserve">n </w:t>
            </w:r>
            <w:r w:rsidR="001247E8">
              <w:rPr>
                <w:color w:val="222222"/>
                <w:lang w:val="en-AU" w:eastAsia="ja-JP"/>
              </w:rPr>
              <w:t>Instrument</w:t>
            </w:r>
            <w:r w:rsidR="003C0124" w:rsidRPr="00ED2D41">
              <w:rPr>
                <w:color w:val="222222"/>
                <w:lang w:val="en-AU" w:eastAsia="ja-JP"/>
              </w:rPr>
              <w:t xml:space="preserve">'s response to a defined physical input, </w:t>
            </w:r>
            <w:r w:rsidR="003C0124">
              <w:rPr>
                <w:color w:val="222222"/>
                <w:lang w:val="en-AU" w:eastAsia="ja-JP"/>
              </w:rPr>
              <w:t>for example,</w:t>
            </w:r>
            <w:r w:rsidR="003C0124" w:rsidRPr="00ED2D41">
              <w:rPr>
                <w:color w:val="222222"/>
                <w:lang w:val="en-AU" w:eastAsia="ja-JP"/>
              </w:rPr>
              <w:t xml:space="preserve"> assigning the correct wavelengths to a band</w:t>
            </w:r>
            <w:r w:rsidR="003C0124">
              <w:rPr>
                <w:color w:val="222222"/>
                <w:lang w:val="en-AU" w:eastAsia="ja-JP"/>
              </w:rPr>
              <w:t>,</w:t>
            </w:r>
            <w:r w:rsidR="003C0124" w:rsidRPr="00ED2D41">
              <w:rPr>
                <w:color w:val="222222"/>
                <w:lang w:val="en-AU" w:eastAsia="ja-JP"/>
              </w:rPr>
              <w:t xml:space="preserve"> or </w:t>
            </w:r>
            <w:r>
              <w:rPr>
                <w:color w:val="222222"/>
                <w:lang w:val="en-AU" w:eastAsia="ja-JP"/>
              </w:rPr>
              <w:t xml:space="preserve">assigning </w:t>
            </w:r>
            <w:r w:rsidR="003C0124" w:rsidRPr="00ED2D41">
              <w:rPr>
                <w:color w:val="222222"/>
                <w:lang w:val="en-AU" w:eastAsia="ja-JP"/>
              </w:rPr>
              <w:t>factors that describe the relationship between radiance and recorded digital numbers. </w:t>
            </w:r>
          </w:p>
        </w:tc>
      </w:tr>
      <w:tr w:rsidR="003C0124" w:rsidRPr="00ED2D41" w14:paraId="103C87A6" w14:textId="77777777" w:rsidTr="00FB2514">
        <w:tc>
          <w:tcPr>
            <w:tcW w:w="1667" w:type="dxa"/>
          </w:tcPr>
          <w:p w14:paraId="7A1BD08A" w14:textId="77777777"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14:paraId="181C4981" w14:textId="77777777" w:rsidR="003C0124" w:rsidRPr="00ED2D41" w:rsidRDefault="003C0124" w:rsidP="003C0124">
            <w:pPr>
              <w:pStyle w:val="TableText"/>
            </w:pPr>
            <w:r w:rsidRPr="00ED2D41">
              <w:rPr>
                <w:color w:val="222222"/>
                <w:lang w:val="en-AU" w:eastAsia="ja-JP"/>
              </w:rPr>
              <w:t xml:space="preserve">Refers to an activity during which </w:t>
            </w:r>
            <w:r w:rsidR="007F4F37">
              <w:rPr>
                <w:color w:val="222222"/>
                <w:lang w:val="en-AU" w:eastAsia="ja-JP"/>
              </w:rPr>
              <w:t>Spectr</w:t>
            </w:r>
            <w:r w:rsidRPr="00ED2D41">
              <w:rPr>
                <w:color w:val="222222"/>
                <w:lang w:val="en-AU" w:eastAsia="ja-JP"/>
              </w:rPr>
              <w:t xml:space="preserve">al samples were acquired. A </w:t>
            </w:r>
            <w:r w:rsidR="007F4F37">
              <w:rPr>
                <w:color w:val="222222"/>
                <w:lang w:val="en-AU" w:eastAsia="ja-JP"/>
              </w:rPr>
              <w:t>Campaign</w:t>
            </w:r>
            <w:r w:rsidRPr="00ED2D41">
              <w:rPr>
                <w:color w:val="222222"/>
                <w:lang w:val="en-AU" w:eastAsia="ja-JP"/>
              </w:rPr>
              <w:t xml:space="preserve">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14:paraId="0DD526F8" w14:textId="77777777" w:rsidTr="00FB2514">
        <w:tc>
          <w:tcPr>
            <w:tcW w:w="1667" w:type="dxa"/>
          </w:tcPr>
          <w:p w14:paraId="7D2C9E1A" w14:textId="77777777" w:rsidR="003C0124" w:rsidRDefault="003C0124" w:rsidP="00ED2D41">
            <w:pPr>
              <w:pStyle w:val="TableText"/>
              <w:rPr>
                <w:b/>
                <w:color w:val="222222"/>
                <w:lang w:val="en-AU" w:eastAsia="ja-JP"/>
              </w:rPr>
            </w:pPr>
            <w:r>
              <w:rPr>
                <w:b/>
                <w:color w:val="222222"/>
                <w:lang w:val="en-AU" w:eastAsia="ja-JP"/>
              </w:rPr>
              <w:t>Client-server</w:t>
            </w:r>
          </w:p>
        </w:tc>
        <w:tc>
          <w:tcPr>
            <w:tcW w:w="7195" w:type="dxa"/>
          </w:tcPr>
          <w:p w14:paraId="33BA517E" w14:textId="77777777" w:rsidR="003C0124" w:rsidRPr="00ED2D41" w:rsidRDefault="003C0124" w:rsidP="008C1F0E">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14:paraId="36FF1FE8" w14:textId="77777777" w:rsidTr="00FB2514">
        <w:tc>
          <w:tcPr>
            <w:tcW w:w="1667" w:type="dxa"/>
          </w:tcPr>
          <w:p w14:paraId="4544A38D" w14:textId="77777777" w:rsidR="003C0124" w:rsidRDefault="003C0124" w:rsidP="00ED2D41">
            <w:pPr>
              <w:pStyle w:val="TableText"/>
              <w:rPr>
                <w:b/>
                <w:color w:val="222222"/>
                <w:lang w:val="en-AU" w:eastAsia="ja-JP"/>
              </w:rPr>
            </w:pPr>
            <w:r>
              <w:rPr>
                <w:b/>
                <w:color w:val="222222"/>
                <w:lang w:val="en-AU" w:eastAsia="ja-JP"/>
              </w:rPr>
              <w:t>FOR Codes</w:t>
            </w:r>
          </w:p>
        </w:tc>
        <w:tc>
          <w:tcPr>
            <w:tcW w:w="7195" w:type="dxa"/>
          </w:tcPr>
          <w:p w14:paraId="75433F8C" w14:textId="77777777" w:rsidR="003C0124" w:rsidRDefault="003C0124" w:rsidP="00ED2D41">
            <w:pPr>
              <w:pStyle w:val="TableText"/>
              <w:rPr>
                <w:color w:val="222222"/>
                <w:lang w:val="en-AU" w:eastAsia="ja-JP"/>
              </w:rPr>
            </w:pPr>
            <w:r>
              <w:rPr>
                <w:color w:val="222222"/>
                <w:lang w:val="en-AU" w:eastAsia="ja-JP"/>
              </w:rPr>
              <w:t>Field of Research Codes</w:t>
            </w:r>
          </w:p>
          <w:p w14:paraId="2FE9CA35" w14:textId="77777777"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6"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7" w:history="1">
              <w:r>
                <w:rPr>
                  <w:rStyle w:val="Hyperlink"/>
                </w:rPr>
                <w:t>http://www.abs.gov.au/ausstats/abs@.nsf/Products/6BB427AB9696C225CA2574180004463E?opendocument</w:t>
              </w:r>
            </w:hyperlink>
            <w:r>
              <w:t>.</w:t>
            </w:r>
          </w:p>
        </w:tc>
      </w:tr>
      <w:tr w:rsidR="003C0124" w:rsidRPr="00ED2D41" w14:paraId="123B9639" w14:textId="77777777" w:rsidTr="00FB2514">
        <w:tc>
          <w:tcPr>
            <w:tcW w:w="1667" w:type="dxa"/>
          </w:tcPr>
          <w:p w14:paraId="7477DA26" w14:textId="77777777" w:rsidR="003C0124" w:rsidRDefault="003C0124" w:rsidP="00ED2D41">
            <w:pPr>
              <w:pStyle w:val="TableText"/>
              <w:rPr>
                <w:b/>
                <w:color w:val="222222"/>
                <w:lang w:val="en-AU" w:eastAsia="ja-JP"/>
              </w:rPr>
            </w:pPr>
            <w:r>
              <w:rPr>
                <w:b/>
                <w:color w:val="222222"/>
                <w:lang w:val="en-AU" w:eastAsia="ja-JP"/>
              </w:rPr>
              <w:t>HTTP/HTTPS</w:t>
            </w:r>
          </w:p>
        </w:tc>
        <w:tc>
          <w:tcPr>
            <w:tcW w:w="7195" w:type="dxa"/>
          </w:tcPr>
          <w:p w14:paraId="34F8DFF6" w14:textId="77777777"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14:paraId="4AB4B975" w14:textId="77777777"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w:t>
            </w:r>
            <w:r w:rsidR="008C1F0E">
              <w:rPr>
                <w:rFonts w:ascii="Arial" w:hAnsi="Arial" w:cs="Arial"/>
                <w:color w:val="444444"/>
                <w:shd w:val="clear" w:color="auto" w:fill="FFFFFF"/>
              </w:rPr>
              <w:t>,</w:t>
            </w:r>
            <w:r>
              <w:rPr>
                <w:rFonts w:ascii="Arial" w:hAnsi="Arial" w:cs="Arial"/>
                <w:color w:val="444444"/>
                <w:shd w:val="clear" w:color="auto" w:fill="FFFFFF"/>
              </w:rPr>
              <w:t xml:space="preserve">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14:paraId="6BA33D46" w14:textId="77777777" w:rsidTr="00FB2514">
        <w:tc>
          <w:tcPr>
            <w:tcW w:w="1667" w:type="dxa"/>
          </w:tcPr>
          <w:p w14:paraId="12FEBE95" w14:textId="77777777"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14:paraId="51E2249B" w14:textId="77777777"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Such an </w:t>
            </w:r>
            <w:r w:rsidR="001247E8">
              <w:rPr>
                <w:color w:val="222222"/>
                <w:lang w:val="en-AU" w:eastAsia="ja-JP"/>
              </w:rPr>
              <w:t>Instrument</w:t>
            </w:r>
            <w:r>
              <w:rPr>
                <w:color w:val="222222"/>
                <w:lang w:val="en-AU" w:eastAsia="ja-JP"/>
              </w:rPr>
              <w:t xml:space="preserve"> will have a serial number and an owner.</w:t>
            </w:r>
          </w:p>
        </w:tc>
      </w:tr>
      <w:tr w:rsidR="003C0124" w:rsidRPr="00ED2D41" w14:paraId="691D0D98" w14:textId="77777777" w:rsidTr="00FB2514">
        <w:tc>
          <w:tcPr>
            <w:tcW w:w="1667" w:type="dxa"/>
          </w:tcPr>
          <w:p w14:paraId="7072A701" w14:textId="77777777"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14:paraId="797DC5E0" w14:textId="77777777"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14:paraId="698D399B" w14:textId="77777777" w:rsidTr="00FB2514">
        <w:tc>
          <w:tcPr>
            <w:tcW w:w="1667" w:type="dxa"/>
          </w:tcPr>
          <w:p w14:paraId="1A9F7DBA" w14:textId="77777777" w:rsidR="003C0124" w:rsidRPr="00211995" w:rsidRDefault="003C0124" w:rsidP="00ED2D41">
            <w:pPr>
              <w:pStyle w:val="TableText"/>
              <w:rPr>
                <w:b/>
                <w:color w:val="222222"/>
                <w:lang w:eastAsia="ja-JP"/>
              </w:rPr>
            </w:pPr>
            <w:r>
              <w:rPr>
                <w:b/>
                <w:color w:val="222222"/>
                <w:lang w:eastAsia="ja-JP"/>
              </w:rPr>
              <w:t>MySQL</w:t>
            </w:r>
          </w:p>
        </w:tc>
        <w:tc>
          <w:tcPr>
            <w:tcW w:w="7195" w:type="dxa"/>
          </w:tcPr>
          <w:p w14:paraId="73A7058F" w14:textId="77777777"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14:paraId="5A3B9D82" w14:textId="77777777" w:rsidTr="00FB2514">
        <w:tc>
          <w:tcPr>
            <w:tcW w:w="1667" w:type="dxa"/>
          </w:tcPr>
          <w:p w14:paraId="69E7D67C" w14:textId="77777777" w:rsidR="003C0124" w:rsidRDefault="003C0124" w:rsidP="00ED2D41">
            <w:pPr>
              <w:pStyle w:val="TableText"/>
              <w:rPr>
                <w:b/>
                <w:color w:val="222222"/>
                <w:lang w:val="en-AU" w:eastAsia="ja-JP"/>
              </w:rPr>
            </w:pPr>
            <w:r>
              <w:rPr>
                <w:b/>
                <w:color w:val="222222"/>
                <w:lang w:val="en-AU" w:eastAsia="ja-JP"/>
              </w:rPr>
              <w:t>RDA</w:t>
            </w:r>
          </w:p>
        </w:tc>
        <w:tc>
          <w:tcPr>
            <w:tcW w:w="7195" w:type="dxa"/>
          </w:tcPr>
          <w:p w14:paraId="7E1C3174" w14:textId="77777777" w:rsidR="003C0124" w:rsidRDefault="003C0124" w:rsidP="00FB2514">
            <w:pPr>
              <w:pStyle w:val="TableText"/>
            </w:pPr>
            <w:r w:rsidRPr="00FB2514">
              <w:t>Research Data Australia</w:t>
            </w:r>
          </w:p>
          <w:p w14:paraId="1AA22A40" w14:textId="77777777"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8" w:history="1">
              <w:r>
                <w:rPr>
                  <w:rStyle w:val="Hyperlink"/>
                </w:rPr>
                <w:t>http://researchdata.ands.org.au/</w:t>
              </w:r>
            </w:hyperlink>
            <w:r>
              <w:t>.</w:t>
            </w:r>
          </w:p>
        </w:tc>
      </w:tr>
      <w:tr w:rsidR="003C0124" w:rsidRPr="00ED2D41" w14:paraId="375C78A7" w14:textId="77777777" w:rsidTr="00FB2514">
        <w:tc>
          <w:tcPr>
            <w:tcW w:w="1667" w:type="dxa"/>
          </w:tcPr>
          <w:p w14:paraId="3C167046" w14:textId="77777777" w:rsidR="003C0124" w:rsidRDefault="003C0124" w:rsidP="00ED2D41">
            <w:pPr>
              <w:pStyle w:val="TableText"/>
              <w:rPr>
                <w:b/>
                <w:color w:val="222222"/>
                <w:lang w:val="en-AU" w:eastAsia="ja-JP"/>
              </w:rPr>
            </w:pPr>
            <w:r>
              <w:rPr>
                <w:b/>
                <w:color w:val="222222"/>
                <w:lang w:val="en-AU" w:eastAsia="ja-JP"/>
              </w:rPr>
              <w:t>Reference Panel</w:t>
            </w:r>
          </w:p>
        </w:tc>
        <w:tc>
          <w:tcPr>
            <w:tcW w:w="7195" w:type="dxa"/>
          </w:tcPr>
          <w:p w14:paraId="43DE046C" w14:textId="77777777"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w:t>
            </w:r>
            <w:r w:rsidR="007F4F37">
              <w:rPr>
                <w:color w:val="222222"/>
                <w:lang w:val="en-AU" w:eastAsia="ja-JP"/>
              </w:rPr>
              <w:t>Spectr</w:t>
            </w:r>
            <w:r w:rsidR="00037DAE">
              <w:rPr>
                <w:color w:val="222222"/>
                <w:lang w:val="en-AU" w:eastAsia="ja-JP"/>
              </w:rPr>
              <w:t xml:space="preserve">um of the </w:t>
            </w:r>
            <w:r w:rsidR="00037DAE" w:rsidRPr="00ED2D41">
              <w:rPr>
                <w:color w:val="222222"/>
                <w:lang w:val="en-AU" w:eastAsia="ja-JP"/>
              </w:rPr>
              <w:t>solar irradiance</w:t>
            </w:r>
            <w:r w:rsidR="00037DAE">
              <w:rPr>
                <w:color w:val="222222"/>
                <w:lang w:val="en-AU" w:eastAsia="ja-JP"/>
              </w:rPr>
              <w:t xml:space="preserve"> or to collect data for the conversion of a target radiance to reflectance factors</w:t>
            </w:r>
            <w:r>
              <w:rPr>
                <w:color w:val="222222"/>
                <w:lang w:val="en-AU" w:eastAsia="ja-JP"/>
              </w:rPr>
              <w:t xml:space="preserve">. </w:t>
            </w:r>
          </w:p>
        </w:tc>
      </w:tr>
      <w:tr w:rsidR="003C0124" w:rsidRPr="00ED2D41" w14:paraId="64C50928" w14:textId="77777777" w:rsidTr="00FB2514">
        <w:tc>
          <w:tcPr>
            <w:tcW w:w="1667" w:type="dxa"/>
          </w:tcPr>
          <w:p w14:paraId="718D7B34" w14:textId="77777777"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14:paraId="5BBC603E" w14:textId="77777777" w:rsidR="003C0124" w:rsidRPr="00ED2D41" w:rsidRDefault="003C0124" w:rsidP="00FB251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14:paraId="012A0679" w14:textId="77777777" w:rsidTr="00FB2514">
        <w:tc>
          <w:tcPr>
            <w:tcW w:w="1667" w:type="dxa"/>
          </w:tcPr>
          <w:p w14:paraId="75FD2D2D" w14:textId="77777777"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14:paraId="0CBB1BE6" w14:textId="77777777" w:rsidR="003C0124" w:rsidRPr="00E45309" w:rsidRDefault="003C0124" w:rsidP="001C7C77">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sdt>
              <w:sdtPr>
                <w:id w:val="25720681"/>
                <w:citation/>
              </w:sdtPr>
              <w:sdtContent>
                <w:r w:rsidR="001C7C77">
                  <w:fldChar w:fldCharType="begin"/>
                </w:r>
                <w:r w:rsidR="001C7C77">
                  <w:rPr>
                    <w:lang w:val="en-AU"/>
                  </w:rPr>
                  <w:instrText xml:space="preserve"> CITATION Wik13 \l 3081  </w:instrText>
                </w:r>
                <w:r w:rsidR="001C7C77">
                  <w:fldChar w:fldCharType="separate"/>
                </w:r>
                <w:r w:rsidR="0046510F">
                  <w:rPr>
                    <w:noProof/>
                    <w:lang w:val="en-AU"/>
                  </w:rPr>
                  <w:t>(Wikipedia, 2013)</w:t>
                </w:r>
                <w:r w:rsidR="001C7C77">
                  <w:fldChar w:fldCharType="end"/>
                </w:r>
              </w:sdtContent>
            </w:sdt>
            <w:r>
              <w:t xml:space="preserve"> and </w:t>
            </w:r>
            <w:sdt>
              <w:sdtPr>
                <w:id w:val="25720682"/>
                <w:citation/>
              </w:sdtPr>
              <w:sdtContent>
                <w:r w:rsidR="001C7C77">
                  <w:fldChar w:fldCharType="begin"/>
                </w:r>
                <w:r w:rsidR="001C7C77">
                  <w:rPr>
                    <w:lang w:val="en-AU"/>
                  </w:rPr>
                  <w:instrText xml:space="preserve"> CITATION Ora13 \l 3081 </w:instrText>
                </w:r>
                <w:r w:rsidR="001C7C77">
                  <w:fldChar w:fldCharType="separate"/>
                </w:r>
                <w:r w:rsidR="0046510F">
                  <w:rPr>
                    <w:noProof/>
                    <w:lang w:val="en-AU"/>
                  </w:rPr>
                  <w:t>(Oracle Technology Network, 2013)</w:t>
                </w:r>
                <w:r w:rsidR="001C7C77">
                  <w:fldChar w:fldCharType="end"/>
                </w:r>
              </w:sdtContent>
            </w:sdt>
            <w:r>
              <w:t xml:space="preserve"> for more information.</w:t>
            </w:r>
          </w:p>
        </w:tc>
      </w:tr>
      <w:tr w:rsidR="003C0124" w:rsidRPr="00ED2D41" w14:paraId="3F696AE1" w14:textId="77777777" w:rsidTr="00FB2514">
        <w:tc>
          <w:tcPr>
            <w:tcW w:w="1667" w:type="dxa"/>
          </w:tcPr>
          <w:p w14:paraId="4447011C" w14:textId="77777777" w:rsidR="003C0124" w:rsidRDefault="003C0124" w:rsidP="00ED2D41">
            <w:pPr>
              <w:pStyle w:val="TableText"/>
              <w:rPr>
                <w:b/>
                <w:color w:val="222222"/>
                <w:lang w:val="en-AU" w:eastAsia="ja-JP"/>
              </w:rPr>
            </w:pPr>
            <w:r>
              <w:rPr>
                <w:b/>
                <w:color w:val="222222"/>
                <w:lang w:val="en-AU" w:eastAsia="ja-JP"/>
              </w:rPr>
              <w:t>Sample</w:t>
            </w:r>
          </w:p>
        </w:tc>
        <w:tc>
          <w:tcPr>
            <w:tcW w:w="7195" w:type="dxa"/>
          </w:tcPr>
          <w:p w14:paraId="73026F01" w14:textId="77777777"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14:paraId="6091E594" w14:textId="77777777" w:rsidTr="00FB2514">
        <w:tc>
          <w:tcPr>
            <w:tcW w:w="1667" w:type="dxa"/>
          </w:tcPr>
          <w:p w14:paraId="4A361AC5" w14:textId="77777777"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14:paraId="18ADDA06" w14:textId="77777777"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14:paraId="50BDDC0A" w14:textId="77777777" w:rsidTr="00FB2514">
        <w:tc>
          <w:tcPr>
            <w:tcW w:w="1667" w:type="dxa"/>
          </w:tcPr>
          <w:p w14:paraId="582150F5" w14:textId="77777777"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14:paraId="112B99F4" w14:textId="77777777"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14:paraId="72EE7194" w14:textId="77777777" w:rsidTr="00FB2514">
        <w:tc>
          <w:tcPr>
            <w:tcW w:w="1667" w:type="dxa"/>
          </w:tcPr>
          <w:p w14:paraId="1EAF4087" w14:textId="77777777"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14:paraId="444B4D2A" w14:textId="77777777" w:rsidR="003C0124" w:rsidRDefault="003C0124" w:rsidP="00211995">
            <w:pPr>
              <w:pStyle w:val="TableText"/>
            </w:pPr>
            <w:r w:rsidRPr="00211995">
              <w:t>Structured Query Language</w:t>
            </w:r>
            <w:r>
              <w:t xml:space="preserve"> (sometimes pronounced “sequel”)</w:t>
            </w:r>
          </w:p>
          <w:p w14:paraId="17DC2119" w14:textId="77777777" w:rsidR="003C0124" w:rsidRPr="00211995" w:rsidRDefault="003C0124" w:rsidP="00211995">
            <w:pPr>
              <w:pStyle w:val="TableText"/>
            </w:pPr>
            <w:r>
              <w:t xml:space="preserve">A </w:t>
            </w:r>
            <w:hyperlink r:id="rId19" w:tooltip="Special-purpose programming language" w:history="1">
              <w:r w:rsidRPr="00211995">
                <w:t>special-purpose programming language</w:t>
              </w:r>
            </w:hyperlink>
            <w:r>
              <w:t xml:space="preserve"> </w:t>
            </w:r>
            <w:r w:rsidRPr="00211995">
              <w:t>designed for managing data held in a</w:t>
            </w:r>
            <w:r>
              <w:t xml:space="preserve"> </w:t>
            </w:r>
            <w:hyperlink r:id="rId20" w:tooltip="Relational database management system" w:history="1">
              <w:r w:rsidRPr="00211995">
                <w:t>relational database management system</w:t>
              </w:r>
            </w:hyperlink>
            <w:r>
              <w:t xml:space="preserve"> </w:t>
            </w:r>
            <w:r w:rsidRPr="00211995">
              <w:t>(RDBMS).</w:t>
            </w:r>
          </w:p>
        </w:tc>
      </w:tr>
      <w:tr w:rsidR="003C0124" w:rsidRPr="00ED2D41" w14:paraId="5BE976BD" w14:textId="77777777" w:rsidTr="00FB2514">
        <w:tc>
          <w:tcPr>
            <w:tcW w:w="1667" w:type="dxa"/>
          </w:tcPr>
          <w:p w14:paraId="40882F21" w14:textId="77777777"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14:paraId="4384E246" w14:textId="77777777"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14:paraId="3D79F4F8" w14:textId="77777777" w:rsidTr="00FB2514">
        <w:tc>
          <w:tcPr>
            <w:tcW w:w="1667" w:type="dxa"/>
          </w:tcPr>
          <w:p w14:paraId="267D0C4D" w14:textId="77777777"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14:paraId="264D9F12" w14:textId="77777777" w:rsidR="003C0124" w:rsidRDefault="004051B8" w:rsidP="00E45309">
            <w:pPr>
              <w:pStyle w:val="TableText"/>
            </w:pPr>
            <w:hyperlink r:id="rId21" w:tooltip="Transmission Control Protocol" w:history="1">
              <w:r w:rsidR="003C0124" w:rsidRPr="00E45309">
                <w:t>Transmission Control Protocol</w:t>
              </w:r>
            </w:hyperlink>
            <w:r w:rsidR="003C0124">
              <w:t>/</w:t>
            </w:r>
            <w:hyperlink r:id="rId22" w:tooltip="Internet Protocol" w:history="1">
              <w:r w:rsidR="003C0124" w:rsidRPr="00E45309">
                <w:t>Internet Protocol</w:t>
              </w:r>
            </w:hyperlink>
          </w:p>
          <w:p w14:paraId="0ADC38C1" w14:textId="77777777" w:rsidR="003C0124" w:rsidRPr="00E45309" w:rsidRDefault="003C0124" w:rsidP="00E45309">
            <w:pPr>
              <w:pStyle w:val="TableText"/>
            </w:pPr>
            <w:r>
              <w:t>The common designator to refer to the protocols used for internet communication.</w:t>
            </w:r>
          </w:p>
        </w:tc>
      </w:tr>
      <w:tr w:rsidR="003C0124" w:rsidRPr="00ED2D41" w14:paraId="05031275" w14:textId="77777777" w:rsidTr="00FB2514">
        <w:tc>
          <w:tcPr>
            <w:tcW w:w="1667" w:type="dxa"/>
          </w:tcPr>
          <w:p w14:paraId="0AB7920F" w14:textId="77777777" w:rsidR="003C0124" w:rsidRPr="00ED2D41" w:rsidRDefault="003C0124" w:rsidP="00ED2D41">
            <w:pPr>
              <w:pStyle w:val="TableText"/>
              <w:rPr>
                <w:b/>
                <w:color w:val="222222"/>
                <w:lang w:val="en-AU" w:eastAsia="ja-JP"/>
              </w:rPr>
            </w:pPr>
            <w:r w:rsidRPr="00ED2D41">
              <w:rPr>
                <w:b/>
                <w:color w:val="222222"/>
                <w:lang w:val="en-AU" w:eastAsia="ja-JP"/>
              </w:rPr>
              <w:t>White Reference Spectrum</w:t>
            </w:r>
          </w:p>
        </w:tc>
        <w:tc>
          <w:tcPr>
            <w:tcW w:w="7195" w:type="dxa"/>
          </w:tcPr>
          <w:p w14:paraId="3F6AF342" w14:textId="77777777" w:rsidR="003C0124" w:rsidRPr="00ED2D41" w:rsidRDefault="003C0124" w:rsidP="003C012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14:paraId="61E7C00F" w14:textId="77777777" w:rsidR="001310CE" w:rsidRDefault="001310CE" w:rsidP="00306258">
      <w:pPr>
        <w:pStyle w:val="Heading1"/>
      </w:pPr>
      <w:bookmarkStart w:id="24" w:name="_Toc355280339"/>
      <w:bookmarkStart w:id="25" w:name="_Ref130603700"/>
      <w:bookmarkStart w:id="26" w:name="_Toc293145175"/>
      <w:r w:rsidRPr="00084655">
        <w:t>SPECCHIO Concepts</w:t>
      </w:r>
      <w:bookmarkEnd w:id="24"/>
      <w:bookmarkEnd w:id="26"/>
    </w:p>
    <w:p w14:paraId="12BFEA13" w14:textId="77777777" w:rsidR="0039469A" w:rsidRDefault="00F52044" w:rsidP="001310CE">
      <w:pPr>
        <w:pStyle w:val="Body"/>
      </w:pPr>
      <w:bookmarkStart w:id="27"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14:paraId="6783A095" w14:textId="77777777"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w:t>
      </w:r>
      <w:r w:rsidR="008C1F0E">
        <w:t>client</w:t>
      </w:r>
      <w:r w:rsidR="001310CE">
        <w:t xml:space="preserve"> will generally access only a single </w:t>
      </w:r>
      <w:r>
        <w:t>server</w:t>
      </w:r>
      <w:r w:rsidR="001310CE">
        <w:t>.</w:t>
      </w:r>
    </w:p>
    <w:p w14:paraId="3FB4717C" w14:textId="70A4E481" w:rsidR="00C03D2A" w:rsidRDefault="00BF49E7" w:rsidP="00C03D2A">
      <w:pPr>
        <w:pStyle w:val="Figure"/>
      </w:pPr>
      <w:r>
        <w:rPr>
          <w:lang w:val="en-US" w:eastAsia="en-US"/>
        </w:rPr>
        <mc:AlternateContent>
          <mc:Choice Requires="wpg">
            <w:drawing>
              <wp:inline distT="0" distB="0" distL="0" distR="0" wp14:anchorId="1E3F33F4" wp14:editId="5B33E354">
                <wp:extent cx="5786120" cy="5177155"/>
                <wp:effectExtent l="0" t="0" r="5080" b="17145"/>
                <wp:docPr id="310"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86120" cy="5177155"/>
                          <a:chOff x="2370" y="3650"/>
                          <a:chExt cx="9112" cy="8153"/>
                        </a:xfrm>
                      </wpg:grpSpPr>
                      <wps:wsp>
                        <wps:cNvPr id="311" name="AutoShape 3"/>
                        <wps:cNvSpPr>
                          <a:spLocks noChangeAspect="1" noChangeArrowheads="1" noTextEdit="1"/>
                        </wps:cNvSpPr>
                        <wps:spPr bwMode="auto">
                          <a:xfrm>
                            <a:off x="2370" y="3650"/>
                            <a:ext cx="9112" cy="815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AutoShape 4"/>
                        <wps:cNvSpPr>
                          <a:spLocks noChangeArrowheads="1"/>
                        </wps:cNvSpPr>
                        <wps:spPr bwMode="auto">
                          <a:xfrm>
                            <a:off x="2370" y="3650"/>
                            <a:ext cx="3000" cy="3930"/>
                          </a:xfrm>
                          <a:prstGeom prst="roundRect">
                            <a:avLst>
                              <a:gd name="adj" fmla="val 5935"/>
                            </a:avLst>
                          </a:prstGeom>
                          <a:solidFill>
                            <a:schemeClr val="bg1">
                              <a:lumMod val="95000"/>
                              <a:lumOff val="0"/>
                            </a:schemeClr>
                          </a:solidFill>
                          <a:ln w="9525">
                            <a:solidFill>
                              <a:srgbClr val="000000"/>
                            </a:solidFill>
                            <a:round/>
                            <a:headEnd/>
                            <a:tailEnd/>
                          </a:ln>
                        </wps:spPr>
                        <wps:bodyPr rot="0" vert="horz" wrap="square" lIns="91440" tIns="45720" rIns="91440" bIns="45720" anchor="t" anchorCtr="0" upright="1">
                          <a:noAutofit/>
                        </wps:bodyPr>
                      </wps:wsp>
                      <wps:wsp>
                        <wps:cNvPr id="313" name="Text Box 5"/>
                        <wps:cNvSpPr txBox="1">
                          <a:spLocks noChangeArrowheads="1"/>
                        </wps:cNvSpPr>
                        <wps:spPr bwMode="auto">
                          <a:xfrm>
                            <a:off x="2370" y="3650"/>
                            <a:ext cx="2670" cy="450"/>
                          </a:xfrm>
                          <a:prstGeom prst="rect">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FFC8B" w14:textId="77777777" w:rsidR="00ED27D3" w:rsidRPr="00953B21" w:rsidRDefault="00ED27D3">
                              <w:pPr>
                                <w:rPr>
                                  <w:b/>
                                  <w:lang w:val="en-AU"/>
                                </w:rPr>
                              </w:pPr>
                              <w:r w:rsidRPr="00953B21">
                                <w:rPr>
                                  <w:b/>
                                  <w:lang w:val="en-AU"/>
                                </w:rPr>
                                <w:t>User A’s Computer</w:t>
                              </w:r>
                            </w:p>
                          </w:txbxContent>
                        </wps:txbx>
                        <wps:bodyPr rot="0" vert="horz" wrap="square" lIns="91440" tIns="45720" rIns="91440" bIns="45720" anchor="t" anchorCtr="0" upright="1">
                          <a:noAutofit/>
                        </wps:bodyPr>
                      </wps:wsp>
                      <wps:wsp>
                        <wps:cNvPr id="314" name="AutoShape 6"/>
                        <wps:cNvSpPr>
                          <a:spLocks noChangeArrowheads="1"/>
                        </wps:cNvSpPr>
                        <wps:spPr bwMode="auto">
                          <a:xfrm>
                            <a:off x="7680" y="4370"/>
                            <a:ext cx="3480" cy="6135"/>
                          </a:xfrm>
                          <a:prstGeom prst="roundRect">
                            <a:avLst>
                              <a:gd name="adj" fmla="val 5861"/>
                            </a:avLst>
                          </a:prstGeom>
                          <a:solidFill>
                            <a:schemeClr val="bg1">
                              <a:lumMod val="95000"/>
                              <a:lumOff val="0"/>
                            </a:schemeClr>
                          </a:solidFill>
                          <a:ln w="9525">
                            <a:solidFill>
                              <a:srgbClr val="000000"/>
                            </a:solidFill>
                            <a:round/>
                            <a:headEnd/>
                            <a:tailEnd/>
                          </a:ln>
                        </wps:spPr>
                        <wps:bodyPr rot="0" vert="horz" wrap="square" lIns="91440" tIns="45720" rIns="91440" bIns="45720" anchor="t" anchorCtr="0" upright="1">
                          <a:noAutofit/>
                        </wps:bodyPr>
                      </wps:wsp>
                      <wps:wsp>
                        <wps:cNvPr id="315" name="Text Box 7"/>
                        <wps:cNvSpPr txBox="1">
                          <a:spLocks noChangeArrowheads="1"/>
                        </wps:cNvSpPr>
                        <wps:spPr bwMode="auto">
                          <a:xfrm>
                            <a:off x="7680" y="4370"/>
                            <a:ext cx="3120" cy="769"/>
                          </a:xfrm>
                          <a:prstGeom prst="rect">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86FF4" w14:textId="77777777" w:rsidR="00ED27D3" w:rsidRPr="00953B21" w:rsidRDefault="00ED27D3">
                              <w:pPr>
                                <w:rPr>
                                  <w:b/>
                                  <w:lang w:val="en-AU"/>
                                </w:rPr>
                              </w:pPr>
                              <w:r>
                                <w:rPr>
                                  <w:b/>
                                  <w:lang w:val="en-AU"/>
                                </w:rPr>
                                <w:t>Web Application</w:t>
                              </w:r>
                              <w:r w:rsidRPr="00953B21">
                                <w:rPr>
                                  <w:b/>
                                  <w:lang w:val="en-AU"/>
                                </w:rPr>
                                <w:t xml:space="preserve"> Server</w:t>
                              </w:r>
                            </w:p>
                          </w:txbxContent>
                        </wps:txbx>
                        <wps:bodyPr rot="0" vert="horz" wrap="square" lIns="91440" tIns="45720" rIns="91440" bIns="45720" anchor="t" anchorCtr="0" upright="1">
                          <a:noAutofit/>
                        </wps:bodyPr>
                      </wps:wsp>
                      <wps:wsp>
                        <wps:cNvPr id="316" name="AutoShape 8"/>
                        <wps:cNvSpPr>
                          <a:spLocks noChangeArrowheads="1"/>
                        </wps:cNvSpPr>
                        <wps:spPr bwMode="auto">
                          <a:xfrm>
                            <a:off x="5608" y="4950"/>
                            <a:ext cx="1922" cy="2840"/>
                          </a:xfrm>
                          <a:prstGeom prst="cloudCallout">
                            <a:avLst>
                              <a:gd name="adj1" fmla="val -38083"/>
                              <a:gd name="adj2" fmla="val -4366"/>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round/>
                            <a:headEnd/>
                            <a:tailEnd/>
                          </a:ln>
                          <a:effectLst>
                            <a:outerShdw blurRad="63500" dist="29783" dir="3885598" algn="ctr" rotWithShape="0">
                              <a:schemeClr val="accent4">
                                <a:lumMod val="50000"/>
                                <a:lumOff val="0"/>
                                <a:alpha val="50000"/>
                              </a:schemeClr>
                            </a:outerShdw>
                          </a:effectLst>
                        </wps:spPr>
                        <wps:txbx>
                          <w:txbxContent>
                            <w:p w14:paraId="59DF9553" w14:textId="77777777" w:rsidR="00ED27D3" w:rsidRPr="00953B21" w:rsidRDefault="00ED27D3" w:rsidP="00953B21">
                              <w:pPr>
                                <w:jc w:val="center"/>
                                <w:rPr>
                                  <w:b/>
                                  <w:lang w:val="en-AU"/>
                                </w:rPr>
                              </w:pPr>
                              <w:r>
                                <w:rPr>
                                  <w:b/>
                                  <w:lang w:val="en-AU"/>
                                </w:rPr>
                                <w:t>Intranet</w:t>
                              </w:r>
                              <w:r w:rsidRPr="00953B21">
                                <w:rPr>
                                  <w:b/>
                                  <w:lang w:val="en-AU"/>
                                </w:rPr>
                                <w:t xml:space="preserve"> or Internet</w:t>
                              </w:r>
                            </w:p>
                          </w:txbxContent>
                        </wps:txbx>
                        <wps:bodyPr rot="0" vert="horz" wrap="square" lIns="91440" tIns="45720" rIns="91440" bIns="45720" anchor="ctr" anchorCtr="0" upright="1">
                          <a:noAutofit/>
                        </wps:bodyPr>
                      </wps:wsp>
                      <wps:wsp>
                        <wps:cNvPr id="317" name="Rectangle 9"/>
                        <wps:cNvSpPr>
                          <a:spLocks noChangeArrowheads="1"/>
                        </wps:cNvSpPr>
                        <wps:spPr bwMode="auto">
                          <a:xfrm>
                            <a:off x="8475" y="4950"/>
                            <a:ext cx="2025" cy="1026"/>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miter lim="800000"/>
                            <a:headEnd/>
                            <a:tailEnd/>
                          </a:ln>
                          <a:effectLst>
                            <a:outerShdw blurRad="63500" dist="29783" dir="3885598" algn="ctr" rotWithShape="0">
                              <a:schemeClr val="accent5">
                                <a:lumMod val="50000"/>
                                <a:lumOff val="0"/>
                                <a:alpha val="50000"/>
                              </a:schemeClr>
                            </a:outerShdw>
                          </a:effectLst>
                        </wps:spPr>
                        <wps:txbx>
                          <w:txbxContent>
                            <w:p w14:paraId="03BC41CF" w14:textId="77777777" w:rsidR="00ED27D3" w:rsidRPr="00872665" w:rsidRDefault="00ED27D3" w:rsidP="00C03D2A">
                              <w:pPr>
                                <w:rPr>
                                  <w:lang w:val="en-AU"/>
                                </w:rPr>
                              </w:pPr>
                              <w:r>
                                <w:rPr>
                                  <w:lang w:val="en-AU"/>
                                </w:rPr>
                                <w:t>SPECCHIO Web Application</w:t>
                              </w:r>
                              <w:r>
                                <w:rPr>
                                  <w:lang w:val="en-AU"/>
                                </w:rPr>
                                <w:br/>
                                <w:t>Server</w:t>
                              </w:r>
                            </w:p>
                          </w:txbxContent>
                        </wps:txbx>
                        <wps:bodyPr rot="0" vert="horz" wrap="square" lIns="91440" tIns="45720" rIns="91440" bIns="45720" anchor="t" anchorCtr="0" upright="1">
                          <a:noAutofit/>
                        </wps:bodyPr>
                      </wps:wsp>
                      <wps:wsp>
                        <wps:cNvPr id="318" name="AutoShape 10"/>
                        <wps:cNvSpPr>
                          <a:spLocks noChangeArrowheads="1"/>
                        </wps:cNvSpPr>
                        <wps:spPr bwMode="auto">
                          <a:xfrm>
                            <a:off x="7260" y="5370"/>
                            <a:ext cx="1380" cy="495"/>
                          </a:xfrm>
                          <a:prstGeom prst="leftRightArrow">
                            <a:avLst>
                              <a:gd name="adj1" fmla="val 50000"/>
                              <a:gd name="adj2" fmla="val 55758"/>
                            </a:avLst>
                          </a:prstGeom>
                          <a:gradFill rotWithShape="0">
                            <a:gsLst>
                              <a:gs pos="0">
                                <a:schemeClr val="accent4">
                                  <a:lumMod val="60000"/>
                                  <a:lumOff val="40000"/>
                                </a:schemeClr>
                              </a:gs>
                              <a:gs pos="50000">
                                <a:schemeClr val="accent4">
                                  <a:lumMod val="100000"/>
                                  <a:lumOff val="0"/>
                                </a:schemeClr>
                              </a:gs>
                              <a:gs pos="100000">
                                <a:schemeClr val="accent4">
                                  <a:lumMod val="60000"/>
                                  <a:lumOff val="40000"/>
                                </a:schemeClr>
                              </a:gs>
                            </a:gsLst>
                            <a:lin ang="5400000" scaled="1"/>
                          </a:gradFill>
                          <a:ln w="12700">
                            <a:solidFill>
                              <a:schemeClr val="accent4">
                                <a:lumMod val="100000"/>
                                <a:lumOff val="0"/>
                              </a:schemeClr>
                            </a:solidFill>
                            <a:miter lim="800000"/>
                            <a:headEnd/>
                            <a:tailEnd/>
                          </a:ln>
                          <a:effectLst>
                            <a:outerShdw blurRad="63500" dist="29783" dir="3885598" algn="ctr" rotWithShape="0">
                              <a:schemeClr val="accent4">
                                <a:lumMod val="50000"/>
                                <a:lumOff val="0"/>
                                <a:alpha val="74998"/>
                              </a:schemeClr>
                            </a:outerShdw>
                          </a:effectLst>
                        </wps:spPr>
                        <wps:bodyPr rot="0" vert="horz" wrap="square" lIns="91440" tIns="45720" rIns="91440" bIns="45720" anchor="t" anchorCtr="0" upright="1">
                          <a:noAutofit/>
                        </wps:bodyPr>
                      </wps:wsp>
                      <wps:wsp>
                        <wps:cNvPr id="319" name="Rectangle 11"/>
                        <wps:cNvSpPr>
                          <a:spLocks noChangeArrowheads="1"/>
                        </wps:cNvSpPr>
                        <wps:spPr bwMode="auto">
                          <a:xfrm>
                            <a:off x="3046" y="4230"/>
                            <a:ext cx="1469" cy="1065"/>
                          </a:xfrm>
                          <a:prstGeom prst="rect">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blurRad="63500" dist="29783" dir="3885598" algn="ctr" rotWithShape="0">
                              <a:schemeClr val="accent2">
                                <a:lumMod val="50000"/>
                                <a:lumOff val="0"/>
                                <a:alpha val="50000"/>
                              </a:schemeClr>
                            </a:outerShdw>
                          </a:effectLst>
                        </wps:spPr>
                        <wps:txbx>
                          <w:txbxContent>
                            <w:p w14:paraId="5F0837D5" w14:textId="77777777" w:rsidR="00ED27D3" w:rsidRPr="00872665" w:rsidRDefault="00ED27D3" w:rsidP="00C03D2A">
                              <w:pPr>
                                <w:rPr>
                                  <w:lang w:val="en-AU"/>
                                </w:rPr>
                              </w:pPr>
                              <w:r>
                                <w:rPr>
                                  <w:lang w:val="en-AU"/>
                                </w:rPr>
                                <w:t>SPECCHIO User Application</w:t>
                              </w:r>
                            </w:p>
                          </w:txbxContent>
                        </wps:txbx>
                        <wps:bodyPr rot="0" vert="horz" wrap="square" lIns="91440" tIns="45720" rIns="91440" bIns="45720" anchor="t" anchorCtr="0" upright="1">
                          <a:noAutofit/>
                        </wps:bodyPr>
                      </wps:wsp>
                      <wps:wsp>
                        <wps:cNvPr id="320" name="AutoShape 12"/>
                        <wps:cNvSpPr>
                          <a:spLocks noChangeArrowheads="1"/>
                        </wps:cNvSpPr>
                        <wps:spPr bwMode="auto">
                          <a:xfrm>
                            <a:off x="2744" y="5550"/>
                            <a:ext cx="2071" cy="1640"/>
                          </a:xfrm>
                          <a:prstGeom prst="flowChartMagneticDisk">
                            <a:avLst/>
                          </a:prstGeom>
                          <a:solidFill>
                            <a:schemeClr val="tx2">
                              <a:lumMod val="20000"/>
                              <a:lumOff val="80000"/>
                            </a:schemeClr>
                          </a:solidFill>
                          <a:ln w="9525">
                            <a:solidFill>
                              <a:srgbClr val="000000"/>
                            </a:solidFill>
                            <a:round/>
                            <a:headEnd/>
                            <a:tailEnd/>
                          </a:ln>
                        </wps:spPr>
                        <wps:txbx>
                          <w:txbxContent>
                            <w:p w14:paraId="57B329DC" w14:textId="77777777" w:rsidR="00ED27D3" w:rsidRPr="00872665" w:rsidRDefault="00ED27D3" w:rsidP="00C03D2A">
                              <w:pPr>
                                <w:rPr>
                                  <w:lang w:val="en-AU"/>
                                </w:rPr>
                              </w:pPr>
                              <w:r>
                                <w:rPr>
                                  <w:lang w:val="en-AU"/>
                                </w:rPr>
                                <w:t>User A’s Campaign Data Directories</w:t>
                              </w:r>
                            </w:p>
                          </w:txbxContent>
                        </wps:txbx>
                        <wps:bodyPr rot="0" vert="horz" wrap="square" lIns="91440" tIns="45720" rIns="91440" bIns="45720" anchor="t" anchorCtr="0" upright="1">
                          <a:noAutofit/>
                        </wps:bodyPr>
                      </wps:wsp>
                      <wps:wsp>
                        <wps:cNvPr id="321" name="AutoShape 13"/>
                        <wps:cNvSpPr>
                          <a:spLocks noChangeArrowheads="1"/>
                        </wps:cNvSpPr>
                        <wps:spPr bwMode="auto">
                          <a:xfrm rot="1853205">
                            <a:off x="4320" y="4860"/>
                            <a:ext cx="1890" cy="510"/>
                          </a:xfrm>
                          <a:prstGeom prst="leftRightArrow">
                            <a:avLst>
                              <a:gd name="adj1" fmla="val 50000"/>
                              <a:gd name="adj2" fmla="val 74118"/>
                            </a:avLst>
                          </a:prstGeom>
                          <a:gradFill rotWithShape="0">
                            <a:gsLst>
                              <a:gs pos="0">
                                <a:schemeClr val="accent4">
                                  <a:lumMod val="60000"/>
                                  <a:lumOff val="40000"/>
                                </a:schemeClr>
                              </a:gs>
                              <a:gs pos="50000">
                                <a:schemeClr val="accent4">
                                  <a:lumMod val="100000"/>
                                  <a:lumOff val="0"/>
                                </a:schemeClr>
                              </a:gs>
                              <a:gs pos="100000">
                                <a:schemeClr val="accent4">
                                  <a:lumMod val="60000"/>
                                  <a:lumOff val="40000"/>
                                </a:schemeClr>
                              </a:gs>
                            </a:gsLst>
                            <a:lin ang="5400000" scaled="1"/>
                          </a:gradFill>
                          <a:ln w="12700">
                            <a:solidFill>
                              <a:schemeClr val="accent4">
                                <a:lumMod val="100000"/>
                                <a:lumOff val="0"/>
                              </a:schemeClr>
                            </a:solidFill>
                            <a:miter lim="800000"/>
                            <a:headEnd/>
                            <a:tailEnd/>
                          </a:ln>
                          <a:effectLst>
                            <a:outerShdw blurRad="63500" dist="29783" dir="3885598" algn="ctr" rotWithShape="0">
                              <a:schemeClr val="accent4">
                                <a:lumMod val="50000"/>
                                <a:lumOff val="0"/>
                                <a:alpha val="74998"/>
                              </a:schemeClr>
                            </a:outerShdw>
                          </a:effectLst>
                        </wps:spPr>
                        <wps:bodyPr rot="0" vert="horz" wrap="square" lIns="91440" tIns="45720" rIns="91440" bIns="45720" anchor="t" anchorCtr="0" upright="1">
                          <a:noAutofit/>
                        </wps:bodyPr>
                      </wps:wsp>
                      <wps:wsp>
                        <wps:cNvPr id="322" name="AutoShape 14"/>
                        <wps:cNvSpPr>
                          <a:spLocks noChangeArrowheads="1"/>
                        </wps:cNvSpPr>
                        <wps:spPr bwMode="auto">
                          <a:xfrm>
                            <a:off x="3675" y="5235"/>
                            <a:ext cx="210" cy="390"/>
                          </a:xfrm>
                          <a:prstGeom prst="upArrow">
                            <a:avLst>
                              <a:gd name="adj1" fmla="val 50000"/>
                              <a:gd name="adj2" fmla="val 46429"/>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blurRad="63500" dist="29783" dir="3885598" algn="ctr" rotWithShape="0">
                              <a:schemeClr val="lt1">
                                <a:lumMod val="50000"/>
                                <a:lumOff val="0"/>
                                <a:alpha val="50000"/>
                              </a:schemeClr>
                            </a:outerShdw>
                          </a:effectLst>
                        </wps:spPr>
                        <wps:bodyPr rot="0" vert="eaVert" wrap="square" lIns="91440" tIns="45720" rIns="91440" bIns="45720" anchor="t" anchorCtr="0" upright="1">
                          <a:noAutofit/>
                        </wps:bodyPr>
                      </wps:wsp>
                      <wps:wsp>
                        <wps:cNvPr id="323" name="AutoShape 15"/>
                        <wps:cNvSpPr>
                          <a:spLocks noChangeArrowheads="1"/>
                        </wps:cNvSpPr>
                        <wps:spPr bwMode="auto">
                          <a:xfrm>
                            <a:off x="8010" y="6140"/>
                            <a:ext cx="2925" cy="4095"/>
                          </a:xfrm>
                          <a:prstGeom prst="can">
                            <a:avLst>
                              <a:gd name="adj" fmla="val 35000"/>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blurRad="63500" dist="29783" dir="3885598" algn="ctr" rotWithShape="0">
                              <a:schemeClr val="accent5">
                                <a:lumMod val="50000"/>
                                <a:lumOff val="0"/>
                                <a:alpha val="50000"/>
                              </a:schemeClr>
                            </a:outerShdw>
                          </a:effectLst>
                        </wps:spPr>
                        <wps:bodyPr rot="0" vert="horz" wrap="square" lIns="91440" tIns="45720" rIns="91440" bIns="45720" anchor="t" anchorCtr="0" upright="1">
                          <a:noAutofit/>
                        </wps:bodyPr>
                      </wps:wsp>
                      <wps:wsp>
                        <wps:cNvPr id="324" name="Text Box 16"/>
                        <wps:cNvSpPr txBox="1">
                          <a:spLocks noChangeArrowheads="1"/>
                        </wps:cNvSpPr>
                        <wps:spPr bwMode="auto">
                          <a:xfrm>
                            <a:off x="8174" y="6290"/>
                            <a:ext cx="2626" cy="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42FC0" w14:textId="77777777" w:rsidR="00ED27D3" w:rsidRPr="00953B21" w:rsidRDefault="00ED27D3" w:rsidP="00A930A1">
                              <w:pPr>
                                <w:jc w:val="center"/>
                                <w:rPr>
                                  <w:b/>
                                  <w:lang w:val="en-AU"/>
                                </w:rPr>
                              </w:pPr>
                              <w:r>
                                <w:rPr>
                                  <w:b/>
                                  <w:lang w:val="en-AU"/>
                                </w:rPr>
                                <w:t>SPECCHIO</w:t>
                              </w:r>
                              <w:r w:rsidRPr="00953B21">
                                <w:rPr>
                                  <w:b/>
                                  <w:lang w:val="en-AU"/>
                                </w:rPr>
                                <w:t xml:space="preserve"> </w:t>
                              </w:r>
                              <w:r>
                                <w:rPr>
                                  <w:b/>
                                  <w:lang w:val="en-AU"/>
                                </w:rPr>
                                <w:t xml:space="preserve">MySQL </w:t>
                              </w:r>
                              <w:r w:rsidRPr="00953B21">
                                <w:rPr>
                                  <w:b/>
                                  <w:lang w:val="en-AU"/>
                                </w:rPr>
                                <w:t>Database</w:t>
                              </w:r>
                            </w:p>
                          </w:txbxContent>
                        </wps:txbx>
                        <wps:bodyPr rot="0" vert="horz" wrap="square" lIns="91440" tIns="45720" rIns="91440" bIns="45720" anchor="t" anchorCtr="0" upright="1">
                          <a:noAutofit/>
                        </wps:bodyPr>
                      </wps:wsp>
                      <wps:wsp>
                        <wps:cNvPr id="325" name="Rectangle 17"/>
                        <wps:cNvSpPr>
                          <a:spLocks noChangeArrowheads="1"/>
                        </wps:cNvSpPr>
                        <wps:spPr bwMode="auto">
                          <a:xfrm>
                            <a:off x="8309" y="7370"/>
                            <a:ext cx="2356" cy="1005"/>
                          </a:xfrm>
                          <a:prstGeom prst="rect">
                            <a:avLst/>
                          </a:prstGeom>
                          <a:solidFill>
                            <a:schemeClr val="tx2">
                              <a:lumMod val="20000"/>
                              <a:lumOff val="8000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47BD9A21" w14:textId="77777777" w:rsidR="00ED27D3" w:rsidRPr="00C074B4" w:rsidRDefault="00ED27D3">
                              <w:pPr>
                                <w:rPr>
                                  <w:lang w:val="en-AU"/>
                                </w:rPr>
                              </w:pPr>
                              <w:r>
                                <w:rPr>
                                  <w:lang w:val="en-AU"/>
                                </w:rPr>
                                <w:t>Data uploaded for User A’s Campaign data</w:t>
                              </w:r>
                            </w:p>
                          </w:txbxContent>
                        </wps:txbx>
                        <wps:bodyPr rot="0" vert="horz" wrap="square" lIns="91440" tIns="45720" rIns="91440" bIns="45720" anchor="t" anchorCtr="0" upright="1">
                          <a:noAutofit/>
                        </wps:bodyPr>
                      </wps:wsp>
                      <wps:wsp>
                        <wps:cNvPr id="326" name="AutoShape 18"/>
                        <wps:cNvCnPr>
                          <a:cxnSpLocks noChangeShapeType="1"/>
                          <a:stCxn id="320" idx="4"/>
                          <a:endCxn id="325" idx="1"/>
                        </wps:cNvCnPr>
                        <wps:spPr bwMode="auto">
                          <a:xfrm>
                            <a:off x="4815" y="6370"/>
                            <a:ext cx="3494" cy="1503"/>
                          </a:xfrm>
                          <a:prstGeom prst="straightConnector1">
                            <a:avLst/>
                          </a:prstGeom>
                          <a:noFill/>
                          <a:ln w="9525">
                            <a:solidFill>
                              <a:srgbClr val="000000"/>
                            </a:solidFill>
                            <a:prstDash val="dash"/>
                            <a:round/>
                            <a:headEnd type="triangle" w="med" len="med"/>
                            <a:tailEnd type="triangle" w="med" len="med"/>
                          </a:ln>
                          <a:extLst>
                            <a:ext uri="{909E8E84-426E-40dd-AFC4-6F175D3DCCD1}">
                              <a14:hiddenFill xmlns:a14="http://schemas.microsoft.com/office/drawing/2010/main">
                                <a:noFill/>
                              </a14:hiddenFill>
                            </a:ext>
                          </a:extLst>
                        </wps:spPr>
                        <wps:bodyPr/>
                      </wps:wsp>
                      <wps:wsp>
                        <wps:cNvPr id="327" name="AutoShape 19"/>
                        <wps:cNvSpPr>
                          <a:spLocks noChangeArrowheads="1"/>
                        </wps:cNvSpPr>
                        <wps:spPr bwMode="auto">
                          <a:xfrm>
                            <a:off x="9375" y="5790"/>
                            <a:ext cx="390" cy="500"/>
                          </a:xfrm>
                          <a:prstGeom prst="upDownArrow">
                            <a:avLst>
                              <a:gd name="adj1" fmla="val 50000"/>
                              <a:gd name="adj2" fmla="val 25641"/>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blurRad="63500" dist="29783" dir="3885598" algn="ctr" rotWithShape="0">
                              <a:schemeClr val="lt1">
                                <a:lumMod val="50000"/>
                                <a:lumOff val="0"/>
                                <a:alpha val="50000"/>
                              </a:schemeClr>
                            </a:outerShdw>
                          </a:effectLst>
                        </wps:spPr>
                        <wps:bodyPr rot="0" vert="eaVert" wrap="square" lIns="91440" tIns="45720" rIns="91440" bIns="45720" anchor="t" anchorCtr="0" upright="1">
                          <a:noAutofit/>
                        </wps:bodyPr>
                      </wps:wsp>
                      <wps:wsp>
                        <wps:cNvPr id="328" name="AutoShape 20"/>
                        <wps:cNvSpPr>
                          <a:spLocks noChangeArrowheads="1"/>
                        </wps:cNvSpPr>
                        <wps:spPr bwMode="auto">
                          <a:xfrm>
                            <a:off x="2370" y="7873"/>
                            <a:ext cx="3000" cy="3930"/>
                          </a:xfrm>
                          <a:prstGeom prst="roundRect">
                            <a:avLst>
                              <a:gd name="adj" fmla="val 6301"/>
                            </a:avLst>
                          </a:prstGeom>
                          <a:solidFill>
                            <a:schemeClr val="bg1">
                              <a:lumMod val="95000"/>
                              <a:lumOff val="0"/>
                            </a:schemeClr>
                          </a:solidFill>
                          <a:ln w="9525">
                            <a:solidFill>
                              <a:srgbClr val="000000"/>
                            </a:solidFill>
                            <a:round/>
                            <a:headEnd/>
                            <a:tailEnd/>
                          </a:ln>
                        </wps:spPr>
                        <wps:bodyPr rot="0" vert="horz" wrap="square" lIns="91440" tIns="45720" rIns="91440" bIns="45720" anchor="t" anchorCtr="0" upright="1">
                          <a:noAutofit/>
                        </wps:bodyPr>
                      </wps:wsp>
                      <wps:wsp>
                        <wps:cNvPr id="329" name="Text Box 21"/>
                        <wps:cNvSpPr txBox="1">
                          <a:spLocks noChangeArrowheads="1"/>
                        </wps:cNvSpPr>
                        <wps:spPr bwMode="auto">
                          <a:xfrm>
                            <a:off x="2370" y="7873"/>
                            <a:ext cx="2670" cy="450"/>
                          </a:xfrm>
                          <a:prstGeom prst="rect">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322A9" w14:textId="77777777" w:rsidR="00ED27D3" w:rsidRPr="00953B21" w:rsidRDefault="00ED27D3">
                              <w:pPr>
                                <w:rPr>
                                  <w:b/>
                                  <w:lang w:val="en-AU"/>
                                </w:rPr>
                              </w:pPr>
                              <w:r w:rsidRPr="00953B21">
                                <w:rPr>
                                  <w:b/>
                                  <w:lang w:val="en-AU"/>
                                </w:rPr>
                                <w:t>User B’s Computer</w:t>
                              </w:r>
                            </w:p>
                          </w:txbxContent>
                        </wps:txbx>
                        <wps:bodyPr rot="0" vert="horz" wrap="square" lIns="91440" tIns="45720" rIns="91440" bIns="45720" anchor="t" anchorCtr="0" upright="1">
                          <a:noAutofit/>
                        </wps:bodyPr>
                      </wps:wsp>
                      <wps:wsp>
                        <wps:cNvPr id="330" name="Rectangle 22"/>
                        <wps:cNvSpPr>
                          <a:spLocks noChangeArrowheads="1"/>
                        </wps:cNvSpPr>
                        <wps:spPr bwMode="auto">
                          <a:xfrm>
                            <a:off x="3046" y="8453"/>
                            <a:ext cx="1469" cy="1065"/>
                          </a:xfrm>
                          <a:prstGeom prst="rect">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blurRad="63500" dist="29783" dir="3885598" algn="ctr" rotWithShape="0">
                              <a:schemeClr val="accent2">
                                <a:lumMod val="50000"/>
                                <a:lumOff val="0"/>
                                <a:alpha val="50000"/>
                              </a:schemeClr>
                            </a:outerShdw>
                          </a:effectLst>
                        </wps:spPr>
                        <wps:txbx>
                          <w:txbxContent>
                            <w:p w14:paraId="03655C15" w14:textId="77777777" w:rsidR="00ED27D3" w:rsidRPr="00872665" w:rsidRDefault="00ED27D3" w:rsidP="00C03D2A">
                              <w:pPr>
                                <w:rPr>
                                  <w:lang w:val="en-AU"/>
                                </w:rPr>
                              </w:pPr>
                              <w:r>
                                <w:rPr>
                                  <w:lang w:val="en-AU"/>
                                </w:rPr>
                                <w:t>SPECCHIO User Application</w:t>
                              </w:r>
                            </w:p>
                          </w:txbxContent>
                        </wps:txbx>
                        <wps:bodyPr rot="0" vert="horz" wrap="square" lIns="91440" tIns="45720" rIns="91440" bIns="45720" anchor="t" anchorCtr="0" upright="1">
                          <a:noAutofit/>
                        </wps:bodyPr>
                      </wps:wsp>
                      <wps:wsp>
                        <wps:cNvPr id="331" name="AutoShape 23"/>
                        <wps:cNvSpPr>
                          <a:spLocks noChangeArrowheads="1"/>
                        </wps:cNvSpPr>
                        <wps:spPr bwMode="auto">
                          <a:xfrm>
                            <a:off x="2744" y="9773"/>
                            <a:ext cx="2071" cy="1640"/>
                          </a:xfrm>
                          <a:prstGeom prst="flowChartMagneticDisk">
                            <a:avLst/>
                          </a:prstGeom>
                          <a:solidFill>
                            <a:schemeClr val="accent3">
                              <a:lumMod val="20000"/>
                              <a:lumOff val="80000"/>
                            </a:schemeClr>
                          </a:solidFill>
                          <a:ln w="9525">
                            <a:solidFill>
                              <a:srgbClr val="000000"/>
                            </a:solidFill>
                            <a:round/>
                            <a:headEnd/>
                            <a:tailEnd/>
                          </a:ln>
                        </wps:spPr>
                        <wps:txbx>
                          <w:txbxContent>
                            <w:p w14:paraId="6C143F4A" w14:textId="77777777" w:rsidR="00ED27D3" w:rsidRPr="00872665" w:rsidRDefault="00ED27D3" w:rsidP="00C03D2A">
                              <w:pPr>
                                <w:rPr>
                                  <w:lang w:val="en-AU"/>
                                </w:rPr>
                              </w:pPr>
                              <w:r>
                                <w:rPr>
                                  <w:lang w:val="en-AU"/>
                                </w:rPr>
                                <w:t>User B’s Campaign Data Directories</w:t>
                              </w:r>
                            </w:p>
                          </w:txbxContent>
                        </wps:txbx>
                        <wps:bodyPr rot="0" vert="horz" wrap="square" lIns="91440" tIns="45720" rIns="91440" bIns="45720" anchor="t" anchorCtr="0" upright="1">
                          <a:noAutofit/>
                        </wps:bodyPr>
                      </wps:wsp>
                      <wps:wsp>
                        <wps:cNvPr id="332" name="AutoShape 24"/>
                        <wps:cNvSpPr>
                          <a:spLocks noChangeArrowheads="1"/>
                        </wps:cNvSpPr>
                        <wps:spPr bwMode="auto">
                          <a:xfrm>
                            <a:off x="3675" y="9458"/>
                            <a:ext cx="210" cy="390"/>
                          </a:xfrm>
                          <a:prstGeom prst="upArrow">
                            <a:avLst>
                              <a:gd name="adj1" fmla="val 50000"/>
                              <a:gd name="adj2" fmla="val 46429"/>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blurRad="63500" dist="29783" dir="3885598" algn="ctr" rotWithShape="0">
                              <a:schemeClr val="lt1">
                                <a:lumMod val="50000"/>
                                <a:lumOff val="0"/>
                                <a:alpha val="50000"/>
                              </a:schemeClr>
                            </a:outerShdw>
                          </a:effectLst>
                        </wps:spPr>
                        <wps:bodyPr rot="0" vert="eaVert" wrap="square" lIns="91440" tIns="45720" rIns="91440" bIns="45720" anchor="t" anchorCtr="0" upright="1">
                          <a:noAutofit/>
                        </wps:bodyPr>
                      </wps:wsp>
                      <wps:wsp>
                        <wps:cNvPr id="333" name="AutoShape 25"/>
                        <wps:cNvSpPr>
                          <a:spLocks noChangeArrowheads="1"/>
                        </wps:cNvSpPr>
                        <wps:spPr bwMode="auto">
                          <a:xfrm rot="-2381139">
                            <a:off x="4190" y="7621"/>
                            <a:ext cx="2257" cy="510"/>
                          </a:xfrm>
                          <a:prstGeom prst="leftRightArrow">
                            <a:avLst>
                              <a:gd name="adj1" fmla="val 50000"/>
                              <a:gd name="adj2" fmla="val 88510"/>
                            </a:avLst>
                          </a:prstGeom>
                          <a:gradFill rotWithShape="0">
                            <a:gsLst>
                              <a:gs pos="0">
                                <a:schemeClr val="accent4">
                                  <a:lumMod val="60000"/>
                                  <a:lumOff val="40000"/>
                                </a:schemeClr>
                              </a:gs>
                              <a:gs pos="50000">
                                <a:schemeClr val="accent4">
                                  <a:lumMod val="100000"/>
                                  <a:lumOff val="0"/>
                                </a:schemeClr>
                              </a:gs>
                              <a:gs pos="100000">
                                <a:schemeClr val="accent4">
                                  <a:lumMod val="60000"/>
                                  <a:lumOff val="40000"/>
                                </a:schemeClr>
                              </a:gs>
                            </a:gsLst>
                            <a:lin ang="5400000" scaled="1"/>
                          </a:gradFill>
                          <a:ln w="12700">
                            <a:solidFill>
                              <a:schemeClr val="accent4">
                                <a:lumMod val="100000"/>
                                <a:lumOff val="0"/>
                              </a:schemeClr>
                            </a:solidFill>
                            <a:miter lim="800000"/>
                            <a:headEnd/>
                            <a:tailEnd/>
                          </a:ln>
                          <a:effectLst>
                            <a:outerShdw blurRad="63500" dist="29783" dir="3885598" algn="ctr" rotWithShape="0">
                              <a:schemeClr val="accent4">
                                <a:lumMod val="50000"/>
                                <a:lumOff val="0"/>
                                <a:alpha val="74998"/>
                              </a:schemeClr>
                            </a:outerShdw>
                          </a:effectLst>
                        </wps:spPr>
                        <wps:bodyPr rot="0" vert="horz" wrap="square" lIns="91440" tIns="45720" rIns="91440" bIns="45720" anchor="t" anchorCtr="0" upright="1">
                          <a:noAutofit/>
                        </wps:bodyPr>
                      </wps:wsp>
                      <wps:wsp>
                        <wps:cNvPr id="334" name="Rectangle 26"/>
                        <wps:cNvSpPr>
                          <a:spLocks noChangeArrowheads="1"/>
                        </wps:cNvSpPr>
                        <wps:spPr bwMode="auto">
                          <a:xfrm>
                            <a:off x="8309" y="8600"/>
                            <a:ext cx="2356" cy="1005"/>
                          </a:xfrm>
                          <a:prstGeom prst="rect">
                            <a:avLst/>
                          </a:prstGeom>
                          <a:solidFill>
                            <a:schemeClr val="accent3">
                              <a:lumMod val="20000"/>
                              <a:lumOff val="8000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555DF2D8" w14:textId="77777777" w:rsidR="00ED27D3" w:rsidRPr="00C074B4" w:rsidRDefault="00ED27D3">
                              <w:pPr>
                                <w:rPr>
                                  <w:lang w:val="en-AU"/>
                                </w:rPr>
                              </w:pPr>
                              <w:r>
                                <w:rPr>
                                  <w:lang w:val="en-AU"/>
                                </w:rPr>
                                <w:t>Data uploaded for User B’s Campaign data</w:t>
                              </w:r>
                            </w:p>
                          </w:txbxContent>
                        </wps:txbx>
                        <wps:bodyPr rot="0" vert="horz" wrap="square" lIns="91440" tIns="45720" rIns="91440" bIns="45720" anchor="t" anchorCtr="0" upright="1">
                          <a:noAutofit/>
                        </wps:bodyPr>
                      </wps:wsp>
                      <wps:wsp>
                        <wps:cNvPr id="335" name="AutoShape 27"/>
                        <wps:cNvCnPr>
                          <a:cxnSpLocks noChangeShapeType="1"/>
                          <a:stCxn id="331" idx="4"/>
                          <a:endCxn id="334" idx="1"/>
                        </wps:cNvCnPr>
                        <wps:spPr bwMode="auto">
                          <a:xfrm flipV="1">
                            <a:off x="4815" y="9103"/>
                            <a:ext cx="3494" cy="1490"/>
                          </a:xfrm>
                          <a:prstGeom prst="straightConnector1">
                            <a:avLst/>
                          </a:prstGeom>
                          <a:noFill/>
                          <a:ln w="9525">
                            <a:solidFill>
                              <a:srgbClr val="000000"/>
                            </a:solidFill>
                            <a:prstDash val="dash"/>
                            <a:round/>
                            <a:headEnd type="triangle" w="med" len="med"/>
                            <a:tailEnd type="triangle" w="med" len="med"/>
                          </a:ln>
                          <a:extLst>
                            <a:ext uri="{909E8E84-426E-40dd-AFC4-6F175D3DCCD1}">
                              <a14:hiddenFill xmlns:a14="http://schemas.microsoft.com/office/drawing/2010/main">
                                <a:noFill/>
                              </a14:hiddenFill>
                            </a:ext>
                          </a:extLst>
                        </wps:spPr>
                        <wps:bodyPr/>
                      </wps:wsp>
                      <wps:wsp>
                        <wps:cNvPr id="336" name="AutoShape 28"/>
                        <wps:cNvSpPr>
                          <a:spLocks/>
                        </wps:cNvSpPr>
                        <wps:spPr bwMode="auto">
                          <a:xfrm>
                            <a:off x="6915" y="10683"/>
                            <a:ext cx="2209" cy="960"/>
                          </a:xfrm>
                          <a:prstGeom prst="accentCallout2">
                            <a:avLst>
                              <a:gd name="adj1" fmla="val 18856"/>
                              <a:gd name="adj2" fmla="val 0"/>
                              <a:gd name="adj3" fmla="val 18856"/>
                              <a:gd name="adj4" fmla="val -13264"/>
                              <a:gd name="adj5" fmla="val -66250"/>
                              <a:gd name="adj6" fmla="val -26843"/>
                            </a:avLst>
                          </a:prstGeom>
                          <a:solidFill>
                            <a:srgbClr val="FFFFFF"/>
                          </a:solidFill>
                          <a:ln w="9525">
                            <a:solidFill>
                              <a:srgbClr val="000000"/>
                            </a:solidFill>
                            <a:miter lim="800000"/>
                            <a:headEnd/>
                            <a:tailEnd/>
                          </a:ln>
                        </wps:spPr>
                        <wps:txbx>
                          <w:txbxContent>
                            <w:p w14:paraId="1FD0330E" w14:textId="77777777" w:rsidR="00ED27D3" w:rsidRPr="00CE038C" w:rsidRDefault="00ED27D3">
                              <w:pPr>
                                <w:rPr>
                                  <w:lang w:val="en-AU"/>
                                </w:rPr>
                              </w:pPr>
                              <w:r>
                                <w:rPr>
                                  <w:lang w:val="en-AU"/>
                                </w:rPr>
                                <w:t>Campaign data kept in both locations after uploading</w:t>
                              </w:r>
                            </w:p>
                          </w:txbxContent>
                        </wps:txbx>
                        <wps:bodyPr rot="0" vert="horz" wrap="square" lIns="54000" tIns="45720" rIns="91440" bIns="45720" anchor="t" anchorCtr="0" upright="1">
                          <a:noAutofit/>
                        </wps:bodyPr>
                      </wps:wsp>
                    </wpg:wgp>
                  </a:graphicData>
                </a:graphic>
              </wp:inline>
            </w:drawing>
          </mc:Choice>
          <mc:Fallback>
            <w:pict>
              <v:group id="Group 2" o:spid="_x0000_s1026" style="width:455.6pt;height:407.65pt;mso-position-horizontal-relative:char;mso-position-vertical-relative:line" coordorigin="2370,3650" coordsize="9112,815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">
                <o:lock v:ext="edit" aspectratio="t"/>
                <v:rect id="AutoShape 3" o:spid="_x0000_s1027" style="position:absolute;left:2370;top:3650;width:9112;height:8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8a1xQAA&#10;ANwAAAAPAAAAZHJzL2Rvd25yZXYueG1sRI/dasJAFITvC77DcoTeFN3EQpHoKiKIoRSk8ef6kD0m&#10;wezZmF2T9O27hYKXw8x8wyzXg6lFR62rLCuIpxEI4tzqigsFp+NuMgfhPLLG2jIp+CEH69XoZYmJ&#10;tj1/U5f5QgQIuwQVlN43iZQuL8mgm9qGOHhX2xr0QbaF1C32AW5qOYuiD2mw4rBQYkPbkvJb9jAK&#10;+vzQXY5fe3l4u6SW7+l9m50/lXodD5sFCE+Df4b/26lW8B7H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kjxrXFAAAA3AAAAA8AAAAAAAAAAAAAAAAAlwIAAGRycy9k&#10;b3ducmV2LnhtbFBLBQYAAAAABAAEAPUAAACJAwAAAAA=&#10;" filled="f" stroked="f">
                  <o:lock v:ext="edit" aspectratio="t" text="t"/>
                </v:rect>
                <v:roundrect id="AutoShape 4" o:spid="_x0000_s1028" style="position:absolute;left:2370;top:3650;width:3000;height:3930;visibility:visible;mso-wrap-style:square;v-text-anchor:top" arcsize="389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c8bGxAAA&#10;ANwAAAAPAAAAZHJzL2Rvd25yZXYueG1sRI/dSgMxFITvBd8hHKF3Ntsfiq5NSykIBaHYbR/gmBx3&#10;g5uTkMR27dM3guDlMDPfMMv14HpxppisZwWTcQWCWHtjuVVwOr4+PoFIGdlg75kU/FCC9er+bom1&#10;8Rc+0LnJrSgQTjUq6HIOtZRJd+QwjX0gLt6njw5zkbGVJuKlwF0vp1W1kA4tl4UOA2070l/Nt1MQ&#10;dLx+zKsw1+/PJ5ubfbN/m1mlRg/D5gVEpiH/h//aO6NgNpnC75lyBOTq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3PGxsQAAADcAAAADwAAAAAAAAAAAAAAAACXAgAAZHJzL2Rv&#10;d25yZXYueG1sUEsFBgAAAAAEAAQA9QAAAIgDAAAAAA==&#10;" fillcolor="#f2f2f2 [3052]"/>
                <v:shapetype id="_x0000_t202" coordsize="21600,21600" o:spt="202" path="m0,0l0,21600,21600,21600,21600,0xe">
                  <v:stroke joinstyle="miter"/>
                  <v:path gradientshapeok="t" o:connecttype="rect"/>
                </v:shapetype>
                <v:shape id="Text Box 5" o:spid="_x0000_s1029" type="#_x0000_t202" style="position:absolute;left:2370;top:3650;width:267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31axAAA&#10;ANwAAAAPAAAAZHJzL2Rvd25yZXYueG1sRI9Pa8JAFMTvBb/D8oTe6kYDqcRsRKqFngrxD3h8ZJ9J&#10;MPs2za4m/fZdQehxmJnfMNl6NK24U+8aywrmswgEcWl1w5WC4+HzbQnCeWSNrWVS8EsO1vnkJcNU&#10;24ELuu99JQKEXYoKau+7VEpX1mTQzWxHHLyL7Q36IPtK6h6HADetXERRIg02HBZq7OijpvK6vxkF&#10;5j3hn+v2u7GLnS6X8TY5nwpU6nU6blYgPI3+P/xsf2kF8TyGx5lwBGT+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hN9WsQAAADcAAAADwAAAAAAAAAAAAAAAACXAgAAZHJzL2Rv&#10;d25yZXYueG1sUEsFBgAAAAAEAAQA9QAAAIgDAAAAAA==&#10;" filled="f" fillcolor="#f2f2f2 [3052]" stroked="f">
                  <v:textbox>
                    <w:txbxContent>
                      <w:p w14:paraId="64DFFC8B" w14:textId="77777777" w:rsidR="00ED27D3" w:rsidRPr="00953B21" w:rsidRDefault="00ED27D3">
                        <w:pPr>
                          <w:rPr>
                            <w:b/>
                            <w:lang w:val="en-AU"/>
                          </w:rPr>
                        </w:pPr>
                        <w:r w:rsidRPr="00953B21">
                          <w:rPr>
                            <w:b/>
                            <w:lang w:val="en-AU"/>
                          </w:rPr>
                          <w:t>User A’s Computer</w:t>
                        </w:r>
                      </w:p>
                    </w:txbxContent>
                  </v:textbox>
                </v:shape>
                <v:roundrect id="AutoShape 6" o:spid="_x0000_s1030" style="position:absolute;left:7680;top:4370;width:3480;height:6135;visibility:visible;mso-wrap-style:square;v-text-anchor:top" arcsize="384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1HDTxgAA&#10;ANwAAAAPAAAAZHJzL2Rvd25yZXYueG1sRI9Ba8JAFITvBf/D8gpeSt0YRSR1FREVFQS1PfT4yL4m&#10;odm3IbvG9d93C4LHYWa+YWaLYGrRUesqywqGgwQEcW51xYWCr8/N+xSE88gaa8uk4E4OFvPeywwz&#10;bW98pu7iCxEh7DJUUHrfZFK6vCSDbmAb4uj92Nagj7ItpG7xFuGmlmmSTKTBiuNCiQ2tSsp/L1ej&#10;YJ9uD9+riT6u929dSI/hJA91oVT/NSw/QHgK/hl+tHdawWg4hv8z8QjI+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1HDTxgAAANwAAAAPAAAAAAAAAAAAAAAAAJcCAABkcnMv&#10;ZG93bnJldi54bWxQSwUGAAAAAAQABAD1AAAAigMAAAAA&#10;" fillcolor="#f2f2f2 [3052]"/>
                <v:shape id="Text Box 7" o:spid="_x0000_s1031" type="#_x0000_t202" style="position:absolute;left:7680;top:4370;width:3120;height:7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tkC1wgAA&#10;ANwAAAAPAAAAZHJzL2Rvd25yZXYueG1sRI9Lq8IwFIT3gv8hHMGdpiq3SjWK+IC7uuALXB6aY1ts&#10;TmoTtf77G0FwOczMN8xs0ZhSPKh2hWUFg34Egji1uuBMwfGw7U1AOI+ssbRMCl7kYDFvt2aYaPvk&#10;HT32PhMBwi5BBbn3VSKlS3My6Pq2Ig7exdYGfZB1JnWNzwA3pRxGUSwNFhwWcqxolVN63d+NAjOO&#10;+XZd/xV2uNHpZLSOz6cdKtXtNMspCE+N/4Y/7V+tYDT4gfeZcAT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q2QLXCAAAA3AAAAA8AAAAAAAAAAAAAAAAAlwIAAGRycy9kb3du&#10;cmV2LnhtbFBLBQYAAAAABAAEAPUAAACGAwAAAAA=&#10;" filled="f" fillcolor="#f2f2f2 [3052]" stroked="f">
                  <v:textbox>
                    <w:txbxContent>
                      <w:p w14:paraId="0FD86FF4" w14:textId="77777777" w:rsidR="00ED27D3" w:rsidRPr="00953B21" w:rsidRDefault="00ED27D3">
                        <w:pPr>
                          <w:rPr>
                            <w:b/>
                            <w:lang w:val="en-AU"/>
                          </w:rPr>
                        </w:pPr>
                        <w:r>
                          <w:rPr>
                            <w:b/>
                            <w:lang w:val="en-AU"/>
                          </w:rPr>
                          <w:t>Web Application</w:t>
                        </w:r>
                        <w:r w:rsidRPr="00953B21">
                          <w:rPr>
                            <w:b/>
                            <w:lang w:val="en-AU"/>
                          </w:rPr>
                          <w:t xml:space="preserve"> Server</w:t>
                        </w:r>
                      </w:p>
                    </w:txbxContent>
                  </v:textbox>
                </v:shape>
                <v:shapetype id="_x0000_t106" coordsize="21600,21600" o:spt="106" adj="1350,25920" path="ar0,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0,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8" o:spid="_x0000_s1032" type="#_x0000_t106" style="position:absolute;left:5608;top:4950;width:1922;height:2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cP/xQAA&#10;ANwAAAAPAAAAZHJzL2Rvd25yZXYueG1sRI9Ba8JAFITvBf/D8oTemo0WRKOrVEuhh0KIaYvHZ/aZ&#10;hGbfhuzGpP++Kwg9DjPzDbPZjaYRV+pcbVnBLIpBEBdW11wq+MzfnpYgnEfW2FgmBb/kYLedPGww&#10;0XbgjK5HX4oAYZeggsr7NpHSFRUZdJFtiYN3sZ1BH2RXSt3hEOCmkfM4XkiDNYeFCls6VFT8HHuj&#10;ID3tB/z2X/ssPdNHz6vXVU+5Uo/T8WUNwtPo/8P39rtW8DxbwO1MOAJ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Bw//FAAAA3AAAAA8AAAAAAAAAAAAAAAAAlwIAAGRycy9k&#10;b3ducmV2LnhtbFBLBQYAAAAABAAEAPUAAACJAwAAAAA=&#10;" adj="2574,9857" fillcolor="#b2a1c7 [1943]" strokecolor="#b2a1c7 [1943]" strokeweight="1pt">
                  <v:fill color2="#e5dfec [663]" angle="-45" focus="-50%" type="gradient"/>
                  <v:shadow on="t" color="#3f3151 [1607]" opacity=".5" offset="1pt"/>
                  <v:textbox>
                    <w:txbxContent>
                      <w:p w14:paraId="59DF9553" w14:textId="77777777" w:rsidR="00ED27D3" w:rsidRPr="00953B21" w:rsidRDefault="00ED27D3" w:rsidP="00953B21">
                        <w:pPr>
                          <w:jc w:val="center"/>
                          <w:rPr>
                            <w:b/>
                            <w:lang w:val="en-AU"/>
                          </w:rPr>
                        </w:pPr>
                        <w:r>
                          <w:rPr>
                            <w:b/>
                            <w:lang w:val="en-AU"/>
                          </w:rPr>
                          <w:t>Intranet</w:t>
                        </w:r>
                        <w:r w:rsidRPr="00953B21">
                          <w:rPr>
                            <w:b/>
                            <w:lang w:val="en-AU"/>
                          </w:rPr>
                          <w:t xml:space="preserve"> or Internet</w:t>
                        </w:r>
                      </w:p>
                    </w:txbxContent>
                  </v:textbox>
                </v:shape>
                <v:rect id="Rectangle 9" o:spid="_x0000_s1033" style="position:absolute;left:8475;top:4950;width:2025;height:10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gT4hxwAA&#10;ANwAAAAPAAAAZHJzL2Rvd25yZXYueG1sRI9BawIxFITvBf9DeEJvNWuFalejSFFoBSnVQuntsXlu&#10;FjcvaxJ3t/31TaHQ4zAz3zCLVW9r0ZIPlWMF41EGgrhwuuJSwftxezcDESKyxtoxKfiiAKvl4GaB&#10;uXYdv1F7iKVIEA45KjAxNrmUoTBkMYxcQ5y8k/MWY5K+lNpjl+C2lvdZ9iAtVpwWDDb0ZKg4H65W&#10;Qbd7bE37+fHaTc3efG/2lxd/3Sl1O+zXcxCR+vgf/ms/awWT8RR+z6Qj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E+IccAAADcAAAADwAAAAAAAAAAAAAAAACXAgAAZHJz&#10;L2Rvd25yZXYueG1sUEsFBgAAAAAEAAQA9QAAAIsDAAAAAA==&#10;" fillcolor="#92cddc [1944]" strokecolor="#92cddc [1944]" strokeweight="1pt">
                  <v:fill color2="#daeef3 [664]" angle="-45" focus="-50%" type="gradient"/>
                  <v:shadow on="t" color="#205867 [1608]" opacity=".5" offset="1pt"/>
                  <v:textbox>
                    <w:txbxContent>
                      <w:p w14:paraId="03BC41CF" w14:textId="77777777" w:rsidR="00ED27D3" w:rsidRPr="00872665" w:rsidRDefault="00ED27D3" w:rsidP="00C03D2A">
                        <w:pPr>
                          <w:rPr>
                            <w:lang w:val="en-AU"/>
                          </w:rPr>
                        </w:pPr>
                        <w:r>
                          <w:rPr>
                            <w:lang w:val="en-AU"/>
                          </w:rPr>
                          <w:t>SPECCHIO Web Application</w:t>
                        </w:r>
                        <w:r>
                          <w:rPr>
                            <w:lang w:val="en-AU"/>
                          </w:rPr>
                          <w:br/>
                          <w:t>Server</w:t>
                        </w:r>
                      </w:p>
                    </w:txbxContent>
                  </v:textbox>
                </v:re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10" o:spid="_x0000_s1034" type="#_x0000_t69" style="position:absolute;left:7260;top:5370;width:1380;height:4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PGZBwgAA&#10;ANwAAAAPAAAAZHJzL2Rvd25yZXYueG1sRE9La8JAEL4L/Q/LFLxI3WhLKWlWKRXRg5fG2vOQnTww&#10;Oxuyo0n99e6h0OPH987Wo2vVlfrQeDawmCegiAtvG64MfB+3T2+ggiBbbD2TgV8KsF49TDJMrR/4&#10;i665VCqGcEjRQC3SpVqHoiaHYe474siVvncoEfaVtj0OMdy1epkkr9phw7Ghxo4+ayrO+cUZ2Omf&#10;2+hvenYe9vJyOJ2k3AxizPRx/HgHJTTKv/jPvbcGnhdxbTwTj4Be3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8ZkHCAAAA3AAAAA8AAAAAAAAAAAAAAAAAlwIAAGRycy9kb3du&#10;cmV2LnhtbFBLBQYAAAAABAAEAPUAAACGAwAAAAA=&#10;" fillcolor="#b2a1c7 [1943]" strokecolor="#8064a2 [3207]" strokeweight="1pt">
                  <v:fill color2="#8064a2 [3207]" focus="50%" type="gradient"/>
                  <v:shadow on="t" color="#3f3151 [1607]" opacity="49150f" offset="1pt"/>
                </v:shape>
                <v:rect id="Rectangle 11" o:spid="_x0000_s1035" style="position:absolute;left:3046;top:4230;width:1469;height:10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R2FxQAA&#10;ANwAAAAPAAAAZHJzL2Rvd25yZXYueG1sRI9BawIxFITvBf9DeIVepGZXqa2rUaRFaG+6LfT62Dw3&#10;SzcvSxLXrb/eFIQeh5n5hlltBtuKnnxoHCvIJxkI4srphmsFX5+7xxcQISJrbB2Tgl8KsFmP7lZY&#10;aHfmA/VlrEWCcChQgYmxK6QMlSGLYeI64uQdnbcYk/S11B7PCW5bOc2yubTYcFow2NGroeqnPFkF&#10;2/j8lhs/Lqdtf3j6uOz770UplXq4H7ZLEJGG+B++td+1glm+gL8z6QjI9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H1HYXFAAAA3AAAAA8AAAAAAAAAAAAAAAAAlwIAAGRycy9k&#10;b3ducmV2LnhtbFBLBQYAAAAABAAEAPUAAACJAwAAAAA=&#10;" fillcolor="#d99594 [1941]" strokecolor="#d99594 [1941]" strokeweight="1pt">
                  <v:fill color2="#f2dbdb [661]" angle="-45" focus="-50%" type="gradient"/>
                  <v:shadow on="t" color="#622423 [1605]" opacity=".5" offset="1pt"/>
                  <v:textbox>
                    <w:txbxContent>
                      <w:p w14:paraId="5F0837D5" w14:textId="77777777" w:rsidR="00ED27D3" w:rsidRPr="00872665" w:rsidRDefault="00ED27D3" w:rsidP="00C03D2A">
                        <w:pPr>
                          <w:rPr>
                            <w:lang w:val="en-AU"/>
                          </w:rPr>
                        </w:pPr>
                        <w:r>
                          <w:rPr>
                            <w:lang w:val="en-AU"/>
                          </w:rPr>
                          <w:t>SPECCHIO User Application</w:t>
                        </w:r>
                      </w:p>
                    </w:txbxContent>
                  </v:textbox>
                </v:rect>
                <v:shapetype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AutoShape 12" o:spid="_x0000_s1036" type="#_x0000_t132" style="position:absolute;left:2744;top:5550;width:2071;height:1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whEIwgAA&#10;ANwAAAAPAAAAZHJzL2Rvd25yZXYueG1sRE/NasJAEL4XfIdlBC+lboyQ1tRVolbw0kPTPMCQHZPQ&#10;7GzYXTW+ffcgePz4/tfb0fTiSs53lhUs5gkI4trqjhsF1e/x7QOED8gae8uk4E4etpvJyxpzbW/8&#10;Q9cyNCKGsM9RQRvCkEvp65YM+rkdiCN3ts5giNA1Uju8xXDTyzRJMmmw49jQ4kD7luq/8mIUZON7&#10;Vn0fVr7alfrrgK+FO6WFUrPpWHyCCDSGp/jhPmkFyzTOj2fiEZ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TCEQjCAAAA3AAAAA8AAAAAAAAAAAAAAAAAlwIAAGRycy9kb3du&#10;cmV2LnhtbFBLBQYAAAAABAAEAPUAAACGAwAAAAA=&#10;" fillcolor="#c6d9f1 [671]">
                  <v:textbox>
                    <w:txbxContent>
                      <w:p w14:paraId="57B329DC" w14:textId="77777777" w:rsidR="00ED27D3" w:rsidRPr="00872665" w:rsidRDefault="00ED27D3" w:rsidP="00C03D2A">
                        <w:pPr>
                          <w:rPr>
                            <w:lang w:val="en-AU"/>
                          </w:rPr>
                        </w:pPr>
                        <w:r>
                          <w:rPr>
                            <w:lang w:val="en-AU"/>
                          </w:rPr>
                          <w:t>User A’s Campaign Data Directories</w:t>
                        </w:r>
                      </w:p>
                    </w:txbxContent>
                  </v:textbox>
                </v:shape>
                <v:shape id="AutoShape 13" o:spid="_x0000_s1037" type="#_x0000_t69" style="position:absolute;left:4320;top:4860;width:1890;height:510;rotation:2024194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cnCxAAA&#10;ANwAAAAPAAAAZHJzL2Rvd25yZXYueG1sRI/NasMwEITvhbyD2EBvjewU2uBGCU0gpsckLTlvrI2t&#10;1loZS/57+6oQ6HGYmW+Y9Xa0teip9caxgnSRgCAunDZcKvj6PDytQPiArLF2TAom8rDdzB7WmGk3&#10;8In6cyhFhLDPUEEVQpNJ6YuKLPqFa4ijd3OtxRBlW0rd4hDhtpbLJHmRFg3HhQob2ldU/Jw7q+B6&#10;2JlbZ93VHF/T5vtY5v1lypV6nI/vbyACjeE/fG9/aAXPyxT+zsQj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53JwsQAAADcAAAADwAAAAAAAAAAAAAAAACXAgAAZHJzL2Rv&#10;d25yZXYueG1sUEsFBgAAAAAEAAQA9QAAAIgDAAAAAA==&#10;" fillcolor="#b2a1c7 [1943]" strokecolor="#8064a2 [3207]" strokeweight="1pt">
                  <v:fill color2="#8064a2 [3207]" focus="50%" type="gradient"/>
                  <v:shadow on="t" color="#3f3151 [1607]" opacity="49150f" offset="1pt"/>
                </v:shape>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4" o:spid="_x0000_s1038" type="#_x0000_t68" style="position:absolute;left:3675;top:5235;width:210;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vsKHxAAA&#10;ANwAAAAPAAAAZHJzL2Rvd25yZXYueG1sRI/NasMwEITvgbyD2EBuiVwXQupGNsW0UOipiUPpbbHW&#10;P9haGUt2nLevCoUeh5n5hjlli+nFTKNrLSt42EcgiEurW64VFJe33RGE88gae8uk4E4OsnS9OmGi&#10;7Y0/aT77WgQIuwQVNN4PiZSubMig29uBOHiVHQ36IMda6hFvAW56GUfRQRpsOSw0OFDeUNmdJ6Mg&#10;PxTFk/zKB+ScPyq8vk76u1Nqu1lenkF4Wvx/+K/9rhU8xjH8nglHQKY/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b7Ch8QAAADcAAAADwAAAAAAAAAAAAAAAACXAgAAZHJzL2Rv&#10;d25yZXYueG1sUEsFBgAAAAAEAAQA9QAAAIgDAAAAAA==&#10;" fillcolor="#666 [1936]" strokecolor="#666 [1936]" strokeweight="1pt">
                  <v:fill color2="#ccc [656]" angle="-45" focus="-50%" type="gradient"/>
                  <v:shadow on="t" color="#7f7f7f [1601]" opacity=".5" offset="1pt"/>
                  <v:textbox style="layout-flow:vertical-ideographic"/>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5" o:spid="_x0000_s1039" type="#_x0000_t22" style="position:absolute;left:8010;top:6140;width:2925;height:4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K2aXxgAA&#10;ANwAAAAPAAAAZHJzL2Rvd25yZXYueG1sRI9Ba8JAFITvBf/D8gQvRTcqtDG6ihQK7UFqE6X09sg+&#10;k2D2bciuSfz33UKhx2FmvmE2u8HUoqPWVZYVzGcRCOLc6ooLBafsdRqDcB5ZY22ZFNzJwW47ethg&#10;om3Pn9SlvhABwi5BBaX3TSKly0sy6Ga2IQ7exbYGfZBtIXWLfYCbWi6i6EkarDgslNjQS0n5Nb0Z&#10;BV/Px3fzmK1i/rCHmK+2qc71t1KT8bBfg/A0+P/wX/tNK1gulvB7JhwBu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dK2aXxgAAANwAAAAPAAAAAAAAAAAAAAAAAJcCAABkcnMv&#10;ZG93bnJldi54bWxQSwUGAAAAAAQABAD1AAAAigMAAAAA&#10;" fillcolor="#92cddc [1944]" strokecolor="#92cddc [1944]" strokeweight="1pt">
                  <v:fill color2="#daeef3 [664]" angle="-45" focus="-50%" type="gradient"/>
                  <v:shadow on="t" color="#205867 [1608]" opacity=".5" offset="1pt"/>
                </v:shape>
                <v:shape id="Text Box 16" o:spid="_x0000_s1040" type="#_x0000_t202" style="position:absolute;left:8174;top:6290;width:2626;height:7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Giti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08kM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aK2LFAAAA3AAAAA8AAAAAAAAAAAAAAAAAlwIAAGRycy9k&#10;b3ducmV2LnhtbFBLBQYAAAAABAAEAPUAAACJAwAAAAA=&#10;" filled="f" stroked="f">
                  <v:textbox>
                    <w:txbxContent>
                      <w:p w14:paraId="7F242FC0" w14:textId="77777777" w:rsidR="00ED27D3" w:rsidRPr="00953B21" w:rsidRDefault="00ED27D3" w:rsidP="00A930A1">
                        <w:pPr>
                          <w:jc w:val="center"/>
                          <w:rPr>
                            <w:b/>
                            <w:lang w:val="en-AU"/>
                          </w:rPr>
                        </w:pPr>
                        <w:r>
                          <w:rPr>
                            <w:b/>
                            <w:lang w:val="en-AU"/>
                          </w:rPr>
                          <w:t>SPECCHIO</w:t>
                        </w:r>
                        <w:r w:rsidRPr="00953B21">
                          <w:rPr>
                            <w:b/>
                            <w:lang w:val="en-AU"/>
                          </w:rPr>
                          <w:t xml:space="preserve"> </w:t>
                        </w:r>
                        <w:r>
                          <w:rPr>
                            <w:b/>
                            <w:lang w:val="en-AU"/>
                          </w:rPr>
                          <w:t xml:space="preserve">MySQL </w:t>
                        </w:r>
                        <w:r w:rsidRPr="00953B21">
                          <w:rPr>
                            <w:b/>
                            <w:lang w:val="en-AU"/>
                          </w:rPr>
                          <w:t>Database</w:t>
                        </w:r>
                      </w:p>
                    </w:txbxContent>
                  </v:textbox>
                </v:shape>
                <v:rect id="Rectangle 17" o:spid="_x0000_s1041" style="position:absolute;left:8309;top:7370;width:2356;height:10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5Cm8xAAA&#10;ANwAAAAPAAAAZHJzL2Rvd25yZXYueG1sRI/NasMwEITvgb6D2EIvoZESk1DcKKHUGAo5NT/3rbW1&#10;Ta2VI6mx+/ZRoJDjMDPfMOvtaDtxIR9axxrmMwWCuHKm5VrD8VA+v4AIEdlg55g0/FGA7eZhssbc&#10;uIE/6bKPtUgQDjlqaGLscylD1ZDFMHM9cfK+nbcYk/S1NB6HBLedXCi1khZbTgsN9vTeUPWz/7Ua&#10;1EnN7eoc2x1af/7KpsWp3BVaPz2Ob68gIo3xHv5vfxgN2WIJtzPpCMjN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QpvMQAAADcAAAADwAAAAAAAAAAAAAAAACXAgAAZHJzL2Rv&#10;d25yZXYueG1sUEsFBgAAAAAEAAQA9QAAAIgDAAAAAA==&#10;" fillcolor="#c6d9f1 [671]" stroked="f" strokecolor="white [3212]">
                  <v:textbox>
                    <w:txbxContent>
                      <w:p w14:paraId="47BD9A21" w14:textId="77777777" w:rsidR="00ED27D3" w:rsidRPr="00C074B4" w:rsidRDefault="00ED27D3">
                        <w:pPr>
                          <w:rPr>
                            <w:lang w:val="en-AU"/>
                          </w:rPr>
                        </w:pPr>
                        <w:r>
                          <w:rPr>
                            <w:lang w:val="en-AU"/>
                          </w:rPr>
                          <w:t>Data uploaded for User A’s Campaign data</w:t>
                        </w:r>
                      </w:p>
                    </w:txbxContent>
                  </v:textbox>
                </v:rect>
                <v:shapetype id="_x0000_t32" coordsize="21600,21600" o:spt="32" o:oned="t" path="m0,0l21600,21600e" filled="f">
                  <v:path arrowok="t" fillok="f" o:connecttype="none"/>
                  <o:lock v:ext="edit" shapetype="t"/>
                </v:shapetype>
                <v:shape id="AutoShape 18" o:spid="_x0000_s1042" type="#_x0000_t32" style="position:absolute;left:4815;top:6370;width:3494;height:150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kY5cYAAADcAAAADwAAAGRycy9kb3ducmV2LnhtbESPT2vCQBTE70K/w/IKXqRujKAldZXS&#10;P7R4SmyL10f2mQ1m34bsqtFP3xUEj8PM/IZZrHrbiCN1vnasYDJOQBCXTtdcKfj9+Xx6BuEDssbG&#10;MSk4k4fV8mGwwEy7Exd03IRKRAj7DBWYENpMSl8asujHriWO3s51FkOUXSV1h6cIt41Mk2QmLdYc&#10;Fwy29Gao3G8OVkExn2Cq/8zlfb3Ni+no4ys/j7ZKDR/71xcQgfpwD9/a31rBNJ3B9Uw8AnL5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opGOXGAAAA3AAAAA8AAAAAAAAA&#10;AAAAAAAAoQIAAGRycy9kb3ducmV2LnhtbFBLBQYAAAAABAAEAPkAAACUAwAAAAA=&#10;">
                  <v:stroke dashstyle="dash" startarrow="block" endarrow="block"/>
                </v:shape>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9" o:spid="_x0000_s1043" type="#_x0000_t70" style="position:absolute;left:9375;top:5790;width:390;height: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AN0BxQAA&#10;ANwAAAAPAAAAZHJzL2Rvd25yZXYueG1sRI9Ba8JAFITvgv9heYXedFNFLamboIK0iCi1Le3xkX1N&#10;otm3aXbV+O9dQehxmJlvmGnamkqcqHGlZQVP/QgEcWZ1ybmCz49l7xmE88gaK8uk4EIO0qTbmWKs&#10;7Znf6bTzuQgQdjEqKLyvYyldVpBB17c1cfB+bWPQB9nkUjd4DnBTyUEUjaXBksNCgTUtCsoOu6NR&#10;sJZbQmn3l3y++nrlzc9fNvpGpR4f2tkLCE+t/w/f229awXAwgduZcARkc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A3QHFAAAA3AAAAA8AAAAAAAAAAAAAAAAAlwIAAGRycy9k&#10;b3ducmV2LnhtbFBLBQYAAAAABAAEAPUAAACJAwAAAAA=&#10;" fillcolor="#666 [1936]" strokecolor="#666 [1936]" strokeweight="1pt">
                  <v:fill color2="#ccc [656]" angle="-45" focus="-50%" type="gradient"/>
                  <v:shadow on="t" color="#7f7f7f [1601]" opacity=".5" offset="1pt"/>
                  <v:textbox style="layout-flow:vertical-ideographic"/>
                </v:shape>
                <v:roundrect id="AutoShape 20" o:spid="_x0000_s1044" style="position:absolute;left:2370;top:7873;width:3000;height:3930;visibility:visible;mso-wrap-style:square;v-text-anchor:top" arcsize="41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EsqwAAA&#10;ANwAAAAPAAAAZHJzL2Rvd25yZXYueG1sRE/dasIwFL4f+A7hCLuzqQpDukbpBNluvFj1AQ7NadOt&#10;OSlJ1Pbtlwthlx/ff3mY7CDu5EPvWME6y0EQN0733Cm4Xk6rHYgQkTUOjknBTAEO+8VLiYV2D/6m&#10;ex07kUI4FKjAxDgWUobGkMWQuZE4ca3zFmOCvpPa4yOF20Fu8vxNWuw5NRgc6Wio+a1vVgFXvmrO&#10;p9vPPA4Xaz7a9tNtW6Vel1P1DiLSFP/FT/eXVrDdpLXpTDoCcv8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vEsqwAAAANwAAAAPAAAAAAAAAAAAAAAAAJcCAABkcnMvZG93bnJl&#10;di54bWxQSwUGAAAAAAQABAD1AAAAhAMAAAAA&#10;" fillcolor="#f2f2f2 [3052]"/>
                <v:shape id="Text Box 21" o:spid="_x0000_s1045" type="#_x0000_t202" style="position:absolute;left:2370;top:7873;width:267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4ANxAAA&#10;ANwAAAAPAAAAZHJzL2Rvd25yZXYueG1sRI9Pa8JAFMTvgt9heYI33TSBVFNXkWqhp4L/oMdH9jUJ&#10;Zt/G3W1Mv323UPA4zMxvmNVmMK3oyfnGsoKneQKCuLS64UrB+fQ2W4DwAVlja5kU/JCHzXo8WmGh&#10;7Z0P1B9DJSKEfYEK6hC6Qkpf1mTQz21HHL0v6wyGKF0ltcN7hJtWpkmSS4MNx4UaO3qtqbwev40C&#10;85zz7br7aGy61+Ui2+WflwMqNZ0M2xcQgYbwCP+337WCLF3C35l4BO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ZeADcQAAADcAAAADwAAAAAAAAAAAAAAAACXAgAAZHJzL2Rv&#10;d25yZXYueG1sUEsFBgAAAAAEAAQA9QAAAIgDAAAAAA==&#10;" filled="f" fillcolor="#f2f2f2 [3052]" stroked="f">
                  <v:textbox>
                    <w:txbxContent>
                      <w:p w14:paraId="491322A9" w14:textId="77777777" w:rsidR="00ED27D3" w:rsidRPr="00953B21" w:rsidRDefault="00ED27D3">
                        <w:pPr>
                          <w:rPr>
                            <w:b/>
                            <w:lang w:val="en-AU"/>
                          </w:rPr>
                        </w:pPr>
                        <w:r w:rsidRPr="00953B21">
                          <w:rPr>
                            <w:b/>
                            <w:lang w:val="en-AU"/>
                          </w:rPr>
                          <w:t>User B’s Computer</w:t>
                        </w:r>
                      </w:p>
                    </w:txbxContent>
                  </v:textbox>
                </v:shape>
                <v:rect id="Rectangle 22" o:spid="_x0000_s1046" style="position:absolute;left:3046;top:8453;width:1469;height:10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euh4wgAA&#10;ANwAAAAPAAAAZHJzL2Rvd25yZXYueG1sRE/Pa8IwFL4P9j+EJ+wyNFXZ1M4osjHQm+0Er4/mrSk2&#10;LyXJare/3hyEHT++3+vtYFvRkw+NYwXTSQaCuHK64VrB6etzvAQRIrLG1jEp+KUA283jwxpz7a5c&#10;UF/GWqQQDjkqMDF2uZShMmQxTFxHnLhv5y3GBH0ttcdrCretnGXZq7TYcGow2NG7oepS/lgFu7j4&#10;mBr/XM7avng5/B3786qUSj2Nht0biEhD/Bff3XutYD5P89OZdATk5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66HjCAAAA3AAAAA8AAAAAAAAAAAAAAAAAlwIAAGRycy9kb3du&#10;cmV2LnhtbFBLBQYAAAAABAAEAPUAAACGAwAAAAA=&#10;" fillcolor="#d99594 [1941]" strokecolor="#d99594 [1941]" strokeweight="1pt">
                  <v:fill color2="#f2dbdb [661]" angle="-45" focus="-50%" type="gradient"/>
                  <v:shadow on="t" color="#622423 [1605]" opacity=".5" offset="1pt"/>
                  <v:textbox>
                    <w:txbxContent>
                      <w:p w14:paraId="03655C15" w14:textId="77777777" w:rsidR="00ED27D3" w:rsidRPr="00872665" w:rsidRDefault="00ED27D3" w:rsidP="00C03D2A">
                        <w:pPr>
                          <w:rPr>
                            <w:lang w:val="en-AU"/>
                          </w:rPr>
                        </w:pPr>
                        <w:r>
                          <w:rPr>
                            <w:lang w:val="en-AU"/>
                          </w:rPr>
                          <w:t>SPECCHIO User Application</w:t>
                        </w:r>
                      </w:p>
                    </w:txbxContent>
                  </v:textbox>
                </v:rect>
                <v:shape id="AutoShape 23" o:spid="_x0000_s1047" type="#_x0000_t132" style="position:absolute;left:2744;top:9773;width:2071;height:1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IPAUxAAA&#10;ANwAAAAPAAAAZHJzL2Rvd25yZXYueG1sRI/dSgMxFITvBd8hHME7m10XdFmblrZYUBChPw9w2Bx3&#10;025OQpK269sbodDLYWa+Yabz0Q7iTCEaxwrKSQGCuHXacKdgv1s/1SBiQtY4OCYFvxRhPru/m2Kj&#10;3YU3dN6mTmQIxwYV9Cn5RsrY9mQxTpwnzt6PCxZTlqGTOuAlw+0gn4viRVo0nBd69LTqqT1uT1aB&#10;/zS0/H5fVK58NcEdfB2Gr1qpx4dx8QYi0Zhu4Wv7QyuoqhL+z+QjIG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DwFMQAAADcAAAADwAAAAAAAAAAAAAAAACXAgAAZHJzL2Rv&#10;d25yZXYueG1sUEsFBgAAAAAEAAQA9QAAAIgDAAAAAA==&#10;" fillcolor="#eaf1dd [662]">
                  <v:textbox>
                    <w:txbxContent>
                      <w:p w14:paraId="6C143F4A" w14:textId="77777777" w:rsidR="00ED27D3" w:rsidRPr="00872665" w:rsidRDefault="00ED27D3" w:rsidP="00C03D2A">
                        <w:pPr>
                          <w:rPr>
                            <w:lang w:val="en-AU"/>
                          </w:rPr>
                        </w:pPr>
                        <w:r>
                          <w:rPr>
                            <w:lang w:val="en-AU"/>
                          </w:rPr>
                          <w:t>User B’s Campaign Data Directories</w:t>
                        </w:r>
                      </w:p>
                    </w:txbxContent>
                  </v:textbox>
                </v:shape>
                <v:shape id="AutoShape 24" o:spid="_x0000_s1048" type="#_x0000_t68" style="position:absolute;left:3675;top:9458;width:210;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Z1RawwAA&#10;ANwAAAAPAAAAZHJzL2Rvd25yZXYueG1sRI9Bi8IwFITvwv6H8Ba82XQVRLumspQVBE9qZdnbo3m2&#10;pc1LaaLWf28EweMwM98wq/VgWnGl3tWWFXxFMQjiwuqaSwX5cTNZgHAeWWNrmRTcycE6/RitMNH2&#10;xnu6HnwpAoRdggoq77tESldUZNBFtiMO3tn2Bn2QfSl1j7cAN62cxvFcGqw5LFTYUVZR0RwuRkE2&#10;z/Ol/Ms65Ix3Zzz9XvR/o9T4c/j5BuFp8O/wq73VCmazKTzPhCMg0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Z1RawwAAANwAAAAPAAAAAAAAAAAAAAAAAJcCAABkcnMvZG93&#10;bnJldi54bWxQSwUGAAAAAAQABAD1AAAAhwMAAAAA&#10;" fillcolor="#666 [1936]" strokecolor="#666 [1936]" strokeweight="1pt">
                  <v:fill color2="#ccc [656]" angle="-45" focus="-50%" type="gradient"/>
                  <v:shadow on="t" color="#7f7f7f [1601]" opacity=".5" offset="1pt"/>
                  <v:textbox style="layout-flow:vertical-ideographic"/>
                </v:shape>
                <v:shape id="AutoShape 25" o:spid="_x0000_s1049" type="#_x0000_t69" style="position:absolute;left:4190;top:7621;width:2257;height:510;rotation:-2600839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VxpxQAA&#10;ANwAAAAPAAAAZHJzL2Rvd25yZXYueG1sRI/dasJAFITvC32H5Qi9KWZTA1qim1BKpV6UgtYHOGRP&#10;fjR7Nt1dNb59VxB6OczMN8yqHE0vzuR8Z1nBS5KCIK6s7rhRsP9ZT19B+ICssbdMCq7koSweH1aY&#10;a3vhLZ13oRERwj5HBW0IQy6lr1oy6BM7EEevts5giNI1Uju8RLjp5SxN59Jgx3GhxYHeW6qOu5NR&#10;MPte9L9WBjP/ODSfe/f8VR+ySqmnyfi2BBFoDP/he3ujFWRZBrcz8QjI4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ZXGnFAAAA3AAAAA8AAAAAAAAAAAAAAAAAlwIAAGRycy9k&#10;b3ducmV2LnhtbFBLBQYAAAAABAAEAPUAAACJAwAAAAA=&#10;" fillcolor="#b2a1c7 [1943]" strokecolor="#8064a2 [3207]" strokeweight="1pt">
                  <v:fill color2="#8064a2 [3207]" focus="50%" type="gradient"/>
                  <v:shadow on="t" color="#3f3151 [1607]" opacity="49150f" offset="1pt"/>
                </v:shape>
                <v:rect id="Rectangle 26" o:spid="_x0000_s1050" style="position:absolute;left:8309;top:8600;width:2356;height:10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oW1lxAAA&#10;ANwAAAAPAAAAZHJzL2Rvd25yZXYueG1sRI9Ba8JAFITvgv9heUJvdWNSikRXUbFa8GTU+yP7TKLZ&#10;tzG7avrvu4WCx2FmvmGm887U4kGtqywrGA0jEMS51RUXCo6Hr/cxCOeRNdaWScEPOZjP+r0ppto+&#10;eU+PzBciQNilqKD0vkmldHlJBt3QNsTBO9vWoA+yLaRu8RngppZxFH1KgxWHhRIbWpWUX7O7UXDf&#10;4Xq52S59Ers4ux12p8VlVSv1NugWExCeOv8K/7e/tYIk+YC/M+EIy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qFtZcQAAADcAAAADwAAAAAAAAAAAAAAAACXAgAAZHJzL2Rv&#10;d25yZXYueG1sUEsFBgAAAAAEAAQA9QAAAIgDAAAAAA==&#10;" fillcolor="#eaf1dd [662]" stroked="f" strokecolor="white [3212]">
                  <v:textbox>
                    <w:txbxContent>
                      <w:p w14:paraId="555DF2D8" w14:textId="77777777" w:rsidR="00ED27D3" w:rsidRPr="00C074B4" w:rsidRDefault="00ED27D3">
                        <w:pPr>
                          <w:rPr>
                            <w:lang w:val="en-AU"/>
                          </w:rPr>
                        </w:pPr>
                        <w:r>
                          <w:rPr>
                            <w:lang w:val="en-AU"/>
                          </w:rPr>
                          <w:t>Data uploaded for User B’s Campaign data</w:t>
                        </w:r>
                      </w:p>
                    </w:txbxContent>
                  </v:textbox>
                </v:rect>
                <v:shape id="AutoShape 27" o:spid="_x0000_s1051" type="#_x0000_t32" style="position:absolute;left:4815;top:9103;width:3494;height:14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pZZ4MQAAADcAAAADwAAAGRycy9kb3ducmV2LnhtbESPzW7CMBCE75V4B2uRuBWHv7ZKMQih&#10;InEloJ638TZOiddR7IaEp8dISBxHs/PNznLd2Uq01PjSsYLJOAFBnDtdcqHgdNy9foDwAVlj5ZgU&#10;9ORhvRq8LDHV7sIHarNQiAhhn6ICE0KdSulzQxb92NXE0ft1jcUQZVNI3eAlwm0lp0nyJi2WHBsM&#10;1rQ1lJ+zfxvfuE6Sn3Z+rPZ/7xvTH7LpV599KzUadptPEIG68Dx+pPdawWy2gPuYSAC5u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llngxAAAANwAAAAPAAAAAAAAAAAA&#10;AAAAAKECAABkcnMvZG93bnJldi54bWxQSwUGAAAAAAQABAD5AAAAkgMAAAAA&#10;">
                  <v:stroke dashstyle="dash" startarrow="block" endarrow="block"/>
                </v:shape>
                <v:shapetype id="_x0000_t45" coordsize="21600,21600" o:spt="45" adj="-10080,24300,-3600,4050,-1800,4050" path="m@0@1l@2@3@4@5nfem@4,0l@4,21600nfem0,0l21600,,21600,21600,,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28" o:spid="_x0000_s1052" type="#_x0000_t45" style="position:absolute;left:6915;top:10683;width:2209;height: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nLtSxQAA&#10;ANwAAAAPAAAAZHJzL2Rvd25yZXYueG1sRI9BSwMxFITvQv9DeAVvNrELRdampVhalPZiFfT42Dw3&#10;i5uXZfO6Xf31RhA8DjPzDbNcj6FVA/WpiWzhdmZAEVfRNVxbeH3Z3dyBSoLssI1MFr4owXo1uVpi&#10;6eKFn2k4Sa0yhFOJFrxIV2qdKk8B0yx2xNn7iH1AybKvtevxkuGh1XNjFjpgw3nBY0cPnqrP0zlY&#10;2MjbU7E/yBDnu+P5sP02/vhurL2ejpt7UEKj/If/2o/OQlEs4PdMPgJ6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6cu1LFAAAA3AAAAA8AAAAAAAAAAAAAAAAAlwIAAGRycy9k&#10;b3ducmV2LnhtbFBLBQYAAAAABAAEAPUAAACJAwAAAAA=&#10;" adj="-5798,-14310,-2865,4073,0,4073">
                  <v:textbox inset="1.5mm">
                    <w:txbxContent>
                      <w:p w14:paraId="1FD0330E" w14:textId="77777777" w:rsidR="00ED27D3" w:rsidRPr="00CE038C" w:rsidRDefault="00ED27D3">
                        <w:pPr>
                          <w:rPr>
                            <w:lang w:val="en-AU"/>
                          </w:rPr>
                        </w:pPr>
                        <w:r>
                          <w:rPr>
                            <w:lang w:val="en-AU"/>
                          </w:rPr>
                          <w:t>Campaign data kept in both locations after uploading</w:t>
                        </w:r>
                      </w:p>
                    </w:txbxContent>
                  </v:textbox>
                </v:shape>
                <w10:anchorlock/>
              </v:group>
            </w:pict>
          </mc:Fallback>
        </mc:AlternateContent>
      </w:r>
    </w:p>
    <w:p w14:paraId="08727778" w14:textId="77777777" w:rsidR="00C03D2A" w:rsidRPr="00084655" w:rsidRDefault="00C03D2A" w:rsidP="00C03D2A">
      <w:pPr>
        <w:pStyle w:val="Caption"/>
      </w:pPr>
      <w:r w:rsidRPr="00084655">
        <w:t xml:space="preserve">Figure </w:t>
      </w:r>
      <w:fldSimple w:instr=" SEQ Figure \* ARABIC ">
        <w:r w:rsidR="000E7C7E">
          <w:rPr>
            <w:noProof/>
          </w:rPr>
          <w:t>1</w:t>
        </w:r>
      </w:fldSimple>
      <w:r w:rsidRPr="00084655">
        <w:t xml:space="preserve">: </w:t>
      </w:r>
      <w:r w:rsidR="005755A6">
        <w:t xml:space="preserve">The </w:t>
      </w:r>
      <w:r w:rsidR="00F52044">
        <w:t>SPECCHIO</w:t>
      </w:r>
      <w:r>
        <w:t xml:space="preserve"> distributed processing</w:t>
      </w:r>
      <w:r w:rsidR="00953B21">
        <w:t xml:space="preserve"> model</w:t>
      </w:r>
    </w:p>
    <w:p w14:paraId="2A5DECC5" w14:textId="77777777"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14:paraId="7051018D" w14:textId="77777777"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14:paraId="6EB58311" w14:textId="77777777" w:rsidR="001310CE" w:rsidRDefault="001310CE" w:rsidP="001310CE">
      <w:pPr>
        <w:pStyle w:val="HangingIndent"/>
      </w:pPr>
      <w:r w:rsidRPr="005220B7">
        <w:rPr>
          <w:rStyle w:val="Strong"/>
        </w:rPr>
        <w:t>Port</w:t>
      </w:r>
      <w:r>
        <w:tab/>
        <w:t>The TCP/IP port number on which the Web Application Server must be accessed.</w:t>
      </w:r>
    </w:p>
    <w:p w14:paraId="44722554" w14:textId="77777777" w:rsidR="001310CE" w:rsidRDefault="001310CE" w:rsidP="001310CE">
      <w:pPr>
        <w:pStyle w:val="HangingIndent"/>
      </w:pPr>
      <w:r w:rsidRPr="005220B7">
        <w:rPr>
          <w:rStyle w:val="Strong"/>
        </w:rPr>
        <w:t>Application Path</w:t>
      </w:r>
      <w:r>
        <w:tab/>
        <w:t>The path of the application on the Web Application Server.</w:t>
      </w:r>
    </w:p>
    <w:p w14:paraId="6A0ECE9F" w14:textId="77777777" w:rsidR="00792B27" w:rsidRPr="00792B27" w:rsidRDefault="001247E8" w:rsidP="00792B27">
      <w:pPr>
        <w:pStyle w:val="Body"/>
      </w:pPr>
      <w:r>
        <w:t xml:space="preserve">To find out the values </w:t>
      </w:r>
      <w:r w:rsidRPr="00792B27">
        <w:t>of these three fields for your site</w:t>
      </w:r>
      <w:r>
        <w:t xml:space="preserve"> y</w:t>
      </w:r>
      <w:r w:rsidR="001310CE">
        <w:t xml:space="preserve">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rsidR="001310CE">
        <w:t>contact your site’s database administrator</w:t>
      </w:r>
      <w:r w:rsidR="001310CE" w:rsidRPr="00792B27">
        <w:t>.</w:t>
      </w:r>
      <w:r w:rsidR="00DC1E70" w:rsidRPr="00792B27">
        <w:t xml:space="preserve"> </w:t>
      </w:r>
    </w:p>
    <w:p w14:paraId="55199210" w14:textId="77777777" w:rsidR="00334CF9" w:rsidRDefault="00334CF9" w:rsidP="00971581">
      <w:pPr>
        <w:pStyle w:val="Heading2"/>
      </w:pPr>
      <w:bookmarkStart w:id="28" w:name="_Ref353786217"/>
      <w:bookmarkStart w:id="29" w:name="_Ref353786223"/>
      <w:bookmarkStart w:id="30" w:name="_Toc355280340"/>
      <w:bookmarkStart w:id="31" w:name="_Toc293145176"/>
      <w:r>
        <w:t>Before You Start</w:t>
      </w:r>
      <w:bookmarkEnd w:id="31"/>
    </w:p>
    <w:p w14:paraId="510543A8" w14:textId="77777777" w:rsidR="00334CF9" w:rsidRDefault="00334CF9" w:rsidP="00334CF9">
      <w:pPr>
        <w:pStyle w:val="Body"/>
      </w:pPr>
      <w:r>
        <w:t>Please check the Release Notes that were included in the SPECCHIO Installation Kit. The Release Notes detail...</w:t>
      </w:r>
    </w:p>
    <w:p w14:paraId="520167AF" w14:textId="77777777" w:rsidR="00334CF9" w:rsidRDefault="00334CF9" w:rsidP="00334CF9">
      <w:pPr>
        <w:pStyle w:val="Bullet"/>
      </w:pPr>
      <w:r>
        <w:t>the system pre-requisites you will need to run the SPECCHIO Client,</w:t>
      </w:r>
    </w:p>
    <w:p w14:paraId="1AF394BF" w14:textId="77777777" w:rsidR="003745AF" w:rsidRDefault="00334CF9" w:rsidP="00334CF9">
      <w:pPr>
        <w:pStyle w:val="Bullet"/>
      </w:pPr>
      <w:r>
        <w:t>the SPECCHIO installation process</w:t>
      </w:r>
      <w:r w:rsidR="003745AF">
        <w:t>,</w:t>
      </w:r>
    </w:p>
    <w:p w14:paraId="0D9E13A5" w14:textId="77777777" w:rsidR="00334CF9" w:rsidRDefault="003745AF" w:rsidP="00334CF9">
      <w:pPr>
        <w:pStyle w:val="Bullet"/>
      </w:pPr>
      <w:r>
        <w:t>the SPECCHIO URL, Port Number</w:t>
      </w:r>
      <w:r w:rsidR="00D8665D">
        <w:t>,</w:t>
      </w:r>
      <w:r>
        <w:t xml:space="preserve"> Application path</w:t>
      </w:r>
      <w:r w:rsidR="00D8665D">
        <w:t xml:space="preserve"> and data source path</w:t>
      </w:r>
      <w:r>
        <w:t xml:space="preserve"> you must use</w:t>
      </w:r>
      <w:r w:rsidR="00334CF9">
        <w:t xml:space="preserve"> and </w:t>
      </w:r>
    </w:p>
    <w:p w14:paraId="04645386" w14:textId="77777777" w:rsidR="00334CF9" w:rsidRPr="00334CF9" w:rsidRDefault="00334CF9" w:rsidP="00334CF9">
      <w:pPr>
        <w:pStyle w:val="Bullet"/>
      </w:pPr>
      <w:r>
        <w:t xml:space="preserve">any specific instructions or limitations </w:t>
      </w:r>
      <w:r w:rsidR="00F31350">
        <w:t>related to</w:t>
      </w:r>
      <w:r>
        <w:t xml:space="preserve"> the version you have installed.</w:t>
      </w:r>
    </w:p>
    <w:p w14:paraId="17E4E019" w14:textId="77777777" w:rsidR="001310CE" w:rsidRDefault="001310CE" w:rsidP="00971581">
      <w:pPr>
        <w:pStyle w:val="Heading2"/>
      </w:pPr>
      <w:bookmarkStart w:id="32" w:name="_Ref359574700"/>
      <w:bookmarkStart w:id="33" w:name="_Ref359574703"/>
      <w:bookmarkStart w:id="34" w:name="_Ref359578212"/>
      <w:bookmarkStart w:id="35" w:name="_Ref359578215"/>
      <w:bookmarkStart w:id="36" w:name="_Ref359578584"/>
      <w:bookmarkStart w:id="37" w:name="_Ref359578586"/>
      <w:bookmarkStart w:id="38" w:name="_Ref359578771"/>
      <w:bookmarkStart w:id="39" w:name="_Ref359578774"/>
      <w:bookmarkStart w:id="40" w:name="_Toc293145177"/>
      <w:r>
        <w:t>User Accounts</w:t>
      </w:r>
      <w:bookmarkEnd w:id="28"/>
      <w:bookmarkEnd w:id="29"/>
      <w:bookmarkEnd w:id="30"/>
      <w:bookmarkEnd w:id="32"/>
      <w:bookmarkEnd w:id="33"/>
      <w:bookmarkEnd w:id="34"/>
      <w:bookmarkEnd w:id="35"/>
      <w:bookmarkEnd w:id="36"/>
      <w:bookmarkEnd w:id="37"/>
      <w:bookmarkEnd w:id="38"/>
      <w:bookmarkEnd w:id="39"/>
      <w:bookmarkEnd w:id="40"/>
    </w:p>
    <w:p w14:paraId="4275DD33" w14:textId="77777777"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w:t>
      </w:r>
      <w:r w:rsidR="00D8665D">
        <w:t>, Data Source and Application</w:t>
      </w:r>
      <w:r>
        <w:t xml:space="preserve">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14:paraId="3EB3B742" w14:textId="77777777" w:rsidR="001310CE" w:rsidRDefault="001310CE" w:rsidP="001310CE">
      <w:pPr>
        <w:pStyle w:val="Body"/>
      </w:pPr>
      <w:r>
        <w:t xml:space="preserve">All data that you upload to </w:t>
      </w:r>
      <w:r w:rsidR="00F52044">
        <w:t>SPECCHIO</w:t>
      </w:r>
      <w:r>
        <w:t xml:space="preserve"> will be tagged with your User Name.</w:t>
      </w:r>
    </w:p>
    <w:p w14:paraId="0F8A2EA1" w14:textId="77777777"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14:paraId="432B8D30" w14:textId="77777777" w:rsidR="001310CE" w:rsidRDefault="001310CE" w:rsidP="001310CE">
      <w:pPr>
        <w:pStyle w:val="Note"/>
      </w:pPr>
      <w:r>
        <w:tab/>
        <w:t>There is nothing preventing anyone who knows the Web Application Server’s URL, Port</w:t>
      </w:r>
      <w:r w:rsidR="00D8665D">
        <w:t>, Data Source</w:t>
      </w:r>
      <w:r>
        <w:t xml:space="preserve">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14:paraId="78D434D7" w14:textId="77777777" w:rsidR="001310CE" w:rsidRDefault="001310CE" w:rsidP="001310CE">
      <w:pPr>
        <w:pStyle w:val="Note"/>
      </w:pPr>
      <w:r>
        <w:tab/>
        <w:t xml:space="preserve">User Names and Passwords are stored </w:t>
      </w:r>
      <w:r w:rsidR="001247E8">
        <w:t xml:space="preserve">locally on the user’s computer </w:t>
      </w:r>
      <w:r>
        <w:t xml:space="preserve">in plain text in the </w:t>
      </w:r>
      <w:r w:rsidRPr="000F0766">
        <w:rPr>
          <w:rStyle w:val="Codeintext"/>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14:paraId="7FFC041A" w14:textId="77777777" w:rsidR="001310CE" w:rsidRDefault="001310CE" w:rsidP="0051611C">
      <w:pPr>
        <w:pStyle w:val="ProcessHeading"/>
      </w:pPr>
      <w:r>
        <w:t>To create a User account…</w:t>
      </w:r>
    </w:p>
    <w:tbl>
      <w:tblPr>
        <w:tblStyle w:val="Instructions"/>
        <w:tblW w:w="0" w:type="auto"/>
        <w:tblLook w:val="04A0" w:firstRow="1" w:lastRow="0" w:firstColumn="1" w:lastColumn="0" w:noHBand="0" w:noVBand="1"/>
      </w:tblPr>
      <w:tblGrid>
        <w:gridCol w:w="8862"/>
      </w:tblGrid>
      <w:tr w:rsidR="0051611C" w14:paraId="523C2389" w14:textId="77777777" w:rsidTr="005148C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2365E26" w14:textId="77777777"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14:paraId="7AC67F4A" w14:textId="77777777"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14:paraId="2C0E2F86" w14:textId="77777777" w:rsidR="0051611C" w:rsidRDefault="00D8665D" w:rsidP="0051611C">
            <w:pPr>
              <w:pStyle w:val="Figure"/>
            </w:pPr>
            <w:r>
              <w:rPr>
                <w:lang w:val="en-US" w:eastAsia="en-US"/>
              </w:rPr>
              <w:drawing>
                <wp:inline distT="0" distB="0" distL="0" distR="0" wp14:anchorId="456E405E" wp14:editId="31A82799">
                  <wp:extent cx="2895842" cy="33002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7921" cy="3302571"/>
                          </a:xfrm>
                          <a:prstGeom prst="rect">
                            <a:avLst/>
                          </a:prstGeom>
                          <a:noFill/>
                          <a:ln>
                            <a:noFill/>
                          </a:ln>
                        </pic:spPr>
                      </pic:pic>
                    </a:graphicData>
                  </a:graphic>
                </wp:inline>
              </w:drawing>
            </w:r>
          </w:p>
          <w:p w14:paraId="3741F8FA" w14:textId="77777777" w:rsidR="0051611C" w:rsidRPr="00084655" w:rsidRDefault="0051611C" w:rsidP="0051611C">
            <w:pPr>
              <w:pStyle w:val="Caption"/>
            </w:pPr>
            <w:r w:rsidRPr="00084655">
              <w:t xml:space="preserve">Figure </w:t>
            </w:r>
            <w:fldSimple w:instr=" SEQ Figure \* ARABIC ">
              <w:r w:rsidR="000E7C7E">
                <w:rPr>
                  <w:noProof/>
                </w:rPr>
                <w:t>2</w:t>
              </w:r>
            </w:fldSimple>
            <w:r w:rsidRPr="00084655">
              <w:t xml:space="preserve">: </w:t>
            </w:r>
            <w:r>
              <w:t>Create User Account dialog</w:t>
            </w:r>
          </w:p>
          <w:p w14:paraId="78F96BBA" w14:textId="77777777"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rsidR="00D8665D">
              <w:t xml:space="preserve">, </w:t>
            </w:r>
            <w:r w:rsidRPr="00E12A44">
              <w:rPr>
                <w:rStyle w:val="GUIWord"/>
              </w:rPr>
              <w:t>Application Path</w:t>
            </w:r>
            <w:r w:rsidR="00D8665D">
              <w:rPr>
                <w:rStyle w:val="GUIWord"/>
              </w:rPr>
              <w:t xml:space="preserve"> </w:t>
            </w:r>
            <w:r w:rsidR="00D8665D" w:rsidRPr="00D8665D">
              <w:rPr>
                <w:rStyle w:val="GUIWord"/>
                <w:i w:val="0"/>
                <w:color w:val="auto"/>
              </w:rPr>
              <w:t>and</w:t>
            </w:r>
            <w:r w:rsidR="00D8665D">
              <w:rPr>
                <w:rStyle w:val="GUIWord"/>
              </w:rPr>
              <w:t xml:space="preserve"> Data Source Name</w:t>
            </w:r>
            <w:r>
              <w:t xml:space="preserve"> strings </w:t>
            </w:r>
            <w:r w:rsidR="001247E8">
              <w:t xml:space="preserve">specified in the SPECCHIO Release Notes or </w:t>
            </w:r>
            <w:r>
              <w:t>that have been supplied to you by your database administrator.</w:t>
            </w:r>
          </w:p>
          <w:p w14:paraId="13A6C7C4" w14:textId="77777777"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14:paraId="004A7429" w14:textId="77777777"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r w:rsidR="00C63D4F">
              <w:fldChar w:fldCharType="begin"/>
            </w:r>
            <w:r w:rsidR="00C63D4F">
              <w:instrText xml:space="preserve"> REF _Ref358385166 \r \h  \* MERGEFORMAT </w:instrText>
            </w:r>
            <w:r w:rsidR="00C63D4F">
              <w:fldChar w:fldCharType="separate"/>
            </w:r>
            <w:r w:rsidR="000E7C7E">
              <w:t>7</w:t>
            </w:r>
            <w:r w:rsidR="00C63D4F">
              <w:fldChar w:fldCharType="end"/>
            </w:r>
            <w:r w:rsidR="00B76121" w:rsidRPr="007B0A47">
              <w:rPr>
                <w:rStyle w:val="CrossReference"/>
              </w:rPr>
              <w:t xml:space="preserve"> </w:t>
            </w:r>
            <w:r w:rsidR="00C63D4F">
              <w:fldChar w:fldCharType="begin"/>
            </w:r>
            <w:r w:rsidR="00C63D4F">
              <w:instrText xml:space="preserve"> REF _Ref358385166 \h  \* MERGEFORMAT </w:instrText>
            </w:r>
            <w:r w:rsidR="00C63D4F">
              <w:fldChar w:fldCharType="separate"/>
            </w:r>
            <w:r w:rsidR="000E7C7E" w:rsidRPr="000E7C7E">
              <w:rPr>
                <w:rStyle w:val="CrossReference"/>
              </w:rPr>
              <w:t>Publishing Data to ANDS</w:t>
            </w:r>
            <w:r w:rsidR="00C63D4F">
              <w:fldChar w:fldCharType="end"/>
            </w:r>
            <w:r w:rsidR="00B76121">
              <w:t xml:space="preserve"> </w:t>
            </w:r>
            <w:r>
              <w:t>for more information about the ANDS service and its operation.</w:t>
            </w:r>
            <w:r w:rsidR="00940553">
              <w:t xml:space="preserve"> If the server you are connecting requires a license agreement an according checkbox, short license </w:t>
            </w:r>
            <w:r w:rsidR="00EA0D8D">
              <w:t>explanation</w:t>
            </w:r>
            <w:r w:rsidR="00940553">
              <w:t xml:space="preserve"> and link</w:t>
            </w:r>
            <w:r w:rsidR="00EA0D8D">
              <w:t xml:space="preserve"> to the actual license are provided.</w:t>
            </w:r>
          </w:p>
          <w:p w14:paraId="43570716" w14:textId="77777777" w:rsidR="0051611C" w:rsidRDefault="00940553" w:rsidP="0051611C">
            <w:pPr>
              <w:pStyle w:val="Figure"/>
            </w:pPr>
            <w:r>
              <w:rPr>
                <w:lang w:val="en-US" w:eastAsia="en-US"/>
              </w:rPr>
              <w:drawing>
                <wp:inline distT="0" distB="0" distL="0" distR="0" wp14:anchorId="1B03DD12" wp14:editId="7E44AFC3">
                  <wp:extent cx="3207067" cy="35300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7450" cy="3530494"/>
                          </a:xfrm>
                          <a:prstGeom prst="rect">
                            <a:avLst/>
                          </a:prstGeom>
                          <a:noFill/>
                          <a:ln>
                            <a:noFill/>
                          </a:ln>
                        </pic:spPr>
                      </pic:pic>
                    </a:graphicData>
                  </a:graphic>
                </wp:inline>
              </w:drawing>
            </w:r>
          </w:p>
          <w:p w14:paraId="7CB7A7B0" w14:textId="77777777" w:rsidR="0051611C" w:rsidRDefault="0051611C" w:rsidP="0051611C">
            <w:pPr>
              <w:pStyle w:val="Caption"/>
            </w:pPr>
            <w:r w:rsidRPr="00084655">
              <w:t xml:space="preserve">Figure </w:t>
            </w:r>
            <w:fldSimple w:instr=" SEQ Figure \* ARABIC ">
              <w:r w:rsidR="000E7C7E">
                <w:rPr>
                  <w:noProof/>
                </w:rPr>
                <w:t>3</w:t>
              </w:r>
            </w:fldSimple>
            <w:r w:rsidRPr="00084655">
              <w:t xml:space="preserve">: </w:t>
            </w:r>
            <w:r>
              <w:t>Create User Account dialog for ANDS users</w:t>
            </w:r>
          </w:p>
          <w:p w14:paraId="2CA90B37" w14:textId="77777777" w:rsidR="00940553" w:rsidRDefault="00940553" w:rsidP="00940553">
            <w:pPr>
              <w:ind w:firstLine="709"/>
            </w:pPr>
          </w:p>
          <w:p w14:paraId="6C20159E" w14:textId="77777777" w:rsidR="00940553" w:rsidRDefault="00940553" w:rsidP="00940553">
            <w:pPr>
              <w:ind w:firstLine="709"/>
            </w:pPr>
            <w:r>
              <w:rPr>
                <w:noProof/>
                <w:lang w:val="en-US"/>
              </w:rPr>
              <w:drawing>
                <wp:inline distT="0" distB="0" distL="0" distR="0" wp14:anchorId="2C17BCD5" wp14:editId="25B40DEC">
                  <wp:extent cx="3149228" cy="4128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0060" cy="4129130"/>
                          </a:xfrm>
                          <a:prstGeom prst="rect">
                            <a:avLst/>
                          </a:prstGeom>
                          <a:noFill/>
                          <a:ln>
                            <a:noFill/>
                          </a:ln>
                        </pic:spPr>
                      </pic:pic>
                    </a:graphicData>
                  </a:graphic>
                </wp:inline>
              </w:drawing>
            </w:r>
          </w:p>
          <w:p w14:paraId="25EA4A08" w14:textId="77777777" w:rsidR="00940553" w:rsidRDefault="00940553" w:rsidP="00940553">
            <w:pPr>
              <w:pStyle w:val="Caption"/>
            </w:pPr>
            <w:r w:rsidRPr="00084655">
              <w:t xml:space="preserve">Figure </w:t>
            </w:r>
            <w:fldSimple w:instr=" SEQ Figure \* ARABIC ">
              <w:r w:rsidR="000E7C7E">
                <w:rPr>
                  <w:noProof/>
                </w:rPr>
                <w:t>4</w:t>
              </w:r>
            </w:fldSimple>
            <w:r w:rsidRPr="00084655">
              <w:t xml:space="preserve">: </w:t>
            </w:r>
            <w:r>
              <w:t>Create User Account dialog for non-ANDS users with specific server license agreement</w:t>
            </w:r>
          </w:p>
          <w:p w14:paraId="2826E3A8" w14:textId="77777777" w:rsidR="00940553" w:rsidRPr="00940553" w:rsidRDefault="00940553" w:rsidP="00940553"/>
          <w:p w14:paraId="76F87A32" w14:textId="77777777"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rsidR="001247E8">
              <w:rPr>
                <w:rStyle w:val="GUIWord"/>
              </w:rPr>
              <w:t xml:space="preserve"> name</w:t>
            </w:r>
            <w:r>
              <w:t xml:space="preserve"> and </w:t>
            </w:r>
            <w:r w:rsidRPr="00E12A44">
              <w:rPr>
                <w:rStyle w:val="GUIWord"/>
              </w:rPr>
              <w:t>Last Name</w:t>
            </w:r>
            <w:r>
              <w:t xml:space="preserve">. These will be used to identify the data which you upload to </w:t>
            </w:r>
            <w:r w:rsidR="00F52044">
              <w:t>SPECCHIO</w:t>
            </w:r>
            <w:r>
              <w:t xml:space="preserve"> to other </w:t>
            </w:r>
            <w:r w:rsidR="00F52044">
              <w:t>SPECCHIO</w:t>
            </w:r>
            <w:r>
              <w:t xml:space="preserve"> users.</w:t>
            </w:r>
          </w:p>
          <w:p w14:paraId="3574CC06" w14:textId="77777777" w:rsidR="005148C0" w:rsidRDefault="0051611C" w:rsidP="0051611C">
            <w:pPr>
              <w:pStyle w:val="ProcessStep"/>
            </w:pPr>
            <w:r>
              <w:t xml:space="preserve">Select the name of your </w:t>
            </w:r>
            <w:r w:rsidRPr="00E12A44">
              <w:rPr>
                <w:rStyle w:val="GUIWord"/>
              </w:rPr>
              <w:t>Institute</w:t>
            </w:r>
            <w:r w:rsidR="005148C0">
              <w:t xml:space="preserve"> from the dropdown list.</w:t>
            </w:r>
          </w:p>
          <w:p w14:paraId="5CC3BF65" w14:textId="77777777" w:rsidR="005148C0" w:rsidRDefault="0051611C" w:rsidP="00F52044">
            <w:pPr>
              <w:pStyle w:val="ProcessStepFollow"/>
            </w:pPr>
            <w:r>
              <w:t xml:space="preserve">If the name of your Institute is not present in the list, click on </w:t>
            </w:r>
            <w:r>
              <w:rPr>
                <w:rStyle w:val="ActionButton"/>
              </w:rPr>
              <w:t> </w:t>
            </w:r>
            <w:r w:rsidRPr="005755A6">
              <w:rPr>
                <w:rStyle w:val="ActionButton"/>
              </w:rPr>
              <w:t>Add</w:t>
            </w:r>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14:paraId="5C926EE4" w14:textId="77777777" w:rsidR="005148C0" w:rsidRDefault="005148C0" w:rsidP="005148C0">
            <w:pPr>
              <w:pStyle w:val="Figure"/>
            </w:pPr>
            <w:r>
              <w:rPr>
                <w:lang w:val="en-US" w:eastAsia="en-US"/>
              </w:rPr>
              <w:drawing>
                <wp:inline distT="0" distB="0" distL="0" distR="0" wp14:anchorId="0786E8B6" wp14:editId="5D9A36A7">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8B4FB90" w14:textId="77777777" w:rsidR="005148C0" w:rsidRPr="00084655" w:rsidRDefault="005148C0" w:rsidP="005148C0">
            <w:pPr>
              <w:pStyle w:val="Caption"/>
            </w:pPr>
            <w:r w:rsidRPr="00084655">
              <w:t xml:space="preserve">Figure </w:t>
            </w:r>
            <w:fldSimple w:instr=" SEQ Figure \* ARABIC ">
              <w:r w:rsidR="000E7C7E">
                <w:rPr>
                  <w:noProof/>
                </w:rPr>
                <w:t>5</w:t>
              </w:r>
            </w:fldSimple>
            <w:r w:rsidRPr="00084655">
              <w:t xml:space="preserve">: </w:t>
            </w:r>
            <w:r>
              <w:t>Create new institute dialog</w:t>
            </w:r>
          </w:p>
          <w:p w14:paraId="5223C23E" w14:textId="77777777" w:rsidR="005148C0" w:rsidRDefault="005148C0" w:rsidP="00F52044">
            <w:pPr>
              <w:pStyle w:val="ProcessStepFollow"/>
            </w:pPr>
            <w:r>
              <w:t>Fill out all the details of your Institute. After checking it is complete and correct, click</w:t>
            </w:r>
            <w:r w:rsidR="0051611C">
              <w:t xml:space="preserve"> </w:t>
            </w:r>
            <w:r w:rsidR="00C91F51" w:rsidRPr="00C91F51">
              <w:rPr>
                <w:rStyle w:val="ActionButton"/>
              </w:rPr>
              <w:t> </w:t>
            </w:r>
            <w:r w:rsidR="0051611C" w:rsidRPr="00E12A44">
              <w:rPr>
                <w:rStyle w:val="ActionButton"/>
              </w:rPr>
              <w:t>Create</w:t>
            </w:r>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14:paraId="40DF92F9" w14:textId="7D404A9F" w:rsidR="0051611C" w:rsidRDefault="004C1ED3" w:rsidP="0051611C">
            <w:pPr>
              <w:pStyle w:val="ProcessStep"/>
            </w:pPr>
            <w:r>
              <w:t xml:space="preserve">Enter your email address, </w:t>
            </w:r>
            <w:r w:rsidR="0051611C">
              <w:t xml:space="preserve">a URL which other </w:t>
            </w:r>
            <w:r w:rsidR="00F52044">
              <w:t>SPECCHIO</w:t>
            </w:r>
            <w:r w:rsidR="0051611C">
              <w:t xml:space="preserve"> users can use to contact you and access information about you</w:t>
            </w:r>
            <w:r>
              <w:t xml:space="preserve"> and a short user description</w:t>
            </w:r>
            <w:r w:rsidR="0051611C">
              <w:t>.</w:t>
            </w:r>
            <w:r w:rsidR="008F2BEE">
              <w:t xml:space="preserve"> The URL is an optional field.</w:t>
            </w:r>
          </w:p>
          <w:p w14:paraId="5C163B1D" w14:textId="77777777"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w:t>
            </w:r>
            <w:r w:rsidR="001247E8">
              <w:t>later</w:t>
            </w:r>
            <w:r>
              <w:t xml:space="preserve">. If you do not have an ANDS Party Identifier, leave the checkbox unchecked and </w:t>
            </w:r>
            <w:r w:rsidR="00F52044">
              <w:t>SPECCHIO</w:t>
            </w:r>
            <w:r>
              <w:t xml:space="preserve"> will create one for you.</w:t>
            </w:r>
          </w:p>
          <w:p w14:paraId="5BE6AD83" w14:textId="77777777" w:rsidR="00EA0D8D" w:rsidRDefault="00EA0D8D" w:rsidP="0051611C">
            <w:pPr>
              <w:pStyle w:val="ProcessStep"/>
            </w:pPr>
            <w:r>
              <w:t>If your server’s database requires you to agree to a specific license, please read the license and click the checkbox.</w:t>
            </w:r>
          </w:p>
          <w:p w14:paraId="3B9B5C99" w14:textId="77777777"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14:paraId="682C2352" w14:textId="77777777" w:rsidR="005148C0" w:rsidRDefault="005148C0" w:rsidP="005148C0">
      <w:pPr>
        <w:pStyle w:val="Warning"/>
      </w:pPr>
      <w:r>
        <w:t>Warning</w:t>
      </w:r>
      <w:r>
        <w:tab/>
        <w:t>Take care to enter the</w:t>
      </w:r>
      <w:r w:rsidR="00F52044">
        <w:t xml:space="preserve"> details for a new Institute</w:t>
      </w:r>
      <w:r>
        <w:t xml:space="preserve"> correctly. There is no function to change an Institute record nor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14:paraId="0053F7DB" w14:textId="77777777"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14:paraId="305831B9" w14:textId="77777777"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14:paraId="427863A5" w14:textId="77777777"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14:paraId="1F938636" w14:textId="77777777"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14:paraId="79909437" w14:textId="77777777" w:rsidR="001310CE" w:rsidRDefault="001310CE" w:rsidP="001310CE">
      <w:pPr>
        <w:pStyle w:val="Body"/>
      </w:pPr>
      <w:r>
        <w:t xml:space="preserve">A line is also added to the </w:t>
      </w:r>
      <w:r w:rsidRPr="000F0766">
        <w:rPr>
          <w:rStyle w:val="Codeintext"/>
        </w:rPr>
        <w:t>db-config.txt file</w:t>
      </w:r>
      <w:r>
        <w:t xml:space="preserve"> on your computer. This line holds sufficient information for you to log into your database. </w:t>
      </w:r>
      <w:r w:rsidR="00D04BE3">
        <w:t xml:space="preserve">If you edit this file, you can add </w:t>
      </w:r>
      <w:r w:rsidR="008F2BEE">
        <w:t xml:space="preserve">other </w:t>
      </w:r>
      <w:r w:rsidR="00D04BE3">
        <w:t>known accounts to it. The account which appears as the first non-comment line is the default account in the login dialog. Follow the instructions in the comment lines in the file if you wish to make manual changes.</w:t>
      </w:r>
      <w:r w:rsidR="001247E8">
        <w:t xml:space="preserve"> (See section </w:t>
      </w:r>
      <w:r w:rsidR="00C63D4F">
        <w:fldChar w:fldCharType="begin"/>
      </w:r>
      <w:r w:rsidR="00C63D4F">
        <w:instrText xml:space="preserve"> REF _Ref180396043 \r \h  \* MERGEFORMAT </w:instrText>
      </w:r>
      <w:r w:rsidR="00C63D4F">
        <w:fldChar w:fldCharType="separate"/>
      </w:r>
      <w:r w:rsidR="000E7C7E" w:rsidRPr="000E7C7E">
        <w:rPr>
          <w:rStyle w:val="CrossReference"/>
        </w:rPr>
        <w:t>4.4</w:t>
      </w:r>
      <w:r w:rsidR="00C63D4F">
        <w:fldChar w:fldCharType="end"/>
      </w:r>
      <w:r w:rsidR="001247E8" w:rsidRPr="001247E8">
        <w:rPr>
          <w:rStyle w:val="CrossReference"/>
        </w:rPr>
        <w:t xml:space="preserve"> </w:t>
      </w:r>
      <w:r w:rsidR="00C63D4F">
        <w:fldChar w:fldCharType="begin"/>
      </w:r>
      <w:r w:rsidR="00C63D4F">
        <w:instrText xml:space="preserve"> REF _Ref180396043 \h  \* MERGEFORMAT </w:instrText>
      </w:r>
      <w:r w:rsidR="00C63D4F">
        <w:fldChar w:fldCharType="separate"/>
      </w:r>
      <w:r w:rsidR="000E7C7E" w:rsidRPr="000E7C7E">
        <w:rPr>
          <w:rStyle w:val="CrossReference"/>
        </w:rPr>
        <w:t>Logging In and Connecting to a Database</w:t>
      </w:r>
      <w:r w:rsidR="00C63D4F">
        <w:fldChar w:fldCharType="end"/>
      </w:r>
      <w:r w:rsidR="001247E8">
        <w:t>.)</w:t>
      </w:r>
    </w:p>
    <w:p w14:paraId="3A92F093" w14:textId="77777777"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r w:rsidR="00D04BE3">
        <w:t xml:space="preserve"> which is stored in the </w:t>
      </w:r>
      <w:r w:rsidR="00F52044">
        <w:t>SPECCHIO</w:t>
      </w:r>
      <w:r w:rsidR="00D04BE3">
        <w:t xml:space="preserve"> database</w:t>
      </w:r>
      <w:r>
        <w:t>.</w:t>
      </w:r>
      <w:r w:rsidR="001247E8">
        <w:t xml:space="preserve"> Refer to section </w:t>
      </w:r>
      <w:r w:rsidR="00C63D4F">
        <w:fldChar w:fldCharType="begin"/>
      </w:r>
      <w:r w:rsidR="00C63D4F">
        <w:instrText xml:space="preserve"> REF _Ref359572679 \r \h  \* MERGEFORMAT </w:instrText>
      </w:r>
      <w:r w:rsidR="00C63D4F">
        <w:fldChar w:fldCharType="separate"/>
      </w:r>
      <w:r w:rsidR="000E7C7E" w:rsidRPr="000E7C7E">
        <w:rPr>
          <w:rStyle w:val="CrossReference"/>
        </w:rPr>
        <w:t>4.6</w:t>
      </w:r>
      <w:r w:rsidR="00C63D4F">
        <w:fldChar w:fldCharType="end"/>
      </w:r>
      <w:r w:rsidR="001247E8" w:rsidRPr="001247E8">
        <w:rPr>
          <w:rStyle w:val="CrossReference"/>
        </w:rPr>
        <w:t xml:space="preserve"> </w:t>
      </w:r>
      <w:r w:rsidR="00C63D4F">
        <w:fldChar w:fldCharType="begin"/>
      </w:r>
      <w:r w:rsidR="00C63D4F">
        <w:instrText xml:space="preserve"> REF _Ref359572682 \h  \* MERGEFORMAT </w:instrText>
      </w:r>
      <w:r w:rsidR="00C63D4F">
        <w:fldChar w:fldCharType="separate"/>
      </w:r>
      <w:r w:rsidR="000E7C7E" w:rsidRPr="000E7C7E">
        <w:rPr>
          <w:rStyle w:val="CrossReference"/>
        </w:rPr>
        <w:t>Changing your User Details</w:t>
      </w:r>
      <w:r w:rsidR="00C63D4F">
        <w:fldChar w:fldCharType="end"/>
      </w:r>
      <w:r w:rsidR="001247E8">
        <w:t xml:space="preserve"> for more information.</w:t>
      </w:r>
    </w:p>
    <w:p w14:paraId="32241524" w14:textId="77777777" w:rsidR="001310CE" w:rsidRDefault="001310CE" w:rsidP="00106BCD">
      <w:pPr>
        <w:pStyle w:val="Heading2"/>
      </w:pPr>
      <w:bookmarkStart w:id="41" w:name="_Toc355280341"/>
      <w:bookmarkStart w:id="42" w:name="_Toc293145178"/>
      <w:r>
        <w:t>Administrator Access</w:t>
      </w:r>
      <w:bookmarkEnd w:id="41"/>
      <w:bookmarkEnd w:id="42"/>
    </w:p>
    <w:p w14:paraId="2D4BC279" w14:textId="77777777"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14:paraId="4E705EDE" w14:textId="77777777"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14:paraId="47F44C5B" w14:textId="77777777" w:rsidR="00E10D8B" w:rsidRDefault="00E10D8B" w:rsidP="00E10D8B">
      <w:pPr>
        <w:pStyle w:val="Heading2"/>
      </w:pPr>
      <w:bookmarkStart w:id="43" w:name="_Toc293145179"/>
      <w:r>
        <w:t>Campaigns</w:t>
      </w:r>
      <w:bookmarkEnd w:id="43"/>
    </w:p>
    <w:p w14:paraId="02221382" w14:textId="77777777"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r w:rsidR="00556D60">
        <w:t xml:space="preserve"> </w:t>
      </w:r>
      <w:r w:rsidR="006716AF">
        <w:t>each</w:t>
      </w:r>
      <w:r w:rsidR="00556D60">
        <w:t xml:space="preserve"> new sampling experiment</w:t>
      </w:r>
      <w:r w:rsidR="00606196">
        <w:t xml:space="preserve"> into C</w:t>
      </w:r>
      <w:r w:rsidR="00606196" w:rsidRPr="00084655">
        <w:t>ampaign</w:t>
      </w:r>
      <w:r w:rsidR="00606196">
        <w:t>s</w:t>
      </w:r>
      <w:r w:rsidR="00556D60">
        <w:t>.</w:t>
      </w:r>
      <w:r w:rsidR="00606196">
        <w:t xml:space="preserve"> The </w:t>
      </w:r>
      <w:r w:rsidR="007F4F37">
        <w:t>Spectr</w:t>
      </w:r>
      <w:r w:rsidR="00606196">
        <w:t>al data in each Campaign can be</w:t>
      </w:r>
      <w:r w:rsidR="00EE5F6F">
        <w:t xml:space="preserve"> viewed and</w:t>
      </w:r>
      <w:r w:rsidR="00606196">
        <w:t xml:space="preserve"> operated on </w:t>
      </w:r>
      <w:r w:rsidR="00EE5F6F">
        <w:t>together</w:t>
      </w:r>
      <w:r w:rsidR="00606196">
        <w:t>.</w:t>
      </w:r>
    </w:p>
    <w:p w14:paraId="70530A89" w14:textId="77777777" w:rsidR="00D5550F" w:rsidRDefault="00D5550F" w:rsidP="00D5550F">
      <w:pPr>
        <w:pStyle w:val="Body"/>
      </w:pPr>
      <w:r w:rsidRPr="00084655">
        <w:t xml:space="preserve">Campaigns can contain </w:t>
      </w:r>
      <w:r w:rsidR="007F4F37">
        <w:t>Spectr</w:t>
      </w:r>
      <w:r w:rsidRPr="00084655">
        <w:t xml:space="preserve">a measured with different instruments and sensors, </w:t>
      </w:r>
      <w:r>
        <w:t>including</w:t>
      </w:r>
      <w:r w:rsidRPr="00084655">
        <w:t xml:space="preserve"> instruments of different </w:t>
      </w:r>
      <w:r w:rsidR="001247E8">
        <w:t>Sensor</w:t>
      </w:r>
      <w:r w:rsidRPr="00084655">
        <w:t xml:space="preserve"> types and </w:t>
      </w:r>
      <w:r>
        <w:t xml:space="preserve">measurements done at different times using an </w:t>
      </w:r>
      <w:r w:rsidR="001247E8">
        <w:t>Instrument</w:t>
      </w:r>
      <w:r>
        <w:t xml:space="preserve"> which has been calibrated one or more times between these measurements.</w:t>
      </w:r>
    </w:p>
    <w:p w14:paraId="3CC81F56" w14:textId="77777777" w:rsidR="00D5550F" w:rsidRDefault="00D5550F" w:rsidP="00D5550F">
      <w:pPr>
        <w:pStyle w:val="Heading2"/>
      </w:pPr>
      <w:bookmarkStart w:id="44" w:name="_Ref359575403"/>
      <w:bookmarkStart w:id="45" w:name="_Ref359575406"/>
      <w:bookmarkStart w:id="46" w:name="_Toc293145180"/>
      <w:r>
        <w:t>Campaign Hierarchy Structure</w:t>
      </w:r>
      <w:bookmarkEnd w:id="44"/>
      <w:bookmarkEnd w:id="45"/>
      <w:bookmarkEnd w:id="46"/>
    </w:p>
    <w:p w14:paraId="6466F07F" w14:textId="2E44DFFC"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w:t>
      </w:r>
      <w:r w:rsidR="0083172D">
        <w:t>,</w:t>
      </w:r>
      <w:r w:rsidR="00E10D8B" w:rsidRPr="00084655">
        <w:t xml:space="preserv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w:t>
      </w:r>
      <w:r w:rsidR="00EE5F6F">
        <w:t>SPECCHIO does not enforce any particular way of using this hierarchical structure. The hierarchy tree structure can have any number of levels and can be unbalanced, if desired.</w:t>
      </w:r>
      <w:r w:rsidR="000F0766" w:rsidRPr="000F0766">
        <w:t xml:space="preserve"> </w:t>
      </w:r>
      <w:r w:rsidR="000F0766" w:rsidRPr="00084655">
        <w:t xml:space="preserve">This </w:t>
      </w:r>
      <w:r w:rsidR="000F0766">
        <w:t>sub-folder structure will be replicated in the SPECCHIO database when the Campaign data are uploaded.</w:t>
      </w:r>
    </w:p>
    <w:p w14:paraId="5C251233" w14:textId="77777777"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has been adapted from SpectraProc</w:t>
      </w:r>
      <w:r>
        <w:t xml:space="preserve"> </w:t>
      </w:r>
      <w:sdt>
        <w:sdtPr>
          <w:id w:val="12130848"/>
          <w:citation/>
        </w:sdtPr>
        <w:sdtContent>
          <w:r w:rsidR="00AE2F37">
            <w:fldChar w:fldCharType="begin"/>
          </w:r>
          <w:r>
            <w:rPr>
              <w:lang w:val="en-AU"/>
            </w:rPr>
            <w:instrText xml:space="preserve"> CITATION Hue061 \l 3081 </w:instrText>
          </w:r>
          <w:r w:rsidR="00AE2F37">
            <w:fldChar w:fldCharType="separate"/>
          </w:r>
          <w:r w:rsidR="0046510F">
            <w:rPr>
              <w:noProof/>
              <w:lang w:val="en-AU"/>
            </w:rPr>
            <w:t>(Hueni A. , Field Spectroradiometer Data: Acquisition, Organisation, Processing and Analysis on the Example of New Zealand Native Plants, 2006)</w:t>
          </w:r>
          <w:r w:rsidR="00AE2F37">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14:paraId="1538151B" w14:textId="77777777"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14:paraId="238E79D6" w14:textId="77777777" w:rsidR="00EE5F6F" w:rsidRDefault="00EE5F6F" w:rsidP="00EE5F6F">
      <w:pPr>
        <w:pStyle w:val="Body"/>
      </w:pPr>
      <w:bookmarkStart w:id="47" w:name="_Toc355280343"/>
      <w:r>
        <w:t xml:space="preserve">There are some specific restrictions on the </w:t>
      </w:r>
      <w:r w:rsidR="00D5550F">
        <w:t xml:space="preserve">Campaign </w:t>
      </w:r>
      <w:r>
        <w:t>hierarchy tree structure.</w:t>
      </w:r>
    </w:p>
    <w:p w14:paraId="2BE4D618" w14:textId="77777777" w:rsidR="00EE5F6F" w:rsidRDefault="00EE5F6F" w:rsidP="00EE5F6F">
      <w:pPr>
        <w:pStyle w:val="Bullet"/>
      </w:pPr>
      <w:r>
        <w:t xml:space="preserve">No other files can be in the </w:t>
      </w:r>
      <w:r w:rsidR="00D5550F">
        <w:t xml:space="preserve">sub-folder </w:t>
      </w:r>
      <w:r>
        <w:t xml:space="preserve">tree except </w:t>
      </w:r>
      <w:r w:rsidR="007F4F37">
        <w:t>Spectr</w:t>
      </w:r>
      <w:r>
        <w:t xml:space="preserve">al files. Keep images, PDF files and other files in </w:t>
      </w:r>
      <w:r w:rsidR="000F0766">
        <w:t xml:space="preserve">a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14:paraId="6FFFFA2B" w14:textId="77777777" w:rsidR="00EE5F6F" w:rsidRDefault="00EE5F6F" w:rsidP="00EE5F6F">
      <w:pPr>
        <w:pStyle w:val="Bullet"/>
      </w:pPr>
      <w:r>
        <w:t xml:space="preserve">To conveniently use SPECCHIO’s goniometer angle calculation, all of the </w:t>
      </w:r>
      <w:r w:rsidR="007F4F37">
        <w:t>Spectr</w:t>
      </w:r>
      <w:r>
        <w:t xml:space="preserve">a measured at the different angles should be put in one folder and observed in the defined sequence. There should be no other </w:t>
      </w:r>
      <w:r w:rsidR="007F4F37">
        <w:t>Spectr</w:t>
      </w:r>
      <w:r>
        <w:t>a in that folder. The goniometer angle calculation has been designed for the use of the FIGOS and LAGOS goniometers system (RSL, University of Zurich).</w:t>
      </w:r>
    </w:p>
    <w:p w14:paraId="4A2D2A1F" w14:textId="77777777"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14:paraId="41B5D3AF" w14:textId="77777777" w:rsidR="00D5550F" w:rsidRDefault="00D5550F" w:rsidP="00D5550F">
      <w:pPr>
        <w:pStyle w:val="HeadingSubUnnumbered"/>
      </w:pPr>
      <w:r>
        <w:t>Example – Multiple sites for each species</w:t>
      </w:r>
    </w:p>
    <w:p w14:paraId="7786B40B" w14:textId="77777777"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w:t>
      </w:r>
      <w:r w:rsidR="007F4F37">
        <w:t>Spectr</w:t>
      </w:r>
      <w:r w:rsidR="00EE5F6F" w:rsidRPr="00084655">
        <w:t xml:space="preserve">a. This leads to </w:t>
      </w:r>
      <w:r w:rsidR="00D5550F">
        <w:t>the following</w:t>
      </w:r>
      <w:r w:rsidR="00EE5F6F" w:rsidRPr="00084655">
        <w:t xml:space="preserve"> hierarchical </w:t>
      </w:r>
      <w:r w:rsidR="00EE5F6F">
        <w:t>folder</w:t>
      </w:r>
      <w:r w:rsidR="00EE5F6F" w:rsidRPr="00084655">
        <w:t xml:space="preserve"> structure.</w:t>
      </w:r>
    </w:p>
    <w:p w14:paraId="05B5F12D" w14:textId="77777777" w:rsidR="00EE5F6F" w:rsidRPr="00084655" w:rsidRDefault="00EE5F6F" w:rsidP="00EE5F6F">
      <w:pPr>
        <w:pStyle w:val="Figure"/>
      </w:pPr>
      <w:r>
        <w:rPr>
          <w:lang w:val="en-US" w:eastAsia="en-US"/>
        </w:rPr>
        <w:drawing>
          <wp:inline distT="0" distB="0" distL="0" distR="0" wp14:anchorId="002F88C7" wp14:editId="3A9EE12E">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7"/>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14:paraId="2FF20378" w14:textId="77777777" w:rsidR="00EE5F6F" w:rsidRPr="00084655" w:rsidRDefault="00EE5F6F" w:rsidP="00EE5F6F">
      <w:pPr>
        <w:pStyle w:val="Caption"/>
      </w:pPr>
      <w:bookmarkStart w:id="48" w:name="_Ref122063892"/>
      <w:bookmarkStart w:id="49" w:name="_Toc129263006"/>
      <w:r w:rsidRPr="00084655">
        <w:t xml:space="preserve">Figure </w:t>
      </w:r>
      <w:fldSimple w:instr=" SEQ Figure \* ARABIC ">
        <w:r w:rsidR="000E7C7E">
          <w:rPr>
            <w:noProof/>
          </w:rPr>
          <w:t>6</w:t>
        </w:r>
      </w:fldSimple>
      <w:bookmarkEnd w:id="48"/>
      <w:r w:rsidRPr="00084655">
        <w:t xml:space="preserve">: Hierarchical </w:t>
      </w:r>
      <w:r>
        <w:t>folder</w:t>
      </w:r>
      <w:r w:rsidRPr="00084655">
        <w:t xml:space="preserve"> structure</w:t>
      </w:r>
      <w:bookmarkEnd w:id="49"/>
    </w:p>
    <w:p w14:paraId="727BEE4E" w14:textId="77777777"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50" w:name="_Ref130789629"/>
    <w:p w14:paraId="17720CC4" w14:textId="77777777" w:rsidR="00EE5F6F" w:rsidRDefault="00AE2F37" w:rsidP="00EE5F6F">
      <w:pPr>
        <w:pStyle w:val="Body"/>
      </w:pPr>
      <w:r>
        <w:fldChar w:fldCharType="begin"/>
      </w:r>
      <w:r w:rsidR="00EE5F6F">
        <w:instrText xml:space="preserve"> REF _Ref130790579 \h </w:instrText>
      </w:r>
      <w:r>
        <w:fldChar w:fldCharType="separate"/>
      </w:r>
      <w:r w:rsidR="000E7C7E" w:rsidRPr="00084655">
        <w:t xml:space="preserve">Figure </w:t>
      </w:r>
      <w:r w:rsidR="000E7C7E">
        <w:rPr>
          <w:noProof/>
        </w:rPr>
        <w:t>7</w:t>
      </w:r>
      <w:r>
        <w:fldChar w:fldCharType="end"/>
      </w:r>
      <w:r w:rsidR="00EE5F6F" w:rsidRPr="00084655">
        <w:t xml:space="preserve"> shows an example of a </w:t>
      </w:r>
      <w:r w:rsidR="00EE5F6F">
        <w:t>folder</w:t>
      </w:r>
      <w:r w:rsidR="00EE5F6F" w:rsidRPr="00084655">
        <w:t xml:space="preserve"> structure containing ASD </w:t>
      </w:r>
      <w:r w:rsidR="007F4F37">
        <w:t>Spectr</w:t>
      </w:r>
      <w:r w:rsidR="00EE5F6F" w:rsidRPr="00084655">
        <w:t xml:space="preserve">al files. The main </w:t>
      </w:r>
      <w:r w:rsidR="00EE5F6F">
        <w:t>folder</w:t>
      </w:r>
      <w:r w:rsidR="00EE5F6F" w:rsidRPr="00084655">
        <w:t xml:space="preserve"> </w:t>
      </w:r>
      <w:r w:rsidR="00EE5F6F" w:rsidRPr="000F0766">
        <w:rPr>
          <w:rStyle w:val="Codeintext"/>
        </w:rPr>
        <w:t>Vegetation_example</w:t>
      </w:r>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r w:rsidR="00C63D4F">
        <w:fldChar w:fldCharType="begin"/>
      </w:r>
      <w:r w:rsidR="00C63D4F">
        <w:instrText xml:space="preserve"> REF _Ref359334186 \r \h  \* MERGEFORMAT </w:instrText>
      </w:r>
      <w:r w:rsidR="00C63D4F">
        <w:fldChar w:fldCharType="separate"/>
      </w:r>
      <w:r w:rsidR="000E7C7E" w:rsidRPr="000E7C7E">
        <w:rPr>
          <w:rStyle w:val="CrossReference"/>
        </w:rPr>
        <w:t>4.11</w:t>
      </w:r>
      <w:r w:rsidR="00C63D4F">
        <w:fldChar w:fldCharType="end"/>
      </w:r>
      <w:r w:rsidR="00A821AE" w:rsidRPr="00A821AE">
        <w:rPr>
          <w:rStyle w:val="CrossReference"/>
        </w:rPr>
        <w:t xml:space="preserve"> </w:t>
      </w:r>
      <w:r w:rsidR="00C63D4F">
        <w:fldChar w:fldCharType="begin"/>
      </w:r>
      <w:r w:rsidR="00C63D4F">
        <w:instrText xml:space="preserve"> REF _Ref359334189 \h  \* MERGEFORMAT </w:instrText>
      </w:r>
      <w:r w:rsidR="00C63D4F">
        <w:fldChar w:fldCharType="separate"/>
      </w:r>
      <w:r w:rsidR="000E7C7E" w:rsidRPr="000E7C7E">
        <w:rPr>
          <w:rStyle w:val="CrossReference"/>
        </w:rPr>
        <w:t>Creating a new Campaign</w:t>
      </w:r>
      <w:r w:rsidR="00C63D4F">
        <w:fldChar w:fldCharType="end"/>
      </w:r>
      <w:r w:rsidR="00A821AE">
        <w:t>.</w:t>
      </w:r>
    </w:p>
    <w:p w14:paraId="0D607A5F" w14:textId="77777777"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14:paraId="494346B5" w14:textId="77777777"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14:paraId="34FC706F" w14:textId="77777777"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14:paraId="537234A1" w14:textId="77777777" w:rsidR="00EE5F6F" w:rsidRPr="00084655" w:rsidRDefault="00EE5F6F" w:rsidP="00EE5F6F">
      <w:pPr>
        <w:pStyle w:val="Figure"/>
      </w:pPr>
      <w:r>
        <w:rPr>
          <w:lang w:val="en-US" w:eastAsia="en-US"/>
        </w:rPr>
        <w:drawing>
          <wp:inline distT="0" distB="0" distL="0" distR="0" wp14:anchorId="7C3185F7" wp14:editId="12ED3E4F">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8"/>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5F59EA50" w14:textId="77777777" w:rsidR="00EE5F6F" w:rsidRPr="00084655" w:rsidRDefault="00EE5F6F" w:rsidP="00EE5F6F">
      <w:pPr>
        <w:pStyle w:val="Caption"/>
      </w:pPr>
      <w:bookmarkStart w:id="51" w:name="_Ref130790579"/>
      <w:r w:rsidRPr="00084655">
        <w:t xml:space="preserve">Figure </w:t>
      </w:r>
      <w:fldSimple w:instr=" SEQ Figure \* ARABIC ">
        <w:r w:rsidR="000E7C7E">
          <w:rPr>
            <w:noProof/>
          </w:rPr>
          <w:t>7</w:t>
        </w:r>
      </w:fldSimple>
      <w:bookmarkEnd w:id="51"/>
      <w:r w:rsidRPr="00084655">
        <w:t xml:space="preserve">: Example of a </w:t>
      </w:r>
      <w:r>
        <w:t>folder</w:t>
      </w:r>
      <w:r w:rsidRPr="00084655">
        <w:t xml:space="preserve"> structures holding </w:t>
      </w:r>
      <w:r w:rsidR="007F4F37">
        <w:t>Spectr</w:t>
      </w:r>
      <w:r w:rsidRPr="00084655">
        <w:t>al files</w:t>
      </w:r>
    </w:p>
    <w:p w14:paraId="177EF980" w14:textId="77777777" w:rsidR="00EE5F6F" w:rsidRDefault="00EE5F6F" w:rsidP="00D5550F">
      <w:pPr>
        <w:pStyle w:val="HeadingSubUnnumbered"/>
      </w:pPr>
      <w:bookmarkStart w:id="52" w:name="_Toc355280359"/>
      <w:r>
        <w:t xml:space="preserve">Example </w:t>
      </w:r>
      <w:r w:rsidR="00D5550F">
        <w:t>–</w:t>
      </w:r>
      <w:r>
        <w:t xml:space="preserve"> Reference and Target Spectra</w:t>
      </w:r>
      <w:bookmarkEnd w:id="52"/>
    </w:p>
    <w:p w14:paraId="7D364F54" w14:textId="77777777" w:rsidR="00EE5F6F" w:rsidRDefault="00EE5F6F" w:rsidP="00EE5F6F">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14:paraId="278E53AF" w14:textId="46499917" w:rsidR="00EE5F6F" w:rsidRDefault="0083172D" w:rsidP="00EE5F6F">
      <w:pPr>
        <w:pStyle w:val="Body"/>
      </w:pPr>
      <w:r>
        <w:t>One possible</w:t>
      </w:r>
      <w:r w:rsidR="00EE5F6F">
        <w:t xml:space="preserve"> structure </w:t>
      </w:r>
      <w:r>
        <w:t xml:space="preserve">could </w:t>
      </w:r>
      <w:r w:rsidR="00EE5F6F">
        <w:t xml:space="preserve">therefore hold target and the related reference radiance </w:t>
      </w:r>
      <w:r w:rsidR="00062079">
        <w:t>S</w:t>
      </w:r>
      <w:r w:rsidR="00EE5F6F">
        <w:t>pectra in adjacent folders.</w:t>
      </w:r>
    </w:p>
    <w:p w14:paraId="1A2D3851" w14:textId="77777777" w:rsidR="00EE5F6F" w:rsidRDefault="00EE5F6F" w:rsidP="00EE5F6F">
      <w:pPr>
        <w:pStyle w:val="Figure"/>
      </w:pPr>
      <w:r>
        <w:rPr>
          <w:lang w:val="en-US" w:eastAsia="en-US"/>
        </w:rPr>
        <w:drawing>
          <wp:inline distT="0" distB="0" distL="0" distR="0" wp14:anchorId="327C0DA1" wp14:editId="5C23A46A">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53D649CD" w14:textId="77777777" w:rsidR="00EE5F6F" w:rsidRDefault="00EE5F6F" w:rsidP="00EE5F6F">
      <w:pPr>
        <w:pStyle w:val="Caption"/>
      </w:pPr>
      <w:bookmarkStart w:id="53" w:name="_Ref96530518"/>
      <w:r>
        <w:t xml:space="preserve">Figure </w:t>
      </w:r>
      <w:fldSimple w:instr=" SEQ Figure \* ARABIC ">
        <w:r w:rsidR="000E7C7E">
          <w:rPr>
            <w:noProof/>
          </w:rPr>
          <w:t>8</w:t>
        </w:r>
      </w:fldSimple>
      <w:bookmarkEnd w:id="53"/>
      <w:r>
        <w:t xml:space="preserve">: A possible structure for the storage of target and reference radiance </w:t>
      </w:r>
      <w:r w:rsidR="007F4F37">
        <w:t>Spectr</w:t>
      </w:r>
      <w:r>
        <w:t>a</w:t>
      </w:r>
    </w:p>
    <w:p w14:paraId="5EDA1729" w14:textId="77777777" w:rsidR="00EE5F6F" w:rsidRPr="00A20F34" w:rsidRDefault="00EE5F6F" w:rsidP="00EE5F6F">
      <w:pPr>
        <w:pStyle w:val="Body"/>
      </w:pPr>
      <w:r>
        <w:t xml:space="preserve">In this example, the </w:t>
      </w:r>
      <w:r w:rsidRPr="003C1864">
        <w:rPr>
          <w:rStyle w:val="Codeintext"/>
        </w:rPr>
        <w:t>Reference</w:t>
      </w:r>
      <w:r>
        <w:t xml:space="preserve"> sub-folder holds the reference </w:t>
      </w:r>
      <w:r w:rsidR="00062079">
        <w:t>S</w:t>
      </w:r>
      <w:r>
        <w:t xml:space="preserve">pectra which relate to </w:t>
      </w:r>
      <w:r w:rsidR="00062079">
        <w:t xml:space="preserve">the Spectra in the </w:t>
      </w:r>
      <w:r w:rsidR="00062079" w:rsidRPr="003C1864">
        <w:rPr>
          <w:rStyle w:val="Codeintext"/>
        </w:rPr>
        <w:t>Plant A</w:t>
      </w:r>
      <w:r w:rsidR="00062079">
        <w:t xml:space="preserve">, </w:t>
      </w:r>
      <w:r w:rsidR="00062079" w:rsidRPr="003C1864">
        <w:rPr>
          <w:rStyle w:val="Codeintext"/>
        </w:rPr>
        <w:t>Plant B</w:t>
      </w:r>
      <w:r w:rsidR="00062079">
        <w:t xml:space="preserve"> and </w:t>
      </w:r>
      <w:r w:rsidR="00062079" w:rsidRPr="003C1864">
        <w:rPr>
          <w:rStyle w:val="Codeintext"/>
        </w:rPr>
        <w:t>Plant C</w:t>
      </w:r>
      <w:r w:rsidR="00062079">
        <w:t xml:space="preserve"> sub-folders.</w:t>
      </w:r>
    </w:p>
    <w:p w14:paraId="6FB769FE" w14:textId="77777777" w:rsidR="00606196" w:rsidRPr="00084655" w:rsidRDefault="00606196" w:rsidP="00606196">
      <w:pPr>
        <w:pStyle w:val="Heading2"/>
      </w:pPr>
      <w:bookmarkStart w:id="54" w:name="_Toc293145181"/>
      <w:bookmarkEnd w:id="50"/>
      <w:r>
        <w:t xml:space="preserve">Operational </w:t>
      </w:r>
      <w:r w:rsidRPr="00084655">
        <w:t>Dataflow</w:t>
      </w:r>
      <w:bookmarkEnd w:id="54"/>
    </w:p>
    <w:p w14:paraId="6A6A16E7" w14:textId="77777777" w:rsidR="00606196" w:rsidRPr="00084655" w:rsidRDefault="00606196" w:rsidP="00606196">
      <w:pPr>
        <w:pStyle w:val="Body"/>
      </w:pPr>
      <w:r w:rsidRPr="00084655">
        <w:t xml:space="preserve">A typical dataflow is illustrated in </w:t>
      </w:r>
      <w:r w:rsidR="00AE2F37">
        <w:fldChar w:fldCharType="begin"/>
      </w:r>
      <w:r>
        <w:instrText xml:space="preserve"> REF _Ref122057866 \h </w:instrText>
      </w:r>
      <w:r w:rsidR="00AE2F37">
        <w:fldChar w:fldCharType="separate"/>
      </w:r>
      <w:r w:rsidR="000E7C7E" w:rsidRPr="00084655">
        <w:t xml:space="preserve">Figure </w:t>
      </w:r>
      <w:r w:rsidR="000E7C7E">
        <w:rPr>
          <w:noProof/>
        </w:rPr>
        <w:t>9</w:t>
      </w:r>
      <w:r w:rsidR="00AE2F37">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rsidR="007F4F37">
        <w:t>Metadata</w:t>
      </w:r>
      <w:r w:rsidRPr="00084655">
        <w:t xml:space="preserve"> are saved on the field laptop.</w:t>
      </w:r>
    </w:p>
    <w:p w14:paraId="02FD8FD6" w14:textId="77777777" w:rsidR="00606196" w:rsidRDefault="00606196" w:rsidP="00606196">
      <w:pPr>
        <w:pStyle w:val="Body"/>
      </w:pPr>
      <w:r w:rsidRPr="00084655">
        <w:t xml:space="preserve">These files are transferred to a laboratory computer where they are read by the SPECCHIO application and stored in the relevant tables in the </w:t>
      </w:r>
      <w:r w:rsidR="007F4F37">
        <w:t>Spectr</w:t>
      </w:r>
      <w:r w:rsidRPr="00084655">
        <w:t>al database.</w:t>
      </w:r>
    </w:p>
    <w:p w14:paraId="5483B824" w14:textId="77777777" w:rsidR="00606196" w:rsidRPr="00084655" w:rsidRDefault="004872A3" w:rsidP="00606196">
      <w:pPr>
        <w:pStyle w:val="Figure"/>
      </w:pPr>
      <w:r>
        <w:rPr>
          <w:lang w:val="en-US" w:eastAsia="en-US"/>
        </w:rPr>
        <w:drawing>
          <wp:inline distT="0" distB="0" distL="0" distR="0" wp14:anchorId="5E6768EC" wp14:editId="40310D96">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14:paraId="5C3C2E25" w14:textId="77777777" w:rsidR="00606196" w:rsidRPr="00084655" w:rsidRDefault="00606196" w:rsidP="00606196">
      <w:pPr>
        <w:pStyle w:val="Caption"/>
      </w:pPr>
      <w:bookmarkStart w:id="55" w:name="_Ref122057866"/>
      <w:bookmarkStart w:id="56" w:name="_Toc129431964"/>
      <w:r w:rsidRPr="00084655">
        <w:t xml:space="preserve">Figure </w:t>
      </w:r>
      <w:r w:rsidR="00AE2F37">
        <w:fldChar w:fldCharType="begin"/>
      </w:r>
      <w:r>
        <w:instrText xml:space="preserve"> SEQ Figure \* ARABIC </w:instrText>
      </w:r>
      <w:r w:rsidR="00AE2F37">
        <w:fldChar w:fldCharType="separate"/>
      </w:r>
      <w:r w:rsidR="000E7C7E">
        <w:rPr>
          <w:noProof/>
        </w:rPr>
        <w:t>9</w:t>
      </w:r>
      <w:r w:rsidR="00AE2F37">
        <w:fldChar w:fldCharType="end"/>
      </w:r>
      <w:bookmarkEnd w:id="55"/>
      <w:r w:rsidRPr="00084655">
        <w:t>: Dataflow and involved hardware</w:t>
      </w:r>
      <w:bookmarkEnd w:id="56"/>
    </w:p>
    <w:p w14:paraId="0BC335F5" w14:textId="77777777" w:rsidR="00606196" w:rsidRPr="00084655" w:rsidRDefault="00606196" w:rsidP="00606196">
      <w:pPr>
        <w:pStyle w:val="Body"/>
      </w:pPr>
      <w:r w:rsidRPr="00084655">
        <w:t xml:space="preserve">Typically, the operations carried out for each </w:t>
      </w:r>
      <w:r w:rsidR="007F4F37">
        <w:t>Campaign</w:t>
      </w:r>
      <w:r w:rsidRPr="00084655">
        <w:t xml:space="preserve"> are:</w:t>
      </w:r>
    </w:p>
    <w:p w14:paraId="5AF9BCC9" w14:textId="77777777" w:rsidR="00606196" w:rsidRPr="00084655" w:rsidRDefault="00606196" w:rsidP="00606196">
      <w:pPr>
        <w:pStyle w:val="Bullet"/>
      </w:pPr>
      <w:bookmarkStart w:id="57" w:name="_Ref131844226"/>
      <w:r w:rsidRPr="00084655">
        <w:t xml:space="preserve">Creation of a new </w:t>
      </w:r>
      <w:bookmarkEnd w:id="57"/>
      <w:r>
        <w:t>C</w:t>
      </w:r>
      <w:r w:rsidRPr="00084655">
        <w:t>ampaign</w:t>
      </w:r>
      <w:r>
        <w:t xml:space="preserve"> in </w:t>
      </w:r>
      <w:r w:rsidR="00F52044">
        <w:t>SPECCHIO</w:t>
      </w:r>
      <w:r>
        <w:t xml:space="preserve"> and linking it to the </w:t>
      </w:r>
      <w:r w:rsidR="00EE5F6F">
        <w:t>sub-folder</w:t>
      </w:r>
      <w:r>
        <w:t xml:space="preserve"> of </w:t>
      </w:r>
      <w:r w:rsidR="007F4F37">
        <w:t>Spectr</w:t>
      </w:r>
      <w:r>
        <w:t>a on your computer’s disk</w:t>
      </w:r>
    </w:p>
    <w:p w14:paraId="39CC617B" w14:textId="77777777" w:rsidR="00606196" w:rsidRPr="00084655" w:rsidRDefault="00606196" w:rsidP="00606196">
      <w:pPr>
        <w:pStyle w:val="Bullet"/>
      </w:pPr>
      <w:r>
        <w:t>Upl</w:t>
      </w:r>
      <w:r w:rsidRPr="00084655">
        <w:t xml:space="preserve">oading of </w:t>
      </w:r>
      <w:r w:rsidR="007F4F37">
        <w:t>Spectr</w:t>
      </w:r>
      <w:r w:rsidRPr="00084655">
        <w:t>a</w:t>
      </w:r>
      <w:r>
        <w:t xml:space="preserve"> data from your local disk to the </w:t>
      </w:r>
      <w:r w:rsidR="00F52044">
        <w:t>SPECCHIO</w:t>
      </w:r>
      <w:r>
        <w:t xml:space="preserve"> database</w:t>
      </w:r>
    </w:p>
    <w:p w14:paraId="70C48C30" w14:textId="77777777" w:rsidR="00606196" w:rsidRPr="00084655" w:rsidRDefault="00606196" w:rsidP="00606196">
      <w:pPr>
        <w:pStyle w:val="Bullet"/>
      </w:pPr>
      <w:r w:rsidRPr="00084655">
        <w:t xml:space="preserve">Entering of </w:t>
      </w:r>
      <w:r w:rsidR="007F4F37">
        <w:t>Metadata</w:t>
      </w:r>
      <w:r>
        <w:t xml:space="preserve"> into the </w:t>
      </w:r>
      <w:r w:rsidR="00F52044">
        <w:t>SPECCHIO</w:t>
      </w:r>
      <w:r>
        <w:t xml:space="preserve"> database for the uploaded </w:t>
      </w:r>
      <w:r w:rsidR="007F4F37">
        <w:t>Spectr</w:t>
      </w:r>
      <w:r>
        <w:t>a</w:t>
      </w:r>
    </w:p>
    <w:p w14:paraId="3F430BD8" w14:textId="77777777"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14:paraId="0A2A216F" w14:textId="77777777" w:rsidR="001310CE" w:rsidRDefault="001310CE" w:rsidP="00971581">
      <w:pPr>
        <w:pStyle w:val="Heading2"/>
      </w:pPr>
      <w:bookmarkStart w:id="58" w:name="_Ref358394245"/>
      <w:bookmarkStart w:id="59" w:name="_Toc293145182"/>
      <w:r>
        <w:t xml:space="preserve">Research Groups and Accessing </w:t>
      </w:r>
      <w:r w:rsidR="00F52044">
        <w:t>SPECCHIO</w:t>
      </w:r>
      <w:r>
        <w:t xml:space="preserve"> </w:t>
      </w:r>
      <w:bookmarkEnd w:id="47"/>
      <w:r w:rsidR="00DC4705">
        <w:t>Campaigns</w:t>
      </w:r>
      <w:bookmarkEnd w:id="58"/>
      <w:bookmarkEnd w:id="59"/>
    </w:p>
    <w:p w14:paraId="0D514923" w14:textId="77777777"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w:t>
      </w:r>
      <w:r w:rsidR="003C1864">
        <w:t>your Campaign</w:t>
      </w:r>
      <w:r>
        <w:t xml:space="preserve">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14:paraId="026F84D5" w14:textId="77777777" w:rsidR="001310CE" w:rsidRDefault="001310CE" w:rsidP="001310CE">
      <w:pPr>
        <w:pStyle w:val="Body"/>
      </w:pPr>
      <w:r>
        <w:t xml:space="preserve">The membership of each Research Group is stored as </w:t>
      </w:r>
      <w:r w:rsidR="007F4F37">
        <w:t>Metadata</w:t>
      </w:r>
      <w:r>
        <w:t xml:space="preserve"> for the Campaign. </w:t>
      </w:r>
      <w:r w:rsidR="00606196">
        <w:t>Each Research Group applies only to one Campaign. (</w:t>
      </w:r>
      <w:r>
        <w:t xml:space="preserve">See </w:t>
      </w:r>
      <w:r w:rsidR="00C63D4F">
        <w:fldChar w:fldCharType="begin"/>
      </w:r>
      <w:r w:rsidR="00C63D4F">
        <w:instrText xml:space="preserve"> REF _Ref357586090 \r \h  \* MERGEFORMAT </w:instrText>
      </w:r>
      <w:r w:rsidR="00C63D4F">
        <w:fldChar w:fldCharType="separate"/>
      </w:r>
      <w:r w:rsidR="000E7C7E" w:rsidRPr="000E7C7E">
        <w:rPr>
          <w:rStyle w:val="CrossReference"/>
        </w:rPr>
        <w:t>3.13</w:t>
      </w:r>
      <w:r w:rsidR="00C63D4F">
        <w:fldChar w:fldCharType="end"/>
      </w:r>
      <w:r w:rsidR="00F80E71" w:rsidRPr="00F80E71">
        <w:rPr>
          <w:rStyle w:val="CrossReference"/>
        </w:rPr>
        <w:t xml:space="preserve"> </w:t>
      </w:r>
      <w:r w:rsidR="00C63D4F">
        <w:fldChar w:fldCharType="begin"/>
      </w:r>
      <w:r w:rsidR="00C63D4F">
        <w:instrText xml:space="preserve"> REF _Ref357586090 \h  \* MERGEFORMAT </w:instrText>
      </w:r>
      <w:r w:rsidR="00C63D4F">
        <w:fldChar w:fldCharType="separate"/>
      </w:r>
      <w:r w:rsidR="000E7C7E" w:rsidRPr="000E7C7E">
        <w:rPr>
          <w:rStyle w:val="CrossReference"/>
        </w:rPr>
        <w:t>Campaign-related Metadata</w:t>
      </w:r>
      <w:r w:rsidR="00C63D4F">
        <w:fldChar w:fldCharType="end"/>
      </w:r>
      <w:r>
        <w:t xml:space="preserve"> for more information about </w:t>
      </w:r>
      <w:r w:rsidR="007F4F37">
        <w:t>Metadata</w:t>
      </w:r>
      <w:r>
        <w:t xml:space="preserve"> and </w:t>
      </w:r>
      <w:r w:rsidR="00C63D4F">
        <w:fldChar w:fldCharType="begin"/>
      </w:r>
      <w:r w:rsidR="00C63D4F">
        <w:instrText xml:space="preserve"> REF _Ref354142563 \r \h  \* MERGEFORMAT </w:instrText>
      </w:r>
      <w:r w:rsidR="00C63D4F">
        <w:fldChar w:fldCharType="separate"/>
      </w:r>
      <w:r w:rsidR="000E7C7E" w:rsidRPr="000E7C7E">
        <w:rPr>
          <w:rStyle w:val="CrossReference"/>
        </w:rPr>
        <w:t>4.17.1</w:t>
      </w:r>
      <w:r w:rsidR="00C63D4F">
        <w:fldChar w:fldCharType="end"/>
      </w:r>
      <w:r w:rsidRPr="001A42EB">
        <w:rPr>
          <w:rStyle w:val="CrossReference"/>
        </w:rPr>
        <w:t xml:space="preserve"> </w:t>
      </w:r>
      <w:r w:rsidR="00C63D4F">
        <w:fldChar w:fldCharType="begin"/>
      </w:r>
      <w:r w:rsidR="00C63D4F">
        <w:instrText xml:space="preserve"> REF _Ref354142567 \h  \* MERGEFORMAT </w:instrText>
      </w:r>
      <w:r w:rsidR="00C63D4F">
        <w:fldChar w:fldCharType="separate"/>
      </w:r>
      <w:r w:rsidR="000E7C7E" w:rsidRPr="000E7C7E">
        <w:rPr>
          <w:rStyle w:val="CrossReference"/>
        </w:rPr>
        <w:t>Displaying and Editing Campaign Metadata</w:t>
      </w:r>
      <w:r w:rsidR="00C63D4F">
        <w:fldChar w:fldCharType="end"/>
      </w:r>
      <w:r>
        <w:t xml:space="preserve"> for instructions for updatin</w:t>
      </w:r>
      <w:r w:rsidR="00606196">
        <w:t>g it.)</w:t>
      </w:r>
    </w:p>
    <w:p w14:paraId="0B478CF0" w14:textId="77777777" w:rsidR="003C1864"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p>
    <w:p w14:paraId="52F69773" w14:textId="77777777" w:rsidR="001310CE" w:rsidRDefault="00A930A1" w:rsidP="001310CE">
      <w:pPr>
        <w:pStyle w:val="Body"/>
      </w:pPr>
      <w:r>
        <w:t>It is not possible to remove the original uploader of the Campaign from the list of Users in the Research group.</w:t>
      </w:r>
    </w:p>
    <w:p w14:paraId="591CF374" w14:textId="77777777" w:rsidR="001310CE" w:rsidRPr="00084655" w:rsidRDefault="001310CE" w:rsidP="00306258">
      <w:pPr>
        <w:pStyle w:val="Heading2"/>
      </w:pPr>
      <w:bookmarkStart w:id="60" w:name="_Toc355280344"/>
      <w:bookmarkStart w:id="61" w:name="_Toc293145183"/>
      <w:bookmarkEnd w:id="27"/>
      <w:r w:rsidRPr="00084655">
        <w:t>Time Data</w:t>
      </w:r>
      <w:bookmarkEnd w:id="60"/>
      <w:bookmarkEnd w:id="61"/>
    </w:p>
    <w:p w14:paraId="46B48E25" w14:textId="77777777"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AE2F37">
            <w:fldChar w:fldCharType="begin"/>
          </w:r>
          <w:r w:rsidR="00243D76">
            <w:rPr>
              <w:lang w:val="en-AU"/>
            </w:rPr>
            <w:instrText xml:space="preserve"> CITATION Ast03 \l 3081 </w:instrText>
          </w:r>
          <w:r w:rsidR="00AE2F37">
            <w:fldChar w:fldCharType="separate"/>
          </w:r>
          <w:r w:rsidR="0046510F">
            <w:rPr>
              <w:noProof/>
              <w:lang w:val="en-AU"/>
            </w:rPr>
            <w:t>(Astronomical Applications Department of the U.S. Naval Observatory, 2003)</w:t>
          </w:r>
          <w:r w:rsidR="00AE2F37">
            <w:fldChar w:fldCharType="end"/>
          </w:r>
        </w:sdtContent>
      </w:sdt>
      <w:r w:rsidRPr="00084655">
        <w:t>.</w:t>
      </w:r>
    </w:p>
    <w:p w14:paraId="17BDF597" w14:textId="77777777"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14:paraId="6D8354A8" w14:textId="42AF27B7" w:rsidR="00606196" w:rsidRPr="00084655" w:rsidRDefault="00606196" w:rsidP="00A7583F">
      <w:pPr>
        <w:pStyle w:val="Body"/>
      </w:pPr>
      <w:r>
        <w:t xml:space="preserve">Other times, such as </w:t>
      </w:r>
      <w:r w:rsidR="007F4F37">
        <w:t>Spectr</w:t>
      </w:r>
      <w:r>
        <w:t xml:space="preserve">a upload times and calibration times, are </w:t>
      </w:r>
      <w:r w:rsidR="0049389D">
        <w:t>generally</w:t>
      </w:r>
      <w:r w:rsidR="00D63F99">
        <w:t xml:space="preserve"> </w:t>
      </w:r>
      <w:r>
        <w:t xml:space="preserve">stored in </w:t>
      </w:r>
      <w:r w:rsidR="0049389D">
        <w:t>UTC</w:t>
      </w:r>
      <w:r>
        <w:t>.</w:t>
      </w:r>
    </w:p>
    <w:p w14:paraId="625390B7" w14:textId="77777777" w:rsidR="001310CE" w:rsidRPr="00084655" w:rsidRDefault="001310CE" w:rsidP="00306258">
      <w:pPr>
        <w:pStyle w:val="Heading2"/>
      </w:pPr>
      <w:bookmarkStart w:id="62" w:name="_Ref153677830"/>
      <w:bookmarkStart w:id="63" w:name="_Toc355280345"/>
      <w:bookmarkStart w:id="64" w:name="_Toc293145184"/>
      <w:r w:rsidRPr="00084655">
        <w:t>Data Links</w:t>
      </w:r>
      <w:bookmarkEnd w:id="62"/>
      <w:bookmarkEnd w:id="63"/>
      <w:bookmarkEnd w:id="64"/>
    </w:p>
    <w:p w14:paraId="3AE394AC" w14:textId="77777777"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14:paraId="34906212" w14:textId="7C04542A" w:rsidR="004051B8" w:rsidRDefault="008A1618" w:rsidP="00A7583F">
      <w:pPr>
        <w:pStyle w:val="Body"/>
      </w:pPr>
      <w:r>
        <w:t xml:space="preserve">A </w:t>
      </w:r>
      <w:r w:rsidR="004051B8">
        <w:t>Reference Data L</w:t>
      </w:r>
      <w:r>
        <w:t xml:space="preserve">ink is a reference from a Target Spectrum to its related Reference Spectrum. </w:t>
      </w:r>
    </w:p>
    <w:p w14:paraId="39FE0BE3" w14:textId="477F59E4" w:rsidR="004051B8" w:rsidRDefault="004051B8" w:rsidP="00A7583F">
      <w:pPr>
        <w:pStyle w:val="Body"/>
      </w:pPr>
      <w:r>
        <w:t>A Target Data Link is a reference from a Reference Spectrum to its related Target Spectrum or from a Target Spectrum to another Target Spectrum when an object was sampled with different instruments.</w:t>
      </w:r>
    </w:p>
    <w:p w14:paraId="7BA85205" w14:textId="30A3BAB1" w:rsidR="004051B8" w:rsidRDefault="004051B8" w:rsidP="00A7583F">
      <w:pPr>
        <w:pStyle w:val="Body"/>
      </w:pPr>
      <w:r>
        <w:t xml:space="preserve">A Provenance Data Link is a reference from a higher-level product to the spectral input data used in its production. Provenance Data Links are e.g. generated automatically when </w:t>
      </w:r>
      <w:r w:rsidR="00BA6E5E">
        <w:t>a spectral input contains target and reference radiances as well as derived reflectance factors, e.g. for SVC or Spectral Evolution instruments.</w:t>
      </w:r>
    </w:p>
    <w:p w14:paraId="47CB5C4E" w14:textId="7313C9DE" w:rsidR="008A1618" w:rsidRDefault="008A1618" w:rsidP="00A7583F">
      <w:pPr>
        <w:pStyle w:val="Body"/>
      </w:pPr>
      <w:r>
        <w:t xml:space="preserve">There are two </w:t>
      </w:r>
      <w:r w:rsidR="00EC00C7">
        <w:t>types of calculation for which</w:t>
      </w:r>
      <w:r>
        <w:t xml:space="preserve"> </w:t>
      </w:r>
      <w:r w:rsidR="00F52044">
        <w:t>SPECCHIO</w:t>
      </w:r>
      <w:r>
        <w:t xml:space="preserve"> uses Reference Spectra.</w:t>
      </w:r>
      <w:r w:rsidR="00EC00C7">
        <w:t xml:space="preserve"> The type is selected automatically based on </w:t>
      </w:r>
      <w:r w:rsidR="00BA6E5E">
        <w:t>Reference</w:t>
      </w:r>
      <w:r w:rsidR="00EC00C7">
        <w:t xml:space="preserve"> Spectrum’s Metadata Attributes.</w:t>
      </w:r>
    </w:p>
    <w:p w14:paraId="5FA103A9" w14:textId="143DD5AC"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Spectralon panel, in the same </w:t>
      </w:r>
      <w:r w:rsidR="008A2A97">
        <w:t>illumination</w:t>
      </w:r>
      <w:r>
        <w:t xml:space="preserve"> conditions. </w:t>
      </w:r>
    </w:p>
    <w:p w14:paraId="3F1656BE" w14:textId="233AD1E5" w:rsidR="008A1618" w:rsidRDefault="008A1618" w:rsidP="008A1618">
      <w:pPr>
        <w:pStyle w:val="HangingIndent"/>
      </w:pPr>
      <w:r>
        <w:t>Cosine</w:t>
      </w:r>
      <w:r>
        <w:tab/>
      </w:r>
      <w:r w:rsidR="008A2A97">
        <w:t xml:space="preserve">The linked Spectrum is an Irradiance Spectrum, usually acquired with a cosine receptor. </w:t>
      </w:r>
    </w:p>
    <w:p w14:paraId="570A8386" w14:textId="77777777"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14:paraId="496496FA" w14:textId="2E58933F" w:rsidR="008A1618" w:rsidRDefault="003F093E" w:rsidP="003F093E">
      <w:pPr>
        <w:pStyle w:val="Note"/>
      </w:pPr>
      <w:r>
        <w:t xml:space="preserve">Note </w:t>
      </w:r>
      <w:r>
        <w:tab/>
      </w:r>
      <w:r w:rsidR="008A1618">
        <w:t xml:space="preserve">Data links </w:t>
      </w:r>
      <w:r w:rsidR="00BA6E5E">
        <w:t>may</w:t>
      </w:r>
      <w:r w:rsidR="008A1618">
        <w:t xml:space="preserve">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w:t>
      </w:r>
      <w:r w:rsidR="00BA6E5E">
        <w:t>may be</w:t>
      </w:r>
      <w:r>
        <w:t xml:space="preserve"> undefined and t</w:t>
      </w:r>
      <w:r w:rsidR="008A1618">
        <w:t>hey should not be set.</w:t>
      </w:r>
    </w:p>
    <w:p w14:paraId="41A5F3D3" w14:textId="77777777" w:rsidR="001310CE" w:rsidRPr="00084655" w:rsidRDefault="00E9540C" w:rsidP="0080641E">
      <w:pPr>
        <w:pStyle w:val="Heading2"/>
      </w:pPr>
      <w:bookmarkStart w:id="65" w:name="_Ref153696358"/>
      <w:bookmarkStart w:id="66" w:name="_Toc355280346"/>
      <w:bookmarkStart w:id="67" w:name="_Toc293145185"/>
      <w:r>
        <w:t xml:space="preserve">Manufacturers, </w:t>
      </w:r>
      <w:r w:rsidR="00BE1D96">
        <w:t xml:space="preserve">Sensors, </w:t>
      </w:r>
      <w:r w:rsidR="001310CE" w:rsidRPr="00084655">
        <w:t>Instruments</w:t>
      </w:r>
      <w:bookmarkEnd w:id="65"/>
      <w:bookmarkEnd w:id="66"/>
      <w:r w:rsidR="00BE1D96">
        <w:t xml:space="preserve"> and Calibrations</w:t>
      </w:r>
      <w:bookmarkEnd w:id="67"/>
    </w:p>
    <w:p w14:paraId="1687BE72" w14:textId="77777777"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14:paraId="70A1D841" w14:textId="77777777" w:rsidR="00DC15DA" w:rsidRDefault="00EC00C7" w:rsidP="00E9540C">
      <w:pPr>
        <w:pStyle w:val="HangingIndent"/>
      </w:pPr>
      <w:r w:rsidRPr="00D5550F">
        <w:rPr>
          <w:rStyle w:val="Strong"/>
        </w:rPr>
        <w:t>Manufacturer</w:t>
      </w:r>
      <w:r>
        <w:tab/>
        <w:t>A manufacturer of spectro</w:t>
      </w:r>
      <w:r w:rsidR="008A2A97">
        <w:t>radi</w:t>
      </w:r>
      <w:r w:rsidR="00E9540C">
        <w:t>ometric instruments.</w:t>
      </w:r>
    </w:p>
    <w:p w14:paraId="0BF22256" w14:textId="77777777"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r w:rsidR="00C63D4F">
        <w:fldChar w:fldCharType="begin"/>
      </w:r>
      <w:r w:rsidR="00C63D4F">
        <w:instrText xml:space="preserve"> REF _Ref357589894 \r \h  \* MERGEFORMAT </w:instrText>
      </w:r>
      <w:r w:rsidR="00C63D4F">
        <w:fldChar w:fldCharType="separate"/>
      </w:r>
      <w:r w:rsidR="000E7C7E" w:rsidRPr="000E7C7E">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0E7C7E" w:rsidRPr="000E7C7E">
        <w:rPr>
          <w:rStyle w:val="CrossReference"/>
        </w:rPr>
        <w:t>Predefined Manufacturer Table</w:t>
      </w:r>
      <w:r w:rsidR="00C63D4F">
        <w:fldChar w:fldCharType="end"/>
      </w:r>
      <w:r w:rsidR="00F80E71">
        <w:t xml:space="preserve"> of</w:t>
      </w:r>
      <w:r w:rsidR="00E9540C">
        <w:t xml:space="preserve"> this document</w:t>
      </w:r>
      <w:r w:rsidR="00EC00C7">
        <w:t>.</w:t>
      </w:r>
    </w:p>
    <w:p w14:paraId="631C064C" w14:textId="77777777" w:rsidR="00E9540C" w:rsidRDefault="00DC15DA" w:rsidP="00E9540C">
      <w:pPr>
        <w:pStyle w:val="HangingIndent"/>
      </w:pPr>
      <w:r>
        <w:tab/>
      </w:r>
      <w:r w:rsidR="00E9540C">
        <w:t>Each Manufacturer is assigned an integer Manufacturer ID.</w:t>
      </w:r>
    </w:p>
    <w:p w14:paraId="452A6F45" w14:textId="77777777" w:rsidR="00DC15DA" w:rsidRDefault="00E0577E" w:rsidP="00E0577E">
      <w:pPr>
        <w:pStyle w:val="HangingIndent"/>
      </w:pPr>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247E8">
        <w:t>Sensor</w:t>
      </w:r>
      <w:r w:rsidR="00E9540C">
        <w:t xml:space="preserve"> or a model of a </w:t>
      </w:r>
      <w:r w:rsidR="008A2A97">
        <w:t xml:space="preserve">spectroradiometric </w:t>
      </w:r>
      <w:r w:rsidR="001247E8">
        <w:t>Instrument</w:t>
      </w:r>
      <w:r w:rsidR="008A2A97">
        <w:t>.</w:t>
      </w:r>
      <w:r w:rsidR="00C670E2">
        <w:t xml:space="preserve"> </w:t>
      </w:r>
      <w:r w:rsidR="008A2A97">
        <w:t xml:space="preserve">A </w:t>
      </w:r>
      <w:r w:rsidR="001247E8">
        <w:t>Sensor</w:t>
      </w:r>
      <w:r w:rsidR="008A2A97">
        <w:t xml:space="preserve"> is usually identified by a </w:t>
      </w:r>
      <w:r w:rsidR="001247E8">
        <w:t>Sensor</w:t>
      </w:r>
      <w:r w:rsidR="008A2A97">
        <w:t xml:space="preserve"> type designator (also referred to as a “</w:t>
      </w:r>
      <w:r w:rsidR="001247E8">
        <w:t>Instrument</w:t>
      </w:r>
      <w:r w:rsidR="008A2A97">
        <w:t xml:space="preserve"> type” or “</w:t>
      </w:r>
      <w:r w:rsidR="001247E8">
        <w:t>Instrument</w:t>
      </w:r>
      <w:r w:rsidR="008A2A97">
        <w:t xml:space="preserve"> model”) which is generally defined by the manufacturer.</w:t>
      </w:r>
    </w:p>
    <w:p w14:paraId="07FB85DB" w14:textId="39AAAA1E" w:rsidR="00DC15DA" w:rsidRDefault="00DC15DA" w:rsidP="00E0577E">
      <w:pPr>
        <w:pStyle w:val="HangingIndent"/>
      </w:pPr>
      <w:r>
        <w:tab/>
      </w:r>
      <w:r w:rsidR="00E9540C">
        <w:t xml:space="preserve">Each </w:t>
      </w:r>
      <w:r w:rsidR="001247E8">
        <w:t>Sensor</w:t>
      </w:r>
      <w:r w:rsidR="00E9540C">
        <w:t xml:space="preserve">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247E8">
        <w:t>Sensor</w:t>
      </w:r>
      <w:r w:rsidR="001310CE" w:rsidRPr="00084655">
        <w:t xml:space="preserve">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t>SPECCHIO</w:t>
      </w:r>
      <w:r w:rsidR="00C670E2">
        <w:t xml:space="preserve"> has a standard set of Sensors already defined in its database. The table as released with this version of </w:t>
      </w:r>
      <w:r w:rsidR="00F52044">
        <w:t>SPECCHIO</w:t>
      </w:r>
      <w:r w:rsidR="00C670E2">
        <w:t xml:space="preserve"> can be found in </w:t>
      </w:r>
      <w:r w:rsidR="00C63D4F">
        <w:fldChar w:fldCharType="begin"/>
      </w:r>
      <w:r w:rsidR="00C63D4F">
        <w:instrText xml:space="preserve"> REF _Ref358389904 \r \h  \* MERGEFORMAT </w:instrText>
      </w:r>
      <w:r w:rsidR="00C63D4F">
        <w:fldChar w:fldCharType="separate"/>
      </w:r>
      <w:r w:rsidR="000E7C7E" w:rsidRPr="000E7C7E">
        <w:rPr>
          <w:rStyle w:val="CrossReference"/>
        </w:rPr>
        <w:t xml:space="preserve">Appendix C: </w:t>
      </w:r>
      <w:r w:rsidR="00C63D4F">
        <w:fldChar w:fldCharType="end"/>
      </w:r>
      <w:r w:rsidR="00C63D4F">
        <w:fldChar w:fldCharType="begin"/>
      </w:r>
      <w:r w:rsidR="00C63D4F">
        <w:instrText xml:space="preserve"> REF _Ref358389907 \h  \* MERGEFORMAT </w:instrText>
      </w:r>
      <w:r w:rsidR="00C63D4F">
        <w:fldChar w:fldCharType="separate"/>
      </w:r>
      <w:r w:rsidR="000E7C7E" w:rsidRPr="000E7C7E">
        <w:rPr>
          <w:rStyle w:val="CrossReference"/>
        </w:rPr>
        <w:t>Predefined Sensor Table</w:t>
      </w:r>
      <w:r w:rsidR="00C63D4F">
        <w:fldChar w:fldCharType="end"/>
      </w:r>
      <w:r w:rsidR="00F80E71">
        <w:t xml:space="preserve"> of</w:t>
      </w:r>
      <w:r w:rsidR="00C670E2">
        <w:t xml:space="preserve"> this document.</w:t>
      </w:r>
      <w:r w:rsidR="00E04BA1">
        <w:t xml:space="preserve"> However, new Sensors can be added to this list.</w:t>
      </w:r>
      <w:r w:rsidR="001E638F">
        <w:t xml:space="preserve"> As of V3.1 of SPECCHIO, new sensors are automatically generated if no appropriate sensor is found during the loading of spectral input files.</w:t>
      </w:r>
    </w:p>
    <w:p w14:paraId="574AE997" w14:textId="77777777"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14:paraId="6FF0272F" w14:textId="3EA52418"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w:t>
      </w:r>
      <w:r w:rsidR="001247E8">
        <w:t>Sensor</w:t>
      </w:r>
      <w:r w:rsidR="00E04BA1">
        <w:t xml:space="preserve"> </w:t>
      </w:r>
      <w:r w:rsidR="00BE1D96">
        <w:t>technical details can be accessed.</w:t>
      </w:r>
      <w:r w:rsidR="004C1ED3" w:rsidRPr="004C1ED3">
        <w:t xml:space="preserve"> </w:t>
      </w:r>
      <w:r w:rsidR="004C1ED3">
        <w:t>As of V3.1 of SPECCHIO, new instruments are automatically added to the database when no matching instrument can be identified during data loading.</w:t>
      </w:r>
    </w:p>
    <w:p w14:paraId="6B1C3467" w14:textId="77777777"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14:paraId="341336D9" w14:textId="0D4D399E"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r w:rsidR="004C1ED3">
        <w:t xml:space="preserve"> As of V3.1 of SPECCHIO, new wavelength calibrations are automatically added to known instruments if differences in centre wavelengths are encountered during data loading.</w:t>
      </w:r>
    </w:p>
    <w:p w14:paraId="602BFE2B" w14:textId="77777777" w:rsidR="00EF5480" w:rsidRPr="00813A30" w:rsidRDefault="00EF5480" w:rsidP="007D43F6">
      <w:pPr>
        <w:pStyle w:val="HeadingSubUnnumbered"/>
      </w:pPr>
      <w:r w:rsidRPr="00813A30">
        <w:t>Example</w:t>
      </w:r>
    </w:p>
    <w:p w14:paraId="12C2A193" w14:textId="2F7FD7A1" w:rsidR="006B7D47" w:rsidRDefault="00BF49E7" w:rsidP="006B7D47">
      <w:pPr>
        <w:pStyle w:val="Figure"/>
      </w:pPr>
      <w:r>
        <w:rPr>
          <w:lang w:val="en-US" w:eastAsia="en-US"/>
        </w:rPr>
        <mc:AlternateContent>
          <mc:Choice Requires="wpg">
            <w:drawing>
              <wp:inline distT="0" distB="0" distL="0" distR="0" wp14:anchorId="34E303E4" wp14:editId="08794605">
                <wp:extent cx="5536565" cy="1959610"/>
                <wp:effectExtent l="0" t="0" r="635" b="0"/>
                <wp:docPr id="297"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536565" cy="1959610"/>
                          <a:chOff x="2289" y="1926"/>
                          <a:chExt cx="8719" cy="3086"/>
                        </a:xfrm>
                      </wpg:grpSpPr>
                      <wps:wsp>
                        <wps:cNvPr id="298" name="AutoShape 61"/>
                        <wps:cNvSpPr>
                          <a:spLocks noChangeAspect="1" noChangeArrowheads="1" noTextEdit="1"/>
                        </wps:cNvSpPr>
                        <wps:spPr bwMode="auto">
                          <a:xfrm>
                            <a:off x="2289" y="1926"/>
                            <a:ext cx="8719" cy="3086"/>
                          </a:xfrm>
                          <a:prstGeom prst="rect">
                            <a:avLst/>
                          </a:prstGeom>
                          <a:solidFill>
                            <a:schemeClr val="bg1">
                              <a:lumMod val="95000"/>
                              <a:lumOff val="0"/>
                            </a:schemeClr>
                          </a:solidFill>
                        </wps:spPr>
                        <wps:bodyPr rot="0" vert="horz" wrap="square" lIns="91440" tIns="45720" rIns="91440" bIns="45720" anchor="t" anchorCtr="0" upright="1">
                          <a:noAutofit/>
                        </wps:bodyPr>
                      </wps:wsp>
                      <wps:wsp>
                        <wps:cNvPr id="299" name="Rectangle 68"/>
                        <wps:cNvSpPr>
                          <a:spLocks noChangeArrowheads="1"/>
                        </wps:cNvSpPr>
                        <wps:spPr bwMode="auto">
                          <a:xfrm>
                            <a:off x="8899" y="2641"/>
                            <a:ext cx="1774" cy="1429"/>
                          </a:xfrm>
                          <a:prstGeom prst="rect">
                            <a:avLst/>
                          </a:prstGeom>
                          <a:solidFill>
                            <a:srgbClr val="FFFFFF"/>
                          </a:solidFill>
                          <a:ln w="9525">
                            <a:solidFill>
                              <a:srgbClr val="000000"/>
                            </a:solidFill>
                            <a:miter lim="800000"/>
                            <a:headEnd/>
                            <a:tailEnd/>
                          </a:ln>
                        </wps:spPr>
                        <wps:txbx>
                          <w:txbxContent>
                            <w:p w14:paraId="63C634FC" w14:textId="77777777" w:rsidR="00ED27D3" w:rsidRPr="00F650F0" w:rsidRDefault="00ED27D3">
                              <w:pPr>
                                <w:rPr>
                                  <w:rStyle w:val="Strong"/>
                                  <w:sz w:val="20"/>
                                </w:rPr>
                              </w:pPr>
                              <w:r w:rsidRPr="00F650F0">
                                <w:rPr>
                                  <w:rStyle w:val="Strong"/>
                                  <w:sz w:val="20"/>
                                </w:rPr>
                                <w:t>Calibration 1</w:t>
                              </w:r>
                            </w:p>
                          </w:txbxContent>
                        </wps:txbx>
                        <wps:bodyPr rot="0" vert="horz" wrap="square" lIns="91440" tIns="45720" rIns="91440" bIns="45720" anchor="t" anchorCtr="0" upright="1">
                          <a:noAutofit/>
                        </wps:bodyPr>
                      </wps:wsp>
                      <wps:wsp>
                        <wps:cNvPr id="300" name="Rectangle 67"/>
                        <wps:cNvSpPr>
                          <a:spLocks noChangeArrowheads="1"/>
                        </wps:cNvSpPr>
                        <wps:spPr bwMode="auto">
                          <a:xfrm>
                            <a:off x="8801" y="2877"/>
                            <a:ext cx="1773" cy="1428"/>
                          </a:xfrm>
                          <a:prstGeom prst="rect">
                            <a:avLst/>
                          </a:prstGeom>
                          <a:solidFill>
                            <a:srgbClr val="FFFFFF"/>
                          </a:solidFill>
                          <a:ln w="9525">
                            <a:solidFill>
                              <a:srgbClr val="000000"/>
                            </a:solidFill>
                            <a:miter lim="800000"/>
                            <a:headEnd/>
                            <a:tailEnd/>
                          </a:ln>
                        </wps:spPr>
                        <wps:txbx>
                          <w:txbxContent>
                            <w:p w14:paraId="798A0535" w14:textId="77777777" w:rsidR="00ED27D3" w:rsidRPr="00F650F0" w:rsidRDefault="00ED27D3">
                              <w:pPr>
                                <w:rPr>
                                  <w:rStyle w:val="Strong"/>
                                  <w:sz w:val="20"/>
                                </w:rPr>
                              </w:pPr>
                              <w:r w:rsidRPr="00F650F0">
                                <w:rPr>
                                  <w:rStyle w:val="Strong"/>
                                  <w:sz w:val="20"/>
                                </w:rPr>
                                <w:t>Calibration 2</w:t>
                              </w:r>
                            </w:p>
                          </w:txbxContent>
                        </wps:txbx>
                        <wps:bodyPr rot="0" vert="horz" wrap="square" lIns="91440" tIns="45720" rIns="91440" bIns="45720" anchor="t" anchorCtr="0" upright="1">
                          <a:noAutofit/>
                        </wps:bodyPr>
                      </wps:wsp>
                      <wps:wsp>
                        <wps:cNvPr id="301" name="Rectangle 63"/>
                        <wps:cNvSpPr>
                          <a:spLocks noChangeArrowheads="1"/>
                        </wps:cNvSpPr>
                        <wps:spPr bwMode="auto">
                          <a:xfrm>
                            <a:off x="6567" y="2050"/>
                            <a:ext cx="1615" cy="2076"/>
                          </a:xfrm>
                          <a:prstGeom prst="rect">
                            <a:avLst/>
                          </a:prstGeom>
                          <a:solidFill>
                            <a:srgbClr val="FFFFFF"/>
                          </a:solidFill>
                          <a:ln w="9525">
                            <a:solidFill>
                              <a:srgbClr val="000000"/>
                            </a:solidFill>
                            <a:miter lim="800000"/>
                            <a:headEnd/>
                            <a:tailEnd/>
                          </a:ln>
                        </wps:spPr>
                        <wps:txbx>
                          <w:txbxContent>
                            <w:p w14:paraId="1AE53BCF" w14:textId="77777777" w:rsidR="00ED27D3" w:rsidRPr="00F650F0" w:rsidRDefault="00ED27D3">
                              <w:pPr>
                                <w:rPr>
                                  <w:rStyle w:val="Strong"/>
                                  <w:sz w:val="20"/>
                                </w:rPr>
                              </w:pPr>
                              <w:r w:rsidRPr="00F650F0">
                                <w:rPr>
                                  <w:rStyle w:val="Strong"/>
                                  <w:sz w:val="20"/>
                                </w:rPr>
                                <w:t>Instrument “Joe’s GER 3700”</w:t>
                              </w:r>
                            </w:p>
                            <w:p w14:paraId="67343430" w14:textId="77777777" w:rsidR="00ED27D3" w:rsidRPr="00F650F0" w:rsidRDefault="00ED27D3">
                              <w:pPr>
                                <w:rPr>
                                  <w:sz w:val="14"/>
                                  <w:szCs w:val="18"/>
                                  <w:lang w:val="en-AU"/>
                                </w:rPr>
                              </w:pPr>
                            </w:p>
                            <w:p w14:paraId="58C2F3EC" w14:textId="77777777" w:rsidR="00ED27D3" w:rsidRDefault="00ED27D3">
                              <w:pPr>
                                <w:rPr>
                                  <w:sz w:val="14"/>
                                  <w:szCs w:val="18"/>
                                  <w:lang w:val="en-AU"/>
                                </w:rPr>
                              </w:pPr>
                              <w:r>
                                <w:rPr>
                                  <w:sz w:val="14"/>
                                  <w:szCs w:val="18"/>
                                  <w:lang w:val="en-AU"/>
                                </w:rPr>
                                <w:t>Instrument Number,</w:t>
                              </w:r>
                            </w:p>
                            <w:p w14:paraId="4A148072" w14:textId="77777777" w:rsidR="00ED27D3" w:rsidRPr="00F650F0" w:rsidRDefault="00ED27D3">
                              <w:pPr>
                                <w:rPr>
                                  <w:sz w:val="14"/>
                                  <w:szCs w:val="18"/>
                                  <w:lang w:val="en-AU"/>
                                </w:rPr>
                              </w:pPr>
                              <w:r w:rsidRPr="00F650F0">
                                <w:rPr>
                                  <w:sz w:val="14"/>
                                  <w:szCs w:val="18"/>
                                  <w:lang w:val="en-AU"/>
                                </w:rPr>
                                <w:t>Name,</w:t>
                              </w:r>
                            </w:p>
                            <w:p w14:paraId="0F907BD8" w14:textId="77777777" w:rsidR="00ED27D3" w:rsidRPr="00F650F0" w:rsidRDefault="00ED27D3">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wps:txbx>
                        <wps:bodyPr rot="0" vert="horz" wrap="square" lIns="91440" tIns="45720" rIns="91440" bIns="45720" anchor="t" anchorCtr="0" upright="1">
                          <a:noAutofit/>
                        </wps:bodyPr>
                      </wps:wsp>
                      <wps:wsp>
                        <wps:cNvPr id="302" name="Rectangle 64"/>
                        <wps:cNvSpPr>
                          <a:spLocks noChangeArrowheads="1"/>
                        </wps:cNvSpPr>
                        <wps:spPr bwMode="auto">
                          <a:xfrm>
                            <a:off x="4675" y="2530"/>
                            <a:ext cx="1504" cy="2181"/>
                          </a:xfrm>
                          <a:prstGeom prst="rect">
                            <a:avLst/>
                          </a:prstGeom>
                          <a:solidFill>
                            <a:srgbClr val="FFFFFF"/>
                          </a:solidFill>
                          <a:ln w="9525">
                            <a:solidFill>
                              <a:srgbClr val="000000"/>
                            </a:solidFill>
                            <a:miter lim="800000"/>
                            <a:headEnd/>
                            <a:tailEnd/>
                          </a:ln>
                        </wps:spPr>
                        <wps:txbx>
                          <w:txbxContent>
                            <w:p w14:paraId="5513618A" w14:textId="77777777" w:rsidR="00ED27D3" w:rsidRPr="00F650F0" w:rsidRDefault="00ED27D3">
                              <w:pPr>
                                <w:rPr>
                                  <w:rStyle w:val="Strong"/>
                                  <w:sz w:val="20"/>
                                </w:rPr>
                              </w:pPr>
                              <w:r w:rsidRPr="00F650F0">
                                <w:rPr>
                                  <w:rStyle w:val="Strong"/>
                                  <w:sz w:val="20"/>
                                </w:rPr>
                                <w:t>Sensor “GER 3700”</w:t>
                              </w:r>
                            </w:p>
                            <w:p w14:paraId="6391D1EF" w14:textId="77777777" w:rsidR="00ED27D3" w:rsidRPr="00F650F0" w:rsidRDefault="00ED27D3">
                              <w:pPr>
                                <w:rPr>
                                  <w:sz w:val="14"/>
                                  <w:szCs w:val="18"/>
                                  <w:lang w:val="en-AU"/>
                                </w:rPr>
                              </w:pPr>
                            </w:p>
                            <w:p w14:paraId="6C2F9FC1" w14:textId="77777777" w:rsidR="00ED27D3" w:rsidRPr="00F650F0" w:rsidRDefault="00ED27D3">
                              <w:pPr>
                                <w:rPr>
                                  <w:sz w:val="14"/>
                                  <w:szCs w:val="18"/>
                                  <w:lang w:val="en-AU"/>
                                </w:rPr>
                              </w:pPr>
                              <w:r>
                                <w:rPr>
                                  <w:sz w:val="14"/>
                                  <w:szCs w:val="18"/>
                                  <w:lang w:val="en-AU"/>
                                </w:rPr>
                                <w:t>Sensor ID,</w:t>
                              </w:r>
                              <w:r>
                                <w:rPr>
                                  <w:sz w:val="14"/>
                                  <w:szCs w:val="18"/>
                                  <w:lang w:val="en-AU"/>
                                </w:rPr>
                                <w:br/>
                              </w:r>
                              <w:r w:rsidRPr="00F650F0">
                                <w:rPr>
                                  <w:sz w:val="14"/>
                                  <w:szCs w:val="18"/>
                                  <w:lang w:val="en-AU"/>
                                </w:rPr>
                                <w:t>Name,</w:t>
                              </w:r>
                            </w:p>
                            <w:p w14:paraId="7A109876" w14:textId="77777777" w:rsidR="00ED27D3" w:rsidRPr="00F650F0" w:rsidRDefault="00ED27D3">
                              <w:pPr>
                                <w:rPr>
                                  <w:sz w:val="14"/>
                                  <w:szCs w:val="18"/>
                                  <w:lang w:val="en-AU"/>
                                </w:rPr>
                              </w:pPr>
                              <w:r w:rsidRPr="00F650F0">
                                <w:rPr>
                                  <w:sz w:val="14"/>
                                  <w:szCs w:val="18"/>
                                  <w:lang w:val="en-AU"/>
                                </w:rPr>
                                <w:t>Description,</w:t>
                              </w:r>
                            </w:p>
                            <w:p w14:paraId="69B5CFB1" w14:textId="77777777" w:rsidR="00ED27D3" w:rsidRPr="00F650F0" w:rsidRDefault="00ED27D3">
                              <w:pPr>
                                <w:rPr>
                                  <w:sz w:val="14"/>
                                  <w:szCs w:val="18"/>
                                  <w:lang w:val="en-AU"/>
                                </w:rPr>
                              </w:pPr>
                              <w:r w:rsidRPr="00F650F0">
                                <w:rPr>
                                  <w:sz w:val="14"/>
                                  <w:szCs w:val="18"/>
                                  <w:lang w:val="en-AU"/>
                                </w:rPr>
                                <w:t>Manufacturer ID,</w:t>
                              </w:r>
                            </w:p>
                            <w:p w14:paraId="7EED97A2" w14:textId="77777777" w:rsidR="00ED27D3" w:rsidRPr="00F650F0" w:rsidRDefault="00ED27D3">
                              <w:pPr>
                                <w:rPr>
                                  <w:sz w:val="14"/>
                                  <w:szCs w:val="18"/>
                                  <w:lang w:val="en-AU"/>
                                </w:rPr>
                              </w:pPr>
                              <w:r w:rsidRPr="00F650F0">
                                <w:rPr>
                                  <w:sz w:val="14"/>
                                  <w:szCs w:val="18"/>
                                  <w:lang w:val="en-AU"/>
                                </w:rPr>
                                <w:t>Type No,</w:t>
                              </w:r>
                            </w:p>
                            <w:p w14:paraId="7BDF15FD" w14:textId="77777777" w:rsidR="00ED27D3" w:rsidRPr="00F650F0" w:rsidRDefault="00ED27D3">
                              <w:pPr>
                                <w:rPr>
                                  <w:sz w:val="14"/>
                                  <w:szCs w:val="18"/>
                                  <w:lang w:val="en-AU"/>
                                </w:rPr>
                              </w:pPr>
                              <w:r w:rsidRPr="00F650F0">
                                <w:rPr>
                                  <w:sz w:val="14"/>
                                  <w:szCs w:val="18"/>
                                  <w:lang w:val="en-AU"/>
                                </w:rPr>
                                <w:t>No of Bands,</w:t>
                              </w:r>
                            </w:p>
                            <w:p w14:paraId="385B79BB" w14:textId="77777777" w:rsidR="00ED27D3" w:rsidRPr="00F650F0" w:rsidRDefault="00ED27D3">
                              <w:pPr>
                                <w:rPr>
                                  <w:sz w:val="14"/>
                                  <w:szCs w:val="18"/>
                                  <w:lang w:val="en-AU"/>
                                </w:rPr>
                              </w:pPr>
                              <w:r w:rsidRPr="00F650F0">
                                <w:rPr>
                                  <w:sz w:val="14"/>
                                  <w:szCs w:val="18"/>
                                  <w:lang w:val="en-AU"/>
                                </w:rPr>
                                <w:t>Wavelength at each band</w:t>
                              </w:r>
                            </w:p>
                          </w:txbxContent>
                        </wps:txbx>
                        <wps:bodyPr rot="0" vert="horz" wrap="square" lIns="91440" tIns="45720" rIns="91440" bIns="45720" anchor="t" anchorCtr="0" upright="1">
                          <a:noAutofit/>
                        </wps:bodyPr>
                      </wps:wsp>
                      <wps:wsp>
                        <wps:cNvPr id="303" name="Rectangle 66"/>
                        <wps:cNvSpPr>
                          <a:spLocks noChangeArrowheads="1"/>
                        </wps:cNvSpPr>
                        <wps:spPr bwMode="auto">
                          <a:xfrm>
                            <a:off x="8672" y="3080"/>
                            <a:ext cx="1774" cy="1429"/>
                          </a:xfrm>
                          <a:prstGeom prst="rect">
                            <a:avLst/>
                          </a:prstGeom>
                          <a:solidFill>
                            <a:srgbClr val="FFFFFF"/>
                          </a:solidFill>
                          <a:ln w="9525">
                            <a:solidFill>
                              <a:srgbClr val="000000"/>
                            </a:solidFill>
                            <a:miter lim="800000"/>
                            <a:headEnd/>
                            <a:tailEnd/>
                          </a:ln>
                        </wps:spPr>
                        <wps:txbx>
                          <w:txbxContent>
                            <w:p w14:paraId="173F18E2" w14:textId="77777777" w:rsidR="00ED27D3" w:rsidRPr="00F650F0" w:rsidRDefault="00ED27D3">
                              <w:pPr>
                                <w:rPr>
                                  <w:rStyle w:val="Strong"/>
                                  <w:sz w:val="20"/>
                                </w:rPr>
                              </w:pPr>
                              <w:r w:rsidRPr="00F650F0">
                                <w:rPr>
                                  <w:rStyle w:val="Strong"/>
                                  <w:sz w:val="20"/>
                                </w:rPr>
                                <w:t>Calibration 3</w:t>
                              </w:r>
                            </w:p>
                            <w:p w14:paraId="6AAA5603" w14:textId="77777777" w:rsidR="00ED27D3" w:rsidRPr="00F650F0" w:rsidRDefault="00ED27D3">
                              <w:pPr>
                                <w:rPr>
                                  <w:sz w:val="14"/>
                                  <w:szCs w:val="18"/>
                                  <w:lang w:val="en-AU"/>
                                </w:rPr>
                              </w:pPr>
                            </w:p>
                            <w:p w14:paraId="23B2AEF9" w14:textId="77777777" w:rsidR="00ED27D3" w:rsidRPr="00F650F0" w:rsidRDefault="00ED27D3">
                              <w:pPr>
                                <w:rPr>
                                  <w:sz w:val="14"/>
                                  <w:szCs w:val="18"/>
                                  <w:lang w:val="en-AU"/>
                                </w:rPr>
                              </w:pPr>
                              <w:r w:rsidRPr="00F650F0">
                                <w:rPr>
                                  <w:sz w:val="14"/>
                                  <w:szCs w:val="18"/>
                                  <w:lang w:val="en-AU"/>
                                </w:rPr>
                                <w:t>Date,</w:t>
                              </w:r>
                            </w:p>
                            <w:p w14:paraId="18EF3FEE" w14:textId="77777777" w:rsidR="00ED27D3" w:rsidRPr="00F650F0" w:rsidRDefault="00ED27D3">
                              <w:pPr>
                                <w:rPr>
                                  <w:sz w:val="14"/>
                                  <w:szCs w:val="18"/>
                                  <w:lang w:val="en-AU"/>
                                </w:rPr>
                              </w:pPr>
                              <w:r w:rsidRPr="00F650F0">
                                <w:rPr>
                                  <w:sz w:val="14"/>
                                  <w:szCs w:val="18"/>
                                  <w:lang w:val="en-AU"/>
                                </w:rPr>
                                <w:t>Calibration Number, Comments,</w:t>
                              </w:r>
                            </w:p>
                            <w:p w14:paraId="2D744D27" w14:textId="77777777" w:rsidR="00ED27D3" w:rsidRPr="00F650F0" w:rsidRDefault="00ED27D3">
                              <w:pPr>
                                <w:rPr>
                                  <w:sz w:val="14"/>
                                  <w:szCs w:val="18"/>
                                  <w:lang w:val="en-AU"/>
                                </w:rPr>
                              </w:pPr>
                              <w:r w:rsidRPr="00F650F0">
                                <w:rPr>
                                  <w:sz w:val="14"/>
                                  <w:szCs w:val="18"/>
                                  <w:lang w:val="en-AU"/>
                                </w:rPr>
                                <w:t>Measured wavelength at each band</w:t>
                              </w:r>
                            </w:p>
                          </w:txbxContent>
                        </wps:txbx>
                        <wps:bodyPr rot="0" vert="horz" wrap="square" lIns="91440" tIns="45720" rIns="91440" bIns="45720" anchor="t" anchorCtr="0" upright="1">
                          <a:noAutofit/>
                        </wps:bodyPr>
                      </wps:wsp>
                      <wps:wsp>
                        <wps:cNvPr id="304" name="Rectangle 69"/>
                        <wps:cNvSpPr>
                          <a:spLocks noChangeArrowheads="1"/>
                        </wps:cNvSpPr>
                        <wps:spPr bwMode="auto">
                          <a:xfrm>
                            <a:off x="8522" y="2530"/>
                            <a:ext cx="2277" cy="2106"/>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AutoShape 70"/>
                        <wps:cNvCnPr>
                          <a:cxnSpLocks noChangeShapeType="1"/>
                          <a:stCxn id="301" idx="3"/>
                          <a:endCxn id="304" idx="1"/>
                        </wps:cNvCnPr>
                        <wps:spPr bwMode="auto">
                          <a:xfrm>
                            <a:off x="8182" y="3088"/>
                            <a:ext cx="340" cy="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6" name="Text Box 71"/>
                        <wps:cNvSpPr txBox="1">
                          <a:spLocks noChangeArrowheads="1"/>
                        </wps:cNvSpPr>
                        <wps:spPr bwMode="auto">
                          <a:xfrm>
                            <a:off x="8414" y="2221"/>
                            <a:ext cx="2332"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2257E" w14:textId="77777777" w:rsidR="00ED27D3" w:rsidRPr="006B7D47" w:rsidRDefault="00ED27D3">
                              <w:pPr>
                                <w:rPr>
                                  <w:sz w:val="18"/>
                                  <w:szCs w:val="18"/>
                                  <w:lang w:val="en-AU"/>
                                </w:rPr>
                              </w:pPr>
                              <w:r>
                                <w:rPr>
                                  <w:sz w:val="18"/>
                                  <w:szCs w:val="18"/>
                                  <w:lang w:val="en-AU"/>
                                </w:rPr>
                                <w:t>Calibration</w:t>
                              </w:r>
                              <w:r w:rsidRPr="006B7D47">
                                <w:rPr>
                                  <w:sz w:val="18"/>
                                  <w:szCs w:val="18"/>
                                  <w:lang w:val="en-AU"/>
                                </w:rPr>
                                <w:t xml:space="preserve"> History</w:t>
                              </w:r>
                            </w:p>
                          </w:txbxContent>
                        </wps:txbx>
                        <wps:bodyPr rot="0" vert="horz" wrap="square" lIns="91440" tIns="45720" rIns="91440" bIns="45720" anchor="t" anchorCtr="0" upright="1">
                          <a:noAutofit/>
                        </wps:bodyPr>
                      </wps:wsp>
                      <wps:wsp>
                        <wps:cNvPr id="307" name="Rectangle 74"/>
                        <wps:cNvSpPr>
                          <a:spLocks noChangeArrowheads="1"/>
                        </wps:cNvSpPr>
                        <wps:spPr bwMode="auto">
                          <a:xfrm>
                            <a:off x="2504" y="3379"/>
                            <a:ext cx="1708" cy="1493"/>
                          </a:xfrm>
                          <a:prstGeom prst="rect">
                            <a:avLst/>
                          </a:prstGeom>
                          <a:solidFill>
                            <a:srgbClr val="FFFFFF"/>
                          </a:solidFill>
                          <a:ln w="9525">
                            <a:solidFill>
                              <a:srgbClr val="000000"/>
                            </a:solidFill>
                            <a:miter lim="800000"/>
                            <a:headEnd/>
                            <a:tailEnd/>
                          </a:ln>
                        </wps:spPr>
                        <wps:txbx>
                          <w:txbxContent>
                            <w:p w14:paraId="50C703C8" w14:textId="77777777" w:rsidR="00ED27D3" w:rsidRPr="00F650F0" w:rsidRDefault="00ED27D3">
                              <w:pPr>
                                <w:rPr>
                                  <w:rStyle w:val="Strong"/>
                                  <w:sz w:val="20"/>
                                </w:rPr>
                              </w:pPr>
                              <w:r>
                                <w:rPr>
                                  <w:rStyle w:val="Strong"/>
                                  <w:sz w:val="20"/>
                                </w:rPr>
                                <w:t>Manufacturer</w:t>
                              </w:r>
                              <w:r w:rsidRPr="00F650F0">
                                <w:rPr>
                                  <w:rStyle w:val="Strong"/>
                                  <w:sz w:val="20"/>
                                </w:rPr>
                                <w:t xml:space="preserve"> “GER”</w:t>
                              </w:r>
                            </w:p>
                            <w:p w14:paraId="7DE8ED17" w14:textId="77777777" w:rsidR="00ED27D3" w:rsidRPr="00F650F0" w:rsidRDefault="00ED27D3">
                              <w:pPr>
                                <w:rPr>
                                  <w:sz w:val="14"/>
                                  <w:szCs w:val="18"/>
                                  <w:lang w:val="en-AU"/>
                                </w:rPr>
                              </w:pPr>
                            </w:p>
                            <w:p w14:paraId="6BDC7899" w14:textId="77777777" w:rsidR="00ED27D3" w:rsidRPr="00F650F0" w:rsidRDefault="00ED27D3">
                              <w:pPr>
                                <w:rPr>
                                  <w:sz w:val="14"/>
                                  <w:szCs w:val="18"/>
                                  <w:lang w:val="en-AU"/>
                                </w:rPr>
                              </w:pPr>
                              <w:r w:rsidRPr="00F650F0">
                                <w:rPr>
                                  <w:sz w:val="14"/>
                                  <w:szCs w:val="18"/>
                                  <w:lang w:val="en-AU"/>
                                </w:rPr>
                                <w:t>Manufacturer ID,</w:t>
                              </w:r>
                            </w:p>
                            <w:p w14:paraId="040B7F7F" w14:textId="77777777" w:rsidR="00ED27D3" w:rsidRDefault="00ED27D3" w:rsidP="00F650F0">
                              <w:pPr>
                                <w:rPr>
                                  <w:sz w:val="14"/>
                                  <w:szCs w:val="18"/>
                                  <w:lang w:val="en-AU"/>
                                </w:rPr>
                              </w:pPr>
                              <w:r w:rsidRPr="00F650F0">
                                <w:rPr>
                                  <w:sz w:val="14"/>
                                  <w:szCs w:val="18"/>
                                  <w:lang w:val="en-AU"/>
                                </w:rPr>
                                <w:t>Name,</w:t>
                              </w:r>
                              <w:r>
                                <w:rPr>
                                  <w:sz w:val="14"/>
                                  <w:szCs w:val="18"/>
                                  <w:lang w:val="en-AU"/>
                                </w:rPr>
                                <w:br/>
                                <w:t>URL,</w:t>
                              </w:r>
                            </w:p>
                            <w:p w14:paraId="4826CCA1" w14:textId="77777777" w:rsidR="00ED27D3" w:rsidRPr="00F650F0" w:rsidRDefault="00ED27D3" w:rsidP="00F650F0">
                              <w:pPr>
                                <w:rPr>
                                  <w:sz w:val="14"/>
                                  <w:szCs w:val="18"/>
                                  <w:lang w:val="en-AU"/>
                                </w:rPr>
                              </w:pPr>
                              <w:r>
                                <w:rPr>
                                  <w:sz w:val="14"/>
                                  <w:szCs w:val="18"/>
                                  <w:lang w:val="en-AU"/>
                                </w:rPr>
                                <w:t>Short Name</w:t>
                              </w:r>
                            </w:p>
                          </w:txbxContent>
                        </wps:txbx>
                        <wps:bodyPr rot="0" vert="horz" wrap="square" lIns="91440" tIns="45720" rIns="91440" bIns="45720" anchor="t" anchorCtr="0" upright="1">
                          <a:noAutofit/>
                        </wps:bodyPr>
                      </wps:wsp>
                      <wps:wsp>
                        <wps:cNvPr id="308" name="Freeform 213"/>
                        <wps:cNvSpPr>
                          <a:spLocks/>
                        </wps:cNvSpPr>
                        <wps:spPr bwMode="auto">
                          <a:xfrm>
                            <a:off x="6179" y="3795"/>
                            <a:ext cx="506" cy="75"/>
                          </a:xfrm>
                          <a:custGeom>
                            <a:avLst/>
                            <a:gdLst>
                              <a:gd name="T0" fmla="*/ 0 w 506"/>
                              <a:gd name="T1" fmla="*/ 0 h 1"/>
                              <a:gd name="T2" fmla="*/ 506 w 506"/>
                              <a:gd name="T3" fmla="*/ 0 h 1"/>
                            </a:gdLst>
                            <a:ahLst/>
                            <a:cxnLst>
                              <a:cxn ang="0">
                                <a:pos x="T0" y="T1"/>
                              </a:cxn>
                              <a:cxn ang="0">
                                <a:pos x="T2" y="T3"/>
                              </a:cxn>
                            </a:cxnLst>
                            <a:rect l="0" t="0" r="r" b="b"/>
                            <a:pathLst>
                              <a:path w="506" h="1">
                                <a:moveTo>
                                  <a:pt x="0" y="0"/>
                                </a:moveTo>
                                <a:cubicBezTo>
                                  <a:pt x="0" y="0"/>
                                  <a:pt x="253" y="0"/>
                                  <a:pt x="506" y="0"/>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Freeform 214"/>
                        <wps:cNvSpPr>
                          <a:spLocks/>
                        </wps:cNvSpPr>
                        <wps:spPr bwMode="auto">
                          <a:xfrm>
                            <a:off x="4212" y="3870"/>
                            <a:ext cx="592" cy="256"/>
                          </a:xfrm>
                          <a:custGeom>
                            <a:avLst/>
                            <a:gdLst>
                              <a:gd name="T0" fmla="*/ 0 w 592"/>
                              <a:gd name="T1" fmla="*/ 256 h 256"/>
                              <a:gd name="T2" fmla="*/ 592 w 592"/>
                              <a:gd name="T3" fmla="*/ 0 h 256"/>
                            </a:gdLst>
                            <a:ahLst/>
                            <a:cxnLst>
                              <a:cxn ang="0">
                                <a:pos x="T0" y="T1"/>
                              </a:cxn>
                              <a:cxn ang="0">
                                <a:pos x="T2" y="T3"/>
                              </a:cxn>
                            </a:cxnLst>
                            <a:rect l="0" t="0" r="r" b="b"/>
                            <a:pathLst>
                              <a:path w="592" h="256">
                                <a:moveTo>
                                  <a:pt x="0" y="256"/>
                                </a:moveTo>
                                <a:cubicBezTo>
                                  <a:pt x="0" y="256"/>
                                  <a:pt x="296" y="128"/>
                                  <a:pt x="592" y="0"/>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62" o:spid="_x0000_s1053" style="width:435.95pt;height:154.3pt;mso-position-horizontal-relative:char;mso-position-vertical-relative:line" coordorigin="2289,1926" coordsize="8719,30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">
                <o:lock v:ext="edit" aspectratio="t"/>
                <v:rect id="AutoShape 61" o:spid="_x0000_s1054" style="position:absolute;left:2289;top:1926;width:8719;height:30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CkuzxAAA&#10;ANwAAAAPAAAAZHJzL2Rvd25yZXYueG1sRE89b8IwEN0r8R+sQ+pSFQeGpg0YhFCRWILawMB4iq9J&#10;1PgcYpOE/Pp6QOr49L5Xm8HUoqPWVZYVzGcRCOLc6ooLBefT/vUdhPPIGmvLpOBODjbrydMKE217&#10;/qYu84UIIewSVFB63yRSurwkg25mG+LA/djWoA+wLaRusQ/hppaLKHqTBisODSU2tCsp/81uRsHX&#10;MU3jbB+/XLccjfn4ebtcO1LqeTpslyA8Df5f/HAftILFR1gbzoQjI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wpLs8QAAADcAAAADwAAAAAAAAAAAAAAAACXAgAAZHJzL2Rv&#10;d25yZXYueG1sUEsFBgAAAAAEAAQA9QAAAIgDAAAAAA==&#10;" fillcolor="#f2f2f2 [3052]" stroked="f">
                  <o:lock v:ext="edit" aspectratio="t" text="t"/>
                </v:rect>
                <v:rect id="Rectangle 68" o:spid="_x0000_s1055" style="position:absolute;left:8899;top:2641;width:1774;height:14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uiL0xQAA&#10;ANwAAAAPAAAAZHJzL2Rvd25yZXYueG1sRI9Pa8JAFMTvQr/D8gq96aYRpImuUlqUeozx0ttr9pmk&#10;zb4N2c2f9tO7QsHjMDO/YTa7yTRioM7VlhU8LyIQxIXVNZcKzvl+/gLCeWSNjWVS8EsOdtuH2QZT&#10;bUfOaDj5UgQIuxQVVN63qZSuqMigW9iWOHgX2xn0QXal1B2OAW4aGUfRShqsOSxU2NJbRcXPqTcK&#10;vur4jH9ZfohMsl/645R/95/vSj09Tq9rEJ4mfw//tz+0gjhJ4HYmHAG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S6IvTFAAAA3AAAAA8AAAAAAAAAAAAAAAAAlwIAAGRycy9k&#10;b3ducmV2LnhtbFBLBQYAAAAABAAEAPUAAACJAwAAAAA=&#10;">
                  <v:textbox>
                    <w:txbxContent>
                      <w:p w14:paraId="63C634FC" w14:textId="77777777" w:rsidR="00ED27D3" w:rsidRPr="00F650F0" w:rsidRDefault="00ED27D3">
                        <w:pPr>
                          <w:rPr>
                            <w:rStyle w:val="Strong"/>
                            <w:sz w:val="20"/>
                          </w:rPr>
                        </w:pPr>
                        <w:r w:rsidRPr="00F650F0">
                          <w:rPr>
                            <w:rStyle w:val="Strong"/>
                            <w:sz w:val="20"/>
                          </w:rPr>
                          <w:t>Calibration 1</w:t>
                        </w:r>
                      </w:p>
                    </w:txbxContent>
                  </v:textbox>
                </v:rect>
                <v:rect id="Rectangle 67" o:spid="_x0000_s1056" style="position:absolute;left:8801;top:2877;width:1773;height:14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axFzwAAA&#10;ANwAAAAPAAAAZHJzL2Rvd25yZXYueG1sRE9Ni8IwEL0L/ocwgjdNVJDdrlFEUfSo7WVvs81s27WZ&#10;lCZq9debg7DHx/terDpbixu1vnKsYTJWIIhzZyouNGTpbvQBwgdkg7Vj0vAgD6tlv7fAxLg7n+h2&#10;DoWIIewT1FCG0CRS+rwki37sGuLI/brWYoiwLaRp8R7DbS2nSs2lxYpjQ4kNbUrKL+er1fBTTTN8&#10;ntK9sp+7WTh26d/1e6v1cNCtv0AE6sK/+O0+GA0zFefHM/EIyO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raxFzwAAAANwAAAAPAAAAAAAAAAAAAAAAAJcCAABkcnMvZG93bnJl&#10;di54bWxQSwUGAAAAAAQABAD1AAAAhAMAAAAA&#10;">
                  <v:textbox>
                    <w:txbxContent>
                      <w:p w14:paraId="798A0535" w14:textId="77777777" w:rsidR="00ED27D3" w:rsidRPr="00F650F0" w:rsidRDefault="00ED27D3">
                        <w:pPr>
                          <w:rPr>
                            <w:rStyle w:val="Strong"/>
                            <w:sz w:val="20"/>
                          </w:rPr>
                        </w:pPr>
                        <w:r w:rsidRPr="00F650F0">
                          <w:rPr>
                            <w:rStyle w:val="Strong"/>
                            <w:sz w:val="20"/>
                          </w:rPr>
                          <w:t>Calibration 2</w:t>
                        </w:r>
                      </w:p>
                    </w:txbxContent>
                  </v:textbox>
                </v:rect>
                <v:rect id="Rectangle 63" o:spid="_x0000_s1057" style="position:absolute;left:6567;top:2050;width:1615;height:20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J7ToxQAA&#10;ANwAAAAPAAAAZHJzL2Rvd25yZXYueG1sRI9Pa8JAFMTvQr/D8gredFcD0kZXKRVFjxovvb1mn0na&#10;7NuQ3fxpP323UOhxmJnfMJvdaGvRU+srxxoWcwWCOHem4kLDLTvMnkD4gGywdkwavsjDbvsw2WBq&#10;3MAX6q+hEBHCPkUNZQhNKqXPS7Lo564hjt7dtRZDlG0hTYtDhNtaLpVaSYsVx4USG3otKf+8dlbD&#10;e7W84fclOyr7fEjCecw+ure91tPH8WUNItAY/sN/7ZPRkKgF/J6JR0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ntOjFAAAA3AAAAA8AAAAAAAAAAAAAAAAAlwIAAGRycy9k&#10;b3ducmV2LnhtbFBLBQYAAAAABAAEAPUAAACJAwAAAAA=&#10;">
                  <v:textbox>
                    <w:txbxContent>
                      <w:p w14:paraId="1AE53BCF" w14:textId="77777777" w:rsidR="00ED27D3" w:rsidRPr="00F650F0" w:rsidRDefault="00ED27D3">
                        <w:pPr>
                          <w:rPr>
                            <w:rStyle w:val="Strong"/>
                            <w:sz w:val="20"/>
                          </w:rPr>
                        </w:pPr>
                        <w:r w:rsidRPr="00F650F0">
                          <w:rPr>
                            <w:rStyle w:val="Strong"/>
                            <w:sz w:val="20"/>
                          </w:rPr>
                          <w:t>Instrument “Joe’s GER 3700”</w:t>
                        </w:r>
                      </w:p>
                      <w:p w14:paraId="67343430" w14:textId="77777777" w:rsidR="00ED27D3" w:rsidRPr="00F650F0" w:rsidRDefault="00ED27D3">
                        <w:pPr>
                          <w:rPr>
                            <w:sz w:val="14"/>
                            <w:szCs w:val="18"/>
                            <w:lang w:val="en-AU"/>
                          </w:rPr>
                        </w:pPr>
                      </w:p>
                      <w:p w14:paraId="58C2F3EC" w14:textId="77777777" w:rsidR="00ED27D3" w:rsidRDefault="00ED27D3">
                        <w:pPr>
                          <w:rPr>
                            <w:sz w:val="14"/>
                            <w:szCs w:val="18"/>
                            <w:lang w:val="en-AU"/>
                          </w:rPr>
                        </w:pPr>
                        <w:r>
                          <w:rPr>
                            <w:sz w:val="14"/>
                            <w:szCs w:val="18"/>
                            <w:lang w:val="en-AU"/>
                          </w:rPr>
                          <w:t>Instrument Number,</w:t>
                        </w:r>
                      </w:p>
                      <w:p w14:paraId="4A148072" w14:textId="77777777" w:rsidR="00ED27D3" w:rsidRPr="00F650F0" w:rsidRDefault="00ED27D3">
                        <w:pPr>
                          <w:rPr>
                            <w:sz w:val="14"/>
                            <w:szCs w:val="18"/>
                            <w:lang w:val="en-AU"/>
                          </w:rPr>
                        </w:pPr>
                        <w:r w:rsidRPr="00F650F0">
                          <w:rPr>
                            <w:sz w:val="14"/>
                            <w:szCs w:val="18"/>
                            <w:lang w:val="en-AU"/>
                          </w:rPr>
                          <w:t>Name,</w:t>
                        </w:r>
                      </w:p>
                      <w:p w14:paraId="0F907BD8" w14:textId="77777777" w:rsidR="00ED27D3" w:rsidRPr="00F650F0" w:rsidRDefault="00ED27D3">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1058" style="position:absolute;left:4675;top:2530;width:1504;height:21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9SqfxAAA&#10;ANwAAAAPAAAAZHJzL2Rvd25yZXYueG1sRI9Ba8JAFITvBf/D8gRvddcI0kY3oVgsetR46e2ZfSax&#10;2bchu2raX98tFDwOM/MNs8oH24ob9b5xrGE2VSCIS2carjQci83zCwgfkA22jknDN3nIs9HTClPj&#10;7ryn2yFUIkLYp6ihDqFLpfRlTRb91HXE0Tu73mKIsq+k6fEe4baViVILabHhuFBjR+uayq/D1Wo4&#10;NckRf/bFh7Kvm3nYDcXl+vmu9WQ8vC1BBBrCI/zf3hoNc5XA35l4BG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PUqn8QAAADcAAAADwAAAAAAAAAAAAAAAACXAgAAZHJzL2Rv&#10;d25yZXYueG1sUEsFBgAAAAAEAAQA9QAAAIgDAAAAAA==&#10;">
                  <v:textbox>
                    <w:txbxContent>
                      <w:p w14:paraId="5513618A" w14:textId="77777777" w:rsidR="00ED27D3" w:rsidRPr="00F650F0" w:rsidRDefault="00ED27D3">
                        <w:pPr>
                          <w:rPr>
                            <w:rStyle w:val="Strong"/>
                            <w:sz w:val="20"/>
                          </w:rPr>
                        </w:pPr>
                        <w:r w:rsidRPr="00F650F0">
                          <w:rPr>
                            <w:rStyle w:val="Strong"/>
                            <w:sz w:val="20"/>
                          </w:rPr>
                          <w:t>Sensor “GER 3700”</w:t>
                        </w:r>
                      </w:p>
                      <w:p w14:paraId="6391D1EF" w14:textId="77777777" w:rsidR="00ED27D3" w:rsidRPr="00F650F0" w:rsidRDefault="00ED27D3">
                        <w:pPr>
                          <w:rPr>
                            <w:sz w:val="14"/>
                            <w:szCs w:val="18"/>
                            <w:lang w:val="en-AU"/>
                          </w:rPr>
                        </w:pPr>
                      </w:p>
                      <w:p w14:paraId="6C2F9FC1" w14:textId="77777777" w:rsidR="00ED27D3" w:rsidRPr="00F650F0" w:rsidRDefault="00ED27D3">
                        <w:pPr>
                          <w:rPr>
                            <w:sz w:val="14"/>
                            <w:szCs w:val="18"/>
                            <w:lang w:val="en-AU"/>
                          </w:rPr>
                        </w:pPr>
                        <w:r>
                          <w:rPr>
                            <w:sz w:val="14"/>
                            <w:szCs w:val="18"/>
                            <w:lang w:val="en-AU"/>
                          </w:rPr>
                          <w:t>Sensor ID,</w:t>
                        </w:r>
                        <w:r>
                          <w:rPr>
                            <w:sz w:val="14"/>
                            <w:szCs w:val="18"/>
                            <w:lang w:val="en-AU"/>
                          </w:rPr>
                          <w:br/>
                        </w:r>
                        <w:r w:rsidRPr="00F650F0">
                          <w:rPr>
                            <w:sz w:val="14"/>
                            <w:szCs w:val="18"/>
                            <w:lang w:val="en-AU"/>
                          </w:rPr>
                          <w:t>Name,</w:t>
                        </w:r>
                      </w:p>
                      <w:p w14:paraId="7A109876" w14:textId="77777777" w:rsidR="00ED27D3" w:rsidRPr="00F650F0" w:rsidRDefault="00ED27D3">
                        <w:pPr>
                          <w:rPr>
                            <w:sz w:val="14"/>
                            <w:szCs w:val="18"/>
                            <w:lang w:val="en-AU"/>
                          </w:rPr>
                        </w:pPr>
                        <w:r w:rsidRPr="00F650F0">
                          <w:rPr>
                            <w:sz w:val="14"/>
                            <w:szCs w:val="18"/>
                            <w:lang w:val="en-AU"/>
                          </w:rPr>
                          <w:t>Description,</w:t>
                        </w:r>
                      </w:p>
                      <w:p w14:paraId="69B5CFB1" w14:textId="77777777" w:rsidR="00ED27D3" w:rsidRPr="00F650F0" w:rsidRDefault="00ED27D3">
                        <w:pPr>
                          <w:rPr>
                            <w:sz w:val="14"/>
                            <w:szCs w:val="18"/>
                            <w:lang w:val="en-AU"/>
                          </w:rPr>
                        </w:pPr>
                        <w:r w:rsidRPr="00F650F0">
                          <w:rPr>
                            <w:sz w:val="14"/>
                            <w:szCs w:val="18"/>
                            <w:lang w:val="en-AU"/>
                          </w:rPr>
                          <w:t>Manufacturer ID,</w:t>
                        </w:r>
                      </w:p>
                      <w:p w14:paraId="7EED97A2" w14:textId="77777777" w:rsidR="00ED27D3" w:rsidRPr="00F650F0" w:rsidRDefault="00ED27D3">
                        <w:pPr>
                          <w:rPr>
                            <w:sz w:val="14"/>
                            <w:szCs w:val="18"/>
                            <w:lang w:val="en-AU"/>
                          </w:rPr>
                        </w:pPr>
                        <w:r w:rsidRPr="00F650F0">
                          <w:rPr>
                            <w:sz w:val="14"/>
                            <w:szCs w:val="18"/>
                            <w:lang w:val="en-AU"/>
                          </w:rPr>
                          <w:t>Type No,</w:t>
                        </w:r>
                      </w:p>
                      <w:p w14:paraId="7BDF15FD" w14:textId="77777777" w:rsidR="00ED27D3" w:rsidRPr="00F650F0" w:rsidRDefault="00ED27D3">
                        <w:pPr>
                          <w:rPr>
                            <w:sz w:val="14"/>
                            <w:szCs w:val="18"/>
                            <w:lang w:val="en-AU"/>
                          </w:rPr>
                        </w:pPr>
                        <w:r w:rsidRPr="00F650F0">
                          <w:rPr>
                            <w:sz w:val="14"/>
                            <w:szCs w:val="18"/>
                            <w:lang w:val="en-AU"/>
                          </w:rPr>
                          <w:t>No of Bands,</w:t>
                        </w:r>
                      </w:p>
                      <w:p w14:paraId="385B79BB" w14:textId="77777777" w:rsidR="00ED27D3" w:rsidRPr="00F650F0" w:rsidRDefault="00ED27D3">
                        <w:pPr>
                          <w:rPr>
                            <w:sz w:val="14"/>
                            <w:szCs w:val="18"/>
                            <w:lang w:val="en-AU"/>
                          </w:rPr>
                        </w:pPr>
                        <w:r w:rsidRPr="00F650F0">
                          <w:rPr>
                            <w:sz w:val="14"/>
                            <w:szCs w:val="18"/>
                            <w:lang w:val="en-AU"/>
                          </w:rPr>
                          <w:t>Wavelength at each band</w:t>
                        </w:r>
                      </w:p>
                    </w:txbxContent>
                  </v:textbox>
                </v:rect>
                <v:rect id="Rectangle 66" o:spid="_x0000_s1059" style="position:absolute;left:8672;top:3080;width:1774;height:14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uY8ExQAA&#10;ANwAAAAPAAAAZHJzL2Rvd25yZXYueG1sRI9Ba8JAFITvBf/D8oTe6q4GSk3dBFGU9qjJxdtr9jVJ&#10;zb4N2VXT/vpuoeBxmJlvmFU+2k5cafCtYw3zmQJBXDnTcq2hLHZPLyB8QDbYOSYN3+QhzyYPK0yN&#10;u/GBrsdQiwhhn6KGJoQ+ldJXDVn0M9cTR+/TDRZDlEMtzYC3CLedXCj1LC22HBca7GnTUHU+XqyG&#10;j3ZR4s+h2Cu73CXhfSy+Lqet1o/Tcf0KItAY7uH/9pvRkKgE/s7EIy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u5jwTFAAAA3AAAAA8AAAAAAAAAAAAAAAAAlwIAAGRycy9k&#10;b3ducmV2LnhtbFBLBQYAAAAABAAEAPUAAACJAwAAAAA=&#10;">
                  <v:textbox>
                    <w:txbxContent>
                      <w:p w14:paraId="173F18E2" w14:textId="77777777" w:rsidR="00ED27D3" w:rsidRPr="00F650F0" w:rsidRDefault="00ED27D3">
                        <w:pPr>
                          <w:rPr>
                            <w:rStyle w:val="Strong"/>
                            <w:sz w:val="20"/>
                          </w:rPr>
                        </w:pPr>
                        <w:r w:rsidRPr="00F650F0">
                          <w:rPr>
                            <w:rStyle w:val="Strong"/>
                            <w:sz w:val="20"/>
                          </w:rPr>
                          <w:t>Calibration 3</w:t>
                        </w:r>
                      </w:p>
                      <w:p w14:paraId="6AAA5603" w14:textId="77777777" w:rsidR="00ED27D3" w:rsidRPr="00F650F0" w:rsidRDefault="00ED27D3">
                        <w:pPr>
                          <w:rPr>
                            <w:sz w:val="14"/>
                            <w:szCs w:val="18"/>
                            <w:lang w:val="en-AU"/>
                          </w:rPr>
                        </w:pPr>
                      </w:p>
                      <w:p w14:paraId="23B2AEF9" w14:textId="77777777" w:rsidR="00ED27D3" w:rsidRPr="00F650F0" w:rsidRDefault="00ED27D3">
                        <w:pPr>
                          <w:rPr>
                            <w:sz w:val="14"/>
                            <w:szCs w:val="18"/>
                            <w:lang w:val="en-AU"/>
                          </w:rPr>
                        </w:pPr>
                        <w:r w:rsidRPr="00F650F0">
                          <w:rPr>
                            <w:sz w:val="14"/>
                            <w:szCs w:val="18"/>
                            <w:lang w:val="en-AU"/>
                          </w:rPr>
                          <w:t>Date,</w:t>
                        </w:r>
                      </w:p>
                      <w:p w14:paraId="18EF3FEE" w14:textId="77777777" w:rsidR="00ED27D3" w:rsidRPr="00F650F0" w:rsidRDefault="00ED27D3">
                        <w:pPr>
                          <w:rPr>
                            <w:sz w:val="14"/>
                            <w:szCs w:val="18"/>
                            <w:lang w:val="en-AU"/>
                          </w:rPr>
                        </w:pPr>
                        <w:r w:rsidRPr="00F650F0">
                          <w:rPr>
                            <w:sz w:val="14"/>
                            <w:szCs w:val="18"/>
                            <w:lang w:val="en-AU"/>
                          </w:rPr>
                          <w:t>Calibration Number, Comments,</w:t>
                        </w:r>
                      </w:p>
                      <w:p w14:paraId="2D744D27" w14:textId="77777777" w:rsidR="00ED27D3" w:rsidRPr="00F650F0" w:rsidRDefault="00ED27D3">
                        <w:pPr>
                          <w:rPr>
                            <w:sz w:val="14"/>
                            <w:szCs w:val="18"/>
                            <w:lang w:val="en-AU"/>
                          </w:rPr>
                        </w:pPr>
                        <w:r w:rsidRPr="00F650F0">
                          <w:rPr>
                            <w:sz w:val="14"/>
                            <w:szCs w:val="18"/>
                            <w:lang w:val="en-AU"/>
                          </w:rPr>
                          <w:t>Measured wavelength at each band</w:t>
                        </w:r>
                      </w:p>
                    </w:txbxContent>
                  </v:textbox>
                </v:rect>
                <v:rect id="Rectangle 69" o:spid="_x0000_s1060" style="position:absolute;left:8522;top:2530;width:2277;height:21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jaQwgAA&#10;ANwAAAAPAAAAZHJzL2Rvd25yZXYueG1sRI/NagIxFIX3Qt8hXKEbqUlbGWQ0SikVXAnaQreX5Doz&#10;mNwMSdTx7Ruh4PJwfj7Ocj14Jy4UUxdYw+tUgSA2wXbcaPj53rzMQaSMbNEFJg03SrBePY2WWNtw&#10;5T1dDrkRZYRTjRranPtaymRa8pimoScu3jFEj7nI2Egb8VrGvZNvSlXSY8eF0GJPny2Z0+HsC8R8&#10;nZXbut2Gb79VrmYmTniu9fN4+FiAyDTkR/i/vbUa3tUM7mfKEZC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iNpDCAAAA3AAAAA8AAAAAAAAAAAAAAAAAlwIAAGRycy9kb3du&#10;cmV2LnhtbFBLBQYAAAAABAAEAPUAAACGAwAAAAA=&#10;" filled="f">
                  <v:stroke dashstyle="dash"/>
                </v:rect>
                <v:shape id="AutoShape 70" o:spid="_x0000_s1061" type="#_x0000_t32" style="position:absolute;left:8182;top:3088;width:340;height:4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gzj7ccAAADcAAAADwAAAGRycy9kb3ducmV2LnhtbESPT2vCQBTE7wW/w/KE3urGlhaNriJC&#10;S7H04B+C3h7ZZxLMvg27axL76buFgsdhZn7DzJe9qUVLzleWFYxHCQji3OqKCwWH/fvTBIQPyBpr&#10;y6TgRh6Wi8HDHFNtO95SuwuFiBD2KSooQ2hSKX1ekkE/sg1x9M7WGQxRukJqh12Em1o+J8mbNFhx&#10;XCixoXVJ+WV3NQqOX9Nrdsu+aZONp5sTOuN/9h9KPQ771QxEoD7cw//tT63gJXmFvzPxCMjF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KDOPtxwAAANwAAAAPAAAAAAAA&#10;AAAAAAAAAKECAABkcnMvZG93bnJldi54bWxQSwUGAAAAAAQABAD5AAAAlQMAAAAA&#10;">
                  <v:stroke endarrow="block"/>
                </v:shape>
                <v:shape id="Text Box 71" o:spid="_x0000_s1062" type="#_x0000_t202" style="position:absolute;left:8414;top:2221;width:2332;height: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MUzuwwAA&#10;ANwAAAAPAAAAZHJzL2Rvd25yZXYueG1sRI9Ba8JAFITvgv9heUJvumutoqmrSKXQk9JUBW+P7DMJ&#10;zb4N2a1J/70rCB6HmfmGWa47W4krNb50rGE8UiCIM2dKzjUcfj6HcxA+IBusHJOGf/KwXvV7S0yM&#10;a/mbrmnIRYSwT1BDEUKdSOmzgiz6kauJo3dxjcUQZZNL02Ab4baSr0rNpMWS40KBNX0UlP2mf1bD&#10;cXc5n97UPt/aad26Tkm2C6n1y6DbvIMI1IVn+NH+Mhomagb3M/E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MUzuwwAAANwAAAAPAAAAAAAAAAAAAAAAAJcCAABkcnMvZG93&#10;bnJldi54bWxQSwUGAAAAAAQABAD1AAAAhwMAAAAA&#10;" filled="f" stroked="f">
                  <v:textbox>
                    <w:txbxContent>
                      <w:p w14:paraId="33F2257E" w14:textId="77777777" w:rsidR="00ED27D3" w:rsidRPr="006B7D47" w:rsidRDefault="00ED27D3">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1063" style="position:absolute;left:2504;top:3379;width:1708;height:1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gokHxAAA&#10;ANwAAAAPAAAAZHJzL2Rvd25yZXYueG1sRI9BawIxFITvBf9DeIK3mlSh1dUooij1qOvF23Pz3F27&#10;eVk2Udf++kYoeBxm5htmOm9tJW7U+NKxho++AkGcOVNyruGQrt9HIHxANlg5Jg0P8jCfdd6mmBh3&#10;5x3d9iEXEcI+QQ1FCHUipc8Ksuj7riaO3tk1FkOUTS5Ng/cIt5UcKPUpLZYcFwqsaVlQ9rO/Wg2n&#10;cnDA3126UXa8HoZtm16ux5XWvW67mIAI1IZX+L/9bTQM1Rc8z8QjIG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IKJB8QAAADcAAAADwAAAAAAAAAAAAAAAACXAgAAZHJzL2Rv&#10;d25yZXYueG1sUEsFBgAAAAAEAAQA9QAAAIgDAAAAAA==&#10;">
                  <v:textbox>
                    <w:txbxContent>
                      <w:p w14:paraId="50C703C8" w14:textId="77777777" w:rsidR="00ED27D3" w:rsidRPr="00F650F0" w:rsidRDefault="00ED27D3">
                        <w:pPr>
                          <w:rPr>
                            <w:rStyle w:val="Strong"/>
                            <w:sz w:val="20"/>
                          </w:rPr>
                        </w:pPr>
                        <w:r>
                          <w:rPr>
                            <w:rStyle w:val="Strong"/>
                            <w:sz w:val="20"/>
                          </w:rPr>
                          <w:t>Manufacturer</w:t>
                        </w:r>
                        <w:r w:rsidRPr="00F650F0">
                          <w:rPr>
                            <w:rStyle w:val="Strong"/>
                            <w:sz w:val="20"/>
                          </w:rPr>
                          <w:t xml:space="preserve"> “GER”</w:t>
                        </w:r>
                      </w:p>
                      <w:p w14:paraId="7DE8ED17" w14:textId="77777777" w:rsidR="00ED27D3" w:rsidRPr="00F650F0" w:rsidRDefault="00ED27D3">
                        <w:pPr>
                          <w:rPr>
                            <w:sz w:val="14"/>
                            <w:szCs w:val="18"/>
                            <w:lang w:val="en-AU"/>
                          </w:rPr>
                        </w:pPr>
                      </w:p>
                      <w:p w14:paraId="6BDC7899" w14:textId="77777777" w:rsidR="00ED27D3" w:rsidRPr="00F650F0" w:rsidRDefault="00ED27D3">
                        <w:pPr>
                          <w:rPr>
                            <w:sz w:val="14"/>
                            <w:szCs w:val="18"/>
                            <w:lang w:val="en-AU"/>
                          </w:rPr>
                        </w:pPr>
                        <w:r w:rsidRPr="00F650F0">
                          <w:rPr>
                            <w:sz w:val="14"/>
                            <w:szCs w:val="18"/>
                            <w:lang w:val="en-AU"/>
                          </w:rPr>
                          <w:t>Manufacturer ID,</w:t>
                        </w:r>
                      </w:p>
                      <w:p w14:paraId="040B7F7F" w14:textId="77777777" w:rsidR="00ED27D3" w:rsidRDefault="00ED27D3" w:rsidP="00F650F0">
                        <w:pPr>
                          <w:rPr>
                            <w:sz w:val="14"/>
                            <w:szCs w:val="18"/>
                            <w:lang w:val="en-AU"/>
                          </w:rPr>
                        </w:pPr>
                        <w:r w:rsidRPr="00F650F0">
                          <w:rPr>
                            <w:sz w:val="14"/>
                            <w:szCs w:val="18"/>
                            <w:lang w:val="en-AU"/>
                          </w:rPr>
                          <w:t>Name,</w:t>
                        </w:r>
                        <w:r>
                          <w:rPr>
                            <w:sz w:val="14"/>
                            <w:szCs w:val="18"/>
                            <w:lang w:val="en-AU"/>
                          </w:rPr>
                          <w:br/>
                          <w:t>URL,</w:t>
                        </w:r>
                      </w:p>
                      <w:p w14:paraId="4826CCA1" w14:textId="77777777" w:rsidR="00ED27D3" w:rsidRPr="00F650F0" w:rsidRDefault="00ED27D3" w:rsidP="00F650F0">
                        <w:pPr>
                          <w:rPr>
                            <w:sz w:val="14"/>
                            <w:szCs w:val="18"/>
                            <w:lang w:val="en-AU"/>
                          </w:rPr>
                        </w:pPr>
                        <w:r>
                          <w:rPr>
                            <w:sz w:val="14"/>
                            <w:szCs w:val="18"/>
                            <w:lang w:val="en-AU"/>
                          </w:rPr>
                          <w:t>Short Name</w:t>
                        </w:r>
                      </w:p>
                    </w:txbxContent>
                  </v:textbox>
                </v:rect>
                <v:shape id="Freeform 213" o:spid="_x0000_s1064" style="position:absolute;left:6179;top:3795;width:506;height:75;visibility:visible;mso-wrap-style:square;v-text-anchor:top" coordsize="50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sIBvvgAA&#10;ANwAAAAPAAAAZHJzL2Rvd25yZXYueG1sRE/LisIwFN0P+A/hCu7GVAXR2lR8IAyMGx8fcGmuTbG5&#10;CU3U+vdmMTDLw3kX69624kldaBwrmIwzEMSV0w3XCq6Xw/cCRIjIGlvHpOBNAdbl4KvAXLsXn+h5&#10;jrVIIRxyVGBi9LmUoTJkMYydJ07czXUWY4JdLXWHrxRuWznNsrm02HBqMOhpZ6i6nx9WwaNq9WFv&#10;dttfu/VOHoO+oV8qNRr2mxWISH38F/+5f7SCWZbWpjPpCMjy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rCAb74AAADcAAAADwAAAAAAAAAAAAAAAACXAgAAZHJzL2Rvd25yZXYu&#10;eG1sUEsFBgAAAAAEAAQA9QAAAIIDAAAAAA==&#10;" path="m0,0c0,,253,,506,0e" filled="f">
                  <v:stroke startarrow="block"/>
                  <v:path arrowok="t" o:connecttype="custom" o:connectlocs="0,0;506,0" o:connectangles="0,0"/>
                </v:shape>
                <v:curve id="Freeform 214" o:spid="_x0000_s1065" style="position:absolute;visibility:visible;mso-wrap-style:square;v-text-anchor:top" from="4212,4126" control1="4212,4126" control2="4508,3998" to="4804,3870" coordsize="592,2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agtZxgAA&#10;ANwAAAAPAAAAZHJzL2Rvd25yZXYueG1sRI9PawIxFMTvQr9DeEIvRZO20OpqlCIUvLS167/rI3nu&#10;brt5WTaprt/eCAWPw8z8hpnOO1eLI7Wh8qzhcahAEBtvKy40bNbvgxGIEJEt1p5Jw5kCzGd3vSlm&#10;1p/4m455LESCcMhQQxljk0kZTEkOw9A3xMk7+NZhTLItpG3xlOCulk9KvUiHFaeFEhtalGR+8z+n&#10;wVT7j5V53S2WlHOzUg/rz+3Xj9b3/e5tAiJSF2/h//bSanhWY7ieSUdAzi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agtZxgAAANwAAAAPAAAAAAAAAAAAAAAAAJcCAABkcnMv&#10;ZG93bnJldi54bWxQSwUGAAAAAAQABAD1AAAAigMAAAAA&#10;" filled="f">
                  <v:stroke startarrow="block"/>
                  <v:path arrowok="t" o:connecttype="custom" o:connectlocs="0,256;592,0" o:connectangles="0,0"/>
                </v:curve>
                <w10:anchorlock/>
              </v:group>
            </w:pict>
          </mc:Fallback>
        </mc:AlternateContent>
      </w:r>
    </w:p>
    <w:p w14:paraId="4FBD31BC" w14:textId="77777777" w:rsidR="00EF5480" w:rsidRPr="00084655" w:rsidRDefault="00EF5480" w:rsidP="00EF5480">
      <w:pPr>
        <w:pStyle w:val="Caption"/>
      </w:pPr>
      <w:r w:rsidRPr="00084655">
        <w:t xml:space="preserve">Figure </w:t>
      </w:r>
      <w:r w:rsidR="00AE2F37">
        <w:fldChar w:fldCharType="begin"/>
      </w:r>
      <w:r>
        <w:instrText xml:space="preserve"> SEQ Figure \* ARABIC </w:instrText>
      </w:r>
      <w:r w:rsidR="00AE2F37">
        <w:fldChar w:fldCharType="separate"/>
      </w:r>
      <w:r w:rsidR="000E7C7E">
        <w:rPr>
          <w:noProof/>
        </w:rPr>
        <w:t>10</w:t>
      </w:r>
      <w:r w:rsidR="00AE2F37">
        <w:fldChar w:fldCharType="end"/>
      </w:r>
      <w:r w:rsidRPr="00084655">
        <w:t xml:space="preserve">: </w:t>
      </w:r>
      <w:r>
        <w:t xml:space="preserve">Relationship between an Instrument, its </w:t>
      </w:r>
      <w:r w:rsidR="00884B44">
        <w:t xml:space="preserve">Calibrations, </w:t>
      </w:r>
      <w:r>
        <w:t xml:space="preserve">Sensor and </w:t>
      </w:r>
      <w:r w:rsidR="00884B44">
        <w:t>Manufacturer</w:t>
      </w:r>
    </w:p>
    <w:p w14:paraId="2829CF04" w14:textId="77777777" w:rsidR="00884B44" w:rsidRDefault="00EF5480" w:rsidP="00A7583F">
      <w:pPr>
        <w:pStyle w:val="Body"/>
      </w:pPr>
      <w:r>
        <w:t xml:space="preserve">Consider the example </w:t>
      </w:r>
      <w:r w:rsidR="003C1864">
        <w:t xml:space="preserve">above </w:t>
      </w:r>
      <w:r>
        <w:t>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14:paraId="66F79E7F" w14:textId="4A250602"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w:t>
      </w:r>
      <w:r w:rsidR="007F4F37">
        <w:t>Spectr</w:t>
      </w:r>
      <w:r w:rsidRPr="00084655">
        <w:t xml:space="preserve">al data. When </w:t>
      </w:r>
      <w:r w:rsidR="004C1ED3">
        <w:t xml:space="preserve">wavelength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w:t>
      </w:r>
      <w:r w:rsidR="004C1ED3">
        <w:t>calibrated</w:t>
      </w:r>
      <w:r w:rsidR="00813A30">
        <w:t xml:space="preserve">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AE2F37">
            <w:fldChar w:fldCharType="begin"/>
          </w:r>
          <w:r w:rsidR="00E0577E">
            <w:rPr>
              <w:lang w:val="en-AU"/>
            </w:rPr>
            <w:instrText xml:space="preserve"> CITATION Hün07 \l 3081 </w:instrText>
          </w:r>
          <w:r w:rsidR="00AE2F37">
            <w:fldChar w:fldCharType="separate"/>
          </w:r>
          <w:r w:rsidR="0046510F">
            <w:rPr>
              <w:noProof/>
              <w:lang w:val="en-AU"/>
            </w:rPr>
            <w:t>(Hüni &amp; Kneubühler, SPECCHIO: A System for Storing and Sharing Spectroradiometer Data, 2007)</w:t>
          </w:r>
          <w:r w:rsidR="00AE2F37">
            <w:fldChar w:fldCharType="end"/>
          </w:r>
        </w:sdtContent>
      </w:sdt>
      <w:r w:rsidR="00A93CFC">
        <w:t>.</w:t>
      </w:r>
      <w:r w:rsidR="00E0577E">
        <w:t xml:space="preserve"> </w:t>
      </w:r>
    </w:p>
    <w:p w14:paraId="40657822" w14:textId="77777777" w:rsidR="003A363C" w:rsidRPr="00084655" w:rsidRDefault="003A363C" w:rsidP="003A363C">
      <w:pPr>
        <w:pStyle w:val="Heading2"/>
      </w:pPr>
      <w:bookmarkStart w:id="68" w:name="_Toc355280353"/>
      <w:bookmarkStart w:id="69" w:name="_Ref357161197"/>
      <w:bookmarkStart w:id="70" w:name="_Ref357161199"/>
      <w:bookmarkStart w:id="71" w:name="_Ref357583982"/>
      <w:bookmarkStart w:id="72" w:name="_Ref357583985"/>
      <w:bookmarkStart w:id="73" w:name="_Ref358132268"/>
      <w:bookmarkStart w:id="74" w:name="_Ref358132290"/>
      <w:bookmarkStart w:id="75" w:name="_Ref356491633"/>
      <w:bookmarkStart w:id="76" w:name="_Toc293145186"/>
      <w:r>
        <w:t>Supported Input Spectrum File Formats</w:t>
      </w:r>
      <w:bookmarkEnd w:id="68"/>
      <w:bookmarkEnd w:id="69"/>
      <w:bookmarkEnd w:id="70"/>
      <w:bookmarkEnd w:id="71"/>
      <w:bookmarkEnd w:id="72"/>
      <w:bookmarkEnd w:id="73"/>
      <w:bookmarkEnd w:id="74"/>
      <w:bookmarkEnd w:id="76"/>
    </w:p>
    <w:p w14:paraId="0FBE7DFB" w14:textId="77777777" w:rsidR="003A363C" w:rsidRDefault="003A363C" w:rsidP="003A363C">
      <w:pPr>
        <w:pStyle w:val="Body"/>
      </w:pPr>
      <w:r>
        <w:t xml:space="preserve">The following Spectrum file types are supported for loading into </w:t>
      </w:r>
      <w:r w:rsidR="00F52044">
        <w:t>SPECCHIO</w:t>
      </w:r>
      <w:r>
        <w:t xml:space="preserve"> Campaigns.</w:t>
      </w:r>
    </w:p>
    <w:p w14:paraId="19F3C08E" w14:textId="77777777" w:rsidR="00502EC9" w:rsidRDefault="00502EC9" w:rsidP="003A363C">
      <w:pPr>
        <w:pStyle w:val="Body"/>
      </w:pPr>
      <w:r>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Note that ASD Binary and ASD Indico 7 are different files types and cannot be mixed. Similarly, UniSpec and UniSpec SPU are different file types and cannot be mixed.</w:t>
      </w:r>
    </w:p>
    <w:p w14:paraId="372ECE2B" w14:textId="77777777" w:rsidR="003A363C" w:rsidRDefault="003A363C" w:rsidP="007D43F6">
      <w:pPr>
        <w:pStyle w:val="Heading3"/>
      </w:pPr>
      <w:bookmarkStart w:id="77" w:name="_Toc355280370"/>
      <w:bookmarkStart w:id="78" w:name="_Ref153795826"/>
      <w:bookmarkStart w:id="79" w:name="_Toc293145187"/>
      <w:r>
        <w:t>ASD Binary Files</w:t>
      </w:r>
      <w:bookmarkEnd w:id="77"/>
      <w:bookmarkEnd w:id="79"/>
    </w:p>
    <w:tbl>
      <w:tblPr>
        <w:tblStyle w:val="TableGrid"/>
        <w:tblW w:w="0" w:type="auto"/>
        <w:tblInd w:w="709" w:type="dxa"/>
        <w:tblLook w:val="04A0" w:firstRow="1" w:lastRow="0" w:firstColumn="1" w:lastColumn="0" w:noHBand="0" w:noVBand="1"/>
      </w:tblPr>
      <w:tblGrid>
        <w:gridCol w:w="1644"/>
        <w:gridCol w:w="7195"/>
      </w:tblGrid>
      <w:tr w:rsidR="00E04C7D" w14:paraId="236F469F" w14:textId="77777777" w:rsidTr="007F7627">
        <w:tc>
          <w:tcPr>
            <w:tcW w:w="1644" w:type="dxa"/>
          </w:tcPr>
          <w:p w14:paraId="19A82582" w14:textId="77777777" w:rsidR="003A363C" w:rsidRDefault="00C65D61" w:rsidP="00C65D61">
            <w:pPr>
              <w:pStyle w:val="Body"/>
              <w:ind w:left="0"/>
            </w:pPr>
            <w:r>
              <w:t>Standard or Format Owner</w:t>
            </w:r>
          </w:p>
        </w:tc>
        <w:tc>
          <w:tcPr>
            <w:tcW w:w="7195" w:type="dxa"/>
          </w:tcPr>
          <w:p w14:paraId="62B3B68E" w14:textId="77777777" w:rsidR="003A363C" w:rsidRDefault="003A363C" w:rsidP="003A363C">
            <w:pPr>
              <w:pStyle w:val="Body"/>
              <w:ind w:left="0"/>
            </w:pPr>
            <w:r>
              <w:rPr>
                <w:lang w:val="en-US"/>
              </w:rPr>
              <w:t>Analytical Spectral Devices</w:t>
            </w:r>
          </w:p>
        </w:tc>
      </w:tr>
      <w:tr w:rsidR="00E04C7D" w14:paraId="105BB446" w14:textId="77777777" w:rsidTr="007F7627">
        <w:tc>
          <w:tcPr>
            <w:tcW w:w="1644" w:type="dxa"/>
          </w:tcPr>
          <w:p w14:paraId="7EF4FDDA" w14:textId="77777777" w:rsidR="003A363C" w:rsidRDefault="003A363C" w:rsidP="003A363C">
            <w:pPr>
              <w:pStyle w:val="Body"/>
              <w:ind w:left="0"/>
            </w:pPr>
            <w:r>
              <w:t>Devices</w:t>
            </w:r>
          </w:p>
        </w:tc>
        <w:tc>
          <w:tcPr>
            <w:tcW w:w="7195" w:type="dxa"/>
          </w:tcPr>
          <w:p w14:paraId="17BB87F6" w14:textId="77777777" w:rsidR="003A363C" w:rsidRDefault="003A363C" w:rsidP="003A363C">
            <w:pPr>
              <w:pStyle w:val="Body"/>
              <w:ind w:left="0"/>
            </w:pPr>
            <w:r w:rsidRPr="00084655">
              <w:t>ASD FieldSpecPro</w:t>
            </w:r>
            <w:r>
              <w:t>/FS3 s</w:t>
            </w:r>
            <w:r w:rsidRPr="00084655">
              <w:t>pectroradiometer</w:t>
            </w:r>
            <w:r>
              <w:t>s</w:t>
            </w:r>
          </w:p>
        </w:tc>
      </w:tr>
      <w:tr w:rsidR="00E04C7D" w14:paraId="7FEE28EB" w14:textId="77777777" w:rsidTr="007F7627">
        <w:tc>
          <w:tcPr>
            <w:tcW w:w="1644" w:type="dxa"/>
          </w:tcPr>
          <w:p w14:paraId="291F94FB" w14:textId="77777777" w:rsidR="003A363C" w:rsidRDefault="006D42F9" w:rsidP="00C65D61">
            <w:pPr>
              <w:pStyle w:val="Body"/>
              <w:ind w:left="0"/>
            </w:pPr>
            <w:r>
              <w:t xml:space="preserve">Supported </w:t>
            </w:r>
            <w:r w:rsidR="00C65D61">
              <w:t>Formats</w:t>
            </w:r>
          </w:p>
        </w:tc>
        <w:tc>
          <w:tcPr>
            <w:tcW w:w="7195" w:type="dxa"/>
          </w:tcPr>
          <w:p w14:paraId="3BA339D3" w14:textId="77777777"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14:paraId="7ECB1CD0" w14:textId="77777777" w:rsidTr="007F7627">
        <w:tc>
          <w:tcPr>
            <w:tcW w:w="1644" w:type="dxa"/>
          </w:tcPr>
          <w:p w14:paraId="6EA4B455" w14:textId="77777777" w:rsidR="00E04C7D" w:rsidRDefault="00E04C7D" w:rsidP="00C65D61">
            <w:pPr>
              <w:pStyle w:val="Body"/>
              <w:ind w:left="0"/>
            </w:pPr>
            <w:r>
              <w:t>Comments</w:t>
            </w:r>
          </w:p>
        </w:tc>
        <w:tc>
          <w:tcPr>
            <w:tcW w:w="7195" w:type="dxa"/>
          </w:tcPr>
          <w:p w14:paraId="3FA70F8C" w14:textId="77777777" w:rsidR="003C1864" w:rsidRDefault="00E04C7D" w:rsidP="00E04C7D">
            <w:pPr>
              <w:pStyle w:val="Body"/>
              <w:ind w:left="0"/>
            </w:pPr>
            <w:r>
              <w:t xml:space="preserve">Indico Version 7 files are read by a different file reader and so cannot be mixed in the same </w:t>
            </w:r>
            <w:r w:rsidR="00EE5F6F">
              <w:t>folder</w:t>
            </w:r>
            <w:r>
              <w:t xml:space="preserve"> as ASD binary files.</w:t>
            </w:r>
          </w:p>
          <w:p w14:paraId="070C52A4" w14:textId="77777777" w:rsidR="00E04C7D" w:rsidRDefault="003C1864" w:rsidP="00E04C7D">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511D6374" w14:textId="77777777" w:rsidR="00CB5B33" w:rsidRDefault="00CB5B33" w:rsidP="00CB5B33">
      <w:pPr>
        <w:pStyle w:val="Heading3"/>
        <w:numPr>
          <w:ilvl w:val="2"/>
          <w:numId w:val="25"/>
        </w:numPr>
      </w:pPr>
      <w:bookmarkStart w:id="80" w:name="_Toc355280371"/>
      <w:bookmarkStart w:id="81" w:name="_Toc293145188"/>
      <w:r>
        <w:t>ASD Indico Versio</w:t>
      </w:r>
      <w:r w:rsidR="00E04C7D">
        <w:t>n</w:t>
      </w:r>
      <w:r>
        <w:t xml:space="preserve"> 7 Files</w:t>
      </w:r>
      <w:bookmarkEnd w:id="81"/>
    </w:p>
    <w:tbl>
      <w:tblPr>
        <w:tblStyle w:val="TableGrid"/>
        <w:tblW w:w="0" w:type="auto"/>
        <w:tblInd w:w="709" w:type="dxa"/>
        <w:tblLook w:val="04A0" w:firstRow="1" w:lastRow="0" w:firstColumn="1" w:lastColumn="0" w:noHBand="0" w:noVBand="1"/>
      </w:tblPr>
      <w:tblGrid>
        <w:gridCol w:w="1644"/>
        <w:gridCol w:w="7218"/>
      </w:tblGrid>
      <w:tr w:rsidR="00CB5B33" w14:paraId="4FA45C1A" w14:textId="77777777" w:rsidTr="007F7627">
        <w:tc>
          <w:tcPr>
            <w:tcW w:w="1644" w:type="dxa"/>
          </w:tcPr>
          <w:p w14:paraId="6F7D37C6" w14:textId="77777777" w:rsidR="00CB5B33" w:rsidRDefault="00CB5B33" w:rsidP="00CD2E77">
            <w:pPr>
              <w:pStyle w:val="Body"/>
              <w:ind w:left="0"/>
            </w:pPr>
            <w:r>
              <w:t>Standard or Format Owner</w:t>
            </w:r>
          </w:p>
        </w:tc>
        <w:tc>
          <w:tcPr>
            <w:tcW w:w="0" w:type="auto"/>
          </w:tcPr>
          <w:p w14:paraId="31D19094" w14:textId="77777777" w:rsidR="00CB5B33" w:rsidRDefault="00CB5B33" w:rsidP="00CD2E77">
            <w:pPr>
              <w:pStyle w:val="Body"/>
              <w:ind w:left="0"/>
            </w:pPr>
            <w:r>
              <w:rPr>
                <w:lang w:val="en-US"/>
              </w:rPr>
              <w:t>Analytical Spectral Devices</w:t>
            </w:r>
          </w:p>
        </w:tc>
      </w:tr>
      <w:tr w:rsidR="00CB5B33" w14:paraId="0777D5DF" w14:textId="77777777" w:rsidTr="007F7627">
        <w:tc>
          <w:tcPr>
            <w:tcW w:w="1644" w:type="dxa"/>
          </w:tcPr>
          <w:p w14:paraId="6F6E1F38" w14:textId="77777777" w:rsidR="00CB5B33" w:rsidRDefault="00CB5B33" w:rsidP="00CD2E77">
            <w:pPr>
              <w:pStyle w:val="Body"/>
              <w:ind w:left="0"/>
            </w:pPr>
            <w:r>
              <w:t>Devices</w:t>
            </w:r>
          </w:p>
        </w:tc>
        <w:tc>
          <w:tcPr>
            <w:tcW w:w="0" w:type="auto"/>
          </w:tcPr>
          <w:p w14:paraId="6EB09603" w14:textId="77777777" w:rsidR="00CB5B33" w:rsidRDefault="00E04C7D" w:rsidP="00CD2E77">
            <w:pPr>
              <w:pStyle w:val="Body"/>
              <w:ind w:left="0"/>
            </w:pPr>
            <w:r>
              <w:t>Indico Pro Software</w:t>
            </w:r>
          </w:p>
        </w:tc>
      </w:tr>
      <w:tr w:rsidR="00CB5B33" w14:paraId="4C0449BE" w14:textId="77777777" w:rsidTr="007F7627">
        <w:tc>
          <w:tcPr>
            <w:tcW w:w="1644" w:type="dxa"/>
          </w:tcPr>
          <w:p w14:paraId="1B548B54" w14:textId="77777777" w:rsidR="00CB5B33" w:rsidRDefault="00CB5B33" w:rsidP="00CD2E77">
            <w:pPr>
              <w:pStyle w:val="Body"/>
              <w:ind w:left="0"/>
            </w:pPr>
            <w:r>
              <w:t>Supported Formats</w:t>
            </w:r>
          </w:p>
        </w:tc>
        <w:tc>
          <w:tcPr>
            <w:tcW w:w="0" w:type="auto"/>
          </w:tcPr>
          <w:p w14:paraId="1571DBA7" w14:textId="77777777" w:rsidR="00CB5B33" w:rsidRPr="00084655" w:rsidRDefault="00CB5B33" w:rsidP="00E04C7D">
            <w:pPr>
              <w:pStyle w:val="Body"/>
              <w:ind w:left="0"/>
            </w:pPr>
            <w:r>
              <w:rPr>
                <w:lang w:val="en-US"/>
              </w:rPr>
              <w:t xml:space="preserve">New file format – </w:t>
            </w:r>
            <w:r>
              <w:t>Indico Version 7</w:t>
            </w:r>
          </w:p>
        </w:tc>
      </w:tr>
      <w:tr w:rsidR="00E04C7D" w14:paraId="4D68A3DB" w14:textId="77777777" w:rsidTr="007F7627">
        <w:tc>
          <w:tcPr>
            <w:tcW w:w="1644" w:type="dxa"/>
          </w:tcPr>
          <w:p w14:paraId="5B8DE114" w14:textId="77777777" w:rsidR="00E04C7D" w:rsidRDefault="00E04C7D" w:rsidP="00CD2E77">
            <w:pPr>
              <w:pStyle w:val="Body"/>
              <w:ind w:left="0"/>
            </w:pPr>
            <w:r>
              <w:t>Comments</w:t>
            </w:r>
          </w:p>
        </w:tc>
        <w:tc>
          <w:tcPr>
            <w:tcW w:w="0" w:type="auto"/>
          </w:tcPr>
          <w:p w14:paraId="6D009B0C" w14:textId="77777777" w:rsidR="003C1864" w:rsidRDefault="00E04C7D" w:rsidP="003C1864">
            <w:pPr>
              <w:pStyle w:val="Body"/>
              <w:ind w:left="0"/>
            </w:pPr>
            <w:r>
              <w:t xml:space="preserve">ASD Binary files are read by a different file reader and so cannot be mixed in the same </w:t>
            </w:r>
            <w:r w:rsidR="00EE5F6F">
              <w:t>folder</w:t>
            </w:r>
            <w:r>
              <w:t xml:space="preserve"> as Indico 7 format files.</w:t>
            </w:r>
          </w:p>
          <w:p w14:paraId="4B4912F2" w14:textId="77777777" w:rsidR="00E04C7D" w:rsidRDefault="003C1864" w:rsidP="003C1864">
            <w:pPr>
              <w:pStyle w:val="Body"/>
              <w:ind w:left="0"/>
              <w:rPr>
                <w:lang w:val="en-US"/>
              </w:rPr>
            </w:pPr>
            <w:r>
              <w:t>Loading of ASD Calibration files of this version using the Spectrum load functions has not been tested and may not work.</w:t>
            </w:r>
          </w:p>
        </w:tc>
      </w:tr>
    </w:tbl>
    <w:p w14:paraId="4262EF83" w14:textId="77777777" w:rsidR="003A363C" w:rsidRDefault="003A363C" w:rsidP="007D43F6">
      <w:pPr>
        <w:pStyle w:val="Heading3"/>
      </w:pPr>
      <w:bookmarkStart w:id="82" w:name="_Toc293145189"/>
      <w:r w:rsidRPr="00084655">
        <w:t>GER Signature Files</w:t>
      </w:r>
      <w:bookmarkEnd w:id="78"/>
      <w:bookmarkEnd w:id="80"/>
      <w:bookmarkEnd w:id="82"/>
    </w:p>
    <w:tbl>
      <w:tblPr>
        <w:tblStyle w:val="TableGrid"/>
        <w:tblW w:w="0" w:type="auto"/>
        <w:tblInd w:w="709" w:type="dxa"/>
        <w:tblLook w:val="04A0" w:firstRow="1" w:lastRow="0" w:firstColumn="1" w:lastColumn="0" w:noHBand="0" w:noVBand="1"/>
      </w:tblPr>
      <w:tblGrid>
        <w:gridCol w:w="1644"/>
        <w:gridCol w:w="7218"/>
      </w:tblGrid>
      <w:tr w:rsidR="006D42F9" w14:paraId="06382B15" w14:textId="77777777" w:rsidTr="007F7627">
        <w:tc>
          <w:tcPr>
            <w:tcW w:w="1644" w:type="dxa"/>
          </w:tcPr>
          <w:p w14:paraId="688B3E18" w14:textId="77777777" w:rsidR="006D42F9" w:rsidRDefault="00C65D61" w:rsidP="00A23C3C">
            <w:pPr>
              <w:pStyle w:val="Body"/>
              <w:ind w:left="0"/>
            </w:pPr>
            <w:r>
              <w:t>Standard or Format Owner</w:t>
            </w:r>
          </w:p>
        </w:tc>
        <w:tc>
          <w:tcPr>
            <w:tcW w:w="0" w:type="auto"/>
          </w:tcPr>
          <w:p w14:paraId="40D9FFD3" w14:textId="77777777" w:rsidR="006D42F9" w:rsidRPr="00C65D61" w:rsidRDefault="00C65D61" w:rsidP="00A23C3C">
            <w:pPr>
              <w:pStyle w:val="Body"/>
              <w:ind w:left="0"/>
            </w:pPr>
            <w:r w:rsidRPr="00C65D61">
              <w:t>Spectra Vista Corporation</w:t>
            </w:r>
          </w:p>
        </w:tc>
      </w:tr>
      <w:tr w:rsidR="006D42F9" w14:paraId="099B5F3D" w14:textId="77777777" w:rsidTr="007F7627">
        <w:tc>
          <w:tcPr>
            <w:tcW w:w="1644" w:type="dxa"/>
          </w:tcPr>
          <w:p w14:paraId="33D9678C" w14:textId="77777777" w:rsidR="006D42F9" w:rsidRDefault="006D42F9" w:rsidP="00A23C3C">
            <w:pPr>
              <w:pStyle w:val="Body"/>
              <w:ind w:left="0"/>
            </w:pPr>
            <w:r>
              <w:t>Devices</w:t>
            </w:r>
          </w:p>
        </w:tc>
        <w:tc>
          <w:tcPr>
            <w:tcW w:w="0" w:type="auto"/>
          </w:tcPr>
          <w:p w14:paraId="36663210" w14:textId="77777777" w:rsidR="006D42F9" w:rsidRDefault="00CB1FEC" w:rsidP="00E04C7D">
            <w:pPr>
              <w:pStyle w:val="Body"/>
              <w:ind w:left="0"/>
            </w:pPr>
            <w:r>
              <w:t>GER 3700</w:t>
            </w:r>
            <w:r w:rsidR="00C65D61">
              <w:t xml:space="preserve"> </w:t>
            </w:r>
          </w:p>
        </w:tc>
      </w:tr>
      <w:tr w:rsidR="006D42F9" w14:paraId="16C2D0C0" w14:textId="77777777" w:rsidTr="007F7627">
        <w:tc>
          <w:tcPr>
            <w:tcW w:w="1644" w:type="dxa"/>
          </w:tcPr>
          <w:p w14:paraId="28A16F51" w14:textId="77777777" w:rsidR="006D42F9" w:rsidRDefault="006D42F9" w:rsidP="00A23C3C">
            <w:pPr>
              <w:pStyle w:val="Body"/>
              <w:ind w:left="0"/>
            </w:pPr>
            <w:r>
              <w:t>Supported Formats</w:t>
            </w:r>
          </w:p>
        </w:tc>
        <w:tc>
          <w:tcPr>
            <w:tcW w:w="0" w:type="auto"/>
          </w:tcPr>
          <w:p w14:paraId="54384D31" w14:textId="77777777"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14:paraId="0EF637AE" w14:textId="77777777"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14:paraId="23D10D24" w14:textId="77777777" w:rsidTr="007F7627">
        <w:tc>
          <w:tcPr>
            <w:tcW w:w="1644" w:type="dxa"/>
          </w:tcPr>
          <w:p w14:paraId="4ACF149D" w14:textId="77777777" w:rsidR="006D42F9" w:rsidRDefault="006D42F9" w:rsidP="00A23C3C">
            <w:pPr>
              <w:pStyle w:val="Body"/>
              <w:ind w:left="0"/>
            </w:pPr>
            <w:r>
              <w:t>Comments</w:t>
            </w:r>
          </w:p>
        </w:tc>
        <w:tc>
          <w:tcPr>
            <w:tcW w:w="0" w:type="auto"/>
          </w:tcPr>
          <w:p w14:paraId="0556B417" w14:textId="77777777" w:rsidR="006D42F9" w:rsidRPr="00084655" w:rsidRDefault="006D42F9" w:rsidP="006D42F9">
            <w:pPr>
              <w:pStyle w:val="TableText"/>
            </w:pPr>
            <w:r w:rsidRPr="00084655">
              <w:t xml:space="preserve">These files hold two </w:t>
            </w:r>
            <w:r w:rsidR="007F4F37">
              <w:t>Spectr</w:t>
            </w:r>
            <w:r w:rsidRPr="00084655">
              <w:t xml:space="preserve">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14:paraId="6A477CCB" w14:textId="77777777" w:rsidR="006D42F9" w:rsidRPr="00052D06" w:rsidRDefault="006D42F9" w:rsidP="00052D06">
            <w:pPr>
              <w:pStyle w:val="FigureinTable"/>
            </w:pPr>
            <w:r w:rsidRPr="00052D06">
              <w:rPr>
                <w:lang w:val="en-US" w:eastAsia="en-US"/>
              </w:rPr>
              <w:drawing>
                <wp:inline distT="0" distB="0" distL="0" distR="0" wp14:anchorId="51B4A763" wp14:editId="1A866CB7">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538B588D" w14:textId="77777777" w:rsidR="006D42F9" w:rsidRPr="006D42F9" w:rsidRDefault="006D42F9" w:rsidP="006D42F9">
            <w:pPr>
              <w:pStyle w:val="CaptioninTable"/>
            </w:pPr>
            <w:bookmarkStart w:id="83" w:name="_Ref153795734"/>
            <w:r w:rsidRPr="00084655">
              <w:t xml:space="preserve">Figure </w:t>
            </w:r>
            <w:fldSimple w:instr=" SEQ Figure \* ARABIC ">
              <w:r w:rsidR="000E7C7E">
                <w:rPr>
                  <w:noProof/>
                </w:rPr>
                <w:t>11</w:t>
              </w:r>
            </w:fldSimple>
            <w:bookmarkEnd w:id="83"/>
            <w:r>
              <w:rPr>
                <w:noProof/>
              </w:rPr>
              <w:t xml:space="preserve">: </w:t>
            </w:r>
            <w:r w:rsidRPr="00084655">
              <w:t xml:space="preserve"> Automatically created hierarchies for GER files</w:t>
            </w:r>
          </w:p>
        </w:tc>
      </w:tr>
    </w:tbl>
    <w:p w14:paraId="25F1D17B" w14:textId="77777777" w:rsidR="003A363C" w:rsidRDefault="003A363C" w:rsidP="007D43F6">
      <w:pPr>
        <w:pStyle w:val="Heading3"/>
      </w:pPr>
      <w:bookmarkStart w:id="84" w:name="_Toc355280372"/>
      <w:bookmarkStart w:id="85" w:name="_Toc293145190"/>
      <w:r w:rsidRPr="00084655">
        <w:t>MFR OUT Files</w:t>
      </w:r>
      <w:bookmarkEnd w:id="84"/>
      <w:bookmarkEnd w:id="85"/>
    </w:p>
    <w:tbl>
      <w:tblPr>
        <w:tblStyle w:val="TableGrid"/>
        <w:tblW w:w="0" w:type="auto"/>
        <w:tblInd w:w="709" w:type="dxa"/>
        <w:tblLook w:val="04A0" w:firstRow="1" w:lastRow="0" w:firstColumn="1" w:lastColumn="0" w:noHBand="0" w:noVBand="1"/>
      </w:tblPr>
      <w:tblGrid>
        <w:gridCol w:w="1644"/>
        <w:gridCol w:w="7218"/>
      </w:tblGrid>
      <w:tr w:rsidR="00C670E2" w14:paraId="5C5AF32B" w14:textId="77777777" w:rsidTr="007F7627">
        <w:tc>
          <w:tcPr>
            <w:tcW w:w="1644" w:type="dxa"/>
          </w:tcPr>
          <w:p w14:paraId="48FE2663" w14:textId="77777777" w:rsidR="006D42F9" w:rsidRDefault="00C65D61" w:rsidP="00A23C3C">
            <w:pPr>
              <w:pStyle w:val="Body"/>
              <w:ind w:left="0"/>
            </w:pPr>
            <w:r>
              <w:t>Standard or Format Owner</w:t>
            </w:r>
          </w:p>
        </w:tc>
        <w:tc>
          <w:tcPr>
            <w:tcW w:w="0" w:type="auto"/>
          </w:tcPr>
          <w:p w14:paraId="59138179" w14:textId="77777777" w:rsidR="006D42F9" w:rsidRDefault="006D42F9" w:rsidP="00A23C3C">
            <w:pPr>
              <w:pStyle w:val="Body"/>
              <w:ind w:left="0"/>
            </w:pPr>
          </w:p>
        </w:tc>
      </w:tr>
      <w:tr w:rsidR="00C670E2" w14:paraId="66651EF5" w14:textId="77777777" w:rsidTr="007F7627">
        <w:tc>
          <w:tcPr>
            <w:tcW w:w="1644" w:type="dxa"/>
          </w:tcPr>
          <w:p w14:paraId="282FAE43" w14:textId="77777777" w:rsidR="006D42F9" w:rsidRDefault="006D42F9" w:rsidP="00A23C3C">
            <w:pPr>
              <w:pStyle w:val="Body"/>
              <w:ind w:left="0"/>
            </w:pPr>
            <w:r>
              <w:t>Devices</w:t>
            </w:r>
          </w:p>
        </w:tc>
        <w:tc>
          <w:tcPr>
            <w:tcW w:w="0" w:type="auto"/>
          </w:tcPr>
          <w:p w14:paraId="483CFA8F" w14:textId="77777777" w:rsidR="006D42F9" w:rsidRDefault="00632319" w:rsidP="00A23C3C">
            <w:pPr>
              <w:pStyle w:val="Body"/>
              <w:ind w:left="0"/>
            </w:pPr>
            <w:r>
              <w:rPr>
                <w:lang w:val="en-US"/>
              </w:rPr>
              <w:t>MFR Sun Photometer</w:t>
            </w:r>
          </w:p>
        </w:tc>
      </w:tr>
      <w:tr w:rsidR="00C670E2" w14:paraId="3DD8AF13" w14:textId="77777777" w:rsidTr="007F7627">
        <w:tc>
          <w:tcPr>
            <w:tcW w:w="1644" w:type="dxa"/>
          </w:tcPr>
          <w:p w14:paraId="50618321" w14:textId="77777777" w:rsidR="006D42F9" w:rsidRDefault="006D42F9" w:rsidP="00A23C3C">
            <w:pPr>
              <w:pStyle w:val="Body"/>
              <w:ind w:left="0"/>
            </w:pPr>
            <w:r>
              <w:t>Supported Formats</w:t>
            </w:r>
          </w:p>
        </w:tc>
        <w:tc>
          <w:tcPr>
            <w:tcW w:w="0" w:type="auto"/>
          </w:tcPr>
          <w:p w14:paraId="47F078EE" w14:textId="77777777" w:rsidR="006D42F9" w:rsidRDefault="006D42F9" w:rsidP="006D42F9">
            <w:pPr>
              <w:pStyle w:val="TableText"/>
            </w:pPr>
            <w:r w:rsidRPr="00084655">
              <w:t>MFR Photometer OUT files</w:t>
            </w:r>
          </w:p>
          <w:p w14:paraId="6F5C2A89" w14:textId="77777777" w:rsidR="006D42F9" w:rsidRPr="00084655" w:rsidRDefault="006D42F9" w:rsidP="006D42F9">
            <w:pPr>
              <w:pStyle w:val="TableText"/>
            </w:pPr>
            <w:r>
              <w:rPr>
                <w:lang w:val="en-US"/>
              </w:rPr>
              <w:t>MFR 7</w:t>
            </w:r>
          </w:p>
        </w:tc>
      </w:tr>
      <w:tr w:rsidR="00C670E2" w14:paraId="1A5C9A1D" w14:textId="77777777" w:rsidTr="007F7627">
        <w:tc>
          <w:tcPr>
            <w:tcW w:w="1644" w:type="dxa"/>
          </w:tcPr>
          <w:p w14:paraId="3CC1358F" w14:textId="77777777" w:rsidR="006D42F9" w:rsidRDefault="006D42F9" w:rsidP="00A23C3C">
            <w:pPr>
              <w:pStyle w:val="Body"/>
              <w:ind w:left="0"/>
            </w:pPr>
            <w:r>
              <w:t>Comments</w:t>
            </w:r>
          </w:p>
        </w:tc>
        <w:tc>
          <w:tcPr>
            <w:tcW w:w="0" w:type="auto"/>
          </w:tcPr>
          <w:p w14:paraId="5B3077A1" w14:textId="77777777" w:rsidR="006D42F9" w:rsidRDefault="006D42F9" w:rsidP="006D42F9">
            <w:pPr>
              <w:pStyle w:val="TableText"/>
            </w:pPr>
            <w:r w:rsidRPr="00084655">
              <w:t xml:space="preserve">These files contain the capture time, the sun zenith angle and the </w:t>
            </w:r>
            <w:r w:rsidR="007F4F37">
              <w:t>Spectr</w:t>
            </w:r>
            <w:r w:rsidRPr="00084655">
              <w:t>al data for total, diffuse and direct irradiance.</w:t>
            </w:r>
            <w:r>
              <w:t xml:space="preserve"> </w:t>
            </w:r>
            <w:r w:rsidRPr="00084655">
              <w:t xml:space="preserve">The sun angle and the direct irradiance data are discarded and only the total </w:t>
            </w:r>
            <w:r>
              <w:t xml:space="preserve">and diffuse </w:t>
            </w:r>
            <w:r w:rsidR="007F4F37">
              <w:t>Spectr</w:t>
            </w:r>
            <w:r>
              <w:t>a are stored.</w:t>
            </w:r>
          </w:p>
          <w:p w14:paraId="6D6A3CAB" w14:textId="77777777"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14:paraId="1FA65C84" w14:textId="77777777" w:rsidR="006D42F9" w:rsidRPr="00084655" w:rsidRDefault="006D42F9" w:rsidP="006D42F9">
            <w:pPr>
              <w:pStyle w:val="FigureinTable"/>
            </w:pPr>
            <w:r>
              <w:rPr>
                <w:lang w:val="en-US" w:eastAsia="en-US"/>
              </w:rPr>
              <w:drawing>
                <wp:inline distT="0" distB="0" distL="0" distR="0" wp14:anchorId="3205639A" wp14:editId="13CACA7D">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4C37F91D" w14:textId="77777777" w:rsidR="006D42F9" w:rsidRPr="006D42F9" w:rsidRDefault="006D42F9" w:rsidP="00E5742A">
            <w:pPr>
              <w:pStyle w:val="CaptioninTable"/>
            </w:pPr>
            <w:r w:rsidRPr="00084655">
              <w:t xml:space="preserve">Figure </w:t>
            </w:r>
            <w:fldSimple w:instr=" SEQ Figure \* ARABIC ">
              <w:r w:rsidR="000E7C7E">
                <w:rPr>
                  <w:noProof/>
                </w:rPr>
                <w:t>12</w:t>
              </w:r>
            </w:fldSimple>
            <w:r w:rsidRPr="00084655">
              <w:t>: Automatically created hierarchies for MFR dat</w:t>
            </w:r>
            <w:r w:rsidR="00CB5B33">
              <w:t>a</w:t>
            </w:r>
          </w:p>
        </w:tc>
      </w:tr>
    </w:tbl>
    <w:p w14:paraId="3A94D671" w14:textId="602D084A" w:rsidR="003339F8" w:rsidRDefault="003339F8" w:rsidP="003339F8">
      <w:pPr>
        <w:pStyle w:val="Heading3"/>
      </w:pPr>
      <w:bookmarkStart w:id="86" w:name="_Toc355280373"/>
      <w:bookmarkStart w:id="87" w:name="_Toc293145191"/>
      <w:r>
        <w:t>Microtops</w:t>
      </w:r>
      <w:r w:rsidRPr="00084655">
        <w:t xml:space="preserve"> </w:t>
      </w:r>
      <w:r>
        <w:t xml:space="preserve">Sun photometer </w:t>
      </w:r>
      <w:r w:rsidRPr="00084655">
        <w:t>Files</w:t>
      </w:r>
      <w:bookmarkEnd w:id="87"/>
    </w:p>
    <w:tbl>
      <w:tblPr>
        <w:tblStyle w:val="TableGrid"/>
        <w:tblW w:w="0" w:type="auto"/>
        <w:tblInd w:w="709" w:type="dxa"/>
        <w:tblLook w:val="04A0" w:firstRow="1" w:lastRow="0" w:firstColumn="1" w:lastColumn="0" w:noHBand="0" w:noVBand="1"/>
      </w:tblPr>
      <w:tblGrid>
        <w:gridCol w:w="1644"/>
        <w:gridCol w:w="7218"/>
      </w:tblGrid>
      <w:tr w:rsidR="003339F8" w14:paraId="1271F34D" w14:textId="77777777" w:rsidTr="003339F8">
        <w:tc>
          <w:tcPr>
            <w:tcW w:w="1644" w:type="dxa"/>
          </w:tcPr>
          <w:p w14:paraId="7AF37DE5" w14:textId="77777777" w:rsidR="003339F8" w:rsidRDefault="003339F8" w:rsidP="003339F8">
            <w:pPr>
              <w:pStyle w:val="Body"/>
              <w:ind w:left="0"/>
            </w:pPr>
            <w:r>
              <w:t>Standard or Format Owner</w:t>
            </w:r>
          </w:p>
        </w:tc>
        <w:tc>
          <w:tcPr>
            <w:tcW w:w="0" w:type="auto"/>
          </w:tcPr>
          <w:p w14:paraId="6A31C57B" w14:textId="4C794BB6" w:rsidR="003339F8" w:rsidRDefault="00346A40" w:rsidP="003339F8">
            <w:pPr>
              <w:pStyle w:val="Body"/>
              <w:ind w:left="0"/>
            </w:pPr>
            <w:r>
              <w:t>Solar Systems</w:t>
            </w:r>
          </w:p>
        </w:tc>
      </w:tr>
      <w:tr w:rsidR="003339F8" w14:paraId="2454F0F9" w14:textId="77777777" w:rsidTr="003339F8">
        <w:tc>
          <w:tcPr>
            <w:tcW w:w="1644" w:type="dxa"/>
          </w:tcPr>
          <w:p w14:paraId="388F8EDD" w14:textId="77777777" w:rsidR="003339F8" w:rsidRDefault="003339F8" w:rsidP="003339F8">
            <w:pPr>
              <w:pStyle w:val="Body"/>
              <w:ind w:left="0"/>
            </w:pPr>
            <w:r>
              <w:t>Devices</w:t>
            </w:r>
          </w:p>
        </w:tc>
        <w:tc>
          <w:tcPr>
            <w:tcW w:w="0" w:type="auto"/>
          </w:tcPr>
          <w:p w14:paraId="76688F78" w14:textId="0C9A58F7" w:rsidR="003339F8" w:rsidRDefault="003339F8" w:rsidP="003339F8">
            <w:pPr>
              <w:pStyle w:val="Body"/>
              <w:ind w:left="0"/>
            </w:pPr>
            <w:r>
              <w:t>Microtops</w:t>
            </w:r>
            <w:r w:rsidRPr="00084655">
              <w:t xml:space="preserve"> </w:t>
            </w:r>
            <w:r>
              <w:rPr>
                <w:lang w:val="en-US"/>
              </w:rPr>
              <w:t>Sun Photometer</w:t>
            </w:r>
          </w:p>
        </w:tc>
      </w:tr>
      <w:tr w:rsidR="003339F8" w14:paraId="1577BCF3" w14:textId="77777777" w:rsidTr="003339F8">
        <w:tc>
          <w:tcPr>
            <w:tcW w:w="1644" w:type="dxa"/>
          </w:tcPr>
          <w:p w14:paraId="69AD3607" w14:textId="77777777" w:rsidR="003339F8" w:rsidRDefault="003339F8" w:rsidP="003339F8">
            <w:pPr>
              <w:pStyle w:val="Body"/>
              <w:ind w:left="0"/>
            </w:pPr>
            <w:r>
              <w:t>Supported Formats</w:t>
            </w:r>
          </w:p>
        </w:tc>
        <w:tc>
          <w:tcPr>
            <w:tcW w:w="0" w:type="auto"/>
          </w:tcPr>
          <w:p w14:paraId="282E5B77" w14:textId="40170B88" w:rsidR="003339F8" w:rsidRPr="00084655" w:rsidRDefault="003339F8" w:rsidP="003339F8">
            <w:pPr>
              <w:pStyle w:val="TableText"/>
            </w:pPr>
            <w:r>
              <w:t>Microtops text output</w:t>
            </w:r>
            <w:r w:rsidRPr="00084655">
              <w:t xml:space="preserve"> files</w:t>
            </w:r>
            <w:r w:rsidR="00346A40">
              <w:t xml:space="preserve"> (TXT file extension)</w:t>
            </w:r>
          </w:p>
        </w:tc>
      </w:tr>
      <w:tr w:rsidR="003339F8" w14:paraId="7015F5C2" w14:textId="77777777" w:rsidTr="003339F8">
        <w:tc>
          <w:tcPr>
            <w:tcW w:w="1644" w:type="dxa"/>
          </w:tcPr>
          <w:p w14:paraId="2D986C27" w14:textId="77777777" w:rsidR="003339F8" w:rsidRDefault="003339F8" w:rsidP="003339F8">
            <w:pPr>
              <w:pStyle w:val="Body"/>
              <w:ind w:left="0"/>
            </w:pPr>
            <w:r>
              <w:t>Comments</w:t>
            </w:r>
          </w:p>
        </w:tc>
        <w:tc>
          <w:tcPr>
            <w:tcW w:w="0" w:type="auto"/>
          </w:tcPr>
          <w:p w14:paraId="1D5F4EEA" w14:textId="3381C176" w:rsidR="003339F8" w:rsidRDefault="003339F8" w:rsidP="003339F8">
            <w:pPr>
              <w:pStyle w:val="TableText"/>
            </w:pPr>
            <w:r w:rsidRPr="00084655">
              <w:t xml:space="preserve">When </w:t>
            </w:r>
            <w:r>
              <w:t xml:space="preserve">read, </w:t>
            </w:r>
            <w:r w:rsidR="00346A40">
              <w:t>three</w:t>
            </w:r>
            <w:r>
              <w:t xml:space="preserve"> sub-folders </w:t>
            </w:r>
            <w:r w:rsidRPr="00084655">
              <w:t xml:space="preserve">named </w:t>
            </w:r>
            <w:r w:rsidR="00346A40">
              <w:rPr>
                <w:rStyle w:val="GUIWord"/>
              </w:rPr>
              <w:t>AOT</w:t>
            </w:r>
            <w:r w:rsidR="00346A40" w:rsidRPr="00346A40">
              <w:rPr>
                <w:rStyle w:val="GUIWord"/>
                <w:i w:val="0"/>
                <w:color w:val="auto"/>
              </w:rPr>
              <w:t>,</w:t>
            </w:r>
            <w:r w:rsidRPr="00346A40">
              <w:rPr>
                <w:rStyle w:val="GUIWord"/>
                <w:i w:val="0"/>
                <w:color w:val="auto"/>
              </w:rPr>
              <w:t xml:space="preserve"> </w:t>
            </w:r>
            <w:r w:rsidR="00346A40">
              <w:rPr>
                <w:rStyle w:val="GUIWord"/>
              </w:rPr>
              <w:t xml:space="preserve">Spectrum </w:t>
            </w:r>
            <w:r w:rsidR="00346A40" w:rsidRPr="00084655">
              <w:t>and</w:t>
            </w:r>
            <w:r>
              <w:t xml:space="preserve"> </w:t>
            </w:r>
            <w:r w:rsidR="00346A40">
              <w:rPr>
                <w:rStyle w:val="GUIWord"/>
              </w:rPr>
              <w:t>Spectrum StdDev</w:t>
            </w:r>
            <w:r w:rsidR="00346A40">
              <w:t xml:space="preserve"> </w:t>
            </w:r>
            <w:r>
              <w:t xml:space="preserve">are created. </w:t>
            </w:r>
            <w:r w:rsidRPr="00084655">
              <w:t xml:space="preserve">The </w:t>
            </w:r>
            <w:r>
              <w:t xml:space="preserve">input file name is used as the name of the Spectrum’s name </w:t>
            </w:r>
            <w:r w:rsidR="00346A40">
              <w:t>in the generated sub-folders</w:t>
            </w:r>
            <w:r>
              <w:t>.</w:t>
            </w:r>
          </w:p>
          <w:p w14:paraId="7AC5C57E" w14:textId="447232D8" w:rsidR="00346A40" w:rsidRDefault="00346A40" w:rsidP="003339F8">
            <w:pPr>
              <w:pStyle w:val="TableText"/>
            </w:pPr>
            <w:r>
              <w:t>Each spectrum is augmented with its spatial position, sun zenith angle, air pressure and estimated atmospheric water content.</w:t>
            </w:r>
          </w:p>
          <w:p w14:paraId="10365A7A" w14:textId="13E79EAB" w:rsidR="00346A40" w:rsidRPr="00084655" w:rsidRDefault="00346A40" w:rsidP="003339F8">
            <w:pPr>
              <w:pStyle w:val="TableText"/>
            </w:pPr>
          </w:p>
          <w:p w14:paraId="6C631ADB" w14:textId="3138F955" w:rsidR="003339F8" w:rsidRPr="00084655" w:rsidRDefault="00346A40" w:rsidP="003339F8">
            <w:pPr>
              <w:pStyle w:val="FigureinTable"/>
            </w:pPr>
            <w:r>
              <w:rPr>
                <w:lang w:val="en-US" w:eastAsia="en-US"/>
              </w:rPr>
              <w:drawing>
                <wp:inline distT="0" distB="0" distL="0" distR="0" wp14:anchorId="0B6868A8" wp14:editId="1AC48810">
                  <wp:extent cx="2528974" cy="1797501"/>
                  <wp:effectExtent l="0" t="0" r="11430" b="635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310A3813" w14:textId="77777777" w:rsidR="003339F8" w:rsidRPr="006D42F9" w:rsidRDefault="003339F8" w:rsidP="003339F8">
            <w:pPr>
              <w:pStyle w:val="CaptioninTable"/>
            </w:pPr>
            <w:r w:rsidRPr="00084655">
              <w:t xml:space="preserve">Figure </w:t>
            </w:r>
            <w:fldSimple w:instr=" SEQ Figure \* ARABIC ">
              <w:r w:rsidR="000E7C7E">
                <w:rPr>
                  <w:noProof/>
                </w:rPr>
                <w:t>13</w:t>
              </w:r>
            </w:fldSimple>
            <w:r w:rsidRPr="00084655">
              <w:t>: Automatically created hierarchies for MFR dat</w:t>
            </w:r>
            <w:r>
              <w:t>a</w:t>
            </w:r>
          </w:p>
        </w:tc>
      </w:tr>
    </w:tbl>
    <w:p w14:paraId="7E660C47" w14:textId="649BBE1E" w:rsidR="00F77AFB" w:rsidRDefault="00F77AFB" w:rsidP="00F77AFB">
      <w:pPr>
        <w:pStyle w:val="Heading3"/>
      </w:pPr>
      <w:bookmarkStart w:id="88" w:name="_Toc293145192"/>
      <w:r>
        <w:t>Bruker</w:t>
      </w:r>
      <w:r w:rsidRPr="00084655">
        <w:t xml:space="preserve"> </w:t>
      </w:r>
      <w:r>
        <w:t xml:space="preserve">FTIR </w:t>
      </w:r>
      <w:r w:rsidRPr="00084655">
        <w:t>Files</w:t>
      </w:r>
      <w:bookmarkEnd w:id="88"/>
    </w:p>
    <w:tbl>
      <w:tblPr>
        <w:tblStyle w:val="TableGrid"/>
        <w:tblW w:w="0" w:type="auto"/>
        <w:tblInd w:w="709" w:type="dxa"/>
        <w:tblLook w:val="04A0" w:firstRow="1" w:lastRow="0" w:firstColumn="1" w:lastColumn="0" w:noHBand="0" w:noVBand="1"/>
      </w:tblPr>
      <w:tblGrid>
        <w:gridCol w:w="1644"/>
        <w:gridCol w:w="4138"/>
      </w:tblGrid>
      <w:tr w:rsidR="00F77AFB" w14:paraId="38011EA7" w14:textId="77777777" w:rsidTr="00F77AFB">
        <w:tc>
          <w:tcPr>
            <w:tcW w:w="1644" w:type="dxa"/>
          </w:tcPr>
          <w:p w14:paraId="2BF205B1" w14:textId="77777777" w:rsidR="00F77AFB" w:rsidRDefault="00F77AFB" w:rsidP="00F77AFB">
            <w:pPr>
              <w:pStyle w:val="Body"/>
              <w:ind w:left="0"/>
            </w:pPr>
            <w:r>
              <w:t>Standard or Format Owner</w:t>
            </w:r>
          </w:p>
        </w:tc>
        <w:tc>
          <w:tcPr>
            <w:tcW w:w="0" w:type="auto"/>
          </w:tcPr>
          <w:p w14:paraId="7ED1218D" w14:textId="7E758F85" w:rsidR="00F77AFB" w:rsidRDefault="00F77AFB" w:rsidP="00F77AFB">
            <w:pPr>
              <w:pStyle w:val="Body"/>
              <w:ind w:left="0"/>
            </w:pPr>
            <w:r>
              <w:t>Bruker</w:t>
            </w:r>
          </w:p>
        </w:tc>
      </w:tr>
      <w:tr w:rsidR="00F77AFB" w14:paraId="6440C01E" w14:textId="77777777" w:rsidTr="00F77AFB">
        <w:tc>
          <w:tcPr>
            <w:tcW w:w="1644" w:type="dxa"/>
          </w:tcPr>
          <w:p w14:paraId="1E01AD09" w14:textId="77777777" w:rsidR="00F77AFB" w:rsidRDefault="00F77AFB" w:rsidP="00F77AFB">
            <w:pPr>
              <w:pStyle w:val="Body"/>
              <w:ind w:left="0"/>
            </w:pPr>
            <w:r>
              <w:t>Devices</w:t>
            </w:r>
          </w:p>
        </w:tc>
        <w:tc>
          <w:tcPr>
            <w:tcW w:w="0" w:type="auto"/>
          </w:tcPr>
          <w:p w14:paraId="4157E6DF" w14:textId="36B7F151" w:rsidR="00F77AFB" w:rsidRDefault="000E1C4B" w:rsidP="00F77AFB">
            <w:pPr>
              <w:pStyle w:val="Body"/>
              <w:ind w:left="0"/>
            </w:pPr>
            <w:r>
              <w:t>Bruker</w:t>
            </w:r>
            <w:r w:rsidRPr="00084655">
              <w:t xml:space="preserve"> </w:t>
            </w:r>
            <w:r>
              <w:t>FTIR</w:t>
            </w:r>
          </w:p>
        </w:tc>
      </w:tr>
      <w:tr w:rsidR="00F77AFB" w14:paraId="3953572B" w14:textId="77777777" w:rsidTr="00F77AFB">
        <w:tc>
          <w:tcPr>
            <w:tcW w:w="1644" w:type="dxa"/>
          </w:tcPr>
          <w:p w14:paraId="23172733" w14:textId="77777777" w:rsidR="00F77AFB" w:rsidRDefault="00F77AFB" w:rsidP="00F77AFB">
            <w:pPr>
              <w:pStyle w:val="Body"/>
              <w:ind w:left="0"/>
            </w:pPr>
            <w:r>
              <w:t>Supported Formats</w:t>
            </w:r>
          </w:p>
        </w:tc>
        <w:tc>
          <w:tcPr>
            <w:tcW w:w="0" w:type="auto"/>
          </w:tcPr>
          <w:p w14:paraId="4A47A35F" w14:textId="7EF34600" w:rsidR="00F77AFB" w:rsidRPr="00084655" w:rsidRDefault="000E1C4B" w:rsidP="00F77AFB">
            <w:pPr>
              <w:pStyle w:val="TableText"/>
            </w:pPr>
            <w:r>
              <w:t>Bruker</w:t>
            </w:r>
            <w:r w:rsidRPr="00084655">
              <w:t xml:space="preserve"> </w:t>
            </w:r>
            <w:r>
              <w:t>FTIR text files with dpt extension</w:t>
            </w:r>
          </w:p>
        </w:tc>
      </w:tr>
      <w:tr w:rsidR="00F77AFB" w14:paraId="42A9C8B7" w14:textId="77777777" w:rsidTr="00F77AFB">
        <w:tc>
          <w:tcPr>
            <w:tcW w:w="1644" w:type="dxa"/>
          </w:tcPr>
          <w:p w14:paraId="4D43D66D" w14:textId="77777777" w:rsidR="00F77AFB" w:rsidRDefault="00F77AFB" w:rsidP="00F77AFB">
            <w:pPr>
              <w:pStyle w:val="Body"/>
              <w:ind w:left="0"/>
            </w:pPr>
            <w:r>
              <w:t>Comments</w:t>
            </w:r>
          </w:p>
        </w:tc>
        <w:tc>
          <w:tcPr>
            <w:tcW w:w="0" w:type="auto"/>
          </w:tcPr>
          <w:p w14:paraId="572F0A44" w14:textId="79BFB13A" w:rsidR="00F77AFB" w:rsidRPr="000E1C4B" w:rsidRDefault="000E1C4B" w:rsidP="000E1C4B">
            <w:pPr>
              <w:pStyle w:val="Body"/>
              <w:ind w:left="0"/>
            </w:pPr>
            <w:r>
              <w:t>Example files supplied by CSIRO Perth.</w:t>
            </w:r>
          </w:p>
        </w:tc>
      </w:tr>
    </w:tbl>
    <w:p w14:paraId="739E8F91" w14:textId="77777777" w:rsidR="000E1C4B" w:rsidRDefault="000E1C4B" w:rsidP="000E1C4B">
      <w:pPr>
        <w:pStyle w:val="HeadingSubUnnumbered"/>
      </w:pPr>
      <w:r>
        <w:t>Example files</w:t>
      </w:r>
    </w:p>
    <w:p w14:paraId="32A26A66" w14:textId="77777777" w:rsidR="000E1C4B" w:rsidRDefault="000E1C4B" w:rsidP="000E1C4B">
      <w:pPr>
        <w:pStyle w:val="Code"/>
      </w:pPr>
      <w:r>
        <w:t>3996.35288,7.62443</w:t>
      </w:r>
    </w:p>
    <w:p w14:paraId="1BD8929D" w14:textId="77777777" w:rsidR="000E1C4B" w:rsidRDefault="000E1C4B" w:rsidP="000E1C4B">
      <w:pPr>
        <w:pStyle w:val="Code"/>
      </w:pPr>
      <w:r>
        <w:t>3994.42414,7.64596</w:t>
      </w:r>
    </w:p>
    <w:p w14:paraId="5E7D566B" w14:textId="77777777" w:rsidR="000E1C4B" w:rsidRDefault="000E1C4B" w:rsidP="000E1C4B">
      <w:pPr>
        <w:pStyle w:val="Code"/>
      </w:pPr>
      <w:r>
        <w:t>3992.49539,7.65170</w:t>
      </w:r>
    </w:p>
    <w:p w14:paraId="0969285B" w14:textId="77777777" w:rsidR="000E1C4B" w:rsidRDefault="000E1C4B" w:rsidP="000E1C4B">
      <w:pPr>
        <w:pStyle w:val="Code"/>
      </w:pPr>
      <w:r>
        <w:t>3990.56665,7.65495</w:t>
      </w:r>
    </w:p>
    <w:p w14:paraId="223DEA9A" w14:textId="77777777" w:rsidR="000E1C4B" w:rsidRDefault="000E1C4B" w:rsidP="000E1C4B">
      <w:pPr>
        <w:pStyle w:val="Code"/>
      </w:pPr>
      <w:r>
        <w:t>3988.63791,7.67457</w:t>
      </w:r>
    </w:p>
    <w:p w14:paraId="3C5DCA9F" w14:textId="77777777" w:rsidR="000E1C4B" w:rsidRDefault="000E1C4B" w:rsidP="000E1C4B">
      <w:pPr>
        <w:pStyle w:val="Code"/>
      </w:pPr>
      <w:r>
        <w:t>3986.70917,7.69236</w:t>
      </w:r>
    </w:p>
    <w:p w14:paraId="753303D6" w14:textId="77777777" w:rsidR="000E1C4B" w:rsidRDefault="000E1C4B" w:rsidP="000E1C4B">
      <w:pPr>
        <w:pStyle w:val="Code"/>
      </w:pPr>
      <w:r>
        <w:t>3984.78043,7.69543</w:t>
      </w:r>
    </w:p>
    <w:p w14:paraId="41270CEC" w14:textId="77777777" w:rsidR="000E1C4B" w:rsidRDefault="000E1C4B" w:rsidP="000E1C4B">
      <w:pPr>
        <w:pStyle w:val="Code"/>
      </w:pPr>
      <w:r>
        <w:t>3982.85169,7.69582</w:t>
      </w:r>
    </w:p>
    <w:p w14:paraId="12278E08" w14:textId="77777777" w:rsidR="000E1C4B" w:rsidRDefault="000E1C4B" w:rsidP="000E1C4B">
      <w:pPr>
        <w:pStyle w:val="Code"/>
      </w:pPr>
      <w:r>
        <w:t>3980.92294,7.70848</w:t>
      </w:r>
    </w:p>
    <w:p w14:paraId="682D5661" w14:textId="77777777" w:rsidR="000E1C4B" w:rsidRDefault="000E1C4B" w:rsidP="000E1C4B">
      <w:pPr>
        <w:pStyle w:val="Code"/>
      </w:pPr>
      <w:r>
        <w:t>3978.99420,7.72674</w:t>
      </w:r>
    </w:p>
    <w:p w14:paraId="17119AE2" w14:textId="2E57C678" w:rsidR="000E1C4B" w:rsidRPr="004C3526" w:rsidRDefault="000E1C4B" w:rsidP="000E1C4B">
      <w:pPr>
        <w:pStyle w:val="Code"/>
      </w:pPr>
      <w:r w:rsidRPr="004C3526">
        <w:t>…</w:t>
      </w:r>
    </w:p>
    <w:p w14:paraId="00C2571E" w14:textId="77777777" w:rsidR="003339F8" w:rsidRDefault="003339F8" w:rsidP="003339F8">
      <w:pPr>
        <w:pStyle w:val="Heading3"/>
        <w:numPr>
          <w:ilvl w:val="0"/>
          <w:numId w:val="0"/>
        </w:numPr>
      </w:pPr>
    </w:p>
    <w:p w14:paraId="6D91166F" w14:textId="77777777" w:rsidR="003A363C" w:rsidRDefault="003A363C" w:rsidP="007D43F6">
      <w:pPr>
        <w:pStyle w:val="Heading3"/>
      </w:pPr>
      <w:bookmarkStart w:id="89" w:name="_Toc293145193"/>
      <w:r w:rsidRPr="00A7583F">
        <w:t>SVC HR-1024 Files</w:t>
      </w:r>
      <w:bookmarkEnd w:id="86"/>
      <w:bookmarkEnd w:id="89"/>
    </w:p>
    <w:tbl>
      <w:tblPr>
        <w:tblStyle w:val="TableGrid"/>
        <w:tblW w:w="0" w:type="auto"/>
        <w:tblInd w:w="709" w:type="dxa"/>
        <w:tblLook w:val="04A0" w:firstRow="1" w:lastRow="0" w:firstColumn="1" w:lastColumn="0" w:noHBand="0" w:noVBand="1"/>
      </w:tblPr>
      <w:tblGrid>
        <w:gridCol w:w="1644"/>
        <w:gridCol w:w="7218"/>
      </w:tblGrid>
      <w:tr w:rsidR="006D42F9" w14:paraId="741BABD5" w14:textId="77777777" w:rsidTr="007F7627">
        <w:tc>
          <w:tcPr>
            <w:tcW w:w="1644" w:type="dxa"/>
          </w:tcPr>
          <w:p w14:paraId="7216A099" w14:textId="77777777" w:rsidR="006D42F9" w:rsidRDefault="00632319" w:rsidP="00A23C3C">
            <w:pPr>
              <w:pStyle w:val="Body"/>
              <w:ind w:left="0"/>
            </w:pPr>
            <w:r>
              <w:t>Standard or Format Owner</w:t>
            </w:r>
          </w:p>
        </w:tc>
        <w:tc>
          <w:tcPr>
            <w:tcW w:w="0" w:type="auto"/>
          </w:tcPr>
          <w:p w14:paraId="691C0C95" w14:textId="77777777"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14:paraId="48AC08D6" w14:textId="77777777" w:rsidTr="007F7627">
        <w:tc>
          <w:tcPr>
            <w:tcW w:w="1644" w:type="dxa"/>
          </w:tcPr>
          <w:p w14:paraId="649C064F" w14:textId="77777777" w:rsidR="006D42F9" w:rsidRDefault="006D42F9" w:rsidP="00A23C3C">
            <w:pPr>
              <w:pStyle w:val="Body"/>
              <w:ind w:left="0"/>
            </w:pPr>
            <w:r>
              <w:t>Devices</w:t>
            </w:r>
          </w:p>
        </w:tc>
        <w:tc>
          <w:tcPr>
            <w:tcW w:w="0" w:type="auto"/>
          </w:tcPr>
          <w:p w14:paraId="50AAEF52" w14:textId="7AD12D80" w:rsidR="006D42F9" w:rsidRDefault="009F0545" w:rsidP="00A23C3C">
            <w:pPr>
              <w:pStyle w:val="Body"/>
              <w:ind w:left="0"/>
            </w:pPr>
            <w:r>
              <w:t>SVC HR-1024</w:t>
            </w:r>
            <w:r w:rsidR="00BA6E5E">
              <w:t>, SVC HR-1024i</w:t>
            </w:r>
          </w:p>
        </w:tc>
      </w:tr>
      <w:tr w:rsidR="006D42F9" w14:paraId="2C3FDDCF" w14:textId="77777777" w:rsidTr="007F7627">
        <w:tc>
          <w:tcPr>
            <w:tcW w:w="1644" w:type="dxa"/>
          </w:tcPr>
          <w:p w14:paraId="0ADBD0BD" w14:textId="77777777" w:rsidR="006D42F9" w:rsidRDefault="006D42F9" w:rsidP="00A23C3C">
            <w:pPr>
              <w:pStyle w:val="Body"/>
              <w:ind w:left="0"/>
            </w:pPr>
            <w:r>
              <w:t>Supported Formats</w:t>
            </w:r>
          </w:p>
        </w:tc>
        <w:tc>
          <w:tcPr>
            <w:tcW w:w="0" w:type="auto"/>
          </w:tcPr>
          <w:p w14:paraId="0E59F605" w14:textId="751CA779" w:rsidR="006D42F9" w:rsidRPr="00084655" w:rsidRDefault="006D42F9" w:rsidP="00BA6E5E">
            <w:pPr>
              <w:pStyle w:val="Body"/>
              <w:ind w:left="0"/>
            </w:pPr>
            <w:r>
              <w:t>SVC HR-1024</w:t>
            </w:r>
            <w:r w:rsidR="00BA6E5E">
              <w:t xml:space="preserve"> / SVC HR-1024i</w:t>
            </w:r>
            <w:r>
              <w:t xml:space="preserve"> </w:t>
            </w:r>
            <w:r w:rsidR="00BA6E5E">
              <w:t xml:space="preserve">text </w:t>
            </w:r>
            <w:r>
              <w:t>files</w:t>
            </w:r>
          </w:p>
        </w:tc>
      </w:tr>
      <w:tr w:rsidR="006D42F9" w14:paraId="229BC25E" w14:textId="77777777" w:rsidTr="007F7627">
        <w:tc>
          <w:tcPr>
            <w:tcW w:w="1644" w:type="dxa"/>
          </w:tcPr>
          <w:p w14:paraId="292D0652" w14:textId="77777777" w:rsidR="006D42F9" w:rsidRDefault="006D42F9" w:rsidP="00A23C3C">
            <w:pPr>
              <w:pStyle w:val="Body"/>
              <w:ind w:left="0"/>
            </w:pPr>
            <w:r>
              <w:t>Comments</w:t>
            </w:r>
          </w:p>
        </w:tc>
        <w:tc>
          <w:tcPr>
            <w:tcW w:w="0" w:type="auto"/>
          </w:tcPr>
          <w:p w14:paraId="3F585380" w14:textId="77777777" w:rsidR="00C670E2" w:rsidRDefault="006D42F9" w:rsidP="006D42F9">
            <w:pPr>
              <w:pStyle w:val="TableText"/>
            </w:pPr>
            <w:r>
              <w:t>The HR-1024 stores radiances of reflectance panel, target and t</w:t>
            </w:r>
            <w:r w:rsidR="00C670E2">
              <w:t>he computed target reflectance.</w:t>
            </w:r>
          </w:p>
          <w:p w14:paraId="3A883BED" w14:textId="77777777" w:rsidR="006D42F9" w:rsidRDefault="006D42F9" w:rsidP="006D42F9">
            <w:pPr>
              <w:pStyle w:val="TableText"/>
            </w:pPr>
            <w:r>
              <w:t xml:space="preserve">During the data loading, SPECCHIO generates a hierarchical structure to store these files (see </w:t>
            </w:r>
            <w:r w:rsidR="00C63D4F">
              <w:fldChar w:fldCharType="begin"/>
            </w:r>
            <w:r w:rsidR="00C63D4F">
              <w:instrText xml:space="preserve"> REF _Ref145054801 \h  \* MERGEFORMAT </w:instrText>
            </w:r>
            <w:r w:rsidR="00C63D4F">
              <w:fldChar w:fldCharType="separate"/>
            </w:r>
            <w:r w:rsidR="000E7C7E">
              <w:t xml:space="preserve">Figure </w:t>
            </w:r>
            <w:r w:rsidR="000E7C7E">
              <w:rPr>
                <w:noProof/>
              </w:rPr>
              <w:t>14</w:t>
            </w:r>
            <w:r w:rsidR="00C63D4F">
              <w:fldChar w:fldCharType="end"/>
            </w:r>
            <w:r>
              <w:t xml:space="preserve">), setting up data links that connect the reflectance to the target radiance and connecting the target radiance to the reference radiance. If the </w:t>
            </w:r>
            <w:r w:rsidR="001247E8">
              <w:t>Instrument</w:t>
            </w:r>
            <w:r>
              <w:t xml:space="preserve"> was set to acquire radiances only (i.e. no white reference taken), then no special structure will be created.</w:t>
            </w:r>
          </w:p>
          <w:p w14:paraId="6751BC99" w14:textId="14177D70" w:rsidR="00BA6E5E" w:rsidRDefault="00BA6E5E" w:rsidP="006D42F9">
            <w:pPr>
              <w:pStyle w:val="TableText"/>
            </w:pPr>
            <w:r>
              <w:t>The acquisition time may be wrongly read as it appears that the date format depends on the settings of the computer used to operate the SVC.</w:t>
            </w:r>
          </w:p>
          <w:p w14:paraId="176FD88E" w14:textId="77777777" w:rsidR="006D42F9" w:rsidRDefault="006D42F9" w:rsidP="006D42F9">
            <w:pPr>
              <w:pStyle w:val="FigureinTable"/>
            </w:pPr>
            <w:r>
              <w:rPr>
                <w:lang w:val="en-US" w:eastAsia="en-US"/>
              </w:rPr>
              <w:drawing>
                <wp:inline distT="0" distB="0" distL="0" distR="0" wp14:anchorId="65C6D215" wp14:editId="17766412">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14:paraId="38D370D1" w14:textId="77777777" w:rsidR="006D42F9" w:rsidRPr="006D42F9" w:rsidRDefault="006D42F9" w:rsidP="006D42F9">
            <w:pPr>
              <w:pStyle w:val="CaptioninTable"/>
            </w:pPr>
            <w:bookmarkStart w:id="90" w:name="_Ref145054801"/>
            <w:r>
              <w:t xml:space="preserve">Figure </w:t>
            </w:r>
            <w:fldSimple w:instr=" SEQ Figure \* ARABIC ">
              <w:r w:rsidR="000E7C7E">
                <w:rPr>
                  <w:noProof/>
                </w:rPr>
                <w:t>14</w:t>
              </w:r>
            </w:fldSimple>
            <w:bookmarkEnd w:id="90"/>
            <w:r>
              <w:t>: Automatically generated hierarchy for HR-1024 files</w:t>
            </w:r>
          </w:p>
        </w:tc>
      </w:tr>
    </w:tbl>
    <w:p w14:paraId="4C7C4BB7" w14:textId="0964571E" w:rsidR="003A363C" w:rsidRDefault="003A363C" w:rsidP="003A363C">
      <w:pPr>
        <w:pStyle w:val="Note"/>
      </w:pPr>
      <w:r w:rsidRPr="006F0D43">
        <w:t>Note</w:t>
      </w:r>
      <w:r>
        <w:tab/>
      </w:r>
      <w:r w:rsidR="004C1ED3">
        <w:t xml:space="preserve">For SPECCCHIO version pre 3.1: </w:t>
      </w:r>
      <w:r>
        <w:t xml:space="preserve">It is highly recommended to enter the </w:t>
      </w:r>
      <w:r w:rsidR="001247E8">
        <w:t>Instrument</w:t>
      </w:r>
      <w:r>
        <w:t xml:space="preserve"> into the database and load a wavelengths calibration. The wavelengths between instruments differ quite a lot and the </w:t>
      </w:r>
      <w:r w:rsidR="00C670E2">
        <w:t>standard</w:t>
      </w:r>
      <w:r>
        <w:t xml:space="preserve"> </w:t>
      </w:r>
      <w:r w:rsidR="001247E8">
        <w:t>Sensor</w:t>
      </w:r>
      <w:r>
        <w:t xml:space="preserve"> definition </w:t>
      </w:r>
      <w:r w:rsidR="007F7627">
        <w:t xml:space="preserve">pre-stored </w:t>
      </w:r>
      <w:r>
        <w:t>in SPECCHIO is only a poor representation of the real wavelengths.</w:t>
      </w:r>
    </w:p>
    <w:p w14:paraId="577194D4" w14:textId="77777777" w:rsidR="003A363C" w:rsidRDefault="003A363C" w:rsidP="003C1864">
      <w:pPr>
        <w:pStyle w:val="HeadingSubUnnumbered"/>
      </w:pPr>
      <w:r>
        <w:t>Example files</w:t>
      </w:r>
    </w:p>
    <w:p w14:paraId="3B6771B1" w14:textId="77777777" w:rsidR="003A363C" w:rsidRPr="004C3526" w:rsidRDefault="003A363C" w:rsidP="004C3526">
      <w:pPr>
        <w:pStyle w:val="Code"/>
      </w:pPr>
      <w:r w:rsidRPr="004C3526">
        <w:t>/*** Spectra Vista HR-1024 ***/</w:t>
      </w:r>
    </w:p>
    <w:p w14:paraId="0A8163A1" w14:textId="77777777" w:rsidR="003A363C" w:rsidRPr="004C3526" w:rsidRDefault="003A363C" w:rsidP="004C3526">
      <w:pPr>
        <w:pStyle w:val="Code"/>
      </w:pPr>
      <w:r w:rsidRPr="004C3526">
        <w:t>name= \My Documents\HR1024_Data\HR.071710.0017.sig</w:t>
      </w:r>
    </w:p>
    <w:p w14:paraId="20D7C02D" w14:textId="77777777" w:rsidR="003A363C" w:rsidRPr="004C3526" w:rsidRDefault="003A363C" w:rsidP="004C3526">
      <w:pPr>
        <w:pStyle w:val="Code"/>
      </w:pPr>
      <w:r w:rsidRPr="004C3526">
        <w:t>instrument= HR: 0761008</w:t>
      </w:r>
    </w:p>
    <w:p w14:paraId="0FF44A07" w14:textId="77777777" w:rsidR="003A363C" w:rsidRPr="004C3526" w:rsidRDefault="003A363C" w:rsidP="004C3526">
      <w:pPr>
        <w:pStyle w:val="Code"/>
      </w:pPr>
      <w:r w:rsidRPr="004C3526">
        <w:t>integration= 2, 22, 20, 12, 50, 30</w:t>
      </w:r>
    </w:p>
    <w:p w14:paraId="29C8B38E" w14:textId="77777777" w:rsidR="003A363C" w:rsidRPr="004C3526" w:rsidRDefault="003A363C" w:rsidP="004C3526">
      <w:pPr>
        <w:pStyle w:val="Code"/>
      </w:pPr>
      <w:r w:rsidRPr="004C3526">
        <w:t>scan time=1, 1</w:t>
      </w:r>
    </w:p>
    <w:p w14:paraId="139D0D3B" w14:textId="77777777" w:rsidR="003A363C" w:rsidRPr="004C3526" w:rsidRDefault="003A363C" w:rsidP="004C3526">
      <w:pPr>
        <w:pStyle w:val="Code"/>
      </w:pPr>
      <w:r w:rsidRPr="004C3526">
        <w:t>optic= LENS14, LENS14</w:t>
      </w:r>
    </w:p>
    <w:p w14:paraId="0B113E38" w14:textId="77777777" w:rsidR="003A363C" w:rsidRPr="004C3526" w:rsidRDefault="003A363C" w:rsidP="004C3526">
      <w:pPr>
        <w:pStyle w:val="Code"/>
      </w:pPr>
      <w:r w:rsidRPr="004C3526">
        <w:t>temp= 31.29, 0.41, -5.71, 31.53, 0.41, -5.77</w:t>
      </w:r>
    </w:p>
    <w:p w14:paraId="2F8C9D25" w14:textId="77777777" w:rsidR="003A363C" w:rsidRPr="004C3526" w:rsidRDefault="003A363C" w:rsidP="004C3526">
      <w:pPr>
        <w:pStyle w:val="Code"/>
      </w:pPr>
      <w:r w:rsidRPr="004C3526">
        <w:t>battery= 7.7, 7.7</w:t>
      </w:r>
    </w:p>
    <w:p w14:paraId="40757420" w14:textId="77777777" w:rsidR="003A363C" w:rsidRPr="004C3526" w:rsidRDefault="003A363C" w:rsidP="004C3526">
      <w:pPr>
        <w:pStyle w:val="Code"/>
      </w:pPr>
      <w:r w:rsidRPr="004C3526">
        <w:t>error= 0, 0</w:t>
      </w:r>
    </w:p>
    <w:p w14:paraId="74F4C7BD" w14:textId="77777777" w:rsidR="003A363C" w:rsidRPr="004C3526" w:rsidRDefault="003A363C" w:rsidP="004C3526">
      <w:pPr>
        <w:pStyle w:val="Code"/>
      </w:pPr>
      <w:r w:rsidRPr="004C3526">
        <w:t>units= Radiance, Radiance</w:t>
      </w:r>
    </w:p>
    <w:p w14:paraId="6D9F8EE0" w14:textId="77777777" w:rsidR="003A363C" w:rsidRPr="004C3526" w:rsidRDefault="003A363C" w:rsidP="004C3526">
      <w:pPr>
        <w:pStyle w:val="Code"/>
      </w:pPr>
      <w:r w:rsidRPr="004C3526">
        <w:t>time= 7/18/10 9:47:09 AM, 7/18/10 9:47:31 AM</w:t>
      </w:r>
    </w:p>
    <w:p w14:paraId="1D3912E6" w14:textId="77777777" w:rsidR="003A363C" w:rsidRPr="004C3526" w:rsidRDefault="003A363C" w:rsidP="004C3526">
      <w:pPr>
        <w:pStyle w:val="Code"/>
      </w:pPr>
      <w:r w:rsidRPr="004C3526">
        <w:t>longitude= 11121.2335,W, 11121.2324,W</w:t>
      </w:r>
    </w:p>
    <w:p w14:paraId="3196CE35" w14:textId="77777777" w:rsidR="003A363C" w:rsidRPr="004C3526" w:rsidRDefault="003A363C" w:rsidP="004C3526">
      <w:pPr>
        <w:pStyle w:val="Code"/>
      </w:pPr>
      <w:r w:rsidRPr="004C3526">
        <w:t>latitude= 5330.5955,N, 5330.5964,N</w:t>
      </w:r>
    </w:p>
    <w:p w14:paraId="01719A21" w14:textId="77777777" w:rsidR="003A363C" w:rsidRPr="004C3526" w:rsidRDefault="003A363C" w:rsidP="004C3526">
      <w:pPr>
        <w:pStyle w:val="Code"/>
      </w:pPr>
      <w:r w:rsidRPr="004C3526">
        <w:t>gpstime= 154336.000, 154356.000</w:t>
      </w:r>
    </w:p>
    <w:p w14:paraId="7E32936A" w14:textId="77777777" w:rsidR="003A363C" w:rsidRPr="004C3526" w:rsidRDefault="003A363C" w:rsidP="004C3526">
      <w:pPr>
        <w:pStyle w:val="Code"/>
      </w:pPr>
      <w:r w:rsidRPr="004C3526">
        <w:t xml:space="preserve">comm= </w:t>
      </w:r>
    </w:p>
    <w:p w14:paraId="754E48E2" w14:textId="77777777" w:rsidR="003A363C" w:rsidRPr="004C3526" w:rsidRDefault="003A363C" w:rsidP="004C3526">
      <w:pPr>
        <w:pStyle w:val="Code"/>
      </w:pPr>
      <w:r w:rsidRPr="004C3526">
        <w:t>memory slot= 0, 0</w:t>
      </w:r>
    </w:p>
    <w:p w14:paraId="574F09C0" w14:textId="77777777" w:rsidR="003A363C" w:rsidRPr="004C3526" w:rsidRDefault="003A363C" w:rsidP="004C3526">
      <w:pPr>
        <w:pStyle w:val="Code"/>
      </w:pPr>
      <w:r w:rsidRPr="004C3526">
        <w:t xml:space="preserve">factors= </w:t>
      </w:r>
    </w:p>
    <w:p w14:paraId="0E35EA23" w14:textId="77777777" w:rsidR="003A363C" w:rsidRPr="004C3526" w:rsidRDefault="003A363C" w:rsidP="004C3526">
      <w:pPr>
        <w:pStyle w:val="Code"/>
      </w:pPr>
      <w:r w:rsidRPr="004C3526">
        <w:t xml:space="preserve">data= </w:t>
      </w:r>
    </w:p>
    <w:p w14:paraId="4563FCF5" w14:textId="77777777" w:rsidR="003A363C" w:rsidRPr="004C3526" w:rsidRDefault="003A363C" w:rsidP="004C3526">
      <w:pPr>
        <w:pStyle w:val="Code"/>
      </w:pPr>
      <w:r w:rsidRPr="004C3526">
        <w:t>344.2 56023.55 4381.86 7.82</w:t>
      </w:r>
    </w:p>
    <w:p w14:paraId="27EC1E58" w14:textId="77777777" w:rsidR="003A363C" w:rsidRPr="004C3526" w:rsidRDefault="003A363C" w:rsidP="004C3526">
      <w:pPr>
        <w:pStyle w:val="Code"/>
      </w:pPr>
      <w:r w:rsidRPr="004C3526">
        <w:t>345.8 54418.00 4186.00 7.69</w:t>
      </w:r>
    </w:p>
    <w:p w14:paraId="2854D98E" w14:textId="77777777" w:rsidR="003A363C" w:rsidRPr="004C3526" w:rsidRDefault="003A363C" w:rsidP="004C3526">
      <w:pPr>
        <w:pStyle w:val="Code"/>
      </w:pPr>
      <w:r w:rsidRPr="004C3526">
        <w:t>347.3 56037.65 4365.57 7.79</w:t>
      </w:r>
    </w:p>
    <w:p w14:paraId="5A2AF048" w14:textId="77777777" w:rsidR="003A363C" w:rsidRPr="004C3526" w:rsidRDefault="003A363C" w:rsidP="004C3526">
      <w:pPr>
        <w:pStyle w:val="Code"/>
      </w:pPr>
      <w:r w:rsidRPr="004C3526">
        <w:t>348.9 59474.63 4568.75 7.68</w:t>
      </w:r>
    </w:p>
    <w:p w14:paraId="3C50CFE0" w14:textId="77777777" w:rsidR="003A363C" w:rsidRPr="004C3526" w:rsidRDefault="003A363C" w:rsidP="004C3526">
      <w:pPr>
        <w:pStyle w:val="Code"/>
      </w:pPr>
      <w:r w:rsidRPr="004C3526">
        <w:t>…</w:t>
      </w:r>
    </w:p>
    <w:p w14:paraId="0343966D" w14:textId="77777777" w:rsidR="003A363C" w:rsidRDefault="003A363C" w:rsidP="003A363C">
      <w:pPr>
        <w:pStyle w:val="Body"/>
      </w:pPr>
    </w:p>
    <w:p w14:paraId="52EE831A" w14:textId="77777777" w:rsidR="003A363C" w:rsidRPr="004C3526" w:rsidRDefault="003A363C" w:rsidP="004C3526">
      <w:pPr>
        <w:pStyle w:val="Code"/>
      </w:pPr>
      <w:r w:rsidRPr="004C3526">
        <w:t>/*** Spectra Vista SIG Data ***/</w:t>
      </w:r>
    </w:p>
    <w:p w14:paraId="23285C6F" w14:textId="77777777" w:rsidR="003A363C" w:rsidRPr="004C3526" w:rsidRDefault="003A363C" w:rsidP="004C3526">
      <w:pPr>
        <w:pStyle w:val="Code"/>
      </w:pPr>
      <w:r w:rsidRPr="004C3526">
        <w:t>name= \My Documents\HR1024_Data\HR.080910.0010.sig</w:t>
      </w:r>
    </w:p>
    <w:p w14:paraId="5E6ECC97" w14:textId="77777777" w:rsidR="003A363C" w:rsidRPr="004C3526" w:rsidRDefault="003A363C" w:rsidP="004C3526">
      <w:pPr>
        <w:pStyle w:val="Code"/>
      </w:pPr>
      <w:r w:rsidRPr="004C3526">
        <w:t>instrument= HR: 0971030</w:t>
      </w:r>
    </w:p>
    <w:p w14:paraId="5BAB9485" w14:textId="77777777" w:rsidR="003A363C" w:rsidRPr="004C3526" w:rsidRDefault="003A363C" w:rsidP="004C3526">
      <w:pPr>
        <w:pStyle w:val="Code"/>
      </w:pPr>
      <w:r w:rsidRPr="004C3526">
        <w:t>integration= 20, 19.2, 30, 200, 60, 30</w:t>
      </w:r>
    </w:p>
    <w:p w14:paraId="606DA016" w14:textId="77777777" w:rsidR="003A363C" w:rsidRPr="004C3526" w:rsidRDefault="003A363C" w:rsidP="004C3526">
      <w:pPr>
        <w:pStyle w:val="Code"/>
      </w:pPr>
      <w:r w:rsidRPr="004C3526">
        <w:t>scan time= 3, 3</w:t>
      </w:r>
    </w:p>
    <w:p w14:paraId="68A349CD" w14:textId="77777777" w:rsidR="003A363C" w:rsidRPr="004C3526" w:rsidRDefault="003A363C" w:rsidP="004C3526">
      <w:pPr>
        <w:pStyle w:val="Code"/>
      </w:pPr>
      <w:r w:rsidRPr="004C3526">
        <w:t>scan settings= AD, AI, AD, AI</w:t>
      </w:r>
    </w:p>
    <w:p w14:paraId="5B532732" w14:textId="77777777" w:rsidR="003A363C" w:rsidRPr="004C3526" w:rsidRDefault="003A363C" w:rsidP="004C3526">
      <w:pPr>
        <w:pStyle w:val="Code"/>
      </w:pPr>
      <w:r w:rsidRPr="004C3526">
        <w:t>external data set1= 8224, 8224, 8224, 8224, 8224, 8224, 8224, 8224, 8224, 8224, 8224, 8224, 8224, 8224, 8224, 8224</w:t>
      </w:r>
    </w:p>
    <w:p w14:paraId="20138E52" w14:textId="77777777" w:rsidR="003A363C" w:rsidRPr="004C3526" w:rsidRDefault="003A363C" w:rsidP="004C3526">
      <w:pPr>
        <w:pStyle w:val="Code"/>
      </w:pPr>
      <w:r w:rsidRPr="004C3526">
        <w:t>external data set2= 8224, 8224, 8224, 8224, 8224, 8224, 8224, 8224, 8224, 8224, 8224, 8224, 8224, 8224, 8224, 8224</w:t>
      </w:r>
    </w:p>
    <w:p w14:paraId="29479B82" w14:textId="77777777" w:rsidR="003A363C" w:rsidRPr="004C3526" w:rsidRDefault="003A363C" w:rsidP="004C3526">
      <w:pPr>
        <w:pStyle w:val="Code"/>
      </w:pPr>
      <w:r w:rsidRPr="004C3526">
        <w:t>external data dark= 0,0,0,0,0,0,0,0</w:t>
      </w:r>
    </w:p>
    <w:p w14:paraId="3B259B26" w14:textId="77777777" w:rsidR="003A363C" w:rsidRPr="004C3526" w:rsidRDefault="003A363C" w:rsidP="004C3526">
      <w:pPr>
        <w:pStyle w:val="Code"/>
      </w:pPr>
      <w:r w:rsidRPr="004C3526">
        <w:t>external data mask= 0</w:t>
      </w:r>
    </w:p>
    <w:p w14:paraId="2CBDE13D" w14:textId="77777777" w:rsidR="003A363C" w:rsidRPr="004C3526" w:rsidRDefault="003A363C" w:rsidP="004C3526">
      <w:pPr>
        <w:pStyle w:val="Code"/>
      </w:pPr>
      <w:r w:rsidRPr="004C3526">
        <w:t>optic= LENS 4, LENS 4</w:t>
      </w:r>
    </w:p>
    <w:p w14:paraId="0B76B23C" w14:textId="77777777" w:rsidR="003A363C" w:rsidRPr="004C3526" w:rsidRDefault="003A363C" w:rsidP="004C3526">
      <w:pPr>
        <w:pStyle w:val="Code"/>
      </w:pPr>
      <w:r w:rsidRPr="004C3526">
        <w:t>temp= 36.21, 9.08, -5.30, 36.45, 9.08, -5.37</w:t>
      </w:r>
    </w:p>
    <w:p w14:paraId="63A06FCD" w14:textId="77777777" w:rsidR="003A363C" w:rsidRPr="004C3526" w:rsidRDefault="003A363C" w:rsidP="004C3526">
      <w:pPr>
        <w:pStyle w:val="Code"/>
      </w:pPr>
      <w:r w:rsidRPr="004C3526">
        <w:t>battery= 7.5, 7.4</w:t>
      </w:r>
    </w:p>
    <w:p w14:paraId="1CEDFAAB" w14:textId="77777777" w:rsidR="003A363C" w:rsidRPr="004C3526" w:rsidRDefault="003A363C" w:rsidP="004C3526">
      <w:pPr>
        <w:pStyle w:val="Code"/>
      </w:pPr>
      <w:r w:rsidRPr="004C3526">
        <w:t>error= 0, 0</w:t>
      </w:r>
    </w:p>
    <w:p w14:paraId="70B63AE0" w14:textId="77777777" w:rsidR="003A363C" w:rsidRPr="004C3526" w:rsidRDefault="003A363C" w:rsidP="004C3526">
      <w:pPr>
        <w:pStyle w:val="Code"/>
      </w:pPr>
      <w:r w:rsidRPr="004C3526">
        <w:t>units= Radiance, Radiance</w:t>
      </w:r>
    </w:p>
    <w:p w14:paraId="19FD8B87" w14:textId="77777777" w:rsidR="003A363C" w:rsidRPr="004C3526" w:rsidRDefault="003A363C" w:rsidP="004C3526">
      <w:pPr>
        <w:pStyle w:val="Code"/>
      </w:pPr>
      <w:r w:rsidRPr="004C3526">
        <w:t>time= 8/9/10 10:49:47 AM, 8/9/10 10:52:36 AM</w:t>
      </w:r>
    </w:p>
    <w:p w14:paraId="2EDE801A" w14:textId="77777777" w:rsidR="003A363C" w:rsidRPr="004C3526" w:rsidRDefault="003A363C" w:rsidP="004C3526">
      <w:pPr>
        <w:pStyle w:val="Code"/>
      </w:pPr>
      <w:r w:rsidRPr="004C3526">
        <w:t>longitude= 01116.9879,E, 01116.9933,E</w:t>
      </w:r>
    </w:p>
    <w:p w14:paraId="28E538EB" w14:textId="77777777" w:rsidR="003A363C" w:rsidRPr="004C3526" w:rsidRDefault="003A363C" w:rsidP="004C3526">
      <w:pPr>
        <w:pStyle w:val="Code"/>
      </w:pPr>
      <w:r w:rsidRPr="004C3526">
        <w:t>latitude= 4806.4988,N, 4806.5075,N</w:t>
      </w:r>
    </w:p>
    <w:p w14:paraId="7CC5502E" w14:textId="77777777" w:rsidR="003A363C" w:rsidRPr="004C3526" w:rsidRDefault="003A363C" w:rsidP="004C3526">
      <w:pPr>
        <w:pStyle w:val="Code"/>
      </w:pPr>
      <w:r w:rsidRPr="004C3526">
        <w:t>gpstime= 084748.000, 085034.000</w:t>
      </w:r>
    </w:p>
    <w:p w14:paraId="38A1F97C" w14:textId="77777777" w:rsidR="003A363C" w:rsidRPr="004C3526" w:rsidRDefault="003A363C" w:rsidP="004C3526">
      <w:pPr>
        <w:pStyle w:val="Code"/>
      </w:pPr>
      <w:r w:rsidRPr="004C3526">
        <w:t xml:space="preserve">comm= </w:t>
      </w:r>
    </w:p>
    <w:p w14:paraId="38ECDECB" w14:textId="77777777" w:rsidR="003A363C" w:rsidRPr="004C3526" w:rsidRDefault="003A363C" w:rsidP="004C3526">
      <w:pPr>
        <w:pStyle w:val="Code"/>
      </w:pPr>
      <w:r w:rsidRPr="004C3526">
        <w:t>memory slot= 0, 0</w:t>
      </w:r>
    </w:p>
    <w:p w14:paraId="722BD5EE" w14:textId="77777777" w:rsidR="003A363C" w:rsidRPr="004C3526" w:rsidRDefault="003A363C" w:rsidP="004C3526">
      <w:pPr>
        <w:pStyle w:val="Code"/>
      </w:pPr>
      <w:r w:rsidRPr="004C3526">
        <w:t xml:space="preserve">factors= </w:t>
      </w:r>
    </w:p>
    <w:p w14:paraId="16BAF08B" w14:textId="77777777" w:rsidR="003A363C" w:rsidRPr="004C3526" w:rsidRDefault="003A363C" w:rsidP="004C3526">
      <w:pPr>
        <w:pStyle w:val="Code"/>
      </w:pPr>
      <w:r w:rsidRPr="004C3526">
        <w:t xml:space="preserve">data= </w:t>
      </w:r>
    </w:p>
    <w:p w14:paraId="1CAAB953" w14:textId="77777777" w:rsidR="003A363C" w:rsidRPr="004C3526" w:rsidRDefault="003A363C" w:rsidP="004C3526">
      <w:pPr>
        <w:pStyle w:val="Code"/>
      </w:pPr>
      <w:r w:rsidRPr="004C3526">
        <w:t>350.6 127369.73 4658.17 3.66</w:t>
      </w:r>
    </w:p>
    <w:p w14:paraId="5C945ACD" w14:textId="77777777" w:rsidR="003A363C" w:rsidRPr="004C3526" w:rsidRDefault="003A363C" w:rsidP="004C3526">
      <w:pPr>
        <w:pStyle w:val="Code"/>
      </w:pPr>
      <w:r w:rsidRPr="004C3526">
        <w:t>352.1 130962.30 4815.39 3.68</w:t>
      </w:r>
    </w:p>
    <w:p w14:paraId="426C4669" w14:textId="77777777" w:rsidR="003A363C" w:rsidRPr="004C3526" w:rsidRDefault="003A363C" w:rsidP="004C3526">
      <w:pPr>
        <w:pStyle w:val="Code"/>
      </w:pPr>
      <w:r w:rsidRPr="004C3526">
        <w:t>353.7 132239.65 4916.35 3.72</w:t>
      </w:r>
    </w:p>
    <w:p w14:paraId="4ED5FF1D" w14:textId="77777777" w:rsidR="003A363C" w:rsidRPr="004C3526" w:rsidRDefault="003A363C" w:rsidP="004C3526">
      <w:pPr>
        <w:pStyle w:val="Code"/>
      </w:pPr>
      <w:r w:rsidRPr="004C3526">
        <w:t>355.3 128726.40 4836.48 3.76</w:t>
      </w:r>
    </w:p>
    <w:p w14:paraId="02A8D4A1" w14:textId="77777777" w:rsidR="003A363C" w:rsidRPr="004C3526" w:rsidRDefault="003A363C" w:rsidP="004C3526">
      <w:pPr>
        <w:pStyle w:val="Code"/>
      </w:pPr>
      <w:r w:rsidRPr="004C3526">
        <w:t>356.8 124030.10 4677.99 3.77</w:t>
      </w:r>
    </w:p>
    <w:p w14:paraId="21F1D6D8" w14:textId="77777777" w:rsidR="003A363C" w:rsidRPr="004C3526" w:rsidRDefault="003A363C" w:rsidP="004C3526">
      <w:pPr>
        <w:pStyle w:val="Code"/>
      </w:pPr>
      <w:r w:rsidRPr="004C3526">
        <w:t>358.4 123421.08 4677.13 3.79</w:t>
      </w:r>
    </w:p>
    <w:p w14:paraId="55CBD258" w14:textId="77777777" w:rsidR="003A363C" w:rsidRPr="004C3526" w:rsidRDefault="003A363C" w:rsidP="004C3526">
      <w:pPr>
        <w:pStyle w:val="Code"/>
      </w:pPr>
      <w:r w:rsidRPr="004C3526">
        <w:t>359.9 130810.10 4966.42 3.80</w:t>
      </w:r>
    </w:p>
    <w:p w14:paraId="79FDC66D" w14:textId="3206CB48" w:rsidR="003339F8" w:rsidRDefault="003A363C" w:rsidP="003339F8">
      <w:pPr>
        <w:pStyle w:val="Code"/>
      </w:pPr>
      <w:r w:rsidRPr="004C3526">
        <w:t>…</w:t>
      </w:r>
    </w:p>
    <w:p w14:paraId="2B5BD29B" w14:textId="77777777" w:rsidR="003339F8" w:rsidRDefault="003339F8" w:rsidP="003339F8">
      <w:pPr>
        <w:pStyle w:val="Body"/>
      </w:pPr>
    </w:p>
    <w:p w14:paraId="0EDB912C" w14:textId="77777777" w:rsidR="003339F8" w:rsidRDefault="003339F8" w:rsidP="003339F8">
      <w:pPr>
        <w:pStyle w:val="Code"/>
      </w:pPr>
      <w:r>
        <w:t>/*** Spectra Vista SIG Data ***/</w:t>
      </w:r>
    </w:p>
    <w:p w14:paraId="185D1037" w14:textId="77777777" w:rsidR="003339F8" w:rsidRDefault="003339F8" w:rsidP="003339F8">
      <w:pPr>
        <w:pStyle w:val="Code"/>
      </w:pPr>
      <w:r>
        <w:t>name= HRPDA.030415.0006.sig</w:t>
      </w:r>
    </w:p>
    <w:p w14:paraId="4543CF8B" w14:textId="77777777" w:rsidR="003339F8" w:rsidRDefault="003339F8" w:rsidP="003339F8">
      <w:pPr>
        <w:pStyle w:val="Code"/>
      </w:pPr>
      <w:r>
        <w:t>instrument= HI: C142047 (HR-1024i)</w:t>
      </w:r>
    </w:p>
    <w:p w14:paraId="557DDEDD" w14:textId="77777777" w:rsidR="003339F8" w:rsidRDefault="003339F8" w:rsidP="003339F8">
      <w:pPr>
        <w:pStyle w:val="Code"/>
      </w:pPr>
      <w:r>
        <w:t>integration= 100.0, 30.0, 10.0, 100.0, 30.0, 10.0</w:t>
      </w:r>
    </w:p>
    <w:p w14:paraId="58DB962E" w14:textId="77777777" w:rsidR="003339F8" w:rsidRDefault="003339F8" w:rsidP="003339F8">
      <w:pPr>
        <w:pStyle w:val="Code"/>
      </w:pPr>
      <w:r>
        <w:t>scan method= Time-based, Time-based</w:t>
      </w:r>
    </w:p>
    <w:p w14:paraId="7B1D5101" w14:textId="77777777" w:rsidR="003339F8" w:rsidRDefault="003339F8" w:rsidP="003339F8">
      <w:pPr>
        <w:pStyle w:val="Code"/>
      </w:pPr>
      <w:r>
        <w:t>scan coadds= 50, 152, 392, 50, 152, 392</w:t>
      </w:r>
    </w:p>
    <w:p w14:paraId="2EB97B97" w14:textId="77777777" w:rsidR="003339F8" w:rsidRDefault="003339F8" w:rsidP="003339F8">
      <w:pPr>
        <w:pStyle w:val="Code"/>
      </w:pPr>
      <w:r>
        <w:t>scan time= 5, 5</w:t>
      </w:r>
    </w:p>
    <w:p w14:paraId="1CC71CCF" w14:textId="77777777" w:rsidR="003339F8" w:rsidRDefault="003339F8" w:rsidP="003339F8">
      <w:pPr>
        <w:pStyle w:val="Code"/>
      </w:pPr>
      <w:r>
        <w:t>scan settings= AI, AI</w:t>
      </w:r>
    </w:p>
    <w:p w14:paraId="1DA8F995" w14:textId="77777777" w:rsidR="003339F8" w:rsidRDefault="003339F8" w:rsidP="003339F8">
      <w:pPr>
        <w:pStyle w:val="Code"/>
      </w:pPr>
      <w:r>
        <w:t>external data set1= 0,0,0,0,0,0,0,0,0,0,0,0,0,0,0,0,0,0,0,0,0,0,0,0,0,0,0,0,0,0,0,0</w:t>
      </w:r>
    </w:p>
    <w:p w14:paraId="767B8E6F" w14:textId="77777777" w:rsidR="003339F8" w:rsidRDefault="003339F8" w:rsidP="003339F8">
      <w:pPr>
        <w:pStyle w:val="Code"/>
      </w:pPr>
      <w:r>
        <w:t>external data set2= 0,0,0,0,0,0,0,0,0,0,0,0,0,0,0,0,0,0,0,0,0,0,0,0,0,0,0,0,0,0,0,0</w:t>
      </w:r>
    </w:p>
    <w:p w14:paraId="7D143933" w14:textId="77777777" w:rsidR="003339F8" w:rsidRDefault="003339F8" w:rsidP="003339F8">
      <w:pPr>
        <w:pStyle w:val="Code"/>
      </w:pPr>
      <w:r>
        <w:t>external data dark= 0,0,8,7,7,11,11,23,0,0,0,0,40,9,11,13</w:t>
      </w:r>
    </w:p>
    <w:p w14:paraId="0BE3438E" w14:textId="77777777" w:rsidR="003339F8" w:rsidRDefault="003339F8" w:rsidP="003339F8">
      <w:pPr>
        <w:pStyle w:val="Code"/>
      </w:pPr>
      <w:r>
        <w:t>external data mask= 0</w:t>
      </w:r>
    </w:p>
    <w:p w14:paraId="28A352F6" w14:textId="77777777" w:rsidR="003339F8" w:rsidRDefault="003339F8" w:rsidP="003339F8">
      <w:pPr>
        <w:pStyle w:val="Code"/>
      </w:pPr>
      <w:r>
        <w:t>optic= LENS 4(1), LENS 4(1)</w:t>
      </w:r>
    </w:p>
    <w:p w14:paraId="1CB27FEF" w14:textId="77777777" w:rsidR="003339F8" w:rsidRDefault="003339F8" w:rsidP="003339F8">
      <w:pPr>
        <w:pStyle w:val="Code"/>
      </w:pPr>
      <w:r>
        <w:t>temp= 27.0, -5.0, -9.9, 27.4, -5.0, -10.1</w:t>
      </w:r>
    </w:p>
    <w:p w14:paraId="06E2C221" w14:textId="77777777" w:rsidR="003339F8" w:rsidRDefault="003339F8" w:rsidP="003339F8">
      <w:pPr>
        <w:pStyle w:val="Code"/>
      </w:pPr>
      <w:r>
        <w:t>battery= 7.52, 7.51</w:t>
      </w:r>
    </w:p>
    <w:p w14:paraId="443E1859" w14:textId="77777777" w:rsidR="003339F8" w:rsidRDefault="003339F8" w:rsidP="003339F8">
      <w:pPr>
        <w:pStyle w:val="Code"/>
      </w:pPr>
      <w:r>
        <w:t>error= 3, 3</w:t>
      </w:r>
    </w:p>
    <w:p w14:paraId="1D38D631" w14:textId="77777777" w:rsidR="003339F8" w:rsidRDefault="003339F8" w:rsidP="003339F8">
      <w:pPr>
        <w:pStyle w:val="Code"/>
      </w:pPr>
      <w:r>
        <w:t>units= Radiance, Radiance</w:t>
      </w:r>
    </w:p>
    <w:p w14:paraId="287DD0B2" w14:textId="77777777" w:rsidR="003339F8" w:rsidRDefault="003339F8" w:rsidP="003339F8">
      <w:pPr>
        <w:pStyle w:val="Code"/>
      </w:pPr>
      <w:r>
        <w:t>time= 3/4/15 11:34:48 AM, 3/4/15 11:36:11 AM</w:t>
      </w:r>
    </w:p>
    <w:p w14:paraId="7DBC0DA8" w14:textId="77777777" w:rsidR="003339F8" w:rsidRDefault="003339F8" w:rsidP="003339F8">
      <w:pPr>
        <w:pStyle w:val="Code"/>
      </w:pPr>
      <w:r>
        <w:t xml:space="preserve">longitude=                 ,                 </w:t>
      </w:r>
    </w:p>
    <w:p w14:paraId="3264F3CC" w14:textId="77777777" w:rsidR="003339F8" w:rsidRDefault="003339F8" w:rsidP="003339F8">
      <w:pPr>
        <w:pStyle w:val="Code"/>
      </w:pPr>
      <w:r>
        <w:t xml:space="preserve">latitude=                 ,                 </w:t>
      </w:r>
    </w:p>
    <w:p w14:paraId="65E9A60F" w14:textId="77777777" w:rsidR="003339F8" w:rsidRDefault="003339F8" w:rsidP="003339F8">
      <w:pPr>
        <w:pStyle w:val="Code"/>
      </w:pPr>
      <w:r>
        <w:t xml:space="preserve">gpstime=                 ,                 </w:t>
      </w:r>
    </w:p>
    <w:p w14:paraId="4F947C31" w14:textId="77777777" w:rsidR="003339F8" w:rsidRDefault="003339F8" w:rsidP="003339F8">
      <w:pPr>
        <w:pStyle w:val="Code"/>
      </w:pPr>
      <w:r>
        <w:t xml:space="preserve">comm= </w:t>
      </w:r>
    </w:p>
    <w:p w14:paraId="0E6D4F7A" w14:textId="77777777" w:rsidR="003339F8" w:rsidRDefault="003339F8" w:rsidP="003339F8">
      <w:pPr>
        <w:pStyle w:val="Code"/>
      </w:pPr>
      <w:r>
        <w:t>memory slot= 0, 0</w:t>
      </w:r>
    </w:p>
    <w:p w14:paraId="128EAF79" w14:textId="77777777" w:rsidR="003339F8" w:rsidRDefault="003339F8" w:rsidP="003339F8">
      <w:pPr>
        <w:pStyle w:val="Code"/>
      </w:pPr>
      <w:r>
        <w:t>factors= 0.000, 0.000, 0.000 [Overlap: Preserve, Matching Type: None]</w:t>
      </w:r>
    </w:p>
    <w:p w14:paraId="06EE789F" w14:textId="77777777" w:rsidR="003339F8" w:rsidRDefault="003339F8" w:rsidP="003339F8">
      <w:pPr>
        <w:pStyle w:val="Code"/>
      </w:pPr>
      <w:r>
        <w:t xml:space="preserve">data= </w:t>
      </w:r>
    </w:p>
    <w:p w14:paraId="6B58D768" w14:textId="77777777" w:rsidR="003339F8" w:rsidRDefault="003339F8" w:rsidP="003339F8">
      <w:pPr>
        <w:pStyle w:val="Code"/>
      </w:pPr>
      <w:r>
        <w:t>338.7  2320.46  2362.27  101.80</w:t>
      </w:r>
    </w:p>
    <w:p w14:paraId="1B4E9DC2" w14:textId="4A4CA991" w:rsidR="003339F8" w:rsidRPr="004C3526" w:rsidRDefault="003339F8" w:rsidP="003339F8">
      <w:pPr>
        <w:pStyle w:val="Code"/>
      </w:pPr>
      <w:r w:rsidRPr="004C3526">
        <w:t>…</w:t>
      </w:r>
    </w:p>
    <w:p w14:paraId="17B239B0" w14:textId="77777777" w:rsidR="003339F8" w:rsidRPr="004C3526" w:rsidRDefault="003339F8" w:rsidP="003339F8">
      <w:pPr>
        <w:pStyle w:val="Code"/>
        <w:ind w:left="0" w:firstLine="0"/>
      </w:pPr>
    </w:p>
    <w:p w14:paraId="572E30AE" w14:textId="77777777" w:rsidR="003A363C" w:rsidRDefault="003A363C" w:rsidP="007D43F6">
      <w:pPr>
        <w:pStyle w:val="Heading3"/>
      </w:pPr>
      <w:bookmarkStart w:id="91" w:name="_Toc355280374"/>
      <w:bookmarkStart w:id="92" w:name="_Toc293145194"/>
      <w:r>
        <w:t>Apogee Files</w:t>
      </w:r>
      <w:bookmarkEnd w:id="91"/>
      <w:bookmarkEnd w:id="92"/>
    </w:p>
    <w:tbl>
      <w:tblPr>
        <w:tblStyle w:val="TableGrid"/>
        <w:tblW w:w="0" w:type="auto"/>
        <w:tblInd w:w="709" w:type="dxa"/>
        <w:tblLook w:val="04A0" w:firstRow="1" w:lastRow="0" w:firstColumn="1" w:lastColumn="0" w:noHBand="0" w:noVBand="1"/>
      </w:tblPr>
      <w:tblGrid>
        <w:gridCol w:w="1644"/>
        <w:gridCol w:w="7218"/>
      </w:tblGrid>
      <w:tr w:rsidR="00CB1FEC" w14:paraId="3FE7D355" w14:textId="77777777" w:rsidTr="007F7627">
        <w:tc>
          <w:tcPr>
            <w:tcW w:w="1644" w:type="dxa"/>
          </w:tcPr>
          <w:p w14:paraId="220E5E40" w14:textId="77777777" w:rsidR="00CB1FEC" w:rsidRDefault="00632319" w:rsidP="00A23C3C">
            <w:pPr>
              <w:pStyle w:val="Body"/>
              <w:ind w:left="0"/>
            </w:pPr>
            <w:r>
              <w:t>Standard or Format Owner</w:t>
            </w:r>
          </w:p>
        </w:tc>
        <w:tc>
          <w:tcPr>
            <w:tcW w:w="0" w:type="auto"/>
          </w:tcPr>
          <w:p w14:paraId="1C428B54" w14:textId="77777777" w:rsidR="00CB1FEC" w:rsidRDefault="00CB1FEC" w:rsidP="00A23C3C">
            <w:pPr>
              <w:pStyle w:val="Body"/>
              <w:ind w:left="0"/>
            </w:pPr>
            <w:r>
              <w:t>Apogee</w:t>
            </w:r>
            <w:r w:rsidR="009F0545">
              <w:t xml:space="preserve"> Instruments</w:t>
            </w:r>
          </w:p>
        </w:tc>
      </w:tr>
      <w:tr w:rsidR="00CB1FEC" w14:paraId="0337D48C" w14:textId="77777777" w:rsidTr="007F7627">
        <w:tc>
          <w:tcPr>
            <w:tcW w:w="1644" w:type="dxa"/>
          </w:tcPr>
          <w:p w14:paraId="3BA33819" w14:textId="77777777" w:rsidR="00CB1FEC" w:rsidRDefault="00CB1FEC" w:rsidP="00A23C3C">
            <w:pPr>
              <w:pStyle w:val="Body"/>
              <w:ind w:left="0"/>
            </w:pPr>
            <w:r>
              <w:t>Devices</w:t>
            </w:r>
          </w:p>
        </w:tc>
        <w:tc>
          <w:tcPr>
            <w:tcW w:w="0" w:type="auto"/>
          </w:tcPr>
          <w:p w14:paraId="7FABF736" w14:textId="77777777" w:rsidR="00CB1FEC" w:rsidRDefault="00CB1FEC" w:rsidP="00A23C3C">
            <w:pPr>
              <w:pStyle w:val="Body"/>
              <w:ind w:left="0"/>
            </w:pPr>
          </w:p>
        </w:tc>
      </w:tr>
      <w:tr w:rsidR="00CB1FEC" w14:paraId="46768926" w14:textId="77777777" w:rsidTr="007F7627">
        <w:tc>
          <w:tcPr>
            <w:tcW w:w="1644" w:type="dxa"/>
          </w:tcPr>
          <w:p w14:paraId="0FE1B124" w14:textId="77777777" w:rsidR="00CB1FEC" w:rsidRDefault="00CB1FEC" w:rsidP="00A23C3C">
            <w:pPr>
              <w:pStyle w:val="Body"/>
              <w:ind w:left="0"/>
            </w:pPr>
            <w:r>
              <w:t>Supported Formats</w:t>
            </w:r>
          </w:p>
        </w:tc>
        <w:tc>
          <w:tcPr>
            <w:tcW w:w="0" w:type="auto"/>
          </w:tcPr>
          <w:p w14:paraId="605560FC" w14:textId="1C9DD259" w:rsidR="00CB1FEC" w:rsidRPr="00084655" w:rsidRDefault="00CB1FEC" w:rsidP="003339F8">
            <w:pPr>
              <w:pStyle w:val="Body"/>
              <w:ind w:left="0"/>
            </w:pPr>
            <w:r>
              <w:t xml:space="preserve">Apogee text files (restricted to </w:t>
            </w:r>
            <w:r w:rsidR="003339F8">
              <w:t xml:space="preserve">a few tested files </w:t>
            </w:r>
            <w:r>
              <w:t xml:space="preserve">only – see </w:t>
            </w:r>
            <w:r w:rsidR="007F7627">
              <w:t xml:space="preserve">example </w:t>
            </w:r>
            <w:r>
              <w:t>below)</w:t>
            </w:r>
          </w:p>
        </w:tc>
      </w:tr>
      <w:tr w:rsidR="00CB1FEC" w14:paraId="4AD9365E" w14:textId="77777777" w:rsidTr="007F7627">
        <w:tc>
          <w:tcPr>
            <w:tcW w:w="1644" w:type="dxa"/>
          </w:tcPr>
          <w:p w14:paraId="4C785C55" w14:textId="77777777" w:rsidR="00CB1FEC" w:rsidRDefault="00CB1FEC" w:rsidP="00A23C3C">
            <w:pPr>
              <w:pStyle w:val="Body"/>
              <w:ind w:left="0"/>
            </w:pPr>
            <w:r>
              <w:t>Comments</w:t>
            </w:r>
          </w:p>
        </w:tc>
        <w:tc>
          <w:tcPr>
            <w:tcW w:w="0" w:type="auto"/>
          </w:tcPr>
          <w:p w14:paraId="407B0770" w14:textId="77777777"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14:paraId="0A079675" w14:textId="77777777" w:rsidR="003A363C" w:rsidRDefault="00CB1FEC" w:rsidP="007D43F6">
      <w:pPr>
        <w:pStyle w:val="HeadingSubUnnumbered"/>
      </w:pPr>
      <w:r>
        <w:t>Example of supported Apogee format text file</w:t>
      </w:r>
    </w:p>
    <w:p w14:paraId="6023C5F7" w14:textId="77777777" w:rsidR="003A363C" w:rsidRPr="004C3526" w:rsidRDefault="003A363C" w:rsidP="004C3526">
      <w:pPr>
        <w:pStyle w:val="Code"/>
      </w:pPr>
      <w:r w:rsidRPr="004C3526">
        <w:t>" File: cachimbalito2\p5_2.TRM</w:t>
      </w:r>
    </w:p>
    <w:p w14:paraId="576E8F2A" w14:textId="77777777" w:rsidR="003A363C" w:rsidRPr="004C3526" w:rsidRDefault="003A363C" w:rsidP="004C3526">
      <w:pPr>
        <w:pStyle w:val="Code"/>
      </w:pPr>
      <w:r w:rsidRPr="004C3526">
        <w:t xml:space="preserve">" TRANS-&gt;  Wave:733.53nm  Pix:1050  Val: 25.767  Time:23ms  Avg:7  Sm:0  Sg:0  Tc:on  Xt:1  Ch:1 </w:t>
      </w:r>
    </w:p>
    <w:p w14:paraId="47771074" w14:textId="77777777" w:rsidR="003A363C" w:rsidRPr="004C3526" w:rsidRDefault="003A363C" w:rsidP="004C3526">
      <w:pPr>
        <w:pStyle w:val="Code"/>
      </w:pPr>
      <w:r w:rsidRPr="004C3526">
        <w:t xml:space="preserve"> 400.00  1.102E+000</w:t>
      </w:r>
    </w:p>
    <w:p w14:paraId="3DBF15F2" w14:textId="77777777" w:rsidR="003A363C" w:rsidRPr="004C3526" w:rsidRDefault="003A363C" w:rsidP="004C3526">
      <w:pPr>
        <w:pStyle w:val="Code"/>
      </w:pPr>
      <w:r w:rsidRPr="004C3526">
        <w:t xml:space="preserve"> 400.50  1.131E+000</w:t>
      </w:r>
    </w:p>
    <w:p w14:paraId="66B9BCA7" w14:textId="77777777" w:rsidR="003A363C" w:rsidRPr="004C3526" w:rsidRDefault="003A363C" w:rsidP="004C3526">
      <w:pPr>
        <w:pStyle w:val="Code"/>
      </w:pPr>
      <w:r w:rsidRPr="004C3526">
        <w:t xml:space="preserve"> 401.00  1.205E+000</w:t>
      </w:r>
    </w:p>
    <w:p w14:paraId="7E874767" w14:textId="77777777" w:rsidR="003A363C" w:rsidRPr="004C3526" w:rsidRDefault="003A363C" w:rsidP="004C3526">
      <w:pPr>
        <w:pStyle w:val="Code"/>
      </w:pPr>
      <w:r w:rsidRPr="004C3526">
        <w:t xml:space="preserve"> 401.50  1.257E+000</w:t>
      </w:r>
    </w:p>
    <w:p w14:paraId="26CB3A79" w14:textId="77777777" w:rsidR="003A363C" w:rsidRPr="004C3526" w:rsidRDefault="003A363C" w:rsidP="004C3526">
      <w:pPr>
        <w:pStyle w:val="Code"/>
      </w:pPr>
      <w:r w:rsidRPr="004C3526">
        <w:t xml:space="preserve"> 402.00  1.260E+000</w:t>
      </w:r>
    </w:p>
    <w:p w14:paraId="5D8EF7C4" w14:textId="77777777" w:rsidR="003A363C" w:rsidRPr="004C3526" w:rsidRDefault="003A363C" w:rsidP="004C3526">
      <w:pPr>
        <w:pStyle w:val="Code"/>
      </w:pPr>
      <w:r w:rsidRPr="004C3526">
        <w:t xml:space="preserve"> 402.50  1.336E+000</w:t>
      </w:r>
    </w:p>
    <w:p w14:paraId="50C402CD" w14:textId="77777777" w:rsidR="003A363C" w:rsidRPr="004C3526" w:rsidRDefault="003A363C" w:rsidP="004C3526">
      <w:pPr>
        <w:pStyle w:val="Code"/>
      </w:pPr>
      <w:r w:rsidRPr="004C3526">
        <w:t xml:space="preserve"> 403.00  1.341E+000</w:t>
      </w:r>
    </w:p>
    <w:p w14:paraId="0AAC6232" w14:textId="77777777" w:rsidR="003A363C" w:rsidRPr="004C3526" w:rsidRDefault="003A363C" w:rsidP="004C3526">
      <w:pPr>
        <w:pStyle w:val="Code"/>
      </w:pPr>
      <w:r w:rsidRPr="004C3526">
        <w:t xml:space="preserve"> 403.50  1.418E+000</w:t>
      </w:r>
    </w:p>
    <w:p w14:paraId="123FC4F9" w14:textId="77777777" w:rsidR="003A363C" w:rsidRPr="004C3526" w:rsidRDefault="003A363C" w:rsidP="004C3526">
      <w:pPr>
        <w:pStyle w:val="Code"/>
      </w:pPr>
      <w:r w:rsidRPr="004C3526">
        <w:t xml:space="preserve"> 404.00  1.451E+000</w:t>
      </w:r>
    </w:p>
    <w:p w14:paraId="33744FC3" w14:textId="77777777" w:rsidR="003A363C" w:rsidRPr="004C3526" w:rsidRDefault="003A363C" w:rsidP="004C3526">
      <w:pPr>
        <w:pStyle w:val="Code"/>
      </w:pPr>
      <w:r w:rsidRPr="004C3526">
        <w:t xml:space="preserve"> 404.50  1.444E+000</w:t>
      </w:r>
    </w:p>
    <w:p w14:paraId="1024B460" w14:textId="77777777" w:rsidR="003A363C" w:rsidRPr="004C3526" w:rsidRDefault="003A363C" w:rsidP="004C3526">
      <w:pPr>
        <w:pStyle w:val="Code"/>
      </w:pPr>
      <w:r w:rsidRPr="004C3526">
        <w:t xml:space="preserve"> 405.00  1.488E+000</w:t>
      </w:r>
    </w:p>
    <w:p w14:paraId="6B2873C1" w14:textId="77777777" w:rsidR="003A363C" w:rsidRPr="004C3526" w:rsidRDefault="003A363C" w:rsidP="004C3526">
      <w:pPr>
        <w:pStyle w:val="Code"/>
      </w:pPr>
      <w:r w:rsidRPr="004C3526">
        <w:t>…</w:t>
      </w:r>
    </w:p>
    <w:p w14:paraId="09EDABC0" w14:textId="77777777" w:rsidR="003A363C" w:rsidRPr="00084655" w:rsidRDefault="003A363C" w:rsidP="007D43F6">
      <w:pPr>
        <w:pStyle w:val="Heading3"/>
      </w:pPr>
      <w:bookmarkStart w:id="93" w:name="_Ref355167308"/>
      <w:bookmarkStart w:id="94" w:name="_Ref355167311"/>
      <w:bookmarkStart w:id="95" w:name="_Toc355280375"/>
      <w:bookmarkStart w:id="96" w:name="_Toc293145195"/>
      <w:r w:rsidRPr="00084655">
        <w:t>ENVI Spectral Library Files</w:t>
      </w:r>
      <w:bookmarkEnd w:id="93"/>
      <w:bookmarkEnd w:id="94"/>
      <w:bookmarkEnd w:id="95"/>
      <w:bookmarkEnd w:id="96"/>
    </w:p>
    <w:tbl>
      <w:tblPr>
        <w:tblStyle w:val="TableGrid"/>
        <w:tblW w:w="0" w:type="auto"/>
        <w:tblInd w:w="709" w:type="dxa"/>
        <w:tblLook w:val="04A0" w:firstRow="1" w:lastRow="0" w:firstColumn="1" w:lastColumn="0" w:noHBand="0" w:noVBand="1"/>
      </w:tblPr>
      <w:tblGrid>
        <w:gridCol w:w="1644"/>
        <w:gridCol w:w="7218"/>
      </w:tblGrid>
      <w:tr w:rsidR="00502EC9" w14:paraId="631D33A2" w14:textId="77777777" w:rsidTr="007F7627">
        <w:tc>
          <w:tcPr>
            <w:tcW w:w="1644" w:type="dxa"/>
          </w:tcPr>
          <w:p w14:paraId="7DE2A94E" w14:textId="77777777" w:rsidR="00CB1FEC" w:rsidRDefault="00632319" w:rsidP="00A23C3C">
            <w:pPr>
              <w:pStyle w:val="Body"/>
              <w:ind w:left="0"/>
            </w:pPr>
            <w:r>
              <w:t>Standard or Format Owner</w:t>
            </w:r>
          </w:p>
        </w:tc>
        <w:tc>
          <w:tcPr>
            <w:tcW w:w="0" w:type="auto"/>
          </w:tcPr>
          <w:p w14:paraId="7B861D41" w14:textId="77777777" w:rsidR="00CB1FEC" w:rsidRDefault="009F0545" w:rsidP="00A23C3C">
            <w:pPr>
              <w:pStyle w:val="Body"/>
              <w:ind w:left="0"/>
            </w:pPr>
            <w:r>
              <w:t>Exelis Visual Information Systems</w:t>
            </w:r>
          </w:p>
        </w:tc>
      </w:tr>
      <w:tr w:rsidR="00502EC9" w14:paraId="714C1BD0" w14:textId="77777777" w:rsidTr="007F7627">
        <w:tc>
          <w:tcPr>
            <w:tcW w:w="1644" w:type="dxa"/>
          </w:tcPr>
          <w:p w14:paraId="7252B2C7" w14:textId="77777777" w:rsidR="00CB1FEC" w:rsidRDefault="00CB1FEC" w:rsidP="00A23C3C">
            <w:pPr>
              <w:pStyle w:val="Body"/>
              <w:ind w:left="0"/>
            </w:pPr>
            <w:r>
              <w:t>Devices</w:t>
            </w:r>
          </w:p>
        </w:tc>
        <w:tc>
          <w:tcPr>
            <w:tcW w:w="0" w:type="auto"/>
          </w:tcPr>
          <w:p w14:paraId="69A16FD5" w14:textId="77777777" w:rsidR="00CB1FEC" w:rsidRDefault="009F0545" w:rsidP="009F0545">
            <w:pPr>
              <w:pStyle w:val="Body"/>
              <w:ind w:left="0"/>
            </w:pPr>
            <w:r>
              <w:t>ENVI Software Library</w:t>
            </w:r>
          </w:p>
        </w:tc>
      </w:tr>
      <w:tr w:rsidR="00502EC9" w14:paraId="34123E2B" w14:textId="77777777" w:rsidTr="007F7627">
        <w:tc>
          <w:tcPr>
            <w:tcW w:w="1644" w:type="dxa"/>
          </w:tcPr>
          <w:p w14:paraId="0FD3E7D0" w14:textId="77777777" w:rsidR="00CB1FEC" w:rsidRDefault="00CB1FEC" w:rsidP="00A23C3C">
            <w:pPr>
              <w:pStyle w:val="Body"/>
              <w:ind w:left="0"/>
            </w:pPr>
            <w:r>
              <w:t>Supported Formats</w:t>
            </w:r>
          </w:p>
        </w:tc>
        <w:tc>
          <w:tcPr>
            <w:tcW w:w="0" w:type="auto"/>
          </w:tcPr>
          <w:p w14:paraId="4F70C3BE" w14:textId="77777777" w:rsidR="00CB1FEC" w:rsidRPr="00084655" w:rsidRDefault="00CB1FEC" w:rsidP="00A23C3C">
            <w:pPr>
              <w:pStyle w:val="Body"/>
              <w:ind w:left="0"/>
            </w:pPr>
            <w:r w:rsidRPr="00084655">
              <w:t>ENVI Spectral library files (SLB and SLI)</w:t>
            </w:r>
          </w:p>
        </w:tc>
      </w:tr>
      <w:tr w:rsidR="00502EC9" w14:paraId="0FADE350" w14:textId="77777777" w:rsidTr="007F7627">
        <w:tc>
          <w:tcPr>
            <w:tcW w:w="1644" w:type="dxa"/>
          </w:tcPr>
          <w:p w14:paraId="3AE7D1E9" w14:textId="77777777" w:rsidR="00CB1FEC" w:rsidRDefault="00CB1FEC" w:rsidP="00A23C3C">
            <w:pPr>
              <w:pStyle w:val="Body"/>
              <w:ind w:left="0"/>
            </w:pPr>
            <w:r>
              <w:t>Comments</w:t>
            </w:r>
          </w:p>
        </w:tc>
        <w:tc>
          <w:tcPr>
            <w:tcW w:w="0" w:type="auto"/>
          </w:tcPr>
          <w:p w14:paraId="6A6CACC3" w14:textId="77777777" w:rsidR="00CB1FEC" w:rsidRDefault="00CB1FEC" w:rsidP="00CB1FEC">
            <w:pPr>
              <w:pStyle w:val="TableText"/>
            </w:pPr>
            <w:r w:rsidRPr="00851208">
              <w:t>The impo</w:t>
            </w:r>
            <w:r>
              <w:t xml:space="preserve">rt routine </w:t>
            </w:r>
            <w:r w:rsidR="00CB5B33">
              <w:t xml:space="preserve">reads each </w:t>
            </w:r>
            <w:r w:rsidR="00CB5B33" w:rsidRPr="000F0766">
              <w:rPr>
                <w:rStyle w:val="Codeintext"/>
              </w:rPr>
              <w:t>.hdr</w:t>
            </w:r>
            <w:r w:rsidR="00CB5B33">
              <w:t xml:space="preserve"> file in the </w:t>
            </w:r>
            <w:r w:rsidR="00EE5F6F">
              <w:t>folder</w:t>
            </w:r>
            <w:r w:rsidR="00CB5B33">
              <w:t xml:space="preserve">. Each </w:t>
            </w:r>
            <w:r w:rsidR="00CB5B33" w:rsidRPr="000F0766">
              <w:rPr>
                <w:rStyle w:val="Codeintext"/>
              </w:rPr>
              <w:t>.hdr</w:t>
            </w:r>
            <w:r w:rsidR="00CB5B33">
              <w:t xml:space="preserve"> file refers to </w:t>
            </w:r>
            <w:r w:rsidR="00C670E2">
              <w:t xml:space="preserve">either </w:t>
            </w:r>
            <w:r w:rsidR="00CB5B33">
              <w:t xml:space="preserve">an </w:t>
            </w:r>
            <w:r w:rsidR="00C670E2" w:rsidRPr="000F0766">
              <w:rPr>
                <w:rStyle w:val="Codeintext"/>
              </w:rPr>
              <w:t>.slb</w:t>
            </w:r>
            <w:r w:rsidR="00C670E2">
              <w:t xml:space="preserve"> or </w:t>
            </w:r>
            <w:r w:rsidR="00C670E2" w:rsidRPr="000F0766">
              <w:rPr>
                <w:rStyle w:val="Codeintext"/>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14:paraId="662C9BDD" w14:textId="77777777" w:rsidR="00CB5B33" w:rsidRPr="00851208" w:rsidRDefault="00CB5B33" w:rsidP="00CB5B33">
            <w:pPr>
              <w:pStyle w:val="CodeinTable"/>
            </w:pPr>
            <w:r w:rsidRPr="00851208">
              <w:t>my_spectra.hdr</w:t>
            </w:r>
          </w:p>
          <w:p w14:paraId="5864641F" w14:textId="77777777" w:rsidR="00CB1FEC" w:rsidRPr="00851208" w:rsidRDefault="00CB1FEC" w:rsidP="00CB1FEC">
            <w:pPr>
              <w:pStyle w:val="CodeinTable"/>
            </w:pPr>
            <w:r w:rsidRPr="00851208">
              <w:t>my_spectra.slb</w:t>
            </w:r>
          </w:p>
          <w:p w14:paraId="1E61D640" w14:textId="77777777" w:rsidR="00CB5B33" w:rsidRDefault="00CB5B33" w:rsidP="00CB5B33">
            <w:pPr>
              <w:pStyle w:val="TableText"/>
            </w:pPr>
            <w:r>
              <w:t>or</w:t>
            </w:r>
          </w:p>
          <w:p w14:paraId="2A6518B0" w14:textId="77777777" w:rsidR="00CB5B33" w:rsidRPr="00851208" w:rsidRDefault="00CB5B33" w:rsidP="00CB5B33">
            <w:pPr>
              <w:pStyle w:val="CodeinTable"/>
            </w:pPr>
            <w:r w:rsidRPr="00851208">
              <w:t>my_spectra.hdr</w:t>
            </w:r>
          </w:p>
          <w:p w14:paraId="0370DDB3" w14:textId="77777777" w:rsidR="00CB5B33" w:rsidRPr="00851208" w:rsidRDefault="00CB5B33" w:rsidP="00CB5B33">
            <w:pPr>
              <w:pStyle w:val="CodeinTable"/>
            </w:pPr>
            <w:r>
              <w:t>my_spectra.sli</w:t>
            </w:r>
          </w:p>
          <w:p w14:paraId="1BF5D3A0" w14:textId="77777777" w:rsidR="007F7627" w:rsidRDefault="007F7627" w:rsidP="00502EC9">
            <w:pPr>
              <w:pStyle w:val="TableText"/>
            </w:pPr>
            <w:r>
              <w:t xml:space="preserve">Both </w:t>
            </w:r>
            <w:r w:rsidRPr="000F0766">
              <w:rPr>
                <w:rStyle w:val="Codeintext"/>
              </w:rPr>
              <w:t>.slb</w:t>
            </w:r>
            <w:r>
              <w:t xml:space="preserve"> and </w:t>
            </w:r>
            <w:r w:rsidRPr="000F0766">
              <w:rPr>
                <w:rStyle w:val="Codeintext"/>
              </w:rPr>
              <w:t>.sli</w:t>
            </w:r>
            <w:r>
              <w:t xml:space="preserve"> files can be mixed in the one </w:t>
            </w:r>
            <w:r w:rsidR="00EE5F6F">
              <w:t>sub-folder</w:t>
            </w:r>
            <w:r>
              <w:t>.</w:t>
            </w:r>
          </w:p>
          <w:p w14:paraId="40C4726C" w14:textId="77777777"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14:paraId="4B667625" w14:textId="77777777"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14:paraId="34CF4C46" w14:textId="77777777" w:rsidR="009F0545" w:rsidRPr="00CB1FEC" w:rsidRDefault="009F0545" w:rsidP="0074749A">
            <w:pPr>
              <w:pStyle w:val="TableText"/>
            </w:pPr>
            <w:r>
              <w:t>T</w:t>
            </w:r>
            <w:r w:rsidRPr="00084655">
              <w:t xml:space="preserve">he </w:t>
            </w:r>
            <w:r w:rsidR="001247E8">
              <w:t>Sensor</w:t>
            </w:r>
            <w:r w:rsidRPr="00084655">
              <w:t xml:space="preserve">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r w:rsidR="00C63D4F">
              <w:fldChar w:fldCharType="begin"/>
            </w:r>
            <w:r w:rsidR="00C63D4F">
              <w:instrText xml:space="preserve"> REF _Ref358896286 \r \h  \* MERGEFORMAT </w:instrText>
            </w:r>
            <w:r w:rsidR="00C63D4F">
              <w:fldChar w:fldCharType="separate"/>
            </w:r>
            <w:r w:rsidR="000E7C7E" w:rsidRPr="000E7C7E">
              <w:rPr>
                <w:rStyle w:val="CrossReference"/>
              </w:rPr>
              <w:t>9.4</w:t>
            </w:r>
            <w:r w:rsidR="00C63D4F">
              <w:fldChar w:fldCharType="end"/>
            </w:r>
            <w:r w:rsidR="0074749A" w:rsidRPr="0074749A">
              <w:rPr>
                <w:rStyle w:val="CrossReference"/>
              </w:rPr>
              <w:t xml:space="preserve"> </w:t>
            </w:r>
            <w:r w:rsidR="00C63D4F">
              <w:fldChar w:fldCharType="begin"/>
            </w:r>
            <w:r w:rsidR="00C63D4F">
              <w:instrText xml:space="preserve"> REF _Ref358896264 \h  \* MERGEFORMAT </w:instrText>
            </w:r>
            <w:r w:rsidR="00C63D4F">
              <w:fldChar w:fldCharType="separate"/>
            </w:r>
            <w:r w:rsidR="000E7C7E" w:rsidRPr="000E7C7E">
              <w:rPr>
                <w:rStyle w:val="CrossReference"/>
              </w:rPr>
              <w:t>Definition of new Sensors</w:t>
            </w:r>
            <w:r w:rsidR="00C63D4F">
              <w:fldChar w:fldCharType="end"/>
            </w:r>
            <w:r w:rsidR="0074749A">
              <w:t>.</w:t>
            </w:r>
          </w:p>
        </w:tc>
      </w:tr>
    </w:tbl>
    <w:p w14:paraId="1CF62B4A" w14:textId="77777777" w:rsidR="003A363C" w:rsidRDefault="003A363C" w:rsidP="007D43F6">
      <w:pPr>
        <w:pStyle w:val="Heading3"/>
      </w:pPr>
      <w:bookmarkStart w:id="97" w:name="_Toc355280376"/>
      <w:bookmarkStart w:id="98" w:name="_Ref356813987"/>
      <w:bookmarkStart w:id="99" w:name="_Ref356813989"/>
      <w:bookmarkStart w:id="100" w:name="_Toc293145196"/>
      <w:r>
        <w:t>Ocean Optics SpectraSuite Data Files</w:t>
      </w:r>
      <w:bookmarkEnd w:id="97"/>
      <w:bookmarkEnd w:id="98"/>
      <w:bookmarkEnd w:id="99"/>
      <w:bookmarkEnd w:id="100"/>
    </w:p>
    <w:tbl>
      <w:tblPr>
        <w:tblStyle w:val="TableGrid"/>
        <w:tblW w:w="0" w:type="auto"/>
        <w:tblInd w:w="709" w:type="dxa"/>
        <w:tblLook w:val="04A0" w:firstRow="1" w:lastRow="0" w:firstColumn="1" w:lastColumn="0" w:noHBand="0" w:noVBand="1"/>
      </w:tblPr>
      <w:tblGrid>
        <w:gridCol w:w="1644"/>
        <w:gridCol w:w="7218"/>
      </w:tblGrid>
      <w:tr w:rsidR="00CB1FEC" w14:paraId="69857B6E" w14:textId="77777777" w:rsidTr="007F7627">
        <w:tc>
          <w:tcPr>
            <w:tcW w:w="1644" w:type="dxa"/>
          </w:tcPr>
          <w:p w14:paraId="2AE76457" w14:textId="77777777" w:rsidR="00CB1FEC" w:rsidRDefault="00632319" w:rsidP="00A23C3C">
            <w:pPr>
              <w:pStyle w:val="Body"/>
              <w:ind w:left="0"/>
            </w:pPr>
            <w:r>
              <w:t>Standard or Format Owner</w:t>
            </w:r>
          </w:p>
        </w:tc>
        <w:tc>
          <w:tcPr>
            <w:tcW w:w="0" w:type="auto"/>
          </w:tcPr>
          <w:p w14:paraId="0A0128C3" w14:textId="77777777" w:rsidR="00CB1FEC" w:rsidRDefault="009F0545" w:rsidP="00CB1FEC">
            <w:pPr>
              <w:pStyle w:val="TableText"/>
            </w:pPr>
            <w:r>
              <w:t>Ocean Optics</w:t>
            </w:r>
          </w:p>
        </w:tc>
      </w:tr>
      <w:tr w:rsidR="00CB1FEC" w14:paraId="0CBC8C73" w14:textId="77777777" w:rsidTr="007F7627">
        <w:tc>
          <w:tcPr>
            <w:tcW w:w="1644" w:type="dxa"/>
          </w:tcPr>
          <w:p w14:paraId="40DD2CD0" w14:textId="77777777" w:rsidR="00CB1FEC" w:rsidRDefault="00CB1FEC" w:rsidP="00A23C3C">
            <w:pPr>
              <w:pStyle w:val="Body"/>
              <w:ind w:left="0"/>
            </w:pPr>
            <w:r>
              <w:t>Devices</w:t>
            </w:r>
          </w:p>
        </w:tc>
        <w:tc>
          <w:tcPr>
            <w:tcW w:w="0" w:type="auto"/>
          </w:tcPr>
          <w:p w14:paraId="000CF917" w14:textId="77777777" w:rsidR="00CB1FEC" w:rsidRDefault="009F0545" w:rsidP="00A23C3C">
            <w:pPr>
              <w:pStyle w:val="Body"/>
              <w:ind w:left="0"/>
            </w:pPr>
            <w:r>
              <w:t>Ocean Optics Spectra Suite</w:t>
            </w:r>
          </w:p>
        </w:tc>
      </w:tr>
      <w:tr w:rsidR="00B61E92" w14:paraId="1131633E" w14:textId="77777777" w:rsidTr="007F7627">
        <w:tc>
          <w:tcPr>
            <w:tcW w:w="1644" w:type="dxa"/>
          </w:tcPr>
          <w:p w14:paraId="3864C7E2" w14:textId="77777777" w:rsidR="00CB1FEC" w:rsidRDefault="00CB1FEC" w:rsidP="00A23C3C">
            <w:pPr>
              <w:pStyle w:val="Body"/>
              <w:ind w:left="0"/>
            </w:pPr>
            <w:r>
              <w:t>Supported Formats</w:t>
            </w:r>
          </w:p>
        </w:tc>
        <w:tc>
          <w:tcPr>
            <w:tcW w:w="0" w:type="auto"/>
          </w:tcPr>
          <w:p w14:paraId="0D5501C4" w14:textId="77777777" w:rsidR="00CB1FEC" w:rsidRPr="00084655" w:rsidRDefault="00CB1FEC" w:rsidP="00A23C3C">
            <w:pPr>
              <w:pStyle w:val="Body"/>
              <w:ind w:left="0"/>
            </w:pPr>
            <w:r>
              <w:t>Ocean Optics Spectra</w:t>
            </w:r>
            <w:r w:rsidR="009F0545">
              <w:t xml:space="preserve"> </w:t>
            </w:r>
            <w:r>
              <w:t>Suite text files</w:t>
            </w:r>
          </w:p>
        </w:tc>
      </w:tr>
      <w:tr w:rsidR="00CB1FEC" w14:paraId="5C525857" w14:textId="77777777" w:rsidTr="007F7627">
        <w:tc>
          <w:tcPr>
            <w:tcW w:w="1644" w:type="dxa"/>
          </w:tcPr>
          <w:p w14:paraId="2EB90D5A" w14:textId="77777777" w:rsidR="00CB1FEC" w:rsidRDefault="00CB1FEC" w:rsidP="00A23C3C">
            <w:pPr>
              <w:pStyle w:val="Body"/>
              <w:ind w:left="0"/>
            </w:pPr>
            <w:r>
              <w:t>Comments</w:t>
            </w:r>
          </w:p>
        </w:tc>
        <w:tc>
          <w:tcPr>
            <w:tcW w:w="0" w:type="auto"/>
          </w:tcPr>
          <w:p w14:paraId="0C4208A5" w14:textId="77777777" w:rsidR="00CB1FEC" w:rsidRPr="00B61E92" w:rsidRDefault="00B61E92" w:rsidP="006E169B">
            <w:pPr>
              <w:pStyle w:val="TableText"/>
            </w:pPr>
            <w:r>
              <w:t xml:space="preserve">The </w:t>
            </w:r>
            <w:r w:rsidR="006E169B">
              <w:t>required</w:t>
            </w:r>
            <w:r>
              <w:t xml:space="preserve"> file extension is </w:t>
            </w:r>
            <w:r w:rsidRPr="000F0766">
              <w:rPr>
                <w:rStyle w:val="Codeintext"/>
              </w:rPr>
              <w:t>.csv</w:t>
            </w:r>
            <w:r>
              <w:t>, although the files are not comma separated.</w:t>
            </w:r>
          </w:p>
        </w:tc>
      </w:tr>
    </w:tbl>
    <w:p w14:paraId="5E13D67F" w14:textId="77777777" w:rsidR="003A363C" w:rsidRDefault="00B61E92" w:rsidP="007D43F6">
      <w:pPr>
        <w:pStyle w:val="HeadingSubUnnumbered"/>
      </w:pPr>
      <w:r>
        <w:t>Example file</w:t>
      </w:r>
    </w:p>
    <w:p w14:paraId="3A18BE9F" w14:textId="77777777" w:rsidR="003A363C" w:rsidRPr="004C3526" w:rsidRDefault="003A363C" w:rsidP="004C3526">
      <w:pPr>
        <w:pStyle w:val="Code"/>
      </w:pPr>
      <w:r w:rsidRPr="004C3526">
        <w:t>SpectraSuite Data File</w:t>
      </w:r>
    </w:p>
    <w:p w14:paraId="6255B699" w14:textId="77777777" w:rsidR="003A363C" w:rsidRPr="004C3526" w:rsidRDefault="003A363C" w:rsidP="004C3526">
      <w:pPr>
        <w:pStyle w:val="Code"/>
      </w:pPr>
      <w:r w:rsidRPr="004C3526">
        <w:t>++++++++++++++++++++++++++++++++++++</w:t>
      </w:r>
    </w:p>
    <w:p w14:paraId="0D4AE773" w14:textId="77777777" w:rsidR="003A363C" w:rsidRPr="004C3526" w:rsidRDefault="003A363C" w:rsidP="004C3526">
      <w:pPr>
        <w:pStyle w:val="Code"/>
      </w:pPr>
      <w:r w:rsidRPr="004C3526">
        <w:t>Date: Wed Sep 15 19:14:15 CEST 2010</w:t>
      </w:r>
    </w:p>
    <w:p w14:paraId="0D9DCE6B" w14:textId="77777777" w:rsidR="003A363C" w:rsidRPr="004C3526" w:rsidRDefault="003A363C" w:rsidP="004C3526">
      <w:pPr>
        <w:pStyle w:val="Code"/>
      </w:pPr>
      <w:r w:rsidRPr="004C3526">
        <w:t>User: telerilevamento</w:t>
      </w:r>
    </w:p>
    <w:p w14:paraId="7A0495B7" w14:textId="77777777" w:rsidR="003A363C" w:rsidRPr="004C3526" w:rsidRDefault="003A363C" w:rsidP="004C3526">
      <w:pPr>
        <w:pStyle w:val="Code"/>
      </w:pPr>
      <w:r w:rsidRPr="004C3526">
        <w:t>Dark Spectrum Present: No</w:t>
      </w:r>
    </w:p>
    <w:p w14:paraId="1CF08C30" w14:textId="77777777" w:rsidR="003A363C" w:rsidRPr="004C3526" w:rsidRDefault="003A363C" w:rsidP="004C3526">
      <w:pPr>
        <w:pStyle w:val="Code"/>
      </w:pPr>
      <w:r w:rsidRPr="004C3526">
        <w:t>Reference Spectrum Present: No</w:t>
      </w:r>
    </w:p>
    <w:p w14:paraId="533EC6E8" w14:textId="77777777" w:rsidR="003A363C" w:rsidRPr="004C3526" w:rsidRDefault="003A363C" w:rsidP="004C3526">
      <w:pPr>
        <w:pStyle w:val="Code"/>
      </w:pPr>
      <w:r w:rsidRPr="004C3526">
        <w:t>Number of Sampled Component Spectra: 1</w:t>
      </w:r>
    </w:p>
    <w:p w14:paraId="2A619856" w14:textId="77777777" w:rsidR="003A363C" w:rsidRPr="004C3526" w:rsidRDefault="003A363C" w:rsidP="004C3526">
      <w:pPr>
        <w:pStyle w:val="Code"/>
      </w:pPr>
      <w:r w:rsidRPr="004C3526">
        <w:t>Spectrometers: HR4C1076</w:t>
      </w:r>
    </w:p>
    <w:p w14:paraId="7D1DDDDA" w14:textId="77777777" w:rsidR="003A363C" w:rsidRPr="004C3526" w:rsidRDefault="003A363C" w:rsidP="004C3526">
      <w:pPr>
        <w:pStyle w:val="Code"/>
      </w:pPr>
      <w:r w:rsidRPr="004C3526">
        <w:t>Integration Time (usec): 1000000 (HR4C1076)</w:t>
      </w:r>
    </w:p>
    <w:p w14:paraId="7DD4E063" w14:textId="77777777" w:rsidR="003A363C" w:rsidRPr="004C3526" w:rsidRDefault="003A363C" w:rsidP="004C3526">
      <w:pPr>
        <w:pStyle w:val="Code"/>
      </w:pPr>
      <w:r w:rsidRPr="004C3526">
        <w:t>Spectra Averaged: 10 (HR4C1076)</w:t>
      </w:r>
    </w:p>
    <w:p w14:paraId="6AB14141" w14:textId="77777777" w:rsidR="003A363C" w:rsidRPr="004C3526" w:rsidRDefault="003A363C" w:rsidP="004C3526">
      <w:pPr>
        <w:pStyle w:val="Code"/>
      </w:pPr>
      <w:r w:rsidRPr="004C3526">
        <w:t>Boxcar Smoothing: 0 (HR4C1076)</w:t>
      </w:r>
    </w:p>
    <w:p w14:paraId="2D214E3B" w14:textId="77777777" w:rsidR="003A363C" w:rsidRPr="004C3526" w:rsidRDefault="003A363C" w:rsidP="004C3526">
      <w:pPr>
        <w:pStyle w:val="Code"/>
      </w:pPr>
      <w:r w:rsidRPr="004C3526">
        <w:t>Correct for Electrical Dark: No (HR4C1076)</w:t>
      </w:r>
    </w:p>
    <w:p w14:paraId="71C2EB52" w14:textId="77777777" w:rsidR="003A363C" w:rsidRPr="004C3526" w:rsidRDefault="003A363C" w:rsidP="004C3526">
      <w:pPr>
        <w:pStyle w:val="Code"/>
      </w:pPr>
      <w:r w:rsidRPr="004C3526">
        <w:t>Strobe/Lamp Enabled: No (HR4C1076)</w:t>
      </w:r>
    </w:p>
    <w:p w14:paraId="5DCAAA57" w14:textId="77777777" w:rsidR="003A363C" w:rsidRPr="004C3526" w:rsidRDefault="003A363C" w:rsidP="004C3526">
      <w:pPr>
        <w:pStyle w:val="Code"/>
      </w:pPr>
      <w:r w:rsidRPr="004C3526">
        <w:t>Correct for Detector Non-linearity: No (HR4C1076)</w:t>
      </w:r>
    </w:p>
    <w:p w14:paraId="42F5A7B1" w14:textId="77777777" w:rsidR="003A363C" w:rsidRPr="004C3526" w:rsidRDefault="003A363C" w:rsidP="004C3526">
      <w:pPr>
        <w:pStyle w:val="Code"/>
      </w:pPr>
      <w:r w:rsidRPr="004C3526">
        <w:t>Correct for Stray Light: No (HR4C1076)</w:t>
      </w:r>
    </w:p>
    <w:p w14:paraId="652F1434" w14:textId="77777777" w:rsidR="003A363C" w:rsidRPr="004C3526" w:rsidRDefault="003A363C" w:rsidP="004C3526">
      <w:pPr>
        <w:pStyle w:val="Code"/>
      </w:pPr>
      <w:r w:rsidRPr="004C3526">
        <w:t>Number of Pixels in Processed Spectrum: 3648</w:t>
      </w:r>
    </w:p>
    <w:p w14:paraId="5A27061A" w14:textId="77777777" w:rsidR="003A363C" w:rsidRPr="004C3526" w:rsidRDefault="003A363C" w:rsidP="004C3526">
      <w:pPr>
        <w:pStyle w:val="Code"/>
      </w:pPr>
      <w:r w:rsidRPr="004C3526">
        <w:t>&gt;&gt;&gt;&gt;&gt;Begin Processed Spectral Data&lt;&lt;&lt;&lt;&lt;</w:t>
      </w:r>
    </w:p>
    <w:p w14:paraId="2621ECE9" w14:textId="77777777" w:rsidR="003A363C" w:rsidRPr="004C3526" w:rsidRDefault="003A363C" w:rsidP="004C3526">
      <w:pPr>
        <w:pStyle w:val="Code"/>
      </w:pPr>
      <w:r w:rsidRPr="004C3526">
        <w:t>Wavelength(nm); radiance(W*m-2*sr-1*nm-1)</w:t>
      </w:r>
    </w:p>
    <w:p w14:paraId="7E8A7BD6" w14:textId="77777777" w:rsidR="003A363C" w:rsidRPr="004C3526" w:rsidRDefault="003A363C" w:rsidP="004C3526">
      <w:pPr>
        <w:pStyle w:val="Code"/>
      </w:pPr>
      <w:r w:rsidRPr="004C3526">
        <w:t>717.00000;0.17904775</w:t>
      </w:r>
    </w:p>
    <w:p w14:paraId="21BDAEBD" w14:textId="77777777" w:rsidR="003A363C" w:rsidRPr="004C3526" w:rsidRDefault="003A363C" w:rsidP="004C3526">
      <w:pPr>
        <w:pStyle w:val="Code"/>
      </w:pPr>
      <w:r w:rsidRPr="004C3526">
        <w:t>717.02000;0.17878146</w:t>
      </w:r>
    </w:p>
    <w:p w14:paraId="04E55504" w14:textId="77777777" w:rsidR="003A363C" w:rsidRPr="004C3526" w:rsidRDefault="003A363C" w:rsidP="004C3526">
      <w:pPr>
        <w:pStyle w:val="Code"/>
      </w:pPr>
      <w:r w:rsidRPr="004C3526">
        <w:t>717.04000;0.17849983</w:t>
      </w:r>
    </w:p>
    <w:p w14:paraId="6CFB3173" w14:textId="77777777" w:rsidR="003A363C" w:rsidRPr="004C3526" w:rsidRDefault="003A363C" w:rsidP="004C3526">
      <w:pPr>
        <w:pStyle w:val="Code"/>
      </w:pPr>
      <w:r w:rsidRPr="004C3526">
        <w:t>717.06000;0.17820124</w:t>
      </w:r>
    </w:p>
    <w:p w14:paraId="7BA4EF0D" w14:textId="77777777" w:rsidR="003A363C" w:rsidRDefault="003A363C" w:rsidP="004C3526">
      <w:pPr>
        <w:pStyle w:val="Code"/>
      </w:pPr>
      <w:r w:rsidRPr="004C3526">
        <w:t>…</w:t>
      </w:r>
    </w:p>
    <w:p w14:paraId="2F92EC02" w14:textId="77777777" w:rsidR="003339F8" w:rsidRDefault="003339F8" w:rsidP="004C3526">
      <w:pPr>
        <w:pStyle w:val="Code"/>
      </w:pPr>
    </w:p>
    <w:p w14:paraId="44E0577E" w14:textId="0BFE0D9B" w:rsidR="003339F8" w:rsidRDefault="003339F8" w:rsidP="003339F8">
      <w:pPr>
        <w:pStyle w:val="Heading3"/>
      </w:pPr>
      <w:bookmarkStart w:id="101" w:name="_Toc293145197"/>
      <w:r>
        <w:t>Ocean Optics Ocean View Data Files</w:t>
      </w:r>
      <w:bookmarkEnd w:id="101"/>
    </w:p>
    <w:tbl>
      <w:tblPr>
        <w:tblStyle w:val="TableGrid"/>
        <w:tblW w:w="0" w:type="auto"/>
        <w:tblInd w:w="709" w:type="dxa"/>
        <w:tblLook w:val="04A0" w:firstRow="1" w:lastRow="0" w:firstColumn="1" w:lastColumn="0" w:noHBand="0" w:noVBand="1"/>
      </w:tblPr>
      <w:tblGrid>
        <w:gridCol w:w="1644"/>
        <w:gridCol w:w="3635"/>
      </w:tblGrid>
      <w:tr w:rsidR="003339F8" w14:paraId="34C9EDDC" w14:textId="77777777" w:rsidTr="003339F8">
        <w:tc>
          <w:tcPr>
            <w:tcW w:w="1644" w:type="dxa"/>
          </w:tcPr>
          <w:p w14:paraId="6D894F44" w14:textId="77777777" w:rsidR="003339F8" w:rsidRDefault="003339F8" w:rsidP="003339F8">
            <w:pPr>
              <w:pStyle w:val="Body"/>
              <w:ind w:left="0"/>
            </w:pPr>
            <w:r>
              <w:t>Standard or Format Owner</w:t>
            </w:r>
          </w:p>
        </w:tc>
        <w:tc>
          <w:tcPr>
            <w:tcW w:w="0" w:type="auto"/>
          </w:tcPr>
          <w:p w14:paraId="47B2E361" w14:textId="77777777" w:rsidR="003339F8" w:rsidRDefault="003339F8" w:rsidP="003339F8">
            <w:pPr>
              <w:pStyle w:val="TableText"/>
            </w:pPr>
            <w:r>
              <w:t>Ocean Optics</w:t>
            </w:r>
          </w:p>
        </w:tc>
      </w:tr>
      <w:tr w:rsidR="003339F8" w14:paraId="25ACD386" w14:textId="77777777" w:rsidTr="003339F8">
        <w:tc>
          <w:tcPr>
            <w:tcW w:w="1644" w:type="dxa"/>
          </w:tcPr>
          <w:p w14:paraId="41B6E0CC" w14:textId="77777777" w:rsidR="003339F8" w:rsidRDefault="003339F8" w:rsidP="003339F8">
            <w:pPr>
              <w:pStyle w:val="Body"/>
              <w:ind w:left="0"/>
            </w:pPr>
            <w:r>
              <w:t>Devices</w:t>
            </w:r>
          </w:p>
        </w:tc>
        <w:tc>
          <w:tcPr>
            <w:tcW w:w="0" w:type="auto"/>
          </w:tcPr>
          <w:p w14:paraId="1FDABDB7" w14:textId="6449FCBC" w:rsidR="003339F8" w:rsidRDefault="003339F8" w:rsidP="003339F8">
            <w:pPr>
              <w:pStyle w:val="Body"/>
              <w:ind w:left="0"/>
            </w:pPr>
            <w:r>
              <w:t>Ocean Optics Ocean View Software</w:t>
            </w:r>
          </w:p>
        </w:tc>
      </w:tr>
      <w:tr w:rsidR="003339F8" w14:paraId="7E83BD1F" w14:textId="77777777" w:rsidTr="003339F8">
        <w:tc>
          <w:tcPr>
            <w:tcW w:w="1644" w:type="dxa"/>
          </w:tcPr>
          <w:p w14:paraId="723B7E70" w14:textId="77777777" w:rsidR="003339F8" w:rsidRDefault="003339F8" w:rsidP="003339F8">
            <w:pPr>
              <w:pStyle w:val="Body"/>
              <w:ind w:left="0"/>
            </w:pPr>
            <w:r>
              <w:t>Supported Formats</w:t>
            </w:r>
          </w:p>
        </w:tc>
        <w:tc>
          <w:tcPr>
            <w:tcW w:w="0" w:type="auto"/>
          </w:tcPr>
          <w:p w14:paraId="6F6E88D1" w14:textId="6CB6592C" w:rsidR="003339F8" w:rsidRPr="00084655" w:rsidRDefault="003339F8" w:rsidP="003339F8">
            <w:pPr>
              <w:pStyle w:val="Body"/>
              <w:ind w:left="0"/>
            </w:pPr>
            <w:r>
              <w:t>Ocean Optics Ocean View text files</w:t>
            </w:r>
          </w:p>
        </w:tc>
      </w:tr>
      <w:tr w:rsidR="003339F8" w14:paraId="1F92781E" w14:textId="77777777" w:rsidTr="003339F8">
        <w:tc>
          <w:tcPr>
            <w:tcW w:w="1644" w:type="dxa"/>
          </w:tcPr>
          <w:p w14:paraId="1EFB5090" w14:textId="77777777" w:rsidR="003339F8" w:rsidRDefault="003339F8" w:rsidP="003339F8">
            <w:pPr>
              <w:pStyle w:val="Body"/>
              <w:ind w:left="0"/>
            </w:pPr>
            <w:r>
              <w:t>Comments</w:t>
            </w:r>
          </w:p>
        </w:tc>
        <w:tc>
          <w:tcPr>
            <w:tcW w:w="0" w:type="auto"/>
          </w:tcPr>
          <w:p w14:paraId="2A4E795C" w14:textId="1F8E360D" w:rsidR="003339F8" w:rsidRPr="00B61E92" w:rsidRDefault="003339F8" w:rsidP="003339F8">
            <w:pPr>
              <w:pStyle w:val="TableText"/>
            </w:pPr>
            <w:r>
              <w:t xml:space="preserve">The required file extension is </w:t>
            </w:r>
            <w:r>
              <w:rPr>
                <w:rStyle w:val="Codeintext"/>
              </w:rPr>
              <w:t>.txt</w:t>
            </w:r>
            <w:r>
              <w:t>.</w:t>
            </w:r>
          </w:p>
        </w:tc>
      </w:tr>
    </w:tbl>
    <w:p w14:paraId="5116EB7E" w14:textId="77777777" w:rsidR="003339F8" w:rsidRDefault="003339F8" w:rsidP="003339F8">
      <w:pPr>
        <w:pStyle w:val="HeadingSubUnnumbered"/>
      </w:pPr>
      <w:r>
        <w:t>Example file</w:t>
      </w:r>
    </w:p>
    <w:p w14:paraId="3995C0A8" w14:textId="77777777" w:rsidR="003339F8" w:rsidRDefault="003339F8" w:rsidP="003339F8">
      <w:pPr>
        <w:pStyle w:val="Code"/>
      </w:pPr>
      <w:r>
        <w:t>Data from Tree1_Day1_am_MAYP1114952_10-08-17-448.txt Node</w:t>
      </w:r>
    </w:p>
    <w:p w14:paraId="410CBB2F" w14:textId="77777777" w:rsidR="003339F8" w:rsidRDefault="003339F8" w:rsidP="003339F8">
      <w:pPr>
        <w:pStyle w:val="Code"/>
      </w:pPr>
    </w:p>
    <w:p w14:paraId="2075BEDC" w14:textId="77777777" w:rsidR="003339F8" w:rsidRDefault="003339F8" w:rsidP="003339F8">
      <w:pPr>
        <w:pStyle w:val="Code"/>
      </w:pPr>
      <w:r>
        <w:t>Date: Wed Mar 25 10:08:17 GMT 2015</w:t>
      </w:r>
    </w:p>
    <w:p w14:paraId="6027CE05" w14:textId="77777777" w:rsidR="003339F8" w:rsidRDefault="003339F8" w:rsidP="003339F8">
      <w:pPr>
        <w:pStyle w:val="Code"/>
      </w:pPr>
      <w:r>
        <w:t>User: amacarth</w:t>
      </w:r>
    </w:p>
    <w:p w14:paraId="72177652" w14:textId="77777777" w:rsidR="003339F8" w:rsidRDefault="003339F8" w:rsidP="003339F8">
      <w:pPr>
        <w:pStyle w:val="Code"/>
      </w:pPr>
      <w:r>
        <w:t>Spectrometer: MAYP111495</w:t>
      </w:r>
    </w:p>
    <w:p w14:paraId="09232632" w14:textId="77777777" w:rsidR="003339F8" w:rsidRDefault="003339F8" w:rsidP="003339F8">
      <w:pPr>
        <w:pStyle w:val="Code"/>
      </w:pPr>
      <w:r>
        <w:t>Autoset integration time: false</w:t>
      </w:r>
    </w:p>
    <w:p w14:paraId="247D1020" w14:textId="77777777" w:rsidR="003339F8" w:rsidRDefault="003339F8" w:rsidP="003339F8">
      <w:pPr>
        <w:pStyle w:val="Code"/>
      </w:pPr>
      <w:r>
        <w:t>Trigger mode: 0</w:t>
      </w:r>
    </w:p>
    <w:p w14:paraId="6CE06BCC" w14:textId="77777777" w:rsidR="003339F8" w:rsidRDefault="003339F8" w:rsidP="003339F8">
      <w:pPr>
        <w:pStyle w:val="Code"/>
      </w:pPr>
      <w:r>
        <w:t>Integration Time (sec): 8.500000E-1</w:t>
      </w:r>
    </w:p>
    <w:p w14:paraId="78945895" w14:textId="77777777" w:rsidR="003339F8" w:rsidRDefault="003339F8" w:rsidP="003339F8">
      <w:pPr>
        <w:pStyle w:val="Code"/>
      </w:pPr>
      <w:r>
        <w:t>Scans to average: 1</w:t>
      </w:r>
    </w:p>
    <w:p w14:paraId="6E17467C" w14:textId="77777777" w:rsidR="003339F8" w:rsidRDefault="003339F8" w:rsidP="003339F8">
      <w:pPr>
        <w:pStyle w:val="Code"/>
      </w:pPr>
      <w:r>
        <w:t>Electric dark correction enabled: true</w:t>
      </w:r>
    </w:p>
    <w:p w14:paraId="0DF7F4B7" w14:textId="77777777" w:rsidR="003339F8" w:rsidRDefault="003339F8" w:rsidP="003339F8">
      <w:pPr>
        <w:pStyle w:val="Code"/>
      </w:pPr>
      <w:r>
        <w:t>Nonlinearity correction enabled: true</w:t>
      </w:r>
    </w:p>
    <w:p w14:paraId="7C73D915" w14:textId="77777777" w:rsidR="003339F8" w:rsidRDefault="003339F8" w:rsidP="003339F8">
      <w:pPr>
        <w:pStyle w:val="Code"/>
      </w:pPr>
      <w:r>
        <w:t>Boxcar width: 0</w:t>
      </w:r>
    </w:p>
    <w:p w14:paraId="035BFB36" w14:textId="77777777" w:rsidR="003339F8" w:rsidRDefault="003339F8" w:rsidP="003339F8">
      <w:pPr>
        <w:pStyle w:val="Code"/>
      </w:pPr>
      <w:r>
        <w:t>XAxis mode: Wavelengths</w:t>
      </w:r>
    </w:p>
    <w:p w14:paraId="7AC0EE67" w14:textId="77777777" w:rsidR="003339F8" w:rsidRDefault="003339F8" w:rsidP="003339F8">
      <w:pPr>
        <w:pStyle w:val="Code"/>
      </w:pPr>
      <w:r>
        <w:t>Stop averaging: false</w:t>
      </w:r>
    </w:p>
    <w:p w14:paraId="5686D090" w14:textId="77777777" w:rsidR="003339F8" w:rsidRDefault="003339F8" w:rsidP="003339F8">
      <w:pPr>
        <w:pStyle w:val="Code"/>
      </w:pPr>
      <w:r>
        <w:t>Number of Pixels in Spectrum: 2068</w:t>
      </w:r>
    </w:p>
    <w:p w14:paraId="0CFC1AED" w14:textId="77777777" w:rsidR="003339F8" w:rsidRDefault="003339F8" w:rsidP="003339F8">
      <w:pPr>
        <w:pStyle w:val="Code"/>
      </w:pPr>
      <w:r>
        <w:t>&gt;&gt;&gt;&gt;&gt;Begin Spectral Data&lt;&lt;&lt;&lt;&lt;</w:t>
      </w:r>
    </w:p>
    <w:p w14:paraId="5E09BA82" w14:textId="6158FDD1" w:rsidR="003339F8" w:rsidRDefault="003339F8" w:rsidP="003339F8">
      <w:pPr>
        <w:pStyle w:val="Code"/>
      </w:pPr>
      <w:r>
        <w:t>649.693</w:t>
      </w:r>
      <w:r>
        <w:tab/>
        <w:t>838.02</w:t>
      </w:r>
    </w:p>
    <w:p w14:paraId="0EF38B3C" w14:textId="2E0E28D9" w:rsidR="003339F8" w:rsidRDefault="003339F8" w:rsidP="003339F8">
      <w:pPr>
        <w:pStyle w:val="Code"/>
      </w:pPr>
      <w:r>
        <w:t>649.795</w:t>
      </w:r>
      <w:r>
        <w:tab/>
        <w:t>-180.19</w:t>
      </w:r>
    </w:p>
    <w:p w14:paraId="6C51C55D" w14:textId="7041D237" w:rsidR="003339F8" w:rsidRDefault="003339F8" w:rsidP="003339F8">
      <w:pPr>
        <w:pStyle w:val="Code"/>
      </w:pPr>
      <w:r>
        <w:t>649.896</w:t>
      </w:r>
      <w:r>
        <w:tab/>
        <w:t>-91.96</w:t>
      </w:r>
    </w:p>
    <w:p w14:paraId="25B04C47" w14:textId="77777777" w:rsidR="003339F8" w:rsidRDefault="003339F8" w:rsidP="003339F8">
      <w:pPr>
        <w:pStyle w:val="Code"/>
      </w:pPr>
      <w:r>
        <w:t>649.997</w:t>
      </w:r>
      <w:r>
        <w:tab/>
        <w:t>-111.79</w:t>
      </w:r>
      <w:r w:rsidRPr="004C3526">
        <w:t xml:space="preserve"> </w:t>
      </w:r>
    </w:p>
    <w:p w14:paraId="3274C618" w14:textId="282A6977" w:rsidR="003339F8" w:rsidRPr="004C3526" w:rsidRDefault="003339F8" w:rsidP="003339F8">
      <w:pPr>
        <w:pStyle w:val="Code"/>
      </w:pPr>
      <w:r w:rsidRPr="004C3526">
        <w:t>…</w:t>
      </w:r>
    </w:p>
    <w:p w14:paraId="0173C3AE" w14:textId="77777777" w:rsidR="003A363C" w:rsidRDefault="003A363C" w:rsidP="007D43F6">
      <w:pPr>
        <w:pStyle w:val="Heading3"/>
      </w:pPr>
      <w:bookmarkStart w:id="102" w:name="_Toc355280377"/>
      <w:bookmarkStart w:id="103" w:name="_Toc293145198"/>
      <w:r>
        <w:t>HDF5 Files containing FGI goniometer measurements</w:t>
      </w:r>
      <w:bookmarkEnd w:id="102"/>
      <w:bookmarkEnd w:id="103"/>
    </w:p>
    <w:tbl>
      <w:tblPr>
        <w:tblStyle w:val="TableGrid"/>
        <w:tblW w:w="0" w:type="auto"/>
        <w:tblInd w:w="709" w:type="dxa"/>
        <w:tblLook w:val="04A0" w:firstRow="1" w:lastRow="0" w:firstColumn="1" w:lastColumn="0" w:noHBand="0" w:noVBand="1"/>
      </w:tblPr>
      <w:tblGrid>
        <w:gridCol w:w="1644"/>
        <w:gridCol w:w="7218"/>
      </w:tblGrid>
      <w:tr w:rsidR="00B61E92" w14:paraId="19BD5081" w14:textId="77777777" w:rsidTr="007F7627">
        <w:tc>
          <w:tcPr>
            <w:tcW w:w="1644" w:type="dxa"/>
          </w:tcPr>
          <w:p w14:paraId="5126AAB9" w14:textId="77777777" w:rsidR="00B61E92" w:rsidRDefault="00632319" w:rsidP="00A23C3C">
            <w:pPr>
              <w:pStyle w:val="Body"/>
              <w:ind w:left="0"/>
            </w:pPr>
            <w:r>
              <w:t>Standard or Format Owner</w:t>
            </w:r>
          </w:p>
        </w:tc>
        <w:tc>
          <w:tcPr>
            <w:tcW w:w="0" w:type="auto"/>
          </w:tcPr>
          <w:p w14:paraId="5370641B" w14:textId="77777777" w:rsidR="00B61E92" w:rsidRDefault="00B61E92" w:rsidP="00A23C3C">
            <w:pPr>
              <w:pStyle w:val="Body"/>
              <w:ind w:left="0"/>
            </w:pPr>
            <w:r>
              <w:t>Finnish Geodetic Institute proprietary format</w:t>
            </w:r>
          </w:p>
        </w:tc>
      </w:tr>
      <w:tr w:rsidR="00B61E92" w14:paraId="65A699AF" w14:textId="77777777" w:rsidTr="007F7627">
        <w:tc>
          <w:tcPr>
            <w:tcW w:w="1644" w:type="dxa"/>
          </w:tcPr>
          <w:p w14:paraId="0EC61F89" w14:textId="77777777" w:rsidR="00B61E92" w:rsidRDefault="00B61E92" w:rsidP="00A23C3C">
            <w:pPr>
              <w:pStyle w:val="Body"/>
              <w:ind w:left="0"/>
            </w:pPr>
            <w:r>
              <w:t>Devices</w:t>
            </w:r>
          </w:p>
        </w:tc>
        <w:tc>
          <w:tcPr>
            <w:tcW w:w="0" w:type="auto"/>
          </w:tcPr>
          <w:p w14:paraId="61B486DC" w14:textId="77777777" w:rsidR="00B61E92" w:rsidRDefault="0074749A" w:rsidP="00A23C3C">
            <w:pPr>
              <w:pStyle w:val="Body"/>
              <w:ind w:left="0"/>
            </w:pPr>
            <w:r>
              <w:t xml:space="preserve">ASD in combination with the </w:t>
            </w:r>
            <w:r w:rsidR="0089749F">
              <w:t>FIGIFIGO goniometer</w:t>
            </w:r>
          </w:p>
        </w:tc>
      </w:tr>
      <w:tr w:rsidR="00B61E92" w14:paraId="31ED2792" w14:textId="77777777" w:rsidTr="007F7627">
        <w:tc>
          <w:tcPr>
            <w:tcW w:w="1644" w:type="dxa"/>
          </w:tcPr>
          <w:p w14:paraId="4362C0C4" w14:textId="77777777" w:rsidR="00B61E92" w:rsidRDefault="00B61E92" w:rsidP="00A23C3C">
            <w:pPr>
              <w:pStyle w:val="Body"/>
              <w:ind w:left="0"/>
            </w:pPr>
            <w:r>
              <w:t>Supported Formats</w:t>
            </w:r>
          </w:p>
        </w:tc>
        <w:tc>
          <w:tcPr>
            <w:tcW w:w="0" w:type="auto"/>
          </w:tcPr>
          <w:p w14:paraId="3E89F226" w14:textId="77777777"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14:paraId="4D1B7891" w14:textId="77777777" w:rsidR="00B61E92" w:rsidRPr="00084655" w:rsidRDefault="006E169B" w:rsidP="006E169B">
            <w:pPr>
              <w:pStyle w:val="Body"/>
              <w:ind w:left="0"/>
            </w:pPr>
            <w:r>
              <w:t>T</w:t>
            </w:r>
            <w:r w:rsidR="00B61E92">
              <w:t xml:space="preserve">he newest data structure version </w:t>
            </w:r>
            <w:r>
              <w:t>(</w:t>
            </w:r>
            <w:r w:rsidR="00B61E92">
              <w:t xml:space="preserve">with a coupled xml-file, containing all the </w:t>
            </w:r>
            <w:r w:rsidR="007F4F37">
              <w:t>Metadata</w:t>
            </w:r>
            <w:r>
              <w:t xml:space="preserve">) </w:t>
            </w:r>
            <w:r w:rsidR="00B61E92">
              <w:t xml:space="preserve">is still experimental </w:t>
            </w:r>
            <w:r>
              <w:t>and is not ye</w:t>
            </w:r>
            <w:r w:rsidR="00B61E92">
              <w:t>t not fully supported.</w:t>
            </w:r>
          </w:p>
        </w:tc>
      </w:tr>
      <w:tr w:rsidR="00B61E92" w14:paraId="21B58CDF" w14:textId="77777777" w:rsidTr="007F7627">
        <w:tc>
          <w:tcPr>
            <w:tcW w:w="1644" w:type="dxa"/>
          </w:tcPr>
          <w:p w14:paraId="7213DE28" w14:textId="77777777" w:rsidR="00B61E92" w:rsidRDefault="00B61E92" w:rsidP="00A23C3C">
            <w:pPr>
              <w:pStyle w:val="Body"/>
              <w:ind w:left="0"/>
            </w:pPr>
            <w:r>
              <w:t>Comments</w:t>
            </w:r>
          </w:p>
        </w:tc>
        <w:tc>
          <w:tcPr>
            <w:tcW w:w="0" w:type="auto"/>
          </w:tcPr>
          <w:p w14:paraId="7F3EA7BA" w14:textId="77777777" w:rsidR="00B61E92" w:rsidRPr="00B61E92" w:rsidRDefault="00B61E92" w:rsidP="00B61E92">
            <w:pPr>
              <w:pStyle w:val="TableText"/>
            </w:pPr>
            <w:r>
              <w:t xml:space="preserve">As there </w:t>
            </w:r>
            <w:r w:rsidR="006E169B">
              <w:t>is</w:t>
            </w:r>
            <w:r>
              <w:t xml:space="preserve"> more than one </w:t>
            </w:r>
            <w:r w:rsidR="007F4F37">
              <w:t>Spectr</w:t>
            </w:r>
            <w:r w:rsidR="006E169B">
              <w:t>um</w:t>
            </w:r>
            <w:r>
              <w:t xml:space="preserve"> per file, each </w:t>
            </w:r>
            <w:r w:rsidR="007F4F37">
              <w:t>Spectr</w:t>
            </w:r>
            <w:r>
              <w:t xml:space="preserve">um is saved separately. The name of each </w:t>
            </w:r>
            <w:r w:rsidR="007F4F37">
              <w:t>Spectr</w:t>
            </w:r>
            <w:r>
              <w:t xml:space="preserve">um is constructed from the </w:t>
            </w:r>
            <w:r w:rsidR="007F4F37">
              <w:t>Campaign</w:t>
            </w:r>
            <w:r>
              <w:t xml:space="preserve"> name, the beam geometry (if HDRF or BRF), a data structure identifier and an auto numbered identifier (e.g. Snow7.HDRF.lib2.14).</w:t>
            </w:r>
          </w:p>
        </w:tc>
      </w:tr>
    </w:tbl>
    <w:p w14:paraId="4CEA1C0E" w14:textId="77777777" w:rsidR="00632319" w:rsidRDefault="00632319" w:rsidP="007D43F6">
      <w:pPr>
        <w:pStyle w:val="Heading3"/>
      </w:pPr>
      <w:bookmarkStart w:id="104" w:name="_Toc355280378"/>
      <w:bookmarkStart w:id="105" w:name="_Toc293145199"/>
      <w:r>
        <w:t>UniSpec</w:t>
      </w:r>
      <w:r w:rsidR="00E75CBA">
        <w:t xml:space="preserve"> Single Channel</w:t>
      </w:r>
      <w:bookmarkEnd w:id="105"/>
    </w:p>
    <w:tbl>
      <w:tblPr>
        <w:tblStyle w:val="TableGrid"/>
        <w:tblW w:w="0" w:type="auto"/>
        <w:tblInd w:w="709" w:type="dxa"/>
        <w:tblLook w:val="04A0" w:firstRow="1" w:lastRow="0" w:firstColumn="1" w:lastColumn="0" w:noHBand="0" w:noVBand="1"/>
      </w:tblPr>
      <w:tblGrid>
        <w:gridCol w:w="1644"/>
        <w:gridCol w:w="7218"/>
      </w:tblGrid>
      <w:tr w:rsidR="00E92396" w14:paraId="390422E2" w14:textId="77777777" w:rsidTr="007F7627">
        <w:tc>
          <w:tcPr>
            <w:tcW w:w="1644" w:type="dxa"/>
          </w:tcPr>
          <w:p w14:paraId="4C432525" w14:textId="77777777" w:rsidR="00632319" w:rsidRDefault="00632319" w:rsidP="00A23C3C">
            <w:pPr>
              <w:pStyle w:val="Body"/>
              <w:ind w:left="0"/>
            </w:pPr>
            <w:r>
              <w:t>Standard or Format Owner</w:t>
            </w:r>
          </w:p>
        </w:tc>
        <w:tc>
          <w:tcPr>
            <w:tcW w:w="0" w:type="auto"/>
          </w:tcPr>
          <w:p w14:paraId="46F4D109" w14:textId="77777777" w:rsidR="00632319" w:rsidRDefault="00923E7C" w:rsidP="00923E7C">
            <w:pPr>
              <w:pStyle w:val="Body"/>
              <w:ind w:left="0"/>
            </w:pPr>
            <w:r>
              <w:t xml:space="preserve">PP Systems </w:t>
            </w:r>
          </w:p>
        </w:tc>
      </w:tr>
      <w:tr w:rsidR="00E92396" w14:paraId="6D7353CC" w14:textId="77777777" w:rsidTr="007F7627">
        <w:tc>
          <w:tcPr>
            <w:tcW w:w="1644" w:type="dxa"/>
          </w:tcPr>
          <w:p w14:paraId="6EBAFF0E" w14:textId="77777777" w:rsidR="00632319" w:rsidRDefault="00632319" w:rsidP="00A23C3C">
            <w:pPr>
              <w:pStyle w:val="Body"/>
              <w:ind w:left="0"/>
            </w:pPr>
            <w:r>
              <w:t>Devices</w:t>
            </w:r>
          </w:p>
        </w:tc>
        <w:tc>
          <w:tcPr>
            <w:tcW w:w="0" w:type="auto"/>
          </w:tcPr>
          <w:p w14:paraId="16D7BCD1" w14:textId="77777777" w:rsidR="00632319" w:rsidRDefault="0089749F" w:rsidP="0089749F">
            <w:pPr>
              <w:pStyle w:val="TableText"/>
            </w:pPr>
            <w:r>
              <w:t>UniSpec SC</w:t>
            </w:r>
          </w:p>
        </w:tc>
      </w:tr>
      <w:tr w:rsidR="00E92396" w14:paraId="667B10EA" w14:textId="77777777" w:rsidTr="007F7627">
        <w:tc>
          <w:tcPr>
            <w:tcW w:w="1644" w:type="dxa"/>
          </w:tcPr>
          <w:p w14:paraId="7C62A9F3" w14:textId="77777777" w:rsidR="00632319" w:rsidRDefault="00632319" w:rsidP="00A23C3C">
            <w:pPr>
              <w:pStyle w:val="Body"/>
              <w:ind w:left="0"/>
            </w:pPr>
            <w:r>
              <w:t>Supported Formats</w:t>
            </w:r>
          </w:p>
        </w:tc>
        <w:tc>
          <w:tcPr>
            <w:tcW w:w="0" w:type="auto"/>
          </w:tcPr>
          <w:p w14:paraId="701EBE65" w14:textId="77777777" w:rsidR="00632319" w:rsidRPr="00084655" w:rsidRDefault="00923E7C" w:rsidP="00502EC9">
            <w:pPr>
              <w:pStyle w:val="Body"/>
              <w:ind w:left="0"/>
            </w:pPr>
            <w:r>
              <w:t xml:space="preserve">UniSpec </w:t>
            </w:r>
            <w:r w:rsidR="00632319">
              <w:t>Single Beam text files</w:t>
            </w:r>
          </w:p>
        </w:tc>
      </w:tr>
      <w:tr w:rsidR="00E92396" w14:paraId="4E291914" w14:textId="77777777" w:rsidTr="007F7627">
        <w:tc>
          <w:tcPr>
            <w:tcW w:w="1644" w:type="dxa"/>
          </w:tcPr>
          <w:p w14:paraId="1A44D453" w14:textId="77777777" w:rsidR="00632319" w:rsidRDefault="00632319" w:rsidP="00A23C3C">
            <w:pPr>
              <w:pStyle w:val="Body"/>
              <w:ind w:left="0"/>
            </w:pPr>
            <w:r>
              <w:t>Comments</w:t>
            </w:r>
          </w:p>
        </w:tc>
        <w:tc>
          <w:tcPr>
            <w:tcW w:w="0" w:type="auto"/>
          </w:tcPr>
          <w:p w14:paraId="5D923C88" w14:textId="77777777" w:rsidR="00502EC9" w:rsidRP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14:paraId="19B3EEC8" w14:textId="77777777" w:rsidR="00502EC9" w:rsidRDefault="00502EC9" w:rsidP="00502EC9">
      <w:pPr>
        <w:pStyle w:val="Heading3"/>
      </w:pPr>
      <w:bookmarkStart w:id="106" w:name="_Toc293145200"/>
      <w:r>
        <w:t xml:space="preserve">UniSpec </w:t>
      </w:r>
      <w:r w:rsidR="00E75CBA">
        <w:t xml:space="preserve">Double Channel </w:t>
      </w:r>
      <w:r>
        <w:t>SPU</w:t>
      </w:r>
      <w:bookmarkEnd w:id="106"/>
    </w:p>
    <w:tbl>
      <w:tblPr>
        <w:tblStyle w:val="TableGrid"/>
        <w:tblW w:w="0" w:type="auto"/>
        <w:tblInd w:w="709" w:type="dxa"/>
        <w:tblLook w:val="04A0" w:firstRow="1" w:lastRow="0" w:firstColumn="1" w:lastColumn="0" w:noHBand="0" w:noVBand="1"/>
      </w:tblPr>
      <w:tblGrid>
        <w:gridCol w:w="1644"/>
        <w:gridCol w:w="7218"/>
      </w:tblGrid>
      <w:tr w:rsidR="0089749F" w14:paraId="0AA5CBF5" w14:textId="77777777" w:rsidTr="007F7627">
        <w:tc>
          <w:tcPr>
            <w:tcW w:w="1644" w:type="dxa"/>
          </w:tcPr>
          <w:p w14:paraId="26DC3252" w14:textId="77777777" w:rsidR="00502EC9" w:rsidRDefault="00502EC9" w:rsidP="00CD2E77">
            <w:pPr>
              <w:pStyle w:val="Body"/>
              <w:ind w:left="0"/>
            </w:pPr>
            <w:r>
              <w:t>Standard or Format Owner</w:t>
            </w:r>
          </w:p>
        </w:tc>
        <w:tc>
          <w:tcPr>
            <w:tcW w:w="0" w:type="auto"/>
          </w:tcPr>
          <w:p w14:paraId="68832816" w14:textId="77777777" w:rsidR="00502EC9" w:rsidRDefault="00502EC9" w:rsidP="00CD2E77">
            <w:pPr>
              <w:pStyle w:val="Body"/>
              <w:ind w:left="0"/>
            </w:pPr>
            <w:r>
              <w:t xml:space="preserve">PP Systems </w:t>
            </w:r>
          </w:p>
        </w:tc>
      </w:tr>
      <w:tr w:rsidR="0089749F" w14:paraId="6B9CFA45" w14:textId="77777777" w:rsidTr="007F7627">
        <w:tc>
          <w:tcPr>
            <w:tcW w:w="1644" w:type="dxa"/>
          </w:tcPr>
          <w:p w14:paraId="158E2211" w14:textId="77777777" w:rsidR="00502EC9" w:rsidRDefault="00502EC9" w:rsidP="00CD2E77">
            <w:pPr>
              <w:pStyle w:val="Body"/>
              <w:ind w:left="0"/>
            </w:pPr>
            <w:r>
              <w:t>Devices</w:t>
            </w:r>
          </w:p>
        </w:tc>
        <w:tc>
          <w:tcPr>
            <w:tcW w:w="0" w:type="auto"/>
          </w:tcPr>
          <w:p w14:paraId="08BD922A" w14:textId="77777777" w:rsidR="00502EC9" w:rsidRDefault="0089749F" w:rsidP="0089749F">
            <w:pPr>
              <w:pStyle w:val="TableText"/>
            </w:pPr>
            <w:r>
              <w:t>UniSpec DC</w:t>
            </w:r>
          </w:p>
        </w:tc>
      </w:tr>
      <w:tr w:rsidR="0089749F" w14:paraId="257FB003" w14:textId="77777777" w:rsidTr="007F7627">
        <w:tc>
          <w:tcPr>
            <w:tcW w:w="1644" w:type="dxa"/>
          </w:tcPr>
          <w:p w14:paraId="003A1EEF" w14:textId="77777777" w:rsidR="00502EC9" w:rsidRDefault="00502EC9" w:rsidP="00CD2E77">
            <w:pPr>
              <w:pStyle w:val="Body"/>
              <w:ind w:left="0"/>
            </w:pPr>
            <w:r>
              <w:t>Supported Formats</w:t>
            </w:r>
          </w:p>
        </w:tc>
        <w:tc>
          <w:tcPr>
            <w:tcW w:w="0" w:type="auto"/>
          </w:tcPr>
          <w:p w14:paraId="50C15FA9" w14:textId="77777777" w:rsidR="00502EC9" w:rsidRPr="00084655" w:rsidRDefault="00502EC9" w:rsidP="00502EC9">
            <w:pPr>
              <w:pStyle w:val="Body"/>
              <w:ind w:left="0"/>
            </w:pPr>
            <w:r>
              <w:t>UniSpec Dual Beam text files</w:t>
            </w:r>
          </w:p>
        </w:tc>
      </w:tr>
      <w:tr w:rsidR="0089749F" w14:paraId="0FB9072D" w14:textId="77777777" w:rsidTr="007F7627">
        <w:tc>
          <w:tcPr>
            <w:tcW w:w="1644" w:type="dxa"/>
          </w:tcPr>
          <w:p w14:paraId="2E902E3F" w14:textId="77777777" w:rsidR="00502EC9" w:rsidRDefault="00502EC9" w:rsidP="00CD2E77">
            <w:pPr>
              <w:pStyle w:val="Body"/>
              <w:ind w:left="0"/>
            </w:pPr>
            <w:r>
              <w:t>Comments</w:t>
            </w:r>
          </w:p>
        </w:tc>
        <w:tc>
          <w:tcPr>
            <w:tcW w:w="0" w:type="auto"/>
          </w:tcPr>
          <w:p w14:paraId="6C4AE17A" w14:textId="77777777" w:rsid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14:paraId="4854F495" w14:textId="77777777" w:rsidR="00632319" w:rsidRDefault="00632319" w:rsidP="007D43F6">
      <w:pPr>
        <w:pStyle w:val="Heading3"/>
      </w:pPr>
      <w:bookmarkStart w:id="107" w:name="_Toc293145201"/>
      <w:r>
        <w:t>SPECPR</w:t>
      </w:r>
      <w:bookmarkEnd w:id="107"/>
    </w:p>
    <w:tbl>
      <w:tblPr>
        <w:tblStyle w:val="TableGrid"/>
        <w:tblW w:w="0" w:type="auto"/>
        <w:tblInd w:w="709" w:type="dxa"/>
        <w:tblLook w:val="04A0" w:firstRow="1" w:lastRow="0" w:firstColumn="1" w:lastColumn="0" w:noHBand="0" w:noVBand="1"/>
      </w:tblPr>
      <w:tblGrid>
        <w:gridCol w:w="1644"/>
        <w:gridCol w:w="7218"/>
      </w:tblGrid>
      <w:tr w:rsidR="004667B5" w14:paraId="00798D7F" w14:textId="77777777" w:rsidTr="007F7627">
        <w:tc>
          <w:tcPr>
            <w:tcW w:w="1644" w:type="dxa"/>
          </w:tcPr>
          <w:p w14:paraId="7E37CA8C" w14:textId="77777777" w:rsidR="00632319" w:rsidRDefault="00632319" w:rsidP="00A23C3C">
            <w:pPr>
              <w:pStyle w:val="Body"/>
              <w:ind w:left="0"/>
            </w:pPr>
            <w:r>
              <w:t>Standard or Format Owner</w:t>
            </w:r>
          </w:p>
        </w:tc>
        <w:tc>
          <w:tcPr>
            <w:tcW w:w="0" w:type="auto"/>
          </w:tcPr>
          <w:p w14:paraId="3D625592" w14:textId="77777777"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14:paraId="678BF387" w14:textId="77777777" w:rsidTr="007F7627">
        <w:tc>
          <w:tcPr>
            <w:tcW w:w="1644" w:type="dxa"/>
          </w:tcPr>
          <w:p w14:paraId="5235F13D" w14:textId="77777777" w:rsidR="00632319" w:rsidRDefault="00632319" w:rsidP="00A23C3C">
            <w:pPr>
              <w:pStyle w:val="Body"/>
              <w:ind w:left="0"/>
            </w:pPr>
            <w:r>
              <w:t>Devices</w:t>
            </w:r>
          </w:p>
        </w:tc>
        <w:tc>
          <w:tcPr>
            <w:tcW w:w="0" w:type="auto"/>
          </w:tcPr>
          <w:p w14:paraId="7A74A286" w14:textId="77777777" w:rsidR="00632319" w:rsidRDefault="00632319" w:rsidP="00A23C3C">
            <w:pPr>
              <w:pStyle w:val="Body"/>
              <w:ind w:left="0"/>
            </w:pPr>
            <w:r>
              <w:t>USGS PRISM software</w:t>
            </w:r>
          </w:p>
        </w:tc>
      </w:tr>
      <w:tr w:rsidR="004667B5" w14:paraId="65914C79" w14:textId="77777777" w:rsidTr="007F7627">
        <w:tc>
          <w:tcPr>
            <w:tcW w:w="1644" w:type="dxa"/>
          </w:tcPr>
          <w:p w14:paraId="7F0A5DD4" w14:textId="77777777" w:rsidR="00632319" w:rsidRDefault="00632319" w:rsidP="00A23C3C">
            <w:pPr>
              <w:pStyle w:val="Body"/>
              <w:ind w:left="0"/>
            </w:pPr>
            <w:r>
              <w:t>Supported Formats</w:t>
            </w:r>
          </w:p>
        </w:tc>
        <w:tc>
          <w:tcPr>
            <w:tcW w:w="0" w:type="auto"/>
          </w:tcPr>
          <w:p w14:paraId="4BBE7B69" w14:textId="77777777" w:rsidR="00632319" w:rsidRPr="00084655" w:rsidRDefault="004667B5" w:rsidP="004667B5">
            <w:pPr>
              <w:pStyle w:val="Body"/>
              <w:ind w:left="0"/>
            </w:pPr>
            <w:r>
              <w:t>SPECPR</w:t>
            </w:r>
          </w:p>
        </w:tc>
      </w:tr>
      <w:tr w:rsidR="004667B5" w14:paraId="456BC8CC" w14:textId="77777777" w:rsidTr="007F7627">
        <w:tc>
          <w:tcPr>
            <w:tcW w:w="1644" w:type="dxa"/>
          </w:tcPr>
          <w:p w14:paraId="122FBC4A" w14:textId="77777777" w:rsidR="00632319" w:rsidRDefault="00632319" w:rsidP="00A23C3C">
            <w:pPr>
              <w:pStyle w:val="Body"/>
              <w:ind w:left="0"/>
            </w:pPr>
            <w:r>
              <w:t>Comments</w:t>
            </w:r>
          </w:p>
        </w:tc>
        <w:tc>
          <w:tcPr>
            <w:tcW w:w="0" w:type="auto"/>
          </w:tcPr>
          <w:p w14:paraId="4C571FCD" w14:textId="77777777" w:rsidR="003F093E" w:rsidRPr="003F093E" w:rsidRDefault="004667B5" w:rsidP="004667B5">
            <w:pPr>
              <w:pStyle w:val="TableText"/>
            </w:pPr>
            <w:r>
              <w:t>Search for more information about PRISM software and the SPECPR file format from the U.S. Geological web site.</w:t>
            </w:r>
          </w:p>
        </w:tc>
      </w:tr>
    </w:tbl>
    <w:p w14:paraId="53032555" w14:textId="77777777" w:rsidR="00632319" w:rsidRDefault="00632319" w:rsidP="007D43F6">
      <w:pPr>
        <w:pStyle w:val="Heading3"/>
      </w:pPr>
      <w:bookmarkStart w:id="108" w:name="_Toc293145202"/>
      <w:r>
        <w:t>Modtran Albedo File</w:t>
      </w:r>
      <w:bookmarkEnd w:id="108"/>
    </w:p>
    <w:tbl>
      <w:tblPr>
        <w:tblStyle w:val="TableGrid"/>
        <w:tblW w:w="0" w:type="auto"/>
        <w:tblInd w:w="709" w:type="dxa"/>
        <w:tblLook w:val="04A0" w:firstRow="1" w:lastRow="0" w:firstColumn="1" w:lastColumn="0" w:noHBand="0" w:noVBand="1"/>
      </w:tblPr>
      <w:tblGrid>
        <w:gridCol w:w="1644"/>
        <w:gridCol w:w="7218"/>
      </w:tblGrid>
      <w:tr w:rsidR="00A84858" w14:paraId="2F442664" w14:textId="77777777" w:rsidTr="0095776F">
        <w:tc>
          <w:tcPr>
            <w:tcW w:w="1644" w:type="dxa"/>
          </w:tcPr>
          <w:p w14:paraId="3ABC04F2" w14:textId="77777777" w:rsidR="00632319" w:rsidRDefault="00632319" w:rsidP="00A23C3C">
            <w:pPr>
              <w:pStyle w:val="Body"/>
              <w:ind w:left="0"/>
            </w:pPr>
            <w:r>
              <w:t>Standard or Format Owner</w:t>
            </w:r>
          </w:p>
        </w:tc>
        <w:tc>
          <w:tcPr>
            <w:tcW w:w="0" w:type="auto"/>
          </w:tcPr>
          <w:p w14:paraId="5A16944D" w14:textId="77777777" w:rsidR="00A84858" w:rsidRPr="00A84858" w:rsidRDefault="004667B5" w:rsidP="004667B5">
            <w:pPr>
              <w:pStyle w:val="TableText"/>
            </w:pPr>
            <w:r>
              <w:t>Spectral Sciences Inc. and U.S. Air Force Research Laboratory</w:t>
            </w:r>
          </w:p>
        </w:tc>
      </w:tr>
      <w:tr w:rsidR="00A84858" w14:paraId="53628ECF" w14:textId="77777777" w:rsidTr="0095776F">
        <w:tc>
          <w:tcPr>
            <w:tcW w:w="1644" w:type="dxa"/>
          </w:tcPr>
          <w:p w14:paraId="64818AB1" w14:textId="77777777" w:rsidR="00632319" w:rsidRDefault="00632319" w:rsidP="00A23C3C">
            <w:pPr>
              <w:pStyle w:val="Body"/>
              <w:ind w:left="0"/>
            </w:pPr>
            <w:r>
              <w:t>Devices</w:t>
            </w:r>
          </w:p>
        </w:tc>
        <w:tc>
          <w:tcPr>
            <w:tcW w:w="0" w:type="auto"/>
          </w:tcPr>
          <w:p w14:paraId="58B28343" w14:textId="77777777" w:rsidR="00632319" w:rsidRPr="004667B5" w:rsidRDefault="004667B5" w:rsidP="00A23C3C">
            <w:pPr>
              <w:pStyle w:val="Body"/>
              <w:ind w:left="0"/>
            </w:pPr>
            <w:r w:rsidRPr="004667B5">
              <w:t>Modtran5 atmospheric radiative transfer model</w:t>
            </w:r>
            <w:r>
              <w:t xml:space="preserve"> software</w:t>
            </w:r>
          </w:p>
        </w:tc>
      </w:tr>
      <w:tr w:rsidR="00A84858" w14:paraId="7659A89F" w14:textId="77777777" w:rsidTr="0095776F">
        <w:tc>
          <w:tcPr>
            <w:tcW w:w="1644" w:type="dxa"/>
          </w:tcPr>
          <w:p w14:paraId="070D8381" w14:textId="77777777" w:rsidR="00632319" w:rsidRDefault="00632319" w:rsidP="00A23C3C">
            <w:pPr>
              <w:pStyle w:val="Body"/>
              <w:ind w:left="0"/>
            </w:pPr>
            <w:r>
              <w:t>Supported Formats</w:t>
            </w:r>
          </w:p>
        </w:tc>
        <w:tc>
          <w:tcPr>
            <w:tcW w:w="0" w:type="auto"/>
          </w:tcPr>
          <w:p w14:paraId="2C7A9959" w14:textId="77777777" w:rsidR="00632319" w:rsidRPr="00084655" w:rsidRDefault="004667B5" w:rsidP="00A23C3C">
            <w:pPr>
              <w:pStyle w:val="Body"/>
              <w:ind w:left="0"/>
            </w:pPr>
            <w:r>
              <w:t>Modtran Albedo files</w:t>
            </w:r>
          </w:p>
        </w:tc>
      </w:tr>
      <w:tr w:rsidR="004667B5" w14:paraId="72ABF813" w14:textId="77777777" w:rsidTr="0095776F">
        <w:tc>
          <w:tcPr>
            <w:tcW w:w="1644" w:type="dxa"/>
          </w:tcPr>
          <w:p w14:paraId="68A6CBED" w14:textId="77777777" w:rsidR="004667B5" w:rsidRDefault="004667B5" w:rsidP="00A23C3C">
            <w:pPr>
              <w:pStyle w:val="Body"/>
              <w:ind w:left="0"/>
            </w:pPr>
            <w:r>
              <w:t>Comments</w:t>
            </w:r>
          </w:p>
        </w:tc>
        <w:tc>
          <w:tcPr>
            <w:tcW w:w="0" w:type="auto"/>
          </w:tcPr>
          <w:p w14:paraId="61EA4027" w14:textId="77777777" w:rsidR="004667B5" w:rsidRPr="00A84858" w:rsidRDefault="004667B5" w:rsidP="004667B5">
            <w:pPr>
              <w:pStyle w:val="TableText"/>
            </w:pPr>
            <w:r>
              <w:t xml:space="preserve">More information can be found on the Modtran web site at </w:t>
            </w:r>
            <w:hyperlink r:id="rId35" w:history="1">
              <w:r w:rsidRPr="00E35BF7">
                <w:rPr>
                  <w:rStyle w:val="Hyperlink"/>
                </w:rPr>
                <w:t>http://www.Modtran5.com</w:t>
              </w:r>
            </w:hyperlink>
            <w:r>
              <w:t>.</w:t>
            </w:r>
          </w:p>
        </w:tc>
      </w:tr>
    </w:tbl>
    <w:p w14:paraId="4A58DDEC" w14:textId="77777777" w:rsidR="003A363C" w:rsidRDefault="003A363C" w:rsidP="007D43F6">
      <w:pPr>
        <w:pStyle w:val="Heading3"/>
      </w:pPr>
      <w:bookmarkStart w:id="109" w:name="_Toc293145203"/>
      <w:r>
        <w:t>Excel files</w:t>
      </w:r>
      <w:bookmarkEnd w:id="104"/>
      <w:bookmarkEnd w:id="109"/>
    </w:p>
    <w:tbl>
      <w:tblPr>
        <w:tblStyle w:val="TableGrid"/>
        <w:tblW w:w="0" w:type="auto"/>
        <w:tblInd w:w="709" w:type="dxa"/>
        <w:tblLook w:val="04A0" w:firstRow="1" w:lastRow="0" w:firstColumn="1" w:lastColumn="0" w:noHBand="0" w:noVBand="1"/>
      </w:tblPr>
      <w:tblGrid>
        <w:gridCol w:w="1644"/>
        <w:gridCol w:w="7218"/>
      </w:tblGrid>
      <w:tr w:rsidR="00B61E92" w14:paraId="657E3F1C" w14:textId="77777777" w:rsidTr="0095776F">
        <w:tc>
          <w:tcPr>
            <w:tcW w:w="1644" w:type="dxa"/>
          </w:tcPr>
          <w:p w14:paraId="4E468BAA" w14:textId="77777777" w:rsidR="00B61E92" w:rsidRDefault="00632319" w:rsidP="00A23C3C">
            <w:pPr>
              <w:pStyle w:val="Body"/>
              <w:ind w:left="0"/>
            </w:pPr>
            <w:r>
              <w:t>Standard or Format Owner</w:t>
            </w:r>
          </w:p>
        </w:tc>
        <w:tc>
          <w:tcPr>
            <w:tcW w:w="0" w:type="auto"/>
          </w:tcPr>
          <w:p w14:paraId="0368C5F0" w14:textId="77777777" w:rsidR="00B61E92" w:rsidRDefault="00B61E92" w:rsidP="00A23C3C">
            <w:pPr>
              <w:pStyle w:val="Body"/>
              <w:ind w:left="0"/>
            </w:pPr>
            <w:r>
              <w:t>Microsoft Excel Spreadsheet files</w:t>
            </w:r>
          </w:p>
        </w:tc>
      </w:tr>
      <w:tr w:rsidR="00B61E92" w14:paraId="2D159F40" w14:textId="77777777" w:rsidTr="0095776F">
        <w:tc>
          <w:tcPr>
            <w:tcW w:w="1644" w:type="dxa"/>
          </w:tcPr>
          <w:p w14:paraId="3747F47B" w14:textId="77777777" w:rsidR="00B61E92" w:rsidRDefault="00B61E92" w:rsidP="00A23C3C">
            <w:pPr>
              <w:pStyle w:val="Body"/>
              <w:ind w:left="0"/>
            </w:pPr>
            <w:r>
              <w:t>Devices</w:t>
            </w:r>
          </w:p>
        </w:tc>
        <w:tc>
          <w:tcPr>
            <w:tcW w:w="0" w:type="auto"/>
          </w:tcPr>
          <w:p w14:paraId="5E7AEE52" w14:textId="77777777" w:rsidR="00B61E92" w:rsidRDefault="006E169B" w:rsidP="00A23C3C">
            <w:pPr>
              <w:pStyle w:val="Body"/>
              <w:ind w:left="0"/>
            </w:pPr>
            <w:r>
              <w:t>N/A</w:t>
            </w:r>
          </w:p>
        </w:tc>
      </w:tr>
      <w:tr w:rsidR="00B61E92" w14:paraId="2D859AD1" w14:textId="77777777" w:rsidTr="0095776F">
        <w:tc>
          <w:tcPr>
            <w:tcW w:w="1644" w:type="dxa"/>
          </w:tcPr>
          <w:p w14:paraId="318B1D76" w14:textId="77777777" w:rsidR="00B61E92" w:rsidRDefault="00B61E92" w:rsidP="00A23C3C">
            <w:pPr>
              <w:pStyle w:val="Body"/>
              <w:ind w:left="0"/>
            </w:pPr>
            <w:r>
              <w:t>Supported Formats</w:t>
            </w:r>
          </w:p>
        </w:tc>
        <w:tc>
          <w:tcPr>
            <w:tcW w:w="0" w:type="auto"/>
          </w:tcPr>
          <w:p w14:paraId="40F60F16" w14:textId="77777777" w:rsidR="00B61E92" w:rsidRDefault="00B61E92" w:rsidP="00B61E92">
            <w:pPr>
              <w:pStyle w:val="Body"/>
              <w:ind w:left="0"/>
            </w:pPr>
            <w:r>
              <w:t>.XLS files only - .CSV, .XLSX etc are not support</w:t>
            </w:r>
            <w:r w:rsidR="006E169B">
              <w:t>ed</w:t>
            </w:r>
          </w:p>
          <w:p w14:paraId="3AAD82F4" w14:textId="77777777"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r w:rsidR="00C63D4F">
              <w:fldChar w:fldCharType="begin"/>
            </w:r>
            <w:r w:rsidR="00C63D4F">
              <w:instrText xml:space="preserve"> REF _Ref356813987 \r \h  \* MERGEFORMAT </w:instrText>
            </w:r>
            <w:r w:rsidR="00C63D4F">
              <w:fldChar w:fldCharType="separate"/>
            </w:r>
            <w:r w:rsidR="000E7C7E" w:rsidRPr="000E7C7E">
              <w:rPr>
                <w:rStyle w:val="CrossReference"/>
              </w:rPr>
              <w:t>3.11.9</w:t>
            </w:r>
            <w:r w:rsidR="00C63D4F">
              <w:fldChar w:fldCharType="end"/>
            </w:r>
            <w:r w:rsidRPr="007B39B1">
              <w:rPr>
                <w:rStyle w:val="CrossReference"/>
              </w:rPr>
              <w:t xml:space="preserve"> </w:t>
            </w:r>
            <w:r w:rsidR="00C63D4F">
              <w:fldChar w:fldCharType="begin"/>
            </w:r>
            <w:r w:rsidR="00C63D4F">
              <w:instrText xml:space="preserve"> REF _Ref356813989 \h  \* MERGEFORMAT </w:instrText>
            </w:r>
            <w:r w:rsidR="00C63D4F">
              <w:fldChar w:fldCharType="separate"/>
            </w:r>
            <w:r w:rsidR="000E7C7E" w:rsidRPr="000E7C7E">
              <w:rPr>
                <w:rStyle w:val="CrossReference"/>
              </w:rPr>
              <w:t>Ocean Optics SpectraSuite Data Files</w:t>
            </w:r>
            <w:r w:rsidR="00C63D4F">
              <w:fldChar w:fldCharType="end"/>
            </w:r>
            <w:r>
              <w:t>.)</w:t>
            </w:r>
          </w:p>
        </w:tc>
      </w:tr>
      <w:tr w:rsidR="00B61E92" w14:paraId="71427D6A" w14:textId="77777777" w:rsidTr="0095776F">
        <w:tc>
          <w:tcPr>
            <w:tcW w:w="1644" w:type="dxa"/>
          </w:tcPr>
          <w:p w14:paraId="79910509" w14:textId="77777777" w:rsidR="00B61E92" w:rsidRDefault="00B61E92" w:rsidP="00A23C3C">
            <w:pPr>
              <w:pStyle w:val="Body"/>
              <w:ind w:left="0"/>
            </w:pPr>
            <w:r>
              <w:t>Comments</w:t>
            </w:r>
          </w:p>
        </w:tc>
        <w:tc>
          <w:tcPr>
            <w:tcW w:w="0" w:type="auto"/>
          </w:tcPr>
          <w:p w14:paraId="4B7B248D" w14:textId="77777777" w:rsidR="00B61E92" w:rsidRDefault="00B61E92" w:rsidP="00B61E92">
            <w:pPr>
              <w:pStyle w:val="TableText"/>
            </w:pPr>
            <w:r>
              <w:t>The first column of the Excel file must contain the Wavelength values in increasing order, with a heading in the first row.</w:t>
            </w:r>
          </w:p>
          <w:p w14:paraId="4E361FD8" w14:textId="77777777" w:rsidR="00B61E92" w:rsidRDefault="00B61E92" w:rsidP="00B61E92">
            <w:pPr>
              <w:pStyle w:val="TableText"/>
            </w:pPr>
            <w:r>
              <w:t xml:space="preserve">Each of the second and subsequent columns contains the data for a single </w:t>
            </w:r>
            <w:r w:rsidR="007F4F37">
              <w:t>Spectr</w:t>
            </w:r>
            <w:r>
              <w:t xml:space="preserve">um. The first row is the name of the </w:t>
            </w:r>
            <w:r w:rsidR="007F4F37">
              <w:t>Spectr</w:t>
            </w:r>
            <w:r>
              <w:t xml:space="preserve">um. Subsequent rows in the column contain the </w:t>
            </w:r>
            <w:r w:rsidR="007F4F37">
              <w:t>Spectr</w:t>
            </w:r>
            <w:r>
              <w:t>um values for the wavelengths specified in the first column.</w:t>
            </w:r>
          </w:p>
          <w:p w14:paraId="0D708D85" w14:textId="77777777" w:rsidR="00B61E92" w:rsidRDefault="00B61E92" w:rsidP="00B61E92">
            <w:pPr>
              <w:pStyle w:val="TableText"/>
            </w:pPr>
            <w:r>
              <w:t xml:space="preserve">The </w:t>
            </w:r>
            <w:r w:rsidR="00D4398D">
              <w:t>S</w:t>
            </w:r>
            <w:r>
              <w:t>pectra</w:t>
            </w:r>
            <w:r w:rsidR="003C1864">
              <w:t>’s</w:t>
            </w:r>
            <w:r>
              <w:t xml:space="preserve"> </w:t>
            </w:r>
            <w:r w:rsidR="003C1864">
              <w:t>File name Metadata Attribute values</w:t>
            </w:r>
            <w:r>
              <w:t xml:space="preserve"> are constructed from the Excel file name and the </w:t>
            </w:r>
            <w:r w:rsidR="007F4F37">
              <w:t>Spectr</w:t>
            </w:r>
            <w:r>
              <w:t>um name in the first row of the spreadsheet, separated with a “_” character.</w:t>
            </w:r>
          </w:p>
          <w:p w14:paraId="31F1D7F2" w14:textId="77777777" w:rsidR="00B61E92" w:rsidRDefault="00B61E92" w:rsidP="00B61E92">
            <w:pPr>
              <w:pStyle w:val="TableText"/>
            </w:pPr>
            <w:r>
              <w:t>There can be no other data in the spreadsheet and the table of data must be rectangular with no gaps. Excel formatting is ignored.</w:t>
            </w:r>
          </w:p>
          <w:p w14:paraId="25F63456" w14:textId="77777777" w:rsidR="00B61E92" w:rsidRDefault="00B61E92" w:rsidP="00B61E92">
            <w:pPr>
              <w:pStyle w:val="TableText"/>
            </w:pPr>
            <w:r>
              <w:t>Only the first datasheet is read.</w:t>
            </w:r>
          </w:p>
        </w:tc>
      </w:tr>
    </w:tbl>
    <w:p w14:paraId="1ED231DD" w14:textId="77777777" w:rsidR="00B61E92" w:rsidRDefault="00B61E92" w:rsidP="007D43F6">
      <w:pPr>
        <w:pStyle w:val="HeadingSubUnnumbered"/>
        <w:rPr>
          <w:lang w:val="en-AU"/>
        </w:rPr>
      </w:pPr>
      <w:r>
        <w:rPr>
          <w:lang w:val="en-AU"/>
        </w:rPr>
        <w:t>Example file</w:t>
      </w:r>
    </w:p>
    <w:p w14:paraId="00CFA38F" w14:textId="77777777" w:rsidR="003A363C" w:rsidRDefault="003A363C" w:rsidP="003A363C">
      <w:pPr>
        <w:pStyle w:val="Figure"/>
        <w:rPr>
          <w:lang w:val="en-AU"/>
        </w:rPr>
      </w:pPr>
      <w:r>
        <w:rPr>
          <w:lang w:val="en-US" w:eastAsia="en-US"/>
        </w:rPr>
        <w:drawing>
          <wp:inline distT="0" distB="0" distL="0" distR="0" wp14:anchorId="33E9C45B" wp14:editId="2A1EAB48">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8C2683C" w14:textId="77777777" w:rsidR="003A363C" w:rsidRDefault="003A363C" w:rsidP="003A363C">
      <w:pPr>
        <w:pStyle w:val="Caption"/>
      </w:pPr>
      <w:r w:rsidRPr="00084655">
        <w:t xml:space="preserve">Figure </w:t>
      </w:r>
      <w:fldSimple w:instr=" SEQ Figure \* ARABIC ">
        <w:r w:rsidR="000E7C7E">
          <w:rPr>
            <w:noProof/>
          </w:rPr>
          <w:t>15</w:t>
        </w:r>
      </w:fldSimple>
      <w:r w:rsidRPr="00084655">
        <w:t xml:space="preserve">: </w:t>
      </w:r>
      <w:r>
        <w:t xml:space="preserve">Top-left corner of example </w:t>
      </w:r>
      <w:r w:rsidR="003C1864">
        <w:t xml:space="preserve">Spectrum </w:t>
      </w:r>
      <w:r>
        <w:t>spreadsheet</w:t>
      </w:r>
    </w:p>
    <w:p w14:paraId="1525A3FC" w14:textId="77777777" w:rsidR="003A363C" w:rsidRPr="00084655" w:rsidRDefault="003A363C" w:rsidP="007D43F6">
      <w:pPr>
        <w:pStyle w:val="Heading3"/>
      </w:pPr>
      <w:bookmarkStart w:id="110" w:name="_Toc355280379"/>
      <w:bookmarkStart w:id="111" w:name="_Toc293145204"/>
      <w:r w:rsidRPr="00084655">
        <w:t>TXT Space Formatted Text Files</w:t>
      </w:r>
      <w:bookmarkEnd w:id="110"/>
      <w:bookmarkEnd w:id="111"/>
    </w:p>
    <w:p w14:paraId="6010C5D9" w14:textId="77777777"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firstRow="1" w:lastRow="0" w:firstColumn="1" w:lastColumn="0" w:noHBand="0" w:noVBand="1"/>
      </w:tblPr>
      <w:tblGrid>
        <w:gridCol w:w="1644"/>
        <w:gridCol w:w="7218"/>
      </w:tblGrid>
      <w:tr w:rsidR="00D4398D" w14:paraId="0E32F246" w14:textId="77777777" w:rsidTr="0095776F">
        <w:tc>
          <w:tcPr>
            <w:tcW w:w="1644" w:type="dxa"/>
          </w:tcPr>
          <w:p w14:paraId="7E8304B9" w14:textId="77777777" w:rsidR="00C65D61" w:rsidRDefault="00632319" w:rsidP="00A23C3C">
            <w:pPr>
              <w:pStyle w:val="Body"/>
              <w:ind w:left="0"/>
            </w:pPr>
            <w:r>
              <w:t>Standard or Format Owner</w:t>
            </w:r>
          </w:p>
        </w:tc>
        <w:tc>
          <w:tcPr>
            <w:tcW w:w="0" w:type="auto"/>
          </w:tcPr>
          <w:p w14:paraId="035926D2" w14:textId="77777777" w:rsidR="00C65D61" w:rsidRDefault="00632319" w:rsidP="00A23C3C">
            <w:pPr>
              <w:pStyle w:val="Body"/>
              <w:ind w:left="0"/>
            </w:pPr>
            <w:r>
              <w:t>N/A</w:t>
            </w:r>
          </w:p>
        </w:tc>
      </w:tr>
      <w:tr w:rsidR="00D4398D" w14:paraId="3309E827" w14:textId="77777777" w:rsidTr="0095776F">
        <w:tc>
          <w:tcPr>
            <w:tcW w:w="1644" w:type="dxa"/>
          </w:tcPr>
          <w:p w14:paraId="538532CF" w14:textId="77777777" w:rsidR="00C65D61" w:rsidRDefault="00C65D61" w:rsidP="00A23C3C">
            <w:pPr>
              <w:pStyle w:val="Body"/>
              <w:ind w:left="0"/>
            </w:pPr>
            <w:r>
              <w:t>Devices</w:t>
            </w:r>
          </w:p>
        </w:tc>
        <w:tc>
          <w:tcPr>
            <w:tcW w:w="0" w:type="auto"/>
          </w:tcPr>
          <w:p w14:paraId="37FAFEB3" w14:textId="77777777" w:rsidR="00C65D61" w:rsidRDefault="0074749A" w:rsidP="00A23C3C">
            <w:pPr>
              <w:pStyle w:val="Body"/>
              <w:ind w:left="0"/>
            </w:pPr>
            <w:r>
              <w:t>IDL (Interactive Data Language) or ENVI text file output</w:t>
            </w:r>
          </w:p>
        </w:tc>
      </w:tr>
      <w:tr w:rsidR="00D4398D" w14:paraId="58759CF0" w14:textId="77777777" w:rsidTr="0095776F">
        <w:tc>
          <w:tcPr>
            <w:tcW w:w="1644" w:type="dxa"/>
          </w:tcPr>
          <w:p w14:paraId="1E1BF2D1" w14:textId="77777777" w:rsidR="00C65D61" w:rsidRDefault="00C65D61" w:rsidP="00A23C3C">
            <w:pPr>
              <w:pStyle w:val="Body"/>
              <w:ind w:left="0"/>
            </w:pPr>
            <w:r>
              <w:t>Supported Formats</w:t>
            </w:r>
          </w:p>
        </w:tc>
        <w:tc>
          <w:tcPr>
            <w:tcW w:w="0" w:type="auto"/>
          </w:tcPr>
          <w:p w14:paraId="313EFCD1" w14:textId="77777777"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w:t>
            </w:r>
            <w:r w:rsidR="007F4F37">
              <w:t>Spectr</w:t>
            </w:r>
            <w:r w:rsidR="0074749A">
              <w:t>al data to text files)</w:t>
            </w:r>
          </w:p>
        </w:tc>
      </w:tr>
      <w:tr w:rsidR="00D4398D" w14:paraId="0C8E0300" w14:textId="77777777" w:rsidTr="0095776F">
        <w:tc>
          <w:tcPr>
            <w:tcW w:w="1644" w:type="dxa"/>
          </w:tcPr>
          <w:p w14:paraId="33129A2D" w14:textId="77777777" w:rsidR="00C65D61" w:rsidRDefault="00C65D61" w:rsidP="00A23C3C">
            <w:pPr>
              <w:pStyle w:val="Body"/>
              <w:ind w:left="0"/>
            </w:pPr>
            <w:r>
              <w:t>Comments</w:t>
            </w:r>
          </w:p>
        </w:tc>
        <w:tc>
          <w:tcPr>
            <w:tcW w:w="0" w:type="auto"/>
          </w:tcPr>
          <w:p w14:paraId="6BB174E8" w14:textId="77777777" w:rsidR="00C65D61" w:rsidRDefault="00C65D61" w:rsidP="00C65D61">
            <w:pPr>
              <w:pStyle w:val="TableText"/>
            </w:pPr>
            <w:r>
              <w:t>TXT Spectrum files can be created or viewed with a text editor.</w:t>
            </w:r>
          </w:p>
          <w:p w14:paraId="11DEC9D7" w14:textId="77777777" w:rsidR="00C65D61" w:rsidRDefault="00C65D61" w:rsidP="00C65D61">
            <w:pPr>
              <w:pStyle w:val="BulletinTable"/>
            </w:pPr>
            <w:r>
              <w:t>Each file can hold one or more Spectra.</w:t>
            </w:r>
          </w:p>
          <w:p w14:paraId="2AF203C4" w14:textId="77777777" w:rsidR="00C65D61" w:rsidRDefault="00C65D61" w:rsidP="00C65D61">
            <w:pPr>
              <w:pStyle w:val="BulletinTable"/>
            </w:pPr>
            <w:r>
              <w:t xml:space="preserve">Values in each line are </w:t>
            </w:r>
            <w:r w:rsidR="00D4398D">
              <w:t xml:space="preserve">white </w:t>
            </w:r>
            <w:r>
              <w:t>space separated.</w:t>
            </w:r>
            <w:r w:rsidR="00D4398D">
              <w:t xml:space="preserve"> Tabs are OK.</w:t>
            </w:r>
          </w:p>
          <w:p w14:paraId="218734B2" w14:textId="77777777" w:rsidR="00D4398D" w:rsidRPr="00B85C2C" w:rsidRDefault="00D4398D" w:rsidP="00C65D61">
            <w:pPr>
              <w:pStyle w:val="BulletinTable"/>
              <w:rPr>
                <w:rStyle w:val="DocActionChar"/>
                <w:i w:val="0"/>
                <w:color w:val="auto"/>
              </w:rPr>
            </w:pPr>
            <w:r>
              <w:t>Starting each line with whitespace is optional.</w:t>
            </w:r>
          </w:p>
          <w:p w14:paraId="5AFD56DF" w14:textId="77777777"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 xml:space="preserve">values are used as the </w:t>
            </w:r>
            <w:r w:rsidR="003C1864">
              <w:t>File name Metadata Attribute values for</w:t>
            </w:r>
            <w:r>
              <w:t xml:space="preserve"> the Spectra in </w:t>
            </w:r>
            <w:r w:rsidR="00F52044">
              <w:t>SPECCHIO</w:t>
            </w:r>
            <w:r>
              <w:t>.</w:t>
            </w:r>
          </w:p>
          <w:p w14:paraId="43FA8A6B" w14:textId="77777777" w:rsidR="00D4398D" w:rsidRPr="00B85C2C" w:rsidRDefault="00D4398D" w:rsidP="00C65D61">
            <w:pPr>
              <w:pStyle w:val="BulletinTable"/>
              <w:rPr>
                <w:rStyle w:val="DocActionChar"/>
                <w:i w:val="0"/>
                <w:color w:val="auto"/>
              </w:rPr>
            </w:pPr>
            <w:r>
              <w:t>Spectrum names cannot include spaces.</w:t>
            </w:r>
          </w:p>
          <w:p w14:paraId="7D9D09CD" w14:textId="77777777"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14:paraId="3F15BE7D" w14:textId="77777777" w:rsidR="00C65D61" w:rsidRDefault="00C65D61" w:rsidP="007D43F6">
      <w:pPr>
        <w:pStyle w:val="HeadingSubUnnumbered"/>
      </w:pPr>
      <w:r>
        <w:t>Example</w:t>
      </w:r>
    </w:p>
    <w:p w14:paraId="403990AF" w14:textId="77777777" w:rsidR="003A363C" w:rsidRPr="00084655" w:rsidRDefault="003A363C" w:rsidP="003A363C">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14:paraId="7B706A27" w14:textId="77777777" w:rsidR="003A363C" w:rsidRPr="004C3526" w:rsidRDefault="003A363C" w:rsidP="004C3526">
      <w:pPr>
        <w:pStyle w:val="Code"/>
      </w:pPr>
      <w:r w:rsidRPr="004C3526">
        <w:t xml:space="preserve">        wvl              mean_090499              mean_020599           </w:t>
      </w:r>
    </w:p>
    <w:p w14:paraId="22A55F8B" w14:textId="77777777" w:rsidR="003A363C" w:rsidRPr="004C3526" w:rsidRDefault="003A363C" w:rsidP="004C3526">
      <w:pPr>
        <w:pStyle w:val="Code"/>
      </w:pPr>
      <w:r w:rsidRPr="004C3526">
        <w:t xml:space="preserve">      350.000                0.0246756                0.0229771         </w:t>
      </w:r>
    </w:p>
    <w:p w14:paraId="3D4F1743" w14:textId="77777777" w:rsidR="003A363C" w:rsidRPr="004C3526" w:rsidRDefault="003A363C" w:rsidP="004C3526">
      <w:pPr>
        <w:pStyle w:val="Code"/>
      </w:pPr>
      <w:r w:rsidRPr="004C3526">
        <w:t xml:space="preserve">      351.000                0.0246917                0.0228430         </w:t>
      </w:r>
    </w:p>
    <w:p w14:paraId="1E3C2EEC" w14:textId="77777777" w:rsidR="003A363C" w:rsidRPr="004C3526" w:rsidRDefault="003A363C" w:rsidP="004C3526">
      <w:pPr>
        <w:pStyle w:val="Code"/>
      </w:pPr>
      <w:r w:rsidRPr="004C3526">
        <w:t xml:space="preserve">      352.000                0.0247316                0.0229652         </w:t>
      </w:r>
    </w:p>
    <w:p w14:paraId="05E0D573" w14:textId="77777777" w:rsidR="003A363C" w:rsidRPr="004C3526" w:rsidRDefault="003A363C" w:rsidP="004C3526">
      <w:pPr>
        <w:pStyle w:val="Code"/>
      </w:pPr>
      <w:r w:rsidRPr="004C3526">
        <w:t xml:space="preserve">      353.000                0.0248502                0.0231014         </w:t>
      </w:r>
    </w:p>
    <w:p w14:paraId="1D695BB8" w14:textId="77777777" w:rsidR="003A363C" w:rsidRPr="004C3526" w:rsidRDefault="003A363C" w:rsidP="004C3526">
      <w:pPr>
        <w:pStyle w:val="Code"/>
      </w:pPr>
      <w:r w:rsidRPr="004C3526">
        <w:t xml:space="preserve">      354.000                0.0250081                0.0232272         </w:t>
      </w:r>
    </w:p>
    <w:p w14:paraId="6DF06B7F" w14:textId="77777777" w:rsidR="003A363C" w:rsidRPr="004C3526" w:rsidRDefault="003A363C" w:rsidP="004C3526">
      <w:pPr>
        <w:pStyle w:val="Code"/>
      </w:pPr>
      <w:r w:rsidRPr="004C3526">
        <w:t xml:space="preserve">      355.000                0.0250736                0.0232273         </w:t>
      </w:r>
    </w:p>
    <w:p w14:paraId="3B58D62E" w14:textId="77777777" w:rsidR="003A363C" w:rsidRPr="004C3526" w:rsidRDefault="003A363C" w:rsidP="004C3526">
      <w:pPr>
        <w:pStyle w:val="Code"/>
      </w:pPr>
      <w:r w:rsidRPr="004C3526">
        <w:t xml:space="preserve">      356.000                0.0249883                0.0233005         </w:t>
      </w:r>
    </w:p>
    <w:p w14:paraId="5A1D840B" w14:textId="77777777" w:rsidR="003A363C" w:rsidRPr="004C3526" w:rsidRDefault="003A363C" w:rsidP="004C3526">
      <w:pPr>
        <w:pStyle w:val="Code"/>
      </w:pPr>
      <w:r w:rsidRPr="004C3526">
        <w:t xml:space="preserve">      357.000                0.0249174                0.0233962         </w:t>
      </w:r>
    </w:p>
    <w:p w14:paraId="395F71F6" w14:textId="77777777" w:rsidR="003A363C" w:rsidRPr="004C3526" w:rsidRDefault="003A363C" w:rsidP="004C3526">
      <w:pPr>
        <w:pStyle w:val="Code"/>
      </w:pPr>
      <w:r w:rsidRPr="004C3526">
        <w:t xml:space="preserve">      358.000                0.0250481                0.0234734         </w:t>
      </w:r>
    </w:p>
    <w:p w14:paraId="1DA3CDA6" w14:textId="77777777" w:rsidR="003A363C" w:rsidRPr="004C3526" w:rsidRDefault="003A363C" w:rsidP="004C3526">
      <w:pPr>
        <w:pStyle w:val="Code"/>
      </w:pPr>
      <w:r w:rsidRPr="004C3526">
        <w:t xml:space="preserve">      359.000                0.0252141                0.0235376         </w:t>
      </w:r>
    </w:p>
    <w:p w14:paraId="301526A2" w14:textId="77777777" w:rsidR="003A363C" w:rsidRPr="004C3526" w:rsidRDefault="003A363C" w:rsidP="004C3526">
      <w:pPr>
        <w:pStyle w:val="Code"/>
      </w:pPr>
      <w:r w:rsidRPr="004C3526">
        <w:t xml:space="preserve">      360.000                0.0253346                0.0236057         </w:t>
      </w:r>
    </w:p>
    <w:p w14:paraId="3677D9B6" w14:textId="77777777" w:rsidR="003A363C" w:rsidRPr="004C3526" w:rsidRDefault="003A363C" w:rsidP="004C3526">
      <w:pPr>
        <w:pStyle w:val="Code"/>
      </w:pPr>
      <w:r w:rsidRPr="004C3526">
        <w:t xml:space="preserve">      361.000                0.0253806                0.0236832         </w:t>
      </w:r>
    </w:p>
    <w:p w14:paraId="2EE7F22F" w14:textId="77777777" w:rsidR="003A363C" w:rsidRDefault="003A363C" w:rsidP="003A363C">
      <w:pPr>
        <w:pStyle w:val="Heading2"/>
      </w:pPr>
      <w:bookmarkStart w:id="112" w:name="_Toc293145205"/>
      <w:r>
        <w:t xml:space="preserve">Supported Output </w:t>
      </w:r>
      <w:r w:rsidR="00C65D61">
        <w:t xml:space="preserve">Spectrum </w:t>
      </w:r>
      <w:r>
        <w:t>File Formats</w:t>
      </w:r>
      <w:bookmarkEnd w:id="112"/>
    </w:p>
    <w:p w14:paraId="1342D177" w14:textId="77777777"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14:paraId="056A7449" w14:textId="77777777"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14:paraId="5FFBD4E2" w14:textId="77777777" w:rsidR="003A363C" w:rsidRPr="00084655" w:rsidRDefault="003A363C" w:rsidP="003A363C">
      <w:pPr>
        <w:pStyle w:val="Bullet"/>
      </w:pPr>
      <w:r w:rsidRPr="00084655">
        <w:t>ENVI Spectral Library (SLB)</w:t>
      </w:r>
    </w:p>
    <w:p w14:paraId="5B22BD10" w14:textId="77777777" w:rsidR="00F3610B" w:rsidRDefault="00F3610B" w:rsidP="00F3610B">
      <w:pPr>
        <w:pStyle w:val="Heading2"/>
      </w:pPr>
      <w:bookmarkStart w:id="113" w:name="_Ref357586090"/>
      <w:bookmarkStart w:id="114" w:name="_Toc293145206"/>
      <w:bookmarkEnd w:id="75"/>
      <w:r>
        <w:t>Campaign-related Metadata</w:t>
      </w:r>
      <w:bookmarkEnd w:id="113"/>
      <w:bookmarkEnd w:id="114"/>
    </w:p>
    <w:p w14:paraId="5EBBFC48" w14:textId="77777777" w:rsidR="001310CE" w:rsidRDefault="00F52044" w:rsidP="00A7583F">
      <w:pPr>
        <w:pStyle w:val="Body"/>
      </w:pPr>
      <w:r>
        <w:t>SPECCHIO</w:t>
      </w:r>
      <w:r w:rsidR="001310CE">
        <w:t xml:space="preserve"> allows Users to store </w:t>
      </w:r>
      <w:r w:rsidR="007F4F37">
        <w:t>Metadata</w:t>
      </w:r>
      <w:r w:rsidR="001310CE">
        <w:t xml:space="preserve"> about the </w:t>
      </w:r>
      <w:r w:rsidR="007F4F37">
        <w:t>Spectr</w:t>
      </w:r>
      <w:r w:rsidR="00152B61">
        <w:t xml:space="preserve">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14:paraId="6CCA3E74" w14:textId="77777777" w:rsidR="001310CE" w:rsidRDefault="001310CE" w:rsidP="00A7583F">
      <w:pPr>
        <w:pStyle w:val="Body"/>
      </w:pPr>
      <w:r>
        <w:t xml:space="preserve">The following </w:t>
      </w:r>
      <w:r w:rsidR="007F4F37">
        <w:t>Metadata Attribute</w:t>
      </w:r>
      <w:r w:rsidR="0095151A">
        <w:t xml:space="preserve">s </w:t>
      </w:r>
      <w:r>
        <w:t xml:space="preserve">can be set </w:t>
      </w:r>
      <w:r w:rsidR="00152B61">
        <w:t xml:space="preserve">independently </w:t>
      </w:r>
      <w:r>
        <w:t>for each Campaign.</w:t>
      </w:r>
    </w:p>
    <w:tbl>
      <w:tblPr>
        <w:tblStyle w:val="TableSimple"/>
        <w:tblW w:w="0" w:type="auto"/>
        <w:tblInd w:w="817" w:type="dxa"/>
        <w:tblLook w:val="04A0" w:firstRow="1" w:lastRow="0" w:firstColumn="1" w:lastColumn="0" w:noHBand="0" w:noVBand="1"/>
      </w:tblPr>
      <w:tblGrid>
        <w:gridCol w:w="1824"/>
        <w:gridCol w:w="6930"/>
      </w:tblGrid>
      <w:tr w:rsidR="001310CE" w14:paraId="6B57BA95" w14:textId="77777777" w:rsidTr="00305207">
        <w:tc>
          <w:tcPr>
            <w:tcW w:w="0" w:type="auto"/>
          </w:tcPr>
          <w:p w14:paraId="25CAE25A" w14:textId="77777777" w:rsidR="001310CE" w:rsidRPr="00F2736F" w:rsidRDefault="001310CE" w:rsidP="00305207">
            <w:pPr>
              <w:pStyle w:val="TableText"/>
              <w:rPr>
                <w:rStyle w:val="GUIWord"/>
              </w:rPr>
            </w:pPr>
            <w:r w:rsidRPr="00F2736F">
              <w:rPr>
                <w:rStyle w:val="GUIWord"/>
              </w:rPr>
              <w:t>Campaign name</w:t>
            </w:r>
          </w:p>
        </w:tc>
        <w:tc>
          <w:tcPr>
            <w:tcW w:w="0" w:type="auto"/>
          </w:tcPr>
          <w:p w14:paraId="735A540F" w14:textId="77777777" w:rsidR="001310CE" w:rsidRDefault="001310CE" w:rsidP="00305207">
            <w:pPr>
              <w:pStyle w:val="TableText"/>
            </w:pPr>
            <w:r>
              <w:t xml:space="preserve">The name under which the Campaign is stored in the </w:t>
            </w:r>
            <w:r w:rsidR="00F52044">
              <w:t>SPECCHIO</w:t>
            </w:r>
            <w:r>
              <w:t xml:space="preserve"> database</w:t>
            </w:r>
          </w:p>
        </w:tc>
      </w:tr>
      <w:tr w:rsidR="001310CE" w14:paraId="63E150FA" w14:textId="77777777" w:rsidTr="00305207">
        <w:tc>
          <w:tcPr>
            <w:tcW w:w="0" w:type="auto"/>
          </w:tcPr>
          <w:p w14:paraId="1F9DDF24" w14:textId="77777777" w:rsidR="001310CE" w:rsidRPr="00F2736F" w:rsidRDefault="001310CE" w:rsidP="00305207">
            <w:pPr>
              <w:pStyle w:val="TableText"/>
              <w:rPr>
                <w:rStyle w:val="GUIWord"/>
              </w:rPr>
            </w:pPr>
            <w:r w:rsidRPr="00F2736F">
              <w:rPr>
                <w:rStyle w:val="GUIWord"/>
              </w:rPr>
              <w:t>Description</w:t>
            </w:r>
          </w:p>
        </w:tc>
        <w:tc>
          <w:tcPr>
            <w:tcW w:w="0" w:type="auto"/>
          </w:tcPr>
          <w:p w14:paraId="0686290B" w14:textId="77777777" w:rsidR="001310CE" w:rsidRDefault="001310CE" w:rsidP="00305207">
            <w:pPr>
              <w:pStyle w:val="TableText"/>
            </w:pPr>
            <w:r>
              <w:t xml:space="preserve">A free format description </w:t>
            </w:r>
            <w:r w:rsidRPr="00084655">
              <w:t xml:space="preserve">of the </w:t>
            </w:r>
            <w:r>
              <w:t>C</w:t>
            </w:r>
            <w:r w:rsidRPr="00084655">
              <w:t>ampaign</w:t>
            </w:r>
          </w:p>
        </w:tc>
      </w:tr>
      <w:tr w:rsidR="001310CE" w14:paraId="1ABE5E0D" w14:textId="77777777" w:rsidTr="00305207">
        <w:tc>
          <w:tcPr>
            <w:tcW w:w="0" w:type="auto"/>
          </w:tcPr>
          <w:p w14:paraId="55EC79AF" w14:textId="77777777" w:rsidR="001310CE" w:rsidRPr="00F2736F" w:rsidRDefault="001310CE" w:rsidP="00305207">
            <w:pPr>
              <w:pStyle w:val="TableText"/>
              <w:rPr>
                <w:rStyle w:val="GUIWord"/>
              </w:rPr>
            </w:pPr>
            <w:r w:rsidRPr="00F2736F">
              <w:rPr>
                <w:rStyle w:val="GUIWord"/>
              </w:rPr>
              <w:t>Investigator</w:t>
            </w:r>
          </w:p>
        </w:tc>
        <w:tc>
          <w:tcPr>
            <w:tcW w:w="0" w:type="auto"/>
          </w:tcPr>
          <w:p w14:paraId="6C0519DF" w14:textId="77777777" w:rsidR="001310CE" w:rsidRDefault="001310CE" w:rsidP="00305207">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rsidR="007F4F37">
              <w:t>Campaign</w:t>
            </w:r>
            <w:r w:rsidRPr="00084655">
              <w:t>). This field is filled automatically</w:t>
            </w:r>
            <w:r>
              <w:t xml:space="preserve"> and cannot be changed</w:t>
            </w:r>
            <w:r w:rsidRPr="00084655">
              <w:t>.</w:t>
            </w:r>
          </w:p>
        </w:tc>
      </w:tr>
      <w:tr w:rsidR="001310CE" w14:paraId="1A9DCC8B" w14:textId="77777777" w:rsidTr="00305207">
        <w:tc>
          <w:tcPr>
            <w:tcW w:w="0" w:type="auto"/>
          </w:tcPr>
          <w:p w14:paraId="142ACAB4" w14:textId="77777777" w:rsidR="001310CE" w:rsidRPr="00F2736F" w:rsidRDefault="001310CE" w:rsidP="00305207">
            <w:pPr>
              <w:pStyle w:val="TableText"/>
              <w:rPr>
                <w:rStyle w:val="GUIWord"/>
              </w:rPr>
            </w:pPr>
            <w:r w:rsidRPr="00F2736F">
              <w:rPr>
                <w:rStyle w:val="GUIWord"/>
              </w:rPr>
              <w:t>Path</w:t>
            </w:r>
          </w:p>
        </w:tc>
        <w:tc>
          <w:tcPr>
            <w:tcW w:w="0" w:type="auto"/>
          </w:tcPr>
          <w:p w14:paraId="48AF14C9" w14:textId="77777777"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14:paraId="7FBD421A" w14:textId="77777777" w:rsidR="001310CE" w:rsidRDefault="00152B61" w:rsidP="003C1864">
            <w:pPr>
              <w:pStyle w:val="TableText"/>
            </w:pPr>
            <w:r>
              <w:t xml:space="preserve">Multiple </w:t>
            </w:r>
            <w:r w:rsidR="003C1864">
              <w:t>p</w:t>
            </w:r>
            <w:r>
              <w:t xml:space="preserve">aths can be defined to support uploading of subsequent </w:t>
            </w:r>
            <w:r w:rsidR="007F4F37">
              <w:t>Spectr</w:t>
            </w:r>
            <w:r>
              <w:t xml:space="preserve">al data from multiple computers. This is intended to </w:t>
            </w:r>
            <w:r w:rsidR="001310CE">
              <w:t xml:space="preserve">assist </w:t>
            </w:r>
            <w:r w:rsidR="0095151A">
              <w:t>when</w:t>
            </w:r>
            <w:r w:rsidR="001310CE">
              <w:t xml:space="preserve"> further data is uploaded for this Campaign.</w:t>
            </w:r>
          </w:p>
        </w:tc>
      </w:tr>
      <w:tr w:rsidR="001310CE" w14:paraId="06CA6624" w14:textId="77777777" w:rsidTr="00305207">
        <w:tc>
          <w:tcPr>
            <w:tcW w:w="0" w:type="auto"/>
          </w:tcPr>
          <w:p w14:paraId="32BCB5F5" w14:textId="77777777" w:rsidR="001310CE" w:rsidRPr="00F2736F" w:rsidRDefault="001310CE" w:rsidP="00305207">
            <w:pPr>
              <w:pStyle w:val="TableText"/>
              <w:rPr>
                <w:rStyle w:val="GUIWord"/>
              </w:rPr>
            </w:pPr>
            <w:r w:rsidRPr="00F2736F">
              <w:rPr>
                <w:rStyle w:val="GUIWord"/>
              </w:rPr>
              <w:t>Research Group Members</w:t>
            </w:r>
          </w:p>
        </w:tc>
        <w:tc>
          <w:tcPr>
            <w:tcW w:w="0" w:type="auto"/>
          </w:tcPr>
          <w:p w14:paraId="0C9D3A18" w14:textId="77777777"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14:paraId="1DBD2821" w14:textId="77777777" w:rsidR="001310CE" w:rsidRDefault="001310CE" w:rsidP="00F3610B">
      <w:pPr>
        <w:pStyle w:val="Heading2"/>
      </w:pPr>
      <w:bookmarkStart w:id="115" w:name="_Ref354084522"/>
      <w:bookmarkStart w:id="116" w:name="_Ref354084526"/>
      <w:bookmarkStart w:id="117" w:name="_Toc355280349"/>
      <w:bookmarkStart w:id="118" w:name="_Toc293145207"/>
      <w:r>
        <w:t>Spectrum</w:t>
      </w:r>
      <w:r w:rsidR="00152B61">
        <w:t>-r</w:t>
      </w:r>
      <w:r>
        <w:t>elated Metadata</w:t>
      </w:r>
      <w:bookmarkEnd w:id="115"/>
      <w:bookmarkEnd w:id="116"/>
      <w:bookmarkEnd w:id="117"/>
      <w:bookmarkEnd w:id="118"/>
    </w:p>
    <w:p w14:paraId="7CB9448A" w14:textId="77777777" w:rsidR="00F3610B" w:rsidRDefault="00F3610B" w:rsidP="00F3610B">
      <w:pPr>
        <w:pStyle w:val="Body"/>
      </w:pPr>
      <w:r>
        <w:t xml:space="preserve">For more information on the </w:t>
      </w:r>
      <w:r w:rsidR="007F4F37">
        <w:t>Metadata</w:t>
      </w:r>
      <w:r>
        <w:t xml:space="preserve"> parameters supported by SPECCHIO please refer to</w:t>
      </w:r>
      <w:r w:rsidRPr="00084655">
        <w:t xml:space="preserve"> </w:t>
      </w:r>
      <w:sdt>
        <w:sdtPr>
          <w:id w:val="12084322"/>
          <w:citation/>
        </w:sdtPr>
        <w:sdtContent>
          <w:r w:rsidR="00AE2F37">
            <w:fldChar w:fldCharType="begin"/>
          </w:r>
          <w:r>
            <w:rPr>
              <w:lang w:val="en-AU"/>
            </w:rPr>
            <w:instrText xml:space="preserve"> CITATION Hün07 \l 3081 </w:instrText>
          </w:r>
          <w:r w:rsidR="00AE2F37">
            <w:fldChar w:fldCharType="separate"/>
          </w:r>
          <w:r w:rsidR="0046510F">
            <w:rPr>
              <w:noProof/>
              <w:lang w:val="en-AU"/>
            </w:rPr>
            <w:t>(Hüni &amp; Kneubühler, SPECCHIO: A System for Storing and Sharing Spectroradiometer Data, 2007)</w:t>
          </w:r>
          <w:r w:rsidR="00AE2F37">
            <w:fldChar w:fldCharType="end"/>
          </w:r>
        </w:sdtContent>
      </w:sdt>
      <w:r>
        <w:t>.</w:t>
      </w:r>
      <w:bookmarkStart w:id="119" w:name="_Ref354084379"/>
      <w:bookmarkStart w:id="120" w:name="_Ref354084382"/>
      <w:bookmarkStart w:id="121" w:name="_Toc355280348"/>
    </w:p>
    <w:bookmarkEnd w:id="119"/>
    <w:bookmarkEnd w:id="120"/>
    <w:bookmarkEnd w:id="121"/>
    <w:p w14:paraId="6A875811" w14:textId="77777777" w:rsidR="002B10D8" w:rsidRDefault="0079636E" w:rsidP="00A7583F">
      <w:pPr>
        <w:pStyle w:val="Body"/>
      </w:pPr>
      <w:r>
        <w:t xml:space="preserve">When Spectra are uploaded to a Campaign, the </w:t>
      </w:r>
      <w:r w:rsidR="00F52044">
        <w:t>SPECCHIO</w:t>
      </w:r>
      <w:r>
        <w:t xml:space="preserve"> upload process identifies </w:t>
      </w:r>
      <w:r w:rsidR="007F4F37">
        <w:t>Metadata</w:t>
      </w:r>
      <w:r>
        <w:t xml:space="preserve">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14:paraId="654A80C8" w14:textId="77777777"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14:paraId="763B551D" w14:textId="77777777"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r w:rsidR="00C63D4F">
        <w:fldChar w:fldCharType="begin"/>
      </w:r>
      <w:r w:rsidR="00C63D4F">
        <w:instrText xml:space="preserve"> REF _Ref357757289 \r \h  \* MERGEFORMAT </w:instrText>
      </w:r>
      <w:r w:rsidR="00C63D4F">
        <w:fldChar w:fldCharType="separate"/>
      </w:r>
      <w:r w:rsidR="000E7C7E" w:rsidRPr="000E7C7E">
        <w:rPr>
          <w:rStyle w:val="CrossReference"/>
        </w:rPr>
        <w:t>4.18</w:t>
      </w:r>
      <w:r w:rsidR="00C63D4F">
        <w:fldChar w:fldCharType="end"/>
      </w:r>
      <w:r w:rsidR="002D4E89" w:rsidRPr="002D4E89">
        <w:rPr>
          <w:rStyle w:val="CrossReference"/>
        </w:rPr>
        <w:t xml:space="preserve"> </w:t>
      </w:r>
      <w:r w:rsidR="00C63D4F">
        <w:fldChar w:fldCharType="begin"/>
      </w:r>
      <w:r w:rsidR="00C63D4F">
        <w:instrText xml:space="preserve"> REF _Ref357757292 \h  \* MERGEFORMAT </w:instrText>
      </w:r>
      <w:r w:rsidR="00C63D4F">
        <w:fldChar w:fldCharType="separate"/>
      </w:r>
      <w:r w:rsidR="000E7C7E" w:rsidRPr="000E7C7E">
        <w:rPr>
          <w:rStyle w:val="CrossReference"/>
        </w:rPr>
        <w:t>Uploading Metadata from Excel files</w:t>
      </w:r>
      <w:r w:rsidR="00C63D4F">
        <w:fldChar w:fldCharType="end"/>
      </w:r>
      <w:r>
        <w:t>.) The Metadata Attribute tables below indicate those Attributes which are permitted to take multiple values. All others are limited to a single value.</w:t>
      </w:r>
    </w:p>
    <w:p w14:paraId="5D3D3F48" w14:textId="77777777"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14:paraId="11B18FD7" w14:textId="77777777" w:rsidR="009F581D" w:rsidRDefault="009F581D" w:rsidP="00A7583F">
      <w:pPr>
        <w:pStyle w:val="Body"/>
      </w:pPr>
      <w:r>
        <w:t xml:space="preserve">Also see section </w:t>
      </w:r>
      <w:r w:rsidR="00C63D4F">
        <w:fldChar w:fldCharType="begin"/>
      </w:r>
      <w:r w:rsidR="00C63D4F">
        <w:instrText xml:space="preserve"> REF _Ref356400902 \r \h  \* MERGEFORMAT </w:instrText>
      </w:r>
      <w:r w:rsidR="00C63D4F">
        <w:fldChar w:fldCharType="separate"/>
      </w:r>
      <w:r w:rsidR="000E7C7E" w:rsidRPr="000E7C7E">
        <w:rPr>
          <w:rStyle w:val="CrossReference"/>
        </w:rPr>
        <w:t>6.1</w:t>
      </w:r>
      <w:r w:rsidR="00C63D4F">
        <w:fldChar w:fldCharType="end"/>
      </w:r>
      <w:r w:rsidRPr="009F581D">
        <w:rPr>
          <w:rStyle w:val="CrossReference"/>
        </w:rPr>
        <w:t xml:space="preserve"> </w:t>
      </w:r>
      <w:r w:rsidR="00C63D4F">
        <w:fldChar w:fldCharType="begin"/>
      </w:r>
      <w:r w:rsidR="00C63D4F">
        <w:instrText xml:space="preserve"> REF _Ref356400902 \h  \* MERGEFORMAT </w:instrText>
      </w:r>
      <w:r w:rsidR="00C63D4F">
        <w:fldChar w:fldCharType="separate"/>
      </w:r>
      <w:r w:rsidR="000E7C7E" w:rsidRPr="000E7C7E">
        <w:rPr>
          <w:rStyle w:val="CrossReference"/>
        </w:rPr>
        <w:t>List available Metadata Elements</w:t>
      </w:r>
      <w:r w:rsidR="00C63D4F">
        <w:fldChar w:fldCharType="end"/>
      </w:r>
      <w:r>
        <w:t xml:space="preserve"> </w:t>
      </w:r>
      <w:r w:rsidR="0095151A">
        <w:t>for instructions for producing</w:t>
      </w:r>
      <w:r>
        <w:t xml:space="preserve"> a machine readable list of Spectrum</w:t>
      </w:r>
      <w:r w:rsidR="0095151A">
        <w:t>-related</w:t>
      </w:r>
      <w:r>
        <w:t xml:space="preserve"> Metadata Attributes.</w:t>
      </w:r>
    </w:p>
    <w:p w14:paraId="63E7E70C" w14:textId="77777777"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14:paraId="52979D30" w14:textId="77777777" w:rsidR="001310CE" w:rsidRPr="00155FA4" w:rsidRDefault="001310CE" w:rsidP="00F3610B">
      <w:pPr>
        <w:pStyle w:val="Heading3"/>
      </w:pPr>
      <w:bookmarkStart w:id="122" w:name="_Toc293145208"/>
      <w:r w:rsidRPr="00155FA4">
        <w:t>Campaign Details</w:t>
      </w:r>
      <w:r w:rsidR="00F3610B">
        <w:t xml:space="preserve"> Group</w:t>
      </w:r>
      <w:bookmarkEnd w:id="122"/>
    </w:p>
    <w:p w14:paraId="1D760E82" w14:textId="77777777" w:rsidR="005E66DA" w:rsidRDefault="005E66DA" w:rsidP="005E66DA">
      <w:pPr>
        <w:pStyle w:val="Body"/>
      </w:pPr>
      <w:r>
        <w:t xml:space="preserve">Some formats for Spectrum files contain Campaign-related information, particularly HDF formatted files. When </w:t>
      </w:r>
      <w:r w:rsidR="007F4F37">
        <w:t>Spectr</w:t>
      </w:r>
      <w:r>
        <w:t xml:space="preserve">um files of these formats are loaded, the Campaign-related Metadata that they contain is loaded into these Attributes for each Spectrum. This allows you to review it and, if necessary, manually transfer it to the Campaign-related </w:t>
      </w:r>
      <w:r w:rsidR="007F4F37">
        <w:t>Metadata</w:t>
      </w:r>
      <w:r>
        <w:t xml:space="preserve"> fields described in section</w:t>
      </w:r>
      <w:r w:rsidR="002D4E89">
        <w:t xml:space="preserve"> </w:t>
      </w:r>
      <w:r w:rsidR="00C63D4F">
        <w:fldChar w:fldCharType="begin"/>
      </w:r>
      <w:r w:rsidR="00C63D4F">
        <w:instrText xml:space="preserve"> REF _Ref357586090 \r \h  \* MERGEFORMAT </w:instrText>
      </w:r>
      <w:r w:rsidR="00C63D4F">
        <w:fldChar w:fldCharType="separate"/>
      </w:r>
      <w:r w:rsidR="000E7C7E" w:rsidRPr="000E7C7E">
        <w:rPr>
          <w:rStyle w:val="CrossReference"/>
        </w:rPr>
        <w:t>3.13</w:t>
      </w:r>
      <w:r w:rsidR="00C63D4F">
        <w:fldChar w:fldCharType="end"/>
      </w:r>
      <w:r w:rsidR="002D4E89"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0E7C7E" w:rsidRPr="000E7C7E">
        <w:rPr>
          <w:rStyle w:val="CrossReference"/>
        </w:rPr>
        <w:t>Campaign-related Metadata</w:t>
      </w:r>
      <w:r w:rsidR="00C63D4F">
        <w:fldChar w:fldCharType="end"/>
      </w:r>
      <w:r>
        <w:t>.</w:t>
      </w:r>
    </w:p>
    <w:p w14:paraId="5517636C" w14:textId="77777777" w:rsidR="0095151A" w:rsidRDefault="0095151A" w:rsidP="0095151A">
      <w:pPr>
        <w:pStyle w:val="Note"/>
      </w:pPr>
      <w:r>
        <w:t xml:space="preserve">Note </w:t>
      </w:r>
      <w:r>
        <w:tab/>
      </w:r>
      <w:r w:rsidR="0095776F">
        <w:t xml:space="preserve">The fields in this Group can store different values for each Spectrum in a Campaign. </w:t>
      </w:r>
      <w:r w:rsidR="005E66DA">
        <w:t xml:space="preserve">It is not recommended to enter Campaign </w:t>
      </w:r>
      <w:r w:rsidR="007F4F37">
        <w:t>Metadata</w:t>
      </w:r>
      <w:r w:rsidR="005E66DA">
        <w:t xml:space="preserve"> into these Spectrum-related </w:t>
      </w:r>
      <w:r w:rsidR="007F4F37">
        <w:t>Metadata</w:t>
      </w:r>
      <w:r w:rsidR="005E66DA">
        <w:t xml:space="preserve"> fields. Instead, use the Campaign Metadata fields described in section</w:t>
      </w:r>
      <w:r w:rsidR="0044706E">
        <w:t xml:space="preserve"> </w:t>
      </w:r>
      <w:r w:rsidR="00C63D4F">
        <w:fldChar w:fldCharType="begin"/>
      </w:r>
      <w:r w:rsidR="00C63D4F">
        <w:instrText xml:space="preserve"> REF _Ref357586090 \r \h  \* MERGEFORMAT </w:instrText>
      </w:r>
      <w:r w:rsidR="00C63D4F">
        <w:fldChar w:fldCharType="separate"/>
      </w:r>
      <w:r w:rsidR="000E7C7E" w:rsidRPr="000E7C7E">
        <w:rPr>
          <w:rStyle w:val="CrossReference"/>
        </w:rPr>
        <w:t>3.13</w:t>
      </w:r>
      <w:r w:rsidR="00C63D4F">
        <w:fldChar w:fldCharType="end"/>
      </w:r>
      <w:r w:rsidR="0044706E"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0E7C7E" w:rsidRPr="000E7C7E">
        <w:rPr>
          <w:rStyle w:val="CrossReference"/>
        </w:rPr>
        <w:t>Campaign-related Metadata</w:t>
      </w:r>
      <w:r w:rsidR="00C63D4F">
        <w:fldChar w:fldCharType="end"/>
      </w:r>
      <w:r w:rsidR="005E66DA">
        <w:t xml:space="preserve">. </w:t>
      </w:r>
    </w:p>
    <w:tbl>
      <w:tblPr>
        <w:tblStyle w:val="TableSimple"/>
        <w:tblW w:w="0" w:type="auto"/>
        <w:tblLook w:val="04A0" w:firstRow="1" w:lastRow="0" w:firstColumn="1" w:lastColumn="0" w:noHBand="0" w:noVBand="1"/>
      </w:tblPr>
      <w:tblGrid>
        <w:gridCol w:w="1460"/>
        <w:gridCol w:w="7402"/>
      </w:tblGrid>
      <w:tr w:rsidR="0079636E" w14:paraId="63139ECF" w14:textId="77777777" w:rsidTr="005E66DA">
        <w:tc>
          <w:tcPr>
            <w:tcW w:w="0" w:type="auto"/>
          </w:tcPr>
          <w:p w14:paraId="7D4E0A09" w14:textId="77777777" w:rsidR="001310CE" w:rsidRPr="00F2736F" w:rsidRDefault="001310CE" w:rsidP="00305207">
            <w:pPr>
              <w:pStyle w:val="TableText"/>
              <w:rPr>
                <w:rStyle w:val="GUIWord"/>
              </w:rPr>
            </w:pPr>
            <w:r w:rsidRPr="00F2736F">
              <w:rPr>
                <w:rStyle w:val="GUIWord"/>
              </w:rPr>
              <w:t>Agency Code</w:t>
            </w:r>
          </w:p>
        </w:tc>
        <w:tc>
          <w:tcPr>
            <w:tcW w:w="0" w:type="auto"/>
          </w:tcPr>
          <w:p w14:paraId="35E3F960" w14:textId="77777777" w:rsidR="006C44F0" w:rsidRDefault="001310CE" w:rsidP="0079636E">
            <w:pPr>
              <w:pStyle w:val="TableText"/>
            </w:pPr>
            <w:r>
              <w:t xml:space="preserve">[Alpha string] </w:t>
            </w:r>
            <w:r w:rsidR="006C44F0" w:rsidRPr="006C44F0">
              <w:t>Agency identifier of entity involved in the sample collection</w:t>
            </w:r>
          </w:p>
          <w:p w14:paraId="05E2A654" w14:textId="77777777" w:rsidR="001310CE" w:rsidRDefault="00C90EF8" w:rsidP="00637AC0">
            <w:pPr>
              <w:pStyle w:val="TableText"/>
            </w:pPr>
            <w:r>
              <w:t xml:space="preserve">Copied from the Agency Code field </w:t>
            </w:r>
            <w:r w:rsidR="0079636E">
              <w:t xml:space="preserve">if it is set in the related </w:t>
            </w:r>
            <w:r w:rsidR="00CC29F0">
              <w:t xml:space="preserve">input </w:t>
            </w:r>
            <w:r w:rsidR="007F4F37">
              <w:t>Spectr</w:t>
            </w:r>
            <w:r w:rsidR="0079636E">
              <w:t>um file</w:t>
            </w:r>
            <w:r>
              <w:t xml:space="preserve"> when </w:t>
            </w:r>
            <w:r w:rsidR="0079636E">
              <w:t>it is</w:t>
            </w:r>
            <w:r>
              <w:t xml:space="preserve"> loaded.</w:t>
            </w:r>
          </w:p>
        </w:tc>
      </w:tr>
      <w:tr w:rsidR="0079636E" w14:paraId="0F673CA6" w14:textId="77777777" w:rsidTr="005E66DA">
        <w:tc>
          <w:tcPr>
            <w:tcW w:w="0" w:type="auto"/>
          </w:tcPr>
          <w:p w14:paraId="02C0512E" w14:textId="77777777" w:rsidR="001310CE" w:rsidRPr="00F2736F" w:rsidRDefault="001310CE" w:rsidP="00305207">
            <w:pPr>
              <w:pStyle w:val="TableText"/>
              <w:rPr>
                <w:rStyle w:val="GUIWord"/>
              </w:rPr>
            </w:pPr>
            <w:r w:rsidRPr="00F2736F">
              <w:rPr>
                <w:rStyle w:val="GUIWord"/>
              </w:rPr>
              <w:t>Campaign Name</w:t>
            </w:r>
          </w:p>
        </w:tc>
        <w:tc>
          <w:tcPr>
            <w:tcW w:w="0" w:type="auto"/>
          </w:tcPr>
          <w:p w14:paraId="26F70D5B" w14:textId="77777777" w:rsidR="006C44F0" w:rsidRDefault="001310CE" w:rsidP="0079636E">
            <w:pPr>
              <w:pStyle w:val="TableText"/>
            </w:pPr>
            <w:r>
              <w:t>[</w:t>
            </w:r>
            <w:r w:rsidRPr="009F280F">
              <w:t>Alpha string</w:t>
            </w:r>
            <w:r>
              <w:t>]</w:t>
            </w:r>
            <w:r w:rsidRPr="009F280F">
              <w:t xml:space="preserve"> </w:t>
            </w:r>
            <w:r w:rsidR="006C44F0" w:rsidRPr="006C44F0">
              <w:t xml:space="preserve">Further specification of a particular </w:t>
            </w:r>
            <w:r w:rsidR="007F4F37">
              <w:t>Campaign</w:t>
            </w:r>
            <w:r w:rsidR="006C44F0" w:rsidRPr="006C44F0">
              <w:t xml:space="preserve">. Mainly used where a SPECCHIO </w:t>
            </w:r>
            <w:r w:rsidR="007F4F37">
              <w:t>Campaign</w:t>
            </w:r>
            <w:r w:rsidR="006C44F0" w:rsidRPr="006C44F0">
              <w:t xml:space="preserve"> comprises several original sampling campaigns</w:t>
            </w:r>
          </w:p>
          <w:p w14:paraId="6EC82603" w14:textId="77777777" w:rsidR="001310CE" w:rsidRDefault="0079636E" w:rsidP="0079636E">
            <w:pPr>
              <w:pStyle w:val="TableText"/>
            </w:pPr>
            <w:r>
              <w:t xml:space="preserve">Copied from the Campaign Name field if it is set in the related </w:t>
            </w:r>
            <w:r w:rsidR="007F4F37">
              <w:t>Spectr</w:t>
            </w:r>
            <w:r>
              <w:t xml:space="preserve">um file (particularly HDF files) when it is loaded. </w:t>
            </w:r>
          </w:p>
        </w:tc>
      </w:tr>
      <w:tr w:rsidR="0079636E" w14:paraId="7E1DF140" w14:textId="77777777" w:rsidTr="005E66DA">
        <w:tc>
          <w:tcPr>
            <w:tcW w:w="0" w:type="auto"/>
          </w:tcPr>
          <w:p w14:paraId="068E7404" w14:textId="77777777" w:rsidR="001310CE" w:rsidRPr="00F2736F" w:rsidRDefault="001310CE" w:rsidP="00305207">
            <w:pPr>
              <w:pStyle w:val="TableText"/>
              <w:rPr>
                <w:rStyle w:val="GUIWord"/>
              </w:rPr>
            </w:pPr>
            <w:r w:rsidRPr="00F2736F">
              <w:rPr>
                <w:rStyle w:val="GUIWord"/>
              </w:rPr>
              <w:t>Project ID</w:t>
            </w:r>
          </w:p>
        </w:tc>
        <w:tc>
          <w:tcPr>
            <w:tcW w:w="0" w:type="auto"/>
          </w:tcPr>
          <w:p w14:paraId="22056A6A" w14:textId="77777777" w:rsidR="006C44F0" w:rsidRDefault="001310CE" w:rsidP="0079636E">
            <w:pPr>
              <w:pStyle w:val="TableText"/>
            </w:pPr>
            <w:r>
              <w:t>[Alpha string]</w:t>
            </w:r>
            <w:r w:rsidR="0079636E">
              <w:t xml:space="preserve"> </w:t>
            </w:r>
            <w:r w:rsidR="006C44F0" w:rsidRPr="006C44F0">
              <w:t xml:space="preserve">Any project identification applying to this </w:t>
            </w:r>
            <w:r w:rsidR="007F4F37">
              <w:t>Campaign</w:t>
            </w:r>
          </w:p>
          <w:p w14:paraId="44D01762" w14:textId="77777777" w:rsidR="001310CE" w:rsidRDefault="0079636E" w:rsidP="00637AC0">
            <w:pPr>
              <w:pStyle w:val="TableText"/>
            </w:pPr>
            <w:r>
              <w:t xml:space="preserve">Copied from the Project ID field if it is set in the related </w:t>
            </w:r>
            <w:r w:rsidR="00CC29F0">
              <w:t xml:space="preserve">input </w:t>
            </w:r>
            <w:r w:rsidR="007F4F37">
              <w:t>Spectr</w:t>
            </w:r>
            <w:r>
              <w:t>um file when it is loaded.</w:t>
            </w:r>
          </w:p>
        </w:tc>
      </w:tr>
    </w:tbl>
    <w:p w14:paraId="669AC9B0" w14:textId="79B28DB5" w:rsidR="00523406" w:rsidRPr="00155FA4" w:rsidRDefault="00523406" w:rsidP="00523406">
      <w:pPr>
        <w:pStyle w:val="Heading3"/>
      </w:pPr>
      <w:bookmarkStart w:id="123" w:name="_Toc293145209"/>
      <w:r w:rsidRPr="00155FA4">
        <w:t xml:space="preserve">Data </w:t>
      </w:r>
      <w:r>
        <w:t>Link</w:t>
      </w:r>
      <w:r w:rsidRPr="00F3610B">
        <w:t xml:space="preserve"> </w:t>
      </w:r>
      <w:r>
        <w:t>Group</w:t>
      </w:r>
      <w:bookmarkEnd w:id="123"/>
    </w:p>
    <w:p w14:paraId="5B38490A" w14:textId="1D2C3A2F" w:rsidR="00523406" w:rsidRPr="004A2EFA" w:rsidRDefault="00523406" w:rsidP="00523406">
      <w:pPr>
        <w:pStyle w:val="Body"/>
      </w:pPr>
      <w:r w:rsidRPr="00245A33">
        <w:t xml:space="preserve">These Metadata </w:t>
      </w:r>
      <w:r>
        <w:t>Attributes relate to links between spectra, establishing relationships that help data processing, provenance and exploration</w:t>
      </w:r>
      <w:r w:rsidRPr="00151B64">
        <w:t>.</w:t>
      </w:r>
      <w:r w:rsidRPr="00245A33">
        <w:t xml:space="preserve"> </w:t>
      </w:r>
    </w:p>
    <w:tbl>
      <w:tblPr>
        <w:tblStyle w:val="TableSimple"/>
        <w:tblW w:w="0" w:type="auto"/>
        <w:tblLook w:val="04A0" w:firstRow="1" w:lastRow="0" w:firstColumn="1" w:lastColumn="0" w:noHBand="0" w:noVBand="1"/>
      </w:tblPr>
      <w:tblGrid>
        <w:gridCol w:w="1699"/>
        <w:gridCol w:w="7163"/>
      </w:tblGrid>
      <w:tr w:rsidR="00523406" w14:paraId="1ED04733" w14:textId="77777777" w:rsidTr="00ED27D3">
        <w:tc>
          <w:tcPr>
            <w:tcW w:w="0" w:type="auto"/>
          </w:tcPr>
          <w:p w14:paraId="1956F840" w14:textId="16A08644" w:rsidR="00523406" w:rsidRDefault="00523406" w:rsidP="00ED27D3">
            <w:pPr>
              <w:pStyle w:val="TableText"/>
              <w:rPr>
                <w:rStyle w:val="GUIWord"/>
              </w:rPr>
            </w:pPr>
            <w:r w:rsidRPr="00523406">
              <w:rPr>
                <w:rStyle w:val="GUIWord"/>
              </w:rPr>
              <w:t>Provenance Data Link</w:t>
            </w:r>
          </w:p>
          <w:p w14:paraId="387E6D24" w14:textId="77777777" w:rsidR="00523406" w:rsidRPr="00EF08F9" w:rsidRDefault="00523406" w:rsidP="00ED27D3">
            <w:pPr>
              <w:pStyle w:val="TableText"/>
            </w:pPr>
            <w:r w:rsidRPr="00EF08F9">
              <w:t>Multiple permitted</w:t>
            </w:r>
          </w:p>
        </w:tc>
        <w:tc>
          <w:tcPr>
            <w:tcW w:w="0" w:type="auto"/>
          </w:tcPr>
          <w:p w14:paraId="652DD944" w14:textId="1F5F5ECE" w:rsidR="00523406" w:rsidRPr="006B0A5F" w:rsidRDefault="00523406" w:rsidP="00523406">
            <w:pPr>
              <w:pStyle w:val="TableText"/>
            </w:pPr>
            <w:r>
              <w:t xml:space="preserve">[Integer] </w:t>
            </w:r>
            <w:r w:rsidRPr="00523406">
              <w:t>Points to a spectrum used in calculating the current spectrum</w:t>
            </w:r>
          </w:p>
          <w:p w14:paraId="56D0AED7" w14:textId="123AA9B3" w:rsidR="00523406" w:rsidRPr="006B0A5F" w:rsidRDefault="00523406" w:rsidP="00ED27D3">
            <w:pPr>
              <w:pStyle w:val="TableText"/>
            </w:pPr>
          </w:p>
        </w:tc>
      </w:tr>
      <w:tr w:rsidR="00523406" w14:paraId="7A48FF93" w14:textId="77777777" w:rsidTr="00ED27D3">
        <w:tc>
          <w:tcPr>
            <w:tcW w:w="0" w:type="auto"/>
          </w:tcPr>
          <w:p w14:paraId="1A71253F" w14:textId="77777777" w:rsidR="00523406" w:rsidRDefault="00523406" w:rsidP="00ED27D3">
            <w:pPr>
              <w:pStyle w:val="TableText"/>
              <w:rPr>
                <w:rStyle w:val="GUIWord"/>
              </w:rPr>
            </w:pPr>
            <w:r w:rsidRPr="00523406">
              <w:rPr>
                <w:rStyle w:val="GUIWord"/>
              </w:rPr>
              <w:t>Reference Data Link</w:t>
            </w:r>
          </w:p>
          <w:p w14:paraId="374821E1" w14:textId="01AEA45A" w:rsidR="00523406" w:rsidRPr="00F2736F" w:rsidRDefault="00523406" w:rsidP="00ED27D3">
            <w:pPr>
              <w:pStyle w:val="TableText"/>
              <w:rPr>
                <w:rStyle w:val="GUIWord"/>
              </w:rPr>
            </w:pPr>
            <w:r w:rsidRPr="00EF08F9">
              <w:t>Multiple permitted</w:t>
            </w:r>
          </w:p>
        </w:tc>
        <w:tc>
          <w:tcPr>
            <w:tcW w:w="0" w:type="auto"/>
          </w:tcPr>
          <w:p w14:paraId="654890F9" w14:textId="69D03AD2" w:rsidR="00523406" w:rsidRDefault="00523406" w:rsidP="00523406">
            <w:pPr>
              <w:pStyle w:val="TableText"/>
            </w:pPr>
            <w:r>
              <w:t xml:space="preserve">[Integer] </w:t>
            </w:r>
            <w:r w:rsidRPr="00523406">
              <w:t>Points to a reference spectrum taken by the same instrument</w:t>
            </w:r>
            <w:r>
              <w:t>.</w:t>
            </w:r>
          </w:p>
          <w:p w14:paraId="2BEE914D" w14:textId="7FA1C9D3" w:rsidR="00523406" w:rsidRDefault="00523406" w:rsidP="00ED27D3">
            <w:pPr>
              <w:pStyle w:val="TableText"/>
            </w:pPr>
          </w:p>
        </w:tc>
      </w:tr>
      <w:tr w:rsidR="00523406" w14:paraId="620CE8E7" w14:textId="77777777" w:rsidTr="00ED27D3">
        <w:tc>
          <w:tcPr>
            <w:tcW w:w="0" w:type="auto"/>
          </w:tcPr>
          <w:p w14:paraId="5D81AAFA" w14:textId="012F64CC" w:rsidR="00523406" w:rsidRDefault="00523406" w:rsidP="00ED27D3">
            <w:pPr>
              <w:pStyle w:val="TableText"/>
              <w:rPr>
                <w:rStyle w:val="GUIWord"/>
              </w:rPr>
            </w:pPr>
            <w:r w:rsidRPr="00523406">
              <w:rPr>
                <w:rStyle w:val="GUIWord"/>
              </w:rPr>
              <w:t>Target Data Link</w:t>
            </w:r>
            <w:r>
              <w:rPr>
                <w:rStyle w:val="GUIWord"/>
              </w:rPr>
              <w:t xml:space="preserve"> </w:t>
            </w:r>
          </w:p>
          <w:p w14:paraId="52892D55" w14:textId="77777777" w:rsidR="00523406" w:rsidRPr="00F2736F" w:rsidRDefault="00523406" w:rsidP="00ED27D3">
            <w:pPr>
              <w:pStyle w:val="TableText"/>
              <w:rPr>
                <w:rStyle w:val="GUIWord"/>
              </w:rPr>
            </w:pPr>
            <w:r w:rsidRPr="00EF08F9">
              <w:t>Multiple permitted</w:t>
            </w:r>
          </w:p>
        </w:tc>
        <w:tc>
          <w:tcPr>
            <w:tcW w:w="0" w:type="auto"/>
          </w:tcPr>
          <w:p w14:paraId="739D0106" w14:textId="1E49414D" w:rsidR="00523406" w:rsidRDefault="00523406" w:rsidP="00523406">
            <w:pPr>
              <w:pStyle w:val="TableText"/>
            </w:pPr>
            <w:r>
              <w:t xml:space="preserve">[Integer]  </w:t>
            </w:r>
            <w:r w:rsidRPr="00523406">
              <w:t xml:space="preserve">Points to an other spectrum taken by a different instrument but of the same target or to a spectrum of the target if the </w:t>
            </w:r>
            <w:r>
              <w:t>referencing</w:t>
            </w:r>
            <w:r w:rsidRPr="00523406">
              <w:t xml:space="preserve"> spectrum is a reference spectrum</w:t>
            </w:r>
          </w:p>
          <w:p w14:paraId="6CD92929" w14:textId="062D7008" w:rsidR="00523406" w:rsidRDefault="00523406" w:rsidP="00ED27D3">
            <w:pPr>
              <w:pStyle w:val="TableText"/>
            </w:pPr>
          </w:p>
        </w:tc>
      </w:tr>
    </w:tbl>
    <w:p w14:paraId="14BFB0F2" w14:textId="77777777" w:rsidR="00523406" w:rsidRDefault="00523406" w:rsidP="00523406">
      <w:pPr>
        <w:pStyle w:val="Heading3"/>
        <w:numPr>
          <w:ilvl w:val="0"/>
          <w:numId w:val="0"/>
        </w:numPr>
      </w:pPr>
    </w:p>
    <w:p w14:paraId="5DBD1E9B" w14:textId="77777777" w:rsidR="001310CE" w:rsidRPr="00155FA4" w:rsidRDefault="001310CE" w:rsidP="00F3610B">
      <w:pPr>
        <w:pStyle w:val="Heading3"/>
      </w:pPr>
      <w:bookmarkStart w:id="124" w:name="_Toc293145210"/>
      <w:r w:rsidRPr="00155FA4">
        <w:t>Data Portal</w:t>
      </w:r>
      <w:r w:rsidR="00F3610B" w:rsidRPr="00F3610B">
        <w:t xml:space="preserve"> </w:t>
      </w:r>
      <w:r w:rsidR="00F3610B">
        <w:t>Group</w:t>
      </w:r>
      <w:bookmarkEnd w:id="124"/>
    </w:p>
    <w:p w14:paraId="3B4C11FA" w14:textId="77777777"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r w:rsidR="00C63D4F">
        <w:fldChar w:fldCharType="begin"/>
      </w:r>
      <w:r w:rsidR="00C63D4F">
        <w:instrText xml:space="preserve"> REF _Ref358385166 \r \h  \* MERGEFORMAT </w:instrText>
      </w:r>
      <w:r w:rsidR="00C63D4F">
        <w:fldChar w:fldCharType="separate"/>
      </w:r>
      <w:r w:rsidR="000E7C7E">
        <w:t>7</w:t>
      </w:r>
      <w:r w:rsidR="00C63D4F">
        <w:fldChar w:fldCharType="end"/>
      </w:r>
      <w:r w:rsidR="0095776F" w:rsidRPr="0095776F">
        <w:rPr>
          <w:rStyle w:val="CrossReference"/>
        </w:rPr>
        <w:t xml:space="preserve"> </w:t>
      </w:r>
      <w:r w:rsidR="00C63D4F">
        <w:fldChar w:fldCharType="begin"/>
      </w:r>
      <w:r w:rsidR="00C63D4F">
        <w:instrText xml:space="preserve"> REF _Ref358385166 \h  \* MERGEFORMAT </w:instrText>
      </w:r>
      <w:r w:rsidR="00C63D4F">
        <w:fldChar w:fldCharType="separate"/>
      </w:r>
      <w:r w:rsidR="000E7C7E" w:rsidRPr="000E7C7E">
        <w:rPr>
          <w:rStyle w:val="CrossReference"/>
        </w:rPr>
        <w:t>Publishing Data to ANDS</w:t>
      </w:r>
      <w:r w:rsidR="00C63D4F">
        <w:fldChar w:fldCharType="end"/>
      </w:r>
      <w:r w:rsidR="0095776F">
        <w:rPr>
          <w:rStyle w:val="CrossReference"/>
        </w:rPr>
        <w:t xml:space="preserve"> </w:t>
      </w:r>
      <w:r w:rsidR="004A2EFA">
        <w:t>for more information about the use of the Attributes in this Group.</w:t>
      </w:r>
    </w:p>
    <w:tbl>
      <w:tblPr>
        <w:tblStyle w:val="TableSimple"/>
        <w:tblW w:w="0" w:type="auto"/>
        <w:tblLook w:val="04A0" w:firstRow="1" w:lastRow="0" w:firstColumn="1" w:lastColumn="0" w:noHBand="0" w:noVBand="1"/>
      </w:tblPr>
      <w:tblGrid>
        <w:gridCol w:w="1567"/>
        <w:gridCol w:w="7295"/>
      </w:tblGrid>
      <w:tr w:rsidR="00A078C5" w14:paraId="16771171" w14:textId="77777777" w:rsidTr="0061012D">
        <w:tc>
          <w:tcPr>
            <w:tcW w:w="0" w:type="auto"/>
          </w:tcPr>
          <w:p w14:paraId="705A6C59" w14:textId="77777777" w:rsidR="001310CE" w:rsidRDefault="001310CE" w:rsidP="00305207">
            <w:pPr>
              <w:pStyle w:val="TableText"/>
              <w:rPr>
                <w:rStyle w:val="GUIWord"/>
              </w:rPr>
            </w:pPr>
            <w:r w:rsidRPr="00F2736F">
              <w:rPr>
                <w:rStyle w:val="GUIWord"/>
              </w:rPr>
              <w:t>ANDS Collection Key</w:t>
            </w:r>
          </w:p>
          <w:p w14:paraId="57FB8BF1" w14:textId="77777777" w:rsidR="005A4108" w:rsidRPr="00EF08F9" w:rsidRDefault="00EF08F9" w:rsidP="00EF08F9">
            <w:pPr>
              <w:pStyle w:val="TableText"/>
            </w:pPr>
            <w:r w:rsidRPr="00EF08F9">
              <w:t>Multiple permitted</w:t>
            </w:r>
          </w:p>
        </w:tc>
        <w:tc>
          <w:tcPr>
            <w:tcW w:w="0" w:type="auto"/>
          </w:tcPr>
          <w:p w14:paraId="68346EE5" w14:textId="77777777"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14:paraId="3E8F38EF" w14:textId="77777777" w:rsidR="00A930A1" w:rsidRDefault="00A930A1" w:rsidP="00305207">
            <w:pPr>
              <w:pStyle w:val="TableText"/>
            </w:pPr>
            <w:r>
              <w:t xml:space="preserve">This Metadata Attribute is only available when accessing a </w:t>
            </w:r>
            <w:r w:rsidR="00F52044">
              <w:t>SPECCHIO</w:t>
            </w:r>
            <w:r>
              <w:t xml:space="preserve"> Server which is ANDS-enabled.</w:t>
            </w:r>
          </w:p>
          <w:p w14:paraId="1787F853" w14:textId="77777777" w:rsidR="006B0A5F" w:rsidRDefault="0061012D" w:rsidP="00305207">
            <w:pPr>
              <w:pStyle w:val="TableText"/>
            </w:pPr>
            <w:r>
              <w:t>This Attribute supports multiple values, with a</w:t>
            </w:r>
            <w:r w:rsidR="006B0A5F">
              <w:t xml:space="preserve"> new additional value written each time the Spectrum is part of a Collection which is Published to ANDS.</w:t>
            </w:r>
          </w:p>
          <w:p w14:paraId="564E5747" w14:textId="77777777" w:rsidR="00F97784" w:rsidRPr="006B0A5F" w:rsidRDefault="00C83101" w:rsidP="006B0A5F">
            <w:pPr>
              <w:pStyle w:val="TableText"/>
            </w:pPr>
            <w:r>
              <w:t>It is p</w:t>
            </w:r>
            <w:r w:rsidR="00F97784">
              <w:t xml:space="preserve">ossible to </w:t>
            </w:r>
            <w:r>
              <w:t>edit this Metadata Attribute, but it is strongly recommended not to.</w:t>
            </w:r>
          </w:p>
        </w:tc>
      </w:tr>
      <w:tr w:rsidR="00A078C5" w14:paraId="7B6AB566" w14:textId="77777777" w:rsidTr="0061012D">
        <w:tc>
          <w:tcPr>
            <w:tcW w:w="0" w:type="auto"/>
          </w:tcPr>
          <w:p w14:paraId="70E4DCF0" w14:textId="77777777" w:rsidR="001310CE" w:rsidRPr="00F2736F" w:rsidRDefault="001310CE" w:rsidP="00305207">
            <w:pPr>
              <w:pStyle w:val="TableText"/>
              <w:rPr>
                <w:rStyle w:val="GUIWord"/>
              </w:rPr>
            </w:pPr>
            <w:r w:rsidRPr="00F2736F">
              <w:rPr>
                <w:rStyle w:val="GUIWord"/>
              </w:rPr>
              <w:t>Data Usage Policy</w:t>
            </w:r>
          </w:p>
        </w:tc>
        <w:tc>
          <w:tcPr>
            <w:tcW w:w="0" w:type="auto"/>
          </w:tcPr>
          <w:p w14:paraId="16FCC891" w14:textId="77777777"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14:paraId="7AA7335F" w14:textId="77777777" w:rsidR="001310CE" w:rsidRDefault="00151B64" w:rsidP="006B0A5F">
            <w:pPr>
              <w:pStyle w:val="TableText"/>
            </w:pPr>
            <w:r>
              <w:t xml:space="preserve">The value of this </w:t>
            </w:r>
            <w:r w:rsidR="004A2EFA">
              <w:t>Attribute</w:t>
            </w:r>
            <w:r>
              <w:t xml:space="preserve"> is copied to the </w:t>
            </w:r>
            <w:r w:rsidR="004A2EFA">
              <w:t xml:space="preserve">Published </w:t>
            </w:r>
            <w:r>
              <w:t xml:space="preserve">Collection when this </w:t>
            </w:r>
            <w:r w:rsidR="007F4F37">
              <w:t>Spectr</w:t>
            </w:r>
            <w:r>
              <w:t>um is published to ANDS.</w:t>
            </w:r>
          </w:p>
        </w:tc>
      </w:tr>
      <w:tr w:rsidR="00A078C5" w14:paraId="2C7D4EFC" w14:textId="77777777" w:rsidTr="0061012D">
        <w:tc>
          <w:tcPr>
            <w:tcW w:w="0" w:type="auto"/>
          </w:tcPr>
          <w:p w14:paraId="47BE0DDA" w14:textId="77777777" w:rsidR="00623286" w:rsidRDefault="001310CE" w:rsidP="00623286">
            <w:pPr>
              <w:pStyle w:val="TableText"/>
              <w:rPr>
                <w:rStyle w:val="GUIWord"/>
              </w:rPr>
            </w:pPr>
            <w:r w:rsidRPr="00F2736F">
              <w:rPr>
                <w:rStyle w:val="GUIWord"/>
              </w:rPr>
              <w:t>FOR Code</w:t>
            </w:r>
            <w:r w:rsidR="00623286">
              <w:rPr>
                <w:rStyle w:val="GUIWord"/>
              </w:rPr>
              <w:t xml:space="preserve"> </w:t>
            </w:r>
          </w:p>
          <w:p w14:paraId="61265184" w14:textId="77777777" w:rsidR="001310CE" w:rsidRPr="00F2736F" w:rsidRDefault="00623286" w:rsidP="00623286">
            <w:pPr>
              <w:pStyle w:val="TableText"/>
              <w:rPr>
                <w:rStyle w:val="GUIWord"/>
              </w:rPr>
            </w:pPr>
            <w:r w:rsidRPr="00EF08F9">
              <w:t>Multiple permitted</w:t>
            </w:r>
          </w:p>
        </w:tc>
        <w:tc>
          <w:tcPr>
            <w:tcW w:w="0" w:type="auto"/>
          </w:tcPr>
          <w:p w14:paraId="16120F52" w14:textId="77777777"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Content>
                <w:r w:rsidR="00AE2F37">
                  <w:fldChar w:fldCharType="begin"/>
                </w:r>
                <w:r w:rsidR="0087393F">
                  <w:rPr>
                    <w:lang w:val="en-AU"/>
                  </w:rPr>
                  <w:instrText xml:space="preserve"> CITATION Aus08 \l 3081  </w:instrText>
                </w:r>
                <w:r w:rsidR="00AE2F37">
                  <w:fldChar w:fldCharType="separate"/>
                </w:r>
                <w:r w:rsidR="0046510F">
                  <w:rPr>
                    <w:noProof/>
                    <w:lang w:val="en-AU"/>
                  </w:rPr>
                  <w:t>(Australian Research Council, 2008)</w:t>
                </w:r>
                <w:r w:rsidR="00AE2F37">
                  <w:fldChar w:fldCharType="end"/>
                </w:r>
              </w:sdtContent>
            </w:sdt>
            <w:r w:rsidR="00CC29F0">
              <w:t>.</w:t>
            </w:r>
          </w:p>
          <w:p w14:paraId="4DE27283" w14:textId="77777777" w:rsidR="00A930A1" w:rsidRDefault="00A930A1" w:rsidP="00A930A1">
            <w:pPr>
              <w:pStyle w:val="TableText"/>
            </w:pPr>
            <w:r>
              <w:t xml:space="preserve">This Metadata Attribute is only available when accessing a </w:t>
            </w:r>
            <w:r w:rsidR="00F52044">
              <w:t>SPECCHIO</w:t>
            </w:r>
            <w:r>
              <w:t xml:space="preserve"> Server which is ANDS-enabled.</w:t>
            </w:r>
          </w:p>
          <w:p w14:paraId="034FEE80" w14:textId="77777777"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7F4F37">
              <w:t>Spectr</w:t>
            </w:r>
            <w:r w:rsidR="004A2EFA">
              <w:t>um</w:t>
            </w:r>
            <w:r>
              <w:t xml:space="preserve"> is published to ANDS.</w:t>
            </w:r>
          </w:p>
        </w:tc>
      </w:tr>
      <w:tr w:rsidR="00A078C5" w14:paraId="705ABFF3" w14:textId="77777777" w:rsidTr="0061012D">
        <w:tc>
          <w:tcPr>
            <w:tcW w:w="0" w:type="auto"/>
          </w:tcPr>
          <w:p w14:paraId="5E4BF303" w14:textId="77777777" w:rsidR="008E6E6B" w:rsidRPr="00F2736F" w:rsidRDefault="008E6E6B" w:rsidP="00305207">
            <w:pPr>
              <w:pStyle w:val="TableText"/>
              <w:rPr>
                <w:rStyle w:val="GUIWord"/>
              </w:rPr>
            </w:pPr>
            <w:r>
              <w:rPr>
                <w:rStyle w:val="GUIWord"/>
              </w:rPr>
              <w:t>Digital Object Identifier</w:t>
            </w:r>
          </w:p>
        </w:tc>
        <w:tc>
          <w:tcPr>
            <w:tcW w:w="0" w:type="auto"/>
          </w:tcPr>
          <w:p w14:paraId="22B6A64A" w14:textId="77777777" w:rsidR="008E6E6B" w:rsidRDefault="00A078C5" w:rsidP="005B4723">
            <w:pPr>
              <w:pStyle w:val="TableText"/>
            </w:pPr>
            <w:r>
              <w:t xml:space="preserve">[Alpha string] A digital object identifier (DOI). See </w:t>
            </w:r>
            <w:hyperlink r:id="rId37" w:history="1">
              <w:r w:rsidRPr="00830B9F">
                <w:rPr>
                  <w:rStyle w:val="Hyperlink"/>
                </w:rPr>
                <w:t>http://www.doi.org/</w:t>
              </w:r>
            </w:hyperlink>
            <w:r>
              <w:t xml:space="preserve"> for further information about DOIs.</w:t>
            </w:r>
          </w:p>
          <w:p w14:paraId="54162372" w14:textId="77777777" w:rsidR="008E6E6B" w:rsidRDefault="008E6E6B" w:rsidP="005B4723">
            <w:pPr>
              <w:pStyle w:val="TableText"/>
            </w:pPr>
            <w:r>
              <w:t xml:space="preserve">The value of this </w:t>
            </w:r>
            <w:r w:rsidRPr="004A2EFA">
              <w:t xml:space="preserve">Attribute </w:t>
            </w:r>
            <w:r>
              <w:t xml:space="preserve">is copied to the Published Collection when this </w:t>
            </w:r>
            <w:r w:rsidR="007F4F37">
              <w:t>Spectr</w:t>
            </w:r>
            <w:r>
              <w:t>um is published to ANDS.</w:t>
            </w:r>
          </w:p>
        </w:tc>
      </w:tr>
    </w:tbl>
    <w:p w14:paraId="6482D0ED" w14:textId="77777777" w:rsidR="001310CE" w:rsidRPr="00155FA4" w:rsidRDefault="001310CE" w:rsidP="00F3610B">
      <w:pPr>
        <w:pStyle w:val="Heading3"/>
      </w:pPr>
      <w:bookmarkStart w:id="125" w:name="_Toc293145211"/>
      <w:r w:rsidRPr="00155FA4">
        <w:t>Environmental Conditions</w:t>
      </w:r>
      <w:r w:rsidR="00F3610B" w:rsidRPr="00F3610B">
        <w:t xml:space="preserve"> </w:t>
      </w:r>
      <w:r w:rsidR="00F3610B">
        <w:t>Group</w:t>
      </w:r>
      <w:bookmarkEnd w:id="125"/>
    </w:p>
    <w:p w14:paraId="0995F37C" w14:textId="77777777" w:rsidR="001310CE" w:rsidRPr="00245A33" w:rsidRDefault="001310CE" w:rsidP="00A7583F">
      <w:pPr>
        <w:pStyle w:val="Body"/>
      </w:pPr>
      <w:r w:rsidRPr="00245A33">
        <w:t xml:space="preserve">These </w:t>
      </w:r>
      <w:r w:rsidR="007F4F37">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433"/>
        <w:gridCol w:w="6429"/>
      </w:tblGrid>
      <w:tr w:rsidR="001310CE" w14:paraId="78DD904A" w14:textId="77777777" w:rsidTr="0061012D">
        <w:tc>
          <w:tcPr>
            <w:tcW w:w="0" w:type="auto"/>
          </w:tcPr>
          <w:p w14:paraId="58AA984A" w14:textId="77777777" w:rsidR="001310CE" w:rsidRPr="00F2736F" w:rsidRDefault="001310CE" w:rsidP="00305207">
            <w:pPr>
              <w:pStyle w:val="TableText"/>
              <w:rPr>
                <w:rStyle w:val="GUIWord"/>
              </w:rPr>
            </w:pPr>
            <w:r w:rsidRPr="00F2736F">
              <w:rPr>
                <w:rStyle w:val="GUIWord"/>
              </w:rPr>
              <w:t>Air Pressure</w:t>
            </w:r>
          </w:p>
        </w:tc>
        <w:tc>
          <w:tcPr>
            <w:tcW w:w="0" w:type="auto"/>
          </w:tcPr>
          <w:p w14:paraId="23A12A39" w14:textId="77777777" w:rsidR="001310CE" w:rsidRDefault="001310CE" w:rsidP="006C44F0">
            <w:pPr>
              <w:pStyle w:val="TableText"/>
            </w:pPr>
            <w:r>
              <w:t>[</w:t>
            </w:r>
            <w:r w:rsidRPr="00084655">
              <w:t>hPa</w:t>
            </w:r>
            <w:r>
              <w:t>]</w:t>
            </w:r>
            <w:r w:rsidR="006C44F0">
              <w:t xml:space="preserve"> Ambient air pressure</w:t>
            </w:r>
          </w:p>
        </w:tc>
      </w:tr>
      <w:tr w:rsidR="001310CE" w14:paraId="5E7CAFFB" w14:textId="77777777" w:rsidTr="0061012D">
        <w:tc>
          <w:tcPr>
            <w:tcW w:w="0" w:type="auto"/>
          </w:tcPr>
          <w:p w14:paraId="66F560F0" w14:textId="77777777" w:rsidR="001310CE" w:rsidRPr="00F2736F" w:rsidRDefault="001310CE" w:rsidP="00305207">
            <w:pPr>
              <w:pStyle w:val="TableText"/>
              <w:rPr>
                <w:rStyle w:val="GUIWord"/>
              </w:rPr>
            </w:pPr>
            <w:r w:rsidRPr="00F2736F">
              <w:rPr>
                <w:rStyle w:val="GUIWord"/>
              </w:rPr>
              <w:t>Ambient Temperature</w:t>
            </w:r>
          </w:p>
        </w:tc>
        <w:tc>
          <w:tcPr>
            <w:tcW w:w="0" w:type="auto"/>
          </w:tcPr>
          <w:p w14:paraId="6E94D357" w14:textId="77777777" w:rsidR="001310CE" w:rsidRDefault="001310CE" w:rsidP="004A2EFA">
            <w:pPr>
              <w:pStyle w:val="TableText"/>
            </w:pPr>
            <w:r>
              <w:t>[</w:t>
            </w:r>
            <w:r w:rsidR="004A2EFA">
              <w:t>D</w:t>
            </w:r>
            <w:r w:rsidRPr="00084655">
              <w:t>egrees Celsius</w:t>
            </w:r>
            <w:r>
              <w:t>]</w:t>
            </w:r>
            <w:r w:rsidR="006C44F0">
              <w:t xml:space="preserve"> Ambient air temperature</w:t>
            </w:r>
          </w:p>
        </w:tc>
      </w:tr>
      <w:tr w:rsidR="00396D2D" w14:paraId="719F55A7" w14:textId="77777777" w:rsidTr="0061012D">
        <w:tc>
          <w:tcPr>
            <w:tcW w:w="0" w:type="auto"/>
          </w:tcPr>
          <w:p w14:paraId="2C4FD557" w14:textId="04F44324" w:rsidR="00396D2D" w:rsidRPr="00F2736F" w:rsidRDefault="00396D2D" w:rsidP="00305207">
            <w:pPr>
              <w:pStyle w:val="TableText"/>
              <w:rPr>
                <w:rStyle w:val="GUIWord"/>
              </w:rPr>
            </w:pPr>
            <w:r w:rsidRPr="00396D2D">
              <w:rPr>
                <w:rStyle w:val="GUIWord"/>
              </w:rPr>
              <w:t>Atmospheric Water Content</w:t>
            </w:r>
          </w:p>
        </w:tc>
        <w:tc>
          <w:tcPr>
            <w:tcW w:w="0" w:type="auto"/>
          </w:tcPr>
          <w:p w14:paraId="0DB84798" w14:textId="134AB122" w:rsidR="00396D2D" w:rsidRDefault="005B295F" w:rsidP="004567B8">
            <w:pPr>
              <w:pStyle w:val="TableText"/>
            </w:pPr>
            <w:r>
              <w:t xml:space="preserve">[Centimeter] </w:t>
            </w:r>
            <w:r w:rsidRPr="005B295F">
              <w:t>Amount of water in the air column</w:t>
            </w:r>
          </w:p>
        </w:tc>
      </w:tr>
      <w:tr w:rsidR="001310CE" w14:paraId="6313F590" w14:textId="77777777" w:rsidTr="0061012D">
        <w:tc>
          <w:tcPr>
            <w:tcW w:w="0" w:type="auto"/>
          </w:tcPr>
          <w:p w14:paraId="7078284A" w14:textId="77777777" w:rsidR="001310CE" w:rsidRPr="00F2736F" w:rsidRDefault="001310CE" w:rsidP="00305207">
            <w:pPr>
              <w:pStyle w:val="TableText"/>
              <w:rPr>
                <w:rStyle w:val="GUIWord"/>
              </w:rPr>
            </w:pPr>
            <w:r w:rsidRPr="00F2736F">
              <w:rPr>
                <w:rStyle w:val="GUIWord"/>
              </w:rPr>
              <w:t>Cloud Cover</w:t>
            </w:r>
          </w:p>
        </w:tc>
        <w:tc>
          <w:tcPr>
            <w:tcW w:w="0" w:type="auto"/>
          </w:tcPr>
          <w:p w14:paraId="4CAEA59A" w14:textId="77777777"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14:paraId="41E7DB2B" w14:textId="77777777" w:rsidTr="0061012D">
        <w:tc>
          <w:tcPr>
            <w:tcW w:w="0" w:type="auto"/>
          </w:tcPr>
          <w:p w14:paraId="0FC06F61" w14:textId="77777777" w:rsidR="001310CE" w:rsidRPr="00F2736F" w:rsidRDefault="001310CE" w:rsidP="00305207">
            <w:pPr>
              <w:pStyle w:val="TableText"/>
              <w:rPr>
                <w:rStyle w:val="GUIWord"/>
              </w:rPr>
            </w:pPr>
            <w:r w:rsidRPr="00F2736F">
              <w:rPr>
                <w:rStyle w:val="GUIWord"/>
              </w:rPr>
              <w:t>Relative Humidity</w:t>
            </w:r>
          </w:p>
        </w:tc>
        <w:tc>
          <w:tcPr>
            <w:tcW w:w="0" w:type="auto"/>
          </w:tcPr>
          <w:p w14:paraId="647D9C73" w14:textId="77777777" w:rsidR="001310CE" w:rsidRDefault="001310CE" w:rsidP="00305207">
            <w:pPr>
              <w:pStyle w:val="TableText"/>
            </w:pPr>
            <w:r>
              <w:t>[</w:t>
            </w:r>
            <w:r w:rsidR="006C44F0">
              <w:t>Percentage</w:t>
            </w:r>
            <w:r>
              <w:t>]</w:t>
            </w:r>
            <w:r w:rsidR="006C44F0">
              <w:t xml:space="preserve"> </w:t>
            </w:r>
            <w:r w:rsidR="006C44F0" w:rsidRPr="006C44F0">
              <w:t xml:space="preserve">Relative air humidity </w:t>
            </w:r>
          </w:p>
        </w:tc>
      </w:tr>
      <w:tr w:rsidR="006C44F0" w14:paraId="10D848FC" w14:textId="77777777" w:rsidTr="0061012D">
        <w:tc>
          <w:tcPr>
            <w:tcW w:w="0" w:type="auto"/>
          </w:tcPr>
          <w:p w14:paraId="76CFCFF8" w14:textId="77777777" w:rsidR="006C44F0" w:rsidRPr="00F2736F" w:rsidRDefault="006C44F0" w:rsidP="00305207">
            <w:pPr>
              <w:pStyle w:val="TableText"/>
              <w:rPr>
                <w:rStyle w:val="GUIWord"/>
              </w:rPr>
            </w:pPr>
            <w:r>
              <w:rPr>
                <w:rStyle w:val="GUIWord"/>
              </w:rPr>
              <w:t>Sampling Environment</w:t>
            </w:r>
          </w:p>
        </w:tc>
        <w:tc>
          <w:tcPr>
            <w:tcW w:w="0" w:type="auto"/>
          </w:tcPr>
          <w:p w14:paraId="1D6A44A6" w14:textId="77777777"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14:paraId="6117E5C0" w14:textId="77777777" w:rsidTr="0061012D">
        <w:tc>
          <w:tcPr>
            <w:tcW w:w="0" w:type="auto"/>
          </w:tcPr>
          <w:p w14:paraId="54749342" w14:textId="77777777" w:rsidR="001310CE" w:rsidRPr="00F2736F" w:rsidRDefault="001310CE" w:rsidP="00305207">
            <w:pPr>
              <w:pStyle w:val="TableText"/>
              <w:rPr>
                <w:rStyle w:val="GUIWord"/>
              </w:rPr>
            </w:pPr>
            <w:r w:rsidRPr="00F2736F">
              <w:rPr>
                <w:rStyle w:val="GUIWord"/>
              </w:rPr>
              <w:t>Weather Conditions</w:t>
            </w:r>
          </w:p>
        </w:tc>
        <w:tc>
          <w:tcPr>
            <w:tcW w:w="0" w:type="auto"/>
          </w:tcPr>
          <w:p w14:paraId="17422F29" w14:textId="77777777" w:rsidR="00AE0AA7" w:rsidRDefault="006C44F0">
            <w:pPr>
              <w:pStyle w:val="TableText"/>
            </w:pPr>
            <w:r>
              <w:t>[Alpha string] D</w:t>
            </w:r>
            <w:r w:rsidRPr="006C44F0">
              <w:t>escription of weather conditions</w:t>
            </w:r>
          </w:p>
        </w:tc>
      </w:tr>
      <w:tr w:rsidR="001310CE" w14:paraId="16D55753" w14:textId="77777777" w:rsidTr="0061012D">
        <w:tc>
          <w:tcPr>
            <w:tcW w:w="0" w:type="auto"/>
          </w:tcPr>
          <w:p w14:paraId="6CD5D6E1" w14:textId="77777777" w:rsidR="001310CE" w:rsidRPr="00F2736F" w:rsidRDefault="001310CE" w:rsidP="00305207">
            <w:pPr>
              <w:pStyle w:val="TableText"/>
              <w:rPr>
                <w:rStyle w:val="GUIWord"/>
              </w:rPr>
            </w:pPr>
            <w:r w:rsidRPr="00F2736F">
              <w:rPr>
                <w:rStyle w:val="GUIWord"/>
              </w:rPr>
              <w:t>Wind Direction</w:t>
            </w:r>
          </w:p>
        </w:tc>
        <w:tc>
          <w:tcPr>
            <w:tcW w:w="0" w:type="auto"/>
          </w:tcPr>
          <w:p w14:paraId="62A177AA" w14:textId="77777777" w:rsidR="00AE0AA7" w:rsidRDefault="006C44F0">
            <w:pPr>
              <w:pStyle w:val="TableText"/>
            </w:pPr>
            <w:r>
              <w:t xml:space="preserve">[Degrees] </w:t>
            </w:r>
            <w:r w:rsidRPr="006C44F0">
              <w:t>Direction where wind is coming from</w:t>
            </w:r>
          </w:p>
          <w:p w14:paraId="67788D65" w14:textId="77777777" w:rsidR="006A683F" w:rsidRDefault="0061012D">
            <w:pPr>
              <w:pStyle w:val="TableText"/>
            </w:pPr>
            <w:r>
              <w:t>Enter a bearing, that is, clockwise from North.</w:t>
            </w:r>
          </w:p>
        </w:tc>
      </w:tr>
      <w:tr w:rsidR="001310CE" w14:paraId="28B2D2B5" w14:textId="77777777" w:rsidTr="0061012D">
        <w:tc>
          <w:tcPr>
            <w:tcW w:w="0" w:type="auto"/>
          </w:tcPr>
          <w:p w14:paraId="1183D9C1" w14:textId="77777777" w:rsidR="001310CE" w:rsidRPr="00F2736F" w:rsidRDefault="001310CE" w:rsidP="00305207">
            <w:pPr>
              <w:pStyle w:val="TableText"/>
              <w:rPr>
                <w:rStyle w:val="GUIWord"/>
              </w:rPr>
            </w:pPr>
            <w:r w:rsidRPr="00F2736F">
              <w:rPr>
                <w:rStyle w:val="GUIWord"/>
              </w:rPr>
              <w:t>Wind Speed</w:t>
            </w:r>
          </w:p>
        </w:tc>
        <w:tc>
          <w:tcPr>
            <w:tcW w:w="0" w:type="auto"/>
          </w:tcPr>
          <w:p w14:paraId="0A458959" w14:textId="77777777" w:rsidR="0061012D" w:rsidRDefault="006C44F0" w:rsidP="0061012D">
            <w:pPr>
              <w:pStyle w:val="TableText"/>
            </w:pPr>
            <w:r>
              <w:t xml:space="preserve">[Metres/second] </w:t>
            </w:r>
            <w:r w:rsidRPr="006C44F0">
              <w:t>Speed of the wind</w:t>
            </w:r>
          </w:p>
        </w:tc>
      </w:tr>
    </w:tbl>
    <w:p w14:paraId="6F4A2625" w14:textId="77777777" w:rsidR="001310CE" w:rsidRPr="00155FA4" w:rsidRDefault="001310CE" w:rsidP="00F3610B">
      <w:pPr>
        <w:pStyle w:val="Heading3"/>
      </w:pPr>
      <w:bookmarkStart w:id="126" w:name="_Toc293145212"/>
      <w:r w:rsidRPr="00155FA4">
        <w:t>General</w:t>
      </w:r>
      <w:r w:rsidR="00F3610B" w:rsidRPr="00F3610B">
        <w:t xml:space="preserve"> </w:t>
      </w:r>
      <w:r w:rsidR="00F3610B">
        <w:t>Group</w:t>
      </w:r>
      <w:bookmarkEnd w:id="126"/>
    </w:p>
    <w:p w14:paraId="0AA642B8" w14:textId="77777777" w:rsidR="001310CE" w:rsidRPr="00245A33" w:rsidRDefault="001310CE" w:rsidP="00A7583F">
      <w:pPr>
        <w:pStyle w:val="Body"/>
      </w:pPr>
      <w:r w:rsidRPr="00245A33">
        <w:t xml:space="preserve">This </w:t>
      </w:r>
      <w:r w:rsidR="007F4F37">
        <w:t>Metadata</w:t>
      </w:r>
      <w:r w:rsidRPr="00245A33">
        <w:t xml:space="preserve"> </w:t>
      </w:r>
      <w:r w:rsidR="004C3526">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8"/>
        <w:gridCol w:w="7234"/>
      </w:tblGrid>
      <w:tr w:rsidR="001310CE" w14:paraId="565FC2B2" w14:textId="77777777" w:rsidTr="00EF08F9">
        <w:tc>
          <w:tcPr>
            <w:tcW w:w="0" w:type="auto"/>
          </w:tcPr>
          <w:p w14:paraId="275A4844" w14:textId="77777777" w:rsidR="001310CE" w:rsidRPr="00F2736F" w:rsidRDefault="001310CE" w:rsidP="00305207">
            <w:pPr>
              <w:pStyle w:val="TableText"/>
              <w:rPr>
                <w:rStyle w:val="GUIWord"/>
              </w:rPr>
            </w:pPr>
            <w:r w:rsidRPr="00F2736F">
              <w:rPr>
                <w:rStyle w:val="GUIWord"/>
              </w:rPr>
              <w:t>Acquisition Time</w:t>
            </w:r>
          </w:p>
        </w:tc>
        <w:tc>
          <w:tcPr>
            <w:tcW w:w="0" w:type="auto"/>
          </w:tcPr>
          <w:p w14:paraId="4D930DC0" w14:textId="77777777" w:rsidR="006C44F0" w:rsidRDefault="006C44F0" w:rsidP="00C96D90">
            <w:pPr>
              <w:pStyle w:val="TableText"/>
            </w:pPr>
            <w:r>
              <w:t>[Date/Time 24h] UTC t</w:t>
            </w:r>
            <w:r w:rsidRPr="006C44F0">
              <w:t xml:space="preserve">ime </w:t>
            </w:r>
            <w:r>
              <w:t xml:space="preserve">when </w:t>
            </w:r>
            <w:r w:rsidR="007F4F37">
              <w:t>Spectr</w:t>
            </w:r>
            <w:r w:rsidRPr="006C44F0">
              <w:t xml:space="preserve">um was measured </w:t>
            </w:r>
          </w:p>
          <w:p w14:paraId="1D836FAB" w14:textId="77777777" w:rsidR="004872A3" w:rsidRDefault="00C96D90" w:rsidP="00A078C5">
            <w:pPr>
              <w:pStyle w:val="TableText"/>
            </w:pPr>
            <w:r>
              <w:t xml:space="preserve">If </w:t>
            </w:r>
            <w:r w:rsidR="002935FF">
              <w:t>the acquisition system’s</w:t>
            </w:r>
            <w:r>
              <w:t xml:space="preserve"> time </w:t>
            </w:r>
            <w:r w:rsidR="002935FF">
              <w:t>was</w:t>
            </w:r>
            <w:r>
              <w:t xml:space="preserve"> not set to UTC, </w:t>
            </w:r>
            <w:r w:rsidR="002935FF">
              <w:t>then</w:t>
            </w:r>
            <w:r>
              <w:t xml:space="preserve"> adjust the time to UTC using the </w:t>
            </w:r>
            <w:r w:rsidRPr="00C96D90">
              <w:rPr>
                <w:rStyle w:val="GUIWord"/>
              </w:rPr>
              <w:t>Special functions/Correct local time to UTC</w:t>
            </w:r>
            <w:r>
              <w:t xml:space="preserve"> function described in section</w:t>
            </w:r>
            <w:r w:rsidR="0095776F">
              <w:t xml:space="preserve"> </w:t>
            </w:r>
            <w:r w:rsidR="00C63D4F">
              <w:fldChar w:fldCharType="begin"/>
            </w:r>
            <w:r w:rsidR="00C63D4F">
              <w:instrText xml:space="preserve"> REF _Ref359316679 \r \h  \* MERGEFORMAT </w:instrText>
            </w:r>
            <w:r w:rsidR="00C63D4F">
              <w:fldChar w:fldCharType="separate"/>
            </w:r>
            <w:r w:rsidR="000E7C7E" w:rsidRPr="000E7C7E">
              <w:rPr>
                <w:rStyle w:val="CrossReference"/>
              </w:rPr>
              <w:t>4.14</w:t>
            </w:r>
            <w:r w:rsidR="00C63D4F">
              <w:fldChar w:fldCharType="end"/>
            </w:r>
            <w:r w:rsidR="00EF08F9" w:rsidRPr="00EF08F9">
              <w:rPr>
                <w:rStyle w:val="CrossReference"/>
              </w:rPr>
              <w:t xml:space="preserve"> </w:t>
            </w:r>
            <w:r w:rsidR="00C63D4F">
              <w:fldChar w:fldCharType="begin"/>
            </w:r>
            <w:r w:rsidR="00C63D4F">
              <w:instrText xml:space="preserve"> REF _Ref359316685 \h  \* MERGEFORMAT </w:instrText>
            </w:r>
            <w:r w:rsidR="00C63D4F">
              <w:fldChar w:fldCharType="separate"/>
            </w:r>
            <w:r w:rsidR="000E7C7E" w:rsidRPr="000E7C7E">
              <w:rPr>
                <w:rStyle w:val="CrossReference"/>
              </w:rPr>
              <w:t>UTC Time Correction</w:t>
            </w:r>
            <w:r w:rsidR="00C63D4F">
              <w:fldChar w:fldCharType="end"/>
            </w:r>
            <w:r>
              <w:t>.</w:t>
            </w:r>
          </w:p>
        </w:tc>
      </w:tr>
      <w:tr w:rsidR="001310CE" w14:paraId="4DAE5BFB" w14:textId="77777777" w:rsidTr="00EF08F9">
        <w:tc>
          <w:tcPr>
            <w:tcW w:w="0" w:type="auto"/>
          </w:tcPr>
          <w:p w14:paraId="32BCFCC2" w14:textId="77777777" w:rsidR="001310CE" w:rsidRPr="00F2736F" w:rsidRDefault="001310CE" w:rsidP="00305207">
            <w:pPr>
              <w:pStyle w:val="TableText"/>
              <w:rPr>
                <w:rStyle w:val="GUIWord"/>
              </w:rPr>
            </w:pPr>
            <w:r w:rsidRPr="00F2736F">
              <w:rPr>
                <w:rStyle w:val="GUIWord"/>
              </w:rPr>
              <w:t>File Comments</w:t>
            </w:r>
          </w:p>
        </w:tc>
        <w:tc>
          <w:tcPr>
            <w:tcW w:w="0" w:type="auto"/>
          </w:tcPr>
          <w:p w14:paraId="17396D01" w14:textId="77777777" w:rsidR="001310CE" w:rsidRPr="006C44F0" w:rsidRDefault="001310CE" w:rsidP="00305207">
            <w:pPr>
              <w:pStyle w:val="TableText"/>
            </w:pPr>
            <w:r>
              <w:t>[Al</w:t>
            </w:r>
            <w:r w:rsidRPr="006C44F0">
              <w:t xml:space="preserve">pha string] </w:t>
            </w:r>
            <w:r w:rsidR="006C44F0" w:rsidRPr="006C44F0">
              <w:t xml:space="preserve">Comments about </w:t>
            </w:r>
            <w:r w:rsidR="007F4F37">
              <w:t>Spectr</w:t>
            </w:r>
            <w:r w:rsidR="006C44F0" w:rsidRPr="006C44F0">
              <w:t>um</w:t>
            </w:r>
          </w:p>
          <w:p w14:paraId="111780A1" w14:textId="77777777" w:rsidR="001310CE" w:rsidRDefault="00F52044" w:rsidP="0061012D">
            <w:pPr>
              <w:pStyle w:val="TableText"/>
            </w:pPr>
            <w:r>
              <w:t>SPECCHIO</w:t>
            </w:r>
            <w:r w:rsidR="001310CE">
              <w:t xml:space="preserve"> sets any</w:t>
            </w:r>
            <w:r w:rsidR="001310CE" w:rsidRPr="00084655">
              <w:t xml:space="preserve"> comments entered when capturing the </w:t>
            </w:r>
            <w:r w:rsidR="007F4F37">
              <w:t>Spectr</w:t>
            </w:r>
            <w:r w:rsidR="001310CE" w:rsidRPr="00084655">
              <w:t xml:space="preserve">um </w:t>
            </w:r>
            <w:r w:rsidR="001310CE">
              <w:t xml:space="preserve">into this field on </w:t>
            </w:r>
            <w:r w:rsidR="007F4F37">
              <w:t>Spectr</w:t>
            </w:r>
            <w:r w:rsidR="001310CE">
              <w:t>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14:paraId="4B113BE5" w14:textId="77777777" w:rsidTr="00EF08F9">
        <w:tc>
          <w:tcPr>
            <w:tcW w:w="0" w:type="auto"/>
          </w:tcPr>
          <w:p w14:paraId="350B8E91" w14:textId="77777777" w:rsidR="001310CE" w:rsidRPr="00F2736F" w:rsidRDefault="001310CE" w:rsidP="00305207">
            <w:pPr>
              <w:pStyle w:val="TableText"/>
              <w:rPr>
                <w:rStyle w:val="GUIWord"/>
              </w:rPr>
            </w:pPr>
            <w:r w:rsidRPr="00F2736F">
              <w:rPr>
                <w:rStyle w:val="GUIWord"/>
              </w:rPr>
              <w:t>File Format</w:t>
            </w:r>
          </w:p>
        </w:tc>
        <w:tc>
          <w:tcPr>
            <w:tcW w:w="0" w:type="auto"/>
          </w:tcPr>
          <w:p w14:paraId="1769171C" w14:textId="77777777" w:rsidR="0061012D" w:rsidRDefault="00B93C94" w:rsidP="002935FF">
            <w:pPr>
              <w:pStyle w:val="TableText"/>
            </w:pPr>
            <w:r>
              <w:t xml:space="preserve">[Selected from dropdown list] </w:t>
            </w:r>
            <w:r w:rsidR="0061012D">
              <w:t xml:space="preserve">The format of the file from which this </w:t>
            </w:r>
            <w:r w:rsidR="007F4F37">
              <w:t>Spectr</w:t>
            </w:r>
            <w:r w:rsidR="0061012D">
              <w:t>um was uploaded.</w:t>
            </w:r>
          </w:p>
          <w:p w14:paraId="35A85D1F" w14:textId="77777777" w:rsidR="00FA1F82" w:rsidRDefault="002935FF" w:rsidP="0061012D">
            <w:pPr>
              <w:pStyle w:val="TableText"/>
            </w:pPr>
            <w:r>
              <w:t xml:space="preserve">This Attribute </w:t>
            </w:r>
            <w:r w:rsidR="0061012D">
              <w:t>is</w:t>
            </w:r>
            <w:r>
              <w:t xml:space="preserve"> always present</w:t>
            </w:r>
            <w:r w:rsidR="0061012D">
              <w:t xml:space="preserve"> and is generally set by </w:t>
            </w:r>
            <w:r w:rsidR="00F52044">
              <w:t>SPECCHIO</w:t>
            </w:r>
            <w:r w:rsidR="0061012D">
              <w:t xml:space="preserve"> when the </w:t>
            </w:r>
            <w:r w:rsidR="007F4F37">
              <w:t>Spectr</w:t>
            </w:r>
            <w:r w:rsidR="0061012D">
              <w:t>um is read</w:t>
            </w:r>
            <w:r>
              <w:t>.</w:t>
            </w:r>
            <w:r w:rsidR="00FA1F82">
              <w:t xml:space="preserve"> </w:t>
            </w:r>
            <w:r>
              <w:t xml:space="preserve">If no data is available, </w:t>
            </w:r>
            <w:r w:rsidR="0061012D">
              <w:t xml:space="preserve">it should be </w:t>
            </w:r>
            <w:r>
              <w:t xml:space="preserve">set to </w:t>
            </w:r>
            <w:r w:rsidRPr="00EF56D8">
              <w:rPr>
                <w:rStyle w:val="GUIWord"/>
              </w:rPr>
              <w:t>Nil</w:t>
            </w:r>
            <w:r>
              <w:t>.</w:t>
            </w:r>
          </w:p>
          <w:p w14:paraId="170940D6" w14:textId="77777777" w:rsidR="002935FF" w:rsidRDefault="00FA1F82" w:rsidP="0061012D">
            <w:pPr>
              <w:pStyle w:val="TableText"/>
            </w:pPr>
            <w:r>
              <w:t>A</w:t>
            </w:r>
            <w:r w:rsidR="0061012D">
              <w:t>lthough this value can be changed, it is not advised.</w:t>
            </w:r>
          </w:p>
          <w:p w14:paraId="59090BA9" w14:textId="77777777" w:rsidR="001310CE" w:rsidRDefault="001310CE" w:rsidP="0061012D">
            <w:pPr>
              <w:pStyle w:val="TableText"/>
            </w:pPr>
            <w:r>
              <w:t xml:space="preserve">(All Spectra are stored internally in the database in </w:t>
            </w:r>
            <w:r w:rsidR="00F52044">
              <w:t>SPECCHIO</w:t>
            </w:r>
            <w:r>
              <w:t>’s internal Spectrum format.)</w:t>
            </w:r>
          </w:p>
        </w:tc>
      </w:tr>
      <w:tr w:rsidR="001310CE" w14:paraId="00FB238C" w14:textId="77777777" w:rsidTr="00EF08F9">
        <w:tc>
          <w:tcPr>
            <w:tcW w:w="0" w:type="auto"/>
          </w:tcPr>
          <w:p w14:paraId="6F339070" w14:textId="77777777" w:rsidR="001310CE" w:rsidRPr="00F2736F" w:rsidRDefault="001310CE" w:rsidP="00305207">
            <w:pPr>
              <w:pStyle w:val="TableText"/>
              <w:rPr>
                <w:rStyle w:val="GUIWord"/>
              </w:rPr>
            </w:pPr>
            <w:r w:rsidRPr="00F2736F">
              <w:rPr>
                <w:rStyle w:val="GUIWord"/>
              </w:rPr>
              <w:t>File Name</w:t>
            </w:r>
          </w:p>
        </w:tc>
        <w:tc>
          <w:tcPr>
            <w:tcW w:w="0" w:type="auto"/>
          </w:tcPr>
          <w:p w14:paraId="28390722" w14:textId="77777777"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14:paraId="2ED3734D" w14:textId="77777777" w:rsidR="001310CE" w:rsidRDefault="0079636E" w:rsidP="0061012D">
            <w:pPr>
              <w:pStyle w:val="TableText"/>
            </w:pPr>
            <w:r>
              <w:t>Although</w:t>
            </w:r>
            <w:r w:rsidR="001310CE">
              <w:t xml:space="preserve"> this value can be changed, it is not advised. </w:t>
            </w:r>
            <w:r>
              <w:t xml:space="preserve">Changing it may result in duplicate </w:t>
            </w:r>
            <w:r w:rsidR="002935FF">
              <w:t>S</w:t>
            </w:r>
            <w:r>
              <w:t xml:space="preserve">pectra when a subsequent </w:t>
            </w:r>
            <w:r w:rsidR="007F4F37">
              <w:t>Spectr</w:t>
            </w:r>
            <w:r w:rsidR="0061012D">
              <w:t xml:space="preserve">um </w:t>
            </w:r>
            <w:r>
              <w:t>upload is performed for this Campaign.</w:t>
            </w:r>
          </w:p>
        </w:tc>
      </w:tr>
      <w:tr w:rsidR="001310CE" w14:paraId="5E0D3975" w14:textId="77777777" w:rsidTr="00EF08F9">
        <w:tc>
          <w:tcPr>
            <w:tcW w:w="0" w:type="auto"/>
          </w:tcPr>
          <w:p w14:paraId="3D8F6BC8" w14:textId="77777777" w:rsidR="001310CE" w:rsidRPr="00F2736F" w:rsidRDefault="001310CE" w:rsidP="00305207">
            <w:pPr>
              <w:pStyle w:val="TableText"/>
              <w:rPr>
                <w:rStyle w:val="GUIWord"/>
              </w:rPr>
            </w:pPr>
            <w:r w:rsidRPr="00F2736F">
              <w:rPr>
                <w:rStyle w:val="GUIWord"/>
              </w:rPr>
              <w:t>File Version</w:t>
            </w:r>
          </w:p>
        </w:tc>
        <w:tc>
          <w:tcPr>
            <w:tcW w:w="0" w:type="auto"/>
          </w:tcPr>
          <w:p w14:paraId="42269ACB" w14:textId="77777777"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14:paraId="145B1B89" w14:textId="77777777" w:rsidTr="00EF08F9">
        <w:tc>
          <w:tcPr>
            <w:tcW w:w="0" w:type="auto"/>
          </w:tcPr>
          <w:p w14:paraId="3C6223EE" w14:textId="77777777" w:rsidR="001310CE" w:rsidRPr="00F2736F" w:rsidRDefault="001310CE" w:rsidP="00305207">
            <w:pPr>
              <w:pStyle w:val="TableText"/>
              <w:rPr>
                <w:rStyle w:val="GUIWord"/>
              </w:rPr>
            </w:pPr>
            <w:r w:rsidRPr="00F2736F">
              <w:rPr>
                <w:rStyle w:val="GUIWord"/>
              </w:rPr>
              <w:t>Loading Time</w:t>
            </w:r>
          </w:p>
        </w:tc>
        <w:tc>
          <w:tcPr>
            <w:tcW w:w="0" w:type="auto"/>
          </w:tcPr>
          <w:p w14:paraId="1C0946EB" w14:textId="77777777" w:rsidR="0061012D" w:rsidRDefault="00B93C94" w:rsidP="00C96D90">
            <w:pPr>
              <w:pStyle w:val="TableText"/>
            </w:pPr>
            <w:r>
              <w:t>[Date/Time 24h] The system t</w:t>
            </w:r>
            <w:r w:rsidRPr="00B93C94">
              <w:t xml:space="preserve">ime </w:t>
            </w:r>
            <w:r w:rsidR="0061012D">
              <w:t xml:space="preserve">when the </w:t>
            </w:r>
            <w:r w:rsidR="007F4F37">
              <w:t>Spectr</w:t>
            </w:r>
            <w:r w:rsidRPr="00B93C94">
              <w:t>um was loaded into database</w:t>
            </w:r>
          </w:p>
          <w:p w14:paraId="2AF2569A" w14:textId="77777777" w:rsidR="002935FF" w:rsidRDefault="002935FF" w:rsidP="0061012D">
            <w:pPr>
              <w:pStyle w:val="TableText"/>
            </w:pPr>
            <w:r>
              <w:t xml:space="preserve">This value is automatically set </w:t>
            </w:r>
            <w:r w:rsidR="006E169B">
              <w:t xml:space="preserve">to the </w:t>
            </w:r>
            <w:r w:rsidR="00F52044">
              <w:t>SPECCHIO</w:t>
            </w:r>
            <w:r w:rsidR="006E169B">
              <w:t xml:space="preserve"> server’s system time </w:t>
            </w:r>
            <w:r>
              <w:t xml:space="preserve">when the Spectrum is uploaded to </w:t>
            </w:r>
            <w:r w:rsidR="00F52044">
              <w:t>SPECCHIO</w:t>
            </w:r>
            <w:r>
              <w:t>.</w:t>
            </w:r>
            <w:r w:rsidR="006E169B">
              <w:t xml:space="preserve"> Note that this may not be the same as the client’s system time.</w:t>
            </w:r>
          </w:p>
          <w:p w14:paraId="2DF11263" w14:textId="77777777" w:rsidR="001310CE" w:rsidRDefault="003C1864" w:rsidP="003C1864">
            <w:pPr>
              <w:pStyle w:val="TableText"/>
            </w:pPr>
            <w:r>
              <w:t>T</w:t>
            </w:r>
            <w:r w:rsidR="00C96D90">
              <w:t xml:space="preserve">he </w:t>
            </w:r>
            <w:r w:rsidR="00C96D90" w:rsidRPr="00C96D90">
              <w:rPr>
                <w:rStyle w:val="GUIWord"/>
              </w:rPr>
              <w:t>Special functions/Correct local time to UTC</w:t>
            </w:r>
            <w:r w:rsidR="00C96D90">
              <w:t xml:space="preserve"> function does not operate on this time.</w:t>
            </w:r>
          </w:p>
        </w:tc>
      </w:tr>
      <w:tr w:rsidR="001310CE" w14:paraId="0AE62A84" w14:textId="77777777" w:rsidTr="00EF08F9">
        <w:tc>
          <w:tcPr>
            <w:tcW w:w="0" w:type="auto"/>
          </w:tcPr>
          <w:p w14:paraId="063C19C2" w14:textId="77777777" w:rsidR="001310CE" w:rsidRPr="00F2736F" w:rsidRDefault="001310CE" w:rsidP="00305207">
            <w:pPr>
              <w:pStyle w:val="TableText"/>
              <w:rPr>
                <w:rStyle w:val="GUIWord"/>
              </w:rPr>
            </w:pPr>
            <w:r w:rsidRPr="00F2736F">
              <w:rPr>
                <w:rStyle w:val="GUIWord"/>
              </w:rPr>
              <w:t>Measurement Unit</w:t>
            </w:r>
          </w:p>
        </w:tc>
        <w:tc>
          <w:tcPr>
            <w:tcW w:w="0" w:type="auto"/>
          </w:tcPr>
          <w:p w14:paraId="4AB4E9CA" w14:textId="77777777" w:rsidR="00D642A9" w:rsidRDefault="00B93C94" w:rsidP="00305207">
            <w:pPr>
              <w:pStyle w:val="TableText"/>
            </w:pPr>
            <w:r>
              <w:t xml:space="preserve">[Selected from dropdown list] </w:t>
            </w:r>
            <w:r w:rsidR="00D642A9">
              <w:t>Describes the nature</w:t>
            </w:r>
            <w:r w:rsidR="00D642A9" w:rsidRPr="00084655">
              <w:t xml:space="preserve"> of the measurement</w:t>
            </w:r>
            <w:r w:rsidR="00D642A9">
              <w:t xml:space="preserve"> - select from: </w:t>
            </w:r>
            <w:r w:rsidR="00D642A9" w:rsidRPr="003C1864">
              <w:rPr>
                <w:rStyle w:val="GUIWord"/>
              </w:rPr>
              <w:t>Reflectance</w:t>
            </w:r>
            <w:r w:rsidR="00D642A9" w:rsidRPr="00B93C94">
              <w:t xml:space="preserve">, </w:t>
            </w:r>
            <w:r w:rsidR="00D642A9" w:rsidRPr="003C1864">
              <w:rPr>
                <w:rStyle w:val="GUIWord"/>
              </w:rPr>
              <w:t>Radiance</w:t>
            </w:r>
            <w:r w:rsidR="00D642A9" w:rsidRPr="00B93C94">
              <w:t xml:space="preserve">, </w:t>
            </w:r>
            <w:r w:rsidR="00D642A9" w:rsidRPr="003C1864">
              <w:rPr>
                <w:rStyle w:val="GUIWord"/>
              </w:rPr>
              <w:t>Transmission</w:t>
            </w:r>
            <w:r w:rsidR="00D642A9" w:rsidRPr="00B93C94">
              <w:t xml:space="preserve">, </w:t>
            </w:r>
            <w:r w:rsidR="00D642A9" w:rsidRPr="003C1864">
              <w:rPr>
                <w:rStyle w:val="GUIWord"/>
              </w:rPr>
              <w:t>Absorbance</w:t>
            </w:r>
            <w:r w:rsidR="00D642A9" w:rsidRPr="00B93C94">
              <w:t xml:space="preserve">, </w:t>
            </w:r>
            <w:r w:rsidR="00D642A9" w:rsidRPr="003C1864">
              <w:rPr>
                <w:rStyle w:val="GUIWord"/>
              </w:rPr>
              <w:t>DNs</w:t>
            </w:r>
            <w:r w:rsidR="00D642A9" w:rsidRPr="00B93C94">
              <w:t xml:space="preserve">, </w:t>
            </w:r>
            <w:r w:rsidR="00D642A9" w:rsidRPr="003C1864">
              <w:rPr>
                <w:rStyle w:val="GUIWord"/>
              </w:rPr>
              <w:t>Irradiance</w:t>
            </w:r>
            <w:r w:rsidR="00D642A9" w:rsidRPr="00B93C94">
              <w:t xml:space="preserve">, </w:t>
            </w:r>
            <w:r w:rsidR="00D642A9" w:rsidRPr="003C1864">
              <w:rPr>
                <w:rStyle w:val="GUIWord"/>
              </w:rPr>
              <w:t>Mueller10</w:t>
            </w:r>
            <w:r w:rsidR="00D642A9" w:rsidRPr="00B93C94">
              <w:t xml:space="preserve">, </w:t>
            </w:r>
            <w:r w:rsidR="00D642A9" w:rsidRPr="003C1864">
              <w:rPr>
                <w:rStyle w:val="GUIWord"/>
              </w:rPr>
              <w:t>Mueller20</w:t>
            </w:r>
            <w:r w:rsidR="003C1864">
              <w:t xml:space="preserve"> and</w:t>
            </w:r>
            <w:r w:rsidR="00D642A9" w:rsidRPr="00B93C94">
              <w:t xml:space="preserve"> </w:t>
            </w:r>
            <w:r w:rsidR="00D642A9" w:rsidRPr="003C1864">
              <w:rPr>
                <w:rStyle w:val="GUIWord"/>
              </w:rPr>
              <w:t>Wavelength</w:t>
            </w:r>
            <w:r w:rsidR="00D642A9">
              <w:t>.</w:t>
            </w:r>
          </w:p>
          <w:p w14:paraId="1979BAB5" w14:textId="77777777" w:rsidR="006E0394" w:rsidRDefault="00EF56D8" w:rsidP="00305207">
            <w:pPr>
              <w:pStyle w:val="TableText"/>
            </w:pPr>
            <w:r>
              <w:t xml:space="preserve">This Attribute is </w:t>
            </w:r>
            <w:r w:rsidR="00FA1F82">
              <w:t>mandatory</w:t>
            </w:r>
            <w:r>
              <w:t xml:space="preserve"> and cannot be deleted.</w:t>
            </w:r>
          </w:p>
          <w:p w14:paraId="6DFC80CD" w14:textId="77777777" w:rsidR="001310CE" w:rsidRDefault="006E0394" w:rsidP="006E0394">
            <w:pPr>
              <w:pStyle w:val="TableText"/>
            </w:pPr>
            <w:r>
              <w:t xml:space="preserve">This Attribute is set automatically depending on the file format being read. However, for some formats it is not known and is therefore set to </w:t>
            </w:r>
            <w:r w:rsidR="00EF56D8" w:rsidRPr="00EF56D8">
              <w:rPr>
                <w:rStyle w:val="GUIWord"/>
              </w:rPr>
              <w:t>Nil</w:t>
            </w:r>
            <w:r w:rsidR="00EF56D8">
              <w:t>.</w:t>
            </w:r>
            <w:r>
              <w:t xml:space="preserve"> If it is not set, or is set incorrectly, plotting may not be correct.</w:t>
            </w:r>
            <w:r w:rsidRPr="00084655">
              <w:t xml:space="preserve"> </w:t>
            </w:r>
          </w:p>
        </w:tc>
      </w:tr>
      <w:tr w:rsidR="001310CE" w14:paraId="4AB6C9D6" w14:textId="77777777" w:rsidTr="00EF08F9">
        <w:tc>
          <w:tcPr>
            <w:tcW w:w="0" w:type="auto"/>
          </w:tcPr>
          <w:p w14:paraId="3AF9CF1D" w14:textId="77777777" w:rsidR="001310CE" w:rsidRPr="00F2736F" w:rsidRDefault="001310CE" w:rsidP="00305207">
            <w:pPr>
              <w:pStyle w:val="TableText"/>
              <w:rPr>
                <w:rStyle w:val="GUIWord"/>
              </w:rPr>
            </w:pPr>
            <w:r w:rsidRPr="00F2736F">
              <w:rPr>
                <w:rStyle w:val="GUIWord"/>
              </w:rPr>
              <w:t>Spectrum Number</w:t>
            </w:r>
          </w:p>
        </w:tc>
        <w:tc>
          <w:tcPr>
            <w:tcW w:w="0" w:type="auto"/>
          </w:tcPr>
          <w:p w14:paraId="1C8B581D" w14:textId="77777777" w:rsidR="006E0394" w:rsidRDefault="001310CE" w:rsidP="00305207">
            <w:pPr>
              <w:pStyle w:val="TableText"/>
            </w:pPr>
            <w:r>
              <w:t>[</w:t>
            </w:r>
            <w:r w:rsidR="00B93C94">
              <w:t>Integer</w:t>
            </w:r>
            <w:r>
              <w:t xml:space="preserve">] </w:t>
            </w:r>
            <w:r w:rsidR="0079636E">
              <w:t xml:space="preserve">Some </w:t>
            </w:r>
            <w:r w:rsidR="002B10D8">
              <w:t xml:space="preserve">recording devices </w:t>
            </w:r>
            <w:r w:rsidR="00723D0B">
              <w:t xml:space="preserve">and file formats </w:t>
            </w:r>
            <w:r w:rsidR="002B10D8">
              <w:t>apply a number which is recorded in the Spectrum file</w:t>
            </w:r>
            <w:r w:rsidR="00A028F3">
              <w:t>. If a</w:t>
            </w:r>
            <w:r w:rsidR="002B10D8">
              <w:t xml:space="preserve"> Spectrum is loaded from such a file format, the number will be placed into this Metadata field.</w:t>
            </w:r>
          </w:p>
          <w:p w14:paraId="28C01C70" w14:textId="77777777"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14:paraId="6D0FCE99" w14:textId="77777777"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14:paraId="1275C297" w14:textId="77777777"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14:paraId="6169EC4F" w14:textId="77777777" w:rsidR="001310CE" w:rsidRPr="00155FA4" w:rsidRDefault="001310CE" w:rsidP="00F3610B">
      <w:pPr>
        <w:pStyle w:val="Heading3"/>
      </w:pPr>
      <w:bookmarkStart w:id="127" w:name="_Toc293145213"/>
      <w:r w:rsidRPr="00155FA4">
        <w:t>Generic Target Properties</w:t>
      </w:r>
      <w:r w:rsidR="00F3610B" w:rsidRPr="00F3610B">
        <w:t xml:space="preserve"> </w:t>
      </w:r>
      <w:r w:rsidR="00F3610B">
        <w:t>Group</w:t>
      </w:r>
      <w:bookmarkEnd w:id="127"/>
    </w:p>
    <w:p w14:paraId="379B7D2C" w14:textId="77777777"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 xml:space="preserve">Generic Target Properties </w:t>
      </w:r>
      <w:r w:rsidR="003C1864">
        <w:rPr>
          <w:lang w:val="en-AU" w:eastAsia="ja-JP"/>
        </w:rPr>
        <w:t>G</w:t>
      </w:r>
      <w:r w:rsidRPr="003E6F8A">
        <w:rPr>
          <w:lang w:val="en-AU" w:eastAsia="ja-JP"/>
        </w:rPr>
        <w:t>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14:paraId="631DDF18" w14:textId="77777777"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14:paraId="0C047AF5" w14:textId="77777777"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firstRow="1" w:lastRow="0" w:firstColumn="1" w:lastColumn="0" w:noHBand="0" w:noVBand="1"/>
      </w:tblPr>
      <w:tblGrid>
        <w:gridCol w:w="2261"/>
        <w:gridCol w:w="6601"/>
      </w:tblGrid>
      <w:tr w:rsidR="006E0394" w14:paraId="79E16402" w14:textId="77777777" w:rsidTr="00CB4748">
        <w:tc>
          <w:tcPr>
            <w:tcW w:w="0" w:type="auto"/>
          </w:tcPr>
          <w:p w14:paraId="22EDB750" w14:textId="77777777" w:rsidR="001310CE" w:rsidRPr="00F2736F" w:rsidRDefault="001310CE" w:rsidP="00305207">
            <w:pPr>
              <w:pStyle w:val="TableText"/>
              <w:rPr>
                <w:rStyle w:val="GUIWord"/>
              </w:rPr>
            </w:pPr>
            <w:r w:rsidRPr="00F2736F">
              <w:rPr>
                <w:rStyle w:val="GUIWord"/>
              </w:rPr>
              <w:t>Sample Collection Date</w:t>
            </w:r>
          </w:p>
        </w:tc>
        <w:tc>
          <w:tcPr>
            <w:tcW w:w="0" w:type="auto"/>
          </w:tcPr>
          <w:p w14:paraId="149E3548" w14:textId="77777777"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14:paraId="146ECDFF" w14:textId="77777777"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p>
        </w:tc>
      </w:tr>
      <w:tr w:rsidR="006E0394" w14:paraId="266DD096" w14:textId="77777777" w:rsidTr="00CB4748">
        <w:tc>
          <w:tcPr>
            <w:tcW w:w="0" w:type="auto"/>
          </w:tcPr>
          <w:p w14:paraId="56C69FA7" w14:textId="77777777" w:rsidR="001310CE" w:rsidRPr="00F2736F" w:rsidRDefault="001310CE" w:rsidP="00305207">
            <w:pPr>
              <w:pStyle w:val="TableText"/>
              <w:rPr>
                <w:rStyle w:val="GUIWord"/>
              </w:rPr>
            </w:pPr>
            <w:r w:rsidRPr="00F2736F">
              <w:rPr>
                <w:rStyle w:val="GUIWord"/>
              </w:rPr>
              <w:t>Sample Number</w:t>
            </w:r>
          </w:p>
        </w:tc>
        <w:tc>
          <w:tcPr>
            <w:tcW w:w="0" w:type="auto"/>
          </w:tcPr>
          <w:p w14:paraId="1CE7BE7C" w14:textId="77777777" w:rsidR="00AE0AA7" w:rsidRDefault="001310CE">
            <w:pPr>
              <w:pStyle w:val="TableText"/>
            </w:pPr>
            <w:r>
              <w:t>[alpha string]</w:t>
            </w:r>
            <w:r w:rsidR="00B93C94">
              <w:t xml:space="preserve"> Identification of the </w:t>
            </w:r>
            <w:r w:rsidR="00B93C94" w:rsidRPr="00B93C94">
              <w:t>sample</w:t>
            </w:r>
            <w:r w:rsidR="00B93C94">
              <w:t xml:space="preserve"> as collected</w:t>
            </w:r>
          </w:p>
          <w:p w14:paraId="01835558" w14:textId="77777777" w:rsidR="00D642A9" w:rsidRDefault="00D642A9">
            <w:pPr>
              <w:pStyle w:val="TableText"/>
            </w:pPr>
            <w:r>
              <w:t>This will not in general match the Spectrum Number or Spectrum ID. A Sample Number may be common to a variety of Spectra.</w:t>
            </w:r>
          </w:p>
        </w:tc>
      </w:tr>
      <w:tr w:rsidR="006E0394" w14:paraId="31C51EDD" w14:textId="77777777" w:rsidTr="00CB4748">
        <w:tc>
          <w:tcPr>
            <w:tcW w:w="0" w:type="auto"/>
          </w:tcPr>
          <w:p w14:paraId="5DE7C623" w14:textId="77777777" w:rsidR="001310CE" w:rsidRPr="00F2736F" w:rsidRDefault="001310CE" w:rsidP="00305207">
            <w:pPr>
              <w:pStyle w:val="TableText"/>
              <w:rPr>
                <w:rStyle w:val="GUIWord"/>
              </w:rPr>
            </w:pPr>
            <w:r w:rsidRPr="00F2736F">
              <w:rPr>
                <w:rStyle w:val="GUIWord"/>
              </w:rPr>
              <w:t>Site ID</w:t>
            </w:r>
          </w:p>
        </w:tc>
        <w:tc>
          <w:tcPr>
            <w:tcW w:w="0" w:type="auto"/>
          </w:tcPr>
          <w:p w14:paraId="1FA9022C" w14:textId="77777777"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14:paraId="219ABBA5" w14:textId="77777777" w:rsidTr="00CB4748">
        <w:tc>
          <w:tcPr>
            <w:tcW w:w="0" w:type="auto"/>
          </w:tcPr>
          <w:p w14:paraId="723DC5B2" w14:textId="77777777" w:rsidR="001310CE" w:rsidRPr="00F2736F" w:rsidRDefault="001310CE" w:rsidP="00305207">
            <w:pPr>
              <w:pStyle w:val="TableText"/>
              <w:rPr>
                <w:rStyle w:val="GUIWord"/>
              </w:rPr>
            </w:pPr>
            <w:r w:rsidRPr="00F2736F">
              <w:rPr>
                <w:rStyle w:val="GUIWord"/>
              </w:rPr>
              <w:t>Target Description</w:t>
            </w:r>
          </w:p>
        </w:tc>
        <w:tc>
          <w:tcPr>
            <w:tcW w:w="0" w:type="auto"/>
          </w:tcPr>
          <w:p w14:paraId="46D62D75" w14:textId="77777777" w:rsidR="00155FA4" w:rsidRPr="00155FA4" w:rsidRDefault="001310CE" w:rsidP="00C1320C">
            <w:pPr>
              <w:pStyle w:val="TableText"/>
            </w:pPr>
            <w:r>
              <w:t>[alpha string]</w:t>
            </w:r>
            <w:r w:rsidR="001D57A4">
              <w:t xml:space="preserve"> </w:t>
            </w:r>
            <w:r w:rsidR="00B93C94">
              <w:t>D</w:t>
            </w:r>
            <w:r w:rsidR="00B93C94" w:rsidRPr="00B93C94">
              <w:t xml:space="preserve">escription of the </w:t>
            </w:r>
            <w:r w:rsidR="00C1320C" w:rsidRPr="00B93C94">
              <w:t>Target</w:t>
            </w:r>
          </w:p>
        </w:tc>
      </w:tr>
      <w:tr w:rsidR="006E0394" w14:paraId="7748E520" w14:textId="77777777" w:rsidTr="00CB4748">
        <w:tc>
          <w:tcPr>
            <w:tcW w:w="0" w:type="auto"/>
          </w:tcPr>
          <w:p w14:paraId="481D7020" w14:textId="77777777" w:rsidR="001310CE" w:rsidRPr="00F2736F" w:rsidRDefault="001310CE" w:rsidP="00305207">
            <w:pPr>
              <w:pStyle w:val="TableText"/>
              <w:rPr>
                <w:rStyle w:val="GUIWord"/>
              </w:rPr>
            </w:pPr>
            <w:r w:rsidRPr="00F2736F">
              <w:rPr>
                <w:rStyle w:val="GUIWord"/>
              </w:rPr>
              <w:t>Target ID</w:t>
            </w:r>
          </w:p>
        </w:tc>
        <w:tc>
          <w:tcPr>
            <w:tcW w:w="0" w:type="auto"/>
          </w:tcPr>
          <w:p w14:paraId="2C634488" w14:textId="77777777"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r w:rsidR="005B295F" w14:paraId="6B784727" w14:textId="77777777" w:rsidTr="00CB4748">
        <w:tc>
          <w:tcPr>
            <w:tcW w:w="0" w:type="auto"/>
          </w:tcPr>
          <w:p w14:paraId="147B48EB" w14:textId="3BB9C50E" w:rsidR="005B295F" w:rsidRPr="005B295F" w:rsidRDefault="005B295F" w:rsidP="00305207">
            <w:pPr>
              <w:pStyle w:val="TableText"/>
              <w:rPr>
                <w:rStyle w:val="GUIWord"/>
              </w:rPr>
            </w:pPr>
            <w:r w:rsidRPr="005B295F">
              <w:rPr>
                <w:rStyle w:val="GUIWord"/>
              </w:rPr>
              <w:t>Target/Reference Designator</w:t>
            </w:r>
          </w:p>
        </w:tc>
        <w:tc>
          <w:tcPr>
            <w:tcW w:w="0" w:type="auto"/>
          </w:tcPr>
          <w:p w14:paraId="58A92188" w14:textId="2D905783" w:rsidR="005B295F" w:rsidRDefault="005B295F" w:rsidP="00C1320C">
            <w:pPr>
              <w:pStyle w:val="TableText"/>
            </w:pPr>
            <w:r w:rsidRPr="005B295F">
              <w:t>Defines if the measured object was a reference surface (e.g. white reference) or a target that is then compared to a reference</w:t>
            </w:r>
          </w:p>
        </w:tc>
      </w:tr>
      <w:tr w:rsidR="005B295F" w14:paraId="16A8E796" w14:textId="77777777" w:rsidTr="00CB4748">
        <w:tc>
          <w:tcPr>
            <w:tcW w:w="0" w:type="auto"/>
          </w:tcPr>
          <w:p w14:paraId="60D04AE9" w14:textId="08ACB2CB" w:rsidR="005B295F" w:rsidRPr="00F2736F" w:rsidRDefault="005B295F" w:rsidP="00305207">
            <w:pPr>
              <w:pStyle w:val="TableText"/>
              <w:rPr>
                <w:rStyle w:val="GUIWord"/>
              </w:rPr>
            </w:pPr>
            <w:r w:rsidRPr="005B295F">
              <w:rPr>
                <w:rStyle w:val="GUIWord"/>
              </w:rPr>
              <w:t>Tram Run</w:t>
            </w:r>
          </w:p>
        </w:tc>
        <w:tc>
          <w:tcPr>
            <w:tcW w:w="0" w:type="auto"/>
          </w:tcPr>
          <w:p w14:paraId="31D6C0A2" w14:textId="2D333CAA" w:rsidR="005B295F" w:rsidRDefault="005B295F" w:rsidP="00C1320C">
            <w:pPr>
              <w:pStyle w:val="TableText"/>
            </w:pPr>
            <w:r>
              <w:t xml:space="preserve">[alpha string] </w:t>
            </w:r>
            <w:r w:rsidRPr="005B295F">
              <w:t>Refers to the number of a tram run within a sequence of runs</w:t>
            </w:r>
          </w:p>
        </w:tc>
      </w:tr>
    </w:tbl>
    <w:p w14:paraId="480F8416" w14:textId="6D14F58B" w:rsidR="00876D71" w:rsidRDefault="00876D71" w:rsidP="00F3610B">
      <w:pPr>
        <w:pStyle w:val="Heading3"/>
      </w:pPr>
      <w:bookmarkStart w:id="128" w:name="_Toc293145214"/>
      <w:r w:rsidRPr="00876D71">
        <w:t>Geochemistry</w:t>
      </w:r>
      <w:bookmarkEnd w:id="128"/>
    </w:p>
    <w:p w14:paraId="581CD6F9" w14:textId="0D4A08C8" w:rsidR="00876D71" w:rsidRDefault="00876D71" w:rsidP="00876D71">
      <w:r>
        <w:t xml:space="preserve">Refer to section </w:t>
      </w:r>
      <w:r>
        <w:fldChar w:fldCharType="begin"/>
      </w:r>
      <w:r>
        <w:instrText xml:space="preserve"> REF _Ref356400902 \r \h  \* MERGEFORMAT </w:instrText>
      </w:r>
      <w:r>
        <w:fldChar w:fldCharType="separate"/>
      </w:r>
      <w:r w:rsidR="000E7C7E" w:rsidRPr="000E7C7E">
        <w:rPr>
          <w:rStyle w:val="CrossReference"/>
        </w:rPr>
        <w:t>6.1</w:t>
      </w:r>
      <w:r>
        <w:fldChar w:fldCharType="end"/>
      </w:r>
      <w:r w:rsidRPr="009F581D">
        <w:rPr>
          <w:rStyle w:val="CrossReference"/>
        </w:rPr>
        <w:t xml:space="preserve"> </w:t>
      </w:r>
      <w:r>
        <w:fldChar w:fldCharType="begin"/>
      </w:r>
      <w:r>
        <w:instrText xml:space="preserve"> REF _Ref356400902 \h  \* MERGEFORMAT </w:instrText>
      </w:r>
      <w:r>
        <w:fldChar w:fldCharType="separate"/>
      </w:r>
      <w:r w:rsidR="000E7C7E" w:rsidRPr="000E7C7E">
        <w:rPr>
          <w:rStyle w:val="CrossReference"/>
        </w:rPr>
        <w:t>List available Metadata Elements</w:t>
      </w:r>
      <w:r>
        <w:fldChar w:fldCharType="end"/>
      </w:r>
      <w:r>
        <w:t xml:space="preserve"> to get an up-to-date list of this large collection of metaparameters.</w:t>
      </w:r>
    </w:p>
    <w:p w14:paraId="6C3F9C12" w14:textId="77777777" w:rsidR="00876D71" w:rsidRPr="00876D71" w:rsidRDefault="00876D71" w:rsidP="00876D71"/>
    <w:p w14:paraId="428B0705" w14:textId="77777777" w:rsidR="001310CE" w:rsidRPr="00155FA4" w:rsidRDefault="001310CE" w:rsidP="00F3610B">
      <w:pPr>
        <w:pStyle w:val="Heading3"/>
      </w:pPr>
      <w:bookmarkStart w:id="129" w:name="_Toc293145215"/>
      <w:r w:rsidRPr="00155FA4">
        <w:t>Illumination</w:t>
      </w:r>
      <w:r w:rsidR="00F3610B" w:rsidRPr="00F3610B">
        <w:t xml:space="preserve"> </w:t>
      </w:r>
      <w:r w:rsidR="00F3610B">
        <w:t>Group</w:t>
      </w:r>
      <w:bookmarkEnd w:id="129"/>
    </w:p>
    <w:tbl>
      <w:tblPr>
        <w:tblStyle w:val="TableSimple"/>
        <w:tblW w:w="0" w:type="auto"/>
        <w:tblLook w:val="04A0" w:firstRow="1" w:lastRow="0" w:firstColumn="1" w:lastColumn="0" w:noHBand="0" w:noVBand="1"/>
      </w:tblPr>
      <w:tblGrid>
        <w:gridCol w:w="1642"/>
        <w:gridCol w:w="7220"/>
      </w:tblGrid>
      <w:tr w:rsidR="00E360A5" w14:paraId="39F6D135" w14:textId="77777777" w:rsidTr="00CB4748">
        <w:tc>
          <w:tcPr>
            <w:tcW w:w="0" w:type="auto"/>
          </w:tcPr>
          <w:p w14:paraId="6A99112C" w14:textId="77777777" w:rsidR="001310CE" w:rsidRPr="00F2736F" w:rsidRDefault="001310CE" w:rsidP="00305207">
            <w:pPr>
              <w:pStyle w:val="TableText"/>
              <w:rPr>
                <w:rStyle w:val="GUIWord"/>
              </w:rPr>
            </w:pPr>
            <w:r w:rsidRPr="00F2736F">
              <w:rPr>
                <w:rStyle w:val="GUIWord"/>
              </w:rPr>
              <w:t>Polarization</w:t>
            </w:r>
          </w:p>
        </w:tc>
        <w:tc>
          <w:tcPr>
            <w:tcW w:w="0" w:type="auto"/>
          </w:tcPr>
          <w:p w14:paraId="0D34B455" w14:textId="77777777"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14:paraId="0E6250DD" w14:textId="77777777" w:rsidTr="00CB4748">
        <w:tc>
          <w:tcPr>
            <w:tcW w:w="0" w:type="auto"/>
          </w:tcPr>
          <w:p w14:paraId="4CC4BE29" w14:textId="77777777"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14:paraId="32C017EB" w14:textId="77777777"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14:paraId="6CC4F47E" w14:textId="77777777" w:rsidR="001310CE" w:rsidRPr="00155FA4" w:rsidRDefault="001310CE" w:rsidP="00F3610B">
      <w:pPr>
        <w:pStyle w:val="Heading3"/>
      </w:pPr>
      <w:bookmarkStart w:id="130" w:name="_Toc293145216"/>
      <w:r w:rsidRPr="00155FA4">
        <w:t>Instrument</w:t>
      </w:r>
      <w:r w:rsidR="00F3610B" w:rsidRPr="00F3610B">
        <w:t xml:space="preserve"> </w:t>
      </w:r>
      <w:r w:rsidR="00F3610B">
        <w:t>Group</w:t>
      </w:r>
      <w:bookmarkEnd w:id="130"/>
    </w:p>
    <w:p w14:paraId="5AE4672E" w14:textId="164A6D53" w:rsidR="00CB4748" w:rsidRDefault="00CB4748" w:rsidP="00BF00B7">
      <w:pPr>
        <w:pStyle w:val="Body"/>
      </w:pPr>
      <w:r>
        <w:t xml:space="preserve">This Group of Attributes describes the specific </w:t>
      </w:r>
      <w:r w:rsidR="00552B37">
        <w:rPr>
          <w:rStyle w:val="Strong"/>
          <w:b w:val="0"/>
          <w:bCs w:val="0"/>
        </w:rPr>
        <w:t>spectroradiometric</w:t>
      </w:r>
      <w:r w:rsidRPr="0014777F">
        <w:rPr>
          <w:rStyle w:val="Strong"/>
          <w:b w:val="0"/>
          <w:bCs w:val="0"/>
        </w:rPr>
        <w:t xml:space="preserve"> </w:t>
      </w:r>
      <w:r>
        <w:t>Instrument which was used to measure this Spectrum.</w:t>
      </w:r>
    </w:p>
    <w:tbl>
      <w:tblPr>
        <w:tblStyle w:val="TableSimple"/>
        <w:tblW w:w="0" w:type="auto"/>
        <w:tblLook w:val="04A0" w:firstRow="1" w:lastRow="0" w:firstColumn="1" w:lastColumn="0" w:noHBand="0" w:noVBand="1"/>
      </w:tblPr>
      <w:tblGrid>
        <w:gridCol w:w="1653"/>
        <w:gridCol w:w="7209"/>
      </w:tblGrid>
      <w:tr w:rsidR="004D7399" w14:paraId="7190BE2D" w14:textId="77777777" w:rsidTr="00CB4748">
        <w:tc>
          <w:tcPr>
            <w:tcW w:w="0" w:type="auto"/>
          </w:tcPr>
          <w:p w14:paraId="07572EA6" w14:textId="77777777" w:rsidR="001310CE" w:rsidRPr="00F2736F" w:rsidRDefault="001310CE" w:rsidP="00305207">
            <w:pPr>
              <w:pStyle w:val="TableText"/>
              <w:rPr>
                <w:rStyle w:val="GUIWord"/>
              </w:rPr>
            </w:pPr>
            <w:r w:rsidRPr="00F2736F">
              <w:rPr>
                <w:rStyle w:val="GUIWord"/>
              </w:rPr>
              <w:t>Instrument</w:t>
            </w:r>
          </w:p>
        </w:tc>
        <w:tc>
          <w:tcPr>
            <w:tcW w:w="0" w:type="auto"/>
          </w:tcPr>
          <w:p w14:paraId="36A54F1A" w14:textId="77777777" w:rsidR="00CB4748" w:rsidRDefault="004567B8" w:rsidP="002935FF">
            <w:pPr>
              <w:pStyle w:val="TableText"/>
            </w:pPr>
            <w:r>
              <w:t xml:space="preserve">[Dropdown list] </w:t>
            </w:r>
            <w:r w:rsidR="00CB4748">
              <w:t xml:space="preserve">The name of the </w:t>
            </w:r>
            <w:r w:rsidR="00CB4748">
              <w:rPr>
                <w:rStyle w:val="Strong"/>
                <w:b w:val="0"/>
                <w:bCs w:val="0"/>
              </w:rPr>
              <w:t>specific</w:t>
            </w:r>
            <w:r w:rsidR="00CB4748" w:rsidRPr="0014777F">
              <w:rPr>
                <w:rStyle w:val="Strong"/>
                <w:b w:val="0"/>
                <w:bCs w:val="0"/>
              </w:rPr>
              <w:t xml:space="preserve"> </w:t>
            </w:r>
            <w:r w:rsidR="00CB4748">
              <w:t>Instrument used to take these measurements</w:t>
            </w:r>
          </w:p>
          <w:p w14:paraId="7ED86624" w14:textId="77777777" w:rsidR="00CB4748" w:rsidRPr="00A078C5" w:rsidRDefault="00CB4748" w:rsidP="00CB4748">
            <w:pPr>
              <w:pStyle w:val="TableText"/>
              <w:tabs>
                <w:tab w:val="right" w:leader="dot" w:pos="8788"/>
              </w:tabs>
            </w:pPr>
            <w:r>
              <w:t>The drop down list is a list of Instruments which is created</w:t>
            </w:r>
            <w:r w:rsidR="003C1864">
              <w:t xml:space="preserve"> and maintained</w:t>
            </w:r>
            <w:r>
              <w:t xml:space="preserve"> using the </w:t>
            </w:r>
            <w:r w:rsidRPr="00C41199">
              <w:rPr>
                <w:rStyle w:val="GUIWord"/>
              </w:rPr>
              <w:t>Data maintenance/</w:t>
            </w:r>
            <w:r w:rsidR="00AE2F37" w:rsidRPr="00A078C5">
              <w:rPr>
                <w:rStyle w:val="GUIWord"/>
              </w:rPr>
              <w:t xml:space="preserve">Instrument </w:t>
            </w:r>
            <w:r w:rsidRPr="00C41199">
              <w:rPr>
                <w:rStyle w:val="GUIWord"/>
              </w:rPr>
              <w:t>admin.</w:t>
            </w:r>
            <w:r>
              <w:t xml:space="preserve"> </w:t>
            </w:r>
            <w:r w:rsidR="00AE2F37" w:rsidRPr="00A078C5">
              <w:t>function.</w:t>
            </w:r>
          </w:p>
          <w:p w14:paraId="4ED38124" w14:textId="77777777" w:rsidR="00CB4748" w:rsidRDefault="00CB4748" w:rsidP="00305207">
            <w:pPr>
              <w:pStyle w:val="TableText"/>
            </w:pPr>
            <w:r>
              <w:t>Th</w:t>
            </w:r>
            <w:r w:rsidR="002935FF">
              <w:t xml:space="preserve">is Attribute is </w:t>
            </w:r>
            <w:r w:rsidR="00BE1D96">
              <w:t>always present</w:t>
            </w:r>
            <w:r w:rsidR="002935FF">
              <w:t xml:space="preserve"> and cannot be deleted. </w:t>
            </w:r>
            <w:r w:rsidR="00BF00B7">
              <w:t xml:space="preserve">It should be set if known. </w:t>
            </w:r>
            <w:r w:rsidR="002935FF">
              <w:t xml:space="preserve">If no data is available, set it to </w:t>
            </w:r>
            <w:r w:rsidR="002935FF" w:rsidRPr="00EF56D8">
              <w:rPr>
                <w:rStyle w:val="GUIWord"/>
              </w:rPr>
              <w:t>Nil</w:t>
            </w:r>
            <w:r w:rsidR="002935FF">
              <w:t>.</w:t>
            </w:r>
          </w:p>
          <w:p w14:paraId="230E2AE8" w14:textId="77777777" w:rsidR="004D7399" w:rsidRDefault="00CB4748" w:rsidP="00FF6BCC">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w:t>
            </w:r>
            <w:r w:rsidR="00FF6BCC">
              <w:t>d</w:t>
            </w:r>
            <w:r w:rsidR="007D43F6">
              <w:t xml:space="preserve">etermined </w:t>
            </w:r>
            <w:r w:rsidR="00FF6BCC">
              <w:t xml:space="preserve">it </w:t>
            </w:r>
            <w:r w:rsidR="007D43F6">
              <w:t>correctly.</w:t>
            </w:r>
          </w:p>
        </w:tc>
      </w:tr>
      <w:tr w:rsidR="004D7399" w14:paraId="5C2565C3" w14:textId="77777777" w:rsidTr="00CB4748">
        <w:tc>
          <w:tcPr>
            <w:tcW w:w="0" w:type="auto"/>
          </w:tcPr>
          <w:p w14:paraId="58DCB184" w14:textId="77777777" w:rsidR="001310CE" w:rsidRPr="00F2736F" w:rsidRDefault="001310CE" w:rsidP="00305207">
            <w:pPr>
              <w:pStyle w:val="TableText"/>
              <w:rPr>
                <w:rStyle w:val="GUIWord"/>
              </w:rPr>
            </w:pPr>
            <w:r w:rsidRPr="00F2736F">
              <w:rPr>
                <w:rStyle w:val="GUIWord"/>
              </w:rPr>
              <w:t>Sensor</w:t>
            </w:r>
          </w:p>
        </w:tc>
        <w:tc>
          <w:tcPr>
            <w:tcW w:w="0" w:type="auto"/>
          </w:tcPr>
          <w:p w14:paraId="259307D2" w14:textId="77777777"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14:paraId="149FC83A" w14:textId="77777777" w:rsidR="00BF00B7" w:rsidRPr="00A078C5" w:rsidRDefault="00BF00B7" w:rsidP="00BF00B7">
            <w:pPr>
              <w:pStyle w:val="TableText"/>
              <w:tabs>
                <w:tab w:val="right" w:leader="dot" w:pos="8788"/>
              </w:tabs>
              <w:ind w:hanging="1701"/>
            </w:pPr>
            <w:r>
              <w:t>The drop down list is a list of Sensors which is created</w:t>
            </w:r>
            <w:r w:rsidR="00FF6BCC">
              <w:t xml:space="preserve"> and maintained</w:t>
            </w:r>
            <w:r>
              <w:t xml:space="preserve"> using the </w:t>
            </w:r>
            <w:r w:rsidRPr="00C41199">
              <w:rPr>
                <w:rStyle w:val="GUIWord"/>
              </w:rPr>
              <w:t>Data maintenance/</w:t>
            </w:r>
            <w:r>
              <w:rPr>
                <w:rStyle w:val="GUIWord"/>
              </w:rPr>
              <w:t>Load sensor definition</w:t>
            </w:r>
            <w:r>
              <w:t xml:space="preserve"> </w:t>
            </w:r>
            <w:r w:rsidR="00AE2F37" w:rsidRPr="00A078C5">
              <w:t>function.</w:t>
            </w:r>
          </w:p>
          <w:p w14:paraId="50D110BE" w14:textId="77777777"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14:paraId="7F7C2149" w14:textId="77777777" w:rsidR="002935FF" w:rsidRDefault="002935FF" w:rsidP="002935FF">
            <w:pPr>
              <w:pStyle w:val="TableText"/>
            </w:pPr>
            <w:r>
              <w:t xml:space="preserve">This Attribute is </w:t>
            </w:r>
            <w:r w:rsidR="00BE1D96">
              <w:t>always present</w:t>
            </w:r>
            <w:r>
              <w:t xml:space="preserve"> and cannot be deleted. If </w:t>
            </w:r>
            <w:r w:rsidR="0014777F">
              <w:t>not required</w:t>
            </w:r>
            <w:r>
              <w:t xml:space="preserve">, </w:t>
            </w:r>
            <w:r w:rsidR="00BE1D96">
              <w:t xml:space="preserve">it can be </w:t>
            </w:r>
            <w:r>
              <w:t xml:space="preserve">set to </w:t>
            </w:r>
            <w:r w:rsidRPr="00EF56D8">
              <w:rPr>
                <w:rStyle w:val="GUIWord"/>
              </w:rPr>
              <w:t>Nil</w:t>
            </w:r>
            <w:r>
              <w:t>.</w:t>
            </w:r>
          </w:p>
          <w:p w14:paraId="5815ECAC" w14:textId="77777777" w:rsidR="006A683F" w:rsidRDefault="00BE1D96" w:rsidP="00FF6BCC">
            <w:pPr>
              <w:pStyle w:val="TableText"/>
            </w:pPr>
            <w:r>
              <w:t>This Attribute is generally set when Spectra are loaded</w:t>
            </w:r>
            <w:r w:rsidR="007D43F6">
              <w:t xml:space="preserve">, but should be checked to ensure that </w:t>
            </w:r>
            <w:r w:rsidR="00FF6BCC">
              <w:t>SPECCHIO</w:t>
            </w:r>
            <w:r w:rsidR="007D43F6">
              <w:t xml:space="preserve"> has </w:t>
            </w:r>
            <w:r w:rsidR="00FF6BCC">
              <w:t>determined it</w:t>
            </w:r>
            <w:r w:rsidR="007D43F6">
              <w:t xml:space="preserve"> correctly.</w:t>
            </w:r>
          </w:p>
        </w:tc>
      </w:tr>
      <w:tr w:rsidR="004D7399" w14:paraId="117E5022" w14:textId="77777777" w:rsidTr="00CB4748">
        <w:tc>
          <w:tcPr>
            <w:tcW w:w="0" w:type="auto"/>
          </w:tcPr>
          <w:p w14:paraId="21BDDD88" w14:textId="77777777" w:rsidR="001310CE" w:rsidRPr="00F2736F" w:rsidRDefault="001310CE" w:rsidP="00305207">
            <w:pPr>
              <w:pStyle w:val="TableText"/>
              <w:rPr>
                <w:rStyle w:val="GUIWord"/>
              </w:rPr>
            </w:pPr>
            <w:r w:rsidRPr="00F2736F">
              <w:rPr>
                <w:rStyle w:val="GUIWord"/>
              </w:rPr>
              <w:t>Calibration Number</w:t>
            </w:r>
          </w:p>
        </w:tc>
        <w:tc>
          <w:tcPr>
            <w:tcW w:w="0" w:type="auto"/>
          </w:tcPr>
          <w:p w14:paraId="0BE86F45" w14:textId="77777777"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14:paraId="6F015AC4" w14:textId="77777777"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14:paraId="220413F5" w14:textId="77777777"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14:paraId="38CE2C7A" w14:textId="77777777" w:rsidTr="00A078C5">
        <w:tc>
          <w:tcPr>
            <w:tcW w:w="0" w:type="auto"/>
          </w:tcPr>
          <w:p w14:paraId="35D4EFAF" w14:textId="77777777" w:rsidR="001310CE" w:rsidRPr="00F2736F" w:rsidRDefault="001310CE" w:rsidP="00305207">
            <w:pPr>
              <w:pStyle w:val="TableText"/>
              <w:rPr>
                <w:rStyle w:val="GUIWord"/>
              </w:rPr>
            </w:pPr>
            <w:r w:rsidRPr="00F2736F">
              <w:rPr>
                <w:rStyle w:val="GUIWord"/>
              </w:rPr>
              <w:t>Extended Instrument Name</w:t>
            </w:r>
          </w:p>
        </w:tc>
        <w:tc>
          <w:tcPr>
            <w:tcW w:w="0" w:type="auto"/>
          </w:tcPr>
          <w:p w14:paraId="44FBE36B" w14:textId="77777777" w:rsidR="007A535E" w:rsidRDefault="001310CE" w:rsidP="00305207">
            <w:pPr>
              <w:pStyle w:val="TableText"/>
            </w:pPr>
            <w:r>
              <w:t xml:space="preserve">[alpha string] </w:t>
            </w:r>
            <w:r w:rsidR="007A535E" w:rsidRPr="007A535E">
              <w:t>Instrument name</w:t>
            </w:r>
          </w:p>
          <w:p w14:paraId="0E50475B" w14:textId="77777777" w:rsidR="00637AC0" w:rsidRDefault="00EF08F9" w:rsidP="00EF08F9">
            <w:pPr>
              <w:pStyle w:val="TableText"/>
            </w:pPr>
            <w:r>
              <w:t>This field can be used to further describe the Instrument used to capture this Spectrum</w:t>
            </w:r>
            <w:r w:rsidR="00FF6BCC">
              <w:t>, especially if the Instrument is not shown in the dropdown list of Instruments</w:t>
            </w:r>
            <w:r>
              <w:t>.</w:t>
            </w:r>
          </w:p>
        </w:tc>
      </w:tr>
      <w:tr w:rsidR="004D7399" w14:paraId="0576A26C" w14:textId="77777777" w:rsidTr="00A078C5">
        <w:tc>
          <w:tcPr>
            <w:tcW w:w="0" w:type="auto"/>
          </w:tcPr>
          <w:p w14:paraId="588D038F" w14:textId="77777777" w:rsidR="001310CE" w:rsidRPr="00F2736F" w:rsidRDefault="001310CE" w:rsidP="00305207">
            <w:pPr>
              <w:pStyle w:val="TableText"/>
              <w:rPr>
                <w:rStyle w:val="GUIWord"/>
              </w:rPr>
            </w:pPr>
            <w:r w:rsidRPr="00F2736F">
              <w:rPr>
                <w:rStyle w:val="GUIWord"/>
              </w:rPr>
              <w:t>Instrument Serial Number</w:t>
            </w:r>
          </w:p>
        </w:tc>
        <w:tc>
          <w:tcPr>
            <w:tcW w:w="0" w:type="auto"/>
          </w:tcPr>
          <w:p w14:paraId="34CE6A7A" w14:textId="77777777" w:rsidR="007A535E" w:rsidRDefault="001310CE" w:rsidP="00305207">
            <w:pPr>
              <w:pStyle w:val="TableText"/>
            </w:pPr>
            <w:r>
              <w:t xml:space="preserve">[alpha string] </w:t>
            </w:r>
            <w:r w:rsidR="007A535E">
              <w:t xml:space="preserve">Serial number of the </w:t>
            </w:r>
            <w:r w:rsidR="001247E8">
              <w:t>Instrument</w:t>
            </w:r>
          </w:p>
          <w:p w14:paraId="6DD7A8E1" w14:textId="77777777"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14:paraId="3341C541" w14:textId="77777777" w:rsidR="001310CE" w:rsidRPr="00155FA4" w:rsidRDefault="001310CE" w:rsidP="00F3610B">
      <w:pPr>
        <w:pStyle w:val="Heading3"/>
      </w:pPr>
      <w:bookmarkStart w:id="131" w:name="_Toc293145217"/>
      <w:r w:rsidRPr="00155FA4">
        <w:t>Instrument Settings</w:t>
      </w:r>
      <w:r w:rsidR="00F3610B" w:rsidRPr="00F3610B">
        <w:t xml:space="preserve"> </w:t>
      </w:r>
      <w:r w:rsidR="00F3610B">
        <w:t>Group</w:t>
      </w:r>
      <w:bookmarkEnd w:id="131"/>
    </w:p>
    <w:p w14:paraId="7D39150B" w14:textId="77777777" w:rsidR="00637AC0" w:rsidRDefault="005679CD" w:rsidP="00A7583F">
      <w:pPr>
        <w:pStyle w:val="Body"/>
      </w:pPr>
      <w:r>
        <w:t xml:space="preserve">These attributes describe the settings of the </w:t>
      </w:r>
      <w:r w:rsidR="001310CE">
        <w:t xml:space="preserve">Instrument </w:t>
      </w:r>
      <w:r>
        <w:t>at the time the Spect</w:t>
      </w:r>
      <w:r w:rsidR="00D93CA9">
        <w:t>r</w:t>
      </w:r>
      <w:r>
        <w:t xml:space="preserve">um was </w:t>
      </w:r>
      <w:r w:rsidR="00637AC0">
        <w:t>acquired.</w:t>
      </w:r>
    </w:p>
    <w:p w14:paraId="11E93D50" w14:textId="77777777" w:rsidR="001310CE" w:rsidRPr="007C3917" w:rsidRDefault="005679CD" w:rsidP="00A7583F">
      <w:pPr>
        <w:pStyle w:val="Body"/>
      </w:pPr>
      <w:r>
        <w:t xml:space="preserve">For some Instruments and file formats, the following </w:t>
      </w:r>
      <w:r w:rsidR="001310CE">
        <w:t>Instrument settings</w:t>
      </w:r>
      <w:r>
        <w:t xml:space="preserve"> are read</w:t>
      </w:r>
      <w:r w:rsidR="001310CE">
        <w:t xml:space="preserve"> from the </w:t>
      </w:r>
      <w:r>
        <w:t>Spectrum</w:t>
      </w:r>
      <w:r w:rsidR="001310CE">
        <w:t xml:space="preserve"> input file</w:t>
      </w:r>
      <w:r>
        <w:t xml:space="preserve"> and set into the Spectrum </w:t>
      </w:r>
      <w:r w:rsidR="007F4F37">
        <w:t>Metadata</w:t>
      </w:r>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firstRow="1" w:lastRow="0" w:firstColumn="1" w:lastColumn="0" w:noHBand="0" w:noVBand="1"/>
      </w:tblPr>
      <w:tblGrid>
        <w:gridCol w:w="2440"/>
        <w:gridCol w:w="6314"/>
      </w:tblGrid>
      <w:tr w:rsidR="00334C91" w14:paraId="7BAA37D4" w14:textId="77777777" w:rsidTr="004567B8">
        <w:trPr>
          <w:cantSplit/>
        </w:trPr>
        <w:tc>
          <w:tcPr>
            <w:tcW w:w="0" w:type="auto"/>
          </w:tcPr>
          <w:p w14:paraId="3BE1D258" w14:textId="77777777" w:rsidR="001310CE" w:rsidRPr="00F2736F" w:rsidRDefault="001310CE" w:rsidP="00305207">
            <w:pPr>
              <w:pStyle w:val="TableText"/>
              <w:rPr>
                <w:rStyle w:val="GUIWord"/>
              </w:rPr>
            </w:pPr>
            <w:r w:rsidRPr="00F2736F">
              <w:rPr>
                <w:rStyle w:val="GUIWord"/>
              </w:rPr>
              <w:t>Automatic Dark Current Correction</w:t>
            </w:r>
          </w:p>
        </w:tc>
        <w:tc>
          <w:tcPr>
            <w:tcW w:w="0" w:type="auto"/>
          </w:tcPr>
          <w:p w14:paraId="614F6138" w14:textId="77777777" w:rsidR="007C3917" w:rsidRDefault="007A535E" w:rsidP="00305207">
            <w:pPr>
              <w:pStyle w:val="TableText"/>
            </w:pPr>
            <w:r>
              <w:t xml:space="preserve">[Alpha string] </w:t>
            </w:r>
            <w:r w:rsidR="007C3917">
              <w:t xml:space="preserve">Indicates if </w:t>
            </w:r>
            <w:r w:rsidRPr="007A535E">
              <w:t xml:space="preserve">Dark current has been compensated for by the </w:t>
            </w:r>
            <w:r w:rsidR="001247E8">
              <w:t>Instrument</w:t>
            </w:r>
          </w:p>
          <w:p w14:paraId="3D5186B9" w14:textId="77777777" w:rsidR="007A535E"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r w:rsidR="00334C91" w14:paraId="5A8E37C3" w14:textId="77777777" w:rsidTr="004567B8">
        <w:trPr>
          <w:cantSplit/>
        </w:trPr>
        <w:tc>
          <w:tcPr>
            <w:tcW w:w="0" w:type="auto"/>
          </w:tcPr>
          <w:p w14:paraId="4C2CAAF0" w14:textId="77777777" w:rsidR="001310CE" w:rsidRPr="00F2736F" w:rsidRDefault="001310CE" w:rsidP="00305207">
            <w:pPr>
              <w:pStyle w:val="TableText"/>
              <w:rPr>
                <w:rStyle w:val="GUIWord"/>
              </w:rPr>
            </w:pPr>
            <w:r w:rsidRPr="00F2736F">
              <w:rPr>
                <w:rStyle w:val="GUIWord"/>
              </w:rPr>
              <w:t>Capturing Software Name</w:t>
            </w:r>
          </w:p>
        </w:tc>
        <w:tc>
          <w:tcPr>
            <w:tcW w:w="0" w:type="auto"/>
          </w:tcPr>
          <w:p w14:paraId="68A69AD1" w14:textId="77777777" w:rsidR="001310CE" w:rsidRDefault="007A535E" w:rsidP="00305207">
            <w:pPr>
              <w:pStyle w:val="TableText"/>
            </w:pPr>
            <w:r>
              <w:t xml:space="preserve">[Alpha string] </w:t>
            </w:r>
            <w:r w:rsidRPr="007A535E">
              <w:t xml:space="preserve">Name of the </w:t>
            </w:r>
            <w:r w:rsidR="001247E8">
              <w:t>Instrument</w:t>
            </w:r>
            <w:r w:rsidRPr="007A535E">
              <w:t xml:space="preserve"> operation </w:t>
            </w:r>
            <w:r w:rsidR="00FF6BCC" w:rsidRPr="007A535E">
              <w:t xml:space="preserve">software </w:t>
            </w:r>
            <w:r w:rsidRPr="007A535E">
              <w:t>or data capture software</w:t>
            </w:r>
          </w:p>
        </w:tc>
      </w:tr>
      <w:tr w:rsidR="00334C91" w14:paraId="5331A6CA" w14:textId="77777777" w:rsidTr="004567B8">
        <w:trPr>
          <w:cantSplit/>
        </w:trPr>
        <w:tc>
          <w:tcPr>
            <w:tcW w:w="0" w:type="auto"/>
          </w:tcPr>
          <w:p w14:paraId="1CFE2D00" w14:textId="77777777" w:rsidR="001310CE" w:rsidRPr="00F2736F" w:rsidRDefault="001310CE" w:rsidP="00305207">
            <w:pPr>
              <w:pStyle w:val="TableText"/>
              <w:rPr>
                <w:rStyle w:val="GUIWord"/>
              </w:rPr>
            </w:pPr>
            <w:r w:rsidRPr="00F2736F">
              <w:rPr>
                <w:rStyle w:val="GUIWord"/>
              </w:rPr>
              <w:t>Capturing Software Version</w:t>
            </w:r>
          </w:p>
        </w:tc>
        <w:tc>
          <w:tcPr>
            <w:tcW w:w="0" w:type="auto"/>
          </w:tcPr>
          <w:p w14:paraId="5E1127D3" w14:textId="77777777" w:rsidR="001310CE" w:rsidRDefault="007A535E" w:rsidP="00305207">
            <w:pPr>
              <w:pStyle w:val="TableText"/>
            </w:pPr>
            <w:r>
              <w:t xml:space="preserve">[Alpha string] </w:t>
            </w:r>
            <w:r w:rsidRPr="007A535E">
              <w:t xml:space="preserve">Version of the </w:t>
            </w:r>
            <w:r w:rsidR="001247E8">
              <w:t>Instrument</w:t>
            </w:r>
            <w:r w:rsidRPr="007A535E">
              <w:t xml:space="preserve"> operation </w:t>
            </w:r>
            <w:r w:rsidR="00FF6BCC" w:rsidRPr="007A535E">
              <w:t xml:space="preserve">software </w:t>
            </w:r>
            <w:r w:rsidR="00FF6BCC">
              <w:t xml:space="preserve">or </w:t>
            </w:r>
            <w:r w:rsidRPr="007A535E">
              <w:t>data capture software</w:t>
            </w:r>
          </w:p>
        </w:tc>
      </w:tr>
      <w:tr w:rsidR="00334C91" w14:paraId="77D7A5FB" w14:textId="77777777" w:rsidTr="004567B8">
        <w:trPr>
          <w:cantSplit/>
        </w:trPr>
        <w:tc>
          <w:tcPr>
            <w:tcW w:w="0" w:type="auto"/>
          </w:tcPr>
          <w:p w14:paraId="32D864C2" w14:textId="77777777" w:rsidR="001310CE" w:rsidRPr="00F2736F" w:rsidRDefault="001310CE" w:rsidP="00305207">
            <w:pPr>
              <w:pStyle w:val="TableText"/>
              <w:rPr>
                <w:rStyle w:val="GUIWord"/>
              </w:rPr>
            </w:pPr>
            <w:r w:rsidRPr="00F2736F">
              <w:rPr>
                <w:rStyle w:val="GUIWord"/>
              </w:rPr>
              <w:t>Gain SWIR1</w:t>
            </w:r>
          </w:p>
        </w:tc>
        <w:tc>
          <w:tcPr>
            <w:tcW w:w="0" w:type="auto"/>
          </w:tcPr>
          <w:p w14:paraId="329E23FE" w14:textId="77777777" w:rsidR="001310CE" w:rsidRDefault="007A535E" w:rsidP="00305207">
            <w:pPr>
              <w:pStyle w:val="TableText"/>
            </w:pPr>
            <w:r>
              <w:t xml:space="preserve">[Integer] </w:t>
            </w:r>
            <w:r w:rsidRPr="007A535E">
              <w:t>ASD specific gain</w:t>
            </w:r>
          </w:p>
        </w:tc>
      </w:tr>
      <w:tr w:rsidR="00334C91" w14:paraId="208C4638" w14:textId="77777777" w:rsidTr="004567B8">
        <w:trPr>
          <w:cantSplit/>
        </w:trPr>
        <w:tc>
          <w:tcPr>
            <w:tcW w:w="0" w:type="auto"/>
          </w:tcPr>
          <w:p w14:paraId="27077ECD" w14:textId="77777777" w:rsidR="001310CE" w:rsidRPr="00F2736F" w:rsidRDefault="001310CE" w:rsidP="00305207">
            <w:pPr>
              <w:pStyle w:val="TableText"/>
              <w:rPr>
                <w:rStyle w:val="GUIWord"/>
              </w:rPr>
            </w:pPr>
            <w:r w:rsidRPr="00F2736F">
              <w:rPr>
                <w:rStyle w:val="GUIWord"/>
              </w:rPr>
              <w:t>Gain SWIR2</w:t>
            </w:r>
          </w:p>
        </w:tc>
        <w:tc>
          <w:tcPr>
            <w:tcW w:w="0" w:type="auto"/>
          </w:tcPr>
          <w:p w14:paraId="6598589C" w14:textId="77777777" w:rsidR="001310CE" w:rsidRDefault="00042627" w:rsidP="00305207">
            <w:pPr>
              <w:pStyle w:val="TableText"/>
            </w:pPr>
            <w:r>
              <w:t xml:space="preserve">[Integer] </w:t>
            </w:r>
            <w:r w:rsidRPr="007A535E">
              <w:t>ASD specific gain</w:t>
            </w:r>
          </w:p>
        </w:tc>
      </w:tr>
      <w:tr w:rsidR="00334C91" w14:paraId="29BFF57D" w14:textId="77777777" w:rsidTr="004567B8">
        <w:trPr>
          <w:cantSplit/>
        </w:trPr>
        <w:tc>
          <w:tcPr>
            <w:tcW w:w="0" w:type="auto"/>
          </w:tcPr>
          <w:p w14:paraId="406E9B40" w14:textId="77777777" w:rsidR="001310CE" w:rsidRPr="00F2736F" w:rsidRDefault="001310CE" w:rsidP="00305207">
            <w:pPr>
              <w:pStyle w:val="TableText"/>
              <w:rPr>
                <w:rStyle w:val="GUIWord"/>
              </w:rPr>
            </w:pPr>
            <w:r w:rsidRPr="00F2736F">
              <w:rPr>
                <w:rStyle w:val="GUIWord"/>
              </w:rPr>
              <w:t>Instrument Channel</w:t>
            </w:r>
          </w:p>
        </w:tc>
        <w:tc>
          <w:tcPr>
            <w:tcW w:w="0" w:type="auto"/>
          </w:tcPr>
          <w:p w14:paraId="6E46B5F9" w14:textId="77777777" w:rsidR="001310CE" w:rsidRDefault="00042627" w:rsidP="00305207">
            <w:pPr>
              <w:pStyle w:val="TableText"/>
            </w:pPr>
            <w:r>
              <w:t xml:space="preserve">[Alpha string] </w:t>
            </w:r>
            <w:r w:rsidRPr="00042627">
              <w:t>Channel designation for multi-channel instruments, e.g. irradiance and reflected radiance channels</w:t>
            </w:r>
          </w:p>
        </w:tc>
      </w:tr>
      <w:tr w:rsidR="00334C91" w14:paraId="4535398D" w14:textId="77777777" w:rsidTr="004567B8">
        <w:trPr>
          <w:cantSplit/>
        </w:trPr>
        <w:tc>
          <w:tcPr>
            <w:tcW w:w="0" w:type="auto"/>
          </w:tcPr>
          <w:p w14:paraId="443982C5" w14:textId="77777777" w:rsidR="001310CE" w:rsidRPr="00F2736F" w:rsidRDefault="001310CE" w:rsidP="00305207">
            <w:pPr>
              <w:pStyle w:val="TableText"/>
              <w:rPr>
                <w:rStyle w:val="GUIWord"/>
              </w:rPr>
            </w:pPr>
            <w:r w:rsidRPr="00F2736F">
              <w:rPr>
                <w:rStyle w:val="GUIWord"/>
              </w:rPr>
              <w:t>Integration Time</w:t>
            </w:r>
          </w:p>
        </w:tc>
        <w:tc>
          <w:tcPr>
            <w:tcW w:w="0" w:type="auto"/>
          </w:tcPr>
          <w:p w14:paraId="6D5A888B" w14:textId="77777777" w:rsidR="00042627" w:rsidRDefault="001310CE" w:rsidP="007C3917">
            <w:pPr>
              <w:pStyle w:val="TableText"/>
            </w:pPr>
            <w:r>
              <w:t>[ms]</w:t>
            </w:r>
            <w:r w:rsidR="00042627">
              <w:t xml:space="preserve"> Integration time</w:t>
            </w:r>
          </w:p>
        </w:tc>
      </w:tr>
      <w:tr w:rsidR="00334C91" w14:paraId="16ED8479" w14:textId="77777777" w:rsidTr="004567B8">
        <w:trPr>
          <w:cantSplit/>
        </w:trPr>
        <w:tc>
          <w:tcPr>
            <w:tcW w:w="0" w:type="auto"/>
          </w:tcPr>
          <w:p w14:paraId="25EDB635" w14:textId="77777777" w:rsidR="001310CE" w:rsidRPr="00F2736F" w:rsidRDefault="001310CE" w:rsidP="00305207">
            <w:pPr>
              <w:pStyle w:val="TableText"/>
              <w:rPr>
                <w:rStyle w:val="GUIWord"/>
              </w:rPr>
            </w:pPr>
            <w:r w:rsidRPr="00F2736F">
              <w:rPr>
                <w:rStyle w:val="GUIWord"/>
              </w:rPr>
              <w:t>Number of Internal Scans</w:t>
            </w:r>
          </w:p>
        </w:tc>
        <w:tc>
          <w:tcPr>
            <w:tcW w:w="0" w:type="auto"/>
          </w:tcPr>
          <w:p w14:paraId="2B73DCE2" w14:textId="77777777" w:rsidR="001310CE" w:rsidRDefault="00042627" w:rsidP="00305207">
            <w:pPr>
              <w:pStyle w:val="TableText"/>
            </w:pPr>
            <w:r>
              <w:t xml:space="preserve">[Integer] </w:t>
            </w:r>
            <w:r w:rsidRPr="00042627">
              <w:t xml:space="preserve">Number of </w:t>
            </w:r>
            <w:r w:rsidR="007F4F37">
              <w:t>Spectr</w:t>
            </w:r>
            <w:r w:rsidRPr="00042627">
              <w:t xml:space="preserve">a recorded internally and averaged over by the </w:t>
            </w:r>
            <w:r w:rsidR="001247E8">
              <w:t>Instrument</w:t>
            </w:r>
          </w:p>
        </w:tc>
      </w:tr>
      <w:tr w:rsidR="00334C91" w14:paraId="73552224" w14:textId="77777777" w:rsidTr="004567B8">
        <w:trPr>
          <w:cantSplit/>
        </w:trPr>
        <w:tc>
          <w:tcPr>
            <w:tcW w:w="0" w:type="auto"/>
          </w:tcPr>
          <w:p w14:paraId="30FFDC8A" w14:textId="77777777" w:rsidR="001310CE" w:rsidRPr="00F2736F" w:rsidRDefault="001310CE" w:rsidP="00305207">
            <w:pPr>
              <w:pStyle w:val="TableText"/>
              <w:rPr>
                <w:rStyle w:val="GUIWord"/>
              </w:rPr>
            </w:pPr>
            <w:r w:rsidRPr="00F2736F">
              <w:rPr>
                <w:rStyle w:val="GUIWord"/>
              </w:rPr>
              <w:t>Offset SWIR1</w:t>
            </w:r>
          </w:p>
        </w:tc>
        <w:tc>
          <w:tcPr>
            <w:tcW w:w="0" w:type="auto"/>
          </w:tcPr>
          <w:p w14:paraId="62BC7804" w14:textId="77777777" w:rsidR="001310CE" w:rsidRDefault="00042627" w:rsidP="00305207">
            <w:pPr>
              <w:pStyle w:val="TableText"/>
            </w:pPr>
            <w:r>
              <w:t xml:space="preserve">[Integer] </w:t>
            </w:r>
            <w:r w:rsidRPr="00042627">
              <w:t>ASD specific offset</w:t>
            </w:r>
          </w:p>
        </w:tc>
      </w:tr>
      <w:tr w:rsidR="00334C91" w14:paraId="486879C7" w14:textId="77777777" w:rsidTr="004567B8">
        <w:trPr>
          <w:cantSplit/>
        </w:trPr>
        <w:tc>
          <w:tcPr>
            <w:tcW w:w="0" w:type="auto"/>
          </w:tcPr>
          <w:p w14:paraId="240BC67A" w14:textId="77777777" w:rsidR="001310CE" w:rsidRPr="00F2736F" w:rsidRDefault="001310CE" w:rsidP="00305207">
            <w:pPr>
              <w:pStyle w:val="TableText"/>
              <w:rPr>
                <w:rStyle w:val="GUIWord"/>
              </w:rPr>
            </w:pPr>
            <w:r w:rsidRPr="00F2736F">
              <w:rPr>
                <w:rStyle w:val="GUIWord"/>
              </w:rPr>
              <w:t>Offset SWIR2</w:t>
            </w:r>
          </w:p>
        </w:tc>
        <w:tc>
          <w:tcPr>
            <w:tcW w:w="0" w:type="auto"/>
          </w:tcPr>
          <w:p w14:paraId="72C9F27C" w14:textId="77777777" w:rsidR="001310CE" w:rsidRDefault="00042627" w:rsidP="00305207">
            <w:pPr>
              <w:pStyle w:val="TableText"/>
            </w:pPr>
            <w:r>
              <w:t xml:space="preserve">[Integer] </w:t>
            </w:r>
            <w:r w:rsidRPr="00042627">
              <w:t>ASD specific offset</w:t>
            </w:r>
          </w:p>
        </w:tc>
      </w:tr>
      <w:tr w:rsidR="00334C91" w14:paraId="7397E828" w14:textId="77777777" w:rsidTr="004567B8">
        <w:trPr>
          <w:cantSplit/>
        </w:trPr>
        <w:tc>
          <w:tcPr>
            <w:tcW w:w="0" w:type="auto"/>
          </w:tcPr>
          <w:p w14:paraId="6B14B583" w14:textId="77777777" w:rsidR="001310CE" w:rsidRPr="00F2736F" w:rsidRDefault="001310CE" w:rsidP="00305207">
            <w:pPr>
              <w:pStyle w:val="TableText"/>
              <w:rPr>
                <w:rStyle w:val="GUIWord"/>
              </w:rPr>
            </w:pPr>
            <w:r w:rsidRPr="00F2736F">
              <w:rPr>
                <w:rStyle w:val="GUIWord"/>
              </w:rPr>
              <w:t>Time since last DC</w:t>
            </w:r>
          </w:p>
        </w:tc>
        <w:tc>
          <w:tcPr>
            <w:tcW w:w="0" w:type="auto"/>
          </w:tcPr>
          <w:p w14:paraId="148443DA" w14:textId="77777777" w:rsidR="00F95093" w:rsidRDefault="00042627" w:rsidP="00F95093">
            <w:pPr>
              <w:pStyle w:val="TableText"/>
            </w:pPr>
            <w:r>
              <w:t xml:space="preserve">[Integer] </w:t>
            </w:r>
            <w:r w:rsidR="00F95093">
              <w:t>Seconds</w:t>
            </w:r>
            <w:r w:rsidRPr="00042627">
              <w:t xml:space="preserve"> since last dark current measuremen</w:t>
            </w:r>
            <w:r w:rsidR="00F95093">
              <w:t>t</w:t>
            </w:r>
          </w:p>
          <w:p w14:paraId="312BACFB" w14:textId="77777777" w:rsidR="00042627" w:rsidRDefault="00F95093" w:rsidP="00F95093">
            <w:pPr>
              <w:pStyle w:val="TableText"/>
            </w:pPr>
            <w:r>
              <w:t>Not currently filled, even if it’s in the input file.</w:t>
            </w:r>
          </w:p>
        </w:tc>
      </w:tr>
      <w:tr w:rsidR="00334C91" w14:paraId="43158DFC" w14:textId="77777777" w:rsidTr="004567B8">
        <w:trPr>
          <w:cantSplit/>
        </w:trPr>
        <w:tc>
          <w:tcPr>
            <w:tcW w:w="0" w:type="auto"/>
          </w:tcPr>
          <w:p w14:paraId="25B2319B" w14:textId="77777777" w:rsidR="001310CE" w:rsidRPr="00F2736F" w:rsidRDefault="001310CE" w:rsidP="00305207">
            <w:pPr>
              <w:pStyle w:val="TableText"/>
              <w:rPr>
                <w:rStyle w:val="GUIWord"/>
              </w:rPr>
            </w:pPr>
            <w:r w:rsidRPr="00F2736F">
              <w:rPr>
                <w:rStyle w:val="GUIWord"/>
              </w:rPr>
              <w:t>UniSpec Spectral Resampling</w:t>
            </w:r>
          </w:p>
        </w:tc>
        <w:tc>
          <w:tcPr>
            <w:tcW w:w="0" w:type="auto"/>
          </w:tcPr>
          <w:p w14:paraId="4025D084" w14:textId="77777777" w:rsidR="001310CE" w:rsidRDefault="00042627" w:rsidP="00305207">
            <w:pPr>
              <w:pStyle w:val="TableText"/>
            </w:pPr>
            <w:r>
              <w:t xml:space="preserve">[Alpha string] </w:t>
            </w:r>
            <w:r w:rsidRPr="00042627">
              <w:t>UniSpec specific setting; indicates if the resampling was ON or OFF</w:t>
            </w:r>
          </w:p>
          <w:p w14:paraId="05BD1D31" w14:textId="77777777" w:rsidR="00042627" w:rsidRPr="007C3917"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bl>
    <w:p w14:paraId="2CF4C454" w14:textId="77777777" w:rsidR="001310CE" w:rsidRPr="00F3610B" w:rsidRDefault="001310CE" w:rsidP="00F3610B">
      <w:pPr>
        <w:pStyle w:val="Heading3"/>
      </w:pPr>
      <w:bookmarkStart w:id="132" w:name="_Toc293145218"/>
      <w:r w:rsidRPr="00F3610B">
        <w:t>Instrumentation</w:t>
      </w:r>
      <w:r w:rsidR="00F3610B" w:rsidRPr="00F3610B">
        <w:t xml:space="preserve"> </w:t>
      </w:r>
      <w:r w:rsidR="00F3610B">
        <w:t>Group</w:t>
      </w:r>
      <w:bookmarkEnd w:id="132"/>
    </w:p>
    <w:p w14:paraId="451CA4CE" w14:textId="77777777" w:rsidR="004872A3" w:rsidRDefault="005679CD" w:rsidP="00A078C5">
      <w:pPr>
        <w:pStyle w:val="Body"/>
      </w:pPr>
      <w:r>
        <w:t>These attributes describe</w:t>
      </w:r>
      <w:r w:rsidR="000F2D03" w:rsidRPr="000F2D03">
        <w:t xml:space="preserve"> the </w:t>
      </w:r>
      <w:r w:rsidR="00637AC0" w:rsidRPr="00245A33">
        <w:t>Instrument</w:t>
      </w:r>
      <w:r w:rsidR="00637AC0">
        <w:t xml:space="preserve">ation </w:t>
      </w:r>
      <w:r>
        <w:t xml:space="preserve">used </w:t>
      </w:r>
      <w:r w:rsidR="00C82A81">
        <w:t>at</w:t>
      </w:r>
      <w:r w:rsidR="00E97B4D">
        <w:t xml:space="preserve"> the </w:t>
      </w:r>
      <w:r w:rsidR="00C82A81">
        <w:t xml:space="preserve">time the Spectrum was </w:t>
      </w:r>
      <w:r w:rsidR="00637AC0">
        <w:t>acquired</w:t>
      </w:r>
      <w:r w:rsidR="00E97B4D">
        <w:t>.</w:t>
      </w:r>
    </w:p>
    <w:p w14:paraId="76EB47F4" w14:textId="77777777" w:rsidR="005679CD" w:rsidRDefault="005679CD" w:rsidP="005679CD">
      <w:pPr>
        <w:pStyle w:val="Body"/>
      </w:pPr>
      <w:r>
        <w:t xml:space="preserve">For some file formats (particularly HDF files), the following Instrumentation settings are read from the Spectrum input file and set into the Spectrum </w:t>
      </w:r>
      <w:r w:rsidR="007F4F37">
        <w:t>Metadata</w:t>
      </w:r>
      <w:r>
        <w:t>.</w:t>
      </w:r>
      <w:r w:rsidR="007C3917">
        <w:t xml:space="preserve"> For other formats, it must be set manually.</w:t>
      </w:r>
    </w:p>
    <w:tbl>
      <w:tblPr>
        <w:tblStyle w:val="TableGrid"/>
        <w:tblW w:w="0" w:type="auto"/>
        <w:tblInd w:w="817" w:type="dxa"/>
        <w:tblLook w:val="04A0" w:firstRow="1" w:lastRow="0" w:firstColumn="1" w:lastColumn="0" w:noHBand="0" w:noVBand="1"/>
      </w:tblPr>
      <w:tblGrid>
        <w:gridCol w:w="1662"/>
        <w:gridCol w:w="7092"/>
      </w:tblGrid>
      <w:tr w:rsidR="007A1927" w14:paraId="7B7F0612" w14:textId="77777777" w:rsidTr="004567B8">
        <w:trPr>
          <w:cantSplit/>
        </w:trPr>
        <w:tc>
          <w:tcPr>
            <w:tcW w:w="0" w:type="auto"/>
          </w:tcPr>
          <w:p w14:paraId="3B3442AB" w14:textId="77777777" w:rsidR="001310CE" w:rsidRPr="00F2736F" w:rsidRDefault="001310CE" w:rsidP="00305207">
            <w:pPr>
              <w:pStyle w:val="TableText"/>
              <w:rPr>
                <w:rStyle w:val="GUIWord"/>
              </w:rPr>
            </w:pPr>
            <w:r w:rsidRPr="00F2736F">
              <w:rPr>
                <w:rStyle w:val="GUIWord"/>
              </w:rPr>
              <w:t>Azimuth Sensor Type</w:t>
            </w:r>
          </w:p>
        </w:tc>
        <w:tc>
          <w:tcPr>
            <w:tcW w:w="0" w:type="auto"/>
          </w:tcPr>
          <w:p w14:paraId="5EEE6AAB" w14:textId="77777777" w:rsidR="001310CE" w:rsidRDefault="00042627" w:rsidP="00305207">
            <w:pPr>
              <w:pStyle w:val="TableText"/>
            </w:pPr>
            <w:r>
              <w:t xml:space="preserve">[Alpha string] </w:t>
            </w:r>
            <w:r w:rsidRPr="00042627">
              <w:t>Sensor name used to measure the azimuth on a goniometric facility</w:t>
            </w:r>
          </w:p>
        </w:tc>
      </w:tr>
      <w:tr w:rsidR="007A1927" w14:paraId="658382A6" w14:textId="77777777" w:rsidTr="004567B8">
        <w:trPr>
          <w:cantSplit/>
        </w:trPr>
        <w:tc>
          <w:tcPr>
            <w:tcW w:w="0" w:type="auto"/>
          </w:tcPr>
          <w:p w14:paraId="5318EC94" w14:textId="77777777" w:rsidR="00042627" w:rsidRPr="00F2736F" w:rsidRDefault="00042627" w:rsidP="00305207">
            <w:pPr>
              <w:pStyle w:val="TableText"/>
              <w:rPr>
                <w:rStyle w:val="GUIWord"/>
              </w:rPr>
            </w:pPr>
            <w:r w:rsidRPr="00042627">
              <w:rPr>
                <w:rStyle w:val="GUIWord"/>
              </w:rPr>
              <w:t>Contact Probe</w:t>
            </w:r>
          </w:p>
        </w:tc>
        <w:tc>
          <w:tcPr>
            <w:tcW w:w="0" w:type="auto"/>
          </w:tcPr>
          <w:p w14:paraId="7E38D655" w14:textId="77777777"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14:paraId="4551AF7E" w14:textId="77777777" w:rsidTr="004567B8">
        <w:trPr>
          <w:cantSplit/>
        </w:trPr>
        <w:tc>
          <w:tcPr>
            <w:tcW w:w="0" w:type="auto"/>
          </w:tcPr>
          <w:p w14:paraId="0137F93E" w14:textId="77777777" w:rsidR="001310CE" w:rsidRPr="00F2736F" w:rsidRDefault="001310CE" w:rsidP="00305207">
            <w:pPr>
              <w:pStyle w:val="TableText"/>
              <w:rPr>
                <w:rStyle w:val="GUIWord"/>
              </w:rPr>
            </w:pPr>
            <w:r w:rsidRPr="00F2736F">
              <w:rPr>
                <w:rStyle w:val="GUIWord"/>
              </w:rPr>
              <w:t>Goniometer</w:t>
            </w:r>
          </w:p>
        </w:tc>
        <w:tc>
          <w:tcPr>
            <w:tcW w:w="0" w:type="auto"/>
          </w:tcPr>
          <w:p w14:paraId="5B617851" w14:textId="77777777"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14:paraId="0ED9362C" w14:textId="77777777" w:rsidTr="004567B8">
        <w:trPr>
          <w:cantSplit/>
        </w:trPr>
        <w:tc>
          <w:tcPr>
            <w:tcW w:w="0" w:type="auto"/>
          </w:tcPr>
          <w:p w14:paraId="69C64193" w14:textId="77777777" w:rsidR="001310CE" w:rsidRPr="00F2736F" w:rsidRDefault="001310CE" w:rsidP="00305207">
            <w:pPr>
              <w:pStyle w:val="TableText"/>
              <w:rPr>
                <w:rStyle w:val="GUIWord"/>
              </w:rPr>
            </w:pPr>
            <w:r w:rsidRPr="00F2736F">
              <w:rPr>
                <w:rStyle w:val="GUIWord"/>
              </w:rPr>
              <w:t>Illumination Sources</w:t>
            </w:r>
          </w:p>
        </w:tc>
        <w:tc>
          <w:tcPr>
            <w:tcW w:w="0" w:type="auto"/>
          </w:tcPr>
          <w:p w14:paraId="75CE8535" w14:textId="77777777" w:rsidR="001310CE" w:rsidRDefault="00392B0B" w:rsidP="007C3917">
            <w:pPr>
              <w:pStyle w:val="TableText"/>
            </w:pPr>
            <w:r>
              <w:t>[</w:t>
            </w:r>
            <w:r w:rsidR="00963352">
              <w:t>Drop down list</w:t>
            </w:r>
            <w:r>
              <w:t xml:space="preserve">] </w:t>
            </w:r>
            <w:r w:rsidRPr="00392B0B">
              <w:t>Illumination source name, e.g. Sun or Hg lamp</w:t>
            </w:r>
          </w:p>
        </w:tc>
      </w:tr>
      <w:tr w:rsidR="007A1927" w14:paraId="7028F885" w14:textId="77777777" w:rsidTr="004567B8">
        <w:trPr>
          <w:cantSplit/>
        </w:trPr>
        <w:tc>
          <w:tcPr>
            <w:tcW w:w="0" w:type="auto"/>
          </w:tcPr>
          <w:p w14:paraId="3DFFE976" w14:textId="77777777" w:rsidR="001310CE" w:rsidRPr="00F2736F" w:rsidRDefault="001310CE" w:rsidP="00305207">
            <w:pPr>
              <w:pStyle w:val="TableText"/>
              <w:rPr>
                <w:rStyle w:val="GUIWord"/>
              </w:rPr>
            </w:pPr>
            <w:r w:rsidRPr="00F2736F">
              <w:rPr>
                <w:rStyle w:val="GUIWord"/>
              </w:rPr>
              <w:t>Integrating Sphere</w:t>
            </w:r>
          </w:p>
        </w:tc>
        <w:tc>
          <w:tcPr>
            <w:tcW w:w="0" w:type="auto"/>
          </w:tcPr>
          <w:p w14:paraId="1DAC258B" w14:textId="77777777" w:rsidR="001310CE" w:rsidRDefault="00392B0B" w:rsidP="007C3917">
            <w:pPr>
              <w:pStyle w:val="TableText"/>
            </w:pPr>
            <w:r>
              <w:t>[</w:t>
            </w:r>
            <w:r w:rsidR="00963352">
              <w:t>Drop down list</w:t>
            </w:r>
            <w:r>
              <w:t xml:space="preserve">] </w:t>
            </w:r>
            <w:r w:rsidRPr="00392B0B">
              <w:t>Integrating sphere name</w:t>
            </w:r>
          </w:p>
        </w:tc>
      </w:tr>
      <w:tr w:rsidR="007A1927" w14:paraId="56EDBF52" w14:textId="77777777" w:rsidTr="004567B8">
        <w:trPr>
          <w:cantSplit/>
        </w:trPr>
        <w:tc>
          <w:tcPr>
            <w:tcW w:w="0" w:type="auto"/>
          </w:tcPr>
          <w:p w14:paraId="6ED2FAE7" w14:textId="77777777" w:rsidR="001310CE" w:rsidRPr="00F2736F" w:rsidRDefault="001310CE" w:rsidP="00305207">
            <w:pPr>
              <w:pStyle w:val="TableText"/>
              <w:rPr>
                <w:rStyle w:val="GUIWord"/>
              </w:rPr>
            </w:pPr>
            <w:r w:rsidRPr="00F2736F">
              <w:rPr>
                <w:rStyle w:val="GUIWord"/>
              </w:rPr>
              <w:t>Light Source Parameters</w:t>
            </w:r>
          </w:p>
        </w:tc>
        <w:tc>
          <w:tcPr>
            <w:tcW w:w="0" w:type="auto"/>
          </w:tcPr>
          <w:p w14:paraId="2EF06209" w14:textId="77777777" w:rsidR="001310CE" w:rsidRDefault="00392B0B" w:rsidP="00305207">
            <w:pPr>
              <w:pStyle w:val="TableText"/>
            </w:pPr>
            <w:r>
              <w:t xml:space="preserve">[Alpha string] </w:t>
            </w:r>
            <w:r w:rsidRPr="00392B0B">
              <w:t>Settings of artificial light source</w:t>
            </w:r>
          </w:p>
        </w:tc>
      </w:tr>
      <w:tr w:rsidR="007A1927" w14:paraId="53E71A9B" w14:textId="77777777" w:rsidTr="004567B8">
        <w:trPr>
          <w:cantSplit/>
        </w:trPr>
        <w:tc>
          <w:tcPr>
            <w:tcW w:w="0" w:type="auto"/>
          </w:tcPr>
          <w:p w14:paraId="79D194A3" w14:textId="77777777" w:rsidR="001310CE" w:rsidRPr="00F2736F" w:rsidRDefault="001310CE" w:rsidP="00305207">
            <w:pPr>
              <w:pStyle w:val="TableText"/>
              <w:rPr>
                <w:rStyle w:val="GUIWord"/>
              </w:rPr>
            </w:pPr>
            <w:r w:rsidRPr="00F2736F">
              <w:rPr>
                <w:rStyle w:val="GUIWord"/>
              </w:rPr>
              <w:t>Reference</w:t>
            </w:r>
          </w:p>
        </w:tc>
        <w:tc>
          <w:tcPr>
            <w:tcW w:w="0" w:type="auto"/>
          </w:tcPr>
          <w:p w14:paraId="784027F9" w14:textId="77777777" w:rsidR="00963352" w:rsidRDefault="00963352" w:rsidP="002935FF">
            <w:pPr>
              <w:pStyle w:val="TableText"/>
            </w:pPr>
            <w:r>
              <w:t xml:space="preserve">[Drop down list] Selected from the list of References defined in the </w:t>
            </w:r>
            <w:r w:rsidR="00F52044">
              <w:t>SPECCHIO</w:t>
            </w:r>
            <w:r>
              <w:t xml:space="preserve"> database.</w:t>
            </w:r>
          </w:p>
          <w:p w14:paraId="504A77EA" w14:textId="77777777" w:rsidR="001310CE" w:rsidRDefault="002935FF" w:rsidP="00FA1F82">
            <w:pPr>
              <w:pStyle w:val="TableText"/>
            </w:pPr>
            <w:r>
              <w:t xml:space="preserve">This Attribute is </w:t>
            </w:r>
            <w:r w:rsidR="00FA1F82">
              <w:t>mandatory</w:t>
            </w:r>
            <w:r>
              <w:t xml:space="preserve"> and cannot be deleted. If </w:t>
            </w:r>
            <w:r w:rsidR="00FA1F82">
              <w:t xml:space="preserve">it is not relevant or </w:t>
            </w:r>
            <w:r>
              <w:t xml:space="preserve">no data is available, set it to </w:t>
            </w:r>
            <w:r w:rsidRPr="00EF56D8">
              <w:rPr>
                <w:rStyle w:val="GUIWord"/>
              </w:rPr>
              <w:t>Nil</w:t>
            </w:r>
            <w:r>
              <w:t>.</w:t>
            </w:r>
          </w:p>
        </w:tc>
      </w:tr>
      <w:tr w:rsidR="007A1927" w14:paraId="3DA65282" w14:textId="77777777" w:rsidTr="004567B8">
        <w:trPr>
          <w:cantSplit/>
        </w:trPr>
        <w:tc>
          <w:tcPr>
            <w:tcW w:w="0" w:type="auto"/>
          </w:tcPr>
          <w:p w14:paraId="63F49AE7" w14:textId="77777777"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14:paraId="39E76DA7" w14:textId="77777777"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14:paraId="7E66826C" w14:textId="77777777" w:rsidR="00FA1F82" w:rsidRDefault="007A1927" w:rsidP="00FF6BCC">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after the </w:t>
            </w:r>
            <w:r w:rsidR="00F3610B">
              <w:t xml:space="preserve">Spectrum </w:t>
            </w:r>
            <w:r>
              <w:t>load is completed.</w:t>
            </w:r>
          </w:p>
        </w:tc>
      </w:tr>
    </w:tbl>
    <w:p w14:paraId="30B82702" w14:textId="77777777" w:rsidR="001310CE" w:rsidRPr="00F3610B" w:rsidRDefault="001310CE" w:rsidP="00F3610B">
      <w:pPr>
        <w:pStyle w:val="Heading3"/>
      </w:pPr>
      <w:bookmarkStart w:id="133" w:name="_Toc293145219"/>
      <w:r w:rsidRPr="00F3610B">
        <w:t>Keywords</w:t>
      </w:r>
      <w:r w:rsidR="00F3610B" w:rsidRPr="00F3610B">
        <w:t xml:space="preserve"> </w:t>
      </w:r>
      <w:r w:rsidR="00F3610B">
        <w:t>Group</w:t>
      </w:r>
      <w:bookmarkEnd w:id="133"/>
    </w:p>
    <w:p w14:paraId="23BD5324" w14:textId="77777777" w:rsidR="00C974FC" w:rsidRDefault="001310CE" w:rsidP="00A7583F">
      <w:pPr>
        <w:pStyle w:val="Body"/>
      </w:pPr>
      <w:r w:rsidRPr="00612627">
        <w:t xml:space="preserve">Keywords can be used to search for particular </w:t>
      </w:r>
      <w:r w:rsidR="007F4F37">
        <w:t>Spectr</w:t>
      </w:r>
      <w:r w:rsidRPr="00612627">
        <w:t>a</w:t>
      </w:r>
      <w:r w:rsidR="00C974FC">
        <w:t xml:space="preserve"> in the </w:t>
      </w:r>
      <w:r w:rsidR="00F52044">
        <w:t>SPECCHIO</w:t>
      </w:r>
      <w:r w:rsidR="00C974FC">
        <w:t>’s Spectrum Query function</w:t>
      </w:r>
      <w:r w:rsidRPr="00612627">
        <w:t>.</w:t>
      </w:r>
    </w:p>
    <w:tbl>
      <w:tblPr>
        <w:tblStyle w:val="TableGrid"/>
        <w:tblW w:w="0" w:type="auto"/>
        <w:tblInd w:w="817" w:type="dxa"/>
        <w:tblLook w:val="04A0" w:firstRow="1" w:lastRow="0" w:firstColumn="1" w:lastColumn="0" w:noHBand="0" w:noVBand="1"/>
      </w:tblPr>
      <w:tblGrid>
        <w:gridCol w:w="1557"/>
        <w:gridCol w:w="7197"/>
      </w:tblGrid>
      <w:tr w:rsidR="001310CE" w14:paraId="2D787148" w14:textId="77777777" w:rsidTr="00963352">
        <w:trPr>
          <w:cantSplit/>
        </w:trPr>
        <w:tc>
          <w:tcPr>
            <w:tcW w:w="0" w:type="auto"/>
          </w:tcPr>
          <w:p w14:paraId="312B56A2" w14:textId="77777777" w:rsidR="001310CE" w:rsidRDefault="001310CE" w:rsidP="00305207">
            <w:pPr>
              <w:pStyle w:val="TableText"/>
              <w:rPr>
                <w:rStyle w:val="GUIWord"/>
              </w:rPr>
            </w:pPr>
            <w:r w:rsidRPr="00F2736F">
              <w:rPr>
                <w:rStyle w:val="GUIWord"/>
              </w:rPr>
              <w:t>Keyword</w:t>
            </w:r>
          </w:p>
          <w:p w14:paraId="66A7546C" w14:textId="77777777" w:rsidR="00D85F6B" w:rsidRPr="00D85F6B" w:rsidRDefault="00D85F6B" w:rsidP="00305207">
            <w:pPr>
              <w:pStyle w:val="TableText"/>
            </w:pPr>
            <w:r>
              <w:t>Multiple permitted</w:t>
            </w:r>
          </w:p>
        </w:tc>
        <w:tc>
          <w:tcPr>
            <w:tcW w:w="0" w:type="auto"/>
          </w:tcPr>
          <w:p w14:paraId="3C5EAFB1" w14:textId="77777777" w:rsidR="00392B0B" w:rsidRDefault="00392B0B" w:rsidP="0044706E">
            <w:pPr>
              <w:pStyle w:val="TableText"/>
            </w:pPr>
            <w:r>
              <w:t xml:space="preserve">[Alpha string] </w:t>
            </w:r>
            <w:r w:rsidRPr="00392B0B">
              <w:t xml:space="preserve">Freely </w:t>
            </w:r>
            <w:r>
              <w:t>chosen</w:t>
            </w:r>
            <w:r w:rsidRPr="00392B0B">
              <w:t xml:space="preserve"> keyword that describes a </w:t>
            </w:r>
            <w:r w:rsidR="007F4F37">
              <w:t>Spectr</w:t>
            </w:r>
            <w:r w:rsidRPr="00392B0B">
              <w:t xml:space="preserve">um or a </w:t>
            </w:r>
            <w:r w:rsidR="007F4F37">
              <w:t>Spectr</w:t>
            </w:r>
            <w:r w:rsidRPr="00392B0B">
              <w:t>al collection</w:t>
            </w:r>
          </w:p>
          <w:p w14:paraId="1786E7D4" w14:textId="77777777" w:rsidR="00D85F6B" w:rsidRDefault="003E508C" w:rsidP="007B0A47">
            <w:pPr>
              <w:pStyle w:val="TableText"/>
            </w:pPr>
            <w:r>
              <w:t xml:space="preserve">Take care </w:t>
            </w:r>
            <w:r w:rsidR="007B0A47">
              <w:t>with</w:t>
            </w:r>
            <w:r>
              <w:t xml:space="preserve"> spelling and avoid leading or trailing spaces to avoid confusion when searching. Keyword</w:t>
            </w:r>
            <w:r w:rsidR="00C974FC">
              <w:t xml:space="preserve"> searching is</w:t>
            </w:r>
            <w:r>
              <w:t xml:space="preserve"> not case sensitive.</w:t>
            </w:r>
          </w:p>
        </w:tc>
      </w:tr>
    </w:tbl>
    <w:p w14:paraId="009E92A7" w14:textId="77777777" w:rsidR="001310CE" w:rsidRPr="00F3610B" w:rsidRDefault="001310CE" w:rsidP="00F3610B">
      <w:pPr>
        <w:pStyle w:val="Heading3"/>
      </w:pPr>
      <w:bookmarkStart w:id="134" w:name="_Toc293145220"/>
      <w:r w:rsidRPr="00F3610B">
        <w:t>Location</w:t>
      </w:r>
      <w:r w:rsidR="00F3610B" w:rsidRPr="00F3610B">
        <w:t xml:space="preserve"> </w:t>
      </w:r>
      <w:r w:rsidR="00F3610B">
        <w:t>Group</w:t>
      </w:r>
      <w:bookmarkEnd w:id="134"/>
    </w:p>
    <w:p w14:paraId="5E6CCCAF" w14:textId="77777777" w:rsidR="001310CE" w:rsidRPr="00084655" w:rsidRDefault="001310CE" w:rsidP="00254A05">
      <w:pPr>
        <w:pStyle w:val="Body"/>
      </w:pPr>
      <w:r>
        <w:t xml:space="preserve">This </w:t>
      </w:r>
      <w:r w:rsidR="004C3526">
        <w:t>Group</w:t>
      </w:r>
      <w:r>
        <w:t xml:space="preserve">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02"/>
        <w:gridCol w:w="7452"/>
      </w:tblGrid>
      <w:tr w:rsidR="001310CE" w14:paraId="07BC7BA8" w14:textId="77777777" w:rsidTr="00A078C5">
        <w:trPr>
          <w:cantSplit/>
        </w:trPr>
        <w:tc>
          <w:tcPr>
            <w:tcW w:w="0" w:type="auto"/>
          </w:tcPr>
          <w:p w14:paraId="0EF54260" w14:textId="77777777" w:rsidR="001310CE" w:rsidRPr="00F2736F" w:rsidRDefault="001310CE" w:rsidP="00305207">
            <w:pPr>
              <w:pStyle w:val="TableText"/>
              <w:rPr>
                <w:rStyle w:val="GUIWord"/>
              </w:rPr>
            </w:pPr>
            <w:r w:rsidRPr="00F2736F">
              <w:rPr>
                <w:rStyle w:val="GUIWord"/>
              </w:rPr>
              <w:t>Altitude</w:t>
            </w:r>
          </w:p>
        </w:tc>
        <w:tc>
          <w:tcPr>
            <w:tcW w:w="0" w:type="auto"/>
          </w:tcPr>
          <w:p w14:paraId="720011EC" w14:textId="77777777"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552B37" w14:paraId="1E257B56" w14:textId="77777777" w:rsidTr="00A078C5">
        <w:trPr>
          <w:cantSplit/>
        </w:trPr>
        <w:tc>
          <w:tcPr>
            <w:tcW w:w="0" w:type="auto"/>
          </w:tcPr>
          <w:p w14:paraId="163CA157" w14:textId="1EF9548E" w:rsidR="00552B37" w:rsidRPr="00F2736F" w:rsidRDefault="00552B37" w:rsidP="00305207">
            <w:pPr>
              <w:pStyle w:val="TableText"/>
              <w:rPr>
                <w:rStyle w:val="GUIWord"/>
              </w:rPr>
            </w:pPr>
            <w:r>
              <w:rPr>
                <w:rStyle w:val="GUIWord"/>
              </w:rPr>
              <w:t>Depth</w:t>
            </w:r>
          </w:p>
        </w:tc>
        <w:tc>
          <w:tcPr>
            <w:tcW w:w="0" w:type="auto"/>
          </w:tcPr>
          <w:p w14:paraId="2F06422D" w14:textId="53316057" w:rsidR="00552B37" w:rsidRDefault="00552B37" w:rsidP="00392B0B">
            <w:pPr>
              <w:pStyle w:val="TableText"/>
            </w:pPr>
            <w:r>
              <w:t xml:space="preserve">[Metres] </w:t>
            </w:r>
            <w:r w:rsidRPr="00552B37">
              <w:t>Distance from the Earth surface where sample was taken</w:t>
            </w:r>
          </w:p>
        </w:tc>
      </w:tr>
      <w:tr w:rsidR="001310CE" w14:paraId="5E48FD90" w14:textId="77777777" w:rsidTr="00A078C5">
        <w:trPr>
          <w:cantSplit/>
        </w:trPr>
        <w:tc>
          <w:tcPr>
            <w:tcW w:w="0" w:type="auto"/>
          </w:tcPr>
          <w:p w14:paraId="64E08551" w14:textId="77777777" w:rsidR="001310CE" w:rsidRPr="00F2736F" w:rsidRDefault="001310CE" w:rsidP="00305207">
            <w:pPr>
              <w:pStyle w:val="TableText"/>
              <w:rPr>
                <w:rStyle w:val="GUIWord"/>
              </w:rPr>
            </w:pPr>
            <w:r w:rsidRPr="00F2736F">
              <w:rPr>
                <w:rStyle w:val="GUIWord"/>
              </w:rPr>
              <w:t>Latitude</w:t>
            </w:r>
          </w:p>
        </w:tc>
        <w:tc>
          <w:tcPr>
            <w:tcW w:w="0" w:type="auto"/>
          </w:tcPr>
          <w:p w14:paraId="1467517D" w14:textId="77777777" w:rsidR="00392B0B" w:rsidRDefault="001310CE" w:rsidP="00392B0B">
            <w:pPr>
              <w:pStyle w:val="TableText"/>
            </w:pPr>
            <w:r>
              <w:t>[</w:t>
            </w:r>
            <w:r w:rsidR="00392B0B">
              <w:t>D</w:t>
            </w:r>
            <w:r>
              <w:t>egrees]</w:t>
            </w:r>
            <w:r w:rsidRPr="00084655">
              <w:t xml:space="preserve"> </w:t>
            </w:r>
            <w:r w:rsidR="00AA263D">
              <w:t>Latitude of spatial position</w:t>
            </w:r>
          </w:p>
          <w:p w14:paraId="5AADF2D0" w14:textId="77777777"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14:paraId="1F513388" w14:textId="77777777" w:rsidTr="00A078C5">
        <w:trPr>
          <w:cantSplit/>
        </w:trPr>
        <w:tc>
          <w:tcPr>
            <w:tcW w:w="0" w:type="auto"/>
          </w:tcPr>
          <w:p w14:paraId="31345BA6" w14:textId="77777777" w:rsidR="001310CE" w:rsidRPr="00F2736F" w:rsidRDefault="001310CE" w:rsidP="00305207">
            <w:pPr>
              <w:pStyle w:val="TableText"/>
              <w:rPr>
                <w:rStyle w:val="GUIWord"/>
              </w:rPr>
            </w:pPr>
            <w:r w:rsidRPr="00F2736F">
              <w:rPr>
                <w:rStyle w:val="GUIWord"/>
              </w:rPr>
              <w:t>Longitude</w:t>
            </w:r>
          </w:p>
        </w:tc>
        <w:tc>
          <w:tcPr>
            <w:tcW w:w="0" w:type="auto"/>
          </w:tcPr>
          <w:p w14:paraId="40ACBD15" w14:textId="77777777" w:rsidR="00392B0B" w:rsidRDefault="00392B0B" w:rsidP="00392B0B">
            <w:pPr>
              <w:pStyle w:val="TableText"/>
            </w:pPr>
            <w:r>
              <w:t>[Degrees]</w:t>
            </w:r>
            <w:r w:rsidRPr="00084655">
              <w:t xml:space="preserve"> </w:t>
            </w:r>
            <w:r w:rsidR="00AA263D">
              <w:t>Longitude of spatial position</w:t>
            </w:r>
          </w:p>
          <w:p w14:paraId="3DDE96EF" w14:textId="77777777"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14:paraId="34DF4453" w14:textId="77777777" w:rsidTr="00A078C5">
        <w:trPr>
          <w:cantSplit/>
        </w:trPr>
        <w:tc>
          <w:tcPr>
            <w:tcW w:w="0" w:type="auto"/>
          </w:tcPr>
          <w:p w14:paraId="0932A0AE" w14:textId="77777777" w:rsidR="001310CE" w:rsidRPr="00F2736F" w:rsidRDefault="001310CE" w:rsidP="00305207">
            <w:pPr>
              <w:pStyle w:val="TableText"/>
              <w:rPr>
                <w:rStyle w:val="GUIWord"/>
              </w:rPr>
            </w:pPr>
            <w:r w:rsidRPr="00F2736F">
              <w:rPr>
                <w:rStyle w:val="GUIWord"/>
              </w:rPr>
              <w:t>Location Name</w:t>
            </w:r>
          </w:p>
        </w:tc>
        <w:tc>
          <w:tcPr>
            <w:tcW w:w="0" w:type="auto"/>
          </w:tcPr>
          <w:p w14:paraId="764AF67E" w14:textId="77777777" w:rsidR="001310CE" w:rsidRDefault="00392B0B" w:rsidP="00AA263D">
            <w:pPr>
              <w:pStyle w:val="TableText"/>
            </w:pPr>
            <w:r>
              <w:t xml:space="preserve">[Alpha string] </w:t>
            </w:r>
            <w:r w:rsidR="00AA263D">
              <w:t>Usual n</w:t>
            </w:r>
            <w:r w:rsidRPr="00392B0B">
              <w:t>ame of the spatial position where the sampling took place</w:t>
            </w:r>
          </w:p>
        </w:tc>
      </w:tr>
      <w:tr w:rsidR="001310CE" w14:paraId="0D523B68" w14:textId="77777777" w:rsidTr="00963352">
        <w:trPr>
          <w:cantSplit/>
        </w:trPr>
        <w:tc>
          <w:tcPr>
            <w:tcW w:w="0" w:type="auto"/>
          </w:tcPr>
          <w:p w14:paraId="744CE410" w14:textId="77777777" w:rsidR="001310CE" w:rsidRPr="00F2736F" w:rsidRDefault="001310CE" w:rsidP="00305207">
            <w:pPr>
              <w:pStyle w:val="TableText"/>
              <w:rPr>
                <w:rStyle w:val="GUIWord"/>
              </w:rPr>
            </w:pPr>
            <w:r w:rsidRPr="00F2736F">
              <w:rPr>
                <w:rStyle w:val="GUIWord"/>
              </w:rPr>
              <w:t>State</w:t>
            </w:r>
          </w:p>
        </w:tc>
        <w:tc>
          <w:tcPr>
            <w:tcW w:w="0" w:type="auto"/>
          </w:tcPr>
          <w:p w14:paraId="44D637B1" w14:textId="77777777" w:rsidR="003E508C" w:rsidRDefault="001310CE" w:rsidP="003E508C">
            <w:pPr>
              <w:pStyle w:val="TableText"/>
            </w:pPr>
            <w:r>
              <w:t xml:space="preserve">[alpha string] </w:t>
            </w:r>
            <w:r w:rsidR="00392B0B">
              <w:t xml:space="preserve">Identifier of </w:t>
            </w:r>
            <w:r w:rsidR="003E508C">
              <w:t xml:space="preserve">the State in which the observations were made. </w:t>
            </w:r>
          </w:p>
          <w:p w14:paraId="69236122" w14:textId="77777777" w:rsidR="001310CE" w:rsidRDefault="003E508C" w:rsidP="00392B0B">
            <w:pPr>
              <w:pStyle w:val="TableText"/>
            </w:pPr>
            <w:r>
              <w:t xml:space="preserve">To avoid confusion in searching later, </w:t>
            </w:r>
            <w:r w:rsidR="00842401">
              <w:t xml:space="preserve">it is suggested to use the standard abbreviation for the state </w:t>
            </w:r>
            <w:r w:rsidR="00392B0B">
              <w:t>–</w:t>
            </w:r>
            <w:r w:rsidR="00842401">
              <w:t xml:space="preserve"> for</w:t>
            </w:r>
            <w:r w:rsidR="00392B0B">
              <w:t xml:space="preserve"> </w:t>
            </w:r>
            <w:r w:rsidR="00842401">
              <w:t>example</w:t>
            </w:r>
            <w:r w:rsidR="00AE2F37" w:rsidRPr="00A078C5">
              <w:t xml:space="preserve">, </w:t>
            </w:r>
            <w:r w:rsidR="00C974FC">
              <w:t xml:space="preserve">in Australia use </w:t>
            </w:r>
            <w:r w:rsidR="00AE2F37" w:rsidRPr="00A078C5">
              <w:t>NSW</w:t>
            </w:r>
            <w:r w:rsidR="00842401">
              <w:t>, Qld, Vic... D</w:t>
            </w:r>
            <w:r>
              <w:t>o</w:t>
            </w:r>
            <w:r w:rsidR="00AE2F37" w:rsidRPr="00A078C5">
              <w:t xml:space="preserve"> not </w:t>
            </w:r>
            <w:r>
              <w:t xml:space="preserve">use periods, </w:t>
            </w:r>
            <w:r w:rsidR="00842401">
              <w:t xml:space="preserve">leading, embedded or </w:t>
            </w:r>
            <w:r>
              <w:t xml:space="preserve">trailing spaces in the field. </w:t>
            </w:r>
            <w:r w:rsidR="00842401">
              <w:t>Searching is not case sensitive</w:t>
            </w:r>
            <w:r w:rsidR="00AE2F37" w:rsidRPr="00A078C5">
              <w:t>.</w:t>
            </w:r>
          </w:p>
        </w:tc>
      </w:tr>
    </w:tbl>
    <w:p w14:paraId="26BDC765" w14:textId="77777777" w:rsidR="001310CE" w:rsidRPr="00F3610B" w:rsidRDefault="001310CE" w:rsidP="00F3610B">
      <w:pPr>
        <w:pStyle w:val="Heading3"/>
      </w:pPr>
      <w:bookmarkStart w:id="135" w:name="_Toc293145221"/>
      <w:r w:rsidRPr="00F3610B">
        <w:t>Names</w:t>
      </w:r>
      <w:r w:rsidR="00F3610B" w:rsidRPr="00F3610B">
        <w:t xml:space="preserve"> </w:t>
      </w:r>
      <w:r w:rsidR="00F3610B">
        <w:t>Group</w:t>
      </w:r>
      <w:bookmarkEnd w:id="135"/>
    </w:p>
    <w:p w14:paraId="59973386" w14:textId="77777777" w:rsidR="001310CE" w:rsidRPr="00612627" w:rsidRDefault="001310CE" w:rsidP="00A7583F">
      <w:pPr>
        <w:pStyle w:val="Body"/>
      </w:pPr>
      <w:r w:rsidRPr="00612627">
        <w:t xml:space="preserve">This </w:t>
      </w:r>
      <w:r w:rsidR="004C3526">
        <w:t>Group</w:t>
      </w:r>
      <w:r w:rsidRPr="00612627">
        <w:t xml:space="preserve"> collects the possible names for the species </w:t>
      </w:r>
      <w:r w:rsidR="0040574B">
        <w:t xml:space="preserve">or objects </w:t>
      </w:r>
      <w:r w:rsidRPr="00612627">
        <w:t xml:space="preserve">in the </w:t>
      </w:r>
      <w:r w:rsidR="007F4F37">
        <w:t>Spectr</w:t>
      </w:r>
      <w:r w:rsidRPr="00612627">
        <w:t>um sample.</w:t>
      </w:r>
    </w:p>
    <w:tbl>
      <w:tblPr>
        <w:tblStyle w:val="TableGrid"/>
        <w:tblW w:w="0" w:type="auto"/>
        <w:tblInd w:w="817" w:type="dxa"/>
        <w:tblLook w:val="04A0" w:firstRow="1" w:lastRow="0" w:firstColumn="1" w:lastColumn="0" w:noHBand="0" w:noVBand="1"/>
      </w:tblPr>
      <w:tblGrid>
        <w:gridCol w:w="1257"/>
        <w:gridCol w:w="7497"/>
      </w:tblGrid>
      <w:tr w:rsidR="001310CE" w14:paraId="2A843B1F" w14:textId="77777777" w:rsidTr="00A078C5">
        <w:tc>
          <w:tcPr>
            <w:tcW w:w="0" w:type="auto"/>
          </w:tcPr>
          <w:p w14:paraId="18A0809C" w14:textId="77777777" w:rsidR="001310CE" w:rsidRPr="00F2736F" w:rsidRDefault="001310CE" w:rsidP="00305207">
            <w:pPr>
              <w:pStyle w:val="TableText"/>
              <w:rPr>
                <w:rStyle w:val="GUIWord"/>
              </w:rPr>
            </w:pPr>
            <w:r w:rsidRPr="00F2736F">
              <w:rPr>
                <w:rStyle w:val="GUIWord"/>
              </w:rPr>
              <w:t>Common</w:t>
            </w:r>
          </w:p>
        </w:tc>
        <w:tc>
          <w:tcPr>
            <w:tcW w:w="0" w:type="auto"/>
          </w:tcPr>
          <w:p w14:paraId="6072ADD9" w14:textId="77777777"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14:paraId="2512A918" w14:textId="77777777" w:rsidTr="00305207">
        <w:tc>
          <w:tcPr>
            <w:tcW w:w="0" w:type="auto"/>
          </w:tcPr>
          <w:p w14:paraId="2DDCCD35" w14:textId="77777777" w:rsidR="001310CE" w:rsidRPr="00F2736F" w:rsidRDefault="001310CE" w:rsidP="00305207">
            <w:pPr>
              <w:pStyle w:val="TableText"/>
              <w:rPr>
                <w:rStyle w:val="GUIWord"/>
              </w:rPr>
            </w:pPr>
            <w:r w:rsidRPr="00F2736F">
              <w:rPr>
                <w:rStyle w:val="GUIWord"/>
              </w:rPr>
              <w:t>ENVI Header</w:t>
            </w:r>
          </w:p>
        </w:tc>
        <w:tc>
          <w:tcPr>
            <w:tcW w:w="0" w:type="auto"/>
          </w:tcPr>
          <w:p w14:paraId="0AB945E5" w14:textId="77777777" w:rsidR="00392B0B" w:rsidRDefault="001310CE" w:rsidP="0040574B">
            <w:pPr>
              <w:pStyle w:val="TableText"/>
            </w:pPr>
            <w:r>
              <w:t xml:space="preserve">[alpha string] </w:t>
            </w:r>
            <w:r w:rsidR="00392B0B" w:rsidRPr="00392B0B">
              <w:t>Name extracted from ENVI header</w:t>
            </w:r>
          </w:p>
          <w:p w14:paraId="00BB1B4A" w14:textId="77777777" w:rsidR="00DA6DBD" w:rsidRPr="00DA6DBD" w:rsidRDefault="0040574B" w:rsidP="00C974FC">
            <w:pPr>
              <w:pStyle w:val="TableText"/>
            </w:pPr>
            <w:r>
              <w:t xml:space="preserve">When ENVI Files are loaded (see </w:t>
            </w:r>
            <w:r w:rsidR="00C63D4F">
              <w:fldChar w:fldCharType="begin"/>
            </w:r>
            <w:r w:rsidR="00C63D4F">
              <w:instrText xml:space="preserve"> REF _Ref355167308 \r \h  \* MERGEFORMAT </w:instrText>
            </w:r>
            <w:r w:rsidR="00C63D4F">
              <w:fldChar w:fldCharType="separate"/>
            </w:r>
            <w:r w:rsidR="000E7C7E" w:rsidRPr="000E7C7E">
              <w:rPr>
                <w:rStyle w:val="CrossReference"/>
              </w:rPr>
              <w:t>3.11.8</w:t>
            </w:r>
            <w:r w:rsidR="00C63D4F">
              <w:fldChar w:fldCharType="end"/>
            </w:r>
            <w:r w:rsidRPr="0040574B">
              <w:rPr>
                <w:rStyle w:val="CrossReference"/>
              </w:rPr>
              <w:t xml:space="preserve"> </w:t>
            </w:r>
            <w:r w:rsidR="00C63D4F">
              <w:fldChar w:fldCharType="begin"/>
            </w:r>
            <w:r w:rsidR="00C63D4F">
              <w:instrText xml:space="preserve"> REF _Ref355167311 \h  \* MERGEFORMAT </w:instrText>
            </w:r>
            <w:r w:rsidR="00C63D4F">
              <w:fldChar w:fldCharType="separate"/>
            </w:r>
            <w:r w:rsidR="000E7C7E" w:rsidRPr="000E7C7E">
              <w:rPr>
                <w:rStyle w:val="CrossReference"/>
              </w:rPr>
              <w:t>ENVI Spectral Library Files</w:t>
            </w:r>
            <w:r w:rsidR="00C63D4F">
              <w:fldChar w:fldCharType="end"/>
            </w:r>
            <w:r>
              <w:t>), the content of the Spectrum Names tag is copied here if it is set</w:t>
            </w:r>
            <w:r w:rsidR="00842401">
              <w:t xml:space="preserve"> in the input file</w:t>
            </w:r>
            <w:r>
              <w:t>.</w:t>
            </w:r>
          </w:p>
        </w:tc>
      </w:tr>
      <w:tr w:rsidR="001310CE" w14:paraId="0481212B" w14:textId="77777777" w:rsidTr="00A078C5">
        <w:tc>
          <w:tcPr>
            <w:tcW w:w="0" w:type="auto"/>
          </w:tcPr>
          <w:p w14:paraId="57EDD4EF" w14:textId="77777777" w:rsidR="001310CE" w:rsidRPr="00F2736F" w:rsidRDefault="001310CE" w:rsidP="00305207">
            <w:pPr>
              <w:pStyle w:val="TableText"/>
              <w:rPr>
                <w:rStyle w:val="GUIWord"/>
              </w:rPr>
            </w:pPr>
            <w:r w:rsidRPr="00F2736F">
              <w:rPr>
                <w:rStyle w:val="GUIWord"/>
              </w:rPr>
              <w:t>Latin</w:t>
            </w:r>
          </w:p>
        </w:tc>
        <w:tc>
          <w:tcPr>
            <w:tcW w:w="0" w:type="auto"/>
          </w:tcPr>
          <w:p w14:paraId="5A0ECAA6" w14:textId="77777777"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14:paraId="68E22072" w14:textId="77777777" w:rsidR="001310CE" w:rsidRPr="00F3610B" w:rsidRDefault="001310CE" w:rsidP="00F3610B">
      <w:pPr>
        <w:pStyle w:val="Heading3"/>
      </w:pPr>
      <w:bookmarkStart w:id="136" w:name="_Toc293145222"/>
      <w:r w:rsidRPr="00F3610B">
        <w:t>Optics</w:t>
      </w:r>
      <w:r w:rsidR="00F3610B" w:rsidRPr="00F3610B">
        <w:t xml:space="preserve"> </w:t>
      </w:r>
      <w:r w:rsidR="00F3610B">
        <w:t>Group</w:t>
      </w:r>
      <w:bookmarkEnd w:id="136"/>
    </w:p>
    <w:p w14:paraId="4603AD99" w14:textId="77777777" w:rsidR="00C974FC" w:rsidRPr="00C974FC" w:rsidRDefault="00C974FC" w:rsidP="00A7583F">
      <w:pPr>
        <w:pStyle w:val="Body"/>
      </w:pPr>
      <w:r w:rsidRPr="00C974FC">
        <w:t xml:space="preserve">This </w:t>
      </w:r>
      <w:r w:rsidR="004C3526">
        <w:t>Group</w:t>
      </w:r>
      <w:r w:rsidRPr="00C974FC">
        <w:t xml:space="preserve"> permits describing specific optics which are attached to the recording </w:t>
      </w:r>
      <w:r w:rsidR="001247E8">
        <w:t>Instrument</w:t>
      </w:r>
      <w:r w:rsidRPr="00C974FC">
        <w:t>.</w:t>
      </w:r>
    </w:p>
    <w:tbl>
      <w:tblPr>
        <w:tblStyle w:val="TableGrid"/>
        <w:tblW w:w="0" w:type="auto"/>
        <w:tblInd w:w="817" w:type="dxa"/>
        <w:tblLook w:val="04A0" w:firstRow="1" w:lastRow="0" w:firstColumn="1" w:lastColumn="0" w:noHBand="0" w:noVBand="1"/>
      </w:tblPr>
      <w:tblGrid>
        <w:gridCol w:w="1174"/>
        <w:gridCol w:w="7580"/>
      </w:tblGrid>
      <w:tr w:rsidR="001310CE" w14:paraId="5277B1FD" w14:textId="77777777" w:rsidTr="00305207">
        <w:tc>
          <w:tcPr>
            <w:tcW w:w="0" w:type="auto"/>
          </w:tcPr>
          <w:p w14:paraId="1627ADE9" w14:textId="77777777" w:rsidR="001310CE" w:rsidRPr="00F2736F" w:rsidRDefault="001310CE" w:rsidP="00305207">
            <w:pPr>
              <w:pStyle w:val="TableText"/>
              <w:rPr>
                <w:rStyle w:val="GUIWord"/>
              </w:rPr>
            </w:pPr>
            <w:r w:rsidRPr="00F2736F">
              <w:rPr>
                <w:rStyle w:val="GUIWord"/>
              </w:rPr>
              <w:t>FOV</w:t>
            </w:r>
          </w:p>
        </w:tc>
        <w:tc>
          <w:tcPr>
            <w:tcW w:w="0" w:type="auto"/>
          </w:tcPr>
          <w:p w14:paraId="0B4789A2" w14:textId="77777777" w:rsidR="001310CE" w:rsidRDefault="00392B0B" w:rsidP="00C974FC">
            <w:pPr>
              <w:pStyle w:val="TableText"/>
            </w:pPr>
            <w:r>
              <w:t>[I</w:t>
            </w:r>
            <w:r w:rsidR="001310CE">
              <w:t>nt</w:t>
            </w:r>
            <w:r>
              <w:t>eger</w:t>
            </w:r>
            <w:r w:rsidR="001310CE">
              <w:t xml:space="preserve"> degrees] </w:t>
            </w:r>
            <w:r w:rsidRPr="00392B0B">
              <w:t xml:space="preserve">Field of view of the </w:t>
            </w:r>
            <w:r w:rsidR="001247E8">
              <w:t>Instrument</w:t>
            </w:r>
            <w:r w:rsidRPr="00392B0B">
              <w:t xml:space="preserve"> used for the sampling. </w:t>
            </w:r>
            <w:r w:rsidR="00C974FC">
              <w:t>This m</w:t>
            </w:r>
            <w:r w:rsidRPr="00392B0B">
              <w:t xml:space="preserve">ay </w:t>
            </w:r>
            <w:r w:rsidR="00C974FC">
              <w:t xml:space="preserve">vary as a </w:t>
            </w:r>
            <w:r w:rsidRPr="00392B0B">
              <w:t>result of using a special foreoptic</w:t>
            </w:r>
          </w:p>
        </w:tc>
      </w:tr>
      <w:tr w:rsidR="001310CE" w14:paraId="5729D426" w14:textId="77777777" w:rsidTr="00305207">
        <w:tc>
          <w:tcPr>
            <w:tcW w:w="0" w:type="auto"/>
          </w:tcPr>
          <w:p w14:paraId="54F42235" w14:textId="77777777" w:rsidR="001310CE" w:rsidRPr="00F2736F" w:rsidRDefault="001310CE" w:rsidP="00305207">
            <w:pPr>
              <w:pStyle w:val="TableText"/>
              <w:rPr>
                <w:rStyle w:val="GUIWord"/>
              </w:rPr>
            </w:pPr>
            <w:r w:rsidRPr="00F2736F">
              <w:rPr>
                <w:rStyle w:val="GUIWord"/>
              </w:rPr>
              <w:t>Optics Name</w:t>
            </w:r>
          </w:p>
        </w:tc>
        <w:tc>
          <w:tcPr>
            <w:tcW w:w="0" w:type="auto"/>
          </w:tcPr>
          <w:p w14:paraId="34D1294A" w14:textId="77777777" w:rsidR="001310CE" w:rsidRDefault="001310CE" w:rsidP="00305207">
            <w:pPr>
              <w:pStyle w:val="TableText"/>
            </w:pPr>
            <w:r>
              <w:t>[alpha string]</w:t>
            </w:r>
            <w:r w:rsidR="0040574B">
              <w:t xml:space="preserve"> </w:t>
            </w:r>
            <w:r w:rsidR="00392B0B" w:rsidRPr="00392B0B">
              <w:t xml:space="preserve">Designator given to the optics attached to the </w:t>
            </w:r>
            <w:r w:rsidR="001247E8">
              <w:t>Instrument</w:t>
            </w:r>
          </w:p>
        </w:tc>
      </w:tr>
    </w:tbl>
    <w:p w14:paraId="7ABC8E97" w14:textId="77777777" w:rsidR="001310CE" w:rsidRPr="00F3610B" w:rsidRDefault="001310CE" w:rsidP="00F3610B">
      <w:pPr>
        <w:pStyle w:val="Heading3"/>
      </w:pPr>
      <w:bookmarkStart w:id="137" w:name="_Toc293145223"/>
      <w:r w:rsidRPr="00F3610B">
        <w:t>PDFs</w:t>
      </w:r>
      <w:r w:rsidR="00F3610B" w:rsidRPr="00F3610B">
        <w:t xml:space="preserve"> </w:t>
      </w:r>
      <w:r w:rsidR="00F3610B">
        <w:t>Group</w:t>
      </w:r>
      <w:bookmarkEnd w:id="137"/>
    </w:p>
    <w:p w14:paraId="2EB7406D" w14:textId="77777777" w:rsidR="00A863FC" w:rsidRPr="00A863FC" w:rsidRDefault="00F52044" w:rsidP="00A863FC">
      <w:pPr>
        <w:pStyle w:val="Body"/>
        <w:rPr>
          <w:rStyle w:val="Strong"/>
          <w:b w:val="0"/>
          <w:bCs w:val="0"/>
        </w:rPr>
      </w:pPr>
      <w:r>
        <w:rPr>
          <w:rStyle w:val="Strong"/>
          <w:b w:val="0"/>
          <w:bCs w:val="0"/>
        </w:rPr>
        <w:t>SPECCHIO</w:t>
      </w:r>
      <w:r w:rsidR="00A863FC" w:rsidRPr="00A863FC">
        <w:rPr>
          <w:rStyle w:val="Strong"/>
          <w:b w:val="0"/>
          <w:bCs w:val="0"/>
        </w:rPr>
        <w:t xml:space="preserve"> supports uploading </w:t>
      </w:r>
      <w:r w:rsidR="00323FF2">
        <w:rPr>
          <w:rStyle w:val="Strong"/>
          <w:b w:val="0"/>
          <w:bCs w:val="0"/>
        </w:rPr>
        <w:t xml:space="preserve">of </w:t>
      </w:r>
      <w:r w:rsidR="00A863FC" w:rsidRPr="00A863FC">
        <w:rPr>
          <w:rStyle w:val="Strong"/>
          <w:b w:val="0"/>
          <w:bCs w:val="0"/>
        </w:rPr>
        <w:t>up to two PDF files for each Spectrum.</w:t>
      </w:r>
      <w:r w:rsidR="00A863FC">
        <w:rPr>
          <w:rStyle w:val="Strong"/>
          <w:b w:val="0"/>
          <w:bCs w:val="0"/>
        </w:rPr>
        <w:t xml:space="preserve"> </w:t>
      </w:r>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36"/>
        <w:gridCol w:w="6818"/>
      </w:tblGrid>
      <w:tr w:rsidR="001310CE" w14:paraId="1465303E" w14:textId="77777777" w:rsidTr="00305207">
        <w:tc>
          <w:tcPr>
            <w:tcW w:w="0" w:type="auto"/>
          </w:tcPr>
          <w:p w14:paraId="472F5BF5" w14:textId="77777777" w:rsidR="001310CE" w:rsidRPr="00F2736F" w:rsidRDefault="001310CE" w:rsidP="00305207">
            <w:pPr>
              <w:pStyle w:val="TableText"/>
              <w:rPr>
                <w:rStyle w:val="GUIWord"/>
              </w:rPr>
            </w:pPr>
            <w:r w:rsidRPr="00F2736F">
              <w:rPr>
                <w:rStyle w:val="GUIWord"/>
              </w:rPr>
              <w:t>Experimental Design</w:t>
            </w:r>
          </w:p>
        </w:tc>
        <w:tc>
          <w:tcPr>
            <w:tcW w:w="0" w:type="auto"/>
          </w:tcPr>
          <w:p w14:paraId="7EE78EFB" w14:textId="77777777"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p>
        </w:tc>
      </w:tr>
      <w:tr w:rsidR="001310CE" w14:paraId="2EA6D5E9" w14:textId="77777777" w:rsidTr="00305207">
        <w:tc>
          <w:tcPr>
            <w:tcW w:w="0" w:type="auto"/>
          </w:tcPr>
          <w:p w14:paraId="08F87426" w14:textId="77777777" w:rsidR="001310CE" w:rsidRPr="00F2736F" w:rsidRDefault="001310CE" w:rsidP="00305207">
            <w:pPr>
              <w:pStyle w:val="TableText"/>
              <w:rPr>
                <w:rStyle w:val="GUIWord"/>
              </w:rPr>
            </w:pPr>
            <w:r w:rsidRPr="00F2736F">
              <w:rPr>
                <w:rStyle w:val="GUIWord"/>
              </w:rPr>
              <w:t>Field Protocol</w:t>
            </w:r>
          </w:p>
        </w:tc>
        <w:tc>
          <w:tcPr>
            <w:tcW w:w="0" w:type="auto"/>
          </w:tcPr>
          <w:p w14:paraId="3E8C7D11" w14:textId="77777777" w:rsidR="001310CE" w:rsidRDefault="00F52170" w:rsidP="00305207">
            <w:pPr>
              <w:pStyle w:val="TableText"/>
            </w:pPr>
            <w:r>
              <w:t xml:space="preserve">[Attached PDF] </w:t>
            </w:r>
            <w:r w:rsidRPr="00F52170">
              <w:t xml:space="preserve">Copy of the field protocol filled in during data capture </w:t>
            </w:r>
          </w:p>
        </w:tc>
      </w:tr>
    </w:tbl>
    <w:p w14:paraId="5169123A" w14:textId="77777777" w:rsidR="001310CE" w:rsidRPr="00F3610B" w:rsidRDefault="00842401" w:rsidP="00F3610B">
      <w:pPr>
        <w:pStyle w:val="Heading3"/>
      </w:pPr>
      <w:bookmarkStart w:id="138" w:name="_Toc293145224"/>
      <w:r w:rsidRPr="00F3610B">
        <w:t>Personnel</w:t>
      </w:r>
      <w:r w:rsidR="00F3610B" w:rsidRPr="00F3610B">
        <w:t xml:space="preserve"> </w:t>
      </w:r>
      <w:r w:rsidR="00F3610B">
        <w:t>Group</w:t>
      </w:r>
      <w:bookmarkEnd w:id="138"/>
    </w:p>
    <w:tbl>
      <w:tblPr>
        <w:tblStyle w:val="TableGrid"/>
        <w:tblW w:w="0" w:type="auto"/>
        <w:tblInd w:w="817" w:type="dxa"/>
        <w:tblLook w:val="04A0" w:firstRow="1" w:lastRow="0" w:firstColumn="1" w:lastColumn="0" w:noHBand="0" w:noVBand="1"/>
      </w:tblPr>
      <w:tblGrid>
        <w:gridCol w:w="1564"/>
        <w:gridCol w:w="7190"/>
      </w:tblGrid>
      <w:tr w:rsidR="001310CE" w14:paraId="15F1BF20" w14:textId="77777777" w:rsidTr="00305207">
        <w:tc>
          <w:tcPr>
            <w:tcW w:w="0" w:type="auto"/>
          </w:tcPr>
          <w:p w14:paraId="46ED18F5" w14:textId="77777777" w:rsidR="00D85F6B" w:rsidRDefault="001310CE" w:rsidP="00D85F6B">
            <w:pPr>
              <w:pStyle w:val="TableText"/>
              <w:rPr>
                <w:rStyle w:val="GUIWord"/>
              </w:rPr>
            </w:pPr>
            <w:r w:rsidRPr="00F2736F">
              <w:rPr>
                <w:rStyle w:val="GUIWord"/>
              </w:rPr>
              <w:t>Investigator</w:t>
            </w:r>
            <w:r w:rsidR="00D85F6B">
              <w:rPr>
                <w:rStyle w:val="GUIWord"/>
              </w:rPr>
              <w:t xml:space="preserve"> </w:t>
            </w:r>
          </w:p>
          <w:p w14:paraId="10E33956" w14:textId="77777777" w:rsidR="001310CE" w:rsidRPr="00F2736F" w:rsidRDefault="00D85F6B" w:rsidP="00D85F6B">
            <w:pPr>
              <w:pStyle w:val="TableText"/>
              <w:rPr>
                <w:rStyle w:val="GUIWord"/>
              </w:rPr>
            </w:pPr>
            <w:r>
              <w:t>Multiple permitted</w:t>
            </w:r>
          </w:p>
        </w:tc>
        <w:tc>
          <w:tcPr>
            <w:tcW w:w="0" w:type="auto"/>
          </w:tcPr>
          <w:p w14:paraId="781B52E8" w14:textId="77777777" w:rsidR="00F52170" w:rsidRDefault="00F52170" w:rsidP="0044706E">
            <w:pPr>
              <w:pStyle w:val="TableText"/>
            </w:pPr>
            <w:r>
              <w:t xml:space="preserve">[Alpha string] </w:t>
            </w:r>
            <w:r w:rsidR="00842401">
              <w:t>Investigator’s name</w:t>
            </w:r>
          </w:p>
          <w:p w14:paraId="4B48971A" w14:textId="77777777" w:rsidR="00842401" w:rsidRDefault="00E67DCB" w:rsidP="00842401">
            <w:pPr>
              <w:pStyle w:val="TableText"/>
            </w:pPr>
            <w:r>
              <w:t xml:space="preserve">It </w:t>
            </w:r>
            <w:r w:rsidR="00842401">
              <w:t>is not necessar</w:t>
            </w:r>
            <w:r>
              <w:t>il</w:t>
            </w:r>
            <w:r w:rsidR="00842401">
              <w:t xml:space="preserve">y related to any </w:t>
            </w:r>
            <w:r w:rsidR="00F52044">
              <w:t>SPECCHIO</w:t>
            </w:r>
            <w:r w:rsidR="00842401">
              <w:t xml:space="preserve"> User’s name and is not checked against the list of Users’ names.</w:t>
            </w:r>
            <w:r w:rsidR="00A863FC">
              <w:t xml:space="preserve"> Nor is this field checked against the Investigator field provided in the Campaign Metadata.</w:t>
            </w:r>
          </w:p>
          <w:p w14:paraId="3AD98DFF" w14:textId="77777777" w:rsidR="00842401" w:rsidRDefault="00842401" w:rsidP="00842401">
            <w:pPr>
              <w:pStyle w:val="TableText"/>
            </w:pPr>
            <w:r>
              <w:t xml:space="preserve">This </w:t>
            </w:r>
            <w:r w:rsidR="007F4F37">
              <w:t>Metadata Attribute</w:t>
            </w:r>
            <w:r>
              <w:t xml:space="preserve"> is </w:t>
            </w:r>
            <w:r w:rsidR="00A863FC">
              <w:t>supported</w:t>
            </w:r>
            <w:r>
              <w:t xml:space="preserve"> to receive the Investigator name which is provided in some Spectrum file formats – for example, some HDF files.</w:t>
            </w:r>
          </w:p>
          <w:p w14:paraId="47294967" w14:textId="77777777" w:rsidR="004872A3" w:rsidRDefault="00A863FC" w:rsidP="00A078C5">
            <w:pPr>
              <w:pStyle w:val="TableText"/>
              <w:rPr>
                <w:b/>
              </w:rPr>
            </w:pPr>
            <w:r>
              <w:t xml:space="preserve">Users are </w:t>
            </w:r>
            <w:r w:rsidR="00323FF2">
              <w:t xml:space="preserve">generally </w:t>
            </w:r>
            <w:r>
              <w:t>encouraged to rely on the Campaign Metadata (either the Investigator, Research Group Members or Description fields) for this function.</w:t>
            </w:r>
          </w:p>
        </w:tc>
      </w:tr>
    </w:tbl>
    <w:p w14:paraId="763DE5C5" w14:textId="77777777" w:rsidR="001310CE" w:rsidRPr="00F3610B" w:rsidRDefault="001310CE" w:rsidP="00F3610B">
      <w:pPr>
        <w:pStyle w:val="Heading3"/>
      </w:pPr>
      <w:bookmarkStart w:id="139" w:name="_Toc293145225"/>
      <w:r w:rsidRPr="00F3610B">
        <w:t>Pictures</w:t>
      </w:r>
      <w:r w:rsidR="00F3610B" w:rsidRPr="00F3610B">
        <w:t xml:space="preserve"> </w:t>
      </w:r>
      <w:r w:rsidR="00F3610B">
        <w:t>Group</w:t>
      </w:r>
      <w:bookmarkEnd w:id="139"/>
    </w:p>
    <w:p w14:paraId="3FA4AAC8" w14:textId="77777777" w:rsidR="00323FF2" w:rsidRPr="00A863FC" w:rsidRDefault="00F52044" w:rsidP="00323FF2">
      <w:pPr>
        <w:pStyle w:val="Body"/>
        <w:rPr>
          <w:rStyle w:val="Strong"/>
          <w:b w:val="0"/>
          <w:bCs w:val="0"/>
        </w:rPr>
      </w:pPr>
      <w:r>
        <w:rPr>
          <w:rStyle w:val="Strong"/>
          <w:b w:val="0"/>
          <w:bCs w:val="0"/>
        </w:rPr>
        <w:t>SPECCHIO</w:t>
      </w:r>
      <w:r w:rsidR="00323FF2" w:rsidRPr="00A863FC">
        <w:rPr>
          <w:rStyle w:val="Strong"/>
          <w:b w:val="0"/>
          <w:bCs w:val="0"/>
        </w:rPr>
        <w:t xml:space="preserve"> supports uploading </w:t>
      </w:r>
      <w:r w:rsidR="00323FF2">
        <w:rPr>
          <w:rStyle w:val="Strong"/>
          <w:b w:val="0"/>
          <w:bCs w:val="0"/>
        </w:rPr>
        <w:t xml:space="preserve">of </w:t>
      </w:r>
      <w:r w:rsidR="00323FF2" w:rsidRPr="00A863FC">
        <w:rPr>
          <w:rStyle w:val="Strong"/>
          <w:b w:val="0"/>
          <w:bCs w:val="0"/>
        </w:rPr>
        <w:t xml:space="preserve">up to </w:t>
      </w:r>
      <w:r w:rsidR="00323FF2">
        <w:rPr>
          <w:rStyle w:val="Strong"/>
          <w:b w:val="0"/>
          <w:bCs w:val="0"/>
        </w:rPr>
        <w:t xml:space="preserve">four images </w:t>
      </w:r>
      <w:r w:rsidR="00323FF2" w:rsidRPr="00A863FC">
        <w:rPr>
          <w:rStyle w:val="Strong"/>
          <w:b w:val="0"/>
          <w:bCs w:val="0"/>
        </w:rPr>
        <w:t>for each Spectrum.</w:t>
      </w:r>
      <w:r w:rsidR="00323FF2">
        <w:rPr>
          <w:rStyle w:val="Strong"/>
          <w:b w:val="0"/>
          <w:bCs w:val="0"/>
        </w:rPr>
        <w:t xml:space="preserve"> To optimise storage in the database, select all </w:t>
      </w:r>
      <w:r w:rsidR="007F4F37">
        <w:rPr>
          <w:rStyle w:val="Strong"/>
          <w:b w:val="0"/>
          <w:bCs w:val="0"/>
        </w:rPr>
        <w:t>Spectr</w:t>
      </w:r>
      <w:r w:rsidR="00323FF2">
        <w:rPr>
          <w:rStyle w:val="Strong"/>
          <w:b w:val="0"/>
          <w:bCs w:val="0"/>
        </w:rPr>
        <w:t>a that an image applies to and upload it just once. Depending on your internet access speed, uploading large images may be slow.</w:t>
      </w:r>
    </w:p>
    <w:p w14:paraId="2B388A02" w14:textId="77777777"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r>
        <w:rPr>
          <w:rStyle w:val="Strong"/>
          <w:b w:val="0"/>
          <w:bCs w:val="0"/>
        </w:rPr>
        <w:t xml:space="preserve">These images can be viewed directly </w:t>
      </w:r>
      <w:r w:rsidR="00323FF2">
        <w:rPr>
          <w:rStyle w:val="Strong"/>
          <w:b w:val="0"/>
          <w:bCs w:val="0"/>
        </w:rPr>
        <w:t>on</w:t>
      </w:r>
      <w:r>
        <w:rPr>
          <w:rStyle w:val="Strong"/>
          <w:b w:val="0"/>
          <w:bCs w:val="0"/>
        </w:rPr>
        <w:t xml:space="preserve"> the Metadata Editor screen.</w:t>
      </w:r>
    </w:p>
    <w:p w14:paraId="33132FEA" w14:textId="77777777" w:rsidR="001310CE" w:rsidRPr="00084655" w:rsidRDefault="001310CE" w:rsidP="00A7583F">
      <w:pPr>
        <w:pStyle w:val="Note"/>
      </w:pPr>
      <w:r>
        <w:t>Note</w:t>
      </w:r>
      <w:r>
        <w:tab/>
        <w:t>Pictures should be reduced in size before loading to the database.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firstRow="1" w:lastRow="0" w:firstColumn="1" w:lastColumn="0" w:noHBand="0" w:noVBand="1"/>
      </w:tblPr>
      <w:tblGrid>
        <w:gridCol w:w="2378"/>
        <w:gridCol w:w="6376"/>
      </w:tblGrid>
      <w:tr w:rsidR="001310CE" w:rsidRPr="00BC4E01" w14:paraId="033032AF" w14:textId="77777777" w:rsidTr="00305207">
        <w:tc>
          <w:tcPr>
            <w:tcW w:w="0" w:type="auto"/>
          </w:tcPr>
          <w:p w14:paraId="0221FEE6" w14:textId="77777777"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14:paraId="6D3C7DB1" w14:textId="77777777" w:rsidR="001310CE" w:rsidRPr="00F2736F" w:rsidRDefault="00D85F6B" w:rsidP="00D85F6B">
            <w:pPr>
              <w:pStyle w:val="TableText"/>
              <w:rPr>
                <w:rStyle w:val="GUIWord"/>
              </w:rPr>
            </w:pPr>
            <w:r>
              <w:t>Multiple permitted</w:t>
            </w:r>
          </w:p>
        </w:tc>
        <w:tc>
          <w:tcPr>
            <w:tcW w:w="0" w:type="auto"/>
          </w:tcPr>
          <w:p w14:paraId="44AEDBB9" w14:textId="77777777"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14:paraId="42C02AB5" w14:textId="77777777" w:rsidTr="00A078C5">
        <w:tc>
          <w:tcPr>
            <w:tcW w:w="0" w:type="auto"/>
          </w:tcPr>
          <w:p w14:paraId="6B151B52" w14:textId="77777777"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14:paraId="23C5F807" w14:textId="77777777" w:rsidR="001310CE" w:rsidRPr="00F2736F" w:rsidRDefault="00D85F6B" w:rsidP="00D85F6B">
            <w:pPr>
              <w:pStyle w:val="TableText"/>
              <w:rPr>
                <w:rStyle w:val="GUIWord"/>
              </w:rPr>
            </w:pPr>
            <w:r>
              <w:t>Multiple permitted</w:t>
            </w:r>
          </w:p>
        </w:tc>
        <w:tc>
          <w:tcPr>
            <w:tcW w:w="0" w:type="auto"/>
          </w:tcPr>
          <w:p w14:paraId="7CC8E9D9" w14:textId="77777777" w:rsidR="00F52170" w:rsidRPr="00BC4E01" w:rsidRDefault="00F52170" w:rsidP="0044706E">
            <w:pPr>
              <w:pStyle w:val="TableText"/>
            </w:pPr>
            <w:r>
              <w:t xml:space="preserve">[Uploaded image file] </w:t>
            </w:r>
            <w:r w:rsidRPr="00F52170">
              <w:t xml:space="preserve">Picture showing the positions of </w:t>
            </w:r>
            <w:r w:rsidR="001247E8">
              <w:t>Sensor</w:t>
            </w:r>
            <w:r w:rsidRPr="00F52170">
              <w:t xml:space="preserve"> and illumination in relation to the target</w:t>
            </w:r>
          </w:p>
        </w:tc>
      </w:tr>
      <w:tr w:rsidR="001310CE" w:rsidRPr="00BC4E01" w14:paraId="4967D15E" w14:textId="77777777" w:rsidTr="00A078C5">
        <w:tc>
          <w:tcPr>
            <w:tcW w:w="0" w:type="auto"/>
          </w:tcPr>
          <w:p w14:paraId="61334BC7" w14:textId="77777777"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14:paraId="07EEEBF6" w14:textId="77777777" w:rsidR="001310CE" w:rsidRPr="00F2736F" w:rsidRDefault="00D85F6B" w:rsidP="00D85F6B">
            <w:pPr>
              <w:pStyle w:val="TableText"/>
              <w:rPr>
                <w:rStyle w:val="GUIWord"/>
              </w:rPr>
            </w:pPr>
            <w:r>
              <w:t>Multiple permitted</w:t>
            </w:r>
          </w:p>
        </w:tc>
        <w:tc>
          <w:tcPr>
            <w:tcW w:w="0" w:type="auto"/>
          </w:tcPr>
          <w:p w14:paraId="73DEE799" w14:textId="77777777" w:rsidR="00F52170" w:rsidRPr="00BC4E01" w:rsidRDefault="00F52170" w:rsidP="0044706E">
            <w:pPr>
              <w:pStyle w:val="TableText"/>
            </w:pPr>
            <w:r>
              <w:t xml:space="preserve">[Uploaded image file] </w:t>
            </w:r>
            <w:r w:rsidRPr="00F52170">
              <w:t>Picture of the sky, ideally taken hemispherically</w:t>
            </w:r>
          </w:p>
        </w:tc>
      </w:tr>
      <w:tr w:rsidR="001310CE" w:rsidRPr="00BC4E01" w14:paraId="1BC1E044" w14:textId="77777777" w:rsidTr="00A078C5">
        <w:tc>
          <w:tcPr>
            <w:tcW w:w="0" w:type="auto"/>
          </w:tcPr>
          <w:p w14:paraId="2ED7D57F" w14:textId="77777777"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14:paraId="29263484" w14:textId="77777777" w:rsidR="001310CE" w:rsidRPr="00F2736F" w:rsidRDefault="00D85F6B" w:rsidP="00D85F6B">
            <w:pPr>
              <w:pStyle w:val="TableText"/>
              <w:rPr>
                <w:rStyle w:val="GUIWord"/>
              </w:rPr>
            </w:pPr>
            <w:r>
              <w:t>Multiple permitted</w:t>
            </w:r>
          </w:p>
        </w:tc>
        <w:tc>
          <w:tcPr>
            <w:tcW w:w="0" w:type="auto"/>
          </w:tcPr>
          <w:p w14:paraId="39B97B74" w14:textId="77777777" w:rsidR="00F52170" w:rsidRPr="00BC4E01" w:rsidRDefault="00F52170" w:rsidP="0044706E">
            <w:pPr>
              <w:pStyle w:val="TableText"/>
            </w:pPr>
            <w:r>
              <w:t xml:space="preserve">[Uploaded image file] </w:t>
            </w:r>
            <w:r w:rsidRPr="00F52170">
              <w:t>Picture showing the target</w:t>
            </w:r>
          </w:p>
        </w:tc>
      </w:tr>
    </w:tbl>
    <w:p w14:paraId="77C56359" w14:textId="77777777" w:rsidR="001310CE" w:rsidRPr="00F3610B" w:rsidRDefault="001310CE" w:rsidP="00F3610B">
      <w:pPr>
        <w:pStyle w:val="Heading3"/>
      </w:pPr>
      <w:bookmarkStart w:id="140" w:name="_Toc293145226"/>
      <w:r w:rsidRPr="00F3610B">
        <w:t>Processing</w:t>
      </w:r>
      <w:r w:rsidR="00F3610B" w:rsidRPr="00F3610B">
        <w:t xml:space="preserve"> </w:t>
      </w:r>
      <w:r w:rsidR="00F3610B">
        <w:t>Group</w:t>
      </w:r>
      <w:bookmarkEnd w:id="140"/>
    </w:p>
    <w:p w14:paraId="6A813495" w14:textId="77777777" w:rsidR="00323FF2" w:rsidRDefault="00A863FC" w:rsidP="00A863FC">
      <w:pPr>
        <w:pStyle w:val="Body"/>
      </w:pPr>
      <w:r w:rsidRPr="00A863FC">
        <w:t>These Attributes describe processing which has been performed on the Spectrum.</w:t>
      </w:r>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Matlab program, a Java program, or a program written using any other tool or language.</w:t>
      </w:r>
    </w:p>
    <w:p w14:paraId="79CB1DA7" w14:textId="77777777" w:rsidR="00323FF2" w:rsidRPr="00A863FC" w:rsidRDefault="00323FF2" w:rsidP="00A863FC">
      <w:pPr>
        <w:pStyle w:val="Body"/>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firstRow="1" w:lastRow="0" w:firstColumn="1" w:lastColumn="0" w:noHBand="0" w:noVBand="1"/>
      </w:tblPr>
      <w:tblGrid>
        <w:gridCol w:w="1447"/>
        <w:gridCol w:w="7307"/>
      </w:tblGrid>
      <w:tr w:rsidR="00C208D7" w14:paraId="152F0495" w14:textId="77777777" w:rsidTr="00AA263D">
        <w:trPr>
          <w:cantSplit/>
        </w:trPr>
        <w:tc>
          <w:tcPr>
            <w:tcW w:w="0" w:type="auto"/>
          </w:tcPr>
          <w:p w14:paraId="003D9498" w14:textId="77777777" w:rsidR="00D85F6B" w:rsidRDefault="001310CE" w:rsidP="00D85F6B">
            <w:pPr>
              <w:pStyle w:val="TableText"/>
              <w:rPr>
                <w:rStyle w:val="GUIWord"/>
              </w:rPr>
            </w:pPr>
            <w:r w:rsidRPr="00F2736F">
              <w:rPr>
                <w:rStyle w:val="GUIWord"/>
              </w:rPr>
              <w:t>Data Ingestion Notes</w:t>
            </w:r>
            <w:r w:rsidR="00D85F6B">
              <w:rPr>
                <w:rStyle w:val="GUIWord"/>
              </w:rPr>
              <w:t xml:space="preserve"> </w:t>
            </w:r>
          </w:p>
          <w:p w14:paraId="557A47AF" w14:textId="77777777" w:rsidR="001310CE" w:rsidRPr="00F2736F" w:rsidRDefault="00D85F6B" w:rsidP="00D85F6B">
            <w:pPr>
              <w:pStyle w:val="TableText"/>
              <w:rPr>
                <w:rStyle w:val="GUIWord"/>
              </w:rPr>
            </w:pPr>
            <w:r>
              <w:t>Multiple permitted</w:t>
            </w:r>
          </w:p>
        </w:tc>
        <w:tc>
          <w:tcPr>
            <w:tcW w:w="0" w:type="auto"/>
          </w:tcPr>
          <w:p w14:paraId="4F1CF4D1" w14:textId="77777777" w:rsidR="00F52170" w:rsidRDefault="00F52170" w:rsidP="00323FF2">
            <w:pPr>
              <w:pStyle w:val="TableText"/>
            </w:pPr>
            <w:r>
              <w:t xml:space="preserve">[Alpha string] </w:t>
            </w:r>
            <w:r w:rsidRPr="00F52170">
              <w:t>Notes produced by the data ingestion module during data loading into SPECCHIO</w:t>
            </w:r>
          </w:p>
          <w:p w14:paraId="24E8E1E6" w14:textId="77777777" w:rsidR="004309AF" w:rsidRDefault="004309AF" w:rsidP="00323FF2">
            <w:pPr>
              <w:pStyle w:val="TableText"/>
            </w:pPr>
            <w:r>
              <w:t>Multi</w:t>
            </w:r>
            <w:r w:rsidRPr="004309AF">
              <w:t>ple Data Ingestion Notes may b</w:t>
            </w:r>
            <w:r>
              <w:t xml:space="preserve">e added to each </w:t>
            </w:r>
            <w:r w:rsidR="007F4F37">
              <w:t>Spectr</w:t>
            </w:r>
            <w:r>
              <w:t>um.</w:t>
            </w:r>
          </w:p>
        </w:tc>
      </w:tr>
      <w:tr w:rsidR="00C208D7" w14:paraId="6D5B7CE4" w14:textId="77777777" w:rsidTr="00AA263D">
        <w:trPr>
          <w:cantSplit/>
        </w:trPr>
        <w:tc>
          <w:tcPr>
            <w:tcW w:w="0" w:type="auto"/>
          </w:tcPr>
          <w:p w14:paraId="47CF7B4E" w14:textId="77777777" w:rsidR="001310CE" w:rsidRPr="00F2736F" w:rsidRDefault="001310CE" w:rsidP="00305207">
            <w:pPr>
              <w:pStyle w:val="TableText"/>
              <w:rPr>
                <w:rStyle w:val="GUIWord"/>
              </w:rPr>
            </w:pPr>
            <w:r w:rsidRPr="00F2736F">
              <w:rPr>
                <w:rStyle w:val="GUIWord"/>
              </w:rPr>
              <w:t>DC Flag</w:t>
            </w:r>
          </w:p>
        </w:tc>
        <w:tc>
          <w:tcPr>
            <w:tcW w:w="0" w:type="auto"/>
          </w:tcPr>
          <w:p w14:paraId="7DBA3B7F" w14:textId="77777777" w:rsidR="001310CE" w:rsidRDefault="00F52170" w:rsidP="00305207">
            <w:pPr>
              <w:pStyle w:val="TableText"/>
            </w:pPr>
            <w:r>
              <w:t xml:space="preserve">[Integer] </w:t>
            </w:r>
            <w:r w:rsidRPr="00F52170">
              <w:t xml:space="preserve">Designates this </w:t>
            </w:r>
            <w:r w:rsidR="007F4F37">
              <w:t>Spectr</w:t>
            </w:r>
            <w:r w:rsidRPr="00F52170">
              <w:t xml:space="preserve">um as </w:t>
            </w:r>
            <w:r w:rsidR="00FF6BCC">
              <w:t xml:space="preserve">a </w:t>
            </w:r>
            <w:r w:rsidRPr="00F52170">
              <w:t xml:space="preserve">dark current </w:t>
            </w:r>
            <w:r w:rsidR="007F4F37">
              <w:t>Spectr</w:t>
            </w:r>
            <w:r w:rsidRPr="00F52170">
              <w:t>um</w:t>
            </w:r>
          </w:p>
          <w:p w14:paraId="6C896102" w14:textId="77777777"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14:paraId="65D66A5E" w14:textId="77777777" w:rsidTr="00AA263D">
        <w:trPr>
          <w:cantSplit/>
        </w:trPr>
        <w:tc>
          <w:tcPr>
            <w:tcW w:w="0" w:type="auto"/>
          </w:tcPr>
          <w:p w14:paraId="69D317B5" w14:textId="77777777" w:rsidR="001310CE" w:rsidRPr="00F2736F" w:rsidRDefault="001310CE" w:rsidP="00305207">
            <w:pPr>
              <w:pStyle w:val="TableText"/>
              <w:rPr>
                <w:rStyle w:val="GUIWord"/>
              </w:rPr>
            </w:pPr>
            <w:r w:rsidRPr="00F2736F">
              <w:rPr>
                <w:rStyle w:val="GUIWord"/>
              </w:rPr>
              <w:t>Garbage Flag</w:t>
            </w:r>
          </w:p>
        </w:tc>
        <w:tc>
          <w:tcPr>
            <w:tcW w:w="0" w:type="auto"/>
          </w:tcPr>
          <w:p w14:paraId="624175B6" w14:textId="77777777" w:rsidR="00F52170" w:rsidRDefault="00F52170" w:rsidP="00305207">
            <w:pPr>
              <w:pStyle w:val="TableText"/>
            </w:pPr>
            <w:r>
              <w:t xml:space="preserve">[Integer] </w:t>
            </w:r>
            <w:r w:rsidRPr="00F52170">
              <w:t>Desig</w:t>
            </w:r>
            <w:r>
              <w:t xml:space="preserve">nates this </w:t>
            </w:r>
            <w:r w:rsidR="007F4F37">
              <w:t>Spectr</w:t>
            </w:r>
            <w:r>
              <w:t xml:space="preserve">um is </w:t>
            </w:r>
            <w:r w:rsidR="003D143B">
              <w:t>not intended for inclusion in the main experimental evaluation</w:t>
            </w:r>
          </w:p>
          <w:p w14:paraId="044DA3BC" w14:textId="77777777"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14:paraId="318F03E4" w14:textId="77777777" w:rsidR="003D143B" w:rsidRDefault="003D143B" w:rsidP="00F52170">
            <w:pPr>
              <w:pStyle w:val="TableText"/>
            </w:pPr>
            <w:r>
              <w:t>If you create a node named “Garbage”, all Spectra in the sub-tree below this node will have this flag set to 1 when they are loaded. The test for the node name is case sensitive.</w:t>
            </w:r>
          </w:p>
          <w:p w14:paraId="56951C31" w14:textId="77777777" w:rsidR="001310CE" w:rsidRDefault="00F52170" w:rsidP="00F52170">
            <w:pPr>
              <w:pStyle w:val="TableText"/>
            </w:pPr>
            <w:r w:rsidRPr="00F52170">
              <w:t xml:space="preserve">This flag can be </w:t>
            </w:r>
            <w:r>
              <w:t>set</w:t>
            </w:r>
            <w:r w:rsidRPr="00F52170">
              <w:t xml:space="preserve"> to exclude </w:t>
            </w:r>
            <w:r w:rsidR="003D143B">
              <w:t xml:space="preserve">specific </w:t>
            </w:r>
            <w:r w:rsidR="007F4F37">
              <w:t>Spectr</w:t>
            </w:r>
            <w:r w:rsidR="003D143B">
              <w:t>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14:paraId="31675FE4" w14:textId="77777777"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such as processes written using Matlab</w:t>
            </w:r>
            <w:r>
              <w:t>.</w:t>
            </w:r>
          </w:p>
        </w:tc>
      </w:tr>
      <w:tr w:rsidR="00C208D7" w14:paraId="0937A53E" w14:textId="77777777" w:rsidTr="00AA263D">
        <w:trPr>
          <w:cantSplit/>
        </w:trPr>
        <w:tc>
          <w:tcPr>
            <w:tcW w:w="0" w:type="auto"/>
          </w:tcPr>
          <w:p w14:paraId="6DBB8F5B" w14:textId="77777777" w:rsidR="00D85F6B" w:rsidRDefault="001310CE" w:rsidP="00D85F6B">
            <w:pPr>
              <w:pStyle w:val="TableText"/>
              <w:rPr>
                <w:rStyle w:val="GUIWord"/>
              </w:rPr>
            </w:pPr>
            <w:r w:rsidRPr="00F2736F">
              <w:rPr>
                <w:rStyle w:val="GUIWord"/>
              </w:rPr>
              <w:t>Processing Algorithm</w:t>
            </w:r>
            <w:r w:rsidR="00D85F6B">
              <w:rPr>
                <w:rStyle w:val="GUIWord"/>
              </w:rPr>
              <w:t xml:space="preserve"> </w:t>
            </w:r>
          </w:p>
          <w:p w14:paraId="4F7795E3" w14:textId="77777777" w:rsidR="001310CE" w:rsidRPr="00F2736F" w:rsidRDefault="00D85F6B" w:rsidP="00D85F6B">
            <w:pPr>
              <w:pStyle w:val="TableText"/>
              <w:rPr>
                <w:rStyle w:val="GUIWord"/>
              </w:rPr>
            </w:pPr>
            <w:r>
              <w:t>Multiple permitted</w:t>
            </w:r>
          </w:p>
        </w:tc>
        <w:tc>
          <w:tcPr>
            <w:tcW w:w="0" w:type="auto"/>
          </w:tcPr>
          <w:p w14:paraId="39BDFACF" w14:textId="77777777" w:rsidR="001310CE" w:rsidRDefault="00F52170" w:rsidP="00305207">
            <w:pPr>
              <w:pStyle w:val="TableText"/>
            </w:pPr>
            <w:r>
              <w:t xml:space="preserve">[Alpha string] </w:t>
            </w:r>
            <w:r w:rsidRPr="00F52170">
              <w:t xml:space="preserve">Description of processing algorithm applied to </w:t>
            </w:r>
            <w:r w:rsidR="007F4F37">
              <w:t>Spectr</w:t>
            </w:r>
            <w:r w:rsidRPr="00F52170">
              <w:t>um</w:t>
            </w:r>
          </w:p>
          <w:p w14:paraId="484BACC4" w14:textId="77777777" w:rsidR="00547F47" w:rsidRDefault="00547F47" w:rsidP="00305207">
            <w:pPr>
              <w:pStyle w:val="TableText"/>
            </w:pPr>
            <w:r>
              <w:t xml:space="preserve">Multiple Processing Algorithm fields may be added to each </w:t>
            </w:r>
            <w:r w:rsidR="007F4F37">
              <w:t>Spectr</w:t>
            </w:r>
            <w:r>
              <w:t>um.</w:t>
            </w:r>
          </w:p>
          <w:p w14:paraId="1A2FC5AE" w14:textId="77777777"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14:paraId="35BF5BF5" w14:textId="77777777"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14:paraId="18D0613D" w14:textId="77777777" w:rsidTr="00AA263D">
        <w:trPr>
          <w:cantSplit/>
        </w:trPr>
        <w:tc>
          <w:tcPr>
            <w:tcW w:w="0" w:type="auto"/>
          </w:tcPr>
          <w:p w14:paraId="36CAE9D4" w14:textId="77777777" w:rsidR="001310CE" w:rsidRPr="00F2736F" w:rsidRDefault="001310CE" w:rsidP="00305207">
            <w:pPr>
              <w:pStyle w:val="TableText"/>
              <w:rPr>
                <w:rStyle w:val="GUIWord"/>
              </w:rPr>
            </w:pPr>
            <w:r w:rsidRPr="00F2736F">
              <w:rPr>
                <w:rStyle w:val="GUIWord"/>
              </w:rPr>
              <w:t>Processing Level</w:t>
            </w:r>
          </w:p>
        </w:tc>
        <w:tc>
          <w:tcPr>
            <w:tcW w:w="0" w:type="auto"/>
          </w:tcPr>
          <w:p w14:paraId="21794D99" w14:textId="77777777" w:rsidR="001310CE" w:rsidRDefault="00F52170" w:rsidP="00F52170">
            <w:pPr>
              <w:pStyle w:val="TableText"/>
            </w:pPr>
            <w:r>
              <w:t xml:space="preserve">[Floating point] </w:t>
            </w:r>
            <w:r w:rsidRPr="00F52170">
              <w:t>Numeric designator of a specific processing level.</w:t>
            </w:r>
          </w:p>
          <w:p w14:paraId="45A2A96B" w14:textId="77777777"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14:paraId="0C4A489D" w14:textId="77777777" w:rsidR="00F52170" w:rsidRDefault="00F52044" w:rsidP="00C208D7">
            <w:pPr>
              <w:pStyle w:val="TableText"/>
            </w:pPr>
            <w:r>
              <w:t>SPECCHIO</w:t>
            </w:r>
            <w:r w:rsidR="00C208D7">
              <w:t xml:space="preserve"> does not use this value.</w:t>
            </w:r>
          </w:p>
        </w:tc>
      </w:tr>
      <w:tr w:rsidR="00C208D7" w14:paraId="71E43375" w14:textId="77777777" w:rsidTr="00AA263D">
        <w:trPr>
          <w:cantSplit/>
        </w:trPr>
        <w:tc>
          <w:tcPr>
            <w:tcW w:w="0" w:type="auto"/>
          </w:tcPr>
          <w:p w14:paraId="0D2F2F77" w14:textId="77777777" w:rsidR="00D85F6B" w:rsidRDefault="001310CE" w:rsidP="00D85F6B">
            <w:pPr>
              <w:pStyle w:val="TableText"/>
              <w:rPr>
                <w:rStyle w:val="GUIWord"/>
              </w:rPr>
            </w:pPr>
            <w:r w:rsidRPr="00F2736F">
              <w:rPr>
                <w:rStyle w:val="GUIWord"/>
              </w:rPr>
              <w:t>Processing Module</w:t>
            </w:r>
            <w:r w:rsidR="00D85F6B">
              <w:rPr>
                <w:rStyle w:val="GUIWord"/>
              </w:rPr>
              <w:t xml:space="preserve"> </w:t>
            </w:r>
          </w:p>
          <w:p w14:paraId="663C9496" w14:textId="77777777" w:rsidR="001310CE" w:rsidRPr="00F2736F" w:rsidRDefault="00D85F6B" w:rsidP="00D85F6B">
            <w:pPr>
              <w:pStyle w:val="TableText"/>
              <w:rPr>
                <w:rStyle w:val="GUIWord"/>
              </w:rPr>
            </w:pPr>
            <w:r>
              <w:t>Multiple permitted</w:t>
            </w:r>
          </w:p>
        </w:tc>
        <w:tc>
          <w:tcPr>
            <w:tcW w:w="0" w:type="auto"/>
          </w:tcPr>
          <w:p w14:paraId="3D1D2CB6" w14:textId="77777777" w:rsidR="001310CE" w:rsidRDefault="00547F47" w:rsidP="00305207">
            <w:pPr>
              <w:pStyle w:val="TableText"/>
            </w:pPr>
            <w:r>
              <w:t xml:space="preserve">[Alpha string] </w:t>
            </w:r>
            <w:r w:rsidR="00F52170" w:rsidRPr="00F52170">
              <w:t xml:space="preserve">Name of processing module applied to </w:t>
            </w:r>
            <w:r w:rsidR="007F4F37">
              <w:t>Spectr</w:t>
            </w:r>
            <w:r w:rsidR="00F52170" w:rsidRPr="00F52170">
              <w:t>um</w:t>
            </w:r>
          </w:p>
          <w:p w14:paraId="23492360" w14:textId="77777777" w:rsidR="00547F47" w:rsidRDefault="00547F47" w:rsidP="00547F47">
            <w:pPr>
              <w:pStyle w:val="TableText"/>
            </w:pPr>
            <w:r>
              <w:t xml:space="preserve">Multiple Processing Module </w:t>
            </w:r>
            <w:r w:rsidR="00FF6BCC">
              <w:t>Attribute values</w:t>
            </w:r>
            <w:r>
              <w:t xml:space="preserve"> may be added to each </w:t>
            </w:r>
            <w:r w:rsidR="007F4F37">
              <w:t>Spectr</w:t>
            </w:r>
            <w:r>
              <w:t>um.</w:t>
            </w:r>
          </w:p>
          <w:p w14:paraId="47DEEADF" w14:textId="77777777"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14:paraId="4DE5546A" w14:textId="77777777" w:rsidR="00547F47" w:rsidRDefault="00F52044" w:rsidP="00C208D7">
            <w:pPr>
              <w:pStyle w:val="TableText"/>
            </w:pPr>
            <w:r>
              <w:t>SPECCHIO</w:t>
            </w:r>
            <w:r w:rsidR="00C208D7">
              <w:t xml:space="preserve"> does not use this value.</w:t>
            </w:r>
          </w:p>
        </w:tc>
      </w:tr>
      <w:tr w:rsidR="00C208D7" w14:paraId="37E1E327" w14:textId="77777777" w:rsidTr="00AA263D">
        <w:trPr>
          <w:cantSplit/>
        </w:trPr>
        <w:tc>
          <w:tcPr>
            <w:tcW w:w="0" w:type="auto"/>
          </w:tcPr>
          <w:p w14:paraId="5A96FE3F" w14:textId="77777777" w:rsidR="00D85F6B" w:rsidRDefault="001310CE" w:rsidP="00D85F6B">
            <w:pPr>
              <w:pStyle w:val="TableText"/>
              <w:rPr>
                <w:rStyle w:val="GUIWord"/>
              </w:rPr>
            </w:pPr>
            <w:r w:rsidRPr="00F2736F">
              <w:rPr>
                <w:rStyle w:val="GUIWord"/>
              </w:rPr>
              <w:t>Source File</w:t>
            </w:r>
            <w:r w:rsidR="00D85F6B">
              <w:rPr>
                <w:rStyle w:val="GUIWord"/>
              </w:rPr>
              <w:t xml:space="preserve"> </w:t>
            </w:r>
          </w:p>
          <w:p w14:paraId="6DA4A2B5" w14:textId="77777777" w:rsidR="001310CE" w:rsidRPr="00F2736F" w:rsidRDefault="00D85F6B" w:rsidP="00D85F6B">
            <w:pPr>
              <w:pStyle w:val="TableText"/>
              <w:rPr>
                <w:rStyle w:val="GUIWord"/>
              </w:rPr>
            </w:pPr>
            <w:r>
              <w:t>Multiple permitted</w:t>
            </w:r>
          </w:p>
        </w:tc>
        <w:tc>
          <w:tcPr>
            <w:tcW w:w="0" w:type="auto"/>
          </w:tcPr>
          <w:p w14:paraId="6002E234" w14:textId="77777777" w:rsidR="00547F47" w:rsidRDefault="00547F47" w:rsidP="00547F47">
            <w:pPr>
              <w:pStyle w:val="TableText"/>
            </w:pPr>
            <w:r>
              <w:t>[Alpha string] Name of f</w:t>
            </w:r>
            <w:r w:rsidRPr="00547F47">
              <w:t>ile that provided the original data</w:t>
            </w:r>
          </w:p>
          <w:p w14:paraId="69ACC6D2" w14:textId="77777777"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14:paraId="24544FA4" w14:textId="77777777"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14:paraId="518008E4" w14:textId="77777777" w:rsidR="00547F47" w:rsidRDefault="00F52044" w:rsidP="00C208D7">
            <w:pPr>
              <w:pStyle w:val="TableText"/>
            </w:pPr>
            <w:r>
              <w:t>SPECCHIO</w:t>
            </w:r>
            <w:r w:rsidR="00C208D7">
              <w:t xml:space="preserve"> does not use this value.</w:t>
            </w:r>
          </w:p>
        </w:tc>
      </w:tr>
      <w:tr w:rsidR="00C208D7" w14:paraId="3C5D45FA" w14:textId="77777777" w:rsidTr="00AA263D">
        <w:trPr>
          <w:cantSplit/>
        </w:trPr>
        <w:tc>
          <w:tcPr>
            <w:tcW w:w="0" w:type="auto"/>
          </w:tcPr>
          <w:p w14:paraId="6FD41E37" w14:textId="77777777" w:rsidR="00D85F6B" w:rsidRDefault="001310CE" w:rsidP="00D85F6B">
            <w:pPr>
              <w:pStyle w:val="TableText"/>
              <w:rPr>
                <w:rStyle w:val="GUIWord"/>
              </w:rPr>
            </w:pPr>
            <w:r w:rsidRPr="00F2736F">
              <w:rPr>
                <w:rStyle w:val="GUIWord"/>
              </w:rPr>
              <w:t>Time Shift</w:t>
            </w:r>
            <w:r w:rsidR="00D85F6B">
              <w:rPr>
                <w:rStyle w:val="GUIWord"/>
              </w:rPr>
              <w:t xml:space="preserve"> </w:t>
            </w:r>
          </w:p>
          <w:p w14:paraId="37981606" w14:textId="77777777" w:rsidR="001310CE" w:rsidRPr="00F2736F" w:rsidRDefault="00D85F6B" w:rsidP="00D85F6B">
            <w:pPr>
              <w:pStyle w:val="TableText"/>
              <w:rPr>
                <w:rStyle w:val="GUIWord"/>
              </w:rPr>
            </w:pPr>
            <w:r>
              <w:t>Multiple permitted</w:t>
            </w:r>
          </w:p>
        </w:tc>
        <w:tc>
          <w:tcPr>
            <w:tcW w:w="0" w:type="auto"/>
          </w:tcPr>
          <w:p w14:paraId="6091A956" w14:textId="77777777" w:rsidR="001310CE" w:rsidRDefault="00547F47" w:rsidP="00C96D90">
            <w:pPr>
              <w:pStyle w:val="TableText"/>
            </w:pPr>
            <w:r>
              <w:t xml:space="preserve">[Alpha string] </w:t>
            </w:r>
            <w:r w:rsidR="00C96D90">
              <w:t xml:space="preserve">This records the time shift processing that was applied to the </w:t>
            </w:r>
            <w:r w:rsidR="007F4F37">
              <w:t>Spectr</w:t>
            </w:r>
            <w:r w:rsidR="00C96D90">
              <w:t xml:space="preserve">um using the Special functions/Correct local time to UTC operation. See </w:t>
            </w:r>
            <w:r w:rsidR="00C63D4F">
              <w:fldChar w:fldCharType="begin"/>
            </w:r>
            <w:r w:rsidR="00C63D4F">
              <w:instrText xml:space="preserve"> REF _Ref359316679 \r \h  \* MERGEFORMAT </w:instrText>
            </w:r>
            <w:r w:rsidR="00C63D4F">
              <w:fldChar w:fldCharType="separate"/>
            </w:r>
            <w:r w:rsidR="000E7C7E" w:rsidRPr="000E7C7E">
              <w:rPr>
                <w:rStyle w:val="CrossReference"/>
              </w:rPr>
              <w:t>4.14</w:t>
            </w:r>
            <w:r w:rsidR="00C63D4F">
              <w:fldChar w:fldCharType="end"/>
            </w:r>
            <w:r w:rsidR="0030199B" w:rsidRPr="0030199B">
              <w:rPr>
                <w:rStyle w:val="CrossReference"/>
              </w:rPr>
              <w:t xml:space="preserve"> </w:t>
            </w:r>
            <w:r w:rsidR="00C63D4F">
              <w:fldChar w:fldCharType="begin"/>
            </w:r>
            <w:r w:rsidR="00C63D4F">
              <w:instrText xml:space="preserve"> REF _Ref359316679 \h  \* MERGEFORMAT </w:instrText>
            </w:r>
            <w:r w:rsidR="00C63D4F">
              <w:fldChar w:fldCharType="separate"/>
            </w:r>
            <w:r w:rsidR="000E7C7E" w:rsidRPr="000E7C7E">
              <w:rPr>
                <w:rStyle w:val="CrossReference"/>
              </w:rPr>
              <w:t>UTC Time Correction</w:t>
            </w:r>
            <w:r w:rsidR="00C63D4F">
              <w:fldChar w:fldCharType="end"/>
            </w:r>
            <w:r w:rsidR="00C96D90">
              <w:t xml:space="preserve"> for more information on changing the times.</w:t>
            </w:r>
          </w:p>
          <w:p w14:paraId="4F1A3B2E" w14:textId="77777777" w:rsidR="00DF0182" w:rsidRDefault="00547F47" w:rsidP="004309AF">
            <w:pPr>
              <w:pStyle w:val="TableText"/>
            </w:pPr>
            <w:r>
              <w:t>Multiple Time Shift fields will be added if the Time Shift function is applied multiple times.</w:t>
            </w:r>
          </w:p>
        </w:tc>
      </w:tr>
    </w:tbl>
    <w:p w14:paraId="615261BC" w14:textId="77777777" w:rsidR="001310CE" w:rsidRPr="00F3610B" w:rsidRDefault="001310CE" w:rsidP="00F3610B">
      <w:pPr>
        <w:pStyle w:val="Heading3"/>
      </w:pPr>
      <w:bookmarkStart w:id="141" w:name="_Toc293145227"/>
      <w:r w:rsidRPr="00F3610B">
        <w:t>Sampling Geometry</w:t>
      </w:r>
      <w:r w:rsidR="00F3610B" w:rsidRPr="00F3610B">
        <w:t xml:space="preserve"> </w:t>
      </w:r>
      <w:r w:rsidR="00F3610B">
        <w:t>Group</w:t>
      </w:r>
      <w:bookmarkEnd w:id="141"/>
    </w:p>
    <w:p w14:paraId="307C41F0" w14:textId="77777777" w:rsidR="001310CE" w:rsidRDefault="001310CE" w:rsidP="00A7583F">
      <w:pPr>
        <w:pStyle w:val="Body"/>
      </w:pPr>
      <w:r w:rsidRPr="001265C9">
        <w:t xml:space="preserve">Numbers in this </w:t>
      </w:r>
      <w:r w:rsidR="004C3526">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361"/>
        <w:gridCol w:w="4259"/>
        <w:gridCol w:w="3134"/>
      </w:tblGrid>
      <w:tr w:rsidR="008B7B00" w14:paraId="089CBD5F" w14:textId="77777777" w:rsidTr="00AA263D">
        <w:trPr>
          <w:cantSplit/>
        </w:trPr>
        <w:tc>
          <w:tcPr>
            <w:tcW w:w="0" w:type="auto"/>
          </w:tcPr>
          <w:p w14:paraId="29FA6975" w14:textId="77777777" w:rsidR="001310CE" w:rsidRPr="00F2736F" w:rsidRDefault="001310CE" w:rsidP="00305207">
            <w:pPr>
              <w:pStyle w:val="TableText"/>
              <w:rPr>
                <w:rStyle w:val="GUIWord"/>
              </w:rPr>
            </w:pPr>
            <w:r w:rsidRPr="00F2736F">
              <w:rPr>
                <w:rStyle w:val="GUIWord"/>
              </w:rPr>
              <w:t>Beam Geometry</w:t>
            </w:r>
          </w:p>
        </w:tc>
        <w:tc>
          <w:tcPr>
            <w:tcW w:w="0" w:type="auto"/>
            <w:gridSpan w:val="2"/>
          </w:tcPr>
          <w:p w14:paraId="06AC7C1C" w14:textId="77777777"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14:paraId="2221E00B" w14:textId="77777777" w:rsidR="001310CE" w:rsidRDefault="001310CE" w:rsidP="00821621">
            <w:pPr>
              <w:pStyle w:val="TableText"/>
            </w:pPr>
            <w:r>
              <w:t xml:space="preserve">For further information about the beam geometry types, please refer to </w:t>
            </w:r>
            <w:sdt>
              <w:sdtPr>
                <w:id w:val="14245747"/>
                <w:citation/>
              </w:sdtPr>
              <w:sdtContent>
                <w:r w:rsidR="00AE2F37">
                  <w:fldChar w:fldCharType="begin"/>
                </w:r>
                <w:r w:rsidR="00547F47">
                  <w:rPr>
                    <w:lang w:val="en-AU"/>
                  </w:rPr>
                  <w:instrText xml:space="preserve"> CITATION Sch \l 3081 </w:instrText>
                </w:r>
                <w:r w:rsidR="00AE2F37">
                  <w:fldChar w:fldCharType="separate"/>
                </w:r>
                <w:r w:rsidR="0046510F">
                  <w:rPr>
                    <w:noProof/>
                    <w:lang w:val="en-AU"/>
                  </w:rPr>
                  <w:t>(Schaepman-Strub, Schaepman, &amp; al., 2006)</w:t>
                </w:r>
                <w:r w:rsidR="00AE2F37">
                  <w:fldChar w:fldCharType="end"/>
                </w:r>
              </w:sdtContent>
            </w:sdt>
            <w:r>
              <w:t xml:space="preserve"> and </w:t>
            </w:r>
            <w:r w:rsidR="00AE2F37">
              <w:fldChar w:fldCharType="begin"/>
            </w:r>
            <w:r>
              <w:instrText xml:space="preserve"> REF _Ref190487291 \h </w:instrText>
            </w:r>
            <w:r w:rsidR="00AE2F37">
              <w:fldChar w:fldCharType="separate"/>
            </w:r>
            <w:r w:rsidR="000E7C7E">
              <w:t xml:space="preserve">Figure </w:t>
            </w:r>
            <w:r w:rsidR="000E7C7E">
              <w:rPr>
                <w:noProof/>
              </w:rPr>
              <w:t>16</w:t>
            </w:r>
            <w:r w:rsidR="00AE2F37">
              <w:fldChar w:fldCharType="end"/>
            </w:r>
            <w:r>
              <w:t xml:space="preserve"> below.</w:t>
            </w:r>
          </w:p>
        </w:tc>
      </w:tr>
      <w:tr w:rsidR="008B7B00" w14:paraId="285EAD83" w14:textId="77777777" w:rsidTr="00AA263D">
        <w:trPr>
          <w:cantSplit/>
        </w:trPr>
        <w:tc>
          <w:tcPr>
            <w:tcW w:w="0" w:type="auto"/>
          </w:tcPr>
          <w:p w14:paraId="0019A1E8" w14:textId="77777777" w:rsidR="001310CE" w:rsidRPr="00F2736F" w:rsidRDefault="001310CE" w:rsidP="00305207">
            <w:pPr>
              <w:pStyle w:val="TableText"/>
              <w:rPr>
                <w:rStyle w:val="GUIWord"/>
              </w:rPr>
            </w:pPr>
            <w:r w:rsidRPr="00F2736F">
              <w:rPr>
                <w:rStyle w:val="GUIWord"/>
              </w:rPr>
              <w:t>Illumination Azimuth</w:t>
            </w:r>
          </w:p>
        </w:tc>
        <w:tc>
          <w:tcPr>
            <w:tcW w:w="0" w:type="auto"/>
            <w:gridSpan w:val="2"/>
          </w:tcPr>
          <w:p w14:paraId="72650431" w14:textId="77777777"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14:paraId="648398F9" w14:textId="77777777" w:rsidTr="00AA263D">
        <w:trPr>
          <w:cantSplit/>
        </w:trPr>
        <w:tc>
          <w:tcPr>
            <w:tcW w:w="0" w:type="auto"/>
          </w:tcPr>
          <w:p w14:paraId="53333675" w14:textId="77777777" w:rsidR="001310CE" w:rsidRPr="00F2736F" w:rsidRDefault="001310CE" w:rsidP="00305207">
            <w:pPr>
              <w:pStyle w:val="TableText"/>
              <w:rPr>
                <w:rStyle w:val="GUIWord"/>
              </w:rPr>
            </w:pPr>
            <w:r w:rsidRPr="00F2736F">
              <w:rPr>
                <w:rStyle w:val="GUIWord"/>
              </w:rPr>
              <w:t>Illumination Distance</w:t>
            </w:r>
          </w:p>
        </w:tc>
        <w:tc>
          <w:tcPr>
            <w:tcW w:w="0" w:type="auto"/>
            <w:gridSpan w:val="2"/>
          </w:tcPr>
          <w:p w14:paraId="6EBD055C" w14:textId="77777777" w:rsidR="001310CE" w:rsidRDefault="00547F47" w:rsidP="004309AF">
            <w:pPr>
              <w:pStyle w:val="TableText"/>
            </w:pPr>
            <w:r>
              <w:t xml:space="preserve">[Metres] </w:t>
            </w:r>
            <w:r w:rsidRPr="00547F47">
              <w:t>Distance between the illumination source and target (for artificial illumination)</w:t>
            </w:r>
          </w:p>
        </w:tc>
      </w:tr>
      <w:tr w:rsidR="00A10FF5" w14:paraId="1759926E" w14:textId="77777777" w:rsidTr="0021100C">
        <w:trPr>
          <w:cantSplit/>
        </w:trPr>
        <w:tc>
          <w:tcPr>
            <w:tcW w:w="0" w:type="auto"/>
          </w:tcPr>
          <w:p w14:paraId="279080B8" w14:textId="77777777"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14:paraId="6DA6DAC6" w14:textId="77777777" w:rsidR="0087393F" w:rsidRDefault="0087393F" w:rsidP="004309AF">
            <w:pPr>
              <w:pStyle w:val="TableText"/>
            </w:pPr>
            <w:r>
              <w:t xml:space="preserve">[Degrees] </w:t>
            </w:r>
            <w:r w:rsidRPr="00547F47">
              <w:t>Illumination source zenith angle measured from nadir</w:t>
            </w:r>
          </w:p>
          <w:p w14:paraId="3523C628" w14:textId="77777777"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14:paraId="3875B97C" w14:textId="16753380" w:rsidR="0087393F" w:rsidRDefault="00BF49E7" w:rsidP="0087393F">
            <w:pPr>
              <w:pStyle w:val="TableText"/>
            </w:pPr>
            <w:r>
              <w:rPr>
                <w:noProof/>
                <w:lang w:val="en-US"/>
              </w:rPr>
              <mc:AlternateContent>
                <mc:Choice Requires="wpg">
                  <w:drawing>
                    <wp:inline distT="0" distB="0" distL="0" distR="0" wp14:anchorId="759DA2EC" wp14:editId="665CF022">
                      <wp:extent cx="1657985" cy="1532890"/>
                      <wp:effectExtent l="0" t="0" r="5715" b="3810"/>
                      <wp:docPr id="287" name="Group 2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657985" cy="1532890"/>
                                <a:chOff x="7147" y="2986"/>
                                <a:chExt cx="2611" cy="2414"/>
                              </a:xfrm>
                            </wpg:grpSpPr>
                            <wps:wsp>
                              <wps:cNvPr id="288" name="AutoShape 246"/>
                              <wps:cNvSpPr>
                                <a:spLocks noChangeAspect="1" noChangeArrowheads="1" noTextEdit="1"/>
                              </wps:cNvSpPr>
                              <wps:spPr bwMode="auto">
                                <a:xfrm>
                                  <a:off x="7147" y="2986"/>
                                  <a:ext cx="2611" cy="241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AutoShape 248"/>
                              <wps:cNvSpPr>
                                <a:spLocks noChangeArrowheads="1"/>
                              </wps:cNvSpPr>
                              <wps:spPr bwMode="auto">
                                <a:xfrm>
                                  <a:off x="9203" y="3095"/>
                                  <a:ext cx="355" cy="376"/>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90" name="Tree"/>
                              <wps:cNvSpPr>
                                <a:spLocks noEditPoints="1" noChangeArrowheads="1"/>
                              </wps:cNvSpPr>
                              <wps:spPr bwMode="auto">
                                <a:xfrm>
                                  <a:off x="8046" y="4692"/>
                                  <a:ext cx="596" cy="509"/>
                                </a:xfrm>
                                <a:custGeom>
                                  <a:avLst/>
                                  <a:gdLst>
                                    <a:gd name="G0" fmla="+- 0 0 0"/>
                                    <a:gd name="G1" fmla="*/ 18900 1 3"/>
                                    <a:gd name="G2" fmla="*/ 18900 2 3"/>
                                    <a:gd name="G3" fmla="+- 18900 0 0"/>
                                    <a:gd name="T0" fmla="*/ 10800 w 21600"/>
                                    <a:gd name="T1" fmla="*/ 0 h 21600"/>
                                    <a:gd name="T2" fmla="*/ 6171 w 21600"/>
                                    <a:gd name="T3" fmla="*/ 6300 h 21600"/>
                                    <a:gd name="T4" fmla="*/ 3086 w 21600"/>
                                    <a:gd name="T5" fmla="*/ 12600 h 21600"/>
                                    <a:gd name="T6" fmla="*/ 0 w 21600"/>
                                    <a:gd name="T7" fmla="*/ 18900 h 21600"/>
                                    <a:gd name="T8" fmla="*/ 15429 w 21600"/>
                                    <a:gd name="T9" fmla="*/ 6300 h 21600"/>
                                    <a:gd name="T10" fmla="*/ 18514 w 21600"/>
                                    <a:gd name="T11" fmla="*/ 12600 h 21600"/>
                                    <a:gd name="T12" fmla="*/ 21600 w 21600"/>
                                    <a:gd name="T13" fmla="*/ 18900 h 21600"/>
                                    <a:gd name="T14" fmla="*/ 17694720 60000 65536"/>
                                    <a:gd name="T15" fmla="*/ 11796480 60000 65536"/>
                                    <a:gd name="T16" fmla="*/ 11796480 60000 65536"/>
                                    <a:gd name="T17" fmla="*/ 11796480 60000 65536"/>
                                    <a:gd name="T18" fmla="*/ 0 60000 65536"/>
                                    <a:gd name="T19" fmla="*/ 0 60000 65536"/>
                                    <a:gd name="T20" fmla="*/ 0 60000 65536"/>
                                    <a:gd name="T21" fmla="*/ 761 w 21600"/>
                                    <a:gd name="T22" fmla="*/ 22454 h 21600"/>
                                    <a:gd name="T23" fmla="*/ 21069 w 21600"/>
                                    <a:gd name="T24" fmla="*/ 28282 h 216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custGeom>
                                <a:solidFill>
                                  <a:srgbClr val="008000"/>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291" name="Freeform 251"/>
                              <wps:cNvSpPr>
                                <a:spLocks/>
                              </wps:cNvSpPr>
                              <wps:spPr bwMode="auto">
                                <a:xfrm>
                                  <a:off x="8467" y="3277"/>
                                  <a:ext cx="918" cy="1527"/>
                                </a:xfrm>
                                <a:custGeom>
                                  <a:avLst/>
                                  <a:gdLst>
                                    <a:gd name="T0" fmla="*/ 1030 w 1030"/>
                                    <a:gd name="T1" fmla="*/ 0 h 1701"/>
                                    <a:gd name="T2" fmla="*/ 0 w 1030"/>
                                    <a:gd name="T3" fmla="*/ 1701 h 1701"/>
                                  </a:gdLst>
                                  <a:ahLst/>
                                  <a:cxnLst>
                                    <a:cxn ang="0">
                                      <a:pos x="T0" y="T1"/>
                                    </a:cxn>
                                    <a:cxn ang="0">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Freeform 252"/>
                              <wps:cNvSpPr>
                                <a:spLocks/>
                              </wps:cNvSpPr>
                              <wps:spPr bwMode="auto">
                                <a:xfrm>
                                  <a:off x="9385" y="3277"/>
                                  <a:ext cx="1" cy="1651"/>
                                </a:xfrm>
                                <a:custGeom>
                                  <a:avLst/>
                                  <a:gdLst>
                                    <a:gd name="T0" fmla="*/ 0 w 1"/>
                                    <a:gd name="T1" fmla="*/ 0 h 1651"/>
                                    <a:gd name="T2" fmla="*/ 0 w 1"/>
                                    <a:gd name="T3" fmla="*/ 1651 h 1651"/>
                                  </a:gdLst>
                                  <a:ahLst/>
                                  <a:cxnLst>
                                    <a:cxn ang="0">
                                      <a:pos x="T0" y="T1"/>
                                    </a:cxn>
                                    <a:cxn ang="0">
                                      <a:pos x="T2" y="T3"/>
                                    </a:cxn>
                                  </a:cxnLst>
                                  <a:rect l="0" t="0" r="r" b="b"/>
                                  <a:pathLst>
                                    <a:path w="1" h="1651">
                                      <a:moveTo>
                                        <a:pt x="0" y="0"/>
                                      </a:moveTo>
                                      <a:cubicBezTo>
                                        <a:pt x="0" y="0"/>
                                        <a:pt x="0" y="825"/>
                                        <a:pt x="0" y="165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Freeform 254"/>
                              <wps:cNvSpPr>
                                <a:spLocks/>
                              </wps:cNvSpPr>
                              <wps:spPr bwMode="auto">
                                <a:xfrm>
                                  <a:off x="8901" y="4059"/>
                                  <a:ext cx="484" cy="176"/>
                                </a:xfrm>
                                <a:custGeom>
                                  <a:avLst/>
                                  <a:gdLst>
                                    <a:gd name="T0" fmla="*/ 0 w 484"/>
                                    <a:gd name="T1" fmla="*/ 0 h 176"/>
                                    <a:gd name="T2" fmla="*/ 236 w 484"/>
                                    <a:gd name="T3" fmla="*/ 149 h 176"/>
                                    <a:gd name="T4" fmla="*/ 484 w 484"/>
                                    <a:gd name="T5" fmla="*/ 162 h 176"/>
                                  </a:gdLst>
                                  <a:ahLst/>
                                  <a:cxnLst>
                                    <a:cxn ang="0">
                                      <a:pos x="T0" y="T1"/>
                                    </a:cxn>
                                    <a:cxn ang="0">
                                      <a:pos x="T2" y="T3"/>
                                    </a:cxn>
                                    <a:cxn ang="0">
                                      <a:pos x="T4" y="T5"/>
                                    </a:cxn>
                                  </a:cxnLst>
                                  <a:rect l="0" t="0" r="r" b="b"/>
                                  <a:pathLst>
                                    <a:path w="484" h="176">
                                      <a:moveTo>
                                        <a:pt x="0" y="0"/>
                                      </a:moveTo>
                                      <a:cubicBezTo>
                                        <a:pt x="77" y="61"/>
                                        <a:pt x="155" y="122"/>
                                        <a:pt x="236" y="149"/>
                                      </a:cubicBezTo>
                                      <a:cubicBezTo>
                                        <a:pt x="317" y="176"/>
                                        <a:pt x="400" y="169"/>
                                        <a:pt x="484" y="162"/>
                                      </a:cubicBezTo>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Text Box 255"/>
                              <wps:cNvSpPr txBox="1">
                                <a:spLocks noChangeArrowheads="1"/>
                              </wps:cNvSpPr>
                              <wps:spPr bwMode="auto">
                                <a:xfrm>
                                  <a:off x="8901" y="3833"/>
                                  <a:ext cx="521"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2F962" w14:textId="77777777" w:rsidR="00ED27D3" w:rsidRDefault="00ED27D3" w:rsidP="00A3780A">
                                    <w:r>
                                      <w:rPr>
                                        <w:rFonts w:cs="Tahoma"/>
                                      </w:rPr>
                                      <w:t>θ</w:t>
                                    </w:r>
                                  </w:p>
                                </w:txbxContent>
                              </wps:txbx>
                              <wps:bodyPr rot="0" vert="horz" wrap="square" lIns="91440" tIns="45720" rIns="91440" bIns="45720" anchor="t" anchorCtr="0" upright="1">
                                <a:noAutofit/>
                              </wps:bodyPr>
                            </wps:wsp>
                            <wps:wsp>
                              <wps:cNvPr id="295" name="Rectangle 266"/>
                              <wps:cNvSpPr>
                                <a:spLocks noChangeArrowheads="1"/>
                              </wps:cNvSpPr>
                              <wps:spPr bwMode="auto">
                                <a:xfrm rot="-1098532">
                                  <a:off x="7695" y="3551"/>
                                  <a:ext cx="355" cy="263"/>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96" name="Rectangle 267"/>
                              <wps:cNvSpPr>
                                <a:spLocks noChangeArrowheads="1"/>
                              </wps:cNvSpPr>
                              <wps:spPr bwMode="auto">
                                <a:xfrm rot="-1098532">
                                  <a:off x="7904" y="3801"/>
                                  <a:ext cx="89" cy="97"/>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wgp>
                        </a:graphicData>
                      </a:graphic>
                    </wp:inline>
                  </w:drawing>
                </mc:Choice>
                <mc:Fallback>
                  <w:pict>
                    <v:group id="Group 247" o:spid="_x0000_s1066" style="width:130.55pt;height:120.7pt;mso-position-horizontal-relative:char;mso-position-vertical-relative:line" coordorigin="7147,2986" coordsize="2611,241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">
                      <o:lock v:ext="edit" aspectratio="t"/>
                      <v:rect id="AutoShape 246" o:spid="_x0000_s1067" style="position:absolute;left:7147;top:2986;width:2611;height:24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8vUywQAA&#10;ANwAAAAPAAAAZHJzL2Rvd25yZXYueG1sRE9Ni8IwEL0L+x/CLHiRNdWDSNcoi7BYFkFs1fPQjG2x&#10;mdQm29Z/bw6Cx8f7Xm0GU4uOWldZVjCbRiCIc6srLhScst+vJQjnkTXWlknBgxxs1h+jFcba9nyk&#10;LvWFCCHsYlRQet/EUrq8JINuahviwF1ta9AH2BZSt9iHcFPLeRQtpMGKQ0OJDW1Lym/pv1HQ54fu&#10;ku138jC5JJbvyX2bnv+UGn8OP98gPA3+LX65E61gvgxrw5lwBO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vL1MsEAAADcAAAADwAAAAAAAAAAAAAAAACXAgAAZHJzL2Rvd25y&#10;ZXYueG1sUEsFBgAAAAAEAAQA9QAAAIUDAAAAAA==&#10;" filled="f" stroked="f">
                        <o:lock v:ext="edit" aspectratio="t" text="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1068" type="#_x0000_t59" style="position:absolute;left:9203;top:3095;width:355;height:3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L5TwgAA&#10;ANwAAAAPAAAAZHJzL2Rvd25yZXYueG1sRI9BS8QwFITvgv8hPMGbm7QH2dbNLsuCKOjFXX/As3nb&#10;FJuXkhe39d8bQfA4zMw3zGa3hFFdKMkQ2UK1MqCIu+gG7i28nx7v1qAkIzscI5OFbxLYba+vNti6&#10;OPMbXY65VwXC0qIFn/PUai2dp4CyihNx8c4xBcxFpl67hHOBh1HXxtzrgAOXBY8THTx1n8evYEGq&#10;6iS+nuWpO5tkXj8afGmytbc3y/4BVKYl/4f/2s/OQr1u4PdMOQJ6+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kvlPCAAAA3AAAAA8AAAAAAAAAAAAAAAAAlwIAAGRycy9kb3du&#10;cmV2LnhtbFBLBQYAAAAABAAEAPUAAACGAwAAAAA=&#10;" fillcolor="yellow" strokecolor="#f79646 [3209]"/>
                      <v:shape id="Tree" o:spid="_x0000_s1069" style="position:absolute;left:8046;top:4692;width:596;height:509;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szdwQAA&#10;ANwAAAAPAAAAZHJzL2Rvd25yZXYueG1sRE/LisIwFN0L8w/hCm5E03EhWpuKDgzIMIKtj/WludOW&#10;aW5KE7X+vVkILg/nnax704gbda62rOBzGoEgLqyuuVRwOn5PFiCcR9bYWCYFD3KwTj8GCcba3jmj&#10;W+5LEULYxaig8r6NpXRFRQbd1LbEgfuznUEfYFdK3eE9hJtGzqJoLg3WHBoqbOmrouI/vxoF48vx&#10;/LN17prl+8f29xDtdUteqdGw36xAeOr9W/xy77SC2TLMD2fCEZDp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NLM3cEAAADcAAAADwAAAAAAAAAAAAAAAACXAgAAZHJzL2Rvd25y&#10;ZXYueG1sUEsFBgAAAAAEAAQA9QAAAIUDAAAAAA==&#10;" fillcolor="green">
                        <v:stroke joinstyle="miter"/>
                        <v:shadow on="t" opacity="49150f" offset="6pt,6pt"/>
                        <v:path o:connecttype="custom" o:connectlocs="298,0;170,148;85,297;0,445;426,148;511,297;596,445" o:connectangles="270,180,180,180,0,0,0" textboxrect="@1,@1,@1,@1"/>
                        <o:lock v:ext="edit" verticies="t"/>
                      </v:shape>
                      <v:shape id="Freeform 251" o:spid="_x0000_s1070" style="position:absolute;left:8467;top:3277;width:918;height:1527;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uixAAA&#10;ANwAAAAPAAAAZHJzL2Rvd25yZXYueG1sRI/RaoNAFETfA/2H5Qb6lqyaUox1lZKkUCiF1PoBF/dW&#10;Je5dcTeJ/ftuIZDHYWbOMHk5m0FcaHK9ZQXxOgJB3Fjdc6ug/n5bpSCcR9Y4WCYFv+SgLB4WOWba&#10;XvmLLpVvRYCwy1BB5/2YSemajgy6tR2Jg/djJ4M+yKmVesJrgJtBJlH0LA32HBY6HGnXUXOqzkZB&#10;uuHmcx+x+0iezGbUtT/Wh61Sj8v59QWEp9nfw7f2u1aQbGP4PxOOgC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7rosQAAADcAAAADwAAAAAAAAAAAAAAAACXAgAAZHJzL2Rv&#10;d25yZXYueG1sUEsFBgAAAAAEAAQA9QAAAIgDAAAAAA==&#10;" path="m1030,0c1030,,515,850,,1701e" filled="f" strokecolor="#f79646 [3209]">
                        <v:stroke endarrow="open"/>
                        <v:path arrowok="t" o:connecttype="custom" o:connectlocs="918,0;0,1527" o:connectangles="0,0"/>
                      </v:shape>
                      <v:curve id="Freeform 252" o:spid="_x0000_s1071" style="position:absolute;visibility:visible;mso-wrap-style:square;v-text-anchor:top" from="9385,3277" control1="9385,3277" control2="9385,4102" to="9385,4928" coordsize="1,1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CQYxgAA&#10;ANwAAAAPAAAAZHJzL2Rvd25yZXYueG1sRI9Ba8JAFITvgv9heUJvujGHEqOraG2hpSIkFkpvj+xr&#10;Esy+DbtbTf99tyB4HGbmG2a1GUwnLuR8a1nBfJaAIK6sbrlW8HF6mWYgfEDW2FkmBb/kYbMej1aY&#10;a3vlgi5lqEWEsM9RQRNCn0vpq4YM+pntiaP3bZ3BEKWrpXZ4jXDTyTRJHqXBluNCgz09NVSdyx+j&#10;oC77fXV4ey727lNm78fMHHdfRqmHybBdggg0hHv41n7VCtJFCv9n4h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CQYxgAAANwAAAAPAAAAAAAAAAAAAAAAAJcCAABkcnMv&#10;ZG93bnJldi54bWxQSwUGAAAAAAQABAD1AAAAigMAAAAA&#10;" filled="f">
                        <v:path arrowok="t" o:connecttype="custom" o:connectlocs="0,0;0,1651" o:connectangles="0,0"/>
                      </v:curve>
                      <v:shape id="Freeform 254" o:spid="_x0000_s1072" style="position:absolute;left:8901;top:4059;width:484;height:176;visibility:visible;mso-wrap-style:square;v-text-anchor:top" coordsize="484,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2BTaxAAA&#10;ANwAAAAPAAAAZHJzL2Rvd25yZXYueG1sRI9Ba8JAFITvBf/D8gq91U1TLDa6iggBS8mhavH6yD6T&#10;YPZt2F2T9N93BcHjMDPfMMv1aFrRk/ONZQVv0wQEcWl1w5WC4yF/nYPwAVlja5kU/JGH9WrytMRM&#10;24F/qN+HSkQI+wwV1CF0mZS+rMmgn9qOOHpn6wyGKF0ltcMhwk0r0yT5kAYbjgs1drStqbzsr0bB&#10;NxdXlw7J5mtXzGRvTr9c5LlSL8/jZgEi0Bge4Xt7pxWkn+9wOxOP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dgU2sQAAADcAAAADwAAAAAAAAAAAAAAAACXAgAAZHJzL2Rv&#10;d25yZXYueG1sUEsFBgAAAAAEAAQA9QAAAIgDAAAAAA==&#10;" path="m0,0c77,61,155,122,236,149,317,176,400,169,484,162e" filled="f">
                        <v:stroke startarrow="open"/>
                        <v:path arrowok="t" o:connecttype="custom" o:connectlocs="0,0;236,149;484,162" o:connectangles="0,0,0"/>
                      </v:shape>
                      <v:shape id="Text Box 255" o:spid="_x0000_s1073" type="#_x0000_t202" style="position:absolute;left:8901;top:3833;width:521;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RO0YxAAA&#10;ANwAAAAPAAAAZHJzL2Rvd25yZXYueG1sRI9Ba8JAFITvBf/D8gRvdVexRaObIBahp5amKnh7ZJ9J&#10;MPs2ZLdJ+u+7hUKPw8x8w+yy0Taip87XjjUs5goEceFMzaWG0+fxcQ3CB2SDjWPS8E0esnTysMPE&#10;uIE/qM9DKSKEfYIaqhDaREpfVGTRz11LHL2b6yyGKLtSmg6HCLeNXCr1LC3WHBcqbOlQUXHPv6yG&#10;89vtelmp9/LFPrWDG5Vku5Faz6bjfgsi0Bj+w3/tV6NhuVnB75l4BGT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ETtGMQAAADcAAAADwAAAAAAAAAAAAAAAACXAgAAZHJzL2Rv&#10;d25yZXYueG1sUEsFBgAAAAAEAAQA9QAAAIgDAAAAAA==&#10;" filled="f" stroked="f">
                        <v:textbox>
                          <w:txbxContent>
                            <w:p w14:paraId="74D2F962" w14:textId="77777777" w:rsidR="00ED27D3" w:rsidRDefault="00ED27D3" w:rsidP="00A3780A">
                              <w:r>
                                <w:rPr>
                                  <w:rFonts w:cs="Tahoma"/>
                                </w:rPr>
                                <w:t>θ</w:t>
                              </w:r>
                            </w:p>
                          </w:txbxContent>
                        </v:textbox>
                      </v:shape>
                      <v:rect id="Rectangle 266" o:spid="_x0000_s1074" style="position:absolute;left:7695;top:3551;width:355;height:263;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hMwQAA&#10;ANwAAAAPAAAAZHJzL2Rvd25yZXYueG1sRI9Bi8IwFITvC/6H8ARva2pBXatRRBD1ZrXs+dE822Lz&#10;UppY6783Cwseh5n5hlltelOLjlpXWVYwGUcgiHOrKy4UZNf99w8I55E11pZJwYscbNaDrxUm2j45&#10;pe7iCxEg7BJUUHrfJFK6vCSDbmwb4uDdbGvQB9kWUrf4DHBTyziKZtJgxWGhxIZ2JeX3y8MoOHcZ&#10;9eliEp+v+Txi/r0f0lOm1GjYb5cgPPX+E/5vH7WCeDGFvzPhCMj1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6YoTMEAAADcAAAADwAAAAAAAAAAAAAAAACXAgAAZHJzL2Rvd25y&#10;ZXYueG1sUEsFBgAAAAAEAAQA9QAAAIUDAAAAAA==&#10;" fillcolor="#ddd8c2 [2894]" strokecolor="#f79646 [3209]"/>
                      <v:rect id="Rectangle 267" o:spid="_x0000_s1075" style="position:absolute;left:7904;top:3801;width:89;height:97;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dLY7wwAA&#10;ANwAAAAPAAAAZHJzL2Rvd25yZXYueG1sRI9Pi8IwFMTvwn6H8Bb2pqk9+KeayrKwuN6sFs+P5m1b&#10;2ryUJtb67Y0geBxm5jfMdjeaVgzUu9qygvksAkFcWF1zqSA//05XIJxH1thaJgV3crBLPyZbTLS9&#10;cUbDyZciQNglqKDyvkukdEVFBt3MdsTB+7e9QR9kX0rd4y3ATSvjKFpIgzWHhQo7+qmoaE5Xo+A4&#10;5DRm63l8PBfLiPnS7LNDrtTX5/i9AeFp9O/wq/2nFcTrBTzPhCMg0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dLY7wwAAANwAAAAPAAAAAAAAAAAAAAAAAJcCAABkcnMvZG93&#10;bnJldi54bWxQSwUGAAAAAAQABAD1AAAAhwMAAAAA&#10;" fillcolor="#ddd8c2 [2894]" strokecolor="#f79646 [3209]"/>
                      <w10:anchorlock/>
                    </v:group>
                  </w:pict>
                </mc:Fallback>
              </mc:AlternateContent>
            </w:r>
          </w:p>
        </w:tc>
      </w:tr>
      <w:tr w:rsidR="0021100C" w14:paraId="4BC89580" w14:textId="77777777" w:rsidTr="0021100C">
        <w:trPr>
          <w:cantSplit/>
        </w:trPr>
        <w:tc>
          <w:tcPr>
            <w:tcW w:w="0" w:type="auto"/>
          </w:tcPr>
          <w:p w14:paraId="62534B45" w14:textId="77777777"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14:paraId="307B7095" w14:textId="77777777" w:rsidR="0021100C" w:rsidRDefault="0021100C" w:rsidP="004309AF">
            <w:pPr>
              <w:pStyle w:val="TableText"/>
            </w:pPr>
            <w:r>
              <w:t xml:space="preserve">[Degrees] </w:t>
            </w:r>
            <w:r w:rsidRPr="000B40E5">
              <w:t>Sensor azimuth angle relative to the illumination angle</w:t>
            </w:r>
          </w:p>
          <w:p w14:paraId="0A9AC7CB" w14:textId="382D6B22" w:rsidR="0021100C" w:rsidRDefault="00A10FF5" w:rsidP="00A10FF5">
            <w:pPr>
              <w:pStyle w:val="TableText"/>
            </w:pPr>
            <w:r>
              <w:t>The angle is measured clockwise from the Illumination Azimuth. A negative angle implies an anti-clockwise measurement direction.</w:t>
            </w:r>
            <w:r w:rsidR="00BF49E7">
              <w:t xml:space="preserve"> A position opposite the sun is 0</w:t>
            </w:r>
            <w:r w:rsidR="00BF49E7">
              <w:rPr>
                <w:rFonts w:cs="Tahoma"/>
              </w:rPr>
              <w:t>° (forward scattering), while the backward scattering position in the solar principle plain lies at 180°</w:t>
            </w:r>
            <w:r w:rsidR="00C27EC6">
              <w:rPr>
                <w:rFonts w:cs="Tahoma"/>
              </w:rPr>
              <w:t xml:space="preserve"> </w:t>
            </w:r>
            <w:r w:rsidR="00C27EC6">
              <w:rPr>
                <w:rFonts w:cs="Tahoma"/>
              </w:rPr>
              <w:fldChar w:fldCharType="begin"/>
            </w:r>
            <w:r w:rsidR="00C27EC6">
              <w:rPr>
                <w:rFonts w:cs="Tahoma"/>
              </w:rPr>
              <w:instrText xml:space="preserve"> ADDIN EN.CITE &lt;EndNote&gt;&lt;Cite&gt;&lt;Author&gt;Sandmeier&lt;/Author&gt;&lt;Year&gt;1998&lt;/Year&gt;&lt;RecNum&gt;289&lt;/RecNum&gt;&lt;DisplayText&gt;(Sandmeier, Muller et al. 1998)&lt;/DisplayText&gt;&lt;record&gt;&lt;rec-number&gt;289&lt;/rec-number&gt;&lt;foreign-keys&gt;&lt;key app="EN" db-id="0svr2tdvgevw2ned2pb5tt5ur5tdf0savr9s"&gt;289&lt;/key&gt;&lt;/foreign-keys&gt;&lt;ref-type name="Journal Article"&gt;17&lt;/ref-type&gt;&lt;contributors&gt;&lt;authors&gt;&lt;author&gt;Sandmeier, S., &lt;/author&gt;&lt;author&gt;Muller, C., &lt;/author&gt;&lt;author&gt;Hosgood, B. &lt;/author&gt;&lt;author&gt;Andreoli, G.&lt;/author&gt;&lt;/authors&gt;&lt;/contributors&gt;&lt;titles&gt;&lt;title&gt;Sensitivity analysis and quality assessment of laboratory BRDF data&lt;/title&gt;&lt;secondary-title&gt;Remote Sensing of Environment&lt;/secondary-title&gt;&lt;/titles&gt;&lt;periodical&gt;&lt;full-title&gt;Remote Sensing of Environment&lt;/full-title&gt;&lt;/periodical&gt;&lt;pages&gt;176-191&lt;/pages&gt;&lt;volume&gt;64&lt;/volume&gt;&lt;number&gt;2&lt;/number&gt;&lt;dates&gt;&lt;year&gt;1998&lt;/year&gt;&lt;/dates&gt;&lt;urls&gt;&lt;/urls&gt;&lt;/record&gt;&lt;/Cite&gt;&lt;/EndNote&gt;</w:instrText>
            </w:r>
            <w:r w:rsidR="00C27EC6">
              <w:rPr>
                <w:rFonts w:cs="Tahoma"/>
              </w:rPr>
              <w:fldChar w:fldCharType="separate"/>
            </w:r>
            <w:r w:rsidR="00C27EC6">
              <w:rPr>
                <w:rFonts w:cs="Tahoma"/>
                <w:noProof/>
              </w:rPr>
              <w:t>(</w:t>
            </w:r>
            <w:hyperlink w:anchor="_ENREF_1" w:tooltip="Sandmeier, 1998 #289" w:history="1">
              <w:r w:rsidR="00C27EC6">
                <w:rPr>
                  <w:rFonts w:cs="Tahoma"/>
                  <w:noProof/>
                </w:rPr>
                <w:t>Sandmeier, Muller et al. 1998</w:t>
              </w:r>
            </w:hyperlink>
            <w:r w:rsidR="00C27EC6">
              <w:rPr>
                <w:rFonts w:cs="Tahoma"/>
                <w:noProof/>
              </w:rPr>
              <w:t>)</w:t>
            </w:r>
            <w:r w:rsidR="00C27EC6">
              <w:rPr>
                <w:rFonts w:cs="Tahoma"/>
              </w:rPr>
              <w:fldChar w:fldCharType="end"/>
            </w:r>
            <w:r w:rsidR="00BF49E7">
              <w:rPr>
                <w:rFonts w:cs="Tahoma"/>
              </w:rPr>
              <w:t>.</w:t>
            </w:r>
          </w:p>
          <w:p w14:paraId="5B70E932" w14:textId="77777777" w:rsidR="00A10FF5" w:rsidRDefault="00A10FF5" w:rsidP="00A10FF5">
            <w:pPr>
              <w:pStyle w:val="TableText"/>
            </w:pPr>
            <w:r>
              <w:t>In this example, the S</w:t>
            </w:r>
            <w:r w:rsidR="00BF49E7">
              <w:t>ensor Azimuth is approximately 11</w:t>
            </w:r>
            <w:r>
              <w:t>0</w:t>
            </w:r>
            <w:r w:rsidR="00277EAA">
              <w:rPr>
                <w:rFonts w:cs="Tahoma"/>
              </w:rPr>
              <w:t>°</w:t>
            </w:r>
            <w:r>
              <w:t>.</w:t>
            </w:r>
          </w:p>
          <w:p w14:paraId="6EEF6B0B" w14:textId="19B302EA" w:rsidR="00BF49E7" w:rsidRDefault="00BF49E7" w:rsidP="00A10FF5">
            <w:pPr>
              <w:pStyle w:val="TableText"/>
            </w:pPr>
            <w:r>
              <w:t>Note that some datasets in the database may have different definitions; if in doubt consult the relevant literature.</w:t>
            </w:r>
          </w:p>
        </w:tc>
        <w:tc>
          <w:tcPr>
            <w:tcW w:w="3934" w:type="dxa"/>
            <w:tcBorders>
              <w:left w:val="nil"/>
            </w:tcBorders>
          </w:tcPr>
          <w:p w14:paraId="71EA7CF4" w14:textId="43BF9D19" w:rsidR="0021100C" w:rsidRDefault="00BF49E7" w:rsidP="0021100C">
            <w:pPr>
              <w:pStyle w:val="TableText"/>
            </w:pPr>
            <w:r>
              <w:rPr>
                <w:noProof/>
                <w:lang w:val="en-US"/>
              </w:rPr>
              <w:drawing>
                <wp:inline distT="0" distB="0" distL="0" distR="0" wp14:anchorId="6A365EA6" wp14:editId="4978AF38">
                  <wp:extent cx="1615537" cy="15000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16369" cy="1500785"/>
                          </a:xfrm>
                          <a:prstGeom prst="rect">
                            <a:avLst/>
                          </a:prstGeom>
                          <a:noFill/>
                          <a:ln>
                            <a:noFill/>
                          </a:ln>
                        </pic:spPr>
                      </pic:pic>
                    </a:graphicData>
                  </a:graphic>
                </wp:inline>
              </w:drawing>
            </w:r>
          </w:p>
        </w:tc>
      </w:tr>
      <w:tr w:rsidR="008B7B00" w14:paraId="1CB8C1D7" w14:textId="77777777" w:rsidTr="00AA263D">
        <w:trPr>
          <w:cantSplit/>
        </w:trPr>
        <w:tc>
          <w:tcPr>
            <w:tcW w:w="0" w:type="auto"/>
          </w:tcPr>
          <w:p w14:paraId="691C28E3" w14:textId="77777777" w:rsidR="001310CE" w:rsidRPr="00F2736F" w:rsidRDefault="001310CE" w:rsidP="00305207">
            <w:pPr>
              <w:pStyle w:val="TableText"/>
              <w:rPr>
                <w:rStyle w:val="GUIWord"/>
              </w:rPr>
            </w:pPr>
            <w:r w:rsidRPr="00F2736F">
              <w:rPr>
                <w:rStyle w:val="GUIWord"/>
              </w:rPr>
              <w:t>Sensor Distance</w:t>
            </w:r>
          </w:p>
        </w:tc>
        <w:tc>
          <w:tcPr>
            <w:tcW w:w="0" w:type="auto"/>
            <w:gridSpan w:val="2"/>
          </w:tcPr>
          <w:p w14:paraId="7859810D" w14:textId="77777777" w:rsidR="001310CE" w:rsidRDefault="000B40E5" w:rsidP="000B40E5">
            <w:pPr>
              <w:pStyle w:val="TableText"/>
            </w:pPr>
            <w:r>
              <w:t>[Metres] D</w:t>
            </w:r>
            <w:r w:rsidR="001310CE" w:rsidRPr="00084655">
              <w:t xml:space="preserve">istance of </w:t>
            </w:r>
            <w:r w:rsidR="001247E8">
              <w:t>Sensor</w:t>
            </w:r>
            <w:r w:rsidR="001310CE" w:rsidRPr="00084655">
              <w:t xml:space="preserve"> </w:t>
            </w:r>
            <w:r>
              <w:t>from the</w:t>
            </w:r>
            <w:r w:rsidR="001310CE" w:rsidRPr="00084655">
              <w:t xml:space="preserve"> target</w:t>
            </w:r>
          </w:p>
        </w:tc>
      </w:tr>
      <w:tr w:rsidR="003E69B9" w14:paraId="65510827" w14:textId="77777777" w:rsidTr="00A3780A">
        <w:trPr>
          <w:cantSplit/>
        </w:trPr>
        <w:tc>
          <w:tcPr>
            <w:tcW w:w="0" w:type="auto"/>
          </w:tcPr>
          <w:p w14:paraId="76F12128" w14:textId="77777777"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14:paraId="1B91E362" w14:textId="77777777" w:rsidR="00A3780A" w:rsidRDefault="00A3780A" w:rsidP="00305207">
            <w:pPr>
              <w:pStyle w:val="TableText"/>
            </w:pPr>
            <w:r>
              <w:t xml:space="preserve">[Degrees] </w:t>
            </w:r>
            <w:r w:rsidRPr="000B40E5">
              <w:t>Sensor zenith angle measured from nadir</w:t>
            </w:r>
          </w:p>
          <w:p w14:paraId="46CCF726" w14:textId="77777777"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14:paraId="403250C2" w14:textId="4AFE7572" w:rsidR="00A3780A" w:rsidRDefault="00BF49E7" w:rsidP="00A3780A">
            <w:pPr>
              <w:pStyle w:val="TableText"/>
            </w:pPr>
            <w:r>
              <w:rPr>
                <w:noProof/>
                <w:lang w:val="en-US"/>
              </w:rPr>
              <mc:AlternateContent>
                <mc:Choice Requires="wpg">
                  <w:drawing>
                    <wp:inline distT="0" distB="0" distL="0" distR="0" wp14:anchorId="2E99DBBC" wp14:editId="4CC55FF1">
                      <wp:extent cx="1464310" cy="1532890"/>
                      <wp:effectExtent l="0" t="0" r="0" b="3810"/>
                      <wp:docPr id="277" name="Group 2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464310" cy="1532890"/>
                                <a:chOff x="8250" y="7459"/>
                                <a:chExt cx="2306" cy="2414"/>
                              </a:xfrm>
                            </wpg:grpSpPr>
                            <wps:wsp>
                              <wps:cNvPr id="278" name="AutoShape 257"/>
                              <wps:cNvSpPr>
                                <a:spLocks noChangeAspect="1" noChangeArrowheads="1" noTextEdit="1"/>
                              </wps:cNvSpPr>
                              <wps:spPr bwMode="auto">
                                <a:xfrm>
                                  <a:off x="8250" y="7459"/>
                                  <a:ext cx="2306" cy="241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Tree"/>
                              <wps:cNvSpPr>
                                <a:spLocks noEditPoints="1" noChangeArrowheads="1"/>
                              </wps:cNvSpPr>
                              <wps:spPr bwMode="auto">
                                <a:xfrm>
                                  <a:off x="9057" y="9165"/>
                                  <a:ext cx="596" cy="509"/>
                                </a:xfrm>
                                <a:custGeom>
                                  <a:avLst/>
                                  <a:gdLst>
                                    <a:gd name="G0" fmla="+- 0 0 0"/>
                                    <a:gd name="G1" fmla="*/ 18900 1 3"/>
                                    <a:gd name="G2" fmla="*/ 18900 2 3"/>
                                    <a:gd name="G3" fmla="+- 18900 0 0"/>
                                    <a:gd name="T0" fmla="*/ 10800 w 21600"/>
                                    <a:gd name="T1" fmla="*/ 0 h 21600"/>
                                    <a:gd name="T2" fmla="*/ 6171 w 21600"/>
                                    <a:gd name="T3" fmla="*/ 6300 h 21600"/>
                                    <a:gd name="T4" fmla="*/ 3086 w 21600"/>
                                    <a:gd name="T5" fmla="*/ 12600 h 21600"/>
                                    <a:gd name="T6" fmla="*/ 0 w 21600"/>
                                    <a:gd name="T7" fmla="*/ 18900 h 21600"/>
                                    <a:gd name="T8" fmla="*/ 15429 w 21600"/>
                                    <a:gd name="T9" fmla="*/ 6300 h 21600"/>
                                    <a:gd name="T10" fmla="*/ 18514 w 21600"/>
                                    <a:gd name="T11" fmla="*/ 12600 h 21600"/>
                                    <a:gd name="T12" fmla="*/ 21600 w 21600"/>
                                    <a:gd name="T13" fmla="*/ 18900 h 21600"/>
                                    <a:gd name="T14" fmla="*/ 17694720 60000 65536"/>
                                    <a:gd name="T15" fmla="*/ 11796480 60000 65536"/>
                                    <a:gd name="T16" fmla="*/ 11796480 60000 65536"/>
                                    <a:gd name="T17" fmla="*/ 11796480 60000 65536"/>
                                    <a:gd name="T18" fmla="*/ 0 60000 65536"/>
                                    <a:gd name="T19" fmla="*/ 0 60000 65536"/>
                                    <a:gd name="T20" fmla="*/ 0 60000 65536"/>
                                    <a:gd name="T21" fmla="*/ 761 w 21600"/>
                                    <a:gd name="T22" fmla="*/ 22454 h 21600"/>
                                    <a:gd name="T23" fmla="*/ 21069 w 21600"/>
                                    <a:gd name="T24" fmla="*/ 28282 h 216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custGeom>
                                <a:solidFill>
                                  <a:srgbClr val="008000"/>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280" name="Freeform 260"/>
                              <wps:cNvSpPr>
                                <a:spLocks/>
                              </wps:cNvSpPr>
                              <wps:spPr bwMode="auto">
                                <a:xfrm flipH="1">
                                  <a:off x="8935" y="8131"/>
                                  <a:ext cx="388" cy="1034"/>
                                </a:xfrm>
                                <a:custGeom>
                                  <a:avLst/>
                                  <a:gdLst>
                                    <a:gd name="T0" fmla="*/ 1030 w 1030"/>
                                    <a:gd name="T1" fmla="*/ 0 h 1701"/>
                                    <a:gd name="T2" fmla="*/ 0 w 1030"/>
                                    <a:gd name="T3" fmla="*/ 1701 h 1701"/>
                                  </a:gdLst>
                                  <a:ahLst/>
                                  <a:cxnLst>
                                    <a:cxn ang="0">
                                      <a:pos x="T0" y="T1"/>
                                    </a:cxn>
                                    <a:cxn ang="0">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262"/>
                              <wps:cNvSpPr>
                                <a:spLocks/>
                              </wps:cNvSpPr>
                              <wps:spPr bwMode="auto">
                                <a:xfrm flipH="1">
                                  <a:off x="8903" y="8684"/>
                                  <a:ext cx="259" cy="176"/>
                                </a:xfrm>
                                <a:custGeom>
                                  <a:avLst/>
                                  <a:gdLst>
                                    <a:gd name="T0" fmla="*/ 0 w 484"/>
                                    <a:gd name="T1" fmla="*/ 0 h 176"/>
                                    <a:gd name="T2" fmla="*/ 236 w 484"/>
                                    <a:gd name="T3" fmla="*/ 149 h 176"/>
                                    <a:gd name="T4" fmla="*/ 484 w 484"/>
                                    <a:gd name="T5" fmla="*/ 162 h 176"/>
                                  </a:gdLst>
                                  <a:ahLst/>
                                  <a:cxnLst>
                                    <a:cxn ang="0">
                                      <a:pos x="T0" y="T1"/>
                                    </a:cxn>
                                    <a:cxn ang="0">
                                      <a:pos x="T2" y="T3"/>
                                    </a:cxn>
                                    <a:cxn ang="0">
                                      <a:pos x="T4" y="T5"/>
                                    </a:cxn>
                                  </a:cxnLst>
                                  <a:rect l="0" t="0" r="r" b="b"/>
                                  <a:pathLst>
                                    <a:path w="484" h="176">
                                      <a:moveTo>
                                        <a:pt x="0" y="0"/>
                                      </a:moveTo>
                                      <a:cubicBezTo>
                                        <a:pt x="77" y="61"/>
                                        <a:pt x="155" y="122"/>
                                        <a:pt x="236" y="149"/>
                                      </a:cubicBezTo>
                                      <a:cubicBezTo>
                                        <a:pt x="317" y="176"/>
                                        <a:pt x="400" y="169"/>
                                        <a:pt x="484" y="162"/>
                                      </a:cubicBezTo>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AutoShape 265"/>
                              <wps:cNvSpPr>
                                <a:spLocks noChangeArrowheads="1"/>
                              </wps:cNvSpPr>
                              <wps:spPr bwMode="auto">
                                <a:xfrm>
                                  <a:off x="10067" y="7544"/>
                                  <a:ext cx="355" cy="376"/>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3" name="Text Box 263"/>
                              <wps:cNvSpPr txBox="1">
                                <a:spLocks noChangeArrowheads="1"/>
                              </wps:cNvSpPr>
                              <wps:spPr bwMode="auto">
                                <a:xfrm>
                                  <a:off x="8784" y="8488"/>
                                  <a:ext cx="35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B3082" w14:textId="77777777" w:rsidR="00ED27D3" w:rsidRDefault="00ED27D3" w:rsidP="00A3780A">
                                    <w:r>
                                      <w:rPr>
                                        <w:rFonts w:cs="Tahoma"/>
                                      </w:rPr>
                                      <w:t>θ</w:t>
                                    </w:r>
                                  </w:p>
                                </w:txbxContent>
                              </wps:txbx>
                              <wps:bodyPr rot="0" vert="horz" wrap="square" lIns="91440" tIns="45720" rIns="91440" bIns="45720" anchor="t" anchorCtr="0" upright="1">
                                <a:noAutofit/>
                              </wps:bodyPr>
                            </wps:wsp>
                            <wps:wsp>
                              <wps:cNvPr id="284" name="Rectangle 268"/>
                              <wps:cNvSpPr>
                                <a:spLocks noChangeArrowheads="1"/>
                              </wps:cNvSpPr>
                              <wps:spPr bwMode="auto">
                                <a:xfrm rot="-1098532">
                                  <a:off x="8661" y="7766"/>
                                  <a:ext cx="355" cy="263"/>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5" name="Rectangle 269"/>
                              <wps:cNvSpPr>
                                <a:spLocks noChangeArrowheads="1"/>
                              </wps:cNvSpPr>
                              <wps:spPr bwMode="auto">
                                <a:xfrm rot="-1098532">
                                  <a:off x="8870" y="8016"/>
                                  <a:ext cx="89" cy="97"/>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6" name="Freeform 270"/>
                              <wps:cNvSpPr>
                                <a:spLocks/>
                              </wps:cNvSpPr>
                              <wps:spPr bwMode="auto">
                                <a:xfrm>
                                  <a:off x="8899" y="8119"/>
                                  <a:ext cx="111" cy="1113"/>
                                </a:xfrm>
                                <a:custGeom>
                                  <a:avLst/>
                                  <a:gdLst>
                                    <a:gd name="T0" fmla="*/ 0 w 1"/>
                                    <a:gd name="T1" fmla="*/ 0 h 1651"/>
                                    <a:gd name="T2" fmla="*/ 0 w 1"/>
                                    <a:gd name="T3" fmla="*/ 1651 h 1651"/>
                                  </a:gdLst>
                                  <a:ahLst/>
                                  <a:cxnLst>
                                    <a:cxn ang="0">
                                      <a:pos x="T0" y="T1"/>
                                    </a:cxn>
                                    <a:cxn ang="0">
                                      <a:pos x="T2" y="T3"/>
                                    </a:cxn>
                                  </a:cxnLst>
                                  <a:rect l="0" t="0" r="r" b="b"/>
                                  <a:pathLst>
                                    <a:path w="1" h="1651">
                                      <a:moveTo>
                                        <a:pt x="0" y="0"/>
                                      </a:moveTo>
                                      <a:cubicBezTo>
                                        <a:pt x="0" y="0"/>
                                        <a:pt x="0" y="825"/>
                                        <a:pt x="0" y="165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56" o:spid="_x0000_s1076" style="width:115.3pt;height:120.7pt;mso-position-horizontal-relative:char;mso-position-vertical-relative:line" coordorigin="8250,7459" coordsize="2306,241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">
                      <o:lock v:ext="edit" aspectratio="t"/>
                      <v:rect id="AutoShape 257" o:spid="_x0000_s1077" style="position:absolute;left:8250;top:7459;width:2306;height:24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4UVwwAA&#10;ANwAAAAPAAAAZHJzL2Rvd25yZXYueG1sRE9Na4NAEL0X8h+WCfRSkjUe2mKyCUEIlVKQmibnwZ2o&#10;xJ1Vd6v233cPhR4f73t3mE0rRhpcY1nBZh2BIC6tbrhS8HU+rV5BOI+ssbVMCn7IwWG/eNhhou3E&#10;nzQWvhIhhF2CCmrvu0RKV9Zk0K1tRxy4mx0M+gCHSuoBpxBuWhlH0bM02HBoqLGjtKbyXnwbBVOZ&#10;j9fzx5vMn66Z5T7r0+LyrtTjcj5uQXia/b/4z51pBfFLWBv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J4UVwwAAANwAAAAPAAAAAAAAAAAAAAAAAJcCAABkcnMvZG93&#10;bnJldi54bWxQSwUGAAAAAAQABAD1AAAAhwMAAAAA&#10;" filled="f" stroked="f">
                        <o:lock v:ext="edit" aspectratio="t" text="t"/>
                      </v:rect>
                      <v:shape id="Tree" o:spid="_x0000_s1078" style="position:absolute;left:9057;top:9165;width:596;height:509;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5IO6xgAA&#10;ANwAAAAPAAAAZHJzL2Rvd25yZXYueG1sRI9Ba8JAFITvgv9heUIvRTfNodbUVZpCoRSFJtGeH9nX&#10;JDT7NmQ3Gv+9KxQ8DjPzDbPejqYVJ+pdY1nB0yICQVxa3XCl4FB8zF9AOI+ssbVMCi7kYLuZTtaY&#10;aHvmjE65r0SAsEtQQe19l0jpypoMuoXtiIP3a3uDPsi+krrHc4CbVsZR9CwNNhwWauzovabyLx+M&#10;gsef4viVOjdk+f6S7r6jve7IK/UwG99eQXga/T383/7UCuLlCm5nwhGQm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5IO6xgAAANwAAAAPAAAAAAAAAAAAAAAAAJcCAABkcnMv&#10;ZG93bnJldi54bWxQSwUGAAAAAAQABAD1AAAAigMAAAAA&#10;" fillcolor="green">
                        <v:stroke joinstyle="miter"/>
                        <v:shadow on="t" opacity="49150f" offset="6pt,6pt"/>
                        <v:path o:connecttype="custom" o:connectlocs="298,0;170,148;85,297;0,445;426,148;511,297;596,445" o:connectangles="270,180,180,180,0,0,0" textboxrect="@1,@1,@1,@1"/>
                        <o:lock v:ext="edit" verticies="t"/>
                      </v:shape>
                      <v:shape id="Freeform 260" o:spid="_x0000_s1079" style="position:absolute;left:8935;top:8131;width:388;height:1034;flip:x;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zXZIwAAA&#10;ANwAAAAPAAAAZHJzL2Rvd25yZXYueG1sRE/LisIwFN0L8w/hCrPT1A4+qEYZhAFBXFj9gEtzbUqb&#10;m9JEzczXTxaCy8N5b3bRduJBg28cK5hNMxDEldMN1wqul5/JCoQPyBo7x6Tglzzsth+jDRbaPflM&#10;jzLUIoWwL1CBCaEvpPSVIYt+6nrixN3cYDEkONRSD/hM4baTeZYtpMWGU4PBnvaGqra8WwV/RrZf&#10;bRkPx3lcXuexz0/B50p9juP3GkSgGN7il/ugFeSrND+dSUdAbv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zXZIwAAAANwAAAAPAAAAAAAAAAAAAAAAAJcCAABkcnMvZG93bnJl&#10;di54bWxQSwUGAAAAAAQABAD1AAAAhAMAAAAA&#10;" path="m1030,0c1030,,515,850,,1701e" filled="f" strokecolor="#f79646 [3209]">
                        <v:stroke endarrow="open"/>
                        <v:path arrowok="t" o:connecttype="custom" o:connectlocs="388,0;0,1034" o:connectangles="0,0"/>
                      </v:shape>
                      <v:shape id="Freeform 262" o:spid="_x0000_s1080" style="position:absolute;left:8903;top:8684;width:259;height:176;flip:x;visibility:visible;mso-wrap-style:square;v-text-anchor:top" coordsize="484,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0MxwAA&#10;ANwAAAAPAAAAZHJzL2Rvd25yZXYueG1sRI9Ba8JAFITvQv/D8gq9mY0KoqmrtIrixYKJhfb2mn1N&#10;0mbfhuyqsb++Kwgeh5n5hpktOlOLE7WusqxgEMUgiHOrKy4UHLJ1fwLCeWSNtWVScCEHi/lDb4aJ&#10;tmfe0yn1hQgQdgkqKL1vEildXpJBF9mGOHjftjXog2wLqVs8B7ip5TCOx9JgxWGhxIaWJeW/6dEo&#10;2O3e4+zD/H1mr1/Tzertp7psRqlST4/dyzMIT52/h2/trVYwnAzgeiYcATn/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vtDMcAAADcAAAADwAAAAAAAAAAAAAAAACXAgAAZHJz&#10;L2Rvd25yZXYueG1sUEsFBgAAAAAEAAQA9QAAAIsDAAAAAA==&#10;" path="m0,0c77,61,155,122,236,149,317,176,400,169,484,162e" filled="f">
                        <v:stroke startarrow="open"/>
                        <v:path arrowok="t" o:connecttype="custom" o:connectlocs="0,0;126,149;259,162" o:connectangles="0,0,0"/>
                      </v:shape>
                      <v:shape id="AutoShape 265" o:spid="_x0000_s1081" type="#_x0000_t59" style="position:absolute;left:10067;top:7544;width:355;height:3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CwiwgAA&#10;ANwAAAAPAAAAZHJzL2Rvd25yZXYueG1sRI9BSwMxFITvQv9DeAVvNtk9SLs2LSIUBb3Y+gOem9fN&#10;4uZlyUu76783guBxmJlvmO1+DoO6UpI+soVqZUARt9H13Fn4OB3u1qAkIzscIpOFbxLY7xY3W2xc&#10;nPidrsfcqQJhadCCz3lstJbWU0BZxZG4eOeYAuYiU6ddwqnAw6BrY+51wJ7LgseRnjy1X8dLsCBV&#10;dRJfT/Lcnk0yb58bfN1ka2+X8+MDqExz/g//tV+chXpdw++ZcgT07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ALCLCAAAA3AAAAA8AAAAAAAAAAAAAAAAAlwIAAGRycy9kb3du&#10;cmV2LnhtbFBLBQYAAAAABAAEAPUAAACGAwAAAAA=&#10;" fillcolor="yellow" strokecolor="#f79646 [3209]"/>
                      <v:shape id="Text Box 263" o:spid="_x0000_s1082" type="#_x0000_t202" style="position:absolute;left:8784;top:8488;width:354;height:4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dOOxxAAA&#10;ANwAAAAPAAAAZHJzL2Rvd25yZXYueG1sRI9bi8IwFITfF/wP4Qi+aeJlRatRZJcFn1y8gm+H5tgW&#10;m5PSZG33328EYR+HmfmGWa5bW4oH1b5wrGE4UCCIU2cKzjScjl/9GQgfkA2WjknDL3lYrzpvS0yM&#10;a3hPj0PIRISwT1BDHkKVSOnTnCz6gauIo3dztcUQZZ1JU2MT4baUI6Wm0mLBcSHHij5ySu+HH6vh&#10;vLtdLxP1nX3a96pxrZJs51LrXrfdLEAEasN/+NXeGg2j2RieZ+IRk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nTjscQAAADcAAAADwAAAAAAAAAAAAAAAACXAgAAZHJzL2Rv&#10;d25yZXYueG1sUEsFBgAAAAAEAAQA9QAAAIgDAAAAAA==&#10;" filled="f" stroked="f">
                        <v:textbox>
                          <w:txbxContent>
                            <w:p w14:paraId="2C9B3082" w14:textId="77777777" w:rsidR="00ED27D3" w:rsidRDefault="00ED27D3" w:rsidP="00A3780A">
                              <w:r>
                                <w:rPr>
                                  <w:rFonts w:cs="Tahoma"/>
                                </w:rPr>
                                <w:t>θ</w:t>
                              </w:r>
                            </w:p>
                          </w:txbxContent>
                        </v:textbox>
                      </v:shape>
                      <v:rect id="Rectangle 268" o:spid="_x0000_s1083" style="position:absolute;left:8661;top:7766;width:355;height:263;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MxsKwQAA&#10;ANwAAAAPAAAAZHJzL2Rvd25yZXYueG1sRI9Bi8IwFITvC/6H8ARva2oRdatRRBD1ZrXs+dE822Lz&#10;UppY6783Cwseh5n5hlltelOLjlpXWVYwGUcgiHOrKy4UZNf99wKE88gaa8uk4EUONuvB1woTbZ+c&#10;UnfxhQgQdgkqKL1vEildXpJBN7YNcfButjXog2wLqVt8BripZRxFM2mw4rBQYkO7kvL75WEUnLuM&#10;+vRnEp+v+Txi/r0f0lOm1GjYb5cgPPX+E/5vH7WCeDGFvzPhCMj1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TMbCsEAAADcAAAADwAAAAAAAAAAAAAAAACXAgAAZHJzL2Rvd25y&#10;ZXYueG1sUEsFBgAAAAAEAAQA9QAAAIUDAAAAAA==&#10;" fillcolor="#ddd8c2 [2894]" strokecolor="#f79646 [3209]"/>
                      <v:rect id="Rectangle 269" o:spid="_x0000_s1084" style="position:absolute;left:8870;top:8016;width:89;height:97;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f76RwgAA&#10;ANwAAAAPAAAAZHJzL2Rvd25yZXYueG1sRI9Pi8IwFMTvC36H8ARva2rBP1uNIoKoN6tlz4/m2Rab&#10;l9LEWr+9WVjwOMzMb5jVpje16Kh1lWUFk3EEgji3uuJCQXbdfy9AOI+ssbZMCl7kYLMefK0w0fbJ&#10;KXUXX4gAYZeggtL7JpHS5SUZdGPbEAfvZluDPsi2kLrFZ4CbWsZRNJMGKw4LJTa0Kym/Xx5GwbnL&#10;qE9/JvH5ms8j5t/7IT1lSo2G/XYJwlPvP+H/9lEriBdT+DsTjoBc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p/vpHCAAAA3AAAAA8AAAAAAAAAAAAAAAAAlwIAAGRycy9kb3du&#10;cmV2LnhtbFBLBQYAAAAABAAEAPUAAACGAwAAAAA=&#10;" fillcolor="#ddd8c2 [2894]" strokecolor="#f79646 [3209]"/>
                      <v:shape id="Freeform 270" o:spid="_x0000_s1085" style="position:absolute;left:8899;top:8119;width:111;height:1113;visibility:visible;mso-wrap-style:square;v-text-anchor:top" coordsize="1,1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drTGxgAA&#10;ANwAAAAPAAAAZHJzL2Rvd25yZXYueG1sRI9Ba8JAFITvQv/D8gq9mY0eJKSuoTUKLYpgWhBvj+xr&#10;Epp9G3a3Gv+9Wyj0OMzMN8yyGE0vLuR8Z1nBLElBENdWd9wo+PzYTjMQPiBr7C2Tght5KFYPkyXm&#10;2l75SJcqNCJC2OeooA1hyKX0dUsGfWIH4uh9WWcwROkaqR1eI9z0cp6mC2mw47jQ4kDrlurv6sco&#10;aKqhrPfvm2PpTjLbHTJzeD0bpZ4ex5dnEIHG8B/+a79pBfNsAb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drTGxgAAANwAAAAPAAAAAAAAAAAAAAAAAJcCAABkcnMv&#10;ZG93bnJldi54bWxQSwUGAAAAAAQABAD1AAAAigMAAAAA&#10;" path="m0,0c0,,,825,,1651e" filled="f">
                        <v:path arrowok="t" o:connecttype="custom" o:connectlocs="0,0;0,1113" o:connectangles="0,0"/>
                      </v:shape>
                      <w10:anchorlock/>
                    </v:group>
                  </w:pict>
                </mc:Fallback>
              </mc:AlternateContent>
            </w:r>
          </w:p>
        </w:tc>
      </w:tr>
    </w:tbl>
    <w:p w14:paraId="70B2ACA9" w14:textId="77777777" w:rsidR="001310CE" w:rsidRDefault="001310CE" w:rsidP="00EB49E0">
      <w:pPr>
        <w:pStyle w:val="Figure"/>
      </w:pPr>
      <w:r>
        <w:rPr>
          <w:lang w:val="en-US" w:eastAsia="en-US"/>
        </w:rPr>
        <w:drawing>
          <wp:inline distT="0" distB="0" distL="0" distR="0" wp14:anchorId="1FB5AFC8" wp14:editId="1825480D">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1196D033" w14:textId="77777777" w:rsidR="001310CE" w:rsidRDefault="001310CE" w:rsidP="00EB49E0">
      <w:pPr>
        <w:pStyle w:val="Caption"/>
      </w:pPr>
      <w:bookmarkStart w:id="142" w:name="_Ref190487291"/>
      <w:r>
        <w:t xml:space="preserve">Figure </w:t>
      </w:r>
      <w:fldSimple w:instr=" SEQ Figure \* ARABIC ">
        <w:r w:rsidR="000E7C7E">
          <w:rPr>
            <w:noProof/>
          </w:rPr>
          <w:t>16</w:t>
        </w:r>
      </w:fldSimple>
      <w:bookmarkEnd w:id="142"/>
      <w:r>
        <w:t>: The nine beam geometry cases</w:t>
      </w:r>
    </w:p>
    <w:p w14:paraId="61BDF14B" w14:textId="77777777" w:rsidR="001310CE" w:rsidRPr="00F3610B" w:rsidRDefault="001310CE" w:rsidP="00F3610B">
      <w:pPr>
        <w:pStyle w:val="Heading3"/>
      </w:pPr>
      <w:bookmarkStart w:id="143" w:name="_Toc293145228"/>
      <w:r w:rsidRPr="00F3610B">
        <w:t>Scientific References</w:t>
      </w:r>
      <w:r w:rsidR="00F3610B" w:rsidRPr="00F3610B">
        <w:t xml:space="preserve"> </w:t>
      </w:r>
      <w:r w:rsidR="00F3610B">
        <w:t>Group</w:t>
      </w:r>
      <w:bookmarkEnd w:id="143"/>
    </w:p>
    <w:tbl>
      <w:tblPr>
        <w:tblStyle w:val="TableGrid"/>
        <w:tblW w:w="0" w:type="auto"/>
        <w:tblInd w:w="817" w:type="dxa"/>
        <w:tblLook w:val="04A0" w:firstRow="1" w:lastRow="0" w:firstColumn="1" w:lastColumn="0" w:noHBand="0" w:noVBand="1"/>
      </w:tblPr>
      <w:tblGrid>
        <w:gridCol w:w="1965"/>
        <w:gridCol w:w="6789"/>
      </w:tblGrid>
      <w:tr w:rsidR="001310CE" w14:paraId="233F7046" w14:textId="77777777" w:rsidTr="00305207">
        <w:tc>
          <w:tcPr>
            <w:tcW w:w="0" w:type="auto"/>
          </w:tcPr>
          <w:p w14:paraId="4EDEB000" w14:textId="77777777" w:rsidR="00D85F6B" w:rsidRDefault="001310CE" w:rsidP="00D85F6B">
            <w:pPr>
              <w:pStyle w:val="TableText"/>
              <w:rPr>
                <w:rStyle w:val="GUIWord"/>
              </w:rPr>
            </w:pPr>
            <w:r w:rsidRPr="00F2736F">
              <w:rPr>
                <w:rStyle w:val="GUIWord"/>
              </w:rPr>
              <w:t>Citation</w:t>
            </w:r>
            <w:r w:rsidR="00D85F6B">
              <w:rPr>
                <w:rStyle w:val="GUIWord"/>
              </w:rPr>
              <w:t xml:space="preserve"> </w:t>
            </w:r>
          </w:p>
          <w:p w14:paraId="5012BD1A" w14:textId="77777777" w:rsidR="001310CE" w:rsidRPr="00F2736F" w:rsidRDefault="00D85F6B" w:rsidP="00D85F6B">
            <w:pPr>
              <w:pStyle w:val="TableText"/>
              <w:rPr>
                <w:rStyle w:val="GUIWord"/>
              </w:rPr>
            </w:pPr>
            <w:r>
              <w:t>Multiple permitted</w:t>
            </w:r>
          </w:p>
        </w:tc>
        <w:tc>
          <w:tcPr>
            <w:tcW w:w="0" w:type="auto"/>
          </w:tcPr>
          <w:p w14:paraId="79ED64C2" w14:textId="77777777" w:rsidR="000B40E5" w:rsidRDefault="000B40E5" w:rsidP="0044706E">
            <w:pPr>
              <w:pStyle w:val="TableText"/>
            </w:pPr>
            <w:r>
              <w:t xml:space="preserve">[Alpha string] </w:t>
            </w:r>
            <w:r w:rsidRPr="000B40E5">
              <w:t xml:space="preserve">Publication to be cited when using these </w:t>
            </w:r>
            <w:r w:rsidR="007F4F37">
              <w:t>Spectr</w:t>
            </w:r>
            <w:r w:rsidRPr="000B40E5">
              <w:t>al data</w:t>
            </w:r>
          </w:p>
        </w:tc>
      </w:tr>
      <w:tr w:rsidR="001310CE" w14:paraId="39DF2443" w14:textId="77777777" w:rsidTr="00305207">
        <w:tc>
          <w:tcPr>
            <w:tcW w:w="0" w:type="auto"/>
          </w:tcPr>
          <w:p w14:paraId="53C2E267" w14:textId="77777777" w:rsidR="00D85F6B" w:rsidRDefault="001310CE" w:rsidP="00D85F6B">
            <w:pPr>
              <w:pStyle w:val="TableText"/>
              <w:rPr>
                <w:rStyle w:val="GUIWord"/>
              </w:rPr>
            </w:pPr>
            <w:r w:rsidRPr="00F2736F">
              <w:rPr>
                <w:rStyle w:val="GUIWord"/>
              </w:rPr>
              <w:t>Publication</w:t>
            </w:r>
            <w:r w:rsidR="00D85F6B">
              <w:rPr>
                <w:rStyle w:val="GUIWord"/>
              </w:rPr>
              <w:t xml:space="preserve"> </w:t>
            </w:r>
          </w:p>
          <w:p w14:paraId="7674735D" w14:textId="77777777" w:rsidR="001310CE" w:rsidRPr="00F2736F" w:rsidRDefault="00D85F6B" w:rsidP="00D85F6B">
            <w:pPr>
              <w:pStyle w:val="TableText"/>
              <w:rPr>
                <w:rStyle w:val="GUIWord"/>
              </w:rPr>
            </w:pPr>
            <w:r>
              <w:t>Multiple permitted</w:t>
            </w:r>
          </w:p>
        </w:tc>
        <w:tc>
          <w:tcPr>
            <w:tcW w:w="0" w:type="auto"/>
          </w:tcPr>
          <w:p w14:paraId="6C7AB0D7" w14:textId="77777777" w:rsidR="000B40E5" w:rsidRDefault="000B40E5" w:rsidP="0044706E">
            <w:pPr>
              <w:pStyle w:val="TableText"/>
            </w:pPr>
            <w:r>
              <w:t xml:space="preserve">[Alpha string] </w:t>
            </w:r>
            <w:r w:rsidRPr="000B40E5">
              <w:t xml:space="preserve">Publication relevant to these </w:t>
            </w:r>
            <w:r w:rsidR="007F4F37">
              <w:t>Spectr</w:t>
            </w:r>
            <w:r w:rsidRPr="000B40E5">
              <w:t>al data</w:t>
            </w:r>
          </w:p>
        </w:tc>
      </w:tr>
    </w:tbl>
    <w:p w14:paraId="407EF76E" w14:textId="77777777" w:rsidR="001310CE" w:rsidRDefault="001310CE" w:rsidP="00F3610B">
      <w:pPr>
        <w:pStyle w:val="Heading3"/>
      </w:pPr>
      <w:bookmarkStart w:id="144" w:name="_Toc293145229"/>
      <w:r w:rsidRPr="00F3610B">
        <w:t>Soil Parameters</w:t>
      </w:r>
      <w:r w:rsidR="00F3610B" w:rsidRPr="00F3610B">
        <w:t xml:space="preserve"> </w:t>
      </w:r>
      <w:r w:rsidR="00F3610B">
        <w:t>Group</w:t>
      </w:r>
      <w:bookmarkEnd w:id="144"/>
    </w:p>
    <w:p w14:paraId="61E70FAD" w14:textId="77777777" w:rsidR="00951640" w:rsidRDefault="00C208D7" w:rsidP="00C208D7">
      <w:pPr>
        <w:pStyle w:val="Body"/>
      </w:pPr>
      <w:r>
        <w:t>The Attributes in this Group have been provided to allow specification of the soil type according to the Australia</w:t>
      </w:r>
      <w:r w:rsidR="00951640">
        <w:t>n Soil Classification.</w:t>
      </w:r>
    </w:p>
    <w:p w14:paraId="78513C15" w14:textId="77777777"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14:paraId="5F7AE278" w14:textId="77777777" w:rsidR="00C208D7" w:rsidRDefault="00951640" w:rsidP="00C208D7">
      <w:pPr>
        <w:pStyle w:val="Body"/>
      </w:pPr>
      <w:r>
        <w:t xml:space="preserve">At the time of writing this document, an explanation of this classification system </w:t>
      </w:r>
      <w:r w:rsidR="00C208D7">
        <w:t xml:space="preserve">can be found at </w:t>
      </w:r>
      <w:sdt>
        <w:sdtPr>
          <w:id w:val="25720683"/>
          <w:citation/>
        </w:sdtPr>
        <w:sdtContent>
          <w:r w:rsidR="001C7C77">
            <w:fldChar w:fldCharType="begin"/>
          </w:r>
          <w:r w:rsidR="001C7C77">
            <w:rPr>
              <w:lang w:val="en-AU"/>
            </w:rPr>
            <w:instrText xml:space="preserve"> CITATION CSI11 \l 3081 </w:instrText>
          </w:r>
          <w:r w:rsidR="001C7C77">
            <w:fldChar w:fldCharType="separate"/>
          </w:r>
          <w:r w:rsidR="0046510F">
            <w:rPr>
              <w:noProof/>
              <w:lang w:val="en-AU"/>
            </w:rPr>
            <w:t>(CSIRO, 2011)</w:t>
          </w:r>
          <w:r w:rsidR="001C7C77">
            <w:fldChar w:fldCharType="end"/>
          </w:r>
        </w:sdtContent>
      </w:sdt>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277EAA" w:rsidRPr="000B40E5" w14:paraId="5FEC9A5A" w14:textId="77777777"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084F04B7" w14:textId="77777777"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14:paraId="5A74A244" w14:textId="77777777"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14:paraId="4781F6F9" w14:textId="77777777" w:rsidR="00277EAA" w:rsidRPr="004710EB" w:rsidRDefault="00277EAA" w:rsidP="00C208D7">
            <w:pPr>
              <w:pStyle w:val="TableText"/>
            </w:pPr>
            <w:r w:rsidRPr="004710EB">
              <w:t>[Alpha string]</w:t>
            </w:r>
          </w:p>
        </w:tc>
      </w:tr>
      <w:tr w:rsidR="00277EAA" w:rsidRPr="000B40E5" w14:paraId="2830E8AD" w14:textId="77777777" w:rsidTr="00D85F6B">
        <w:trPr>
          <w:cantSplit/>
          <w:trHeight w:val="328"/>
        </w:trPr>
        <w:tc>
          <w:tcPr>
            <w:tcW w:w="2268" w:type="dxa"/>
            <w:vMerge/>
            <w:tcBorders>
              <w:left w:val="single" w:sz="4" w:space="0" w:color="auto"/>
              <w:right w:val="single" w:sz="4" w:space="0" w:color="auto"/>
            </w:tcBorders>
            <w:shd w:val="clear" w:color="auto" w:fill="FFFFFF" w:themeFill="background1"/>
          </w:tcPr>
          <w:p w14:paraId="12EA5E1E" w14:textId="77777777"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4295C32" w14:textId="77777777"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14:paraId="01C2C5F5" w14:textId="77777777" w:rsidR="00277EAA" w:rsidRPr="004710EB" w:rsidRDefault="00277EAA" w:rsidP="00C208D7">
            <w:pPr>
              <w:pStyle w:val="TableText"/>
            </w:pPr>
            <w:r w:rsidRPr="004710EB">
              <w:t>[Alpha string]</w:t>
            </w:r>
          </w:p>
        </w:tc>
      </w:tr>
      <w:tr w:rsidR="00277EAA" w:rsidRPr="000B40E5" w14:paraId="1920CDE1" w14:textId="77777777"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775AEFD1" w14:textId="77777777"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76AF13E4" w14:textId="77777777"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14:paraId="359B127B" w14:textId="77777777"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14:paraId="619FEF38"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A86F85F" w14:textId="77777777"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6F320DD" w14:textId="77777777"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14:paraId="78409BA5" w14:textId="77777777"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14:paraId="74B2E36F"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FA90EEF" w14:textId="77777777"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3AECDA1" w14:textId="77777777"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14:paraId="0413550F" w14:textId="77777777" w:rsidR="00277EAA" w:rsidRPr="004710EB" w:rsidRDefault="00277EAA" w:rsidP="00C208D7">
            <w:pPr>
              <w:pStyle w:val="TableText"/>
            </w:pPr>
            <w:r w:rsidRPr="004710EB">
              <w:t>[Alpha string]</w:t>
            </w:r>
          </w:p>
        </w:tc>
      </w:tr>
      <w:tr w:rsidR="00277EAA" w:rsidRPr="000B40E5" w14:paraId="500C3D75"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DCC0201" w14:textId="77777777"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6758A65" w14:textId="77777777"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14:paraId="464B4113" w14:textId="77777777" w:rsidR="00277EAA" w:rsidRPr="004710EB" w:rsidRDefault="00277EAA" w:rsidP="00C208D7">
            <w:pPr>
              <w:pStyle w:val="TableText"/>
            </w:pPr>
            <w:r w:rsidRPr="004710EB">
              <w:t>[Alpha string]</w:t>
            </w:r>
          </w:p>
        </w:tc>
      </w:tr>
      <w:tr w:rsidR="00277EAA" w:rsidRPr="000B40E5" w14:paraId="43E9A03F"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9E9D41" w14:textId="77777777"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00381BB" w14:textId="77777777"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14:paraId="0194C8D7" w14:textId="77777777" w:rsidR="00277EAA" w:rsidRPr="004710EB" w:rsidRDefault="00277EAA" w:rsidP="00C208D7">
            <w:pPr>
              <w:pStyle w:val="TableText"/>
            </w:pPr>
            <w:r w:rsidRPr="004710EB">
              <w:t>[Alpha string]</w:t>
            </w:r>
          </w:p>
        </w:tc>
      </w:tr>
      <w:tr w:rsidR="00277EAA" w:rsidRPr="000B40E5" w14:paraId="09CD14EC" w14:textId="77777777"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74B556F1" w14:textId="77777777"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6BD560D9" w14:textId="77777777"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73F14410" w14:textId="77777777"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14:paraId="72CEF9C7" w14:textId="77777777"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1BA865FF" w14:textId="77777777"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265DAD52" w14:textId="77777777"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14:paraId="23B55D1F"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9514314"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D870C71" w14:textId="77777777"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10F50B0B" w14:textId="77777777" w:rsidR="00F94281" w:rsidRPr="004710EB" w:rsidRDefault="00F94281" w:rsidP="00F94281">
            <w:pPr>
              <w:pStyle w:val="TableText"/>
            </w:pPr>
            <w:r w:rsidRPr="004710EB">
              <w:t>[g/g] Water content of air dried soil</w:t>
            </w:r>
          </w:p>
        </w:tc>
      </w:tr>
      <w:tr w:rsidR="00F94281" w:rsidRPr="000B40E5" w14:paraId="7C91413A"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FC2239B"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5DCFE19" w14:textId="77777777"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1A0CEA9D" w14:textId="77777777"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14:paraId="6BFDB4A7"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B80571D"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59AD5EB" w14:textId="77777777"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100D5EE2" w14:textId="77777777" w:rsidR="00F94281" w:rsidRPr="004710EB" w:rsidRDefault="00F94281" w:rsidP="00F94281">
            <w:pPr>
              <w:pStyle w:val="TableText"/>
            </w:pPr>
            <w:r w:rsidRPr="004710EB">
              <w:t>[g/cm2]</w:t>
            </w:r>
          </w:p>
        </w:tc>
      </w:tr>
      <w:tr w:rsidR="00F94281" w:rsidRPr="000B40E5" w14:paraId="679C34F8"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F085F7A"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F43D26A" w14:textId="77777777"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67EC1987" w14:textId="77777777" w:rsidR="00F94281" w:rsidRPr="00C208D7" w:rsidRDefault="00F94281" w:rsidP="00C208D7">
            <w:pPr>
              <w:pStyle w:val="TableText"/>
            </w:pPr>
            <w:r w:rsidRPr="00C208D7">
              <w:t>[%]</w:t>
            </w:r>
          </w:p>
        </w:tc>
      </w:tr>
      <w:tr w:rsidR="00F94281" w:rsidRPr="000B40E5" w14:paraId="3DEBD0B0"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EA901A1"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4B08123" w14:textId="77777777"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6256FB19"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14:paraId="2644E88B"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AB1CB47"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1D02661" w14:textId="77777777"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195D2AF0" w14:textId="77777777" w:rsidR="00C208D7" w:rsidRPr="00C208D7" w:rsidRDefault="00C208D7" w:rsidP="00CD2E77">
            <w:pPr>
              <w:pStyle w:val="TableText"/>
            </w:pPr>
            <w:r w:rsidRPr="00C208D7">
              <w:t>[%]</w:t>
            </w:r>
          </w:p>
        </w:tc>
      </w:tr>
      <w:tr w:rsidR="00C208D7" w:rsidRPr="000B40E5" w14:paraId="0783A645"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99EE8B"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61205C" w14:textId="77777777"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41236FC5" w14:textId="77777777" w:rsidR="00C208D7" w:rsidRPr="00C208D7" w:rsidRDefault="00C208D7" w:rsidP="00CD2E77">
            <w:pPr>
              <w:pStyle w:val="TableText"/>
            </w:pPr>
            <w:r w:rsidRPr="00C208D7">
              <w:t>[%]</w:t>
            </w:r>
          </w:p>
        </w:tc>
      </w:tr>
      <w:tr w:rsidR="00F94281" w:rsidRPr="000B40E5" w14:paraId="4ED883D4"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08E6667"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1FB663E" w14:textId="77777777"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348E36C9"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14:paraId="79C44C94"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3462871"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58A5B62" w14:textId="77777777"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77E07A64"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14:paraId="1F70DE2D"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ABACC83"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B44BC71" w14:textId="77777777"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46FE28D2"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14:paraId="05C718B8"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082EAD"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CF383E0" w14:textId="77777777"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25173132"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14:paraId="7162F2FF"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20BFE3F"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1258197" w14:textId="77777777"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76E95B5D"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14:paraId="69ED452C"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C111659"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6933BF5" w14:textId="77777777"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497007EF"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14:paraId="61E2A9DE"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E8391A9"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877D0B8" w14:textId="77777777"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178EF1E5"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14:paraId="22B8C47E"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F9B9505"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EB0C5D2" w14:textId="77777777"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7EA1DD6E" w14:textId="77777777" w:rsidR="00C208D7" w:rsidRPr="00C208D7" w:rsidRDefault="00C208D7" w:rsidP="00CD2E77">
            <w:pPr>
              <w:pStyle w:val="TableText"/>
            </w:pPr>
            <w:r w:rsidRPr="00C208D7">
              <w:t>[%]</w:t>
            </w:r>
          </w:p>
        </w:tc>
      </w:tr>
      <w:tr w:rsidR="00C208D7" w:rsidRPr="000B40E5" w14:paraId="45B23A12"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556CF3F"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E596394" w14:textId="77777777"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14:paraId="164DE761" w14:textId="77777777" w:rsidR="00C208D7" w:rsidRPr="00C208D7" w:rsidRDefault="00C208D7" w:rsidP="00CD2E77">
            <w:pPr>
              <w:pStyle w:val="TableText"/>
            </w:pPr>
            <w:r w:rsidRPr="00C208D7">
              <w:t>[%]</w:t>
            </w:r>
          </w:p>
        </w:tc>
      </w:tr>
      <w:tr w:rsidR="00C208D7" w:rsidRPr="000B40E5" w14:paraId="070F7982"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16AA977"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3F42DC5" w14:textId="77777777"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14:paraId="598CBBDA" w14:textId="77777777" w:rsidR="00C208D7" w:rsidRPr="00C208D7" w:rsidRDefault="00C208D7" w:rsidP="00CD2E77">
            <w:pPr>
              <w:pStyle w:val="TableText"/>
            </w:pPr>
            <w:r w:rsidRPr="00C208D7">
              <w:t>[%]</w:t>
            </w:r>
          </w:p>
        </w:tc>
      </w:tr>
      <w:tr w:rsidR="00C208D7" w:rsidRPr="000B40E5" w14:paraId="5D24D2CC"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7B5257F"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B6C7EF5" w14:textId="77777777"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0C4F66BB" w14:textId="77777777" w:rsidR="00C208D7" w:rsidRPr="00C208D7" w:rsidRDefault="00C208D7" w:rsidP="00CD2E77">
            <w:pPr>
              <w:pStyle w:val="TableText"/>
            </w:pPr>
            <w:r w:rsidRPr="00C208D7">
              <w:t>[%]</w:t>
            </w:r>
          </w:p>
        </w:tc>
      </w:tr>
      <w:tr w:rsidR="00C208D7" w:rsidRPr="000B40E5" w14:paraId="60B63A82"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B7C528"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D1382B2" w14:textId="77777777"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14:paraId="2089C779" w14:textId="77777777" w:rsidR="00C208D7" w:rsidRPr="00C208D7" w:rsidRDefault="00C208D7" w:rsidP="00CD2E77">
            <w:pPr>
              <w:pStyle w:val="TableText"/>
            </w:pPr>
            <w:r w:rsidRPr="00C208D7">
              <w:t>[%]</w:t>
            </w:r>
          </w:p>
        </w:tc>
      </w:tr>
      <w:tr w:rsidR="00C208D7" w:rsidRPr="000B40E5" w14:paraId="0C1636BC"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9EF66FE"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04EE8FB" w14:textId="77777777"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6E4C9C54" w14:textId="77777777" w:rsidR="00C208D7" w:rsidRPr="00C208D7" w:rsidRDefault="00C208D7" w:rsidP="00CD2E77">
            <w:pPr>
              <w:pStyle w:val="TableText"/>
            </w:pPr>
            <w:r w:rsidRPr="00C208D7">
              <w:t>[%]</w:t>
            </w:r>
          </w:p>
        </w:tc>
      </w:tr>
      <w:tr w:rsidR="00C208D7" w:rsidRPr="000B40E5" w14:paraId="3E5AAB03"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B3E81AB"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8015FE1" w14:textId="77777777"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27C7FDA7" w14:textId="77777777" w:rsidR="00C208D7" w:rsidRPr="00C208D7" w:rsidRDefault="00C208D7" w:rsidP="00CD2E77">
            <w:pPr>
              <w:pStyle w:val="TableText"/>
            </w:pPr>
            <w:r w:rsidRPr="00C208D7">
              <w:t>[%]</w:t>
            </w:r>
          </w:p>
        </w:tc>
      </w:tr>
      <w:tr w:rsidR="00F94281" w:rsidRPr="000B40E5" w14:paraId="270FB8A7"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75F6689"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1ED6471" w14:textId="77777777"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B33389C"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14:paraId="4FA9D777"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12B9B70"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0F6D714" w14:textId="77777777"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38A5E75E"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14:paraId="5FB457E7"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1BBD3A9"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DB3D5A8" w14:textId="77777777"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57187103" w14:textId="77777777" w:rsidR="00C208D7" w:rsidRPr="00C208D7" w:rsidRDefault="00C208D7" w:rsidP="00CD2E77">
            <w:pPr>
              <w:pStyle w:val="TableText"/>
            </w:pPr>
            <w:r w:rsidRPr="00C208D7">
              <w:t>[%]</w:t>
            </w:r>
          </w:p>
        </w:tc>
      </w:tr>
      <w:tr w:rsidR="00C208D7" w:rsidRPr="000B40E5" w14:paraId="2489C50B"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49D34A0"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DF8B3B2" w14:textId="77777777"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091277C7" w14:textId="77777777" w:rsidR="00C208D7" w:rsidRPr="00C208D7" w:rsidRDefault="00C208D7" w:rsidP="00CD2E77">
            <w:pPr>
              <w:pStyle w:val="TableText"/>
            </w:pPr>
            <w:r w:rsidRPr="00C208D7">
              <w:t>[%]</w:t>
            </w:r>
          </w:p>
        </w:tc>
      </w:tr>
      <w:tr w:rsidR="00C208D7" w:rsidRPr="000B40E5" w14:paraId="4E49E6A3"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458EFDE"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2F6EC51" w14:textId="77777777"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05D4C302" w14:textId="77777777" w:rsidR="00C208D7" w:rsidRPr="00C208D7" w:rsidRDefault="00C208D7" w:rsidP="00CD2E77">
            <w:pPr>
              <w:pStyle w:val="TableText"/>
            </w:pPr>
            <w:r w:rsidRPr="00C208D7">
              <w:t>[%]</w:t>
            </w:r>
          </w:p>
        </w:tc>
      </w:tr>
      <w:tr w:rsidR="00C208D7" w:rsidRPr="000B40E5" w14:paraId="76203A29"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421DCED"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2251E2E" w14:textId="77777777"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05039964" w14:textId="77777777" w:rsidR="00C208D7" w:rsidRPr="00C208D7" w:rsidRDefault="00C208D7" w:rsidP="00CD2E77">
            <w:pPr>
              <w:pStyle w:val="TableText"/>
            </w:pPr>
            <w:r w:rsidRPr="00C208D7">
              <w:t>[%]</w:t>
            </w:r>
          </w:p>
        </w:tc>
      </w:tr>
      <w:tr w:rsidR="00C208D7" w:rsidRPr="000B40E5" w14:paraId="2FE3E67B"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D6436DF"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899EC25" w14:textId="77777777"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640506D4" w14:textId="77777777" w:rsidR="00C208D7" w:rsidRPr="00C208D7" w:rsidRDefault="00C208D7" w:rsidP="00CD2E77">
            <w:pPr>
              <w:pStyle w:val="TableText"/>
            </w:pPr>
            <w:r w:rsidRPr="00C208D7">
              <w:t>[%]</w:t>
            </w:r>
          </w:p>
        </w:tc>
      </w:tr>
      <w:tr w:rsidR="00F94281" w:rsidRPr="000B40E5" w14:paraId="4C7A62B0" w14:textId="77777777"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50DD300" w14:textId="77777777"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E648A6F" w14:textId="77777777"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421F7939" w14:textId="77777777"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14:paraId="0A656104" w14:textId="77777777"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0E28D1C2" w14:textId="77777777"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4F03AE75" w14:textId="77777777"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5B489412" w14:textId="77777777" w:rsidR="00C208D7" w:rsidRPr="00C208D7" w:rsidRDefault="00C208D7" w:rsidP="00CD2E77">
            <w:pPr>
              <w:pStyle w:val="TableText"/>
            </w:pPr>
            <w:r w:rsidRPr="00C208D7">
              <w:t>[%]</w:t>
            </w:r>
          </w:p>
        </w:tc>
      </w:tr>
    </w:tbl>
    <w:p w14:paraId="6E478E33" w14:textId="77777777" w:rsidR="001310CE" w:rsidRPr="00F3610B" w:rsidRDefault="001310CE" w:rsidP="00F3610B">
      <w:pPr>
        <w:pStyle w:val="Heading3"/>
      </w:pPr>
      <w:bookmarkStart w:id="145" w:name="_Toc293145230"/>
      <w:r w:rsidRPr="00F3610B">
        <w:t>Vegetation Biophysical Variables</w:t>
      </w:r>
      <w:bookmarkEnd w:id="145"/>
    </w:p>
    <w:tbl>
      <w:tblPr>
        <w:tblStyle w:val="TableGrid"/>
        <w:tblW w:w="0" w:type="auto"/>
        <w:tblInd w:w="817" w:type="dxa"/>
        <w:tblLook w:val="04A0" w:firstRow="1" w:lastRow="0" w:firstColumn="1" w:lastColumn="0" w:noHBand="0" w:noVBand="1"/>
      </w:tblPr>
      <w:tblGrid>
        <w:gridCol w:w="2413"/>
        <w:gridCol w:w="6341"/>
      </w:tblGrid>
      <w:tr w:rsidR="001310CE" w14:paraId="747F98AD" w14:textId="77777777" w:rsidTr="00AA263D">
        <w:trPr>
          <w:cantSplit/>
        </w:trPr>
        <w:tc>
          <w:tcPr>
            <w:tcW w:w="0" w:type="auto"/>
          </w:tcPr>
          <w:p w14:paraId="4A2719C3" w14:textId="77777777" w:rsidR="001310CE" w:rsidRPr="00F2736F" w:rsidRDefault="001310CE" w:rsidP="00305207">
            <w:pPr>
              <w:pStyle w:val="TableText"/>
              <w:rPr>
                <w:rStyle w:val="GUIWord"/>
              </w:rPr>
            </w:pPr>
            <w:r w:rsidRPr="00F2736F">
              <w:rPr>
                <w:rStyle w:val="GUIWord"/>
              </w:rPr>
              <w:t>% Crown Cover</w:t>
            </w:r>
          </w:p>
        </w:tc>
        <w:tc>
          <w:tcPr>
            <w:tcW w:w="0" w:type="auto"/>
          </w:tcPr>
          <w:p w14:paraId="59142295" w14:textId="77777777" w:rsidR="001310CE" w:rsidRDefault="00C83101" w:rsidP="00C83101">
            <w:pPr>
              <w:pStyle w:val="TableText"/>
            </w:pPr>
            <w:r>
              <w:t>[Percentage] Tree Crown Cover Percentage</w:t>
            </w:r>
          </w:p>
        </w:tc>
      </w:tr>
      <w:tr w:rsidR="001310CE" w14:paraId="4FC96088" w14:textId="77777777" w:rsidTr="00AA263D">
        <w:trPr>
          <w:cantSplit/>
        </w:trPr>
        <w:tc>
          <w:tcPr>
            <w:tcW w:w="0" w:type="auto"/>
          </w:tcPr>
          <w:p w14:paraId="5E1109ED" w14:textId="77777777" w:rsidR="001310CE" w:rsidRPr="00F2736F" w:rsidRDefault="001310CE" w:rsidP="00305207">
            <w:pPr>
              <w:pStyle w:val="TableText"/>
              <w:rPr>
                <w:rStyle w:val="GUIWord"/>
              </w:rPr>
            </w:pPr>
            <w:r w:rsidRPr="00F2736F">
              <w:rPr>
                <w:rStyle w:val="GUIWord"/>
              </w:rPr>
              <w:t>Approx. Crown Diameter</w:t>
            </w:r>
          </w:p>
        </w:tc>
        <w:tc>
          <w:tcPr>
            <w:tcW w:w="0" w:type="auto"/>
          </w:tcPr>
          <w:p w14:paraId="4EB6A449" w14:textId="77777777" w:rsidR="001310CE" w:rsidRDefault="00C83101" w:rsidP="00305207">
            <w:pPr>
              <w:pStyle w:val="TableText"/>
            </w:pPr>
            <w:r>
              <w:t xml:space="preserve">[Metres] </w:t>
            </w:r>
            <w:r w:rsidRPr="00C83101">
              <w:t>Estimated tree crown diameter</w:t>
            </w:r>
          </w:p>
        </w:tc>
      </w:tr>
      <w:tr w:rsidR="001310CE" w14:paraId="2C4D096E" w14:textId="77777777" w:rsidTr="00AA263D">
        <w:trPr>
          <w:cantSplit/>
        </w:trPr>
        <w:tc>
          <w:tcPr>
            <w:tcW w:w="0" w:type="auto"/>
          </w:tcPr>
          <w:p w14:paraId="7B891D57" w14:textId="77777777" w:rsidR="001310CE" w:rsidRPr="00F2736F" w:rsidRDefault="001310CE" w:rsidP="00305207">
            <w:pPr>
              <w:pStyle w:val="TableText"/>
              <w:rPr>
                <w:rStyle w:val="GUIWord"/>
              </w:rPr>
            </w:pPr>
            <w:r w:rsidRPr="00F2736F">
              <w:rPr>
                <w:rStyle w:val="GUIWord"/>
              </w:rPr>
              <w:t>Chlorophyll Content</w:t>
            </w:r>
          </w:p>
        </w:tc>
        <w:tc>
          <w:tcPr>
            <w:tcW w:w="0" w:type="auto"/>
          </w:tcPr>
          <w:p w14:paraId="56378DF0" w14:textId="77777777" w:rsidR="001310CE" w:rsidRDefault="00C83101" w:rsidP="001572A2">
            <w:pPr>
              <w:pStyle w:val="TableText"/>
            </w:pPr>
            <w:r>
              <w:t xml:space="preserve">[ugrams/cm2] </w:t>
            </w:r>
            <w:r w:rsidRPr="00C83101">
              <w:t>Chlorophyll content of the collected vegetation sample</w:t>
            </w:r>
          </w:p>
        </w:tc>
      </w:tr>
      <w:tr w:rsidR="001310CE" w14:paraId="60E6641D" w14:textId="77777777" w:rsidTr="00AA263D">
        <w:trPr>
          <w:cantSplit/>
        </w:trPr>
        <w:tc>
          <w:tcPr>
            <w:tcW w:w="0" w:type="auto"/>
          </w:tcPr>
          <w:p w14:paraId="226F8140" w14:textId="77777777" w:rsidR="001310CE" w:rsidRPr="00F2736F" w:rsidRDefault="001310CE" w:rsidP="00305207">
            <w:pPr>
              <w:pStyle w:val="TableText"/>
              <w:rPr>
                <w:rStyle w:val="GUIWord"/>
              </w:rPr>
            </w:pPr>
            <w:r w:rsidRPr="00F2736F">
              <w:rPr>
                <w:rStyle w:val="GUIWord"/>
              </w:rPr>
              <w:t>Crown Class (FPMRIS)</w:t>
            </w:r>
          </w:p>
        </w:tc>
        <w:tc>
          <w:tcPr>
            <w:tcW w:w="0" w:type="auto"/>
          </w:tcPr>
          <w:p w14:paraId="2ABE483F" w14:textId="77777777" w:rsidR="00821621" w:rsidRDefault="00C83101" w:rsidP="00145B70">
            <w:pPr>
              <w:pStyle w:val="TableText"/>
            </w:pPr>
            <w:r>
              <w:t>[</w:t>
            </w:r>
            <w:r w:rsidR="00821621">
              <w:t>Drop down list</w:t>
            </w:r>
            <w:r>
              <w:t xml:space="preserve">] </w:t>
            </w:r>
            <w:r w:rsidRPr="00C83101">
              <w:t>SOP 13 Measuring a Large Tree Plot</w:t>
            </w:r>
          </w:p>
        </w:tc>
      </w:tr>
      <w:tr w:rsidR="001310CE" w14:paraId="087BB1B3" w14:textId="77777777" w:rsidTr="00AA263D">
        <w:trPr>
          <w:cantSplit/>
        </w:trPr>
        <w:tc>
          <w:tcPr>
            <w:tcW w:w="0" w:type="auto"/>
          </w:tcPr>
          <w:p w14:paraId="019B9477" w14:textId="77777777" w:rsidR="001310CE" w:rsidRPr="00F2736F" w:rsidRDefault="001310CE" w:rsidP="00305207">
            <w:pPr>
              <w:pStyle w:val="TableText"/>
              <w:rPr>
                <w:rStyle w:val="GUIWord"/>
              </w:rPr>
            </w:pPr>
            <w:r w:rsidRPr="00F2736F">
              <w:rPr>
                <w:rStyle w:val="GUIWord"/>
              </w:rPr>
              <w:t>DBH</w:t>
            </w:r>
          </w:p>
        </w:tc>
        <w:tc>
          <w:tcPr>
            <w:tcW w:w="0" w:type="auto"/>
          </w:tcPr>
          <w:p w14:paraId="489B4A3C" w14:textId="77777777" w:rsidR="001310CE" w:rsidRDefault="00C83101" w:rsidP="00305207">
            <w:pPr>
              <w:pStyle w:val="TableText"/>
            </w:pPr>
            <w:r>
              <w:t xml:space="preserve">[Metres] </w:t>
            </w:r>
            <w:r w:rsidRPr="00C83101">
              <w:t>Diameter at breast height</w:t>
            </w:r>
          </w:p>
        </w:tc>
      </w:tr>
      <w:tr w:rsidR="001310CE" w14:paraId="59744790" w14:textId="77777777" w:rsidTr="00AA263D">
        <w:trPr>
          <w:cantSplit/>
        </w:trPr>
        <w:tc>
          <w:tcPr>
            <w:tcW w:w="0" w:type="auto"/>
          </w:tcPr>
          <w:p w14:paraId="0C5CCD10" w14:textId="77777777" w:rsidR="001310CE" w:rsidRPr="00F2736F" w:rsidRDefault="001310CE" w:rsidP="00305207">
            <w:pPr>
              <w:pStyle w:val="TableText"/>
              <w:rPr>
                <w:rStyle w:val="GUIWord"/>
              </w:rPr>
            </w:pPr>
            <w:r w:rsidRPr="00F2736F">
              <w:rPr>
                <w:rStyle w:val="GUIWord"/>
              </w:rPr>
              <w:t>Dry Weight</w:t>
            </w:r>
          </w:p>
        </w:tc>
        <w:tc>
          <w:tcPr>
            <w:tcW w:w="0" w:type="auto"/>
          </w:tcPr>
          <w:p w14:paraId="5F3398A8" w14:textId="77777777" w:rsidR="001310CE" w:rsidRDefault="00C83101" w:rsidP="00305207">
            <w:pPr>
              <w:pStyle w:val="TableText"/>
            </w:pPr>
            <w:r>
              <w:t xml:space="preserve">[Grams] </w:t>
            </w:r>
            <w:r w:rsidRPr="00C83101">
              <w:t>Dry weight of the collected vegetation sample</w:t>
            </w:r>
          </w:p>
        </w:tc>
      </w:tr>
      <w:tr w:rsidR="001310CE" w14:paraId="2AF2057A" w14:textId="77777777" w:rsidTr="00AA263D">
        <w:trPr>
          <w:cantSplit/>
        </w:trPr>
        <w:tc>
          <w:tcPr>
            <w:tcW w:w="0" w:type="auto"/>
          </w:tcPr>
          <w:p w14:paraId="5CEA33AE" w14:textId="77777777" w:rsidR="001310CE" w:rsidRPr="00F2736F" w:rsidRDefault="001310CE" w:rsidP="00305207">
            <w:pPr>
              <w:pStyle w:val="TableText"/>
              <w:rPr>
                <w:rStyle w:val="GUIWord"/>
              </w:rPr>
            </w:pPr>
            <w:r w:rsidRPr="00F2736F">
              <w:rPr>
                <w:rStyle w:val="GUIWord"/>
              </w:rPr>
              <w:t>Height</w:t>
            </w:r>
          </w:p>
        </w:tc>
        <w:tc>
          <w:tcPr>
            <w:tcW w:w="0" w:type="auto"/>
          </w:tcPr>
          <w:p w14:paraId="1FCD8848" w14:textId="77777777" w:rsidR="001310CE" w:rsidRDefault="00C83101" w:rsidP="00305207">
            <w:pPr>
              <w:pStyle w:val="TableText"/>
            </w:pPr>
            <w:r>
              <w:t xml:space="preserve">[Metres] </w:t>
            </w:r>
            <w:r w:rsidRPr="00C83101">
              <w:t>Height of vegetation</w:t>
            </w:r>
          </w:p>
        </w:tc>
      </w:tr>
      <w:tr w:rsidR="001310CE" w14:paraId="7E846DF0" w14:textId="77777777" w:rsidTr="00AA263D">
        <w:trPr>
          <w:cantSplit/>
        </w:trPr>
        <w:tc>
          <w:tcPr>
            <w:tcW w:w="0" w:type="auto"/>
          </w:tcPr>
          <w:p w14:paraId="21C8F290" w14:textId="77777777" w:rsidR="001310CE" w:rsidRPr="00F2736F" w:rsidRDefault="001310CE" w:rsidP="00305207">
            <w:pPr>
              <w:pStyle w:val="TableText"/>
              <w:rPr>
                <w:rStyle w:val="GUIWord"/>
              </w:rPr>
            </w:pPr>
            <w:r w:rsidRPr="00F2736F">
              <w:rPr>
                <w:rStyle w:val="GUIWord"/>
              </w:rPr>
              <w:t>Leaf Area</w:t>
            </w:r>
          </w:p>
        </w:tc>
        <w:tc>
          <w:tcPr>
            <w:tcW w:w="0" w:type="auto"/>
          </w:tcPr>
          <w:p w14:paraId="350E3E9A" w14:textId="77777777" w:rsidR="001310CE" w:rsidRDefault="00C83101" w:rsidP="00305207">
            <w:pPr>
              <w:pStyle w:val="TableText"/>
            </w:pPr>
            <w:r>
              <w:t xml:space="preserve">[cm2] </w:t>
            </w:r>
            <w:r w:rsidRPr="00C83101">
              <w:t>Leaf area of the sampled vegetation</w:t>
            </w:r>
          </w:p>
        </w:tc>
      </w:tr>
      <w:tr w:rsidR="001310CE" w14:paraId="22A316B6" w14:textId="77777777" w:rsidTr="00AA263D">
        <w:trPr>
          <w:cantSplit/>
        </w:trPr>
        <w:tc>
          <w:tcPr>
            <w:tcW w:w="0" w:type="auto"/>
          </w:tcPr>
          <w:p w14:paraId="397A81C8" w14:textId="77777777" w:rsidR="001310CE" w:rsidRPr="00F2736F" w:rsidRDefault="001310CE" w:rsidP="00305207">
            <w:pPr>
              <w:pStyle w:val="TableText"/>
              <w:rPr>
                <w:rStyle w:val="GUIWord"/>
              </w:rPr>
            </w:pPr>
            <w:r w:rsidRPr="00F2736F">
              <w:rPr>
                <w:rStyle w:val="GUIWord"/>
              </w:rPr>
              <w:t>Specific Leaf Area</w:t>
            </w:r>
          </w:p>
        </w:tc>
        <w:tc>
          <w:tcPr>
            <w:tcW w:w="0" w:type="auto"/>
          </w:tcPr>
          <w:p w14:paraId="2BD19738" w14:textId="77777777" w:rsidR="001310CE" w:rsidRDefault="00C83101" w:rsidP="00305207">
            <w:pPr>
              <w:pStyle w:val="TableText"/>
            </w:pPr>
            <w:r>
              <w:t xml:space="preserve">[cm2/gram] </w:t>
            </w:r>
            <w:r w:rsidRPr="00C83101">
              <w:t>Calculated by: LeafArea[cm2]/DryMass[g]</w:t>
            </w:r>
          </w:p>
        </w:tc>
      </w:tr>
      <w:tr w:rsidR="001310CE" w14:paraId="77F01AD3" w14:textId="77777777" w:rsidTr="00AA263D">
        <w:trPr>
          <w:cantSplit/>
        </w:trPr>
        <w:tc>
          <w:tcPr>
            <w:tcW w:w="0" w:type="auto"/>
          </w:tcPr>
          <w:p w14:paraId="65AB1603" w14:textId="77777777" w:rsidR="001310CE" w:rsidRPr="00F2736F" w:rsidRDefault="001310CE" w:rsidP="00305207">
            <w:pPr>
              <w:pStyle w:val="TableText"/>
              <w:rPr>
                <w:rStyle w:val="GUIWord"/>
              </w:rPr>
            </w:pPr>
            <w:r w:rsidRPr="00F2736F">
              <w:rPr>
                <w:rStyle w:val="GUIWord"/>
              </w:rPr>
              <w:t>Water Content</w:t>
            </w:r>
          </w:p>
        </w:tc>
        <w:tc>
          <w:tcPr>
            <w:tcW w:w="0" w:type="auto"/>
          </w:tcPr>
          <w:p w14:paraId="6F785F62" w14:textId="77777777"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14:paraId="2C3E3280" w14:textId="77777777" w:rsidTr="00AA263D">
        <w:trPr>
          <w:cantSplit/>
        </w:trPr>
        <w:tc>
          <w:tcPr>
            <w:tcW w:w="0" w:type="auto"/>
          </w:tcPr>
          <w:p w14:paraId="514203F7" w14:textId="77777777" w:rsidR="001310CE" w:rsidRPr="00F2736F" w:rsidRDefault="001310CE" w:rsidP="00305207">
            <w:pPr>
              <w:pStyle w:val="TableText"/>
              <w:rPr>
                <w:rStyle w:val="GUIWord"/>
              </w:rPr>
            </w:pPr>
            <w:r w:rsidRPr="00F2736F">
              <w:rPr>
                <w:rStyle w:val="GUIWord"/>
              </w:rPr>
              <w:t>Wet Weight</w:t>
            </w:r>
          </w:p>
        </w:tc>
        <w:tc>
          <w:tcPr>
            <w:tcW w:w="0" w:type="auto"/>
          </w:tcPr>
          <w:p w14:paraId="6C9F098C" w14:textId="77777777" w:rsidR="001310CE" w:rsidRDefault="00C83101" w:rsidP="00305207">
            <w:pPr>
              <w:pStyle w:val="TableText"/>
            </w:pPr>
            <w:r>
              <w:t xml:space="preserve">[Grams] Wet weight of the collected </w:t>
            </w:r>
            <w:r w:rsidRPr="00C83101">
              <w:t>vegetation sample</w:t>
            </w:r>
          </w:p>
        </w:tc>
      </w:tr>
    </w:tbl>
    <w:p w14:paraId="69242F0A" w14:textId="77777777" w:rsidR="001310CE" w:rsidRDefault="001310CE" w:rsidP="00306258">
      <w:pPr>
        <w:pStyle w:val="Heading2"/>
      </w:pPr>
      <w:bookmarkStart w:id="146" w:name="_Ref97181069"/>
      <w:bookmarkStart w:id="147" w:name="_Ref354146650"/>
      <w:bookmarkStart w:id="148" w:name="_Ref354146654"/>
      <w:bookmarkStart w:id="149" w:name="_Toc355280351"/>
      <w:bookmarkStart w:id="150" w:name="_Toc293145231"/>
      <w:r>
        <w:t>Spaces, Space Factory and Data Processing using the Space Network</w:t>
      </w:r>
      <w:bookmarkEnd w:id="146"/>
      <w:bookmarkEnd w:id="147"/>
      <w:bookmarkEnd w:id="148"/>
      <w:bookmarkEnd w:id="149"/>
      <w:bookmarkEnd w:id="150"/>
      <w:r>
        <w:t xml:space="preserve"> </w:t>
      </w:r>
    </w:p>
    <w:p w14:paraId="2C2D8AF8" w14:textId="77777777" w:rsidR="001310CE" w:rsidRDefault="001310CE" w:rsidP="00A7583F">
      <w:pPr>
        <w:pStyle w:val="Body"/>
      </w:pPr>
      <w:r>
        <w:t xml:space="preserve">SPECCHIO offers interactive, configurable data processing. The concept is based on the feature spaces </w:t>
      </w:r>
      <w:sdt>
        <w:sdtPr>
          <w:id w:val="14239828"/>
          <w:citation/>
        </w:sdtPr>
        <w:sdtContent>
          <w:r w:rsidR="00AE2F37">
            <w:fldChar w:fldCharType="begin"/>
          </w:r>
          <w:r w:rsidR="0046580D">
            <w:rPr>
              <w:lang w:val="en-AU"/>
            </w:rPr>
            <w:instrText xml:space="preserve"> CITATION Lan97 \l 3081 </w:instrText>
          </w:r>
          <w:r w:rsidR="00AE2F37">
            <w:fldChar w:fldCharType="separate"/>
          </w:r>
          <w:r w:rsidR="0046510F">
            <w:rPr>
              <w:noProof/>
              <w:lang w:val="en-AU"/>
            </w:rPr>
            <w:t>(Landgrebe, 1997)</w:t>
          </w:r>
          <w:r w:rsidR="00AE2F3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AE2F37">
            <w:fldChar w:fldCharType="begin"/>
          </w:r>
          <w:r w:rsidR="0046580D">
            <w:rPr>
              <w:lang w:val="en-AU"/>
            </w:rPr>
            <w:instrText xml:space="preserve"> CITATION Hue092 \l 3081 </w:instrText>
          </w:r>
          <w:r w:rsidR="00AE2F37">
            <w:fldChar w:fldCharType="separate"/>
          </w:r>
          <w:r w:rsidR="0046510F">
            <w:rPr>
              <w:noProof/>
              <w:lang w:val="en-AU"/>
            </w:rPr>
            <w:t>(Hueni A. , Kneubuehler, Nieke, &amp; Itten, 2009)</w:t>
          </w:r>
          <w:r w:rsidR="00AE2F37">
            <w:fldChar w:fldCharType="end"/>
          </w:r>
        </w:sdtContent>
      </w:sdt>
      <w:r>
        <w:t>.</w:t>
      </w:r>
    </w:p>
    <w:p w14:paraId="6A391AFE" w14:textId="77777777" w:rsidR="001310CE" w:rsidRPr="00084655" w:rsidRDefault="001310CE" w:rsidP="00A7583F">
      <w:pPr>
        <w:pStyle w:val="Body"/>
      </w:pPr>
      <w:r>
        <w:t xml:space="preserve">Spaces are used throughout the system for processing, visualisation and file output. In all these cases, vector data must be related to </w:t>
      </w:r>
      <w:r w:rsidR="007F4F37">
        <w:t>Spectr</w:t>
      </w:r>
      <w:r>
        <w:t xml:space="preserve">al dimensions and this information is held by the space. Moreover, a space can hold only </w:t>
      </w:r>
      <w:r w:rsidR="007F4F37">
        <w:t>Spectr</w:t>
      </w:r>
      <w:r>
        <w:t>a that are of the same dimension.</w:t>
      </w:r>
    </w:p>
    <w:p w14:paraId="2BCD6661" w14:textId="77777777" w:rsidR="001310CE" w:rsidRDefault="001310CE" w:rsidP="00A7583F">
      <w:pPr>
        <w:pStyle w:val="Body"/>
      </w:pPr>
      <w:r>
        <w:t>The Space Factory is a conceptual, central component of the SPECCHIO system. It creates new spaces based on given inputs and contains the logic to form ‘non-mixed’ spaces.</w:t>
      </w:r>
    </w:p>
    <w:p w14:paraId="01DD647E" w14:textId="77777777" w:rsidR="001310CE" w:rsidRDefault="001310CE" w:rsidP="00A7583F">
      <w:pPr>
        <w:pStyle w:val="Body"/>
      </w:pPr>
      <w:r>
        <w:t xml:space="preserve">Assume the use case of displaying </w:t>
      </w:r>
      <w:r w:rsidR="007F4F37">
        <w:t>Spectr</w:t>
      </w:r>
      <w:r>
        <w:t xml:space="preserve">al plots of a number of </w:t>
      </w:r>
      <w:r w:rsidR="007F4F37">
        <w:t>Spectr</w:t>
      </w:r>
      <w:r>
        <w:t xml:space="preserve">a. In a first step, the user will select the </w:t>
      </w:r>
      <w:r w:rsidR="007F4F37">
        <w:t>Spectr</w:t>
      </w:r>
      <w:r>
        <w:t xml:space="preserve">a to be plotted by effecting a subspace projection </w:t>
      </w:r>
      <w:sdt>
        <w:sdtPr>
          <w:id w:val="14239830"/>
          <w:citation/>
        </w:sdtPr>
        <w:sdtContent>
          <w:r w:rsidR="00AE2F37" w:rsidRPr="00FF4CE5">
            <w:fldChar w:fldCharType="begin"/>
          </w:r>
          <w:r w:rsidR="0046580D" w:rsidRPr="00FF4CE5">
            <w:instrText xml:space="preserve"> CITATION Hün072 \l 3081 </w:instrText>
          </w:r>
          <w:r w:rsidR="00AE2F37" w:rsidRPr="00FF4CE5">
            <w:fldChar w:fldCharType="separate"/>
          </w:r>
          <w:r w:rsidR="0046510F" w:rsidRPr="0046510F">
            <w:rPr>
              <w:noProof/>
            </w:rPr>
            <w:t>(Hüni, Nieke, Schopfer, Kneubühler, &amp; Itten, 2nd Generation of RSL's Spectrum Database "SPECCHIO", 2007)</w:t>
          </w:r>
          <w:r w:rsidR="00AE2F3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w:t>
      </w:r>
      <w:r w:rsidR="007F4F37">
        <w:t>Spectr</w:t>
      </w:r>
      <w:r>
        <w:t xml:space="preserve">a (see </w:t>
      </w:r>
      <w:r w:rsidR="00AE2F37">
        <w:fldChar w:fldCharType="begin"/>
      </w:r>
      <w:r>
        <w:instrText xml:space="preserve"> REF _Ref95120608 \h </w:instrText>
      </w:r>
      <w:r w:rsidR="00AE2F37">
        <w:fldChar w:fldCharType="separate"/>
      </w:r>
      <w:r w:rsidR="000E7C7E">
        <w:t xml:space="preserve">Figure </w:t>
      </w:r>
      <w:r w:rsidR="000E7C7E">
        <w:rPr>
          <w:noProof/>
        </w:rPr>
        <w:t>17</w:t>
      </w:r>
      <w:r w:rsidR="00AE2F37">
        <w:fldChar w:fldCharType="end"/>
      </w:r>
      <w:r>
        <w:t>).</w:t>
      </w:r>
    </w:p>
    <w:p w14:paraId="2564F3AB" w14:textId="298F303D" w:rsidR="001310CE" w:rsidRDefault="00BF49E7" w:rsidP="00EB49E0">
      <w:pPr>
        <w:pStyle w:val="Figure"/>
      </w:pPr>
      <w:r>
        <w:rPr>
          <w:lang w:val="en-US" w:eastAsia="en-US"/>
        </w:rPr>
        <mc:AlternateContent>
          <mc:Choice Requires="wpg">
            <w:drawing>
              <wp:inline distT="0" distB="0" distL="0" distR="0" wp14:anchorId="6949DDA2" wp14:editId="71782779">
                <wp:extent cx="5603240" cy="2268220"/>
                <wp:effectExtent l="0" t="0" r="0" b="5080"/>
                <wp:docPr id="273" name="Group 3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603240" cy="2268220"/>
                          <a:chOff x="2359" y="7435"/>
                          <a:chExt cx="6791" cy="2749"/>
                        </a:xfrm>
                      </wpg:grpSpPr>
                      <wps:wsp>
                        <wps:cNvPr id="274" name="AutoShape 317"/>
                        <wps:cNvSpPr>
                          <a:spLocks noChangeAspect="1" noChangeArrowheads="1" noTextEdit="1"/>
                        </wps:cNvSpPr>
                        <wps:spPr bwMode="auto">
                          <a:xfrm>
                            <a:off x="2359" y="7435"/>
                            <a:ext cx="6791" cy="2749"/>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5" name="Picture 3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359" y="7435"/>
                            <a:ext cx="6791" cy="2749"/>
                          </a:xfrm>
                          <a:prstGeom prst="rect">
                            <a:avLst/>
                          </a:prstGeom>
                          <a:noFill/>
                          <a:extLst>
                            <a:ext uri="{909E8E84-426E-40dd-AFC4-6F175D3DCCD1}">
                              <a14:hiddenFill xmlns:a14="http://schemas.microsoft.com/office/drawing/2010/main">
                                <a:solidFill>
                                  <a:srgbClr val="FFFFFF"/>
                                </a:solidFill>
                              </a14:hiddenFill>
                            </a:ext>
                          </a:extLst>
                        </pic:spPr>
                      </pic:pic>
                      <wps:wsp>
                        <wps:cNvPr id="276" name="Text Box 320"/>
                        <wps:cNvSpPr txBox="1">
                          <a:spLocks noChangeArrowheads="1"/>
                        </wps:cNvSpPr>
                        <wps:spPr bwMode="auto">
                          <a:xfrm>
                            <a:off x="2478" y="8641"/>
                            <a:ext cx="1843" cy="691"/>
                          </a:xfrm>
                          <a:prstGeom prst="rect">
                            <a:avLst/>
                          </a:prstGeom>
                          <a:solidFill>
                            <a:srgbClr val="FFFFFF"/>
                          </a:solidFill>
                          <a:ln w="9525">
                            <a:solidFill>
                              <a:srgbClr val="000000"/>
                            </a:solidFill>
                            <a:miter lim="800000"/>
                            <a:headEnd/>
                            <a:tailEnd/>
                          </a:ln>
                        </wps:spPr>
                        <wps:txbx>
                          <w:txbxContent>
                            <w:p w14:paraId="2ACED930" w14:textId="77777777" w:rsidR="00ED27D3" w:rsidRPr="00F52044" w:rsidRDefault="00ED27D3">
                              <w:pPr>
                                <w:rPr>
                                  <w:sz w:val="20"/>
                                  <w:lang w:val="en-AU"/>
                                </w:rPr>
                              </w:pPr>
                              <w:r w:rsidRPr="00F52044">
                                <w:rPr>
                                  <w:sz w:val="20"/>
                                  <w:lang w:val="en-AU"/>
                                </w:rPr>
                                <w:t>User search conditions – Query builder or Data Hierarchy Browser</w:t>
                              </w:r>
                            </w:p>
                          </w:txbxContent>
                        </wps:txbx>
                        <wps:bodyPr rot="0" vert="horz" wrap="square" lIns="91440" tIns="45720" rIns="91440" bIns="45720" anchor="t" anchorCtr="0" upright="1">
                          <a:noAutofit/>
                        </wps:bodyPr>
                      </wps:wsp>
                    </wpg:wgp>
                  </a:graphicData>
                </a:graphic>
              </wp:inline>
            </w:drawing>
          </mc:Choice>
          <mc:Fallback>
            <w:pict>
              <v:group id="Group 318" o:spid="_x0000_s1086" style="width:441.2pt;height:178.6pt;mso-position-horizontal-relative:char;mso-position-vertical-relative:line" coordorigin="2359,7435" coordsize="6791,27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">
                <o:lock v:ext="edit" aspectratio="t"/>
                <v:rect id="AutoShape 317" o:spid="_x0000_s1087" style="position:absolute;left:2359;top:7435;width:6791;height:27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ao8QxQAA&#10;ANwAAAAPAAAAZHJzL2Rvd25yZXYueG1sRI9Ba8JAFITvBf/D8gpeim4UqSW6ighiKIIYq+dH9pmE&#10;Zt/G7DaJ/94tFHocZuYbZrnuTSVaalxpWcFkHIEgzqwuOVfwdd6NPkA4j6yxskwKHuRgvRq8LDHW&#10;tuMTtanPRYCwi1FB4X0dS+myggy6sa2Jg3ezjUEfZJNL3WAX4KaS0yh6lwZLDgsF1rQtKPtOf4yC&#10;Lju21/NhL49v18TyPblv08unUsPXfrMA4an3/+G/dqIVTOcz+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JqjxDFAAAA3AAAAA8AAAAAAAAAAAAAAAAAlwIAAGRycy9k&#10;b3ducmV2LnhtbFBLBQYAAAAABAAEAPUAAACJAw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 o:spid="_x0000_s1088" type="#_x0000_t75" style="position:absolute;left:2359;top:7435;width:6791;height:27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y&#10;u97FAAAA3AAAAA8AAABkcnMvZG93bnJldi54bWxEj09rAjEUxO+FfofwBC9Fs91StatRRBR6KeI/&#10;6PGxee4ubl6WJGr89k2h0OMwM79hZotoWnEj5xvLCl6HGQji0uqGKwXHw2YwAeEDssbWMil4kIfF&#10;/PlphoW2d97RbR8qkSDsC1RQh9AVUvqyJoN+aDvi5J2tMxiSdJXUDu8JblqZZ9lIGmw4LdTY0aqm&#10;8rK/GgUyrk9LR498/LbDr/jhtt+bF6lUvxeXUxCBYvgP/7U/tYJ8/A6/Z9IRk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Q8rvexQAAANwAAAAPAAAAAAAAAAAAAAAAAJwC&#10;AABkcnMvZG93bnJldi54bWxQSwUGAAAAAAQABAD3AAAAjgMAAAAA&#10;">
                  <v:imagedata r:id="rId41" o:title=""/>
                </v:shape>
                <v:shape id="Text Box 320" o:spid="_x0000_s1089" type="#_x0000_t202" style="position:absolute;left:2478;top:8641;width:1843;height:6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hPIxgAA&#10;ANwAAAAPAAAAZHJzL2Rvd25yZXYueG1sRI9Pa8JAFMTvQr/D8gQvopvaEm3qKiK06K3+Qa+P7DMJ&#10;Zt/G3W1Mv31XKPQ4zMxvmPmyM7VoyfnKsoLncQKCOLe64kLB8fAxmoHwAVljbZkU/JCH5eKpN8dM&#10;2zvvqN2HQkQI+wwVlCE0mZQ+L8mgH9uGOHoX6wyGKF0htcN7hJtaTpIklQYrjgslNrQuKb/uv42C&#10;2eumPfvty9cpTy/1WxhO28+bU2rQ71bvIAJ14T/8195oBZNpCo8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VhPIxgAAANwAAAAPAAAAAAAAAAAAAAAAAJcCAABkcnMv&#10;ZG93bnJldi54bWxQSwUGAAAAAAQABAD1AAAAigMAAAAA&#10;">
                  <v:textbox>
                    <w:txbxContent>
                      <w:p w14:paraId="2ACED930" w14:textId="77777777" w:rsidR="00ED27D3" w:rsidRPr="00F52044" w:rsidRDefault="00ED27D3">
                        <w:pPr>
                          <w:rPr>
                            <w:sz w:val="20"/>
                            <w:lang w:val="en-AU"/>
                          </w:rPr>
                        </w:pPr>
                        <w:r w:rsidRPr="00F52044">
                          <w:rPr>
                            <w:sz w:val="20"/>
                            <w:lang w:val="en-AU"/>
                          </w:rPr>
                          <w:t>User search conditions – Query builder or Data Hierarchy Browser</w:t>
                        </w:r>
                      </w:p>
                    </w:txbxContent>
                  </v:textbox>
                </v:shape>
                <w10:anchorlock/>
              </v:group>
            </w:pict>
          </mc:Fallback>
        </mc:AlternateContent>
      </w:r>
    </w:p>
    <w:p w14:paraId="2CE49BF3" w14:textId="77777777" w:rsidR="001310CE" w:rsidRDefault="001310CE" w:rsidP="00EB49E0">
      <w:pPr>
        <w:pStyle w:val="Caption"/>
      </w:pPr>
      <w:bookmarkStart w:id="151" w:name="_Ref95120608"/>
      <w:r>
        <w:t xml:space="preserve">Figure </w:t>
      </w:r>
      <w:fldSimple w:instr=" SEQ Figure \* ARABIC ">
        <w:r w:rsidR="000E7C7E">
          <w:rPr>
            <w:noProof/>
          </w:rPr>
          <w:t>17</w:t>
        </w:r>
      </w:fldSimple>
      <w:bookmarkEnd w:id="151"/>
      <w:r>
        <w:t>: Building spaces based on user defined subspace projections</w:t>
      </w:r>
    </w:p>
    <w:p w14:paraId="593F85EE" w14:textId="77777777" w:rsidR="001310CE" w:rsidRDefault="001310CE" w:rsidP="00A7583F">
      <w:pPr>
        <w:pStyle w:val="Body"/>
      </w:pPr>
      <w:r>
        <w:t xml:space="preserve">The Space Factory returns a list of the created spaces. Each space can now in turn be used as an input argument of a plotting class instance. Utilizing the Space Factory ensures that all </w:t>
      </w:r>
      <w:r w:rsidR="007F4F37">
        <w:t>Spectr</w:t>
      </w:r>
      <w:r>
        <w:t>a contained by a space have a common wavelength per band and the same measurement unit, i.e. the following processing modules do not need to carry out uniformity checks but can apply their algorithms</w:t>
      </w:r>
      <w:r w:rsidRPr="003D0307">
        <w:t xml:space="preserve"> </w:t>
      </w:r>
      <w:r>
        <w:t xml:space="preserve">directly, e.g. plotting of </w:t>
      </w:r>
      <w:r w:rsidR="007F4F37">
        <w:t>Spectr</w:t>
      </w:r>
      <w:r>
        <w:t>al vectors against the common wavelengths of the space.</w:t>
      </w:r>
    </w:p>
    <w:p w14:paraId="7501CE54" w14:textId="77777777"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14:paraId="615568AC" w14:textId="77777777" w:rsidR="001310CE" w:rsidRPr="00A71C6E" w:rsidRDefault="001310CE" w:rsidP="00EB49E0">
      <w:pPr>
        <w:pStyle w:val="Figure"/>
      </w:pPr>
      <w:r>
        <w:rPr>
          <w:lang w:val="en-US" w:eastAsia="en-US"/>
        </w:rPr>
        <w:drawing>
          <wp:inline distT="0" distB="0" distL="0" distR="0" wp14:anchorId="11B94F66" wp14:editId="0D27A45F">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42"/>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249D6793" w14:textId="77777777" w:rsidR="001310CE" w:rsidRPr="00A71C6E" w:rsidRDefault="001310CE" w:rsidP="00EB49E0">
      <w:pPr>
        <w:pStyle w:val="Caption"/>
      </w:pPr>
      <w:bookmarkStart w:id="152" w:name="_Ref69211722"/>
      <w:r w:rsidRPr="00A71C6E">
        <w:t xml:space="preserve">Figure </w:t>
      </w:r>
      <w:fldSimple w:instr=" SEQ Figure \* ARABIC ">
        <w:r w:rsidR="000E7C7E">
          <w:rPr>
            <w:noProof/>
          </w:rPr>
          <w:t>18</w:t>
        </w:r>
      </w:fldSimple>
      <w:bookmarkEnd w:id="152"/>
      <w:r w:rsidRPr="00A71C6E">
        <w:t>: Transformation into a new space by a processing module</w:t>
      </w:r>
    </w:p>
    <w:p w14:paraId="459B4B1E" w14:textId="77777777" w:rsidR="001310CE" w:rsidRPr="00084655" w:rsidRDefault="001310CE" w:rsidP="00A7583F">
      <w:pPr>
        <w:pStyle w:val="Body"/>
      </w:pPr>
      <w:r w:rsidRPr="00A71C6E">
        <w:t xml:space="preserve">Processing modules are effecting a transformation on a space, i.e. the </w:t>
      </w:r>
      <w:r w:rsidR="007F4F37">
        <w:t>Spectr</w:t>
      </w:r>
      <w:r w:rsidRPr="00A71C6E">
        <w:t xml:space="preserve">al data vectors of the input space are transformed to an output space. The algorithm of the processing module defines the dimensionality of the resulting space. This is illustrated in </w:t>
      </w:r>
      <w:r w:rsidR="00AE2F37">
        <w:fldChar w:fldCharType="begin"/>
      </w:r>
      <w:r>
        <w:instrText xml:space="preserve"> REF _Ref69211722 \h </w:instrText>
      </w:r>
      <w:r w:rsidR="00AE2F37">
        <w:fldChar w:fldCharType="separate"/>
      </w:r>
      <w:r w:rsidR="000E7C7E" w:rsidRPr="00A71C6E">
        <w:t xml:space="preserve">Figure </w:t>
      </w:r>
      <w:r w:rsidR="000E7C7E">
        <w:rPr>
          <w:noProof/>
        </w:rPr>
        <w:t>18</w:t>
      </w:r>
      <w:r w:rsidR="00AE2F3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14:paraId="719D9A22" w14:textId="77777777" w:rsidR="002A0FFE" w:rsidRDefault="002A0FFE" w:rsidP="00BA3445">
      <w:pPr>
        <w:pStyle w:val="Heading1"/>
      </w:pPr>
      <w:bookmarkStart w:id="153" w:name="_Toc355280360"/>
      <w:bookmarkStart w:id="154" w:name="_Toc293145232"/>
      <w:bookmarkEnd w:id="25"/>
      <w:r w:rsidRPr="00084655">
        <w:t xml:space="preserve">SPECCHIO </w:t>
      </w:r>
      <w:r w:rsidR="001A05D9">
        <w:t>Basic Operation</w:t>
      </w:r>
      <w:bookmarkEnd w:id="153"/>
      <w:bookmarkEnd w:id="154"/>
    </w:p>
    <w:p w14:paraId="462EFB32" w14:textId="77777777"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14:paraId="136775EC" w14:textId="77777777" w:rsidR="002A0FFE" w:rsidRPr="00084655" w:rsidRDefault="002A0FFE" w:rsidP="00A7583F">
      <w:pPr>
        <w:pStyle w:val="Body"/>
      </w:pPr>
      <w:r w:rsidRPr="00084655">
        <w:t xml:space="preserve">The screenshots provided in the following sections have been taken </w:t>
      </w:r>
      <w:r w:rsidR="00FF6BCC">
        <w:t xml:space="preserve">mostly </w:t>
      </w:r>
      <w:r w:rsidRPr="00084655">
        <w:t xml:space="preserve">on Windows </w:t>
      </w:r>
      <w:r w:rsidR="00A250FC">
        <w:t>Vista</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r w:rsidR="00D04BE3">
        <w:t xml:space="preserve">a little </w:t>
      </w:r>
      <w:r w:rsidRPr="00084655">
        <w:t>different.</w:t>
      </w:r>
    </w:p>
    <w:p w14:paraId="0323A087" w14:textId="77777777" w:rsidR="00CA3756" w:rsidRDefault="00CA3756" w:rsidP="00CA3756">
      <w:pPr>
        <w:pStyle w:val="Heading2"/>
      </w:pPr>
      <w:bookmarkStart w:id="155" w:name="_Ref355008998"/>
      <w:bookmarkStart w:id="156" w:name="_Ref355009000"/>
      <w:bookmarkStart w:id="157" w:name="_Toc355280361"/>
      <w:bookmarkStart w:id="158" w:name="_Toc293145233"/>
      <w:r>
        <w:t>Mac Operation</w:t>
      </w:r>
      <w:bookmarkEnd w:id="158"/>
    </w:p>
    <w:p w14:paraId="08D1FA97" w14:textId="77777777"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w:t>
      </w:r>
      <w:r w:rsidR="00FF6BCC">
        <w:t>,</w:t>
      </w:r>
      <w:r>
        <w:t xml:space="preserve"> </w:t>
      </w:r>
      <w:r w:rsidR="00FF6BCC">
        <w:t xml:space="preserve">in a similar way to </w:t>
      </w:r>
      <w:r>
        <w:t xml:space="preserve">the </w:t>
      </w:r>
      <w:r w:rsidR="00FF6BCC">
        <w:t xml:space="preserve">Windows </w:t>
      </w:r>
      <w:r>
        <w:t>screen shots in this document.</w:t>
      </w:r>
    </w:p>
    <w:p w14:paraId="7A873863" w14:textId="77777777"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14:paraId="308B3461" w14:textId="77777777" w:rsidR="00160B9E" w:rsidRDefault="00160B9E" w:rsidP="00592325">
      <w:pPr>
        <w:pStyle w:val="HangingIndent"/>
      </w:pPr>
      <w:r w:rsidRPr="00592325">
        <w:rPr>
          <w:rStyle w:val="Strong"/>
        </w:rPr>
        <w:t>Left Click</w:t>
      </w:r>
      <w:r w:rsidR="00592325">
        <w:tab/>
        <w:t xml:space="preserve">The normal selection or activation click. </w:t>
      </w:r>
    </w:p>
    <w:p w14:paraId="676532B2" w14:textId="77777777" w:rsidR="00160B9E" w:rsidRDefault="00160B9E" w:rsidP="00592325">
      <w:pPr>
        <w:pStyle w:val="HangingIndent"/>
      </w:pPr>
      <w:r w:rsidRPr="00592325">
        <w:rPr>
          <w:rStyle w:val="Strong"/>
        </w:rPr>
        <w:t>Right Click</w:t>
      </w:r>
      <w:r w:rsidR="00592325">
        <w:tab/>
        <w:t>Context menu display.</w:t>
      </w:r>
    </w:p>
    <w:p w14:paraId="3056BF1E" w14:textId="77777777" w:rsidR="00160B9E" w:rsidRDefault="00160B9E" w:rsidP="00592325">
      <w:pPr>
        <w:pStyle w:val="HangingIndent"/>
      </w:pPr>
      <w:r w:rsidRPr="00592325">
        <w:rPr>
          <w:rStyle w:val="Strong"/>
        </w:rPr>
        <w:t>Control+Left Click</w:t>
      </w:r>
      <w:r w:rsidR="00592325">
        <w:tab/>
        <w:t>Adding a single item to the selection. Control+Click adds the item clicked to any already selected items.</w:t>
      </w:r>
    </w:p>
    <w:p w14:paraId="0AEE9D52" w14:textId="77777777" w:rsidR="00160B9E" w:rsidRDefault="00160B9E" w:rsidP="00592325">
      <w:pPr>
        <w:pStyle w:val="HangingIndent"/>
      </w:pPr>
      <w:r w:rsidRPr="00592325">
        <w:rPr>
          <w:rStyle w:val="Strong"/>
        </w:rPr>
        <w:t>Shift+Left Click</w:t>
      </w:r>
      <w:r w:rsidR="00592325">
        <w:tab/>
        <w:t>Adding a range of items to the selection. Shift+Click adds the item clicked, plus any items between the last selected item and the currently selected item, to any already selected items.</w:t>
      </w:r>
    </w:p>
    <w:p w14:paraId="7F1607D6" w14:textId="77777777" w:rsidR="00592325" w:rsidRDefault="00592325" w:rsidP="00592325">
      <w:pPr>
        <w:pStyle w:val="Body"/>
      </w:pPr>
      <w:r>
        <w:t xml:space="preserve">There are a variety of Mac mouse types which can be used, and also a variety of settings for configuring the Mac mouse. The Mac user is advised to consider </w:t>
      </w:r>
      <w:r w:rsidR="00FF6BCC">
        <w:t>their</w:t>
      </w:r>
      <w:r>
        <w:t xml:space="preserve"> mouse button settings prior to starting SPECCHIO operation so all of the above functions are accessible. </w:t>
      </w:r>
    </w:p>
    <w:p w14:paraId="0B378DAA" w14:textId="77777777" w:rsidR="00B40030" w:rsidRDefault="00B40030" w:rsidP="00B40030">
      <w:pPr>
        <w:pStyle w:val="Heading2"/>
      </w:pPr>
      <w:bookmarkStart w:id="159" w:name="_Ref358393092"/>
      <w:bookmarkStart w:id="160" w:name="_Ref358393095"/>
      <w:bookmarkStart w:id="161" w:name="_Toc293145234"/>
      <w:r>
        <w:t>Unix Operation</w:t>
      </w:r>
      <w:bookmarkEnd w:id="155"/>
      <w:bookmarkEnd w:id="156"/>
      <w:bookmarkEnd w:id="157"/>
      <w:bookmarkEnd w:id="159"/>
      <w:bookmarkEnd w:id="160"/>
      <w:bookmarkEnd w:id="161"/>
    </w:p>
    <w:p w14:paraId="6D425C0A" w14:textId="77777777" w:rsidR="00592325" w:rsidRDefault="00592325" w:rsidP="00A7583F">
      <w:pPr>
        <w:pStyle w:val="Body"/>
      </w:pPr>
      <w:r>
        <w:t xml:space="preserve">As described under Mac Operation above, Unix users should </w:t>
      </w:r>
      <w:r w:rsidR="00FF6BCC">
        <w:t xml:space="preserve">also </w:t>
      </w:r>
      <w:r>
        <w:t>consider how to access on their computer the various mouse click combinations that are described in this document.</w:t>
      </w:r>
    </w:p>
    <w:p w14:paraId="25D1EF0F" w14:textId="77777777"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w:t>
      </w:r>
      <w:r w:rsidR="00FF6BCC" w:rsidRPr="00FF6BCC">
        <w:rPr>
          <w:rStyle w:val="GUIWord"/>
        </w:rPr>
        <w:t>Enter file name:</w:t>
      </w:r>
      <w:r w:rsidRPr="00084655">
        <w:t xml:space="preserve"> box (</w:t>
      </w:r>
      <w:r w:rsidR="00AE2F37">
        <w:fldChar w:fldCharType="begin"/>
      </w:r>
      <w:r w:rsidR="00A30B2D">
        <w:instrText xml:space="preserve"> REF _Ref157221331 \h </w:instrText>
      </w:r>
      <w:r w:rsidR="00AE2F37">
        <w:fldChar w:fldCharType="separate"/>
      </w:r>
      <w:r w:rsidR="000E7C7E" w:rsidRPr="00084655">
        <w:t xml:space="preserve">Figure </w:t>
      </w:r>
      <w:r w:rsidR="000E7C7E">
        <w:rPr>
          <w:noProof/>
        </w:rPr>
        <w:t>19</w:t>
      </w:r>
      <w:r w:rsidR="00AE2F37">
        <w:fldChar w:fldCharType="end"/>
      </w:r>
      <w:r w:rsidRPr="00084655">
        <w:t xml:space="preserve">). Alternatively, on some UNIX machines just click the folder but do not double click, in this fashion the folder will be selected and no ‘.’ has to be inserted in the </w:t>
      </w:r>
      <w:r w:rsidR="00FF6BCC" w:rsidRPr="00FF6BCC">
        <w:rPr>
          <w:rStyle w:val="GUIWord"/>
        </w:rPr>
        <w:t>Enter file name:</w:t>
      </w:r>
      <w:r w:rsidRPr="00084655">
        <w:t>box.</w:t>
      </w:r>
    </w:p>
    <w:p w14:paraId="01CCDD02" w14:textId="77777777" w:rsidR="002A0FFE" w:rsidRPr="00084655" w:rsidRDefault="00410FC7" w:rsidP="00EB49E0">
      <w:pPr>
        <w:pStyle w:val="Figure"/>
      </w:pPr>
      <w:r>
        <w:rPr>
          <w:lang w:val="en-US" w:eastAsia="en-US"/>
        </w:rPr>
        <w:drawing>
          <wp:inline distT="0" distB="0" distL="0" distR="0" wp14:anchorId="44D97959" wp14:editId="661124F2">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43"/>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14:paraId="2B473EF0" w14:textId="77777777" w:rsidR="002A0FFE" w:rsidRPr="00084655" w:rsidRDefault="002A0FFE" w:rsidP="00EB49E0">
      <w:pPr>
        <w:pStyle w:val="Caption"/>
      </w:pPr>
      <w:bookmarkStart w:id="162" w:name="_Ref157221331"/>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19</w:t>
      </w:r>
      <w:r w:rsidR="00AE2F37">
        <w:rPr>
          <w:noProof/>
        </w:rPr>
        <w:fldChar w:fldCharType="end"/>
      </w:r>
      <w:bookmarkEnd w:id="162"/>
      <w:r w:rsidRPr="00084655">
        <w:t xml:space="preserve">: Specifying a pathname under UNIX using the dot ‘.’ as entry in the </w:t>
      </w:r>
      <w:r w:rsidR="00FF6BCC" w:rsidRPr="00FF6BCC">
        <w:rPr>
          <w:rStyle w:val="GUIWord"/>
        </w:rPr>
        <w:t>Enter file name:</w:t>
      </w:r>
      <w:r w:rsidRPr="00084655">
        <w:t>box</w:t>
      </w:r>
    </w:p>
    <w:p w14:paraId="67465348" w14:textId="77777777" w:rsidR="002A0FFE" w:rsidRPr="00084655" w:rsidRDefault="002A0FFE" w:rsidP="00A7583F">
      <w:pPr>
        <w:pStyle w:val="Body"/>
      </w:pPr>
      <w:r w:rsidRPr="00084655">
        <w:t>Depending on the UNIX windowing system, some of the dialogs are not properly displayed unless they are maximized.</w:t>
      </w:r>
    </w:p>
    <w:p w14:paraId="0FF5D6B0" w14:textId="77777777" w:rsidR="002A0FFE" w:rsidRPr="00084655" w:rsidRDefault="002A0FFE" w:rsidP="00BA3445">
      <w:pPr>
        <w:pStyle w:val="Heading2"/>
      </w:pPr>
      <w:bookmarkStart w:id="163" w:name="_Ref180291208"/>
      <w:bookmarkStart w:id="164" w:name="_Toc355280362"/>
      <w:bookmarkStart w:id="165" w:name="_Toc293145235"/>
      <w:r w:rsidRPr="00084655">
        <w:t>Main Window</w:t>
      </w:r>
      <w:bookmarkEnd w:id="163"/>
      <w:bookmarkEnd w:id="164"/>
      <w:bookmarkEnd w:id="165"/>
    </w:p>
    <w:p w14:paraId="6539D622" w14:textId="77777777"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14:paraId="76D8B907" w14:textId="4F1B8CCA" w:rsidR="002E1EF5" w:rsidRDefault="00DE0BAC" w:rsidP="002E1EF5">
      <w:pPr>
        <w:pStyle w:val="Figure"/>
      </w:pPr>
      <w:bookmarkStart w:id="166" w:name="_Ref130601899"/>
      <w:r>
        <w:t xml:space="preserve"> </w:t>
      </w:r>
      <w:r w:rsidR="00BF49E7">
        <w:rPr>
          <w:lang w:val="en-US" w:eastAsia="en-US"/>
        </w:rPr>
        <mc:AlternateContent>
          <mc:Choice Requires="wpg">
            <w:drawing>
              <wp:inline distT="0" distB="0" distL="0" distR="0" wp14:anchorId="3AC33B0B" wp14:editId="347A33A2">
                <wp:extent cx="5441950" cy="3345815"/>
                <wp:effectExtent l="0" t="0" r="6350" b="0"/>
                <wp:docPr id="264" name="Group 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41950" cy="3345815"/>
                          <a:chOff x="2661" y="5985"/>
                          <a:chExt cx="6596" cy="4055"/>
                        </a:xfrm>
                      </wpg:grpSpPr>
                      <wps:wsp>
                        <wps:cNvPr id="265" name="AutoShape 86"/>
                        <wps:cNvSpPr>
                          <a:spLocks noChangeAspect="1" noChangeArrowheads="1" noTextEdit="1"/>
                        </wps:cNvSpPr>
                        <wps:spPr bwMode="auto">
                          <a:xfrm>
                            <a:off x="2661" y="5985"/>
                            <a:ext cx="6596" cy="405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6" name="Picture 3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661" y="6881"/>
                            <a:ext cx="6283" cy="3159"/>
                          </a:xfrm>
                          <a:prstGeom prst="rect">
                            <a:avLst/>
                          </a:prstGeom>
                          <a:noFill/>
                          <a:extLst>
                            <a:ext uri="{909E8E84-426E-40dd-AFC4-6F175D3DCCD1}">
                              <a14:hiddenFill xmlns:a14="http://schemas.microsoft.com/office/drawing/2010/main">
                                <a:solidFill>
                                  <a:srgbClr val="FFFFFF"/>
                                </a:solidFill>
                              </a14:hiddenFill>
                            </a:ext>
                          </a:extLst>
                        </pic:spPr>
                      </pic:pic>
                      <wps:wsp>
                        <wps:cNvPr id="267" name="AutoShape 90"/>
                        <wps:cNvSpPr>
                          <a:spLocks noChangeArrowheads="1"/>
                        </wps:cNvSpPr>
                        <wps:spPr bwMode="auto">
                          <a:xfrm>
                            <a:off x="6187" y="6069"/>
                            <a:ext cx="1163" cy="462"/>
                          </a:xfrm>
                          <a:prstGeom prst="roundRect">
                            <a:avLst>
                              <a:gd name="adj" fmla="val 16667"/>
                            </a:avLst>
                          </a:prstGeom>
                          <a:solidFill>
                            <a:schemeClr val="accent1">
                              <a:lumMod val="20000"/>
                              <a:lumOff val="80000"/>
                            </a:schemeClr>
                          </a:solidFill>
                          <a:ln w="3175">
                            <a:solidFill>
                              <a:srgbClr val="0070C0"/>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1321CE9" w14:textId="77777777" w:rsidR="00ED27D3" w:rsidRPr="002E1EF5" w:rsidRDefault="00ED27D3" w:rsidP="00DE0BAC">
                              <w:pPr>
                                <w:jc w:val="center"/>
                                <w:rPr>
                                  <w:sz w:val="16"/>
                                  <w:lang w:val="en-AU"/>
                                </w:rPr>
                              </w:pPr>
                              <w:r>
                                <w:rPr>
                                  <w:sz w:val="16"/>
                                  <w:lang w:val="en-AU"/>
                                </w:rPr>
                                <w:t>Database Connection In</w:t>
                              </w:r>
                              <w:r w:rsidRPr="002E1EF5">
                                <w:rPr>
                                  <w:sz w:val="16"/>
                                  <w:lang w:val="en-AU"/>
                                </w:rPr>
                                <w:t>fo</w:t>
                              </w:r>
                            </w:p>
                          </w:txbxContent>
                        </wps:txbx>
                        <wps:bodyPr rot="0" vert="horz" wrap="square" lIns="91440" tIns="45720" rIns="91440" bIns="45720" anchor="t" anchorCtr="0" upright="1">
                          <a:noAutofit/>
                        </wps:bodyPr>
                      </wps:wsp>
                      <wps:wsp>
                        <wps:cNvPr id="268" name="Freeform 96"/>
                        <wps:cNvSpPr>
                          <a:spLocks/>
                        </wps:cNvSpPr>
                        <wps:spPr bwMode="auto">
                          <a:xfrm flipH="1">
                            <a:off x="5801" y="6531"/>
                            <a:ext cx="972" cy="1887"/>
                          </a:xfrm>
                          <a:custGeom>
                            <a:avLst/>
                            <a:gdLst>
                              <a:gd name="T0" fmla="*/ 0 w 340"/>
                              <a:gd name="T1" fmla="*/ 0 h 2390"/>
                              <a:gd name="T2" fmla="*/ 340 w 340"/>
                              <a:gd name="T3" fmla="*/ 2390 h 2390"/>
                            </a:gdLst>
                            <a:ahLst/>
                            <a:cxnLst>
                              <a:cxn ang="0">
                                <a:pos x="T0" y="T1"/>
                              </a:cxn>
                              <a:cxn ang="0">
                                <a:pos x="T2" y="T3"/>
                              </a:cxn>
                            </a:cxnLst>
                            <a:rect l="0" t="0" r="r" b="b"/>
                            <a:pathLst>
                              <a:path w="340" h="2390">
                                <a:moveTo>
                                  <a:pt x="0" y="0"/>
                                </a:moveTo>
                                <a:cubicBezTo>
                                  <a:pt x="151" y="970"/>
                                  <a:pt x="303" y="1940"/>
                                  <a:pt x="340" y="239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AutoShape 97"/>
                        <wps:cNvSpPr>
                          <a:spLocks noChangeArrowheads="1"/>
                        </wps:cNvSpPr>
                        <wps:spPr bwMode="auto">
                          <a:xfrm>
                            <a:off x="4507" y="6069"/>
                            <a:ext cx="1163" cy="462"/>
                          </a:xfrm>
                          <a:prstGeom prst="roundRect">
                            <a:avLst>
                              <a:gd name="adj" fmla="val 16667"/>
                            </a:avLst>
                          </a:prstGeom>
                          <a:solidFill>
                            <a:schemeClr val="accent1">
                              <a:lumMod val="20000"/>
                              <a:lumOff val="80000"/>
                            </a:schemeClr>
                          </a:solidFill>
                          <a:ln w="3175">
                            <a:solidFill>
                              <a:srgbClr val="0070C0"/>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4288726" w14:textId="77777777" w:rsidR="00ED27D3" w:rsidRPr="002E1EF5" w:rsidRDefault="00ED27D3" w:rsidP="00DE0BAC">
                              <w:pPr>
                                <w:jc w:val="center"/>
                                <w:rPr>
                                  <w:sz w:val="16"/>
                                  <w:lang w:val="en-AU"/>
                                </w:rPr>
                              </w:pPr>
                              <w:r>
                                <w:rPr>
                                  <w:sz w:val="16"/>
                                  <w:lang w:val="en-AU"/>
                                </w:rPr>
                                <w:t>Progress Report Panel</w:t>
                              </w:r>
                            </w:p>
                          </w:txbxContent>
                        </wps:txbx>
                        <wps:bodyPr rot="0" vert="horz" wrap="square" lIns="91440" tIns="45720" rIns="91440" bIns="45720" anchor="t" anchorCtr="0" upright="1">
                          <a:noAutofit/>
                        </wps:bodyPr>
                      </wps:wsp>
                      <wps:wsp>
                        <wps:cNvPr id="270" name="AutoShape 98"/>
                        <wps:cNvSpPr>
                          <a:spLocks noChangeArrowheads="1"/>
                        </wps:cNvSpPr>
                        <wps:spPr bwMode="auto">
                          <a:xfrm>
                            <a:off x="2859" y="6069"/>
                            <a:ext cx="1164" cy="462"/>
                          </a:xfrm>
                          <a:prstGeom prst="roundRect">
                            <a:avLst>
                              <a:gd name="adj" fmla="val 16667"/>
                            </a:avLst>
                          </a:prstGeom>
                          <a:solidFill>
                            <a:schemeClr val="accent1">
                              <a:lumMod val="20000"/>
                              <a:lumOff val="80000"/>
                            </a:schemeClr>
                          </a:solidFill>
                          <a:ln w="3175">
                            <a:solidFill>
                              <a:srgbClr val="0070C0"/>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12220446" w14:textId="77777777" w:rsidR="00ED27D3" w:rsidRPr="002E1EF5" w:rsidRDefault="00ED27D3" w:rsidP="00DE0BAC">
                              <w:pPr>
                                <w:jc w:val="center"/>
                                <w:rPr>
                                  <w:sz w:val="16"/>
                                  <w:lang w:val="en-AU"/>
                                </w:rPr>
                              </w:pPr>
                              <w:r>
                                <w:rPr>
                                  <w:sz w:val="16"/>
                                  <w:lang w:val="en-AU"/>
                                </w:rPr>
                                <w:t>Main Menu</w:t>
                              </w:r>
                            </w:p>
                          </w:txbxContent>
                        </wps:txbx>
                        <wps:bodyPr rot="0" vert="horz" wrap="square" lIns="91440" tIns="45720" rIns="91440" bIns="45720" anchor="t" anchorCtr="0" upright="1">
                          <a:noAutofit/>
                        </wps:bodyPr>
                      </wps:wsp>
                      <wps:wsp>
                        <wps:cNvPr id="271" name="Freeform 99"/>
                        <wps:cNvSpPr>
                          <a:spLocks/>
                        </wps:cNvSpPr>
                        <wps:spPr bwMode="auto">
                          <a:xfrm flipH="1">
                            <a:off x="4577" y="6531"/>
                            <a:ext cx="526" cy="1052"/>
                          </a:xfrm>
                          <a:custGeom>
                            <a:avLst/>
                            <a:gdLst>
                              <a:gd name="T0" fmla="*/ 0 w 340"/>
                              <a:gd name="T1" fmla="*/ 0 h 2390"/>
                              <a:gd name="T2" fmla="*/ 340 w 340"/>
                              <a:gd name="T3" fmla="*/ 2390 h 2390"/>
                            </a:gdLst>
                            <a:ahLst/>
                            <a:cxnLst>
                              <a:cxn ang="0">
                                <a:pos x="T0" y="T1"/>
                              </a:cxn>
                              <a:cxn ang="0">
                                <a:pos x="T2" y="T3"/>
                              </a:cxn>
                            </a:cxnLst>
                            <a:rect l="0" t="0" r="r" b="b"/>
                            <a:pathLst>
                              <a:path w="340" h="2390">
                                <a:moveTo>
                                  <a:pt x="0" y="0"/>
                                </a:moveTo>
                                <a:cubicBezTo>
                                  <a:pt x="151" y="970"/>
                                  <a:pt x="303" y="1940"/>
                                  <a:pt x="340" y="239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00"/>
                        <wps:cNvSpPr>
                          <a:spLocks/>
                        </wps:cNvSpPr>
                        <wps:spPr bwMode="auto">
                          <a:xfrm>
                            <a:off x="3460" y="6531"/>
                            <a:ext cx="513" cy="721"/>
                          </a:xfrm>
                          <a:custGeom>
                            <a:avLst/>
                            <a:gdLst>
                              <a:gd name="T0" fmla="*/ 0 w 340"/>
                              <a:gd name="T1" fmla="*/ 0 h 2390"/>
                              <a:gd name="T2" fmla="*/ 340 w 340"/>
                              <a:gd name="T3" fmla="*/ 2390 h 2390"/>
                            </a:gdLst>
                            <a:ahLst/>
                            <a:cxnLst>
                              <a:cxn ang="0">
                                <a:pos x="T0" y="T1"/>
                              </a:cxn>
                              <a:cxn ang="0">
                                <a:pos x="T2" y="T3"/>
                              </a:cxn>
                            </a:cxnLst>
                            <a:rect l="0" t="0" r="r" b="b"/>
                            <a:pathLst>
                              <a:path w="340" h="2390">
                                <a:moveTo>
                                  <a:pt x="0" y="0"/>
                                </a:moveTo>
                                <a:cubicBezTo>
                                  <a:pt x="151" y="970"/>
                                  <a:pt x="303" y="1940"/>
                                  <a:pt x="340" y="239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87" o:spid="_x0000_s1090" style="width:428.5pt;height:263.45pt;mso-position-horizontal-relative:char;mso-position-vertical-relative:line" coordorigin="2661,5985" coordsize="6596,40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">
                <o:lock v:ext="edit" aspectratio="t"/>
                <v:rect id="AutoShape 86" o:spid="_x0000_s1091" style="position:absolute;left:2661;top:5985;width:6596;height:4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7xWxQAA&#10;ANwAAAAPAAAAZHJzL2Rvd25yZXYueG1sRI9Ba8JAFITvQv/D8gq9iG4qVCS6ShFKgxTEpPX8yD6T&#10;YPZtzG6T+O9dQfA4zMw3zGozmFp01LrKsoL3aQSCOLe64kLBb/Y1WYBwHlljbZkUXMnBZv0yWmGs&#10;bc8H6lJfiABhF6OC0vsmltLlJRl0U9sQB+9kW4M+yLaQusU+wE0tZ1E0lwYrDgslNrQtKT+n/0ZB&#10;n++7Y/bzLffjY2L5kly26d9OqbfX4XMJwtPgn+FHO9EKZvMPuJ8JR0C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j/vFbFAAAA3AAAAA8AAAAAAAAAAAAAAAAAlwIAAGRycy9k&#10;b3ducmV2LnhtbFBLBQYAAAAABAAEAPUAAACJAwAAAAA=&#10;" filled="f" stroked="f">
                  <o:lock v:ext="edit" aspectratio="t" text="t"/>
                </v:rect>
                <v:shape id="Picture 334" o:spid="_x0000_s1092" type="#_x0000_t75" style="position:absolute;left:2661;top:6881;width:6283;height:31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Bf&#10;mTnEAAAA3AAAAA8AAABkcnMvZG93bnJldi54bWxEj0+LwjAUxO+C3yE8wZumeugu1ShacN29+Q/x&#10;+GiebbF5KUnWdr/9ZkHY4zAzv2GW69404knO15YVzKYJCOLC6ppLBZfzbvIOwgdkjY1lUvBDHtar&#10;4WCJmbYdH+l5CqWIEPYZKqhCaDMpfVGRQT+1LXH07tYZDFG6UmqHXYSbRs6TJJUGa44LFbaUV1Q8&#10;Tt9GwWO7/Xi73ppj/rWnfOPK7iwvB6XGo36zABGoD//hV/tTK5inKfydiUdAr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BfmTnEAAAA3AAAAA8AAAAAAAAAAAAAAAAAnAIA&#10;AGRycy9kb3ducmV2LnhtbFBLBQYAAAAABAAEAPcAAACNAwAAAAA=&#10;">
                  <v:imagedata r:id="rId45" o:title=""/>
                </v:shape>
                <v:roundrect id="AutoShape 90" o:spid="_x0000_s1093" style="position:absolute;left:6187;top:6069;width:1163;height:46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w6KPwQAA&#10;ANwAAAAPAAAAZHJzL2Rvd25yZXYueG1sRI9Bi8IwFITvC/6H8Ba8rakVdO0apQqCV3UPe3wkb5ti&#10;81KaaOu/N4LgcZiZb5jVZnCNuFEXas8KppMMBLH2puZKwe95//UNIkRkg41nUnCnAJv16GOFhfE9&#10;H+l2ipVIEA4FKrAxtoWUQVtyGCa+JU7ev+8cxiS7SpoO+wR3jcyzbC4d1pwWLLa0s6Qvp6tTsCt5&#10;Wdll3v+VGmf7+nKc6u1WqfHnUP6AiDTEd/jVPhgF+XwBzzPpCM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8Oij8EAAADcAAAADwAAAAAAAAAAAAAAAACXAgAAZHJzL2Rvd25y&#10;ZXYueG1sUEsFBgAAAAAEAAQA9QAAAIUDAAAAAA==&#10;" fillcolor="#dbe5f1 [660]" strokecolor="#0070c0" strokeweight=".25pt">
                  <v:shadow color="#868686" opacity="49150f"/>
                  <v:textbox>
                    <w:txbxContent>
                      <w:p w14:paraId="21321CE9" w14:textId="77777777" w:rsidR="00ED27D3" w:rsidRPr="002E1EF5" w:rsidRDefault="00ED27D3" w:rsidP="00DE0BAC">
                        <w:pPr>
                          <w:jc w:val="center"/>
                          <w:rPr>
                            <w:sz w:val="16"/>
                            <w:lang w:val="en-AU"/>
                          </w:rPr>
                        </w:pPr>
                        <w:r>
                          <w:rPr>
                            <w:sz w:val="16"/>
                            <w:lang w:val="en-AU"/>
                          </w:rPr>
                          <w:t>Database Connection In</w:t>
                        </w:r>
                        <w:r w:rsidRPr="002E1EF5">
                          <w:rPr>
                            <w:sz w:val="16"/>
                            <w:lang w:val="en-AU"/>
                          </w:rPr>
                          <w:t>fo</w:t>
                        </w:r>
                      </w:p>
                    </w:txbxContent>
                  </v:textbox>
                </v:roundrect>
                <v:shape id="Freeform 96" o:spid="_x0000_s1094" style="position:absolute;left:5801;top:6531;width:972;height:1887;flip:x;visibility:visible;mso-wrap-style:square;v-text-anchor:top" coordsize="340,23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GBfvwAA&#10;ANwAAAAPAAAAZHJzL2Rvd25yZXYueG1sRE9Ni8IwEL0v+B/CCN7W1B5EqlFEVGQ9te5hvY3N2Bab&#10;SUmyWv+9OQgeH+97sepNK+7kfGNZwWScgCAurW64UvB72n3PQPiArLG1TAqe5GG1HHwtMNP2wTnd&#10;i1CJGMI+QwV1CF0mpS9rMujHtiOO3NU6gyFCV0nt8BHDTSvTJJlKgw3Hhho72tRU3op/o0Bf3BbP&#10;65Ty1h7/itzb/U9+UGo07NdzEIH68BG/3QetIJ3GtfFMPAJy+Q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v4YF+/AAAA3AAAAA8AAAAAAAAAAAAAAAAAlwIAAGRycy9kb3ducmV2&#10;LnhtbFBLBQYAAAAABAAEAPUAAACDAwAAAAA=&#10;" path="m0,0c151,970,303,1940,340,2390e" filled="f" strokecolor="#0070c0">
                  <v:stroke endarrow="open"/>
                  <v:path arrowok="t" o:connecttype="custom" o:connectlocs="0,0;972,1887" o:connectangles="0,0"/>
                </v:shape>
                <v:roundrect id="AutoShape 97" o:spid="_x0000_s1095" style="position:absolute;left:4507;top:6069;width:1163;height:46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EJNmwgAA&#10;ANwAAAAPAAAAZHJzL2Rvd25yZXYueG1sRI9Pi8IwFMTvgt8hPGFvmtoFsV2jVEHw6p+Dx0fytik2&#10;L6XJ2u63NwsLHoeZ+Q2z2Y2uFU/qQ+NZwXKRgSDW3jRcK7hdj/M1iBCRDbaeScEvBdhtp5MNlsYP&#10;fKbnJdYiQTiUqMDG2JVSBm3JYVj4jjh53753GJPsa2l6HBLctTLPspV02HBasNjRwZJ+XH6cgkPF&#10;RW2LfLhXGj+PzeO81Pu9Uh+zsfoCEWmM7/B/+2QU5KsC/s6kIyC3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Qk2bCAAAA3AAAAA8AAAAAAAAAAAAAAAAAlwIAAGRycy9kb3du&#10;cmV2LnhtbFBLBQYAAAAABAAEAPUAAACGAwAAAAA=&#10;" fillcolor="#dbe5f1 [660]" strokecolor="#0070c0" strokeweight=".25pt">
                  <v:shadow color="#868686" opacity="49150f"/>
                  <v:textbox>
                    <w:txbxContent>
                      <w:p w14:paraId="04288726" w14:textId="77777777" w:rsidR="00ED27D3" w:rsidRPr="002E1EF5" w:rsidRDefault="00ED27D3" w:rsidP="00DE0BAC">
                        <w:pPr>
                          <w:jc w:val="center"/>
                          <w:rPr>
                            <w:sz w:val="16"/>
                            <w:lang w:val="en-AU"/>
                          </w:rPr>
                        </w:pPr>
                        <w:r>
                          <w:rPr>
                            <w:sz w:val="16"/>
                            <w:lang w:val="en-AU"/>
                          </w:rPr>
                          <w:t>Progress Report Panel</w:t>
                        </w:r>
                      </w:p>
                    </w:txbxContent>
                  </v:textbox>
                </v:roundrect>
                <v:roundrect id="AutoShape 98" o:spid="_x0000_s1096" style="position:absolute;left:2859;top:6069;width:1164;height:46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86wmvwAA&#10;ANwAAAAPAAAAZHJzL2Rvd25yZXYueG1sRE9Ni8IwEL0v7H8II3jbplZw12qUKghedT14HJLZpthM&#10;SpO19d+bg+Dx8b7X29G14k59aDwrmGU5CGLtTcO1gsvv4esHRIjIBlvPpOBBAbabz481lsYPfKL7&#10;OdYihXAoUYGNsSulDNqSw5D5jjhxf753GBPsa2l6HFK4a2WR5wvpsOHUYLGjvSV9O/87BfuKl7Vd&#10;FsO10jg/NLfTTO92Sk0nY7UCEWmMb/HLfTQKiu80P51JR0Bun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HzrCa/AAAA3AAAAA8AAAAAAAAAAAAAAAAAlwIAAGRycy9kb3ducmV2&#10;LnhtbFBLBQYAAAAABAAEAPUAAACDAwAAAAA=&#10;" fillcolor="#dbe5f1 [660]" strokecolor="#0070c0" strokeweight=".25pt">
                  <v:shadow color="#868686" opacity="49150f"/>
                  <v:textbox>
                    <w:txbxContent>
                      <w:p w14:paraId="12220446" w14:textId="77777777" w:rsidR="00ED27D3" w:rsidRPr="002E1EF5" w:rsidRDefault="00ED27D3" w:rsidP="00DE0BAC">
                        <w:pPr>
                          <w:jc w:val="center"/>
                          <w:rPr>
                            <w:sz w:val="16"/>
                            <w:lang w:val="en-AU"/>
                          </w:rPr>
                        </w:pPr>
                        <w:r>
                          <w:rPr>
                            <w:sz w:val="16"/>
                            <w:lang w:val="en-AU"/>
                          </w:rPr>
                          <w:t>Main Menu</w:t>
                        </w:r>
                      </w:p>
                    </w:txbxContent>
                  </v:textbox>
                </v:roundrect>
                <v:shape id="Freeform 99" o:spid="_x0000_s1097" style="position:absolute;left:4577;top:6531;width:526;height:1052;flip:x;visibility:visible;mso-wrap-style:square;v-text-anchor:top" coordsize="340,23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G18fxAAA&#10;ANwAAAAPAAAAZHJzL2Rvd25yZXYueG1sRI9Ba8JAFITvQv/D8gq9mY05VImuIqWK1FPSHvT2zD6T&#10;YPZt2N1q+u+7guBxmJlvmMVqMJ24kvOtZQWTJAVBXFndcq3g53sznoHwAVljZ5kU/JGH1fJltMBc&#10;2xsXdC1DLSKEfY4KmhD6XEpfNWTQJ7Ynjt7ZOoMhSldL7fAW4aaTWZq+S4Mtx4UGe/poqLqUv0aB&#10;PrlPPK4zKjq7P5SFt9uvYqfU2+uwnoMINIRn+NHeaQXZdAL3M/EIyO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xtfH8QAAADcAAAADwAAAAAAAAAAAAAAAACXAgAAZHJzL2Rv&#10;d25yZXYueG1sUEsFBgAAAAAEAAQA9QAAAIgDAAAAAA==&#10;" path="m0,0c151,970,303,1940,340,2390e" filled="f" strokecolor="#0070c0">
                  <v:stroke endarrow="open"/>
                  <v:path arrowok="t" o:connecttype="custom" o:connectlocs="0,0;526,1052" o:connectangles="0,0"/>
                </v:shape>
                <v:shape id="Freeform 100" o:spid="_x0000_s1098" style="position:absolute;left:3460;top:6531;width:513;height:721;visibility:visible;mso-wrap-style:square;v-text-anchor:top" coordsize="340,23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I/LxAAA&#10;ANwAAAAPAAAAZHJzL2Rvd25yZXYueG1sRI/BbsIwEETvSP0Hayv1Bk5zKDTgICiqygEOSdv7Kt7E&#10;EfE6ik1I/75GqtTjaGbeaDbbyXZipMG3jhU8LxIQxJXTLTcKvj7f5ysQPiBr7ByTgh/ysM0fZhvM&#10;tLtxQWMZGhEh7DNUYELoMyl9ZciiX7ieOHq1GyyGKIdG6gFvEW47mSbJi7TYclww2NOboepSXq2C&#10;w7c1BX6cLq98nlDvy3FPZa3U0+O0W4MINIX/8F/7qBWkyxTuZ+IRk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HiPy8QAAADcAAAADwAAAAAAAAAAAAAAAACXAgAAZHJzL2Rv&#10;d25yZXYueG1sUEsFBgAAAAAEAAQA9QAAAIgDAAAAAA==&#10;" path="m0,0c151,970,303,1940,340,2390e" filled="f" strokecolor="#0070c0">
                  <v:stroke endarrow="open"/>
                  <v:path arrowok="t" o:connecttype="custom" o:connectlocs="0,0;513,721" o:connectangles="0,0"/>
                </v:shape>
                <w10:anchorlock/>
              </v:group>
            </w:pict>
          </mc:Fallback>
        </mc:AlternateContent>
      </w:r>
    </w:p>
    <w:p w14:paraId="733F4A36" w14:textId="77777777" w:rsidR="002A0FFE" w:rsidRDefault="002A0FFE" w:rsidP="00EB49E0">
      <w:pPr>
        <w:pStyle w:val="Caption"/>
      </w:pPr>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20</w:t>
      </w:r>
      <w:r w:rsidR="00AE2F37">
        <w:rPr>
          <w:noProof/>
        </w:rPr>
        <w:fldChar w:fldCharType="end"/>
      </w:r>
      <w:bookmarkEnd w:id="166"/>
      <w:r w:rsidRPr="00084655">
        <w:t xml:space="preserve">: Main window </w:t>
      </w:r>
    </w:p>
    <w:p w14:paraId="5E0EDF71" w14:textId="77777777"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14:paraId="7B9EEC8E" w14:textId="77777777"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14:paraId="1AE6031E" w14:textId="77777777"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14:paraId="05124F5F" w14:textId="77777777" w:rsidR="00B40030" w:rsidRPr="00084655" w:rsidRDefault="00B40030" w:rsidP="00E05B19">
      <w:pPr>
        <w:pStyle w:val="Body"/>
      </w:pPr>
      <w:r w:rsidRPr="00084655">
        <w:t xml:space="preserve">The panel on the </w:t>
      </w:r>
      <w:r w:rsidR="00FF6BCC">
        <w:t>left</w:t>
      </w:r>
      <w:r w:rsidRPr="00084655">
        <w:t xml:space="preserve"> side </w:t>
      </w:r>
      <w:r w:rsidR="00E05B19">
        <w:t xml:space="preserve">of this window </w:t>
      </w:r>
      <w:r w:rsidRPr="00084655">
        <w:t>is not used</w:t>
      </w:r>
      <w:r>
        <w:t xml:space="preserve"> in this version of </w:t>
      </w:r>
      <w:r w:rsidR="00F52044">
        <w:t>SPECCHIO</w:t>
      </w:r>
      <w:r w:rsidRPr="00084655">
        <w:t>.</w:t>
      </w:r>
    </w:p>
    <w:p w14:paraId="2A7BAF34" w14:textId="77777777" w:rsidR="002A0FFE" w:rsidRPr="00084655" w:rsidRDefault="00015032" w:rsidP="00BA3445">
      <w:pPr>
        <w:pStyle w:val="Heading2"/>
      </w:pPr>
      <w:bookmarkStart w:id="167" w:name="_Ref180396043"/>
      <w:bookmarkStart w:id="168" w:name="_Toc355280363"/>
      <w:bookmarkStart w:id="169" w:name="_Ref130639221"/>
      <w:bookmarkStart w:id="170" w:name="_Ref131844250"/>
      <w:bookmarkStart w:id="171" w:name="_Toc293145236"/>
      <w:r>
        <w:t>Logging In</w:t>
      </w:r>
      <w:r w:rsidRPr="00084655">
        <w:t xml:space="preserve"> </w:t>
      </w:r>
      <w:r>
        <w:t xml:space="preserve">and </w:t>
      </w:r>
      <w:r w:rsidR="002A0FFE" w:rsidRPr="00084655">
        <w:t>Connecting to a Database</w:t>
      </w:r>
      <w:bookmarkEnd w:id="167"/>
      <w:bookmarkEnd w:id="168"/>
      <w:bookmarkEnd w:id="171"/>
    </w:p>
    <w:p w14:paraId="65FD2080" w14:textId="77777777"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r w:rsidR="00D04BE3">
        <w:t>as one operation</w:t>
      </w:r>
      <w:r w:rsidR="00D778C5">
        <w:t>.</w:t>
      </w:r>
    </w:p>
    <w:p w14:paraId="3AD4BAB2" w14:textId="77777777"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0F0766">
        <w:rPr>
          <w:rStyle w:val="Codeintext"/>
        </w:rPr>
        <w:t>db-config.txt</w:t>
      </w:r>
      <w:r>
        <w:t xml:space="preserve"> file on your computer. See section </w:t>
      </w:r>
      <w:r w:rsidR="00C63D4F">
        <w:fldChar w:fldCharType="begin"/>
      </w:r>
      <w:r w:rsidR="00C63D4F">
        <w:instrText xml:space="preserve"> REF _Ref359574700 \r \h  \* MERGEFORMAT </w:instrText>
      </w:r>
      <w:r w:rsidR="00C63D4F">
        <w:fldChar w:fldCharType="separate"/>
      </w:r>
      <w:r w:rsidR="000E7C7E" w:rsidRPr="000E7C7E">
        <w:rPr>
          <w:rStyle w:val="CrossReference"/>
        </w:rPr>
        <w:t>3.2</w:t>
      </w:r>
      <w:r w:rsidR="00C63D4F">
        <w:fldChar w:fldCharType="end"/>
      </w:r>
      <w:r w:rsidR="00FF6BCC" w:rsidRPr="00FF6BCC">
        <w:rPr>
          <w:rStyle w:val="CrossReference"/>
        </w:rPr>
        <w:t xml:space="preserve"> </w:t>
      </w:r>
      <w:r w:rsidR="00C63D4F">
        <w:fldChar w:fldCharType="begin"/>
      </w:r>
      <w:r w:rsidR="00C63D4F">
        <w:instrText xml:space="preserve"> REF _Ref359574703 \h  \* MERGEFORMAT </w:instrText>
      </w:r>
      <w:r w:rsidR="00C63D4F">
        <w:fldChar w:fldCharType="separate"/>
      </w:r>
      <w:r w:rsidR="000E7C7E" w:rsidRPr="000E7C7E">
        <w:rPr>
          <w:rStyle w:val="CrossReference"/>
        </w:rPr>
        <w:t>User Accounts</w:t>
      </w:r>
      <w:r w:rsidR="00C63D4F">
        <w:fldChar w:fldCharType="end"/>
      </w:r>
      <w:r w:rsidR="00FF6BCC">
        <w:t xml:space="preserve"> </w:t>
      </w:r>
      <w:r>
        <w:t>for instructions on creating a User Account.</w:t>
      </w:r>
    </w:p>
    <w:p w14:paraId="0E0B2399" w14:textId="77777777" w:rsidR="00ED55EC" w:rsidRDefault="00ED55EC" w:rsidP="00ED55EC">
      <w:pPr>
        <w:pStyle w:val="ProcessHeading"/>
      </w:pPr>
      <w:r>
        <w:t xml:space="preserve">To log in to a </w:t>
      </w:r>
      <w:r w:rsidR="00F52044">
        <w:t>SPECCHIO</w:t>
      </w:r>
      <w:r>
        <w:t xml:space="preserve"> Server...</w:t>
      </w:r>
    </w:p>
    <w:tbl>
      <w:tblPr>
        <w:tblStyle w:val="Instructions"/>
        <w:tblW w:w="0" w:type="auto"/>
        <w:tblLook w:val="04A0" w:firstRow="1" w:lastRow="0" w:firstColumn="1" w:lastColumn="0" w:noHBand="0" w:noVBand="1"/>
      </w:tblPr>
      <w:tblGrid>
        <w:gridCol w:w="8862"/>
      </w:tblGrid>
      <w:tr w:rsidR="00ED55EC" w14:paraId="5C8C2FD5" w14:textId="77777777"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C614B65" w14:textId="77777777"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14:paraId="1B963EFB" w14:textId="77777777"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 to display the following dialog box.</w:t>
            </w:r>
          </w:p>
          <w:p w14:paraId="6DFADC20" w14:textId="438BC684" w:rsidR="00ED55EC" w:rsidRDefault="00C27EC6" w:rsidP="00ED55EC">
            <w:pPr>
              <w:pStyle w:val="Figure"/>
            </w:pPr>
            <w:r>
              <w:rPr>
                <w:lang w:val="en-US" w:eastAsia="en-US"/>
              </w:rPr>
              <w:drawing>
                <wp:inline distT="0" distB="0" distL="0" distR="0" wp14:anchorId="498ED9A1" wp14:editId="683C389C">
                  <wp:extent cx="4938158" cy="1861643"/>
                  <wp:effectExtent l="0" t="0" r="0" b="0"/>
                  <wp:docPr id="3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8158" cy="1861643"/>
                          </a:xfrm>
                          <a:prstGeom prst="rect">
                            <a:avLst/>
                          </a:prstGeom>
                          <a:noFill/>
                          <a:ln>
                            <a:noFill/>
                          </a:ln>
                        </pic:spPr>
                      </pic:pic>
                    </a:graphicData>
                  </a:graphic>
                </wp:inline>
              </w:drawing>
            </w:r>
          </w:p>
          <w:p w14:paraId="4BDBB9A0" w14:textId="77777777" w:rsidR="00ED55EC" w:rsidRPr="00084655" w:rsidRDefault="00ED55EC" w:rsidP="00ED55EC">
            <w:pPr>
              <w:pStyle w:val="Caption"/>
            </w:pPr>
            <w:r w:rsidRPr="00084655">
              <w:t xml:space="preserve">Figure </w:t>
            </w:r>
            <w:fldSimple w:instr=" SEQ Figure \* ARABIC ">
              <w:r w:rsidR="000E7C7E">
                <w:rPr>
                  <w:noProof/>
                </w:rPr>
                <w:t>21</w:t>
              </w:r>
            </w:fldSimple>
            <w:r w:rsidRPr="00084655">
              <w:t xml:space="preserve">: </w:t>
            </w:r>
            <w:r>
              <w:t>Connect to Database dialog</w:t>
            </w:r>
          </w:p>
          <w:p w14:paraId="476D0EA9" w14:textId="77777777"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14:paraId="3DD83393" w14:textId="77777777" w:rsidR="00ED55EC" w:rsidRDefault="00ED55EC" w:rsidP="00ED55EC">
            <w:pPr>
              <w:pStyle w:val="ProcessStep"/>
            </w:pPr>
            <w:r>
              <w:t>Inspect the values which are updated in the dialog box. It should not be necessary to change anything unless specifically requested by your database administrator.</w:t>
            </w:r>
          </w:p>
          <w:p w14:paraId="2A3F6180" w14:textId="77777777" w:rsidR="00ED55EC" w:rsidRDefault="00ED55EC" w:rsidP="00FF6BCC">
            <w:pPr>
              <w:pStyle w:val="ProcessStep"/>
            </w:pPr>
            <w:r>
              <w:t xml:space="preserve">Click on </w:t>
            </w:r>
            <w:r w:rsidRPr="00AC5289">
              <w:rPr>
                <w:rStyle w:val="ActionButton"/>
              </w:rPr>
              <w:t> </w:t>
            </w:r>
            <w:r w:rsidRPr="00E12A44">
              <w:rPr>
                <w:rStyle w:val="ActionButton"/>
              </w:rPr>
              <w:t>Connect</w:t>
            </w:r>
            <w:r>
              <w:rPr>
                <w:rStyle w:val="ActionButton"/>
              </w:rPr>
              <w:t> </w:t>
            </w:r>
            <w:r>
              <w:t xml:space="preserve">. The dialog box will close and there will be short delay while the database is read. The details of your database and log in account will be displayed in the </w:t>
            </w:r>
            <w:r w:rsidR="00FF6BCC">
              <w:t>right</w:t>
            </w:r>
            <w:r>
              <w:t xml:space="preserve"> hand panel of the Main Window and the sub-menu items for </w:t>
            </w:r>
            <w:r w:rsidR="00F52044">
              <w:t>SPECCHIO</w:t>
            </w:r>
            <w:r>
              <w:t xml:space="preserve"> functions will now be active.</w:t>
            </w:r>
          </w:p>
        </w:tc>
      </w:tr>
    </w:tbl>
    <w:p w14:paraId="0913F166" w14:textId="77777777"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14:paraId="5D208290" w14:textId="77777777" w:rsidR="00D23C16" w:rsidRDefault="00D23C16" w:rsidP="00BA3445">
      <w:pPr>
        <w:pStyle w:val="Heading2"/>
      </w:pPr>
      <w:bookmarkStart w:id="172" w:name="_Toc355280365"/>
      <w:bookmarkStart w:id="173" w:name="_Ref153711531"/>
      <w:bookmarkStart w:id="174" w:name="_Toc293145237"/>
      <w:r>
        <w:t>Logging Out</w:t>
      </w:r>
      <w:bookmarkEnd w:id="172"/>
      <w:bookmarkEnd w:id="174"/>
    </w:p>
    <w:p w14:paraId="433DA41B" w14:textId="77777777"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14:paraId="2ECD78D3" w14:textId="77777777"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14:paraId="1BA10867" w14:textId="77777777" w:rsidR="00834A06" w:rsidRDefault="00834A06" w:rsidP="00BA3445">
      <w:pPr>
        <w:pStyle w:val="Heading2"/>
      </w:pPr>
      <w:bookmarkStart w:id="175" w:name="_Toc355280366"/>
      <w:bookmarkStart w:id="176" w:name="_Ref359572679"/>
      <w:bookmarkStart w:id="177" w:name="_Ref359572682"/>
      <w:bookmarkStart w:id="178" w:name="_Toc293145238"/>
      <w:r>
        <w:t>Changing your User Details</w:t>
      </w:r>
      <w:bookmarkEnd w:id="175"/>
      <w:bookmarkEnd w:id="176"/>
      <w:bookmarkEnd w:id="177"/>
      <w:bookmarkEnd w:id="178"/>
    </w:p>
    <w:p w14:paraId="0BCC116A" w14:textId="77777777" w:rsidR="00834A06" w:rsidRDefault="00834A06" w:rsidP="00A7583F">
      <w:pPr>
        <w:pStyle w:val="Body"/>
      </w:pPr>
      <w:r>
        <w:t>After you have logged in and connected to your database, you can adjust your User Information.</w:t>
      </w:r>
    </w:p>
    <w:p w14:paraId="2EC4D99D" w14:textId="77777777" w:rsidR="00ED55EC" w:rsidRDefault="00ED55EC" w:rsidP="00ED55EC">
      <w:pPr>
        <w:pStyle w:val="ProcessHeading"/>
      </w:pPr>
      <w:r>
        <w:t>To edit your User Information...</w:t>
      </w:r>
    </w:p>
    <w:tbl>
      <w:tblPr>
        <w:tblStyle w:val="Instructions"/>
        <w:tblW w:w="0" w:type="auto"/>
        <w:tblLook w:val="04A0" w:firstRow="1" w:lastRow="0" w:firstColumn="1" w:lastColumn="0" w:noHBand="0" w:noVBand="1"/>
      </w:tblPr>
      <w:tblGrid>
        <w:gridCol w:w="8862"/>
      </w:tblGrid>
      <w:tr w:rsidR="00ED55EC" w14:paraId="6ADD8180" w14:textId="77777777"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0DD2829" w14:textId="77777777"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14:paraId="4F5A9BB6" w14:textId="77777777" w:rsidR="00ED55EC" w:rsidRDefault="00DE0BAC" w:rsidP="00ED55EC">
            <w:pPr>
              <w:pStyle w:val="Figure"/>
            </w:pPr>
            <w:r>
              <w:rPr>
                <w:lang w:val="en-US" w:eastAsia="en-US"/>
              </w:rPr>
              <w:drawing>
                <wp:inline distT="0" distB="0" distL="0" distR="0" wp14:anchorId="093FC5E5" wp14:editId="6E9792F8">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21487C1" w14:textId="77777777" w:rsidR="00ED55EC" w:rsidRDefault="00ED55EC" w:rsidP="00ED55EC">
            <w:pPr>
              <w:pStyle w:val="Caption"/>
            </w:pPr>
            <w:r>
              <w:t xml:space="preserve">Figure </w:t>
            </w:r>
            <w:fldSimple w:instr=" SEQ Figure \* ARABIC ">
              <w:r w:rsidR="000E7C7E">
                <w:rPr>
                  <w:noProof/>
                </w:rPr>
                <w:t>22</w:t>
              </w:r>
            </w:fldSimple>
            <w:r>
              <w:t>: User Information update dialog</w:t>
            </w:r>
          </w:p>
          <w:p w14:paraId="48A8F3DE" w14:textId="77777777" w:rsidR="00ED55EC" w:rsidRDefault="00ED55EC" w:rsidP="00ED55EC">
            <w:pPr>
              <w:pStyle w:val="ProcessStep"/>
            </w:pPr>
            <w:r>
              <w:t>Update the information as required. You cannot change the ANDS Party Identifier.</w:t>
            </w:r>
          </w:p>
          <w:p w14:paraId="14A0760D" w14:textId="77777777"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14:paraId="4EBDEEDB" w14:textId="77777777"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0F0766">
        <w:rPr>
          <w:rStyle w:val="Codeintext"/>
        </w:rPr>
        <w:t>db_config.txt</w:t>
      </w:r>
      <w:r>
        <w:t xml:space="preserve"> file.</w:t>
      </w:r>
    </w:p>
    <w:p w14:paraId="10B00A38" w14:textId="32E88D19" w:rsidR="00825EEA" w:rsidRDefault="00825EEA" w:rsidP="00A7583F">
      <w:pPr>
        <w:pStyle w:val="Body"/>
      </w:pPr>
      <w:r>
        <w:t xml:space="preserve">To manually edit the </w:t>
      </w:r>
      <w:r w:rsidRPr="000F0766">
        <w:rPr>
          <w:rStyle w:val="Codeintext"/>
        </w:rPr>
        <w:t>db_config.txt</w:t>
      </w:r>
      <w:r>
        <w:t xml:space="preserve"> file Select </w:t>
      </w:r>
      <w:r w:rsidRPr="00D23C16">
        <w:rPr>
          <w:rStyle w:val="GUIWord"/>
        </w:rPr>
        <w:t>Database</w:t>
      </w:r>
      <w:r>
        <w:t xml:space="preserve"> and </w:t>
      </w:r>
      <w:r w:rsidRPr="00D23C16">
        <w:rPr>
          <w:rStyle w:val="GUIWord"/>
        </w:rPr>
        <w:t xml:space="preserve">Edit </w:t>
      </w:r>
      <w:r>
        <w:rPr>
          <w:rStyle w:val="GUIWord"/>
        </w:rPr>
        <w:t>db_config file</w:t>
      </w:r>
      <w:r>
        <w:t xml:space="preserve"> from the menu items from the main SPECCHIO screen. This will automatically open the file in a text editor.</w:t>
      </w:r>
    </w:p>
    <w:p w14:paraId="67811C00" w14:textId="77777777" w:rsidR="00350C84" w:rsidRDefault="00350C84" w:rsidP="00350C84">
      <w:pPr>
        <w:pStyle w:val="Heading2"/>
      </w:pPr>
      <w:bookmarkStart w:id="179" w:name="_Ref356820291"/>
      <w:bookmarkStart w:id="180" w:name="_Ref356820294"/>
      <w:bookmarkStart w:id="181" w:name="_Toc293145239"/>
      <w:r>
        <w:t>Browsing the Hierarchy Tree</w:t>
      </w:r>
      <w:bookmarkEnd w:id="179"/>
      <w:bookmarkEnd w:id="180"/>
      <w:bookmarkEnd w:id="181"/>
    </w:p>
    <w:p w14:paraId="5F1C2109" w14:textId="77777777"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14:paraId="552C4BD5" w14:textId="77777777" w:rsidR="008C6B13" w:rsidRPr="008C6B13" w:rsidRDefault="008C6B13" w:rsidP="008C6B13">
      <w:pPr>
        <w:pStyle w:val="Figure"/>
        <w:pageBreakBefore/>
        <w:rPr>
          <w:lang w:val="en-AU"/>
        </w:rPr>
      </w:pPr>
      <w:r>
        <w:rPr>
          <w:lang w:val="en-AU"/>
        </w:rPr>
        <w:t xml:space="preserve">        Windows                         Mac</w:t>
      </w:r>
      <w:r>
        <w:rPr>
          <w:lang w:val="en-AU"/>
        </w:rPr>
        <w:br/>
      </w:r>
      <w:r w:rsidR="002D3448">
        <w:rPr>
          <w:lang w:val="en-US" w:eastAsia="en-US"/>
        </w:rPr>
        <w:drawing>
          <wp:inline distT="0" distB="0" distL="0" distR="0" wp14:anchorId="47EE1773" wp14:editId="14066B39">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US" w:eastAsia="en-US"/>
        </w:rPr>
        <w:drawing>
          <wp:inline distT="0" distB="0" distL="0" distR="0" wp14:anchorId="554C3861" wp14:editId="681BD6CC">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9"/>
                    <a:srcRect l="5970" t="19850" r="74584" b="13670"/>
                    <a:stretch>
                      <a:fillRect/>
                    </a:stretch>
                  </pic:blipFill>
                  <pic:spPr>
                    <a:xfrm>
                      <a:off x="0" y="0"/>
                      <a:ext cx="1183469" cy="2479869"/>
                    </a:xfrm>
                    <a:prstGeom prst="rect">
                      <a:avLst/>
                    </a:prstGeom>
                  </pic:spPr>
                </pic:pic>
              </a:graphicData>
            </a:graphic>
          </wp:inline>
        </w:drawing>
      </w:r>
    </w:p>
    <w:p w14:paraId="1F6603FF" w14:textId="77777777" w:rsidR="006C4689" w:rsidRDefault="006C4689" w:rsidP="006C4689">
      <w:pPr>
        <w:pStyle w:val="Caption"/>
      </w:pPr>
      <w:r>
        <w:t xml:space="preserve">Figure </w:t>
      </w:r>
      <w:fldSimple w:instr=" SEQ Figure \* ARABIC ">
        <w:r w:rsidR="000E7C7E">
          <w:rPr>
            <w:noProof/>
          </w:rPr>
          <w:t>23</w:t>
        </w:r>
      </w:fldSimple>
      <w:r>
        <w:t xml:space="preserve">: Campaign Hierarchy browse </w:t>
      </w:r>
      <w:r w:rsidR="001322B6">
        <w:t>control</w:t>
      </w:r>
      <w:r w:rsidR="008C6B13">
        <w:t>s for Windows and Mac</w:t>
      </w:r>
    </w:p>
    <w:p w14:paraId="27B40A68" w14:textId="77777777"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14:paraId="40FFF72C" w14:textId="77777777" w:rsidR="00350C84" w:rsidRDefault="006C4689" w:rsidP="008030FC">
      <w:pPr>
        <w:pStyle w:val="Bullet"/>
      </w:pPr>
      <w:r>
        <w:t>Click on t</w:t>
      </w:r>
      <w:r w:rsidRPr="008C6B13">
        <w:t xml:space="preserve">he </w:t>
      </w:r>
      <w:r w:rsidR="008C6B13" w:rsidRPr="008C6B13">
        <w:rPr>
          <w:noProof/>
          <w:lang w:val="en-US"/>
        </w:rPr>
        <w:drawing>
          <wp:inline distT="0" distB="0" distL="0" distR="0" wp14:anchorId="0F0C5017" wp14:editId="66693F1F">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008C6B13" w:rsidRPr="008C6B13">
        <w:rPr>
          <w:noProof/>
          <w:lang w:val="en-US"/>
        </w:rPr>
        <w:drawing>
          <wp:inline distT="0" distB="0" distL="0" distR="0" wp14:anchorId="6EA76E03" wp14:editId="28345C8E">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rPr>
          <w:noProof/>
          <w:lang w:val="en-US"/>
        </w:rPr>
        <w:drawing>
          <wp:inline distT="0" distB="0" distL="0" distR="0" wp14:anchorId="7BCF89FA" wp14:editId="63ED2637">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9"/>
                    <a:srcRect l="6667" t="67283" r="91960" b="30501"/>
                    <a:stretch>
                      <a:fillRect/>
                    </a:stretch>
                  </pic:blipFill>
                  <pic:spPr>
                    <a:xfrm>
                      <a:off x="0" y="0"/>
                      <a:ext cx="117428" cy="117516"/>
                    </a:xfrm>
                    <a:prstGeom prst="rect">
                      <a:avLst/>
                    </a:prstGeom>
                  </pic:spPr>
                </pic:pic>
              </a:graphicData>
            </a:graphic>
          </wp:inline>
        </w:drawing>
      </w:r>
      <w:r w:rsidR="005844B5">
        <w:t xml:space="preserve"> or </w:t>
      </w:r>
      <w:r w:rsidR="005844B5" w:rsidRPr="005844B5">
        <w:rPr>
          <w:noProof/>
          <w:lang w:val="en-US"/>
        </w:rPr>
        <w:drawing>
          <wp:inline distT="0" distB="0" distL="0" distR="0" wp14:anchorId="1BE0097D" wp14:editId="7CD8BD66">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9"/>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14:paraId="36BA2016" w14:textId="77777777" w:rsidR="008030FC" w:rsidRDefault="008030FC" w:rsidP="008030FC">
      <w:pPr>
        <w:pStyle w:val="Bullet"/>
      </w:pPr>
      <w:r>
        <w:t>Select a</w:t>
      </w:r>
      <w:r w:rsidR="00355DEE">
        <w:t>n</w:t>
      </w:r>
      <w:r>
        <w:t xml:space="preserve"> </w:t>
      </w:r>
      <w:r w:rsidR="00355DEE">
        <w:t xml:space="preserve">individual </w:t>
      </w:r>
      <w:r w:rsidR="007F4F37">
        <w:t>Spectr</w:t>
      </w:r>
      <w:r>
        <w:t>um by clicking on it.</w:t>
      </w:r>
    </w:p>
    <w:p w14:paraId="1D6DC250" w14:textId="77777777" w:rsidR="00355DEE" w:rsidRDefault="00355DEE" w:rsidP="00355DEE">
      <w:pPr>
        <w:pStyle w:val="Bullet"/>
      </w:pPr>
      <w:r>
        <w:t>Select a node in the hierarchy by clicking on it. This effectively selects all Spectra under this node.</w:t>
      </w:r>
    </w:p>
    <w:p w14:paraId="16C43422" w14:textId="77777777" w:rsidR="008030FC" w:rsidRDefault="008030FC" w:rsidP="008030FC">
      <w:pPr>
        <w:pStyle w:val="Bullet"/>
      </w:pPr>
      <w:r>
        <w:t xml:space="preserve">Select a second node or </w:t>
      </w:r>
      <w:r w:rsidR="007F4F37">
        <w:t>Spectr</w:t>
      </w:r>
      <w:r>
        <w:t>um by holding the</w:t>
      </w:r>
      <w:r w:rsidR="005844B5">
        <w:t xml:space="preserve"> Control key and clicking on it (or equivalent Mac mouse action).</w:t>
      </w:r>
    </w:p>
    <w:p w14:paraId="0010B141" w14:textId="77777777" w:rsidR="008030FC" w:rsidRDefault="008030FC" w:rsidP="008030FC">
      <w:pPr>
        <w:pStyle w:val="Bullet"/>
      </w:pPr>
      <w:r>
        <w:t xml:space="preserve">Select a range of </w:t>
      </w:r>
      <w:r w:rsidR="007F4F37">
        <w:t>Spectr</w:t>
      </w:r>
      <w:r>
        <w:t xml:space="preserve">a, by clicking on the first </w:t>
      </w:r>
      <w:r w:rsidR="007F4F37">
        <w:t>Spectr</w:t>
      </w:r>
      <w:r>
        <w:t>um to select it, holding the Shift key</w:t>
      </w:r>
      <w:r w:rsidR="00082E93">
        <w:t xml:space="preserve"> </w:t>
      </w:r>
      <w:r>
        <w:t xml:space="preserve">and clicking on the last </w:t>
      </w:r>
      <w:r w:rsidR="007F4F37">
        <w:t>Spectr</w:t>
      </w:r>
      <w:r>
        <w:t>um</w:t>
      </w:r>
      <w:r w:rsidR="00082E93">
        <w:t xml:space="preserve"> (or equivalent Mac mouse action)</w:t>
      </w:r>
      <w:r>
        <w:t>.</w:t>
      </w:r>
    </w:p>
    <w:p w14:paraId="1B6CC73C" w14:textId="77777777" w:rsidR="008030FC" w:rsidRDefault="008030FC" w:rsidP="008030FC">
      <w:pPr>
        <w:pStyle w:val="Bullet"/>
      </w:pPr>
      <w:r>
        <w:t>Change your selection by clicking on the new item you want to select (without Control or Shift keys).</w:t>
      </w:r>
    </w:p>
    <w:p w14:paraId="3723FA40" w14:textId="77777777" w:rsidR="00F764C7" w:rsidRDefault="00F764C7" w:rsidP="00F764C7">
      <w:pPr>
        <w:pStyle w:val="Body"/>
      </w:pPr>
      <w:r>
        <w:t>In addition, there are two options:</w:t>
      </w:r>
    </w:p>
    <w:p w14:paraId="7A444C3A" w14:textId="77777777" w:rsidR="00F764C7" w:rsidRDefault="00F764C7" w:rsidP="00F764C7">
      <w:pPr>
        <w:pStyle w:val="HangingIndent"/>
      </w:pPr>
      <w:r w:rsidRPr="00596CF3">
        <w:rPr>
          <w:rStyle w:val="GUIWord"/>
        </w:rPr>
        <w:t>Order by:</w:t>
      </w:r>
      <w:r>
        <w:t xml:space="preserve">   </w:t>
      </w:r>
      <w:r>
        <w:tab/>
        <w:t xml:space="preserve">Use the drop down menu to choose the sort order for Spectra within </w:t>
      </w:r>
      <w:r w:rsidR="00082E93">
        <w:t>each node</w:t>
      </w:r>
      <w:r>
        <w:t>. The options are:</w:t>
      </w:r>
    </w:p>
    <w:p w14:paraId="292D4B40" w14:textId="77777777"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14:paraId="49ACAB98" w14:textId="77777777"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14:paraId="003FBBCB" w14:textId="77777777"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14:paraId="2813F87F" w14:textId="77777777" w:rsidR="00355DEE" w:rsidRPr="00355DEE" w:rsidRDefault="00355DEE" w:rsidP="00355DEE">
      <w:pPr>
        <w:pStyle w:val="HangingIndent"/>
      </w:pPr>
      <w:r w:rsidRPr="00355DEE">
        <w:tab/>
        <w:t>Often these three orders are the same, or at least similar, so you may not notice any change of sequence.</w:t>
      </w:r>
    </w:p>
    <w:p w14:paraId="2130D7E3" w14:textId="77777777"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14:paraId="69D6E6B8" w14:textId="77777777" w:rsidR="0053475F" w:rsidRPr="0053475F" w:rsidRDefault="0053475F" w:rsidP="0053475F">
      <w:pPr>
        <w:pStyle w:val="Heading2"/>
      </w:pPr>
      <w:bookmarkStart w:id="182" w:name="_Ref357695510"/>
      <w:bookmarkStart w:id="183" w:name="_Toc293145240"/>
      <w:r>
        <w:t>SQL Matching Strings</w:t>
      </w:r>
      <w:bookmarkEnd w:id="182"/>
      <w:bookmarkEnd w:id="183"/>
    </w:p>
    <w:p w14:paraId="745E1714" w14:textId="77777777" w:rsidR="0053475F" w:rsidRDefault="0053475F" w:rsidP="0053475F">
      <w:pPr>
        <w:pStyle w:val="Body"/>
      </w:pPr>
      <w:r>
        <w:t xml:space="preserve">When matching text strings, </w:t>
      </w:r>
      <w:r w:rsidR="00F52044">
        <w:t>SPECCHIO</w:t>
      </w:r>
      <w:r w:rsidRPr="00017673">
        <w:t xml:space="preserve"> uses </w:t>
      </w:r>
      <w:r>
        <w:t>the</w:t>
      </w:r>
      <w:r w:rsidRPr="00017673">
        <w:t xml:space="preserve"> LIKE clause</w:t>
      </w:r>
      <w:r w:rsidR="00082E93">
        <w:t xml:space="preserve"> on the</w:t>
      </w:r>
      <w:r w:rsidR="00082E93" w:rsidRPr="00082E93">
        <w:t xml:space="preserve"> </w:t>
      </w:r>
      <w:r w:rsidR="00082E93" w:rsidRPr="00017673">
        <w:t>MySQL Query</w:t>
      </w:r>
      <w:r w:rsidRPr="00017673">
        <w:t xml:space="preserve">. </w:t>
      </w:r>
      <w:r>
        <w:t xml:space="preserve">This SQL </w:t>
      </w:r>
      <w:r w:rsidR="00082E93">
        <w:t>clause</w:t>
      </w:r>
      <w:r>
        <w:t xml:space="preserve"> supports wildcard characters for matching variable strings.</w:t>
      </w:r>
    </w:p>
    <w:p w14:paraId="58A84C3B" w14:textId="77777777" w:rsidR="0053475F" w:rsidRPr="00017673" w:rsidRDefault="0053475F" w:rsidP="0053475F">
      <w:pPr>
        <w:pStyle w:val="Body"/>
      </w:pPr>
      <w:r w:rsidRPr="00017673">
        <w:t xml:space="preserve">Therefore, the following </w:t>
      </w:r>
      <w:r w:rsidR="00082E93">
        <w:t>are</w:t>
      </w:r>
      <w:r w:rsidRPr="00017673">
        <w:t xml:space="preserve"> supported</w:t>
      </w:r>
      <w:r>
        <w:t xml:space="preserve"> in most </w:t>
      </w:r>
      <w:r w:rsidR="00F52044">
        <w:t>SPECCHIO</w:t>
      </w:r>
      <w:r>
        <w:t xml:space="preserve"> searching or matching strings</w:t>
      </w:r>
      <w:r w:rsidRPr="00017673">
        <w:t>.</w:t>
      </w:r>
    </w:p>
    <w:p w14:paraId="4B8157E9" w14:textId="77777777" w:rsidR="0053475F" w:rsidRPr="00017673" w:rsidRDefault="0053475F" w:rsidP="0053475F">
      <w:pPr>
        <w:pStyle w:val="BulletFollowing"/>
        <w:ind w:left="1560" w:hanging="426"/>
      </w:pPr>
      <w:r w:rsidRPr="00082E93">
        <w:rPr>
          <w:rStyle w:val="Codeintext"/>
        </w:rPr>
        <w:t>%</w:t>
      </w:r>
      <w:r w:rsidRPr="00017673">
        <w:tab/>
        <w:t>Matches zero or more characters.</w:t>
      </w:r>
    </w:p>
    <w:p w14:paraId="3C1675BD" w14:textId="77777777" w:rsidR="0053475F" w:rsidRPr="00017673" w:rsidRDefault="0053475F" w:rsidP="0053475F">
      <w:pPr>
        <w:pStyle w:val="BulletFollowing"/>
        <w:ind w:left="1560" w:hanging="426"/>
      </w:pPr>
      <w:r w:rsidRPr="00082E93">
        <w:rPr>
          <w:rStyle w:val="Codeintext"/>
        </w:rPr>
        <w:t>_</w:t>
      </w:r>
      <w:r w:rsidRPr="00017673">
        <w:tab/>
        <w:t>Matches exactly one character.</w:t>
      </w:r>
    </w:p>
    <w:p w14:paraId="44AFA34F" w14:textId="77777777" w:rsidR="0053475F" w:rsidRDefault="0053475F" w:rsidP="0053475F">
      <w:pPr>
        <w:pStyle w:val="BulletFollowing"/>
        <w:ind w:left="1560" w:hanging="426"/>
      </w:pPr>
      <w:r w:rsidRPr="00082E93">
        <w:rPr>
          <w:rStyle w:val="Codeintext"/>
        </w:rPr>
        <w:t>\</w:t>
      </w:r>
      <w:r w:rsidRPr="00017673">
        <w:tab/>
        <w:t xml:space="preserve">Causes the next character to be matched. That is, </w:t>
      </w:r>
      <w:r w:rsidRPr="00082E93">
        <w:rPr>
          <w:rStyle w:val="Codeintext"/>
        </w:rPr>
        <w:t>\%</w:t>
      </w:r>
      <w:r w:rsidRPr="00017673">
        <w:t xml:space="preserve"> will match a % sign and </w:t>
      </w:r>
      <w:r w:rsidRPr="00082E93">
        <w:rPr>
          <w:rStyle w:val="Codeintext"/>
        </w:rPr>
        <w:t>\_</w:t>
      </w:r>
      <w:r w:rsidRPr="00017673">
        <w:t xml:space="preserve"> will match an underscore character.</w:t>
      </w:r>
    </w:p>
    <w:p w14:paraId="2118EAC3" w14:textId="77777777"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14:paraId="53F3053E" w14:textId="77777777" w:rsidR="005077C8" w:rsidRDefault="005077C8" w:rsidP="005077C8">
      <w:pPr>
        <w:pStyle w:val="Heading2"/>
      </w:pPr>
      <w:bookmarkStart w:id="184" w:name="_Toc293145241"/>
      <w:r>
        <w:t>Entering Dates and Times</w:t>
      </w:r>
      <w:bookmarkEnd w:id="184"/>
    </w:p>
    <w:p w14:paraId="2D1D0386" w14:textId="77777777"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p w14:paraId="4D1D0A04" w14:textId="37255027" w:rsidR="00355DEE" w:rsidRPr="00082E93" w:rsidRDefault="00BF49E7" w:rsidP="00082E93">
      <w:pPr>
        <w:pStyle w:val="Figure"/>
      </w:pPr>
      <w:bookmarkStart w:id="185" w:name="_Ref357162221"/>
      <w:r>
        <w:rPr>
          <w:lang w:val="en-US" w:eastAsia="en-US"/>
        </w:rPr>
        <mc:AlternateContent>
          <mc:Choice Requires="wpg">
            <w:drawing>
              <wp:inline distT="0" distB="0" distL="0" distR="0" wp14:anchorId="21E6ECB7" wp14:editId="6105D0BA">
                <wp:extent cx="4046855" cy="1649730"/>
                <wp:effectExtent l="0" t="0" r="4445" b="1270"/>
                <wp:docPr id="257"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046855" cy="1649730"/>
                          <a:chOff x="2620" y="10056"/>
                          <a:chExt cx="4905" cy="1999"/>
                        </a:xfrm>
                      </wpg:grpSpPr>
                      <wps:wsp>
                        <wps:cNvPr id="258" name="AutoShape 81"/>
                        <wps:cNvSpPr>
                          <a:spLocks noChangeAspect="1" noChangeArrowheads="1" noTextEdit="1"/>
                        </wps:cNvSpPr>
                        <wps:spPr bwMode="auto">
                          <a:xfrm>
                            <a:off x="2620" y="10056"/>
                            <a:ext cx="4905" cy="1999"/>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9" name="Picture 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742" y="10194"/>
                            <a:ext cx="2661" cy="1861"/>
                          </a:xfrm>
                          <a:prstGeom prst="rect">
                            <a:avLst/>
                          </a:prstGeom>
                          <a:noFill/>
                          <a:extLst>
                            <a:ext uri="{909E8E84-426E-40dd-AFC4-6F175D3DCCD1}">
                              <a14:hiddenFill xmlns:a14="http://schemas.microsoft.com/office/drawing/2010/main">
                                <a:solidFill>
                                  <a:srgbClr val="FFFFFF"/>
                                </a:solidFill>
                              </a14:hiddenFill>
                            </a:ext>
                          </a:extLst>
                        </pic:spPr>
                      </pic:pic>
                      <wps:wsp>
                        <wps:cNvPr id="260" name="AutoShape 84"/>
                        <wps:cNvSpPr>
                          <a:spLocks noChangeArrowheads="1"/>
                        </wps:cNvSpPr>
                        <wps:spPr bwMode="auto">
                          <a:xfrm>
                            <a:off x="6047" y="10056"/>
                            <a:ext cx="1247" cy="58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B1176AF" w14:textId="77777777" w:rsidR="00ED27D3" w:rsidRPr="00F95E13" w:rsidRDefault="00ED27D3">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261" name="AutoShape 85"/>
                        <wps:cNvSpPr>
                          <a:spLocks noChangeArrowheads="1"/>
                        </wps:cNvSpPr>
                        <wps:spPr bwMode="auto">
                          <a:xfrm>
                            <a:off x="6016" y="11316"/>
                            <a:ext cx="1186" cy="63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3DA6259" w14:textId="77777777" w:rsidR="00ED27D3" w:rsidRPr="00F95E13" w:rsidRDefault="00ED27D3">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262" name="Freeform 101"/>
                        <wps:cNvSpPr>
                          <a:spLocks/>
                        </wps:cNvSpPr>
                        <wps:spPr bwMode="auto">
                          <a:xfrm>
                            <a:off x="5301" y="10314"/>
                            <a:ext cx="746" cy="16"/>
                          </a:xfrm>
                          <a:custGeom>
                            <a:avLst/>
                            <a:gdLst>
                              <a:gd name="T0" fmla="*/ 970 w 970"/>
                              <a:gd name="T1" fmla="*/ 0 h 20"/>
                              <a:gd name="T2" fmla="*/ 0 w 970"/>
                              <a:gd name="T3" fmla="*/ 20 h 20"/>
                            </a:gdLst>
                            <a:ahLst/>
                            <a:cxnLst>
                              <a:cxn ang="0">
                                <a:pos x="T0" y="T1"/>
                              </a:cxn>
                              <a:cxn ang="0">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Freeform 102"/>
                        <wps:cNvSpPr>
                          <a:spLocks/>
                        </wps:cNvSpPr>
                        <wps:spPr bwMode="auto">
                          <a:xfrm>
                            <a:off x="4354" y="11599"/>
                            <a:ext cx="1662" cy="247"/>
                          </a:xfrm>
                          <a:custGeom>
                            <a:avLst/>
                            <a:gdLst>
                              <a:gd name="T0" fmla="*/ 2159 w 2159"/>
                              <a:gd name="T1" fmla="*/ 0 h 320"/>
                              <a:gd name="T2" fmla="*/ 0 w 2159"/>
                              <a:gd name="T3" fmla="*/ 320 h 320"/>
                            </a:gdLst>
                            <a:ahLst/>
                            <a:cxnLst>
                              <a:cxn ang="0">
                                <a:pos x="T0" y="T1"/>
                              </a:cxn>
                              <a:cxn ang="0">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82" o:spid="_x0000_s1099" style="width:318.65pt;height:129.9pt;mso-position-horizontal-relative:char;mso-position-vertical-relative:line" coordorigin="2620,10056" coordsize="4905,19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">
                <o:lock v:ext="edit" aspectratio="t"/>
                <v:rect id="AutoShape 81" o:spid="_x0000_s1100" style="position:absolute;left:2620;top:10056;width:4905;height:19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ktl1wwAA&#10;ANwAAAAPAAAAZHJzL2Rvd25yZXYueG1sRE9Na4NAEL0X8h+WCfRSkjVCSzHZhCCESilITZPz4E5U&#10;4s6qu1X777uHQo+P9707zKYVIw2usaxgs45AEJdWN1wp+DqfVq8gnEfW2FomBT/k4LBfPOww0Xbi&#10;TxoLX4kQwi5BBbX3XSKlK2sy6Na2Iw7czQ4GfYBDJfWAUwg3rYyj6EUabDg01NhRWlN5L76NgqnM&#10;x+v5403mT9fMcp/1aXF5V+pxOR+3IDzN/l/85860gvg5rA1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ktl1wwAAANwAAAAPAAAAAAAAAAAAAAAAAJcCAABkcnMvZG93&#10;bnJldi54bWxQSwUGAAAAAAQABAD1AAAAhwMAAAAA&#10;" filled="f" stroked="f">
                  <o:lock v:ext="edit" aspectratio="t" text="t"/>
                </v:rect>
                <v:shape id="Picture 83" o:spid="_x0000_s1101" type="#_x0000_t75" style="position:absolute;left:2742;top:10194;width:2661;height:18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H&#10;UszDAAAA3AAAAA8AAABkcnMvZG93bnJldi54bWxEj0FrwkAUhO8F/8PyhF5EN6ZabXSVIgq9mhTP&#10;j+wzSc2+XbKrxn/fFQo9DjPzDbPe9qYVN+p8Y1nBdJKAIC6tbrhS8F0cxksQPiBrbC2Tggd52G4G&#10;L2vMtL3zkW55qESEsM9QQR2Cy6T0ZU0G/cQ64uidbWcwRNlVUnd4j3DTyjRJ3qXBhuNCjY52NZWX&#10;/GoUnIvAC3eln1k7HZ326dujdEWu1Ouw/1yBCNSH//Bf+0srSOcf8DwTj4D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0dSzMMAAADcAAAADwAAAAAAAAAAAAAAAACcAgAA&#10;ZHJzL2Rvd25yZXYueG1sUEsFBgAAAAAEAAQA9wAAAIwDAAAAAA==&#10;">
                  <v:imagedata r:id="rId51" o:title=""/>
                </v:shape>
                <v:roundrect id="AutoShape 84" o:spid="_x0000_s1102" style="position:absolute;left:6047;top:10056;width:1247;height:58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7qhpwwAA&#10;ANwAAAAPAAAAZHJzL2Rvd25yZXYueG1sRE/dasIwFL4f+A7hDHa3pnXgZjUWUUad4GDVBzg0x7au&#10;OSlNVuue3lwMdvnx/S+z0bRioN41lhUkUQyCuLS64UrB6fj+/AbCeWSNrWVScCMH2WrysMRU2yt/&#10;0VD4SoQQdikqqL3vUildWZNBF9mOOHBn2xv0AfaV1D1eQ7hp5TSOZ9Jgw6Ghxo42NZXfxY9RkO9u&#10;Mtl+Hl6P+0N+GV7wMv/wv0o9PY7rBQhPo/8X/7l3WsF0FuaHM+EIy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7qhpwwAAANwAAAAPAAAAAAAAAAAAAAAAAJcCAABkcnMvZG93&#10;bnJldi54bWxQSwUGAAAAAAQABAD1AAAAhwMAAAAA&#10;" fillcolor="#dbe5f1 [660]" strokecolor="#0070c0">
                  <v:textbox inset=".5mm,0,0">
                    <w:txbxContent>
                      <w:p w14:paraId="3B1176AF" w14:textId="77777777" w:rsidR="00ED27D3" w:rsidRPr="00F95E13" w:rsidRDefault="00ED27D3">
                        <w:pPr>
                          <w:rPr>
                            <w:sz w:val="16"/>
                            <w:szCs w:val="16"/>
                          </w:rPr>
                        </w:pPr>
                        <w:r w:rsidRPr="00F95E13">
                          <w:rPr>
                            <w:sz w:val="16"/>
                            <w:szCs w:val="16"/>
                          </w:rPr>
                          <w:t>Down triangular arrow in the data input field</w:t>
                        </w:r>
                      </w:p>
                    </w:txbxContent>
                  </v:textbox>
                </v:roundrect>
                <v:roundrect id="AutoShape 85" o:spid="_x0000_s1103" style="position:absolute;left:6016;top:11316;width:1186;height:6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og3yxQAA&#10;ANwAAAAPAAAAZHJzL2Rvd25yZXYueG1sRI/RasJAFETfBf9huULf6iYWrE1dRRSJLShU+wGX7DWJ&#10;Zu+G7BqjX98tCD4OM3OGmc47U4mWGldaVhAPIxDEmdUl5wp+D+vXCQjnkTVWlknBjRzMZ/3eFBNt&#10;r/xD7d7nIkDYJaig8L5OpHRZQQbd0NbEwTvaxqAPssmlbvAa4KaSoygaS4Mlh4UCa1oWlJ33F6Mg&#10;3dxkvNpt3w/f2/TUvuHp48vflXoZdItPEJ46/ww/2hutYDSO4f9MOAJy9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iDfLFAAAA3AAAAA8AAAAAAAAAAAAAAAAAlwIAAGRycy9k&#10;b3ducmV2LnhtbFBLBQYAAAAABAAEAPUAAACJAwAAAAA=&#10;" fillcolor="#dbe5f1 [660]" strokecolor="#0070c0">
                  <v:textbox inset=".5mm,0,0">
                    <w:txbxContent>
                      <w:p w14:paraId="13DA6259" w14:textId="77777777" w:rsidR="00ED27D3" w:rsidRPr="00F95E13" w:rsidRDefault="00ED27D3">
                        <w:pPr>
                          <w:rPr>
                            <w:sz w:val="16"/>
                            <w:szCs w:val="16"/>
                          </w:rPr>
                        </w:pPr>
                        <w:r w:rsidRPr="00F95E13">
                          <w:rPr>
                            <w:sz w:val="16"/>
                            <w:szCs w:val="16"/>
                          </w:rPr>
                          <w:t>Time selector up and down triangular arrows</w:t>
                        </w:r>
                      </w:p>
                    </w:txbxContent>
                  </v:textbox>
                </v:roundrect>
                <v:shape id="Freeform 101" o:spid="_x0000_s1104" style="position:absolute;left:5301;top:10314;width:746;height:16;visibility:visible;mso-wrap-style:square;v-text-anchor:top" coordsize="970,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zxFdxAAA&#10;ANwAAAAPAAAAZHJzL2Rvd25yZXYueG1sRI/RasJAFETfC/2H5RZ8q5sGG9roKsUiFiuC0Q+4ZK/Z&#10;0OzdkF1N/HtXEPo4zMwZZrYYbCMu1PnasYK3cQKCuHS65krB8bB6/QDhA7LGxjEpuJKHxfz5aYa5&#10;dj3v6VKESkQI+xwVmBDaXEpfGrLox64ljt7JdRZDlF0ldYd9hNtGpkmSSYs1xwWDLS0NlX/F2Soo&#10;cDn59p/4u1+X6S5pthvTv2dKjV6GrymIQEP4Dz/aP1pBmqVwPxOPgJz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88RXcQAAADcAAAADwAAAAAAAAAAAAAAAACXAgAAZHJzL2Rv&#10;d25yZXYueG1sUEsFBgAAAAAEAAQA9QAAAIgDAAAAAA==&#10;" path="m970,0c634,6,298,13,,20e" filled="f" strokecolor="#0070c0">
                  <v:stroke endarrow="open"/>
                  <v:path arrowok="t" o:connecttype="custom" o:connectlocs="746,0;0,16" o:connectangles="0,0"/>
                </v:shape>
                <v:shape id="Freeform 102" o:spid="_x0000_s1105" style="position:absolute;left:4354;top:11599;width:1662;height:247;visibility:visible;mso-wrap-style:square;v-text-anchor:top" coordsize="2159,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zCcwgAA&#10;ANwAAAAPAAAAZHJzL2Rvd25yZXYueG1sRI/disIwFITvBd8hHME7TVUsWo0iguDP3qzrAxyaY1ts&#10;TkoStb69EYS9HGbmG2a5bk0tHuR8ZVnBaJiAIM6trrhQcPnbDWYgfEDWWFsmBS/ysF51O0vMtH3y&#10;Lz3OoRARwj5DBWUITSalz0sy6Ie2IY7e1TqDIUpXSO3wGeGmluMkSaXBiuNCiQ1tS8pv57tR0Exn&#10;P4XcHEa4pUN6oflpf5w6pfq9drMAEagN/+Fve68VjNMJfM7EIy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cHMJzCAAAA3AAAAA8AAAAAAAAAAAAAAAAAlwIAAGRycy9kb3du&#10;cmV2LnhtbFBLBQYAAAAABAAEAPUAAACGAwAAAAA=&#10;" path="m2159,0c2159,,1079,160,,320e" filled="f" strokecolor="#0070c0">
                  <v:stroke endarrow="open"/>
                  <v:path arrowok="t" o:connecttype="custom" o:connectlocs="1662,0;0,247" o:connectangles="0,0"/>
                </v:shape>
                <w10:anchorlock/>
              </v:group>
            </w:pict>
          </mc:Fallback>
        </mc:AlternateContent>
      </w:r>
    </w:p>
    <w:p w14:paraId="6E16093A" w14:textId="77777777" w:rsidR="00A23C3C" w:rsidRDefault="00A23C3C" w:rsidP="00A23C3C">
      <w:pPr>
        <w:pStyle w:val="Caption"/>
      </w:pPr>
      <w:r>
        <w:t xml:space="preserve">Figure </w:t>
      </w:r>
      <w:fldSimple w:instr=" SEQ Figure \* ARABIC ">
        <w:r w:rsidR="000E7C7E">
          <w:rPr>
            <w:noProof/>
          </w:rPr>
          <w:t>24</w:t>
        </w:r>
      </w:fldSimple>
      <w:r>
        <w:t>: Date and Time picker dialog</w:t>
      </w:r>
      <w:bookmarkEnd w:id="185"/>
    </w:p>
    <w:p w14:paraId="5E6CE4BD" w14:textId="77777777"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14:paraId="12900B71" w14:textId="77777777"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14:paraId="3B13AD4A" w14:textId="77777777" w:rsidR="00A23C3C" w:rsidRDefault="00A23C3C" w:rsidP="004F4C4C">
      <w:pPr>
        <w:pStyle w:val="Bullet"/>
      </w:pPr>
      <w:r>
        <w:t xml:space="preserve">To change Minutes and Seconds, </w:t>
      </w:r>
      <w:r w:rsidR="00355DEE">
        <w:t xml:space="preserve">do </w:t>
      </w:r>
      <w:r>
        <w:t>as for Hours.</w:t>
      </w:r>
    </w:p>
    <w:p w14:paraId="7CEBD568" w14:textId="77777777" w:rsidR="004F4C4C" w:rsidRDefault="004F4C4C" w:rsidP="004F4C4C">
      <w:pPr>
        <w:pStyle w:val="Bullet"/>
      </w:pPr>
      <w:r>
        <w:t xml:space="preserve">Clicking on the required Date closes the dialog box, </w:t>
      </w:r>
      <w:r w:rsidR="00A23C3C">
        <w:t xml:space="preserve">but </w:t>
      </w:r>
      <w:r>
        <w:t>only if the date is not already highlighted.</w:t>
      </w:r>
    </w:p>
    <w:p w14:paraId="7E66FBB3" w14:textId="77777777"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186" w:name="_Toc355280367"/>
    </w:p>
    <w:p w14:paraId="4FD30B38" w14:textId="77777777" w:rsidR="006B4F6F" w:rsidRDefault="00A821AE" w:rsidP="00FF4CE5">
      <w:pPr>
        <w:pStyle w:val="Heading2"/>
      </w:pPr>
      <w:bookmarkStart w:id="187" w:name="_Ref358105086"/>
      <w:bookmarkStart w:id="188" w:name="_Ref358105089"/>
      <w:bookmarkStart w:id="189" w:name="_Ref359578676"/>
      <w:bookmarkStart w:id="190" w:name="_Toc293145242"/>
      <w:r>
        <w:t xml:space="preserve">Overview of </w:t>
      </w:r>
      <w:r w:rsidR="00F52044">
        <w:t>SPECCHIO</w:t>
      </w:r>
      <w:bookmarkEnd w:id="186"/>
      <w:bookmarkEnd w:id="187"/>
      <w:bookmarkEnd w:id="188"/>
      <w:r>
        <w:t xml:space="preserve"> Data Loading</w:t>
      </w:r>
      <w:bookmarkEnd w:id="189"/>
      <w:bookmarkEnd w:id="190"/>
    </w:p>
    <w:p w14:paraId="6E6253A9" w14:textId="77777777"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w:t>
      </w:r>
      <w:r w:rsidR="007F4F37">
        <w:t>Spectr</w:t>
      </w:r>
      <w:r w:rsidR="0096594F">
        <w:t>al data</w:t>
      </w:r>
      <w:r>
        <w:t>.</w:t>
      </w:r>
    </w:p>
    <w:p w14:paraId="4D305EF3" w14:textId="77777777" w:rsidR="00082E93" w:rsidRDefault="00082E93" w:rsidP="00082E93">
      <w:pPr>
        <w:pStyle w:val="HangingIndent"/>
      </w:pPr>
      <w:r w:rsidRPr="00082E93">
        <w:rPr>
          <w:rStyle w:val="Strong"/>
        </w:rPr>
        <w:t>Create a Campaign</w:t>
      </w:r>
      <w:r w:rsidRPr="00ED55EC">
        <w:rPr>
          <w:rStyle w:val="iEmphasis"/>
        </w:rPr>
        <w:tab/>
      </w:r>
      <w:r>
        <w:t xml:space="preserve">This establishes a name for your Campaign and sets up structures in the SPECCHIO database to receive the Campaign Spectra and other information. See section </w:t>
      </w:r>
      <w:r w:rsidR="00C63D4F">
        <w:fldChar w:fldCharType="begin"/>
      </w:r>
      <w:r w:rsidR="00C63D4F">
        <w:instrText xml:space="preserve"> REF _Ref356551522 \r \h  \* MERGEFORMAT </w:instrText>
      </w:r>
      <w:r w:rsidR="00C63D4F">
        <w:fldChar w:fldCharType="separate"/>
      </w:r>
      <w:r w:rsidR="000E7C7E" w:rsidRPr="000E7C7E">
        <w:rPr>
          <w:rStyle w:val="CrossReference"/>
        </w:rPr>
        <w:t>4.11</w:t>
      </w:r>
      <w:r w:rsidR="00C63D4F">
        <w:fldChar w:fldCharType="end"/>
      </w:r>
      <w:r w:rsidRPr="00493D72">
        <w:rPr>
          <w:rStyle w:val="CrossReference"/>
        </w:rPr>
        <w:t xml:space="preserve"> </w:t>
      </w:r>
      <w:r w:rsidR="00C63D4F">
        <w:fldChar w:fldCharType="begin"/>
      </w:r>
      <w:r w:rsidR="00C63D4F">
        <w:instrText xml:space="preserve"> REF _Ref356551524 \h  \* MERGEFORMAT </w:instrText>
      </w:r>
      <w:r w:rsidR="00C63D4F">
        <w:fldChar w:fldCharType="separate"/>
      </w:r>
      <w:r w:rsidR="000E7C7E" w:rsidRPr="000E7C7E">
        <w:rPr>
          <w:rStyle w:val="CrossReference"/>
        </w:rPr>
        <w:t>Creating a new Campaign</w:t>
      </w:r>
      <w:r w:rsidR="00C63D4F">
        <w:fldChar w:fldCharType="end"/>
      </w:r>
      <w:r>
        <w:t>.</w:t>
      </w:r>
    </w:p>
    <w:p w14:paraId="53B76120" w14:textId="77777777" w:rsidR="00082E93" w:rsidRDefault="00082E93" w:rsidP="00082E93">
      <w:pPr>
        <w:pStyle w:val="HangingIndent"/>
      </w:pPr>
      <w:r w:rsidRPr="00082E93">
        <w:rPr>
          <w:rStyle w:val="Strong"/>
        </w:rPr>
        <w:t>Load Campaign Data</w:t>
      </w:r>
      <w:r w:rsidRPr="00ED55EC">
        <w:rPr>
          <w:rStyle w:val="iEmphasis"/>
        </w:rPr>
        <w:tab/>
      </w:r>
      <w:r>
        <w:t xml:space="preserve">This examines the format of the Spectral data on your hard disk, parses its content from your hard disk and inserts into the SPECCHIO database. See section </w:t>
      </w:r>
      <w:r w:rsidR="00C63D4F">
        <w:fldChar w:fldCharType="begin"/>
      </w:r>
      <w:r w:rsidR="00C63D4F">
        <w:instrText xml:space="preserve"> REF _Ref356551550 \r \h  \* MERGEFORMAT </w:instrText>
      </w:r>
      <w:r w:rsidR="00C63D4F">
        <w:fldChar w:fldCharType="separate"/>
      </w:r>
      <w:r w:rsidR="000E7C7E" w:rsidRPr="000E7C7E">
        <w:rPr>
          <w:rStyle w:val="CrossReference"/>
        </w:rPr>
        <w:t>4.12</w:t>
      </w:r>
      <w:r w:rsidR="00C63D4F">
        <w:fldChar w:fldCharType="end"/>
      </w:r>
      <w:r>
        <w:rPr>
          <w:rStyle w:val="CrossReference"/>
        </w:rPr>
        <w:t xml:space="preserve"> </w:t>
      </w:r>
      <w:r w:rsidR="00C63D4F">
        <w:fldChar w:fldCharType="begin"/>
      </w:r>
      <w:r w:rsidR="00C63D4F">
        <w:instrText xml:space="preserve"> REF _Ref356551553 \h  \* MERGEFORMAT </w:instrText>
      </w:r>
      <w:r w:rsidR="00C63D4F">
        <w:fldChar w:fldCharType="separate"/>
      </w:r>
      <w:r w:rsidR="000E7C7E" w:rsidRPr="000E7C7E">
        <w:rPr>
          <w:rStyle w:val="CrossReference"/>
        </w:rPr>
        <w:t>Loading Campaign Spectral Data</w:t>
      </w:r>
      <w:r w:rsidR="00C63D4F">
        <w:fldChar w:fldCharType="end"/>
      </w:r>
      <w:r>
        <w:t>.</w:t>
      </w:r>
    </w:p>
    <w:p w14:paraId="3D15E217" w14:textId="77777777" w:rsidR="00082E93" w:rsidRDefault="00082E93" w:rsidP="00082E93">
      <w:pPr>
        <w:pStyle w:val="HangingIndent"/>
      </w:pPr>
      <w:r w:rsidRPr="00082E93">
        <w:rPr>
          <w:rStyle w:val="Strong"/>
        </w:rPr>
        <w:t>Correct Acquisition Times to UTC</w:t>
      </w:r>
      <w:r w:rsidRPr="00ED55EC">
        <w:rPr>
          <w:rStyle w:val="iEmphasis"/>
        </w:rPr>
        <w:tab/>
      </w:r>
      <w:r>
        <w:t xml:space="preserve">SPECCHIO expects Acquisition Times to be UTC, but many devices record a local time. SPECCHIO provides a function to change local times to UTC. See section </w:t>
      </w:r>
      <w:r w:rsidR="00C63D4F">
        <w:fldChar w:fldCharType="begin"/>
      </w:r>
      <w:r w:rsidR="00C63D4F">
        <w:instrText xml:space="preserve"> REF _Ref359333954 \r \h  \* MERGEFORMAT </w:instrText>
      </w:r>
      <w:r w:rsidR="00C63D4F">
        <w:fldChar w:fldCharType="separate"/>
      </w:r>
      <w:r w:rsidR="000E7C7E" w:rsidRPr="000E7C7E">
        <w:rPr>
          <w:rStyle w:val="CrossReference"/>
        </w:rPr>
        <w:t>4.14</w:t>
      </w:r>
      <w:r w:rsidR="00C63D4F">
        <w:fldChar w:fldCharType="end"/>
      </w:r>
      <w:r w:rsidRPr="00A821AE">
        <w:rPr>
          <w:rStyle w:val="CrossReference"/>
        </w:rPr>
        <w:t xml:space="preserve"> </w:t>
      </w:r>
      <w:r w:rsidR="00C63D4F">
        <w:fldChar w:fldCharType="begin"/>
      </w:r>
      <w:r w:rsidR="00C63D4F">
        <w:instrText xml:space="preserve"> REF _Ref359333957 \h  \* MERGEFORMAT </w:instrText>
      </w:r>
      <w:r w:rsidR="00C63D4F">
        <w:fldChar w:fldCharType="separate"/>
      </w:r>
      <w:r w:rsidR="000E7C7E" w:rsidRPr="000E7C7E">
        <w:rPr>
          <w:rStyle w:val="CrossReference"/>
        </w:rPr>
        <w:t>UTC Time Correction</w:t>
      </w:r>
      <w:r w:rsidR="00C63D4F">
        <w:fldChar w:fldCharType="end"/>
      </w:r>
      <w:r>
        <w:t>.</w:t>
      </w:r>
    </w:p>
    <w:p w14:paraId="0B8F618D" w14:textId="77777777" w:rsidR="00082E93" w:rsidRDefault="00082E93" w:rsidP="00082E93">
      <w:pPr>
        <w:pStyle w:val="HangingIndent"/>
      </w:pPr>
      <w:r w:rsidRPr="00082E93">
        <w:rPr>
          <w:rStyle w:val="Strong"/>
        </w:rPr>
        <w:t>Add Target-Reference Links</w:t>
      </w:r>
      <w:r w:rsidRPr="00ED55EC">
        <w:rPr>
          <w:rStyle w:val="iEmphasis"/>
        </w:rPr>
        <w:tab/>
      </w:r>
      <w:r>
        <w:t xml:space="preserve">For acquisition devices which do not put this information into the Spectral files, you will need to enter this information manually. See section </w:t>
      </w:r>
      <w:r w:rsidR="00C63D4F">
        <w:fldChar w:fldCharType="begin"/>
      </w:r>
      <w:r w:rsidR="00C63D4F">
        <w:instrText xml:space="preserve"> REF _Ref356553971 \r \h  \* MERGEFORMAT </w:instrText>
      </w:r>
      <w:r w:rsidR="00C63D4F">
        <w:fldChar w:fldCharType="separate"/>
      </w:r>
      <w:r w:rsidR="000E7C7E" w:rsidRPr="000E7C7E">
        <w:rPr>
          <w:rStyle w:val="CrossReference"/>
        </w:rPr>
        <w:t>4.15</w:t>
      </w:r>
      <w:r w:rsidR="00C63D4F">
        <w:fldChar w:fldCharType="end"/>
      </w:r>
      <w:r w:rsidRPr="000E3E59">
        <w:rPr>
          <w:rStyle w:val="CrossReference"/>
        </w:rPr>
        <w:t xml:space="preserve"> </w:t>
      </w:r>
      <w:r w:rsidR="00C63D4F">
        <w:fldChar w:fldCharType="begin"/>
      </w:r>
      <w:r w:rsidR="00C63D4F">
        <w:instrText xml:space="preserve"> REF _Ref356553971 \h  \* MERGEFORMAT </w:instrText>
      </w:r>
      <w:r w:rsidR="00C63D4F">
        <w:fldChar w:fldCharType="separate"/>
      </w:r>
      <w:r w:rsidR="000E7C7E" w:rsidRPr="000E7C7E">
        <w:rPr>
          <w:rStyle w:val="CrossReference"/>
        </w:rPr>
        <w:t>Managing Target-Reference Links</w:t>
      </w:r>
      <w:r w:rsidR="00C63D4F">
        <w:fldChar w:fldCharType="end"/>
      </w:r>
      <w:r>
        <w:t>.</w:t>
      </w:r>
    </w:p>
    <w:p w14:paraId="0E48AED2" w14:textId="77777777" w:rsidR="000E7C7E" w:rsidRPr="000E7C7E" w:rsidRDefault="00082E93" w:rsidP="000E7C7E">
      <w:pPr>
        <w:pStyle w:val="HangingIndent"/>
        <w:rPr>
          <w:rStyle w:val="CrossReference"/>
        </w:rPr>
      </w:pPr>
      <w:r w:rsidRPr="00082E93">
        <w:rPr>
          <w:rStyle w:val="Strong"/>
        </w:rPr>
        <w:t>Complete Metadata upload</w:t>
      </w:r>
      <w:r w:rsidRPr="00ED55EC">
        <w:rPr>
          <w:rStyle w:val="iEmphasis"/>
        </w:rPr>
        <w:tab/>
      </w:r>
      <w:r>
        <w:t xml:space="preserve">The Spectral Metadata that was not included in the Spectral files must be uploaded, either from an Excel file or manually entered using SPECCHIO’s Metadata editor. See sections </w:t>
      </w:r>
      <w:r w:rsidR="00C63D4F">
        <w:fldChar w:fldCharType="begin"/>
      </w:r>
      <w:r w:rsidR="00C63D4F">
        <w:instrText xml:space="preserve"> REF _Ref357586671 \r \h  \* MERGEFORMAT </w:instrText>
      </w:r>
      <w:r w:rsidR="00C63D4F">
        <w:fldChar w:fldCharType="separate"/>
      </w:r>
      <w:r w:rsidR="000E7C7E" w:rsidRPr="000E7C7E">
        <w:rPr>
          <w:rStyle w:val="CrossReference"/>
        </w:rPr>
        <w:t>4.16</w:t>
      </w:r>
      <w:r w:rsidR="00C63D4F">
        <w:fldChar w:fldCharType="end"/>
      </w:r>
      <w:r w:rsidRPr="00DF74A9">
        <w:rPr>
          <w:rStyle w:val="CrossReference"/>
        </w:rPr>
        <w:t xml:space="preserve"> </w:t>
      </w:r>
      <w:r w:rsidR="00C63D4F">
        <w:fldChar w:fldCharType="begin"/>
      </w:r>
      <w:r w:rsidR="00C63D4F">
        <w:instrText xml:space="preserve"> REF _Ref357586671 \h  \* MERGEFORMAT </w:instrText>
      </w:r>
      <w:r w:rsidR="00C63D4F">
        <w:fldChar w:fldCharType="separate"/>
      </w:r>
      <w:r w:rsidR="000E7C7E" w:rsidRPr="000E7C7E">
        <w:rPr>
          <w:rStyle w:val="CrossReference"/>
        </w:rPr>
        <w:t>Creating Data Links</w:t>
      </w:r>
    </w:p>
    <w:p w14:paraId="156759E6" w14:textId="77777777" w:rsidR="000E7C7E" w:rsidRDefault="000E7C7E" w:rsidP="000E7C7E">
      <w:pPr>
        <w:pStyle w:val="HangingIndent"/>
      </w:pPr>
      <w:r w:rsidRPr="000E7C7E">
        <w:rPr>
          <w:rStyle w:val="CrossReference"/>
        </w:rPr>
        <w:t>The</w:t>
      </w:r>
      <w:r>
        <w:t xml:space="preserve"> dialog the link Targets and Reference as introduced in section 4.15 is set up to deal with single links between target and reference spectra.</w:t>
      </w:r>
    </w:p>
    <w:p w14:paraId="38F09B74" w14:textId="77777777" w:rsidR="000E7C7E" w:rsidRDefault="000E7C7E" w:rsidP="008350D1">
      <w:r>
        <w:t xml:space="preserve">For a more flexible approach Data Links can also be created in the Metadata Editor using a basic number input field to enter spectrum ids (Figure </w:t>
      </w:r>
      <w:r>
        <w:rPr>
          <w:noProof/>
        </w:rPr>
        <w:t>40</w:t>
      </w:r>
      <w:r>
        <w:t>). Multiple entries are possible.</w:t>
      </w:r>
    </w:p>
    <w:p w14:paraId="01889540" w14:textId="77777777" w:rsidR="000E7C7E" w:rsidRDefault="000E7C7E" w:rsidP="008350D1">
      <w:r>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6FD25F23" w14:textId="77777777" w:rsidR="000E7C7E" w:rsidRDefault="000E7C7E" w:rsidP="008350D1"/>
    <w:p w14:paraId="7498A5F8" w14:textId="77777777" w:rsidR="000E7C7E" w:rsidRDefault="000E7C7E" w:rsidP="008350D1">
      <w:r>
        <w:rPr>
          <w:noProof/>
          <w:lang w:val="en-US"/>
        </w:rPr>
        <w:drawing>
          <wp:inline distT="0" distB="0" distL="0" distR="0" wp14:anchorId="2F604B20" wp14:editId="220035A8">
            <wp:extent cx="5010097" cy="1315392"/>
            <wp:effectExtent l="0" t="0" r="0" b="5715"/>
            <wp:docPr id="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380" cy="1315466"/>
                    </a:xfrm>
                    <a:prstGeom prst="rect">
                      <a:avLst/>
                    </a:prstGeom>
                    <a:noFill/>
                    <a:ln>
                      <a:noFill/>
                    </a:ln>
                  </pic:spPr>
                </pic:pic>
              </a:graphicData>
            </a:graphic>
          </wp:inline>
        </w:drawing>
      </w:r>
    </w:p>
    <w:p w14:paraId="1F2401D3" w14:textId="77777777" w:rsidR="000E7C7E" w:rsidRDefault="000E7C7E" w:rsidP="00F60DF7">
      <w:pPr>
        <w:pStyle w:val="Caption"/>
      </w:pPr>
      <w:r>
        <w:t xml:space="preserve">Figure </w:t>
      </w:r>
      <w:r>
        <w:rPr>
          <w:noProof/>
        </w:rPr>
        <w:t>40</w:t>
      </w:r>
      <w:r>
        <w:t>: Editing of Data Links in the Metadata Editor</w:t>
      </w:r>
    </w:p>
    <w:p w14:paraId="4366B054" w14:textId="77777777" w:rsidR="000E7C7E" w:rsidRPr="008350D1" w:rsidRDefault="000E7C7E" w:rsidP="008350D1"/>
    <w:p w14:paraId="169E25DB" w14:textId="77777777" w:rsidR="00082E93" w:rsidRDefault="000E7C7E" w:rsidP="00082E93">
      <w:pPr>
        <w:pStyle w:val="HangingIndent"/>
      </w:pPr>
      <w:r>
        <w:t xml:space="preserve">Displaying and </w:t>
      </w:r>
      <w:r w:rsidRPr="00084655">
        <w:t>Editing Metadata</w:t>
      </w:r>
      <w:r w:rsidR="00C63D4F">
        <w:fldChar w:fldCharType="end"/>
      </w:r>
      <w:r w:rsidR="00082E93">
        <w:t xml:space="preserve"> and </w:t>
      </w:r>
      <w:r w:rsidR="00C63D4F">
        <w:fldChar w:fldCharType="begin"/>
      </w:r>
      <w:r w:rsidR="00C63D4F">
        <w:instrText xml:space="preserve"> REF _Ref356551623 \r \h  \* MERGEFORMAT </w:instrText>
      </w:r>
      <w:r w:rsidR="00C63D4F">
        <w:fldChar w:fldCharType="separate"/>
      </w:r>
      <w:r w:rsidRPr="000E7C7E">
        <w:rPr>
          <w:rStyle w:val="CrossReference"/>
        </w:rPr>
        <w:t>4.18</w:t>
      </w:r>
      <w:r w:rsidR="00C63D4F">
        <w:fldChar w:fldCharType="end"/>
      </w:r>
      <w:r w:rsidR="00082E93" w:rsidRPr="00493D72">
        <w:rPr>
          <w:rStyle w:val="CrossReference"/>
        </w:rPr>
        <w:t xml:space="preserve"> </w:t>
      </w:r>
      <w:r w:rsidR="00C63D4F">
        <w:fldChar w:fldCharType="begin"/>
      </w:r>
      <w:r w:rsidR="00C63D4F">
        <w:instrText xml:space="preserve"> REF _Ref356551635 \h  \* MERGEFORMAT </w:instrText>
      </w:r>
      <w:r w:rsidR="00C63D4F">
        <w:fldChar w:fldCharType="separate"/>
      </w:r>
      <w:r w:rsidRPr="000E7C7E">
        <w:rPr>
          <w:rStyle w:val="CrossReference"/>
        </w:rPr>
        <w:t>Uploading Metadata from Excel files</w:t>
      </w:r>
      <w:r w:rsidR="00C63D4F">
        <w:fldChar w:fldCharType="end"/>
      </w:r>
    </w:p>
    <w:p w14:paraId="4C1F0EE9" w14:textId="77777777" w:rsidR="00082E93" w:rsidRDefault="00082E93" w:rsidP="00082E93">
      <w:pPr>
        <w:pStyle w:val="HangingIndent"/>
      </w:pPr>
      <w:r w:rsidRPr="00082E93">
        <w:rPr>
          <w:rStyle w:val="Strong"/>
        </w:rPr>
        <w:t>Calculate Sun Angles</w:t>
      </w:r>
      <w:r w:rsidRPr="00ED55EC">
        <w:rPr>
          <w:rStyle w:val="iEmphasis"/>
        </w:rPr>
        <w:tab/>
      </w:r>
      <w:r>
        <w:t xml:space="preserve">SPECCHIO provides a function to calculate sun angles based on the UTC date and time of the Spectrum acquisition and the latitude and longitude of the acquisition location and to write them into the Spectra Metadata. See section </w:t>
      </w:r>
      <w:r w:rsidR="00C63D4F">
        <w:fldChar w:fldCharType="begin"/>
      </w:r>
      <w:r w:rsidR="00C63D4F">
        <w:instrText xml:space="preserve"> REF _Ref356551679 \r \h  \* MERGEFORMAT </w:instrText>
      </w:r>
      <w:r w:rsidR="00C63D4F">
        <w:fldChar w:fldCharType="separate"/>
      </w:r>
      <w:r w:rsidR="000E7C7E" w:rsidRPr="000E7C7E">
        <w:rPr>
          <w:rStyle w:val="CrossReference"/>
        </w:rPr>
        <w:t>4.19</w:t>
      </w:r>
      <w:r w:rsidR="00C63D4F">
        <w:fldChar w:fldCharType="end"/>
      </w:r>
      <w:r w:rsidRPr="00493D72">
        <w:rPr>
          <w:rStyle w:val="CrossReference"/>
        </w:rPr>
        <w:t xml:space="preserve"> </w:t>
      </w:r>
      <w:r w:rsidR="00C63D4F">
        <w:fldChar w:fldCharType="begin"/>
      </w:r>
      <w:r w:rsidR="00C63D4F">
        <w:instrText xml:space="preserve"> REF _Ref356551679 \h  \* MERGEFORMAT </w:instrText>
      </w:r>
      <w:r w:rsidR="00C63D4F">
        <w:fldChar w:fldCharType="separate"/>
      </w:r>
      <w:r w:rsidR="000E7C7E" w:rsidRPr="000E7C7E">
        <w:rPr>
          <w:rStyle w:val="CrossReference"/>
        </w:rPr>
        <w:t>Calculation of Sun Angles</w:t>
      </w:r>
      <w:r w:rsidR="00C63D4F">
        <w:fldChar w:fldCharType="end"/>
      </w:r>
      <w:r>
        <w:t>.</w:t>
      </w:r>
    </w:p>
    <w:p w14:paraId="5E8BDE01" w14:textId="77777777" w:rsidR="00082E93" w:rsidRDefault="00082E93" w:rsidP="00082E93">
      <w:pPr>
        <w:pStyle w:val="HangingIndent"/>
      </w:pPr>
      <w:r w:rsidRPr="00082E93">
        <w:rPr>
          <w:rStyle w:val="Strong"/>
        </w:rPr>
        <w:t>Calculate Goniometer Angles</w:t>
      </w:r>
      <w:r w:rsidRPr="00ED55EC">
        <w:rPr>
          <w:rStyle w:val="iEmphasis"/>
        </w:rPr>
        <w:tab/>
      </w:r>
      <w:r>
        <w:t xml:space="preserve">If you have used a supported goniometer and collected the Spectra in the correct sequence, SPECCHIO provides a function to calculate the Sensor orientation parameters and write them into the Spectra Metadata. See section </w:t>
      </w:r>
      <w:r w:rsidR="00C63D4F">
        <w:fldChar w:fldCharType="begin"/>
      </w:r>
      <w:r w:rsidR="00C63D4F">
        <w:instrText xml:space="preserve"> REF _Ref157353485 \r \h  \* MERGEFORMAT </w:instrText>
      </w:r>
      <w:r w:rsidR="00C63D4F">
        <w:fldChar w:fldCharType="separate"/>
      </w:r>
      <w:r w:rsidR="000E7C7E" w:rsidRPr="000E7C7E">
        <w:rPr>
          <w:rStyle w:val="CrossReference"/>
        </w:rPr>
        <w:t>4.20</w:t>
      </w:r>
      <w:r w:rsidR="00C63D4F">
        <w:fldChar w:fldCharType="end"/>
      </w:r>
      <w:r w:rsidRPr="00493D72">
        <w:rPr>
          <w:rStyle w:val="CrossReference"/>
        </w:rPr>
        <w:t xml:space="preserve"> </w:t>
      </w:r>
      <w:r w:rsidR="00C63D4F">
        <w:fldChar w:fldCharType="begin"/>
      </w:r>
      <w:r w:rsidR="00C63D4F">
        <w:instrText xml:space="preserve"> REF _Ref157353485 \h  \* MERGEFORMAT </w:instrText>
      </w:r>
      <w:r w:rsidR="00C63D4F">
        <w:fldChar w:fldCharType="separate"/>
      </w:r>
      <w:r w:rsidR="000E7C7E" w:rsidRPr="000E7C7E">
        <w:rPr>
          <w:rStyle w:val="CrossReference"/>
        </w:rPr>
        <w:t>Calculation of Goniometer Angles</w:t>
      </w:r>
      <w:r w:rsidR="00C63D4F">
        <w:fldChar w:fldCharType="end"/>
      </w:r>
      <w:r>
        <w:t>.</w:t>
      </w:r>
    </w:p>
    <w:p w14:paraId="36D0B2A4" w14:textId="77777777" w:rsidR="00D0301C" w:rsidRPr="00D0301C" w:rsidRDefault="00493D72" w:rsidP="00493D72">
      <w:pPr>
        <w:pStyle w:val="Body"/>
      </w:pPr>
      <w:r>
        <w:t>After these steps, you</w:t>
      </w:r>
      <w:r w:rsidR="000E3E59">
        <w:t>r</w:t>
      </w:r>
      <w:r>
        <w:t xml:space="preserve"> Campaign’s </w:t>
      </w:r>
      <w:r w:rsidR="007F4F37">
        <w:t>Spectr</w:t>
      </w:r>
      <w:r>
        <w:t xml:space="preserve">al data is </w:t>
      </w:r>
      <w:r w:rsidR="000E3E59">
        <w:t xml:space="preserve">complete and </w:t>
      </w:r>
      <w:r>
        <w:t>ready for use</w:t>
      </w:r>
      <w:r w:rsidR="00D0645C">
        <w:t xml:space="preserve">, </w:t>
      </w:r>
      <w:r w:rsidR="000E3E59">
        <w:t>export</w:t>
      </w:r>
      <w:r w:rsidR="00082E93">
        <w:t>ing</w:t>
      </w:r>
      <w:r w:rsidR="00D0645C">
        <w:t xml:space="preserve"> or publishing to ANDS</w:t>
      </w:r>
      <w:r>
        <w:t>.</w:t>
      </w:r>
    </w:p>
    <w:p w14:paraId="7F621517" w14:textId="77777777" w:rsidR="002A0FFE" w:rsidRPr="00084655" w:rsidRDefault="002A0FFE" w:rsidP="00BA3445">
      <w:pPr>
        <w:pStyle w:val="Heading2"/>
      </w:pPr>
      <w:bookmarkStart w:id="191" w:name="_Toc355280368"/>
      <w:bookmarkStart w:id="192" w:name="_Ref356551522"/>
      <w:bookmarkStart w:id="193" w:name="_Ref356551524"/>
      <w:bookmarkStart w:id="194" w:name="_Ref359334186"/>
      <w:bookmarkStart w:id="195" w:name="_Ref359334189"/>
      <w:bookmarkStart w:id="196" w:name="_Toc293145243"/>
      <w:r w:rsidRPr="00084655">
        <w:t xml:space="preserve">Creating a new </w:t>
      </w:r>
      <w:bookmarkEnd w:id="169"/>
      <w:bookmarkEnd w:id="170"/>
      <w:r w:rsidRPr="00084655">
        <w:t>Campaign</w:t>
      </w:r>
      <w:bookmarkEnd w:id="173"/>
      <w:bookmarkEnd w:id="191"/>
      <w:bookmarkEnd w:id="192"/>
      <w:bookmarkEnd w:id="193"/>
      <w:bookmarkEnd w:id="194"/>
      <w:bookmarkEnd w:id="195"/>
      <w:bookmarkEnd w:id="196"/>
    </w:p>
    <w:tbl>
      <w:tblPr>
        <w:tblStyle w:val="Instructions"/>
        <w:tblW w:w="0" w:type="auto"/>
        <w:tblLook w:val="04A0" w:firstRow="1" w:lastRow="0" w:firstColumn="1" w:lastColumn="0" w:noHBand="0" w:noVBand="1"/>
      </w:tblPr>
      <w:tblGrid>
        <w:gridCol w:w="8862"/>
      </w:tblGrid>
      <w:tr w:rsidR="0096594F" w14:paraId="3BEB0269" w14:textId="77777777" w:rsidTr="0096594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0D0198D" w14:textId="5291F1BB"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rsidR="005F55BD">
              <w:t>from the Main Window menu</w:t>
            </w:r>
            <w:r w:rsidRPr="00084655">
              <w:t>. This brings up the new Campaign dialog.</w:t>
            </w:r>
          </w:p>
          <w:p w14:paraId="7A711C59" w14:textId="77777777" w:rsidR="0096594F" w:rsidRPr="00084655" w:rsidRDefault="005844B5" w:rsidP="0096594F">
            <w:pPr>
              <w:pStyle w:val="Figure"/>
            </w:pPr>
            <w:r>
              <w:rPr>
                <w:lang w:val="en-US" w:eastAsia="en-US"/>
              </w:rPr>
              <w:drawing>
                <wp:inline distT="0" distB="0" distL="0" distR="0" wp14:anchorId="1DE9C0A8" wp14:editId="2B90C1C7">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0597259" w14:textId="77777777" w:rsidR="0096594F" w:rsidRPr="00084655" w:rsidRDefault="0096594F" w:rsidP="0096594F">
            <w:pPr>
              <w:pStyle w:val="Caption"/>
            </w:pPr>
            <w:bookmarkStart w:id="197" w:name="_Ref130604624"/>
            <w:r w:rsidRPr="00084655">
              <w:t xml:space="preserve">Figure </w:t>
            </w:r>
            <w:fldSimple w:instr=" SEQ Figure \* ARABIC ">
              <w:r w:rsidR="000E7C7E">
                <w:rPr>
                  <w:noProof/>
                </w:rPr>
                <w:t>25</w:t>
              </w:r>
            </w:fldSimple>
            <w:bookmarkEnd w:id="197"/>
            <w:r w:rsidRPr="00084655">
              <w:t>: New Campaign dialog</w:t>
            </w:r>
          </w:p>
          <w:p w14:paraId="6284AF73" w14:textId="77777777"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14:paraId="174BB6EE" w14:textId="77777777" w:rsidR="0096594F" w:rsidRDefault="0096594F" w:rsidP="0096594F">
            <w:pPr>
              <w:pStyle w:val="ProcessStep"/>
            </w:pPr>
            <w:r w:rsidRPr="00084655">
              <w:t xml:space="preserve">To set the </w:t>
            </w:r>
            <w:r w:rsidRPr="00D23C16">
              <w:rPr>
                <w:rStyle w:val="GUIWord"/>
              </w:rPr>
              <w:t xml:space="preserve">Main </w:t>
            </w:r>
            <w:r w:rsidR="00082E93">
              <w:rPr>
                <w:rStyle w:val="GUIWord"/>
              </w:rPr>
              <w:t>directory:</w:t>
            </w:r>
            <w:r w:rsidR="00082E93" w:rsidRPr="00082E93">
              <w:t xml:space="preserve"> field</w:t>
            </w:r>
            <w:r>
              <w:t>,</w:t>
            </w:r>
            <w:r w:rsidRPr="00084655">
              <w:t xml:space="preserve"> select the </w:t>
            </w:r>
            <w:r w:rsidRPr="00653690">
              <w:rPr>
                <w:rStyle w:val="ActionButton"/>
              </w:rPr>
              <w:t> </w:t>
            </w:r>
            <w:r w:rsidRPr="00D23C16">
              <w:rPr>
                <w:rStyle w:val="ActionButton"/>
              </w:rPr>
              <w:t>Browse</w:t>
            </w:r>
            <w:r>
              <w:rPr>
                <w:rStyle w:val="ActionButton"/>
              </w:rPr>
              <w:t> </w:t>
            </w:r>
            <w:r w:rsidRPr="00084655">
              <w:t xml:space="preserve"> button </w:t>
            </w:r>
            <w:r>
              <w:t>to display</w:t>
            </w:r>
            <w:r w:rsidRPr="00084655">
              <w:t xml:space="preserve"> a </w:t>
            </w:r>
            <w:r w:rsidR="00EE5F6F">
              <w:t>folder</w:t>
            </w:r>
            <w:r w:rsidRPr="00084655">
              <w:t xml:space="preserve"> tree. </w:t>
            </w:r>
          </w:p>
          <w:p w14:paraId="4EB58E5E" w14:textId="107CCE86" w:rsidR="0096594F" w:rsidRDefault="0096594F" w:rsidP="00082E93">
            <w:pPr>
              <w:pStyle w:val="ProcessStepFollow"/>
            </w:pPr>
            <w:r w:rsidRPr="00084655">
              <w:t xml:space="preserve">The </w:t>
            </w:r>
            <w:r w:rsidRPr="00D23C16">
              <w:rPr>
                <w:rStyle w:val="GUIWord"/>
              </w:rPr>
              <w:t xml:space="preserve">Main </w:t>
            </w:r>
            <w:r w:rsidR="00082E93">
              <w:rPr>
                <w:rStyle w:val="GUIWord"/>
              </w:rPr>
              <w:t>directory:</w:t>
            </w:r>
            <w:r w:rsidRPr="00084655">
              <w:t xml:space="preserve"> path is a file system pathname pointing to the </w:t>
            </w:r>
            <w:r w:rsidR="00EE5F6F">
              <w:t>folder</w:t>
            </w:r>
            <w:r w:rsidRPr="00084655">
              <w:t xml:space="preserve"> that contains all hierarchies and </w:t>
            </w:r>
            <w:r w:rsidR="004A230E">
              <w:t>s</w:t>
            </w:r>
            <w:r w:rsidRPr="00084655">
              <w:t xml:space="preserve">pectra </w:t>
            </w:r>
            <w:r>
              <w:t>for this Campaign</w:t>
            </w:r>
            <w:r w:rsidRPr="00084655">
              <w:t>.</w:t>
            </w:r>
            <w:r>
              <w:t xml:space="preserve"> When you load Spectral data, it will be loaded from this </w:t>
            </w:r>
            <w:r w:rsidR="00EE5F6F">
              <w:t>folder</w:t>
            </w:r>
            <w:r>
              <w:t>. Navigate to the required path on your hard disk. (W</w:t>
            </w:r>
            <w:r w:rsidRPr="00084655">
              <w:t>hen using a UNIX system you may have</w:t>
            </w:r>
            <w:r>
              <w:t xml:space="preserve"> to enter a dot as filename – see </w:t>
            </w:r>
            <w:r w:rsidR="00D63F99">
              <w:t>section</w:t>
            </w:r>
            <w:r w:rsidR="0033520F">
              <w:t xml:space="preserve"> </w:t>
            </w:r>
            <w:r w:rsidR="00C63D4F">
              <w:fldChar w:fldCharType="begin"/>
            </w:r>
            <w:r w:rsidR="00C63D4F">
              <w:instrText xml:space="preserve"> REF _Ref358393092 \r \h  \* MERGEFORMAT </w:instrText>
            </w:r>
            <w:r w:rsidR="00C63D4F">
              <w:fldChar w:fldCharType="separate"/>
            </w:r>
            <w:r w:rsidR="000E7C7E" w:rsidRPr="000E7C7E">
              <w:rPr>
                <w:rStyle w:val="CrossReference"/>
              </w:rPr>
              <w:t>4.2</w:t>
            </w:r>
            <w:r w:rsidR="00C63D4F">
              <w:fldChar w:fldCharType="end"/>
            </w:r>
            <w:r w:rsidR="0033520F" w:rsidRPr="0033520F">
              <w:rPr>
                <w:rStyle w:val="CrossReference"/>
              </w:rPr>
              <w:t xml:space="preserve"> </w:t>
            </w:r>
            <w:r w:rsidR="00C63D4F">
              <w:fldChar w:fldCharType="begin"/>
            </w:r>
            <w:r w:rsidR="00C63D4F">
              <w:instrText xml:space="preserve"> REF _Ref358393095 \h  \* MERGEFORMAT </w:instrText>
            </w:r>
            <w:r w:rsidR="00C63D4F">
              <w:fldChar w:fldCharType="separate"/>
            </w:r>
            <w:r w:rsidR="000E7C7E" w:rsidRPr="000E7C7E">
              <w:rPr>
                <w:rStyle w:val="CrossReference"/>
              </w:rPr>
              <w:t>Unix Operation</w:t>
            </w:r>
            <w:r w:rsidR="00C63D4F">
              <w:fldChar w:fldCharType="end"/>
            </w:r>
            <w:r>
              <w:t>.</w:t>
            </w:r>
            <w:r w:rsidRPr="00084655">
              <w:t>)</w:t>
            </w:r>
          </w:p>
          <w:p w14:paraId="2623980C" w14:textId="77777777"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r>
              <w:t xml:space="preserve"> empty Campaign in</w:t>
            </w:r>
            <w:r w:rsidR="006B299A">
              <w:t xml:space="preserve"> the database.</w:t>
            </w:r>
          </w:p>
          <w:p w14:paraId="3E8CCD6A" w14:textId="77777777" w:rsidR="0096594F" w:rsidRDefault="0096594F" w:rsidP="0096594F">
            <w:pPr>
              <w:pStyle w:val="ProcessStep"/>
            </w:pPr>
            <w:r w:rsidRPr="00084655">
              <w:t xml:space="preserve">A message box will appear once the </w:t>
            </w:r>
            <w:r>
              <w:t>C</w:t>
            </w:r>
            <w:r w:rsidRPr="00084655">
              <w:t>ampaign has been successfully created.</w:t>
            </w:r>
            <w:r>
              <w:t xml:space="preserve"> Click </w:t>
            </w:r>
            <w:r w:rsidRPr="000874EE">
              <w:rPr>
                <w:rStyle w:val="ActionButton"/>
              </w:rPr>
              <w:t> OK </w:t>
            </w:r>
            <w:r>
              <w:t xml:space="preserve"> to close it.</w:t>
            </w:r>
          </w:p>
          <w:p w14:paraId="3AB1392B" w14:textId="77777777" w:rsidR="0096594F" w:rsidRDefault="006B299A" w:rsidP="006B299A">
            <w:pPr>
              <w:pStyle w:val="ProcessStep"/>
            </w:pPr>
            <w:r>
              <w:t xml:space="preserve">Click </w:t>
            </w:r>
            <w:r w:rsidRPr="006B299A">
              <w:rPr>
                <w:rStyle w:val="ActionButton"/>
              </w:rPr>
              <w:t> Cancel </w:t>
            </w:r>
            <w:r>
              <w:t xml:space="preserve"> to close the Campaign creation dialog.</w:t>
            </w:r>
          </w:p>
        </w:tc>
      </w:tr>
    </w:tbl>
    <w:p w14:paraId="41C83D2D" w14:textId="77777777" w:rsidR="00893B8C" w:rsidRPr="00084655" w:rsidRDefault="00893B8C" w:rsidP="00893B8C">
      <w:pPr>
        <w:pStyle w:val="Note"/>
      </w:pPr>
      <w:r w:rsidRPr="00084655">
        <w:t xml:space="preserve">Note </w:t>
      </w:r>
      <w:r>
        <w:tab/>
      </w:r>
      <w:r w:rsidR="00C671CF">
        <w:t xml:space="preserve">It is not advisable to have two Campaigns with the same name. </w:t>
      </w:r>
      <w:r>
        <w:t>T</w:t>
      </w:r>
      <w:r w:rsidRPr="00084655">
        <w:t xml:space="preserve">here is no check </w:t>
      </w:r>
      <w:r>
        <w:t>for the existence o</w:t>
      </w:r>
      <w:r w:rsidRPr="00084655">
        <w:t>f a Campaign of the same name</w:t>
      </w:r>
      <w:r w:rsidR="006B299A">
        <w:t xml:space="preserve">, so </w:t>
      </w:r>
      <w:r w:rsidR="0033520F">
        <w:t xml:space="preserve">please </w:t>
      </w:r>
      <w:r w:rsidR="006B299A">
        <w:t>c</w:t>
      </w:r>
      <w:r w:rsidRPr="00084655">
        <w:t xml:space="preserve">heck </w:t>
      </w:r>
      <w:r>
        <w:t xml:space="preserve">the </w:t>
      </w:r>
      <w:r w:rsidR="006B299A">
        <w:t xml:space="preserve">names of the </w:t>
      </w:r>
      <w:r>
        <w:t>e</w:t>
      </w:r>
      <w:r w:rsidRPr="00084655">
        <w:t xml:space="preserve">xisting Campaigns </w:t>
      </w:r>
      <w:r w:rsidR="0033520F">
        <w:t xml:space="preserve">before you create your own in order </w:t>
      </w:r>
      <w:r w:rsidRPr="00084655">
        <w:t xml:space="preserve">to avoid multiple Campaigns with identical </w:t>
      </w:r>
      <w:r>
        <w:t xml:space="preserve">or confusing </w:t>
      </w:r>
      <w:r w:rsidRPr="00084655">
        <w:t>names.</w:t>
      </w:r>
    </w:p>
    <w:p w14:paraId="39DFC8AE" w14:textId="77777777" w:rsidR="00AA303E" w:rsidRDefault="00082E93" w:rsidP="00AA303E">
      <w:pPr>
        <w:pStyle w:val="Body"/>
      </w:pPr>
      <w:r>
        <w:t>The Campaign is now ready to receive uploads of Spectral data</w:t>
      </w:r>
      <w:r w:rsidR="00AA303E">
        <w:t>.</w:t>
      </w:r>
    </w:p>
    <w:p w14:paraId="5922932D" w14:textId="77777777" w:rsidR="00AA303E" w:rsidRDefault="00AA303E" w:rsidP="00AA303E">
      <w:pPr>
        <w:pStyle w:val="Body"/>
      </w:pPr>
      <w:r>
        <w:t xml:space="preserve">It is </w:t>
      </w:r>
      <w:r w:rsidR="00D63F99">
        <w:t xml:space="preserve">also </w:t>
      </w:r>
      <w:r>
        <w:t>possible to use the</w:t>
      </w:r>
      <w:r w:rsidR="000874EE">
        <w:t xml:space="preserve"> </w:t>
      </w:r>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 xml:space="preserve">the </w:t>
      </w:r>
      <w:r w:rsidR="00082E93">
        <w:t>next</w:t>
      </w:r>
      <w:r>
        <w:t xml:space="preserve"> section before using th</w:t>
      </w:r>
      <w:r w:rsidR="00082E93">
        <w:t>is</w:t>
      </w:r>
      <w:r>
        <w:t xml:space="preserve"> combined operation.</w:t>
      </w:r>
    </w:p>
    <w:p w14:paraId="1E7508A1" w14:textId="77777777" w:rsidR="002A0FFE" w:rsidRDefault="002A0FFE" w:rsidP="00BA3445">
      <w:pPr>
        <w:pStyle w:val="Heading2"/>
      </w:pPr>
      <w:bookmarkStart w:id="198" w:name="_Toc356807293"/>
      <w:bookmarkStart w:id="199" w:name="_Toc357580481"/>
      <w:bookmarkStart w:id="200" w:name="_Toc357598064"/>
      <w:bookmarkStart w:id="201" w:name="_Toc357782283"/>
      <w:bookmarkStart w:id="202" w:name="_Toc358385794"/>
      <w:bookmarkStart w:id="203" w:name="_Toc358395261"/>
      <w:bookmarkStart w:id="204" w:name="_Toc358992597"/>
      <w:bookmarkStart w:id="205" w:name="_Toc359336813"/>
      <w:bookmarkStart w:id="206" w:name="_Toc359396424"/>
      <w:bookmarkStart w:id="207" w:name="_Toc359416742"/>
      <w:bookmarkStart w:id="208" w:name="_Toc359571753"/>
      <w:bookmarkStart w:id="209" w:name="_Toc359579921"/>
      <w:bookmarkStart w:id="210" w:name="_Ref153794251"/>
      <w:bookmarkStart w:id="211" w:name="_Toc355280369"/>
      <w:bookmarkStart w:id="212" w:name="_Ref356551550"/>
      <w:bookmarkStart w:id="213" w:name="_Ref356551553"/>
      <w:bookmarkStart w:id="214" w:name="_Ref358983057"/>
      <w:bookmarkStart w:id="215" w:name="_Ref358983060"/>
      <w:bookmarkStart w:id="216" w:name="_Ref130607984"/>
      <w:bookmarkStart w:id="217" w:name="_Toc293145244"/>
      <w:bookmarkEnd w:id="198"/>
      <w:bookmarkEnd w:id="199"/>
      <w:bookmarkEnd w:id="200"/>
      <w:bookmarkEnd w:id="201"/>
      <w:bookmarkEnd w:id="202"/>
      <w:bookmarkEnd w:id="203"/>
      <w:bookmarkEnd w:id="204"/>
      <w:bookmarkEnd w:id="205"/>
      <w:bookmarkEnd w:id="206"/>
      <w:bookmarkEnd w:id="207"/>
      <w:bookmarkEnd w:id="208"/>
      <w:bookmarkEnd w:id="209"/>
      <w:r w:rsidRPr="00084655">
        <w:t xml:space="preserve">Loading Campaign </w:t>
      </w:r>
      <w:r w:rsidR="00363277">
        <w:t>Spectr</w:t>
      </w:r>
      <w:r w:rsidR="00A821AE">
        <w:t>al</w:t>
      </w:r>
      <w:r w:rsidR="00363277">
        <w:t xml:space="preserve"> </w:t>
      </w:r>
      <w:r w:rsidRPr="00084655">
        <w:t>Data</w:t>
      </w:r>
      <w:bookmarkEnd w:id="210"/>
      <w:bookmarkEnd w:id="211"/>
      <w:bookmarkEnd w:id="212"/>
      <w:bookmarkEnd w:id="213"/>
      <w:bookmarkEnd w:id="214"/>
      <w:bookmarkEnd w:id="215"/>
      <w:bookmarkEnd w:id="217"/>
    </w:p>
    <w:p w14:paraId="0AD8D5D1" w14:textId="77777777" w:rsidR="00FE5251" w:rsidRDefault="00AA303E" w:rsidP="00363277">
      <w:pPr>
        <w:pStyle w:val="Body"/>
      </w:pPr>
      <w:r>
        <w:t xml:space="preserve">All </w:t>
      </w:r>
      <w:r w:rsidR="007F4F37">
        <w:t>Spectr</w:t>
      </w:r>
      <w:r w:rsidR="006D1BDC">
        <w:t>al</w:t>
      </w:r>
      <w:r w:rsidR="00363277">
        <w:t xml:space="preserve"> data </w:t>
      </w:r>
      <w:r>
        <w:t xml:space="preserve">in the </w:t>
      </w:r>
      <w:r w:rsidR="00EE5F6F">
        <w:t>sub-folder</w:t>
      </w:r>
      <w:r w:rsidR="006B299A">
        <w:t xml:space="preserve"> tree at the </w:t>
      </w:r>
      <w:r>
        <w:t>disk</w:t>
      </w:r>
      <w:r w:rsidR="00363277">
        <w:t xml:space="preserve"> </w:t>
      </w:r>
      <w:r w:rsidR="00633AC3">
        <w:t xml:space="preserve">location </w:t>
      </w:r>
      <w:r w:rsidR="006B299A">
        <w:t>you specify</w:t>
      </w:r>
      <w:r w:rsidR="00633AC3">
        <w:t xml:space="preserve"> will be loaded from your computer to the database </w:t>
      </w:r>
      <w:r w:rsidR="00363277">
        <w:t xml:space="preserve">as </w:t>
      </w:r>
      <w:r w:rsidR="00633AC3">
        <w:t>a single operation.</w:t>
      </w:r>
      <w:r w:rsidR="00FE5251">
        <w:t xml:space="preserve"> </w:t>
      </w:r>
    </w:p>
    <w:p w14:paraId="3B8F77C9" w14:textId="77777777"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structure. </w:t>
      </w:r>
      <w:r w:rsidR="00AE0AA7">
        <w:t xml:space="preserve">See </w:t>
      </w:r>
      <w:r w:rsidR="00784930">
        <w:t xml:space="preserve">section </w:t>
      </w:r>
      <w:r w:rsidR="00C63D4F">
        <w:fldChar w:fldCharType="begin"/>
      </w:r>
      <w:r w:rsidR="00C63D4F">
        <w:instrText xml:space="preserve"> REF _Ref359575403 \r \h  \* MERGEFORMAT </w:instrText>
      </w:r>
      <w:r w:rsidR="00C63D4F">
        <w:fldChar w:fldCharType="separate"/>
      </w:r>
      <w:r w:rsidR="000E7C7E" w:rsidRPr="000E7C7E">
        <w:rPr>
          <w:rStyle w:val="CrossReference"/>
        </w:rPr>
        <w:t>3.5</w:t>
      </w:r>
      <w:r w:rsidR="00C63D4F">
        <w:fldChar w:fldCharType="end"/>
      </w:r>
      <w:r w:rsidR="00784930" w:rsidRPr="00784930">
        <w:rPr>
          <w:rStyle w:val="CrossReference"/>
        </w:rPr>
        <w:t xml:space="preserve"> </w:t>
      </w:r>
      <w:r w:rsidR="00C63D4F">
        <w:fldChar w:fldCharType="begin"/>
      </w:r>
      <w:r w:rsidR="00C63D4F">
        <w:instrText xml:space="preserve"> REF _Ref359575406 \h  \* MERGEFORMAT </w:instrText>
      </w:r>
      <w:r w:rsidR="00C63D4F">
        <w:fldChar w:fldCharType="separate"/>
      </w:r>
      <w:r w:rsidR="000E7C7E" w:rsidRPr="000E7C7E">
        <w:rPr>
          <w:rStyle w:val="CrossReference"/>
        </w:rPr>
        <w:t>Campaign Hierarchy Structure</w:t>
      </w:r>
      <w:r w:rsidR="00C63D4F">
        <w:fldChar w:fldCharType="end"/>
      </w:r>
      <w:r w:rsidR="00784930">
        <w:t xml:space="preserve"> </w:t>
      </w:r>
      <w:r w:rsidR="00AE0AA7">
        <w:t>for more information on designing this structure.</w:t>
      </w:r>
    </w:p>
    <w:p w14:paraId="09F33117" w14:textId="77777777" w:rsidR="00204599" w:rsidRDefault="00204599" w:rsidP="00204599">
      <w:pPr>
        <w:pStyle w:val="Body"/>
      </w:pPr>
      <w:r>
        <w:t xml:space="preserve">The </w:t>
      </w:r>
      <w:r w:rsidR="00FE5251">
        <w:t xml:space="preserve">entire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r w:rsidR="00A42ED3">
        <w:t xml:space="preserve">Spectrum </w:t>
      </w:r>
      <w:r>
        <w:t>file format.</w:t>
      </w:r>
    </w:p>
    <w:p w14:paraId="51AEF561" w14:textId="77777777"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r w:rsidR="006D1BDC">
        <w:t xml:space="preserve">for your Campaign </w:t>
      </w:r>
      <w:r w:rsidR="00A42ED3">
        <w:t>in the database</w:t>
      </w:r>
      <w:r>
        <w:t xml:space="preserve">. For each </w:t>
      </w:r>
      <w:r w:rsidR="00EE5F6F">
        <w:t>sub-folder</w:t>
      </w:r>
      <w:r>
        <w:t xml:space="preserve">, it will </w:t>
      </w:r>
      <w:r w:rsidR="00DC15DA">
        <w:t xml:space="preserve">use the various Spectrum File loaders listed in section </w:t>
      </w:r>
      <w:r w:rsidR="00C63D4F">
        <w:fldChar w:fldCharType="begin"/>
      </w:r>
      <w:r w:rsidR="00C63D4F">
        <w:instrText xml:space="preserve"> REF _Ref358132268 \r \h  \* MERGEFORMAT </w:instrText>
      </w:r>
      <w:r w:rsidR="00C63D4F">
        <w:fldChar w:fldCharType="separate"/>
      </w:r>
      <w:r w:rsidR="000E7C7E" w:rsidRPr="000E7C7E">
        <w:rPr>
          <w:rStyle w:val="CrossReference"/>
        </w:rPr>
        <w:t>3.11</w:t>
      </w:r>
      <w:r w:rsidR="00C63D4F">
        <w:fldChar w:fldCharType="end"/>
      </w:r>
      <w:r w:rsidR="00DC15DA" w:rsidRPr="00DC15DA">
        <w:rPr>
          <w:rStyle w:val="CrossReference"/>
        </w:rPr>
        <w:t xml:space="preserve"> </w:t>
      </w:r>
      <w:r w:rsidR="00C63D4F">
        <w:fldChar w:fldCharType="begin"/>
      </w:r>
      <w:r w:rsidR="00C63D4F">
        <w:instrText xml:space="preserve"> REF _Ref358132290 \h  \* MERGEFORMAT </w:instrText>
      </w:r>
      <w:r w:rsidR="00C63D4F">
        <w:fldChar w:fldCharType="separate"/>
      </w:r>
      <w:r w:rsidR="000E7C7E" w:rsidRPr="000E7C7E">
        <w:rPr>
          <w:rStyle w:val="CrossReference"/>
        </w:rPr>
        <w:t>Supported Input Spectrum File Formats</w:t>
      </w:r>
      <w:r w:rsidR="00C63D4F">
        <w:fldChar w:fldCharType="end"/>
      </w:r>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w:t>
      </w:r>
      <w:r w:rsidR="007F4F37">
        <w:t>Spectr</w:t>
      </w:r>
      <w:r>
        <w:t xml:space="preserve">um file, </w:t>
      </w:r>
      <w:r w:rsidR="006D1BDC">
        <w:t xml:space="preserve">sorting it into a </w:t>
      </w:r>
      <w:r w:rsidR="00EE5F6F">
        <w:t>sub-folder</w:t>
      </w:r>
      <w:r w:rsidR="006D1BDC">
        <w:t xml:space="preserve">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p w14:paraId="400862A7" w14:textId="77777777" w:rsidR="00784930" w:rsidRDefault="00784930" w:rsidP="00784930">
      <w:pPr>
        <w:pStyle w:val="ProcessHeading"/>
      </w:pPr>
      <w:r>
        <w:t>To upload Campaign Spectral data...</w:t>
      </w:r>
    </w:p>
    <w:tbl>
      <w:tblPr>
        <w:tblStyle w:val="Instructions"/>
        <w:tblW w:w="0" w:type="auto"/>
        <w:tblLook w:val="04A0" w:firstRow="1" w:lastRow="0" w:firstColumn="1" w:lastColumn="0" w:noHBand="0" w:noVBand="1"/>
      </w:tblPr>
      <w:tblGrid>
        <w:gridCol w:w="8862"/>
      </w:tblGrid>
      <w:tr w:rsidR="002E3320" w14:paraId="2FD186D8" w14:textId="77777777"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CBD8766" w14:textId="77777777"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r w:rsidR="00784930">
              <w:t xml:space="preserve"> The following dialog is displayed.</w:t>
            </w:r>
          </w:p>
          <w:p w14:paraId="2E0008A8" w14:textId="77777777" w:rsidR="002E3320" w:rsidRPr="00084655" w:rsidRDefault="005844B5" w:rsidP="0096594F">
            <w:pPr>
              <w:pStyle w:val="Figure"/>
            </w:pPr>
            <w:r>
              <w:rPr>
                <w:lang w:val="en-US" w:eastAsia="en-US"/>
              </w:rPr>
              <w:drawing>
                <wp:inline distT="0" distB="0" distL="0" distR="0" wp14:anchorId="6B66B37A" wp14:editId="5E003466">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258DC23" w14:textId="77777777" w:rsidR="002E3320" w:rsidRPr="00084655" w:rsidRDefault="002E3320" w:rsidP="0096594F">
            <w:pPr>
              <w:pStyle w:val="Caption"/>
            </w:pPr>
            <w:r w:rsidRPr="00084655">
              <w:t xml:space="preserve">Figure </w:t>
            </w:r>
            <w:fldSimple w:instr=" SEQ Figure \* ARABIC ">
              <w:r w:rsidR="000E7C7E">
                <w:rPr>
                  <w:noProof/>
                </w:rPr>
                <w:t>26</w:t>
              </w:r>
            </w:fldSimple>
            <w:r w:rsidRPr="00084655">
              <w:t>: Load Spectral Data dialog</w:t>
            </w:r>
          </w:p>
          <w:p w14:paraId="36021304" w14:textId="77777777" w:rsidR="002E3320" w:rsidRDefault="002E3320" w:rsidP="0096594F">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14:paraId="08A0544D" w14:textId="77777777" w:rsidR="002E3320" w:rsidRDefault="002E3320" w:rsidP="0096594F">
            <w:pPr>
              <w:pStyle w:val="ProcessStep"/>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14:paraId="09CECB45" w14:textId="77777777"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dialog box closes and the </w:t>
            </w:r>
            <w:r w:rsidRPr="00084655">
              <w:t xml:space="preserve">loading progress is shown in the </w:t>
            </w:r>
            <w:r w:rsidR="00784930">
              <w:t>right</w:t>
            </w:r>
            <w:r>
              <w:t xml:space="preserve"> panel of the </w:t>
            </w:r>
            <w:r w:rsidRPr="00084655">
              <w:t>Main Window. A message box will appear once all data</w:t>
            </w:r>
            <w:r>
              <w:t xml:space="preserve"> has been loaded to the system.</w:t>
            </w:r>
            <w:r w:rsidR="006B299A">
              <w:t xml:space="preserve"> </w:t>
            </w:r>
            <w:r>
              <w:t>Do not perform other operations on this Campaign until the load has completed.</w:t>
            </w:r>
          </w:p>
          <w:p w14:paraId="5D58B982" w14:textId="77777777" w:rsidR="00A956D2" w:rsidRDefault="002E3320" w:rsidP="00DC15DA">
            <w:pPr>
              <w:pStyle w:val="ProcessStep"/>
            </w:pPr>
            <w:r>
              <w:t xml:space="preserve">Click </w:t>
            </w:r>
            <w:r w:rsidRPr="005E1014">
              <w:rPr>
                <w:rStyle w:val="ActionButton"/>
              </w:rPr>
              <w:t> OK </w:t>
            </w:r>
            <w:r>
              <w:t xml:space="preserve"> to clear the message box.</w:t>
            </w:r>
          </w:p>
        </w:tc>
      </w:tr>
    </w:tbl>
    <w:p w14:paraId="142EE569" w14:textId="77777777" w:rsidR="008A4456" w:rsidRDefault="008A4456" w:rsidP="008A4456">
      <w:pPr>
        <w:pStyle w:val="Note"/>
      </w:pPr>
      <w:r>
        <w:t>Note</w:t>
      </w:r>
      <w:r>
        <w:tab/>
        <w:t xml:space="preserve">After uploading your Spectral data to </w:t>
      </w:r>
      <w:r w:rsidR="00F52044">
        <w:t>SPECCHIO</w:t>
      </w:r>
      <w:r>
        <w:t xml:space="preserve">, do not change the </w:t>
      </w:r>
      <w:r w:rsidR="00EE5F6F">
        <w:t>sub-folder</w:t>
      </w:r>
      <w:r>
        <w:t xml:space="preserve"> structure on the hard disk that you set up and used. You will need this again if you wish to upload further </w:t>
      </w:r>
      <w:r w:rsidR="007F4F37">
        <w:t>Spectr</w:t>
      </w:r>
      <w:r>
        <w:t>al data to this Campaign in the future.</w:t>
      </w:r>
    </w:p>
    <w:p w14:paraId="6623B7EC" w14:textId="77777777" w:rsidR="00EF08F9" w:rsidRDefault="00EF08F9" w:rsidP="00EF08F9">
      <w:pPr>
        <w:pStyle w:val="HeadingSubUnnumbered"/>
      </w:pPr>
      <w:r>
        <w:t>Instrument and Sensor selection</w:t>
      </w:r>
    </w:p>
    <w:p w14:paraId="0353BD38" w14:textId="4DDC26B1" w:rsidR="00160B9E" w:rsidRDefault="00160B9E" w:rsidP="00EF08F9">
      <w:pPr>
        <w:pStyle w:val="Body"/>
      </w:pPr>
      <w:r>
        <w:t>SPECCHIO searches the existing Sensor and Instrument definitions in the database to find a match for the Spectrum data loaded. It sets the Instr</w:t>
      </w:r>
      <w:r w:rsidR="00B9431D">
        <w:t>ument and Sensor Metadata Attrib</w:t>
      </w:r>
      <w:r>
        <w:t>utes for the Spectrum to the one it chooses.</w:t>
      </w:r>
    </w:p>
    <w:p w14:paraId="3E8EB0B6" w14:textId="45BA6F4B" w:rsidR="00EF08F9" w:rsidRDefault="00EF08F9" w:rsidP="00EF08F9">
      <w:pPr>
        <w:pStyle w:val="Body"/>
      </w:pPr>
      <w:r>
        <w:t xml:space="preserve">If SPECCHIO does not find a match in </w:t>
      </w:r>
      <w:r w:rsidR="00160B9E">
        <w:t>its</w:t>
      </w:r>
      <w:r>
        <w:t xml:space="preserve"> </w:t>
      </w:r>
      <w:r w:rsidR="00160B9E">
        <w:t xml:space="preserve">Instrument and Sensor </w:t>
      </w:r>
      <w:r>
        <w:t xml:space="preserve">tables, it will create </w:t>
      </w:r>
      <w:r w:rsidR="00B9431D">
        <w:t>new Sensor and</w:t>
      </w:r>
      <w:r>
        <w:t xml:space="preserve"> Instrument record</w:t>
      </w:r>
      <w:r w:rsidR="00B9431D">
        <w:t>s</w:t>
      </w:r>
      <w:r>
        <w:t xml:space="preserve"> and set the Spectrum’s </w:t>
      </w:r>
      <w:r w:rsidR="00B9431D">
        <w:t xml:space="preserve">Sensor and </w:t>
      </w:r>
      <w:r>
        <w:t>Instrument Metadata Attribute to refer to it.</w:t>
      </w:r>
      <w:r w:rsidR="00160B9E">
        <w:t xml:space="preserve"> </w:t>
      </w:r>
    </w:p>
    <w:p w14:paraId="031E05C6" w14:textId="77777777" w:rsidR="00EF08F9" w:rsidRDefault="00160B9E" w:rsidP="00160B9E">
      <w:pPr>
        <w:pStyle w:val="Note"/>
      </w:pPr>
      <w:r>
        <w:t>Note</w:t>
      </w:r>
      <w:r>
        <w:tab/>
      </w:r>
      <w:r w:rsidR="00EF08F9">
        <w:t xml:space="preserve">After uploading Spectra, </w:t>
      </w:r>
      <w:r w:rsidR="00784930">
        <w:t xml:space="preserve">always </w:t>
      </w:r>
      <w:r w:rsidR="00EF08F9">
        <w:t>use the Metadata Editor to check</w:t>
      </w:r>
      <w:r w:rsidR="00784930">
        <w:t xml:space="preserve"> the settings of the Instrument</w:t>
      </w:r>
      <w:r w:rsidR="00EF08F9">
        <w:t xml:space="preserve"> </w:t>
      </w:r>
      <w:r w:rsidR="00784930">
        <w:t xml:space="preserve">and </w:t>
      </w:r>
      <w:r w:rsidR="00EF08F9">
        <w:t>Sensor Type which SPECCHIO has tried to determine from the input Spectra</w:t>
      </w:r>
      <w:r>
        <w:t xml:space="preserve"> characteristics</w:t>
      </w:r>
      <w:r w:rsidR="00EF08F9">
        <w:t>.</w:t>
      </w:r>
      <w:r>
        <w:t xml:space="preserve"> </w:t>
      </w:r>
      <w:r w:rsidR="00EF08F9">
        <w:t>If they are not set or not correct, use the Metadata Editor to correct them.</w:t>
      </w:r>
    </w:p>
    <w:p w14:paraId="0F125EF9" w14:textId="77777777" w:rsidR="000E7C7E" w:rsidRPr="000E7C7E" w:rsidRDefault="00EF08F9" w:rsidP="000E7C7E">
      <w:pPr>
        <w:pStyle w:val="Body"/>
        <w:rPr>
          <w:rStyle w:val="CrossReference"/>
        </w:rPr>
      </w:pPr>
      <w:r>
        <w:t xml:space="preserve">See </w:t>
      </w:r>
      <w:r w:rsidR="00C63D4F">
        <w:fldChar w:fldCharType="begin"/>
      </w:r>
      <w:r w:rsidR="00C63D4F">
        <w:instrText xml:space="preserve"> REF _Ref357586671 \r \h  \* MERGEFORMAT </w:instrText>
      </w:r>
      <w:r w:rsidR="00C63D4F">
        <w:fldChar w:fldCharType="separate"/>
      </w:r>
      <w:r w:rsidR="000E7C7E" w:rsidRPr="000E7C7E">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0E7C7E" w:rsidRPr="000E7C7E">
        <w:rPr>
          <w:rStyle w:val="CrossReference"/>
        </w:rPr>
        <w:t>Creating Data Links</w:t>
      </w:r>
    </w:p>
    <w:p w14:paraId="4ED21CBF" w14:textId="77777777" w:rsidR="000E7C7E" w:rsidRDefault="000E7C7E" w:rsidP="000E7C7E">
      <w:pPr>
        <w:pStyle w:val="Body"/>
      </w:pPr>
      <w:r w:rsidRPr="000E7C7E">
        <w:rPr>
          <w:rStyle w:val="CrossReference"/>
        </w:rPr>
        <w:t>The</w:t>
      </w:r>
      <w:r>
        <w:t xml:space="preserve"> dialog the link Targets and Reference as introduced in section 4.15 is set up to deal with single links between target and reference spectra.</w:t>
      </w:r>
    </w:p>
    <w:p w14:paraId="6DA59E41" w14:textId="77777777" w:rsidR="000E7C7E" w:rsidRDefault="000E7C7E" w:rsidP="008350D1">
      <w:r>
        <w:t xml:space="preserve">For a more flexible approach Data Links can also be created in the Metadata Editor using a basic number input field to enter spectrum ids (Figure </w:t>
      </w:r>
      <w:r>
        <w:rPr>
          <w:noProof/>
        </w:rPr>
        <w:t>40</w:t>
      </w:r>
      <w:r>
        <w:t>). Multiple entries are possible.</w:t>
      </w:r>
    </w:p>
    <w:p w14:paraId="05B51FC6" w14:textId="77777777" w:rsidR="000E7C7E" w:rsidRDefault="000E7C7E" w:rsidP="008350D1">
      <w:r>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1090A1A9" w14:textId="77777777" w:rsidR="000E7C7E" w:rsidRDefault="000E7C7E" w:rsidP="008350D1"/>
    <w:p w14:paraId="179682C0" w14:textId="77777777" w:rsidR="000E7C7E" w:rsidRDefault="000E7C7E" w:rsidP="008350D1">
      <w:r>
        <w:rPr>
          <w:noProof/>
          <w:lang w:val="en-US"/>
        </w:rPr>
        <w:drawing>
          <wp:inline distT="0" distB="0" distL="0" distR="0" wp14:anchorId="2F604B20" wp14:editId="220035A8">
            <wp:extent cx="5010097" cy="1315392"/>
            <wp:effectExtent l="0" t="0" r="0" b="5715"/>
            <wp:docPr id="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380" cy="1315466"/>
                    </a:xfrm>
                    <a:prstGeom prst="rect">
                      <a:avLst/>
                    </a:prstGeom>
                    <a:noFill/>
                    <a:ln>
                      <a:noFill/>
                    </a:ln>
                  </pic:spPr>
                </pic:pic>
              </a:graphicData>
            </a:graphic>
          </wp:inline>
        </w:drawing>
      </w:r>
    </w:p>
    <w:p w14:paraId="0422B5A1" w14:textId="77777777" w:rsidR="000E7C7E" w:rsidRDefault="000E7C7E" w:rsidP="00F60DF7">
      <w:pPr>
        <w:pStyle w:val="Caption"/>
      </w:pPr>
      <w:r>
        <w:t xml:space="preserve">Figure </w:t>
      </w:r>
      <w:r>
        <w:rPr>
          <w:noProof/>
        </w:rPr>
        <w:t>40</w:t>
      </w:r>
      <w:r>
        <w:t>: Editing of Data Links in the Metadata Editor</w:t>
      </w:r>
    </w:p>
    <w:p w14:paraId="429E859B" w14:textId="77777777" w:rsidR="000E7C7E" w:rsidRPr="008350D1" w:rsidRDefault="000E7C7E" w:rsidP="008350D1"/>
    <w:p w14:paraId="31D02445" w14:textId="77777777" w:rsidR="00EF08F9" w:rsidRDefault="000E7C7E" w:rsidP="00EF08F9">
      <w:pPr>
        <w:pStyle w:val="Body"/>
      </w:pPr>
      <w:r>
        <w:t xml:space="preserve">Displaying and </w:t>
      </w:r>
      <w:r w:rsidRPr="00084655">
        <w:t>Editing Metadata</w:t>
      </w:r>
      <w:r w:rsidR="00C63D4F">
        <w:fldChar w:fldCharType="end"/>
      </w:r>
      <w:r w:rsidR="00EF08F9">
        <w:t xml:space="preserve"> for more information on the Metadata Editor.</w:t>
      </w:r>
    </w:p>
    <w:p w14:paraId="190C2C69" w14:textId="77777777" w:rsidR="00DC15DA" w:rsidRDefault="00DC15DA" w:rsidP="00DC15DA">
      <w:pPr>
        <w:pStyle w:val="HeadingSubUnnumbered"/>
      </w:pPr>
      <w:r>
        <w:t>Reference Panel selection</w:t>
      </w:r>
    </w:p>
    <w:p w14:paraId="03106B40" w14:textId="7AFAE769" w:rsidR="00160B9E" w:rsidRDefault="00160B9E" w:rsidP="00CA7565">
      <w:pPr>
        <w:pStyle w:val="Body"/>
      </w:pPr>
      <w:r>
        <w:t>SPECCHIO searches its Reference Panel table and attempts to find a match for any Reference Panel specified in the input Spectrum.</w:t>
      </w:r>
      <w:r w:rsidR="00C27EC6">
        <w:t xml:space="preserve"> Currently, no commercial file format do include reference panel information. </w:t>
      </w:r>
    </w:p>
    <w:p w14:paraId="27EF2515" w14:textId="77777777"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14:paraId="1C6E5E44" w14:textId="77777777" w:rsidR="00CA7565" w:rsidRDefault="00160B9E" w:rsidP="00160B9E">
      <w:pPr>
        <w:pStyle w:val="Note"/>
      </w:pPr>
      <w:r>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14:paraId="45D9FBD2" w14:textId="77777777" w:rsidR="000E7C7E" w:rsidRPr="000E7C7E" w:rsidRDefault="00DC15DA" w:rsidP="000E7C7E">
      <w:pPr>
        <w:pStyle w:val="Body"/>
        <w:rPr>
          <w:rStyle w:val="CrossReference"/>
        </w:rPr>
      </w:pPr>
      <w:r>
        <w:t xml:space="preserve">See </w:t>
      </w:r>
      <w:r w:rsidR="00C63D4F">
        <w:fldChar w:fldCharType="begin"/>
      </w:r>
      <w:r w:rsidR="00C63D4F">
        <w:instrText xml:space="preserve"> REF _Ref357586671 \r \h  \* MERGEFORMAT </w:instrText>
      </w:r>
      <w:r w:rsidR="00C63D4F">
        <w:fldChar w:fldCharType="separate"/>
      </w:r>
      <w:r w:rsidR="000E7C7E" w:rsidRPr="000E7C7E">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0E7C7E" w:rsidRPr="000E7C7E">
        <w:rPr>
          <w:rStyle w:val="CrossReference"/>
        </w:rPr>
        <w:t>Creating Data Links</w:t>
      </w:r>
    </w:p>
    <w:p w14:paraId="569E92E3" w14:textId="77777777" w:rsidR="000E7C7E" w:rsidRDefault="000E7C7E" w:rsidP="000E7C7E">
      <w:pPr>
        <w:pStyle w:val="Body"/>
      </w:pPr>
      <w:r w:rsidRPr="000E7C7E">
        <w:rPr>
          <w:rStyle w:val="CrossReference"/>
        </w:rPr>
        <w:t>The</w:t>
      </w:r>
      <w:r>
        <w:t xml:space="preserve"> dialog the link Targets and Reference as introduced in section 4.15 is set up to deal with single links between target and reference spectra.</w:t>
      </w:r>
    </w:p>
    <w:p w14:paraId="1C75E203" w14:textId="77777777" w:rsidR="000E7C7E" w:rsidRDefault="000E7C7E" w:rsidP="008350D1">
      <w:r>
        <w:t xml:space="preserve">For a more flexible approach Data Links can also be created in the Metadata Editor using a basic number input field to enter spectrum ids (Figure </w:t>
      </w:r>
      <w:r>
        <w:rPr>
          <w:noProof/>
        </w:rPr>
        <w:t>40</w:t>
      </w:r>
      <w:r>
        <w:t>). Multiple entries are possible.</w:t>
      </w:r>
    </w:p>
    <w:p w14:paraId="716C54DE" w14:textId="77777777" w:rsidR="000E7C7E" w:rsidRDefault="000E7C7E" w:rsidP="008350D1">
      <w:r>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6400C94C" w14:textId="77777777" w:rsidR="000E7C7E" w:rsidRDefault="000E7C7E" w:rsidP="008350D1"/>
    <w:p w14:paraId="0D37642B" w14:textId="77777777" w:rsidR="000E7C7E" w:rsidRDefault="000E7C7E" w:rsidP="008350D1">
      <w:r>
        <w:rPr>
          <w:noProof/>
          <w:lang w:val="en-US"/>
        </w:rPr>
        <w:drawing>
          <wp:inline distT="0" distB="0" distL="0" distR="0" wp14:anchorId="2F604B20" wp14:editId="220035A8">
            <wp:extent cx="5010097" cy="1315392"/>
            <wp:effectExtent l="0" t="0" r="0" b="5715"/>
            <wp:docPr id="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380" cy="1315466"/>
                    </a:xfrm>
                    <a:prstGeom prst="rect">
                      <a:avLst/>
                    </a:prstGeom>
                    <a:noFill/>
                    <a:ln>
                      <a:noFill/>
                    </a:ln>
                  </pic:spPr>
                </pic:pic>
              </a:graphicData>
            </a:graphic>
          </wp:inline>
        </w:drawing>
      </w:r>
    </w:p>
    <w:p w14:paraId="210A8D41" w14:textId="77777777" w:rsidR="000E7C7E" w:rsidRDefault="000E7C7E" w:rsidP="00F60DF7">
      <w:pPr>
        <w:pStyle w:val="Caption"/>
      </w:pPr>
      <w:r>
        <w:t xml:space="preserve">Figure </w:t>
      </w:r>
      <w:r>
        <w:rPr>
          <w:noProof/>
        </w:rPr>
        <w:t>40</w:t>
      </w:r>
      <w:r>
        <w:t>: Editing of Data Links in the Metadata Editor</w:t>
      </w:r>
    </w:p>
    <w:p w14:paraId="2CD9C2F7" w14:textId="77777777" w:rsidR="000E7C7E" w:rsidRPr="008350D1" w:rsidRDefault="000E7C7E" w:rsidP="008350D1"/>
    <w:p w14:paraId="512313B2" w14:textId="77777777" w:rsidR="00DC15DA" w:rsidRDefault="000E7C7E" w:rsidP="00DC15DA">
      <w:pPr>
        <w:pStyle w:val="Body"/>
      </w:pPr>
      <w:r>
        <w:t xml:space="preserve">Displaying and </w:t>
      </w:r>
      <w:r w:rsidRPr="00084655">
        <w:t>Editing Metadata</w:t>
      </w:r>
      <w:r w:rsidR="00C63D4F">
        <w:fldChar w:fldCharType="end"/>
      </w:r>
      <w:r w:rsidR="00DC15DA">
        <w:t xml:space="preserve"> for more information on the Metadata Editor.</w:t>
      </w:r>
    </w:p>
    <w:p w14:paraId="49B767F5" w14:textId="77777777" w:rsidR="008A4456" w:rsidRDefault="008A4456" w:rsidP="008A4456">
      <w:pPr>
        <w:pStyle w:val="HeadingSubUnnumbered"/>
      </w:pPr>
      <w:r>
        <w:t>Handling Spectrum upload errors</w:t>
      </w:r>
    </w:p>
    <w:p w14:paraId="1C1C091C" w14:textId="77777777" w:rsidR="00ED55EC" w:rsidRDefault="00ED55EC" w:rsidP="00ED55EC">
      <w:pPr>
        <w:pStyle w:val="Warning"/>
      </w:pPr>
      <w:r>
        <w:t>Warning</w:t>
      </w:r>
      <w:r>
        <w:tab/>
        <w:t xml:space="preserve">If the message box advising successful completion does not appear, the upload did not complete normally. Check the count of uploaded </w:t>
      </w:r>
      <w:r w:rsidR="007F4F37">
        <w:t>Spectr</w:t>
      </w:r>
      <w:r>
        <w:t xml:space="preserve">a </w:t>
      </w:r>
      <w:r w:rsidR="0033520F">
        <w:t>to determine how much</w:t>
      </w:r>
      <w:r>
        <w:t xml:space="preserve"> was completed. See below for information on recovering from upload errors.</w:t>
      </w:r>
    </w:p>
    <w:p w14:paraId="7A96283F" w14:textId="77777777"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14:paraId="6D92F81D" w14:textId="77777777"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14:paraId="3A455ADC" w14:textId="77777777" w:rsidR="00FE5251" w:rsidRDefault="00FE5251" w:rsidP="00BA3445">
      <w:pPr>
        <w:pStyle w:val="Heading2"/>
      </w:pPr>
      <w:bookmarkStart w:id="218" w:name="_Ref157236952"/>
      <w:bookmarkStart w:id="219" w:name="_Toc293145245"/>
      <w:bookmarkEnd w:id="216"/>
      <w:r>
        <w:t xml:space="preserve">Loading </w:t>
      </w:r>
      <w:r w:rsidR="00D806CC">
        <w:t>A</w:t>
      </w:r>
      <w:r>
        <w:t>dditional Spectral Data</w:t>
      </w:r>
      <w:bookmarkEnd w:id="219"/>
    </w:p>
    <w:p w14:paraId="11BB7A2C" w14:textId="77777777" w:rsidR="00FE5251" w:rsidRDefault="00FE5251" w:rsidP="00FE5251">
      <w:pPr>
        <w:pStyle w:val="Body"/>
      </w:pPr>
      <w:r>
        <w:t xml:space="preserve">If further </w:t>
      </w:r>
      <w:r w:rsidR="007F4F37">
        <w:t>Spectr</w:t>
      </w:r>
      <w:r>
        <w:t xml:space="preserve">al data becomes available for your Campaign, it is possible to conveniently add it to your existing </w:t>
      </w:r>
      <w:r w:rsidR="00F52044">
        <w:t>SPECCHIO</w:t>
      </w:r>
      <w:r>
        <w:t xml:space="preserve"> Campaign.</w:t>
      </w:r>
    </w:p>
    <w:p w14:paraId="604AB210" w14:textId="77777777" w:rsidR="00D806CC" w:rsidRDefault="00D806CC" w:rsidP="00FE5251">
      <w:pPr>
        <w:pStyle w:val="Body"/>
      </w:pPr>
      <w:r>
        <w:t>There are a number of different scenarios which may apply.</w:t>
      </w:r>
    </w:p>
    <w:p w14:paraId="2C9E05FA" w14:textId="77777777" w:rsidR="00D806CC" w:rsidRDefault="00D806CC" w:rsidP="00D806CC">
      <w:pPr>
        <w:pStyle w:val="Heading3"/>
      </w:pPr>
      <w:bookmarkStart w:id="220" w:name="_Toc293145246"/>
      <w:r>
        <w:t>Uploading Addition Spectral Data from the Same Computer</w:t>
      </w:r>
      <w:bookmarkEnd w:id="220"/>
    </w:p>
    <w:p w14:paraId="45580C74" w14:textId="77777777" w:rsidR="00CA7565" w:rsidRDefault="00D806CC" w:rsidP="00D806CC">
      <w:pPr>
        <w:pStyle w:val="Body"/>
      </w:pPr>
      <w:r>
        <w:t>In this case, a</w:t>
      </w:r>
      <w:r w:rsidR="00CA7565" w:rsidRPr="008E2F3C">
        <w:t xml:space="preserve">dd the new </w:t>
      </w:r>
      <w:r w:rsidR="007F4F37">
        <w:t>Spectr</w:t>
      </w:r>
      <w:r w:rsidR="00CA7565" w:rsidRPr="008E2F3C">
        <w:t xml:space="preserve">al data to the existing </w:t>
      </w:r>
      <w:r w:rsidR="00EE5F6F">
        <w:t>sub-folder</w:t>
      </w:r>
      <w:r w:rsidR="00CA7565" w:rsidRPr="008E2F3C">
        <w:t xml:space="preserve"> structure </w:t>
      </w:r>
      <w:r w:rsidR="00CA7565">
        <w:t xml:space="preserve">on your computer’s disk </w:t>
      </w:r>
      <w:r w:rsidR="00CA7565" w:rsidRPr="008E2F3C">
        <w:t xml:space="preserve">from which you uploaded the original </w:t>
      </w:r>
      <w:r w:rsidR="007F4F37">
        <w:t>Spectr</w:t>
      </w:r>
      <w:r w:rsidR="00CA7565" w:rsidRPr="008E2F3C">
        <w:t>al data.</w:t>
      </w:r>
    </w:p>
    <w:p w14:paraId="5DE2A6AA" w14:textId="77777777" w:rsidR="00CA7565" w:rsidRDefault="00CA7565" w:rsidP="00CA7565">
      <w:pPr>
        <w:pStyle w:val="Bullet"/>
      </w:pPr>
      <w:r w:rsidRPr="008E2F3C">
        <w:t xml:space="preserve">Do not add any files other than Spectral data and ensure that all files within each </w:t>
      </w:r>
      <w:r w:rsidR="00EE5F6F">
        <w:t>sub-folder</w:t>
      </w:r>
      <w:r w:rsidRPr="008E2F3C">
        <w:t xml:space="preserve"> </w:t>
      </w:r>
      <w:r>
        <w:t>have</w:t>
      </w:r>
      <w:r w:rsidRPr="008E2F3C">
        <w:t xml:space="preserve"> the same file format.</w:t>
      </w:r>
    </w:p>
    <w:p w14:paraId="5B20B082" w14:textId="77777777" w:rsidR="00CA7565" w:rsidRDefault="00CA7565" w:rsidP="00CA7565">
      <w:pPr>
        <w:pStyle w:val="Bullet"/>
      </w:pPr>
      <w:r w:rsidRPr="008E2F3C">
        <w:t>Do not change the file names of any of the original files.</w:t>
      </w:r>
    </w:p>
    <w:p w14:paraId="10204285" w14:textId="77777777" w:rsidR="00CA7565" w:rsidRDefault="00CA7565" w:rsidP="00CA7565">
      <w:pPr>
        <w:pStyle w:val="Bullet"/>
      </w:pPr>
      <w:r w:rsidRPr="008E2F3C">
        <w:t xml:space="preserve">Do not change or rename the </w:t>
      </w:r>
      <w:r>
        <w:t>sub-</w:t>
      </w:r>
      <w:r w:rsidR="00EE5F6F">
        <w:t>folders</w:t>
      </w:r>
      <w:r w:rsidRPr="008E2F3C">
        <w:t>, but you may add new sub-</w:t>
      </w:r>
      <w:r w:rsidR="00EE5F6F">
        <w:t>folders</w:t>
      </w:r>
      <w:r w:rsidRPr="008E2F3C">
        <w:t>.</w:t>
      </w:r>
    </w:p>
    <w:p w14:paraId="40A4B33F" w14:textId="77777777" w:rsidR="00CA7565" w:rsidRDefault="00CA7565" w:rsidP="00CA7565">
      <w:pPr>
        <w:pStyle w:val="Body"/>
      </w:pPr>
      <w:r>
        <w:t>To upload the new Spectral data, follow the process described in section</w:t>
      </w:r>
      <w:r w:rsidR="00D806CC">
        <w:t xml:space="preserve"> </w:t>
      </w:r>
      <w:r w:rsidR="00C63D4F">
        <w:fldChar w:fldCharType="begin"/>
      </w:r>
      <w:r w:rsidR="00C63D4F">
        <w:instrText xml:space="preserve"> REF _Ref358983057 \r \h  \* MERGEFORMAT </w:instrText>
      </w:r>
      <w:r w:rsidR="00C63D4F">
        <w:fldChar w:fldCharType="separate"/>
      </w:r>
      <w:r w:rsidR="000E7C7E" w:rsidRPr="000E7C7E">
        <w:rPr>
          <w:rStyle w:val="CrossReference"/>
        </w:rPr>
        <w:t>4.12</w:t>
      </w:r>
      <w:r w:rsidR="00C63D4F">
        <w:fldChar w:fldCharType="end"/>
      </w:r>
      <w:r w:rsidR="00D806CC" w:rsidRPr="00D806CC">
        <w:rPr>
          <w:rStyle w:val="CrossReference"/>
        </w:rPr>
        <w:t xml:space="preserve"> </w:t>
      </w:r>
      <w:r w:rsidR="00C63D4F">
        <w:fldChar w:fldCharType="begin"/>
      </w:r>
      <w:r w:rsidR="00C63D4F">
        <w:instrText xml:space="preserve"> REF _Ref358983060 \h  \* MERGEFORMAT </w:instrText>
      </w:r>
      <w:r w:rsidR="00C63D4F">
        <w:fldChar w:fldCharType="separate"/>
      </w:r>
      <w:r w:rsidR="000E7C7E" w:rsidRPr="000E7C7E">
        <w:rPr>
          <w:rStyle w:val="CrossReference"/>
        </w:rPr>
        <w:t>Loading Campaign Spectral Data</w:t>
      </w:r>
      <w:r w:rsidR="00C63D4F">
        <w:fldChar w:fldCharType="end"/>
      </w:r>
      <w:r>
        <w:t xml:space="preserve">. Only </w:t>
      </w:r>
      <w:r w:rsidR="00784930">
        <w:t xml:space="preserve">the </w:t>
      </w:r>
      <w:r>
        <w:t>new data will be loaded.</w:t>
      </w:r>
    </w:p>
    <w:p w14:paraId="097D43F1" w14:textId="77777777"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14:paraId="25A4360A" w14:textId="77777777" w:rsidR="00106B3F" w:rsidRDefault="00106B3F" w:rsidP="00106B3F">
      <w:pPr>
        <w:pStyle w:val="Body"/>
      </w:pPr>
      <w:r>
        <w:t xml:space="preserve">After uploading new data you may need to set the </w:t>
      </w:r>
      <w:r w:rsidR="007F4F37">
        <w:t>Metadata</w:t>
      </w:r>
      <w:r>
        <w:t xml:space="preserve"> for the new data. Depending on your Campaign Hierarchy design, the new data may be interspersed with your existing data. Take care not to delete or corrupt the </w:t>
      </w:r>
      <w:r w:rsidR="007F4F37">
        <w:t>Metadata</w:t>
      </w:r>
      <w:r>
        <w:t xml:space="preserve"> on your existing data by ensuring that you select only your new Spectra when you update the </w:t>
      </w:r>
      <w:r w:rsidR="007F4F37">
        <w:t>Metadata</w:t>
      </w:r>
      <w:r>
        <w:t>.</w:t>
      </w:r>
    </w:p>
    <w:p w14:paraId="27B9EE08" w14:textId="77777777"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14:paraId="22ED7EED" w14:textId="77777777" w:rsidR="00FE5251" w:rsidRDefault="00FE5251" w:rsidP="007D43F6">
      <w:pPr>
        <w:pStyle w:val="Heading3"/>
      </w:pPr>
      <w:bookmarkStart w:id="221" w:name="_Toc293145247"/>
      <w:r>
        <w:t>Uploading Additional Spectral Data from a Second Computer</w:t>
      </w:r>
      <w:bookmarkEnd w:id="221"/>
    </w:p>
    <w:p w14:paraId="0C2B11A8" w14:textId="77777777" w:rsidR="00106B3F" w:rsidRDefault="00F52044" w:rsidP="00C20C86">
      <w:pPr>
        <w:pStyle w:val="Body"/>
      </w:pPr>
      <w:r>
        <w:t>SPECCHIO</w:t>
      </w:r>
      <w:r w:rsidR="00106B3F">
        <w:t xml:space="preserve"> permits multiple Paths to be stored against each Campaign</w:t>
      </w:r>
      <w:r w:rsidR="007E101B">
        <w:t>.</w:t>
      </w:r>
      <w:r w:rsidR="00784930">
        <w:t xml:space="preserve"> This permits the same data to b</w:t>
      </w:r>
      <w:r w:rsidR="007E101B">
        <w:t xml:space="preserve">e managed and augmented </w:t>
      </w:r>
      <w:r w:rsidR="00C20C86">
        <w:t>from multiple computers.</w:t>
      </w:r>
    </w:p>
    <w:p w14:paraId="6B511F6A" w14:textId="77777777" w:rsidR="00106B3F" w:rsidRDefault="00106B3F" w:rsidP="00106B3F">
      <w:pPr>
        <w:pStyle w:val="ProcessHeading"/>
      </w:pPr>
      <w:r>
        <w:t>To upload from a second computer...</w:t>
      </w:r>
    </w:p>
    <w:tbl>
      <w:tblPr>
        <w:tblStyle w:val="Instructions"/>
        <w:tblW w:w="0" w:type="auto"/>
        <w:tblLook w:val="04A0" w:firstRow="1" w:lastRow="0" w:firstColumn="1" w:lastColumn="0" w:noHBand="0" w:noVBand="1"/>
      </w:tblPr>
      <w:tblGrid>
        <w:gridCol w:w="8862"/>
      </w:tblGrid>
      <w:tr w:rsidR="00106B3F" w14:paraId="0089311A" w14:textId="77777777" w:rsidTr="0042580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22F06FE" w14:textId="77777777" w:rsidR="00106B3F" w:rsidRDefault="00106B3F" w:rsidP="00106B3F">
            <w:pPr>
              <w:pStyle w:val="ProcessStep"/>
            </w:pPr>
            <w:r>
              <w:t xml:space="preserve">On the second computer, make an exact copy of the entire Campaign </w:t>
            </w:r>
            <w:r w:rsidR="00EE5F6F">
              <w:t>folder</w:t>
            </w:r>
            <w:r>
              <w:t xml:space="preserve"> tree as 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14:paraId="012BFDE4" w14:textId="77777777"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14:paraId="0FB7CF79" w14:textId="77777777"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14:paraId="199F1EEA" w14:textId="77777777"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14:paraId="0871C0B4" w14:textId="77777777" w:rsidR="00022B31" w:rsidRDefault="00022B31" w:rsidP="00022B31">
            <w:pPr>
              <w:pStyle w:val="Figure"/>
            </w:pPr>
            <w:r>
              <w:rPr>
                <w:lang w:val="en-US" w:eastAsia="en-US"/>
              </w:rPr>
              <w:drawing>
                <wp:inline distT="0" distB="0" distL="0" distR="0" wp14:anchorId="48E7083E" wp14:editId="62340E89">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EFA7260" w14:textId="77777777" w:rsidR="00022B31" w:rsidRDefault="00022B31" w:rsidP="00022B31">
            <w:pPr>
              <w:pStyle w:val="Caption"/>
            </w:pPr>
            <w:r w:rsidRPr="00084655">
              <w:t xml:space="preserve">Figure </w:t>
            </w:r>
            <w:fldSimple w:instr=" SEQ Figure \* ARABIC ">
              <w:r w:rsidR="000E7C7E">
                <w:rPr>
                  <w:noProof/>
                </w:rPr>
                <w:t>27</w:t>
              </w:r>
            </w:fldSimple>
            <w:r w:rsidRPr="00084655">
              <w:t xml:space="preserve">: </w:t>
            </w:r>
            <w:r>
              <w:t>File upload dialog showing no paths</w:t>
            </w:r>
          </w:p>
          <w:p w14:paraId="390298D1" w14:textId="77777777"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14:paraId="33AD5425" w14:textId="77777777" w:rsidR="0070613F" w:rsidRDefault="0070613F" w:rsidP="0070613F">
            <w:pPr>
              <w:pStyle w:val="ProcessStep"/>
            </w:pPr>
            <w:r>
              <w:t xml:space="preserve">Click on </w:t>
            </w:r>
            <w:r w:rsidRPr="0070613F">
              <w:rPr>
                <w:rStyle w:val="ActionButton"/>
              </w:rPr>
              <w:t> New Path </w:t>
            </w:r>
            <w:r>
              <w:t>. A file selection dialog will open.</w:t>
            </w:r>
          </w:p>
          <w:p w14:paraId="1B81D2E1" w14:textId="77777777"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14:paraId="5E83C77F" w14:textId="77777777" w:rsidR="0070613F" w:rsidRDefault="0070613F" w:rsidP="00856756">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w:t>
            </w:r>
            <w:r w:rsidR="00856756">
              <w:t>right</w:t>
            </w:r>
            <w:r>
              <w:t xml:space="preserve"> hand part of the Main Window indicating the total number of files that have been found, and the number of new Spectra which have been loaded.</w:t>
            </w:r>
          </w:p>
        </w:tc>
      </w:tr>
    </w:tbl>
    <w:p w14:paraId="2A2D5D62" w14:textId="77777777" w:rsidR="00425801" w:rsidRDefault="00425801" w:rsidP="00425801">
      <w:pPr>
        <w:pStyle w:val="Warning"/>
      </w:pPr>
      <w:bookmarkStart w:id="222" w:name="_Ref157338239"/>
      <w:bookmarkStart w:id="223" w:name="_Toc355280384"/>
      <w:bookmarkStart w:id="224" w:name="_Ref356551581"/>
      <w:bookmarkStart w:id="225" w:name="_Ref356551584"/>
      <w:r>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14:paraId="29642F27" w14:textId="77777777" w:rsidR="00D806CC" w:rsidRDefault="00D806CC" w:rsidP="00D806CC">
      <w:pPr>
        <w:pStyle w:val="Heading3"/>
      </w:pPr>
      <w:bookmarkStart w:id="226" w:name="_Ref357690312"/>
      <w:bookmarkStart w:id="227" w:name="_Ref357690316"/>
      <w:bookmarkStart w:id="228" w:name="_Toc293145248"/>
      <w:r>
        <w:t xml:space="preserve">Uploading Additional Spectral Data </w:t>
      </w:r>
      <w:r w:rsidR="003C09DA">
        <w:t>in</w:t>
      </w:r>
      <w:r>
        <w:t xml:space="preserve"> a New Data Hierarchy</w:t>
      </w:r>
      <w:bookmarkEnd w:id="228"/>
    </w:p>
    <w:p w14:paraId="0371B324" w14:textId="77777777"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r w:rsidR="00D806CC">
        <w:t>.</w:t>
      </w:r>
      <w:r>
        <w:t xml:space="preserve"> In this case, a new </w:t>
      </w:r>
      <w:r w:rsidR="00EE5F6F">
        <w:t>folder</w:t>
      </w:r>
      <w:r>
        <w:t xml:space="preserve"> structure can be created at the top </w:t>
      </w:r>
      <w:r w:rsidR="00212938">
        <w:t>level</w:t>
      </w:r>
      <w:r>
        <w:t xml:space="preserve"> of the Campaign.</w:t>
      </w:r>
    </w:p>
    <w:p w14:paraId="3BF21E3E" w14:textId="77777777" w:rsidR="007E101B" w:rsidRDefault="003C09DA" w:rsidP="003C09DA">
      <w:pPr>
        <w:pStyle w:val="Figure"/>
      </w:pPr>
      <w:r>
        <w:rPr>
          <w:lang w:val="en-US" w:eastAsia="en-US"/>
        </w:rPr>
        <w:drawing>
          <wp:inline distT="0" distB="0" distL="0" distR="0" wp14:anchorId="021E79B6" wp14:editId="662FE9B8">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27F0E85" w14:textId="77777777" w:rsidR="00212938" w:rsidRDefault="00212938" w:rsidP="00212938">
      <w:pPr>
        <w:pStyle w:val="Caption"/>
      </w:pPr>
      <w:r w:rsidRPr="00084655">
        <w:t xml:space="preserve">Figure </w:t>
      </w:r>
      <w:fldSimple w:instr=" SEQ Figure \* ARABIC ">
        <w:r w:rsidR="000E7C7E">
          <w:rPr>
            <w:noProof/>
          </w:rPr>
          <w:t>28</w:t>
        </w:r>
      </w:fldSimple>
      <w:r w:rsidRPr="00084655">
        <w:t xml:space="preserve">: </w:t>
      </w:r>
      <w:r>
        <w:t>Data Hierarchy of GER example after initial load</w:t>
      </w:r>
    </w:p>
    <w:p w14:paraId="6F5CEC50" w14:textId="77777777" w:rsidR="007E101B" w:rsidRDefault="00212938" w:rsidP="00D806CC">
      <w:pPr>
        <w:pStyle w:val="Body"/>
      </w:pPr>
      <w:r>
        <w:t xml:space="preserve">In the above example, there is one sub-folder </w:t>
      </w:r>
      <w:r w:rsidR="00856756">
        <w:t>in</w:t>
      </w:r>
      <w:r>
        <w:t xml:space="preserve"> the GER Example. If the user has performed a second largely independent part of the experiment, its results may be loaded as a new top level folder in the Campaign.</w:t>
      </w:r>
    </w:p>
    <w:p w14:paraId="5AE2BDC2" w14:textId="0EDAD4FD" w:rsidR="007E101B" w:rsidRDefault="00BF49E7" w:rsidP="00AA31FF">
      <w:pPr>
        <w:pStyle w:val="Figure"/>
      </w:pPr>
      <w:r>
        <w:rPr>
          <w:lang w:val="en-US" w:eastAsia="en-US"/>
        </w:rPr>
        <mc:AlternateContent>
          <mc:Choice Requires="wpg">
            <w:drawing>
              <wp:inline distT="0" distB="0" distL="0" distR="0" wp14:anchorId="5726374C" wp14:editId="4F47C198">
                <wp:extent cx="5361305" cy="1398270"/>
                <wp:effectExtent l="0" t="0" r="0" b="0"/>
                <wp:docPr id="248" name="Group 3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61305" cy="1398270"/>
                          <a:chOff x="1225" y="3601"/>
                          <a:chExt cx="6498" cy="1695"/>
                        </a:xfrm>
                      </wpg:grpSpPr>
                      <wps:wsp>
                        <wps:cNvPr id="249" name="AutoShape 321"/>
                        <wps:cNvSpPr>
                          <a:spLocks noChangeAspect="1" noChangeArrowheads="1" noTextEdit="1"/>
                        </wps:cNvSpPr>
                        <wps:spPr bwMode="auto">
                          <a:xfrm>
                            <a:off x="1225" y="3601"/>
                            <a:ext cx="6498" cy="169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 name="Picture 3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676" y="3784"/>
                            <a:ext cx="1829" cy="1371"/>
                          </a:xfrm>
                          <a:prstGeom prst="rect">
                            <a:avLst/>
                          </a:prstGeom>
                          <a:noFill/>
                          <a:extLst>
                            <a:ext uri="{909E8E84-426E-40dd-AFC4-6F175D3DCCD1}">
                              <a14:hiddenFill xmlns:a14="http://schemas.microsoft.com/office/drawing/2010/main">
                                <a:solidFill>
                                  <a:srgbClr val="FFFFFF"/>
                                </a:solidFill>
                              </a14:hiddenFill>
                            </a:ext>
                          </a:extLst>
                        </pic:spPr>
                      </pic:pic>
                      <wps:wsp>
                        <wps:cNvPr id="251" name="AutoShape 324"/>
                        <wps:cNvSpPr>
                          <a:spLocks noChangeArrowheads="1"/>
                        </wps:cNvSpPr>
                        <wps:spPr bwMode="auto">
                          <a:xfrm>
                            <a:off x="4892" y="3601"/>
                            <a:ext cx="2710" cy="758"/>
                          </a:xfrm>
                          <a:prstGeom prst="roundRect">
                            <a:avLst>
                              <a:gd name="adj" fmla="val 8282"/>
                            </a:avLst>
                          </a:prstGeom>
                          <a:solidFill>
                            <a:srgbClr val="FFFFFF"/>
                          </a:solidFill>
                          <a:ln w="9525">
                            <a:solidFill>
                              <a:srgbClr val="0070C0"/>
                            </a:solidFill>
                            <a:round/>
                            <a:headEnd/>
                            <a:tailEnd/>
                          </a:ln>
                        </wps:spPr>
                        <wps:txbx>
                          <w:txbxContent>
                            <w:p w14:paraId="3F85F0D9" w14:textId="77777777" w:rsidR="00ED27D3" w:rsidRPr="00212938" w:rsidRDefault="00ED27D3" w:rsidP="003C09DA">
                              <w:pPr>
                                <w:rPr>
                                  <w:lang w:val="en-AU"/>
                                </w:rPr>
                              </w:pPr>
                              <w:r>
                                <w:rPr>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252" name="AutoShape 325"/>
                        <wps:cNvSpPr>
                          <a:spLocks noChangeArrowheads="1"/>
                        </wps:cNvSpPr>
                        <wps:spPr bwMode="auto">
                          <a:xfrm>
                            <a:off x="4892" y="4467"/>
                            <a:ext cx="2710" cy="770"/>
                          </a:xfrm>
                          <a:prstGeom prst="roundRect">
                            <a:avLst>
                              <a:gd name="adj" fmla="val 8282"/>
                            </a:avLst>
                          </a:prstGeom>
                          <a:solidFill>
                            <a:srgbClr val="FFFFFF"/>
                          </a:solidFill>
                          <a:ln w="9525">
                            <a:solidFill>
                              <a:srgbClr val="0070C0"/>
                            </a:solidFill>
                            <a:round/>
                            <a:headEnd/>
                            <a:tailEnd/>
                          </a:ln>
                        </wps:spPr>
                        <wps:txbx>
                          <w:txbxContent>
                            <w:p w14:paraId="05D2F1FC" w14:textId="77777777" w:rsidR="00ED27D3" w:rsidRPr="00212938" w:rsidRDefault="00ED27D3" w:rsidP="003C09DA">
                              <w:pPr>
                                <w:rPr>
                                  <w:lang w:val="en-AU"/>
                                </w:rPr>
                              </w:pPr>
                              <w:r>
                                <w:rPr>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253" name="Freeform 327"/>
                        <wps:cNvSpPr>
                          <a:spLocks/>
                        </wps:cNvSpPr>
                        <wps:spPr bwMode="auto">
                          <a:xfrm>
                            <a:off x="4101" y="3953"/>
                            <a:ext cx="791" cy="128"/>
                          </a:xfrm>
                          <a:custGeom>
                            <a:avLst/>
                            <a:gdLst>
                              <a:gd name="T0" fmla="*/ 1027 w 1027"/>
                              <a:gd name="T1" fmla="*/ 0 h 271"/>
                              <a:gd name="T2" fmla="*/ 0 w 1027"/>
                              <a:gd name="T3" fmla="*/ 271 h 271"/>
                            </a:gdLst>
                            <a:ahLst/>
                            <a:cxnLst>
                              <a:cxn ang="0">
                                <a:pos x="T0" y="T1"/>
                              </a:cxn>
                              <a:cxn ang="0">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Freeform 328"/>
                        <wps:cNvSpPr>
                          <a:spLocks/>
                        </wps:cNvSpPr>
                        <wps:spPr bwMode="auto">
                          <a:xfrm>
                            <a:off x="4442" y="4610"/>
                            <a:ext cx="450" cy="320"/>
                          </a:xfrm>
                          <a:custGeom>
                            <a:avLst/>
                            <a:gdLst>
                              <a:gd name="T0" fmla="*/ 585 w 585"/>
                              <a:gd name="T1" fmla="*/ 229 h 229"/>
                              <a:gd name="T2" fmla="*/ 0 w 585"/>
                              <a:gd name="T3" fmla="*/ 0 h 229"/>
                            </a:gdLst>
                            <a:ahLst/>
                            <a:cxnLst>
                              <a:cxn ang="0">
                                <a:pos x="T0" y="T1"/>
                              </a:cxn>
                              <a:cxn ang="0">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AutoShape 329"/>
                        <wps:cNvSpPr>
                          <a:spLocks noChangeArrowheads="1"/>
                        </wps:cNvSpPr>
                        <wps:spPr bwMode="auto">
                          <a:xfrm>
                            <a:off x="1315" y="3708"/>
                            <a:ext cx="1115" cy="958"/>
                          </a:xfrm>
                          <a:prstGeom prst="roundRect">
                            <a:avLst>
                              <a:gd name="adj" fmla="val 8282"/>
                            </a:avLst>
                          </a:prstGeom>
                          <a:solidFill>
                            <a:srgbClr val="FFFFFF"/>
                          </a:solidFill>
                          <a:ln w="9525">
                            <a:solidFill>
                              <a:srgbClr val="0070C0"/>
                            </a:solidFill>
                            <a:round/>
                            <a:headEnd/>
                            <a:tailEnd/>
                          </a:ln>
                        </wps:spPr>
                        <wps:txbx>
                          <w:txbxContent>
                            <w:p w14:paraId="16209CCC" w14:textId="77777777" w:rsidR="00ED27D3" w:rsidRPr="00212938" w:rsidRDefault="00ED27D3" w:rsidP="003C09DA">
                              <w:pPr>
                                <w:rPr>
                                  <w:lang w:val="en-AU"/>
                                </w:rPr>
                              </w:pPr>
                              <w:r>
                                <w:rPr>
                                  <w:lang w:val="en-AU"/>
                                </w:rPr>
                                <w:t>Main GER Example Campaign folder</w:t>
                              </w:r>
                            </w:p>
                          </w:txbxContent>
                        </wps:txbx>
                        <wps:bodyPr rot="0" vert="horz" wrap="square" lIns="91440" tIns="45720" rIns="91440" bIns="45720" anchor="t" anchorCtr="0" upright="1">
                          <a:noAutofit/>
                        </wps:bodyPr>
                      </wps:wsp>
                      <wps:wsp>
                        <wps:cNvPr id="256" name="Freeform 330"/>
                        <wps:cNvSpPr>
                          <a:spLocks/>
                        </wps:cNvSpPr>
                        <wps:spPr bwMode="auto">
                          <a:xfrm flipH="1" flipV="1">
                            <a:off x="2430" y="3890"/>
                            <a:ext cx="527" cy="248"/>
                          </a:xfrm>
                          <a:custGeom>
                            <a:avLst/>
                            <a:gdLst>
                              <a:gd name="T0" fmla="*/ 1027 w 1027"/>
                              <a:gd name="T1" fmla="*/ 0 h 271"/>
                              <a:gd name="T2" fmla="*/ 0 w 1027"/>
                              <a:gd name="T3" fmla="*/ 271 h 271"/>
                            </a:gdLst>
                            <a:ahLst/>
                            <a:cxnLst>
                              <a:cxn ang="0">
                                <a:pos x="T0" y="T1"/>
                              </a:cxn>
                              <a:cxn ang="0">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322" o:spid="_x0000_s1106" style="width:422.15pt;height:110.1pt;mso-position-horizontal-relative:char;mso-position-vertical-relative:line" coordorigin="1225,3601" coordsize="6498,1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">
                <o:lock v:ext="edit" aspectratio="t"/>
                <v:rect id="AutoShape 321" o:spid="_x0000_s1107" style="position:absolute;left:1225;top:3601;width:6498;height:16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B+ozxQAA&#10;ANwAAAAPAAAAZHJzL2Rvd25yZXYueG1sRI9Ba8JAFITvBf/D8gpeim4UKTa6ighiKIIYq+dH9pmE&#10;Zt/G7DaJ/94tFHocZuYbZrnuTSVaalxpWcFkHIEgzqwuOVfwdd6N5iCcR9ZYWSYFD3KwXg1elhhr&#10;2/GJ2tTnIkDYxaig8L6OpXRZQQbd2NbEwbvZxqAPssmlbrALcFPJaRS9S4Mlh4UCa9oWlH2nP0ZB&#10;lx3b6/mwl8e3a2L5nty36eVTqeFrv1mA8NT7//BfO9EKprMP+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IH6jPFAAAA3AAAAA8AAAAAAAAAAAAAAAAAlwIAAGRycy9k&#10;b3ducmV2LnhtbFBLBQYAAAAABAAEAPUAAACJAwAAAAA=&#10;" filled="f" stroked="f">
                  <o:lock v:ext="edit" aspectratio="t" text="t"/>
                </v:rect>
                <v:shape id="Picture 335" o:spid="_x0000_s1108" type="#_x0000_t75" style="position:absolute;left:2676;top:3784;width:1829;height:13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7&#10;zgXDAAAA3AAAAA8AAABkcnMvZG93bnJldi54bWxET8tqwkAU3Qv+w3CF7nTSQIONjtIH1S7cxBbB&#10;3TVzm4Rm7oSZMYl/31kIXR7Oe70dTSt6cr6xrOBxkYAgLq1uuFLw/fUxX4LwAVlja5kU3MjDdjOd&#10;rDHXduCC+mOoRAxhn6OCOoQul9KXNRn0C9sRR+7HOoMhQldJ7XCI4aaVaZJk0mDDsaHGjt5qKn+P&#10;V6Og2hXvdH1dOtteTs+H7Nzsi+6m1MNsfFmBCDSGf/Hd/akVpE9xfjwTj4Dc/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vOBcMAAADcAAAADwAAAAAAAAAAAAAAAACcAgAA&#10;ZHJzL2Rvd25yZXYueG1sUEsFBgAAAAAEAAQA9wAAAIwDAAAAAA==&#10;">
                  <v:imagedata r:id="rId58" o:title=""/>
                </v:shape>
                <v:roundrect id="AutoShape 324" o:spid="_x0000_s1109" style="position:absolute;left:4892;top:3601;width:2710;height:758;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mGD6xQAA&#10;ANwAAAAPAAAAZHJzL2Rvd25yZXYueG1sRI9Pa8JAFMTvBb/D8gRvdaOQUlJXKaIoHgr+AXt8Zp/Z&#10;1OzbmN3G+O27QsHjMDO/YSazzlaipcaXjhWMhgkI4tzpkgsFh/3y9R2ED8gaK8ek4E4eZtPeywQz&#10;7W68pXYXChEh7DNUYEKoMyl9bsiiH7qaOHpn11gMUTaF1A3eItxWcpwkb9JiyXHBYE1zQ/ll92sV&#10;/Hzr0+qeXrh08/S4aL+uh43ZKDXod58fIAJ14Rn+b6+1gnE6gseZeATk9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SYYPrFAAAA3AAAAA8AAAAAAAAAAAAAAAAAlwIAAGRycy9k&#10;b3ducmV2LnhtbFBLBQYAAAAABAAEAPUAAACJAwAAAAA=&#10;" strokecolor="#0070c0">
                  <v:textbox>
                    <w:txbxContent>
                      <w:p w14:paraId="3F85F0D9" w14:textId="77777777" w:rsidR="00ED27D3" w:rsidRPr="00212938" w:rsidRDefault="00ED27D3" w:rsidP="003C09DA">
                        <w:pPr>
                          <w:rPr>
                            <w:lang w:val="en-AU"/>
                          </w:rPr>
                        </w:pPr>
                        <w:r>
                          <w:rPr>
                            <w:lang w:val="en-AU"/>
                          </w:rPr>
                          <w:t>Original GER Example Campaign upload top-level folder which relates to original upload path</w:t>
                        </w:r>
                      </w:p>
                    </w:txbxContent>
                  </v:textbox>
                </v:roundrect>
                <v:roundrect id="AutoShape 325" o:spid="_x0000_s1110" style="position:absolute;left:4892;top:4467;width:2710;height:770;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Sv6NxgAA&#10;ANwAAAAPAAAAZHJzL2Rvd25yZXYueG1sRI9Ba8JAFITvhf6H5RV6q5sGIhJdpYjS4qGgBtrjM/ua&#10;Tc2+TbPbGP+9Kwgeh5n5hpktBtuInjpfO1bwOkpAEJdO11wpKPbrlwkIH5A1No5JwZk8LOaPDzPM&#10;tTvxlvpdqESEsM9RgQmhzaX0pSGLfuRa4uj9uM5iiLKrpO7wFOG2kWmSjKXFmuOCwZaWhsrj7t8q&#10;+P3Wh/dzduTaLbOvVf/5V2zMRqnnp+FtCiLQEO7hW/tDK0izFK5n4hGQ8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Sv6NxgAAANwAAAAPAAAAAAAAAAAAAAAAAJcCAABkcnMv&#10;ZG93bnJldi54bWxQSwUGAAAAAAQABAD1AAAAigMAAAAA&#10;" strokecolor="#0070c0">
                  <v:textbox>
                    <w:txbxContent>
                      <w:p w14:paraId="05D2F1FC" w14:textId="77777777" w:rsidR="00ED27D3" w:rsidRPr="00212938" w:rsidRDefault="00ED27D3" w:rsidP="003C09DA">
                        <w:pPr>
                          <w:rPr>
                            <w:lang w:val="en-AU"/>
                          </w:rPr>
                        </w:pPr>
                        <w:r>
                          <w:rPr>
                            <w:lang w:val="en-AU"/>
                          </w:rPr>
                          <w:t>Second GER Example Campaign upload top-level folder which relates to a new upload path</w:t>
                        </w:r>
                      </w:p>
                    </w:txbxContent>
                  </v:textbox>
                </v:roundrect>
                <v:shape id="Freeform 327" o:spid="_x0000_s1111" style="position:absolute;left:4101;top:3953;width:791;height:128;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idexgAA&#10;ANwAAAAPAAAAZHJzL2Rvd25yZXYueG1sRI9Ba8JAFITvgv9heYI33dRqkdRVxFL0YA9GQXp7ZJ/Z&#10;0OzbkN2a6K93C0KPw8x8wyxWna3ElRpfOlbwMk5AEOdOl1woOB0/R3MQPiBrrByTght5WC37vQWm&#10;2rV8oGsWChEh7FNUYEKoUyl9bsiiH7uaOHoX11gMUTaF1A22EW4rOUmSN2mx5LhgsKaNofwn+7UK&#10;vrKsNPMt378/8vY8rQ773fmyV2o46NbvIAJ14T/8bO+0gsnsFf7OxCMglw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ridexgAAANwAAAAPAAAAAAAAAAAAAAAAAJcCAABkcnMv&#10;ZG93bnJldi54bWxQSwUGAAAAAAQABAD1AAAAigMAAAAA&#10;" path="m1027,0c1027,,513,135,,271e" filled="f" strokecolor="#0070c0">
                  <v:stroke endarrow="open"/>
                  <v:path arrowok="t" o:connecttype="custom" o:connectlocs="791,0;0,128" o:connectangles="0,0"/>
                </v:shape>
                <v:shape id="Freeform 328" o:spid="_x0000_s1112" style="position:absolute;left:4442;top:4610;width:450;height:320;visibility:visible;mso-wrap-style:square;v-text-anchor:top" coordsize="585,2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VbfGxQAA&#10;ANwAAAAPAAAAZHJzL2Rvd25yZXYueG1sRI9Ba8JAFITvBf/D8gq91U3VlhJdRQRFPFiaBLy+Zp9J&#10;MPs27K5J+u+7hUKPw8x8w6w2o2lFT843lhW8TBMQxKXVDVcKinz//A7CB2SNrWVS8E0eNuvJwwpT&#10;bQf+pD4LlYgQ9ikqqEPoUil9WZNBP7UdcfSu1hkMUbpKaodDhJtWzpLkTRpsOC7U2NGupvKW3Y2C&#10;L8wv1eV0wPxYfMyv97N34Vwq9fQ4bpcgAo3hP/zXPmoFs9cF/J6JR0C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dVt8bFAAAA3AAAAA8AAAAAAAAAAAAAAAAAlwIAAGRycy9k&#10;b3ducmV2LnhtbFBLBQYAAAAABAAEAPUAAACJAwAAAAA=&#10;" path="m585,229c585,229,292,114,,0e" filled="f" strokecolor="#0070c0">
                  <v:stroke endarrow="open"/>
                  <v:path arrowok="t" o:connecttype="custom" o:connectlocs="450,320;0,0" o:connectangles="0,0"/>
                </v:shape>
                <v:roundrect id="AutoShape 329" o:spid="_x0000_s1113" style="position:absolute;left:1315;top:3708;width:1115;height:958;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o2b5xgAA&#10;ANwAAAAPAAAAZHJzL2Rvd25yZXYueG1sRI9Ba8JAFITvBf/D8oTe6qZCSomuoYjS4qGgFfT4zD6z&#10;Mdm3aXYb47/vCoUeh5n5hpnng21ET52vHCt4niQgiAunKy4V7L/WT68gfEDW2DgmBTfykC9GD3PM&#10;tLvylvpdKEWEsM9QgQmhzaT0hSGLfuJa4uidXWcxRNmVUnd4jXDbyGmSvEiLFccFgy0tDRX17scq&#10;uBz16f2W1ly5ZXpY9Z/f+43ZKPU4Ht5mIAIN4T/81/7QCqZpCvcz8QjIx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o2b5xgAAANwAAAAPAAAAAAAAAAAAAAAAAJcCAABkcnMv&#10;ZG93bnJldi54bWxQSwUGAAAAAAQABAD1AAAAigMAAAAA&#10;" strokecolor="#0070c0">
                  <v:textbox>
                    <w:txbxContent>
                      <w:p w14:paraId="16209CCC" w14:textId="77777777" w:rsidR="00ED27D3" w:rsidRPr="00212938" w:rsidRDefault="00ED27D3" w:rsidP="003C09DA">
                        <w:pPr>
                          <w:rPr>
                            <w:lang w:val="en-AU"/>
                          </w:rPr>
                        </w:pPr>
                        <w:r>
                          <w:rPr>
                            <w:lang w:val="en-AU"/>
                          </w:rPr>
                          <w:t>Main GER Example Campaign folder</w:t>
                        </w:r>
                      </w:p>
                    </w:txbxContent>
                  </v:textbox>
                </v:roundrect>
                <v:shape id="Freeform 330" o:spid="_x0000_s1114" style="position:absolute;left:2430;top:3890;width:527;height:248;flip:x y;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YQTuxAAA&#10;ANwAAAAPAAAAZHJzL2Rvd25yZXYueG1sRI9Ba8JAFITvQv/D8gq9SN001FCjqxSL4LFGEbw9ss9s&#10;MPs2ZNcY/71bKHgcZuYbZrEabCN66nztWMHHJAFBXDpdc6XgsN+8f4HwAVlj45gU3MnDavkyWmCu&#10;3Y131BehEhHCPkcFJoQ2l9KXhiz6iWuJo3d2ncUQZVdJ3eEtwm0j0yTJpMWa44LBltaGyktxtQr2&#10;fXXqzSlty6z5/J0ef/S48DOl3l6H7zmIQEN4hv/bW60gnWbwdyYeAbl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2EE7sQAAADcAAAADwAAAAAAAAAAAAAAAACXAgAAZHJzL2Rv&#10;d25yZXYueG1sUEsFBgAAAAAEAAQA9QAAAIgDAAAAAA==&#10;" path="m1027,0c1027,,513,135,,271e" filled="f" strokecolor="#0070c0">
                  <v:stroke endarrow="open"/>
                  <v:path arrowok="t" o:connecttype="custom" o:connectlocs="527,0;0,248" o:connectangles="0,0"/>
                </v:shape>
                <w10:anchorlock/>
              </v:group>
            </w:pict>
          </mc:Fallback>
        </mc:AlternateContent>
      </w:r>
    </w:p>
    <w:p w14:paraId="4796AFB1" w14:textId="77777777" w:rsidR="00212938" w:rsidRDefault="00212938" w:rsidP="00212938">
      <w:pPr>
        <w:pStyle w:val="Caption"/>
      </w:pPr>
      <w:r w:rsidRPr="00084655">
        <w:t xml:space="preserve">Figure </w:t>
      </w:r>
      <w:fldSimple w:instr=" SEQ Figure \* ARABIC ">
        <w:r w:rsidR="000E7C7E">
          <w:rPr>
            <w:noProof/>
          </w:rPr>
          <w:t>29</w:t>
        </w:r>
      </w:fldSimple>
      <w:r w:rsidRPr="00084655">
        <w:t xml:space="preserve">: </w:t>
      </w:r>
      <w:r>
        <w:t>Data Hierarchy of GER example after loading second part</w:t>
      </w:r>
    </w:p>
    <w:p w14:paraId="7ADEE892" w14:textId="77777777"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firstRow="1" w:lastRow="0" w:firstColumn="1" w:lastColumn="0" w:noHBand="0" w:noVBand="1"/>
      </w:tblPr>
      <w:tblGrid>
        <w:gridCol w:w="8862"/>
      </w:tblGrid>
      <w:tr w:rsidR="00D806CC" w14:paraId="7D552789" w14:textId="77777777" w:rsidTr="00334CF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48D2FFC" w14:textId="77777777"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14:paraId="4776B5A1" w14:textId="77777777"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14:paraId="3022CE96" w14:textId="77777777"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14:paraId="425C15F3" w14:textId="77777777" w:rsidR="00BD2387" w:rsidRDefault="00BD2387" w:rsidP="00BD2387">
            <w:pPr>
              <w:pStyle w:val="Figure"/>
            </w:pPr>
            <w:r>
              <w:rPr>
                <w:lang w:val="en-US" w:eastAsia="en-US"/>
              </w:rPr>
              <w:drawing>
                <wp:inline distT="0" distB="0" distL="0" distR="0" wp14:anchorId="3BDDBFB0" wp14:editId="450F8E64">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1C2F3BA" w14:textId="77777777" w:rsidR="00BD2387" w:rsidRDefault="00BD2387" w:rsidP="00BD2387">
            <w:pPr>
              <w:pStyle w:val="Caption"/>
            </w:pPr>
            <w:r w:rsidRPr="00084655">
              <w:t xml:space="preserve">Figure </w:t>
            </w:r>
            <w:fldSimple w:instr=" SEQ Figure \* ARABIC ">
              <w:r w:rsidR="000E7C7E">
                <w:rPr>
                  <w:noProof/>
                </w:rPr>
                <w:t>30</w:t>
              </w:r>
            </w:fldSimple>
            <w:r w:rsidRPr="00084655">
              <w:t xml:space="preserve">: </w:t>
            </w:r>
            <w:r>
              <w:t>File upload dialog showing multiple paths</w:t>
            </w:r>
          </w:p>
          <w:p w14:paraId="0F0D085B" w14:textId="77777777"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14:paraId="0206401D" w14:textId="77777777" w:rsidR="00D806CC" w:rsidRDefault="00D806CC" w:rsidP="00334CF9">
            <w:pPr>
              <w:pStyle w:val="ProcessStep"/>
            </w:pPr>
            <w:r>
              <w:t xml:space="preserve">Click on </w:t>
            </w:r>
            <w:r w:rsidRPr="0070613F">
              <w:rPr>
                <w:rStyle w:val="ActionButton"/>
              </w:rPr>
              <w:t> New Path </w:t>
            </w:r>
            <w:r>
              <w:t>. A file selection dialog will open.</w:t>
            </w:r>
          </w:p>
          <w:p w14:paraId="44D63CBA" w14:textId="77777777"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the </w:t>
            </w:r>
            <w:r w:rsidR="00BD2387">
              <w:t>correct folder</w:t>
            </w:r>
            <w:r>
              <w:t xml:space="preserve"> level.</w:t>
            </w:r>
          </w:p>
          <w:p w14:paraId="69E47B25" w14:textId="77777777" w:rsidR="00D806CC" w:rsidRDefault="00D806CC" w:rsidP="00856756">
            <w:pPr>
              <w:pStyle w:val="ProcessStep"/>
            </w:pPr>
            <w:r>
              <w:t xml:space="preserve">Click </w:t>
            </w:r>
            <w:r w:rsidRPr="0070613F">
              <w:rPr>
                <w:rStyle w:val="ActionButton"/>
              </w:rPr>
              <w:t> Load </w:t>
            </w:r>
            <w:r>
              <w:t xml:space="preserve">. The dialog box will close and progress messages will be shown in the </w:t>
            </w:r>
            <w:r w:rsidR="00856756">
              <w:t>right</w:t>
            </w:r>
            <w:r>
              <w:t xml:space="preserve"> hand part of the Main Window indicating the total number of files that have been found, and the number of new Spectra which have been loaded.</w:t>
            </w:r>
          </w:p>
        </w:tc>
      </w:tr>
    </w:tbl>
    <w:p w14:paraId="46DA9E97" w14:textId="77777777" w:rsidR="000E3E59" w:rsidRPr="00084655" w:rsidRDefault="000E3E59" w:rsidP="000E3E59">
      <w:pPr>
        <w:pStyle w:val="Heading2"/>
      </w:pPr>
      <w:bookmarkStart w:id="229" w:name="_Ref359316679"/>
      <w:bookmarkStart w:id="230" w:name="_Ref359316685"/>
      <w:bookmarkStart w:id="231" w:name="_Ref359333954"/>
      <w:bookmarkStart w:id="232" w:name="_Ref359333957"/>
      <w:bookmarkStart w:id="233" w:name="_Toc293145249"/>
      <w:r w:rsidRPr="00084655">
        <w:t>UTC Time Correction</w:t>
      </w:r>
      <w:bookmarkEnd w:id="222"/>
      <w:bookmarkEnd w:id="223"/>
      <w:bookmarkEnd w:id="226"/>
      <w:bookmarkEnd w:id="227"/>
      <w:bookmarkEnd w:id="229"/>
      <w:bookmarkEnd w:id="230"/>
      <w:bookmarkEnd w:id="231"/>
      <w:bookmarkEnd w:id="232"/>
      <w:bookmarkEnd w:id="233"/>
    </w:p>
    <w:p w14:paraId="4C02EF61" w14:textId="77777777"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w:t>
      </w:r>
      <w:r w:rsidR="007F4F37">
        <w:t>Metadata Attribute</w:t>
      </w:r>
      <w:r>
        <w:t xml:space="preserve"> </w:t>
      </w:r>
      <w:r w:rsidRPr="00084655">
        <w:t>based on the number of hours entered by the user.</w:t>
      </w:r>
    </w:p>
    <w:p w14:paraId="27A644FD" w14:textId="77777777" w:rsidR="00425801" w:rsidRDefault="00425801" w:rsidP="000E3E59">
      <w:pPr>
        <w:pStyle w:val="Body"/>
      </w:pPr>
      <w:r>
        <w:t>If times are not correct in UTC, the calculation of sun angles will be wrong.</w:t>
      </w:r>
    </w:p>
    <w:p w14:paraId="30B17534" w14:textId="77777777" w:rsidR="00506562" w:rsidRPr="00084655" w:rsidRDefault="00506562" w:rsidP="00506562">
      <w:pPr>
        <w:pStyle w:val="ProcessHeading"/>
      </w:pPr>
      <w:r>
        <w:t>To adjust local times to UTC...</w:t>
      </w:r>
    </w:p>
    <w:tbl>
      <w:tblPr>
        <w:tblStyle w:val="Instructions"/>
        <w:tblW w:w="0" w:type="auto"/>
        <w:tblLook w:val="04A0" w:firstRow="1" w:lastRow="0" w:firstColumn="1" w:lastColumn="0" w:noHBand="0" w:noVBand="1"/>
      </w:tblPr>
      <w:tblGrid>
        <w:gridCol w:w="8862"/>
      </w:tblGrid>
      <w:tr w:rsidR="000E3E59" w14:paraId="701A8F32" w14:textId="77777777" w:rsidTr="00D0645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2EA16D2" w14:textId="77777777"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14:paraId="097A4258" w14:textId="77777777" w:rsidR="000E3E59" w:rsidRDefault="00BD2387" w:rsidP="00D0645C">
            <w:pPr>
              <w:pStyle w:val="Figure"/>
            </w:pPr>
            <w:r>
              <w:rPr>
                <w:lang w:val="en-US" w:eastAsia="en-US"/>
              </w:rPr>
              <w:drawing>
                <wp:inline distT="0" distB="0" distL="0" distR="0" wp14:anchorId="00D668CD" wp14:editId="3C7F251D">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24FEB75" w14:textId="77777777" w:rsidR="000E3E59" w:rsidRDefault="000E3E59" w:rsidP="00D0645C">
            <w:pPr>
              <w:pStyle w:val="Caption"/>
            </w:pPr>
            <w:r w:rsidRPr="00084655">
              <w:t xml:space="preserve">Figure </w:t>
            </w:r>
            <w:fldSimple w:instr=" SEQ Figure \* ARABIC ">
              <w:r w:rsidR="000E7C7E">
                <w:rPr>
                  <w:noProof/>
                </w:rPr>
                <w:t>31</w:t>
              </w:r>
            </w:fldSimple>
            <w:r w:rsidRPr="00084655">
              <w:t>: UTC Time Correction dialog</w:t>
            </w:r>
          </w:p>
          <w:p w14:paraId="3F08B7E7" w14:textId="77777777" w:rsidR="000E3E59" w:rsidRDefault="000E3E59" w:rsidP="00D0645C">
            <w:pPr>
              <w:pStyle w:val="ProcessStep"/>
            </w:pPr>
            <w:r w:rsidRPr="00084655">
              <w:t xml:space="preserve">Select the hierarchy </w:t>
            </w:r>
            <w:r w:rsidR="00425801">
              <w:t xml:space="preserve">node </w:t>
            </w:r>
            <w:r w:rsidRPr="00084655">
              <w:t xml:space="preserve">containing the </w:t>
            </w:r>
            <w:r w:rsidR="007F4F37">
              <w:t>Spectr</w:t>
            </w:r>
            <w:r w:rsidRPr="00084655">
              <w:t>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14:paraId="4C83EEEF" w14:textId="77777777"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14:paraId="7C7234BE" w14:textId="77777777" w:rsidR="000E3E59" w:rsidRDefault="000E3E59" w:rsidP="00D0645C">
            <w:pPr>
              <w:pStyle w:val="ProcessStep"/>
            </w:pPr>
            <w:r>
              <w:t xml:space="preserve">Click on the </w:t>
            </w:r>
            <w:r w:rsidRPr="006E1590">
              <w:rPr>
                <w:rStyle w:val="ActionButton"/>
              </w:rPr>
              <w:t> Apply </w:t>
            </w:r>
            <w:r>
              <w:t xml:space="preserve"> button.</w:t>
            </w:r>
          </w:p>
          <w:p w14:paraId="445E48C5" w14:textId="77777777" w:rsidR="000E3E59" w:rsidRDefault="000E3E59" w:rsidP="00D0645C">
            <w:pPr>
              <w:pStyle w:val="ProcessStep"/>
            </w:pPr>
            <w:r>
              <w:t xml:space="preserve">Close the dialog using the </w:t>
            </w:r>
            <w:r w:rsidRPr="006E1590">
              <w:rPr>
                <w:rStyle w:val="ActionButton"/>
              </w:rPr>
              <w:t> Close </w:t>
            </w:r>
            <w:r>
              <w:t xml:space="preserve"> button.</w:t>
            </w:r>
          </w:p>
        </w:tc>
      </w:tr>
    </w:tbl>
    <w:p w14:paraId="45F46501" w14:textId="77777777" w:rsidR="000E3E59" w:rsidRPr="008A45EC" w:rsidRDefault="000E3E59" w:rsidP="000E3E59">
      <w:pPr>
        <w:pStyle w:val="Warning"/>
      </w:pPr>
      <w:r>
        <w:t>Warning</w:t>
      </w:r>
      <w:r>
        <w:tab/>
      </w:r>
      <w:r w:rsidR="00413360">
        <w:t xml:space="preserve">Do not click the UTC dialog’s </w:t>
      </w:r>
      <w:r w:rsidR="00413360" w:rsidRPr="008A45EC">
        <w:rPr>
          <w:rStyle w:val="ActionButton"/>
        </w:rPr>
        <w:t> </w:t>
      </w:r>
      <w:r w:rsidR="00413360">
        <w:rPr>
          <w:rStyle w:val="ActionButton"/>
        </w:rPr>
        <w:t>Apply</w:t>
      </w:r>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14:paraId="4BD3AA4F" w14:textId="77777777" w:rsidR="000E3E59" w:rsidRPr="00084655" w:rsidRDefault="000E3E59" w:rsidP="000E3E59">
      <w:pPr>
        <w:pStyle w:val="Body"/>
      </w:pPr>
      <w:r>
        <w:t>As date/time fields are stored in milliseconds, t</w:t>
      </w:r>
      <w:r w:rsidRPr="00084655">
        <w:t>he time shift is implemented as:</w:t>
      </w:r>
    </w:p>
    <w:p w14:paraId="12397577" w14:textId="77777777" w:rsidR="000E3E59" w:rsidRPr="004C3526" w:rsidRDefault="000E3E59" w:rsidP="004C3526">
      <w:pPr>
        <w:pStyle w:val="Code"/>
      </w:pPr>
      <w:r w:rsidRPr="004C3526">
        <w:t>Date_time_in_milliseconds = Date_time_in_milliseconds – hours_east_of_gmt*milliseconds_per_hour.</w:t>
      </w:r>
    </w:p>
    <w:p w14:paraId="415C04C3" w14:textId="77777777"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0F0766">
        <w:rPr>
          <w:rStyle w:val="Codeintext"/>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14:paraId="022F7EF7" w14:textId="77777777" w:rsidR="000E3E59" w:rsidRDefault="000E3E59" w:rsidP="000E3E59">
      <w:pPr>
        <w:pStyle w:val="Body"/>
      </w:pPr>
      <w:r>
        <w:t xml:space="preserve">A Time Shift Metadata Attribute value in the Processing Metadata </w:t>
      </w:r>
      <w:r w:rsidR="004C3526">
        <w:t>Group</w:t>
      </w:r>
      <w:r>
        <w:t xml:space="preserve"> is added to each Spectrum that has its Acquisition Time adjusted by this function.</w:t>
      </w:r>
    </w:p>
    <w:p w14:paraId="73268033" w14:textId="77777777" w:rsidR="000E3E59" w:rsidRPr="00D859B9" w:rsidRDefault="000E3E59" w:rsidP="000E3E59">
      <w:pPr>
        <w:pStyle w:val="Figure"/>
      </w:pPr>
      <w:r>
        <w:rPr>
          <w:lang w:val="en-US" w:eastAsia="en-US"/>
        </w:rPr>
        <w:drawing>
          <wp:inline distT="0" distB="0" distL="0" distR="0" wp14:anchorId="74BF9C8E" wp14:editId="75E5E2C7">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71126C2" w14:textId="77777777" w:rsidR="000E3E59" w:rsidRDefault="000E3E59" w:rsidP="000E3E59">
      <w:pPr>
        <w:pStyle w:val="Caption"/>
      </w:pPr>
      <w:bookmarkStart w:id="234" w:name="_Ref190937860"/>
      <w:r>
        <w:t xml:space="preserve">Figure </w:t>
      </w:r>
      <w:fldSimple w:instr=" SEQ Figure \* ARABIC ">
        <w:r w:rsidR="000E7C7E">
          <w:rPr>
            <w:noProof/>
          </w:rPr>
          <w:t>32</w:t>
        </w:r>
      </w:fldSimple>
      <w:bookmarkEnd w:id="234"/>
      <w:r>
        <w:t>:  Time Shift Metadata Attribute after applying a UTC Time Shift</w:t>
      </w:r>
    </w:p>
    <w:p w14:paraId="58089F31" w14:textId="77777777" w:rsidR="00EC5FA4" w:rsidRDefault="00995455" w:rsidP="00BA3445">
      <w:pPr>
        <w:pStyle w:val="Heading2"/>
      </w:pPr>
      <w:bookmarkStart w:id="235" w:name="_Ref356553971"/>
      <w:bookmarkStart w:id="236" w:name="_Toc293145250"/>
      <w:r>
        <w:t>Manag</w:t>
      </w:r>
      <w:r w:rsidR="00FE5251">
        <w:t xml:space="preserve">ing </w:t>
      </w:r>
      <w:bookmarkStart w:id="237" w:name="_Toc355280380"/>
      <w:r w:rsidR="00EC5FA4">
        <w:t>Target</w:t>
      </w:r>
      <w:r w:rsidR="00C5121B">
        <w:t>-</w:t>
      </w:r>
      <w:r w:rsidR="00EC5FA4">
        <w:t>Reference Links</w:t>
      </w:r>
      <w:bookmarkEnd w:id="224"/>
      <w:bookmarkEnd w:id="225"/>
      <w:bookmarkEnd w:id="235"/>
      <w:bookmarkEnd w:id="237"/>
      <w:bookmarkEnd w:id="236"/>
    </w:p>
    <w:p w14:paraId="5DCFF5E9" w14:textId="77777777" w:rsidR="004831E0" w:rsidRDefault="00C5121B" w:rsidP="00C5121B">
      <w:pPr>
        <w:pStyle w:val="Body"/>
      </w:pPr>
      <w:r>
        <w:t xml:space="preserve">You will need to add links from your target </w:t>
      </w:r>
      <w:r w:rsidR="007F4F37">
        <w:t>Spectr</w:t>
      </w:r>
      <w:r>
        <w:t xml:space="preserve">a to the related reference </w:t>
      </w:r>
      <w:r w:rsidR="007F4F37">
        <w:t>Spectr</w:t>
      </w:r>
      <w:r>
        <w:t xml:space="preserve">a if you want to use </w:t>
      </w:r>
      <w:r w:rsidR="00413360">
        <w:t xml:space="preserve">some of </w:t>
      </w:r>
      <w:r>
        <w:t xml:space="preserve">the </w:t>
      </w:r>
      <w:r w:rsidR="004831E0">
        <w:t xml:space="preserve">Processing options of </w:t>
      </w:r>
      <w:r w:rsidR="00F52044">
        <w:t>SPECCHIO</w:t>
      </w:r>
      <w:r w:rsidR="004831E0">
        <w:t>.</w:t>
      </w:r>
    </w:p>
    <w:p w14:paraId="0E19E70E" w14:textId="77777777"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14:paraId="12C1BDC9" w14:textId="77777777"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14:paraId="2D9A7640" w14:textId="77777777" w:rsidR="00C5121B" w:rsidRDefault="00C5121B" w:rsidP="007D43F6">
      <w:pPr>
        <w:pStyle w:val="Heading3"/>
      </w:pPr>
      <w:bookmarkStart w:id="238" w:name="_Toc293145251"/>
      <w:r>
        <w:t xml:space="preserve">Viewing </w:t>
      </w:r>
      <w:r w:rsidR="004831E0">
        <w:t xml:space="preserve">or deleting </w:t>
      </w:r>
      <w:r>
        <w:t>existing Target-Reference links</w:t>
      </w:r>
      <w:bookmarkEnd w:id="238"/>
    </w:p>
    <w:p w14:paraId="19B751DD" w14:textId="77777777"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14:paraId="28CC523E" w14:textId="77777777" w:rsidR="00C5121B" w:rsidRPr="00C5121B" w:rsidRDefault="00BD2387" w:rsidP="00C5121B">
      <w:pPr>
        <w:pStyle w:val="Figure"/>
      </w:pPr>
      <w:r>
        <w:rPr>
          <w:lang w:val="en-US" w:eastAsia="en-US"/>
        </w:rPr>
        <w:drawing>
          <wp:inline distT="0" distB="0" distL="0" distR="0" wp14:anchorId="0F39DB6A" wp14:editId="39A3335F">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17BEEE3" w14:textId="77777777" w:rsidR="00C5121B" w:rsidRDefault="00C5121B" w:rsidP="00C5121B">
      <w:pPr>
        <w:pStyle w:val="Caption"/>
      </w:pPr>
      <w:r>
        <w:t xml:space="preserve">Figure </w:t>
      </w:r>
      <w:fldSimple w:instr=" SEQ Figure \* ARABIC ">
        <w:r w:rsidR="000E7C7E">
          <w:rPr>
            <w:noProof/>
          </w:rPr>
          <w:t>33</w:t>
        </w:r>
      </w:fldSimple>
      <w:r>
        <w:t>:  Viewing Target-Reference links</w:t>
      </w:r>
    </w:p>
    <w:p w14:paraId="4A88568D" w14:textId="77777777" w:rsidR="00C00B57" w:rsidRDefault="00C00B57" w:rsidP="00C00B57">
      <w:pPr>
        <w:pStyle w:val="Body"/>
      </w:pPr>
      <w:r>
        <w:t>Selecting and expanding nodes within these data hierarchy browsers requires many database accesses, and so can take a little time to complete.</w:t>
      </w:r>
    </w:p>
    <w:p w14:paraId="6B6D4220" w14:textId="77777777" w:rsidR="00995455" w:rsidRDefault="00C5121B" w:rsidP="00995455">
      <w:pPr>
        <w:pStyle w:val="Body"/>
      </w:pPr>
      <w:r>
        <w:t>There are two halves to this dialog</w:t>
      </w:r>
      <w:r w:rsidR="009707CA">
        <w:t>,</w:t>
      </w:r>
      <w:r w:rsidR="002767D2">
        <w:t xml:space="preserve"> which function completely independently.</w:t>
      </w:r>
    </w:p>
    <w:p w14:paraId="598EBCD6" w14:textId="77777777" w:rsidR="006F6ED8" w:rsidRDefault="006F6ED8" w:rsidP="007D43F6">
      <w:pPr>
        <w:pStyle w:val="HeadingSubUnnumbered"/>
      </w:pPr>
      <w:r>
        <w:t>Left hand side</w:t>
      </w:r>
    </w:p>
    <w:p w14:paraId="53EF3748" w14:textId="77777777" w:rsidR="00F82D6F" w:rsidRDefault="00C00B57" w:rsidP="00856756">
      <w:pPr>
        <w:pStyle w:val="Body"/>
      </w:pPr>
      <w:r>
        <w:t>Use t</w:t>
      </w:r>
      <w:r w:rsidR="00C5121B">
        <w:t>h</w:t>
      </w:r>
      <w:r w:rsidR="006F6ED8">
        <w:t>is side</w:t>
      </w:r>
      <w:r w:rsidR="00C5121B">
        <w:t xml:space="preserve"> to select Target Spectra and see their related Reference Spectra.</w:t>
      </w:r>
    </w:p>
    <w:p w14:paraId="1B28A152" w14:textId="7D63B1DC" w:rsidR="00C5121B" w:rsidRDefault="00BF49E7" w:rsidP="00856756">
      <w:pPr>
        <w:pStyle w:val="Figure"/>
      </w:pPr>
      <w:r>
        <w:rPr>
          <w:lang w:val="en-US" w:eastAsia="en-US"/>
        </w:rPr>
        <mc:AlternateContent>
          <mc:Choice Requires="wpg">
            <w:drawing>
              <wp:inline distT="0" distB="0" distL="0" distR="0" wp14:anchorId="44F69063" wp14:editId="45C6F9A3">
                <wp:extent cx="5227320" cy="2712720"/>
                <wp:effectExtent l="0" t="0" r="5080" b="5080"/>
                <wp:docPr id="236" name="Group 2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227320" cy="2712720"/>
                          <a:chOff x="2127" y="180"/>
                          <a:chExt cx="8232" cy="4272"/>
                        </a:xfrm>
                      </wpg:grpSpPr>
                      <wps:wsp>
                        <wps:cNvPr id="237" name="AutoShape 224"/>
                        <wps:cNvSpPr>
                          <a:spLocks noChangeAspect="1" noChangeArrowheads="1" noTextEdit="1"/>
                        </wps:cNvSpPr>
                        <wps:spPr bwMode="auto">
                          <a:xfrm>
                            <a:off x="2127" y="180"/>
                            <a:ext cx="8232" cy="427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8" name="Picture 3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127" y="180"/>
                            <a:ext cx="5049" cy="4272"/>
                          </a:xfrm>
                          <a:prstGeom prst="rect">
                            <a:avLst/>
                          </a:prstGeom>
                          <a:noFill/>
                          <a:extLst>
                            <a:ext uri="{909E8E84-426E-40dd-AFC4-6F175D3DCCD1}">
                              <a14:hiddenFill xmlns:a14="http://schemas.microsoft.com/office/drawing/2010/main">
                                <a:solidFill>
                                  <a:srgbClr val="FFFFFF"/>
                                </a:solidFill>
                              </a14:hiddenFill>
                            </a:ext>
                          </a:extLst>
                        </pic:spPr>
                      </pic:pic>
                      <wps:wsp>
                        <wps:cNvPr id="239" name="AutoShape 227"/>
                        <wps:cNvSpPr>
                          <a:spLocks noChangeArrowheads="1"/>
                        </wps:cNvSpPr>
                        <wps:spPr bwMode="auto">
                          <a:xfrm>
                            <a:off x="7320" y="246"/>
                            <a:ext cx="2427" cy="1303"/>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3D38F528" w14:textId="77777777" w:rsidR="00ED27D3" w:rsidRPr="00A51821" w:rsidRDefault="00ED27D3" w:rsidP="00F82D6F">
                              <w:pPr>
                                <w:rPr>
                                  <w:sz w:val="16"/>
                                  <w:szCs w:val="16"/>
                                  <w:lang w:val="en-AU"/>
                                </w:rPr>
                              </w:pPr>
                              <w:r w:rsidRPr="00A51821">
                                <w:rPr>
                                  <w:sz w:val="16"/>
                                  <w:szCs w:val="16"/>
                                  <w:lang w:val="en-AU"/>
                                </w:rPr>
                                <w:t>These Target Spectra</w:t>
                              </w:r>
                            </w:p>
                            <w:p w14:paraId="4D21CC55" w14:textId="77777777" w:rsidR="00ED27D3" w:rsidRPr="00A51821" w:rsidRDefault="00ED27D3" w:rsidP="00F82D6F">
                              <w:pPr>
                                <w:spacing w:before="60"/>
                                <w:rPr>
                                  <w:sz w:val="16"/>
                                  <w:szCs w:val="16"/>
                                  <w:lang w:val="en-AU"/>
                                </w:rPr>
                              </w:pPr>
                              <w:r w:rsidRPr="00A51821">
                                <w:rPr>
                                  <w:sz w:val="16"/>
                                  <w:szCs w:val="16"/>
                                  <w:lang w:val="en-AU"/>
                                </w:rPr>
                                <w:t xml:space="preserve">        …link to…</w:t>
                              </w:r>
                            </w:p>
                            <w:p w14:paraId="24A8B9B0" w14:textId="77777777" w:rsidR="00ED27D3" w:rsidRPr="00A51821" w:rsidRDefault="00ED27D3" w:rsidP="00F82D6F">
                              <w:pPr>
                                <w:spacing w:before="60"/>
                                <w:rPr>
                                  <w:sz w:val="16"/>
                                  <w:szCs w:val="16"/>
                                  <w:lang w:val="en-AU"/>
                                </w:rPr>
                              </w:pPr>
                              <w:r w:rsidRPr="00A51821">
                                <w:rPr>
                                  <w:sz w:val="16"/>
                                  <w:szCs w:val="16"/>
                                  <w:lang w:val="en-AU"/>
                                </w:rPr>
                                <w:t>These Reference Spectra (duplicates are removed from this list)</w:t>
                              </w:r>
                            </w:p>
                          </w:txbxContent>
                        </wps:txbx>
                        <wps:bodyPr rot="0" vert="horz" wrap="square" lIns="91440" tIns="45720" rIns="91440" bIns="45720" anchor="t" anchorCtr="0" upright="1">
                          <a:noAutofit/>
                        </wps:bodyPr>
                      </wps:wsp>
                      <wps:wsp>
                        <wps:cNvPr id="240" name="AutoShape 228"/>
                        <wps:cNvSpPr>
                          <a:spLocks noChangeArrowheads="1"/>
                        </wps:cNvSpPr>
                        <wps:spPr bwMode="auto">
                          <a:xfrm>
                            <a:off x="7331" y="1844"/>
                            <a:ext cx="2427" cy="994"/>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29172F2D" w14:textId="77777777" w:rsidR="00ED27D3" w:rsidRPr="00A51821" w:rsidRDefault="00ED27D3" w:rsidP="00F82D6F">
                              <w:pPr>
                                <w:rPr>
                                  <w:sz w:val="16"/>
                                  <w:szCs w:val="16"/>
                                  <w:lang w:val="en-AU"/>
                                </w:rPr>
                              </w:pPr>
                              <w:r w:rsidRPr="00A51821">
                                <w:rPr>
                                  <w:sz w:val="16"/>
                                  <w:szCs w:val="16"/>
                                  <w:lang w:val="en-AU"/>
                                </w:rPr>
                                <w:t>To see the Reference Spectrum for just one Target Spectrum, click on that Spectrum here.</w:t>
                              </w:r>
                            </w:p>
                          </w:txbxContent>
                        </wps:txbx>
                        <wps:bodyPr rot="0" vert="horz" wrap="square" lIns="91440" tIns="45720" rIns="91440" bIns="45720" anchor="t" anchorCtr="0" upright="1">
                          <a:noAutofit/>
                        </wps:bodyPr>
                      </wps:wsp>
                      <wps:wsp>
                        <wps:cNvPr id="241" name="Freeform 229"/>
                        <wps:cNvSpPr>
                          <a:spLocks/>
                        </wps:cNvSpPr>
                        <wps:spPr bwMode="auto">
                          <a:xfrm>
                            <a:off x="3688" y="463"/>
                            <a:ext cx="3729" cy="2063"/>
                          </a:xfrm>
                          <a:custGeom>
                            <a:avLst/>
                            <a:gdLst>
                              <a:gd name="T0" fmla="*/ 3729 w 3729"/>
                              <a:gd name="T1" fmla="*/ 0 h 1945"/>
                              <a:gd name="T2" fmla="*/ 0 w 3729"/>
                              <a:gd name="T3" fmla="*/ 1945 h 1945"/>
                            </a:gdLst>
                            <a:ahLst/>
                            <a:cxnLst>
                              <a:cxn ang="0">
                                <a:pos x="T0" y="T1"/>
                              </a:cxn>
                              <a:cxn ang="0">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230"/>
                        <wps:cNvSpPr>
                          <a:spLocks/>
                        </wps:cNvSpPr>
                        <wps:spPr bwMode="auto">
                          <a:xfrm flipV="1">
                            <a:off x="5654" y="990"/>
                            <a:ext cx="1763" cy="230"/>
                          </a:xfrm>
                          <a:custGeom>
                            <a:avLst/>
                            <a:gdLst>
                              <a:gd name="T0" fmla="*/ 1763 w 1763"/>
                              <a:gd name="T1" fmla="*/ 624 h 624"/>
                              <a:gd name="T2" fmla="*/ 0 w 1763"/>
                              <a:gd name="T3" fmla="*/ 0 h 624"/>
                            </a:gdLst>
                            <a:ahLst/>
                            <a:cxnLst>
                              <a:cxn ang="0">
                                <a:pos x="T0" y="T1"/>
                              </a:cxn>
                              <a:cxn ang="0">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AutoShape 231"/>
                        <wps:cNvSpPr>
                          <a:spLocks noChangeArrowheads="1"/>
                        </wps:cNvSpPr>
                        <wps:spPr bwMode="auto">
                          <a:xfrm>
                            <a:off x="2903" y="1495"/>
                            <a:ext cx="785" cy="198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AutoShape 232"/>
                        <wps:cNvSpPr>
                          <a:spLocks noChangeArrowheads="1"/>
                        </wps:cNvSpPr>
                        <wps:spPr bwMode="auto">
                          <a:xfrm>
                            <a:off x="4696" y="801"/>
                            <a:ext cx="958" cy="104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Freeform 233"/>
                        <wps:cNvSpPr>
                          <a:spLocks/>
                        </wps:cNvSpPr>
                        <wps:spPr bwMode="auto">
                          <a:xfrm flipV="1">
                            <a:off x="3688" y="2644"/>
                            <a:ext cx="3729" cy="194"/>
                          </a:xfrm>
                          <a:custGeom>
                            <a:avLst/>
                            <a:gdLst>
                              <a:gd name="T0" fmla="*/ 1763 w 1763"/>
                              <a:gd name="T1" fmla="*/ 624 h 624"/>
                              <a:gd name="T2" fmla="*/ 0 w 1763"/>
                              <a:gd name="T3" fmla="*/ 0 h 624"/>
                            </a:gdLst>
                            <a:ahLst/>
                            <a:cxnLst>
                              <a:cxn ang="0">
                                <a:pos x="T0" y="T1"/>
                              </a:cxn>
                              <a:cxn ang="0">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AutoShape 273"/>
                        <wps:cNvSpPr>
                          <a:spLocks noChangeArrowheads="1"/>
                        </wps:cNvSpPr>
                        <wps:spPr bwMode="auto">
                          <a:xfrm>
                            <a:off x="7331" y="3058"/>
                            <a:ext cx="2427" cy="1177"/>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496A3BF9" w14:textId="77777777" w:rsidR="00ED27D3" w:rsidRPr="00A51821" w:rsidRDefault="00ED27D3"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247" name="Freeform 274"/>
                        <wps:cNvSpPr>
                          <a:spLocks/>
                        </wps:cNvSpPr>
                        <wps:spPr bwMode="auto">
                          <a:xfrm>
                            <a:off x="4482" y="3802"/>
                            <a:ext cx="2935" cy="239"/>
                          </a:xfrm>
                          <a:custGeom>
                            <a:avLst/>
                            <a:gdLst>
                              <a:gd name="T0" fmla="*/ 1763 w 1763"/>
                              <a:gd name="T1" fmla="*/ 624 h 624"/>
                              <a:gd name="T2" fmla="*/ 0 w 1763"/>
                              <a:gd name="T3" fmla="*/ 0 h 624"/>
                            </a:gdLst>
                            <a:ahLst/>
                            <a:cxnLst>
                              <a:cxn ang="0">
                                <a:pos x="T0" y="T1"/>
                              </a:cxn>
                              <a:cxn ang="0">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25" o:spid="_x0000_s1115" style="width:411.6pt;height:213.6pt;mso-position-horizontal-relative:char;mso-position-vertical-relative:line" coordorigin="2127,180" coordsize="8232,42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">
                <o:lock v:ext="edit" aspectratio="t"/>
                <v:rect id="AutoShape 224" o:spid="_x0000_s1116" style="position:absolute;left:2127;top:180;width:8232;height:42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0qinxQAA&#10;ANwAAAAPAAAAZHJzL2Rvd25yZXYueG1sRI9Ba8JAFITvBf/D8gpeim5UqCW6ighiKIIYq+dH9pmE&#10;Zt/G7DaJ/94tFHocZuYbZrnuTSVaalxpWcFkHIEgzqwuOVfwdd6NPkA4j6yxskwKHuRgvRq8LDHW&#10;tuMTtanPRYCwi1FB4X0dS+myggy6sa2Jg3ezjUEfZJNL3WAX4KaS0yh6lwZLDgsF1rQtKPtOf4yC&#10;Lju21/NhL49v18TyPblv08unUsPXfrMA4an3/+G/dqIVTGdz+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TSqKfFAAAA3AAAAA8AAAAAAAAAAAAAAAAAlwIAAGRycy9k&#10;b3ducmV2LnhtbFBLBQYAAAAABAAEAPUAAACJAwAAAAA=&#10;" filled="f" stroked="f">
                  <o:lock v:ext="edit" aspectratio="t" text="t"/>
                </v:rect>
                <v:shape id="Picture 343" o:spid="_x0000_s1117" type="#_x0000_t75" style="position:absolute;left:2127;top:180;width:5049;height:42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10;VhXBAAAA3AAAAA8AAABkcnMvZG93bnJldi54bWxET8uKwjAU3Qv+Q7iCO00fg0jHKIOiqLhwVJjt&#10;tbm2ZZqb0kTt/L1ZCLM8nPds0ZlaPKh1lWUF8TgCQZxbXXGh4HJej6YgnEfWWFsmBX/kYDHv92aY&#10;afvkb3qcfCFCCLsMFZTeN5mULi/JoBvbhjhwN9sa9AG2hdQtPkO4qWUSRRNpsOLQUGJDy5Ly39Pd&#10;KJgef1yyX31sEkyPOr7WhwPtcqWGg+7rE4Snzv+L3+6tVpCkYW04E46AnL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4VhXBAAAA3AAAAA8AAAAAAAAAAAAAAAAAnAIAAGRy&#10;cy9kb3ducmV2LnhtbFBLBQYAAAAABAAEAPcAAACKAwAAAAA=&#10;">
                  <v:imagedata r:id="rId64" o:title=""/>
                </v:shape>
                <v:roundrect id="AutoShape 227" o:spid="_x0000_s1118" style="position:absolute;left:7320;top:246;width:2427;height:1303;visibility:visible;mso-wrap-style:square;v-text-anchor:top" arcsize="630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1pOFwwAA&#10;ANwAAAAPAAAAZHJzL2Rvd25yZXYueG1sRI/BasMwEETvhfyD2EBvtVwXguNGCaUgSE6NnXzAYm1t&#10;t9bKWKrt/H1UKPQ4zMwbZndYbC8mGn3nWMFzkoIgrp3puFFwveinHIQPyAZ7x6TgRh4O+9XDDgvj&#10;Zi5pqkIjIoR9gQraEIZCSl+3ZNEnbiCO3qcbLYYox0aaEecIt73M0nQjLXYcF1oc6L2l+rv6sQqa&#10;c6nNrD84v84n9DXppfzSSj2ul7dXEIGW8B/+ax+NguxlC79n4hGQ+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1pOFwwAAANwAAAAPAAAAAAAAAAAAAAAAAJcCAABkcnMvZG93&#10;bnJldi54bWxQSwUGAAAAAAQABAD1AAAAhwMAAAAA&#10;" fillcolor="#dbe5f1 [660]" strokecolor="#0070c0">
                  <v:textbox>
                    <w:txbxContent>
                      <w:p w14:paraId="3D38F528" w14:textId="77777777" w:rsidR="00ED27D3" w:rsidRPr="00A51821" w:rsidRDefault="00ED27D3" w:rsidP="00F82D6F">
                        <w:pPr>
                          <w:rPr>
                            <w:sz w:val="16"/>
                            <w:szCs w:val="16"/>
                            <w:lang w:val="en-AU"/>
                          </w:rPr>
                        </w:pPr>
                        <w:r w:rsidRPr="00A51821">
                          <w:rPr>
                            <w:sz w:val="16"/>
                            <w:szCs w:val="16"/>
                            <w:lang w:val="en-AU"/>
                          </w:rPr>
                          <w:t>These Target Spectra</w:t>
                        </w:r>
                      </w:p>
                      <w:p w14:paraId="4D21CC55" w14:textId="77777777" w:rsidR="00ED27D3" w:rsidRPr="00A51821" w:rsidRDefault="00ED27D3" w:rsidP="00F82D6F">
                        <w:pPr>
                          <w:spacing w:before="60"/>
                          <w:rPr>
                            <w:sz w:val="16"/>
                            <w:szCs w:val="16"/>
                            <w:lang w:val="en-AU"/>
                          </w:rPr>
                        </w:pPr>
                        <w:r w:rsidRPr="00A51821">
                          <w:rPr>
                            <w:sz w:val="16"/>
                            <w:szCs w:val="16"/>
                            <w:lang w:val="en-AU"/>
                          </w:rPr>
                          <w:t xml:space="preserve">        …link to…</w:t>
                        </w:r>
                      </w:p>
                      <w:p w14:paraId="24A8B9B0" w14:textId="77777777" w:rsidR="00ED27D3" w:rsidRPr="00A51821" w:rsidRDefault="00ED27D3"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AutoShape 228" o:spid="_x0000_s1119" style="position:absolute;left:7331;top:1844;width:2427;height:994;visibility:visible;mso-wrap-style:square;v-text-anchor:top" arcsize="750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3bzxAAA&#10;ANwAAAAPAAAAZHJzL2Rvd25yZXYueG1sRI/dasJAEEbvC77DMkJvim60ohJdRYRKL+PPA4zZMQlm&#10;Z0N2NbFP37ko9HL45jszZ73tXa2e1IbKs4HJOAFFnHtbcWHgcv4aLUGFiGyx9kwGXhRguxm8rTG1&#10;vuMjPU+xUALhkKKBMsYm1TrkJTkMY98QS3bzrcMoY1to22IncFfraZLMtcOK5UKJDe1Lyu+nhxPK&#10;YVIt3Pnn49rc51mX5bvPxGXGvA/73QpUpD7+L/+1v62B6UzeFxkRAb3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BN288QAAADcAAAADwAAAAAAAAAAAAAAAACXAgAAZHJzL2Rv&#10;d25yZXYueG1sUEsFBgAAAAAEAAQA9QAAAIgDAAAAAA==&#10;" fillcolor="#dbe5f1 [660]" strokecolor="#0070c0">
                  <v:textbox>
                    <w:txbxContent>
                      <w:p w14:paraId="29172F2D" w14:textId="77777777" w:rsidR="00ED27D3" w:rsidRPr="00A51821" w:rsidRDefault="00ED27D3"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Freeform 229" o:spid="_x0000_s1120" style="position:absolute;left:3688;top:463;width:3729;height:2063;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Qb8nxQAA&#10;ANwAAAAPAAAAZHJzL2Rvd25yZXYueG1sRI9ba8JAFITfBf/DcoS+6Uapt+gqpcXiSwUv6Oshe0yi&#10;2bMhu42pv74rCD4OM/MNM182phA1VS63rKDfi0AQJ1bnnCo47FfdCQjnkTUWlknBHzlYLtqtOcba&#10;3nhL9c6nIkDYxagg876MpXRJRgZdz5bEwTvbyqAPskqlrvAW4KaQgygaSYM5h4UMS/rMKLnufo2C&#10;VbP/mZKp7/JraOrTcPy9iS5Hpd46zccMhKfGv8LP9lorGLz34XEmHAG5+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BvyfFAAAA3AAAAA8AAAAAAAAAAAAAAAAAlwIAAGRycy9k&#10;b3ducmV2LnhtbFBLBQYAAAAABAAEAPUAAACJAwAAAAA=&#10;" path="m3729,0c2354,729,980,1458,,1945e" filled="f" strokecolor="#0070c0" strokeweight="1pt">
                  <v:stroke endarrow="open"/>
                  <v:path arrowok="t" o:connecttype="custom" o:connectlocs="3729,0;0,2063" o:connectangles="0,0"/>
                </v:shape>
                <v:shape id="Freeform 230" o:spid="_x0000_s1121" style="position:absolute;left:5654;top:990;width:1763;height:230;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RbqyAAA&#10;ANwAAAAPAAAAZHJzL2Rvd25yZXYueG1sRI9Ba8JAFITvgv9heYVeRDcGKTV1lVApbUEPVVF6e2Rf&#10;s7HZt2l2q2l/fVcoeBxm5htmtuhsLU7U+sqxgvEoAUFcOF1xqWC3fRreg/ABWWPtmBT8kIfFvN+b&#10;Yabdmd/otAmliBD2GSowITSZlL4wZNGPXEMcvQ/XWgxRtqXULZ4j3NYyTZI7abHiuGCwoUdDxefm&#10;2yrIu/Vy5af7w+v0+SuX5v13MqiOSt3edPkDiEBduIb/2y9aQTpJ4XImHgE5/wM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51FurIAAAA3AAAAA8AAAAAAAAAAAAAAAAAlwIAAGRy&#10;cy9kb3ducmV2LnhtbFBLBQYAAAAABAAEAPUAAACMAwAAAAA=&#10;" path="m1763,624c1763,624,881,312,,0e" filled="f" strokecolor="#0070c0" strokeweight="1pt">
                  <v:stroke endarrow="open"/>
                  <v:path arrowok="t" o:connecttype="custom" o:connectlocs="1763,230;0,0" o:connectangles="0,0"/>
                </v:shape>
                <v:roundrect id="AutoShape 231" o:spid="_x0000_s1122" style="position:absolute;left:2903;top:1495;width:785;height:1982;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uDPxQAA&#10;ANwAAAAPAAAAZHJzL2Rvd25yZXYueG1sRI9ba8JAFITfhf6H5RR8001NvRBdRQpe8K2p6Oshe0xC&#10;s2dDdmtif70rCD4OM/MNs1h1phJXalxpWcHHMAJBnFldcq7g+LMZzEA4j6yxskwKbuRgtXzrLTDR&#10;tuVvuqY+FwHCLkEFhfd1IqXLCjLohrYmDt7FNgZ9kE0udYNtgJtKjqJoIg2WHBYKrOmroOw3/TMK&#10;xrd2d5hu0//LOu5Me6J44s6xUv33bj0H4anzr/CzvdcKRp8xPM6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4M/FAAAA3AAAAA8AAAAAAAAAAAAAAAAAlwIAAGRycy9k&#10;b3ducmV2LnhtbFBLBQYAAAAABAAEAPUAAACJAwAAAAA=&#10;" filled="f" strokecolor="#0070c0" strokeweight="1pt"/>
                <v:roundrect id="AutoShape 232" o:spid="_x0000_s1123" style="position:absolute;left:4696;top:801;width:958;height:1043;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l3i7xgAA&#10;ANwAAAAPAAAAZHJzL2Rvd25yZXYueG1sRI/NasMwEITvgb6D2EJvsdw4P8WNbEIhTcmtbkmvi7Wx&#10;Ta2VsZTYydNXgUCPw8x8w6zz0bTiTL1rLCt4jmIQxKXVDVcKvr+20xcQziNrbC2Tggs5yLOHyRpT&#10;bQf+pHPhKxEg7FJUUHvfpVK6siaDLrIdcfCOtjfog+wrqXscAty0chbHS2mw4bBQY0dvNZW/xcko&#10;WFyG3X71XlyPm2Q0w4GSpftJlHp6HDevIDyN/j98b39oBbP5HG5nwhGQ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l3i7xgAAANwAAAAPAAAAAAAAAAAAAAAAAJcCAABkcnMv&#10;ZG93bnJldi54bWxQSwUGAAAAAAQABAD1AAAAigMAAAAA&#10;" filled="f" strokecolor="#0070c0" strokeweight="1pt"/>
                <v:shape id="Freeform 233" o:spid="_x0000_s1124" style="position:absolute;left:3688;top:2644;width:3729;height:194;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nI6eyAAA&#10;ANwAAAAPAAAAZHJzL2Rvd25yZXYueG1sRI9BawIxFITvBf9DeIKXolnFFt0aZVGKFdpDtbT09ti8&#10;blY3L9tNqtv+eiMUPA4z8w0zW7S2EkdqfOlYwXCQgCDOnS65UPC2e+xPQPiArLFyTAp+ycNi3rmZ&#10;YardiV/puA2FiBD2KSowIdSplD43ZNEPXE0cvS/XWAxRNoXUDZ4i3FZylCT30mLJccFgTUtD+WH7&#10;YxVk7cvq2U/fPzbT9Xcmzeff+LbcK9XrttkDiEBtuIb/209awWh8B5cz8QjI+Rk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Gcjp7IAAAA3AAAAA8AAAAAAAAAAAAAAAAAlwIAAGRy&#10;cy9kb3ducmV2LnhtbFBLBQYAAAAABAAEAPUAAACMAwAAAAA=&#10;" path="m1763,624c1763,624,881,312,,0e" filled="f" strokecolor="#0070c0" strokeweight="1pt">
                  <v:stroke endarrow="open"/>
                  <v:path arrowok="t" o:connecttype="custom" o:connectlocs="3729,194;0,0" o:connectangles="0,0"/>
                </v:shape>
                <v:roundrect id="AutoShape 273" o:spid="_x0000_s1125" style="position:absolute;left:7331;top:3058;width:2427;height:1177;visibility:visible;mso-wrap-style:square;v-text-anchor:top" arcsize="53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9EHJxQAA&#10;ANwAAAAPAAAAZHJzL2Rvd25yZXYueG1sRI/RasJAFETfC/2H5Rb6VjemEmp0FVEs0oeC1g+4ZK/Z&#10;aPZukt0m8e+7hUIfh5k5wyzXo61FT52vHCuYThIQxIXTFZcKzl/7lzcQPiBrrB2Tgjt5WK8eH5aY&#10;azfwkfpTKEWEsM9RgQmhyaX0hSGLfuIa4uhdXGcxRNmVUnc4RLitZZokmbRYcVww2NDWUHE7fVsF&#10;4d6W1f6Tx/NrtjPXj61um/e5Us9P42YBItAY/sN/7YNWkM4y+D0Tj4Bc/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0QcnFAAAA3AAAAA8AAAAAAAAAAAAAAAAAlwIAAGRycy9k&#10;b3ducmV2LnhtbFBLBQYAAAAABAAEAPUAAACJAwAAAAA=&#10;" fillcolor="#dbe5f1 [660]" strokecolor="#0070c0">
                  <v:textbox>
                    <w:txbxContent>
                      <w:p w14:paraId="496A3BF9" w14:textId="77777777" w:rsidR="00ED27D3" w:rsidRPr="00A51821" w:rsidRDefault="00ED27D3"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126" style="position:absolute;left:4482;top:3802;width:2935;height:239;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mDXdxQAA&#10;ANwAAAAPAAAAZHJzL2Rvd25yZXYueG1sRI9Ba8JAFITvBf/D8gRvdWOUKqmriCDYg2BjodfX7DOJ&#10;yb4N2dWk/nq3UPA4zMw3zHLdm1rcqHWlZQWTcQSCOLO65FzB12n3ugDhPLLG2jIp+CUH69XgZYmJ&#10;th1/0i31uQgQdgkqKLxvEildVpBBN7YNcfDOtjXog2xzqVvsAtzUMo6iN2mw5LBQYEPbgrIqvRoF&#10;19h8L9KP2aG8T+sOt5fq+JNWSo2G/eYdhKfeP8P/7b1WEM/m8HcmHAG5e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YNd3FAAAA3AAAAA8AAAAAAAAAAAAAAAAAlwIAAGRycy9k&#10;b3ducmV2LnhtbFBLBQYAAAAABAAEAPUAAACJAwAAAAA=&#10;" path="m1763,624c1763,624,881,312,,0e" filled="f" strokecolor="#0070c0" strokeweight="1pt">
                  <v:stroke endarrow="open"/>
                  <v:path arrowok="t" o:connecttype="custom" o:connectlocs="2935,239;0,0" o:connectangles="0,0"/>
                </v:shape>
                <w10:anchorlock/>
              </v:group>
            </w:pict>
          </mc:Fallback>
        </mc:AlternateContent>
      </w:r>
    </w:p>
    <w:p w14:paraId="00C18A4E" w14:textId="77777777" w:rsidR="002767D2" w:rsidRDefault="002767D2" w:rsidP="002767D2">
      <w:pPr>
        <w:pStyle w:val="Caption"/>
      </w:pPr>
      <w:r>
        <w:t xml:space="preserve">Figure </w:t>
      </w:r>
      <w:fldSimple w:instr=" SEQ Figure \* ARABIC ">
        <w:r w:rsidR="000E7C7E">
          <w:rPr>
            <w:noProof/>
          </w:rPr>
          <w:t>34</w:t>
        </w:r>
      </w:fldSimple>
      <w:r>
        <w:t>:  Viewing Target Spectra and their related Reference Spectra</w:t>
      </w:r>
    </w:p>
    <w:p w14:paraId="1BE378B4" w14:textId="77777777"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r w:rsidR="00C63D4F">
        <w:fldChar w:fldCharType="begin"/>
      </w:r>
      <w:r w:rsidR="00C63D4F">
        <w:instrText xml:space="preserve"> REF _Ref357695510 \r \h  \* MERGEFORMAT </w:instrText>
      </w:r>
      <w:r w:rsidR="00C63D4F">
        <w:fldChar w:fldCharType="separate"/>
      </w:r>
      <w:r w:rsidR="000E7C7E" w:rsidRPr="000E7C7E">
        <w:rPr>
          <w:rStyle w:val="CrossReference"/>
        </w:rPr>
        <w:t>4.8</w:t>
      </w:r>
      <w:r w:rsidR="00C63D4F">
        <w:fldChar w:fldCharType="end"/>
      </w:r>
      <w:r w:rsidR="0053475F"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0E7C7E" w:rsidRPr="000E7C7E">
        <w:rPr>
          <w:rStyle w:val="CrossReference"/>
        </w:rPr>
        <w:t>SQL Matching Strings</w:t>
      </w:r>
      <w:r w:rsidR="00C63D4F">
        <w:fldChar w:fldCharType="end"/>
      </w:r>
      <w:r w:rsidR="0053475F">
        <w:t xml:space="preserve">.) </w:t>
      </w:r>
      <w:r w:rsidR="006F6ED8">
        <w:t>This control does not affect the display of the Spectra in the hierarchy tree browser display. It only reduces the effectively selected Spectra to those that also match the SQL matching string.</w:t>
      </w:r>
    </w:p>
    <w:p w14:paraId="009A44DF" w14:textId="77777777"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14:paraId="3950D5D3" w14:textId="77777777"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14:paraId="6D27C153" w14:textId="77777777"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14:paraId="29308DA8" w14:textId="77777777" w:rsidR="006F6ED8" w:rsidRDefault="006F6ED8" w:rsidP="007D43F6">
      <w:pPr>
        <w:pStyle w:val="HeadingSubUnnumbered"/>
      </w:pPr>
      <w:r>
        <w:t>Right hand side</w:t>
      </w:r>
    </w:p>
    <w:p w14:paraId="46B72D4A" w14:textId="77777777"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14:paraId="7C513FC1" w14:textId="77777777" w:rsidR="00F82D6F" w:rsidRDefault="00F82D6F" w:rsidP="002767D2">
      <w:pPr>
        <w:pStyle w:val="Body"/>
      </w:pPr>
    </w:p>
    <w:p w14:paraId="5407C114" w14:textId="28717935" w:rsidR="002767D2" w:rsidRDefault="00BF49E7" w:rsidP="001C312D">
      <w:pPr>
        <w:pStyle w:val="FigureNewPage"/>
      </w:pPr>
      <w:r>
        <w:rPr>
          <w:lang w:val="en-US" w:eastAsia="en-US"/>
        </w:rPr>
        <mc:AlternateContent>
          <mc:Choice Requires="wpg">
            <w:drawing>
              <wp:inline distT="0" distB="0" distL="0" distR="0" wp14:anchorId="3031FB74" wp14:editId="0D62F584">
                <wp:extent cx="5862320" cy="2712720"/>
                <wp:effectExtent l="0" t="0" r="5080" b="5080"/>
                <wp:docPr id="224" name="Group 2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862320" cy="2712720"/>
                          <a:chOff x="2127" y="1860"/>
                          <a:chExt cx="9232" cy="4272"/>
                        </a:xfrm>
                      </wpg:grpSpPr>
                      <wps:wsp>
                        <wps:cNvPr id="225" name="AutoShape 234"/>
                        <wps:cNvSpPr>
                          <a:spLocks noChangeAspect="1" noChangeArrowheads="1" noTextEdit="1"/>
                        </wps:cNvSpPr>
                        <wps:spPr bwMode="auto">
                          <a:xfrm>
                            <a:off x="2127" y="1860"/>
                            <a:ext cx="9232" cy="427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3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127" y="1860"/>
                            <a:ext cx="5002" cy="4272"/>
                          </a:xfrm>
                          <a:prstGeom prst="rect">
                            <a:avLst/>
                          </a:prstGeom>
                          <a:noFill/>
                          <a:extLst>
                            <a:ext uri="{909E8E84-426E-40dd-AFC4-6F175D3DCCD1}">
                              <a14:hiddenFill xmlns:a14="http://schemas.microsoft.com/office/drawing/2010/main">
                                <a:solidFill>
                                  <a:srgbClr val="FFFFFF"/>
                                </a:solidFill>
                              </a14:hiddenFill>
                            </a:ext>
                          </a:extLst>
                        </pic:spPr>
                      </pic:pic>
                      <wps:wsp>
                        <wps:cNvPr id="227" name="AutoShape 237"/>
                        <wps:cNvSpPr>
                          <a:spLocks noChangeArrowheads="1"/>
                        </wps:cNvSpPr>
                        <wps:spPr bwMode="auto">
                          <a:xfrm>
                            <a:off x="7353" y="1926"/>
                            <a:ext cx="2729" cy="1346"/>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08422ABB" w14:textId="77777777" w:rsidR="00ED27D3" w:rsidRPr="00A51821" w:rsidRDefault="00ED27D3" w:rsidP="00F82D6F">
                              <w:pPr>
                                <w:rPr>
                                  <w:sz w:val="16"/>
                                  <w:szCs w:val="16"/>
                                  <w:lang w:val="en-AU"/>
                                </w:rPr>
                              </w:pPr>
                              <w:r w:rsidRPr="00A51821">
                                <w:rPr>
                                  <w:sz w:val="16"/>
                                  <w:szCs w:val="16"/>
                                  <w:lang w:val="en-AU"/>
                                </w:rPr>
                                <w:t>These Target Spectra (duplicates are removed from this list, although there shouldn’t be any)</w:t>
                              </w:r>
                            </w:p>
                            <w:p w14:paraId="6D6DF2DD" w14:textId="77777777" w:rsidR="00ED27D3" w:rsidRPr="00A51821" w:rsidRDefault="00ED27D3" w:rsidP="00F82D6F">
                              <w:pPr>
                                <w:spacing w:before="60"/>
                                <w:rPr>
                                  <w:sz w:val="16"/>
                                  <w:szCs w:val="16"/>
                                  <w:lang w:val="en-AU"/>
                                </w:rPr>
                              </w:pPr>
                              <w:r w:rsidRPr="00A51821">
                                <w:rPr>
                                  <w:sz w:val="16"/>
                                  <w:szCs w:val="16"/>
                                  <w:lang w:val="en-AU"/>
                                </w:rPr>
                                <w:t xml:space="preserve">        …link to…</w:t>
                              </w:r>
                            </w:p>
                            <w:p w14:paraId="2E0B0B90" w14:textId="77777777" w:rsidR="00ED27D3" w:rsidRPr="00A51821" w:rsidRDefault="00ED27D3" w:rsidP="00F82D6F">
                              <w:pPr>
                                <w:spacing w:before="60"/>
                                <w:rPr>
                                  <w:sz w:val="16"/>
                                  <w:szCs w:val="16"/>
                                  <w:lang w:val="en-AU"/>
                                </w:rPr>
                              </w:pPr>
                              <w:r w:rsidRPr="00A51821">
                                <w:rPr>
                                  <w:sz w:val="16"/>
                                  <w:szCs w:val="16"/>
                                  <w:lang w:val="en-AU"/>
                                </w:rPr>
                                <w:t xml:space="preserve">These Reference Spectra </w:t>
                              </w:r>
                            </w:p>
                          </w:txbxContent>
                        </wps:txbx>
                        <wps:bodyPr rot="0" vert="horz" wrap="square" lIns="91440" tIns="45720" rIns="91440" bIns="45720" anchor="t" anchorCtr="0" upright="1">
                          <a:noAutofit/>
                        </wps:bodyPr>
                      </wps:wsp>
                      <wps:wsp>
                        <wps:cNvPr id="228" name="Freeform 238"/>
                        <wps:cNvSpPr>
                          <a:spLocks/>
                        </wps:cNvSpPr>
                        <wps:spPr bwMode="auto">
                          <a:xfrm>
                            <a:off x="3237" y="2141"/>
                            <a:ext cx="4202" cy="1064"/>
                          </a:xfrm>
                          <a:custGeom>
                            <a:avLst/>
                            <a:gdLst>
                              <a:gd name="T0" fmla="*/ 3729 w 3729"/>
                              <a:gd name="T1" fmla="*/ 0 h 1945"/>
                              <a:gd name="T2" fmla="*/ 0 w 3729"/>
                              <a:gd name="T3" fmla="*/ 1945 h 1945"/>
                            </a:gdLst>
                            <a:ahLst/>
                            <a:cxnLst>
                              <a:cxn ang="0">
                                <a:pos x="T0" y="T1"/>
                              </a:cxn>
                              <a:cxn ang="0">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AutoShape 239"/>
                        <wps:cNvSpPr>
                          <a:spLocks noChangeArrowheads="1"/>
                        </wps:cNvSpPr>
                        <wps:spPr bwMode="auto">
                          <a:xfrm>
                            <a:off x="2323" y="2537"/>
                            <a:ext cx="925" cy="2794"/>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AutoShape 240"/>
                        <wps:cNvSpPr>
                          <a:spLocks noChangeArrowheads="1"/>
                        </wps:cNvSpPr>
                        <wps:spPr bwMode="auto">
                          <a:xfrm>
                            <a:off x="5320" y="3034"/>
                            <a:ext cx="559" cy="946"/>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Freeform 241"/>
                        <wps:cNvSpPr>
                          <a:spLocks/>
                        </wps:cNvSpPr>
                        <wps:spPr bwMode="auto">
                          <a:xfrm>
                            <a:off x="5879" y="3046"/>
                            <a:ext cx="1560" cy="312"/>
                          </a:xfrm>
                          <a:custGeom>
                            <a:avLst/>
                            <a:gdLst>
                              <a:gd name="T0" fmla="*/ 3729 w 3729"/>
                              <a:gd name="T1" fmla="*/ 0 h 1945"/>
                              <a:gd name="T2" fmla="*/ 0 w 3729"/>
                              <a:gd name="T3" fmla="*/ 1945 h 1945"/>
                            </a:gdLst>
                            <a:ahLst/>
                            <a:cxnLst>
                              <a:cxn ang="0">
                                <a:pos x="T0" y="T1"/>
                              </a:cxn>
                              <a:cxn ang="0">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AutoShape 242"/>
                        <wps:cNvSpPr>
                          <a:spLocks noChangeArrowheads="1"/>
                        </wps:cNvSpPr>
                        <wps:spPr bwMode="auto">
                          <a:xfrm>
                            <a:off x="7353" y="3486"/>
                            <a:ext cx="2729" cy="1212"/>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114C758A" w14:textId="77777777" w:rsidR="00ED27D3" w:rsidRPr="00A51821" w:rsidRDefault="00ED27D3"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wps:txbx>
                        <wps:bodyPr rot="0" vert="horz" wrap="square" lIns="91440" tIns="45720" rIns="91440" bIns="45720" anchor="t" anchorCtr="0" upright="1">
                          <a:noAutofit/>
                        </wps:bodyPr>
                      </wps:wsp>
                      <wps:wsp>
                        <wps:cNvPr id="233" name="AutoShape 275"/>
                        <wps:cNvSpPr>
                          <a:spLocks noChangeArrowheads="1"/>
                        </wps:cNvSpPr>
                        <wps:spPr bwMode="auto">
                          <a:xfrm>
                            <a:off x="7353" y="4956"/>
                            <a:ext cx="2729" cy="938"/>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3DA8C59F" w14:textId="77777777" w:rsidR="00ED27D3" w:rsidRPr="00A51821" w:rsidRDefault="00ED27D3"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234" name="Freeform 287"/>
                        <wps:cNvSpPr>
                          <a:spLocks/>
                        </wps:cNvSpPr>
                        <wps:spPr bwMode="auto">
                          <a:xfrm flipV="1">
                            <a:off x="5879" y="3616"/>
                            <a:ext cx="1560" cy="469"/>
                          </a:xfrm>
                          <a:custGeom>
                            <a:avLst/>
                            <a:gdLst>
                              <a:gd name="T0" fmla="*/ 3729 w 3729"/>
                              <a:gd name="T1" fmla="*/ 0 h 1945"/>
                              <a:gd name="T2" fmla="*/ 0 w 3729"/>
                              <a:gd name="T3" fmla="*/ 1945 h 1945"/>
                            </a:gdLst>
                            <a:ahLst/>
                            <a:cxnLst>
                              <a:cxn ang="0">
                                <a:pos x="T0" y="T1"/>
                              </a:cxn>
                              <a:cxn ang="0">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 name="Freeform 243"/>
                        <wps:cNvSpPr>
                          <a:spLocks/>
                        </wps:cNvSpPr>
                        <wps:spPr bwMode="auto">
                          <a:xfrm flipV="1">
                            <a:off x="6762" y="5526"/>
                            <a:ext cx="677" cy="217"/>
                          </a:xfrm>
                          <a:custGeom>
                            <a:avLst/>
                            <a:gdLst>
                              <a:gd name="T0" fmla="*/ 3729 w 3729"/>
                              <a:gd name="T1" fmla="*/ 0 h 1945"/>
                              <a:gd name="T2" fmla="*/ 0 w 3729"/>
                              <a:gd name="T3" fmla="*/ 1945 h 1945"/>
                            </a:gdLst>
                            <a:ahLst/>
                            <a:cxnLst>
                              <a:cxn ang="0">
                                <a:pos x="T0" y="T1"/>
                              </a:cxn>
                              <a:cxn ang="0">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35" o:spid="_x0000_s1127" style="width:461.6pt;height:213.6pt;mso-position-horizontal-relative:char;mso-position-vertical-relative:line" coordorigin="2127,1860" coordsize="9232,42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">
                <o:lock v:ext="edit" aspectratio="t"/>
                <v:rect id="AutoShape 234" o:spid="_x0000_s1128" style="position:absolute;left:2127;top:1860;width:9232;height:42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QWWxQAA&#10;ANwAAAAPAAAAZHJzL2Rvd25yZXYueG1sRI/dasJAFITvC77DcoTeFN0YaJHoKiKIoRSk8ef6kD0m&#10;wezZmF2T9O27hYKXw8x8wyzXg6lFR62rLCuYTSMQxLnVFRcKTsfdZA7CeWSNtWVS8EMO1qvRyxIT&#10;bXv+pi7zhQgQdgkqKL1vEildXpJBN7UNcfCutjXog2wLqVvsA9zUMo6iD2mw4rBQYkPbkvJb9jAK&#10;+vzQXY5fe3l4u6SW7+l9m50/lXodD5sFCE+Df4b/26lWEMfv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6VBZbFAAAA3AAAAA8AAAAAAAAAAAAAAAAAlwIAAGRycy9k&#10;b3ducmV2LnhtbFBLBQYAAAAABAAEAPUAAACJAwAAAAA=&#10;" filled="f" stroked="f">
                  <o:lock v:ext="edit" aspectratio="t" text="t"/>
                </v:rect>
                <v:shape id="Picture 341" o:spid="_x0000_s1129" type="#_x0000_t75" style="position:absolute;left:2127;top:1860;width:5002;height:42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3&#10;L6PFAAAA3AAAAA8AAABkcnMvZG93bnJldi54bWxEj09rwkAUxO+FfoflCd6ajRGkpK5SLJaeSv2H&#10;Hl+zzyQ1+zbubk367V2h4HGYmd8w03lvGnEh52vLCkZJCoK4sLrmUsF2s3x6BuEDssbGMin4Iw/z&#10;2ePDFHNtO17RZR1KESHsc1RQhdDmUvqiIoM+sS1x9I7WGQxRulJqh12Em0ZmaTqRBmuOCxW2tKio&#10;OK1/jYLd6vPrBzt+H+8Pb7VL++/z8eCUGg761xcQgfpwD/+3P7SCLJvA7Uw8AnJ2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Ny+jxQAAANwAAAAPAAAAAAAAAAAAAAAAAJwC&#10;AABkcnMvZG93bnJldi54bWxQSwUGAAAAAAQABAD3AAAAjgMAAAAA&#10;">
                  <v:imagedata r:id="rId66" o:title=""/>
                </v:shape>
                <v:roundrect id="AutoShape 237" o:spid="_x0000_s1130" style="position:absolute;left:7353;top:1926;width:2729;height:1346;visibility:visible;mso-wrap-style:square;v-text-anchor:top" arcsize="467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FgfxAAA&#10;ANwAAAAPAAAAZHJzL2Rvd25yZXYueG1sRI9Pi8IwFMTvC36H8ARva9oKrlSjiLKLt8V/4PHZPNti&#10;81KatNZvvxGEPQ4z8xtmsepNJTpqXGlZQTyOQBBnVpecKzgdvz9nIJxH1lhZJgVPcrBaDj4WmGr7&#10;4D11B5+LAGGXooLC+zqV0mUFGXRjWxMH72Ybgz7IJpe6wUeAm0omUTSVBksOCwXWtCkoux9ao+Da&#10;7tfbbZ79XO9tPJme+7i7/J6VGg379RyEp97/h9/tnVaQJF/wOhOOgF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IxYH8QAAADcAAAADwAAAAAAAAAAAAAAAACXAgAAZHJzL2Rv&#10;d25yZXYueG1sUEsFBgAAAAAEAAQA9QAAAIgDAAAAAA==&#10;" fillcolor="#dbe5f1 [660]" strokecolor="#0070c0">
                  <v:textbox>
                    <w:txbxContent>
                      <w:p w14:paraId="08422ABB" w14:textId="77777777" w:rsidR="00ED27D3" w:rsidRPr="00A51821" w:rsidRDefault="00ED27D3" w:rsidP="00F82D6F">
                        <w:pPr>
                          <w:rPr>
                            <w:sz w:val="16"/>
                            <w:szCs w:val="16"/>
                            <w:lang w:val="en-AU"/>
                          </w:rPr>
                        </w:pPr>
                        <w:r w:rsidRPr="00A51821">
                          <w:rPr>
                            <w:sz w:val="16"/>
                            <w:szCs w:val="16"/>
                            <w:lang w:val="en-AU"/>
                          </w:rPr>
                          <w:t>These Target Spectra (duplicates are removed from this list, although there shouldn’t be any)</w:t>
                        </w:r>
                      </w:p>
                      <w:p w14:paraId="6D6DF2DD" w14:textId="77777777" w:rsidR="00ED27D3" w:rsidRPr="00A51821" w:rsidRDefault="00ED27D3" w:rsidP="00F82D6F">
                        <w:pPr>
                          <w:spacing w:before="60"/>
                          <w:rPr>
                            <w:sz w:val="16"/>
                            <w:szCs w:val="16"/>
                            <w:lang w:val="en-AU"/>
                          </w:rPr>
                        </w:pPr>
                        <w:r w:rsidRPr="00A51821">
                          <w:rPr>
                            <w:sz w:val="16"/>
                            <w:szCs w:val="16"/>
                            <w:lang w:val="en-AU"/>
                          </w:rPr>
                          <w:t xml:space="preserve">        …link to…</w:t>
                        </w:r>
                      </w:p>
                      <w:p w14:paraId="2E0B0B90" w14:textId="77777777" w:rsidR="00ED27D3" w:rsidRPr="00A51821" w:rsidRDefault="00ED27D3" w:rsidP="00F82D6F">
                        <w:pPr>
                          <w:spacing w:before="60"/>
                          <w:rPr>
                            <w:sz w:val="16"/>
                            <w:szCs w:val="16"/>
                            <w:lang w:val="en-AU"/>
                          </w:rPr>
                        </w:pPr>
                        <w:r w:rsidRPr="00A51821">
                          <w:rPr>
                            <w:sz w:val="16"/>
                            <w:szCs w:val="16"/>
                            <w:lang w:val="en-AU"/>
                          </w:rPr>
                          <w:t xml:space="preserve">These Reference Spectra </w:t>
                        </w:r>
                      </w:p>
                    </w:txbxContent>
                  </v:textbox>
                </v:roundrect>
                <v:shape id="Freeform 238" o:spid="_x0000_s1131" style="position:absolute;left:3237;top:2141;width:4202;height:1064;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PMawwAA&#10;ANwAAAAPAAAAZHJzL2Rvd25yZXYueG1sRE9Na8JAEL0X+h+WKfSmGwOxbXQVsUS8WDAp9Tpkp0lq&#10;djZk15j217sHocfH+16uR9OKgXrXWFYwm0YgiEurG64UfBbZ5BWE88gaW8uk4JccrFePD0tMtb3y&#10;kYbcVyKEsEtRQe19l0rpypoMuqntiAP3bXuDPsC+krrHawg3rYyjaC4NNhwaauxoW1N5zi9GQTYW&#10;hzcyw598T8xwSl52H9HPl1LPT+NmAcLT6P/Fd/deK4jjsDacCUd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PMawwAAANwAAAAPAAAAAAAAAAAAAAAAAJcCAABkcnMvZG93&#10;bnJldi54bWxQSwUGAAAAAAQABAD1AAAAhwMAAAAA&#10;" path="m3729,0c2354,729,980,1458,,1945e" filled="f" strokecolor="#0070c0" strokeweight="1pt">
                  <v:stroke endarrow="open"/>
                  <v:path arrowok="t" o:connecttype="custom" o:connectlocs="4202,0;0,1064" o:connectangles="0,0"/>
                </v:shape>
                <v:roundrect id="AutoShape 239" o:spid="_x0000_s1132" style="position:absolute;left:2323;top:2537;width:925;height:2794;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TKFxAAA&#10;ANwAAAAPAAAAZHJzL2Rvd25yZXYueG1sRI9Ba8JAFITvgv9heYK3umlCtUZXEcFWejMWvT6yzyQ0&#10;+zZkVxP7691CweMwM98wy3VvanGj1lWWFbxOIhDEudUVFwq+j7uXdxDOI2usLZOCOzlYr4aDJaba&#10;dnygW+YLESDsUlRQet+kUrq8JINuYhvi4F1sa9AH2RZSt9gFuKllHEVTabDisFBiQ9uS8p/sahS8&#10;3bvPr9lH9nvZJL3pTpRM3TlRajzqNwsQnnr/DP+391pBHM/h70w4An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UkyhcQAAADcAAAADwAAAAAAAAAAAAAAAACXAgAAZHJzL2Rv&#10;d25yZXYueG1sUEsFBgAAAAAEAAQA9QAAAIgDAAAAAA==&#10;" filled="f" strokecolor="#0070c0" strokeweight="1pt"/>
                <v:roundrect id="AutoShape 240" o:spid="_x0000_s1133" style="position:absolute;left:5320;top:3034;width:559;height:946;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g3FwQAA&#10;ANwAAAAPAAAAZHJzL2Rvd25yZXYueG1sRE9Ni8IwEL0L/ocwgjebatFdqlFkYVX2Zl3W69CMbbGZ&#10;lCba6q83hwWPj/e92vSmFndqXWVZwTSKQRDnVldcKPg9fU8+QTiPrLG2TAoe5GCzHg5WmGrb8ZHu&#10;mS9ECGGXooLS+yaV0uUlGXSRbYgDd7GtQR9gW0jdYhfCTS1ncbyQBisODSU29FVSfs1uRsH80e1/&#10;PnbZ87JNetP9UbJw50Sp8ajfLkF46v1b/O8+aAWzJMwPZ8IRkO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aoNxcEAAADcAAAADwAAAAAAAAAAAAAAAACXAgAAZHJzL2Rvd25y&#10;ZXYueG1sUEsFBgAAAAAEAAQA9QAAAIUDAAAAAA==&#10;" filled="f" strokecolor="#0070c0" strokeweight="1pt"/>
                <v:shape id="Freeform 241" o:spid="_x0000_s1134" style="position:absolute;left:5879;top:3046;width:1560;height:312;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8xaxQAA&#10;ANwAAAAPAAAAZHJzL2Rvd25yZXYueG1sRI9ba8JAFITfBf/DcoS+6UaLt+gqpcXiSwUv6Oshe0yi&#10;2bMhu42pv74rCD4OM/MNM182phA1VS63rKDfi0AQJ1bnnCo47FfdCQjnkTUWlknBHzlYLtqtOcba&#10;3nhL9c6nIkDYxagg876MpXRJRgZdz5bEwTvbyqAPskqlrvAW4KaQgygaSYM5h4UMS/rMKLnufo2C&#10;VbP/mZKp7/JraOrTcPy9iS5Hpd46zccMhKfGv8LP9lorGLz34XEmHAG5+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tHzFrFAAAA3AAAAA8AAAAAAAAAAAAAAAAAlwIAAGRycy9k&#10;b3ducmV2LnhtbFBLBQYAAAAABAAEAPUAAACJAwAAAAA=&#10;" path="m3729,0c2354,729,980,1458,,1945e" filled="f" strokecolor="#0070c0" strokeweight="1pt">
                  <v:stroke endarrow="open"/>
                  <v:path arrowok="t" o:connecttype="custom" o:connectlocs="1560,0;0,312" o:connectangles="0,0"/>
                </v:shape>
                <v:roundrect id="AutoShape 242" o:spid="_x0000_s1135" style="position:absolute;left:7353;top:3486;width:2729;height:1212;visibility:visible;mso-wrap-style:square;v-text-anchor:top" arcsize="528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nwYxQAA&#10;ANwAAAAPAAAAZHJzL2Rvd25yZXYueG1sRI9PawIxFMTvQr9DeIXe3KwrSFmNIqJQeij4B/X43Dw3&#10;i8nLskl1/fZNodDjMDO/YWaL3llxpy40nhWMshwEceV1w7WCw34zfAcRIrJG65kUPCnAYv4ymGGp&#10;/YO3dN/FWiQIhxIVmBjbUspQGXIYMt8SJ+/qO4cxya6WusNHgjsrizyfSIcNpwWDLa0MVbfdt1Mg&#10;18Xn0XK131y+nmu/up7Oxo6Venvtl1MQkfr4H/5rf2gFxbiA3zPpCMj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52fBjFAAAA3AAAAA8AAAAAAAAAAAAAAAAAlwIAAGRycy9k&#10;b3ducmV2LnhtbFBLBQYAAAAABAAEAPUAAACJAwAAAAA=&#10;" fillcolor="#dbe5f1 [660]" strokecolor="#0070c0">
                  <v:textbox>
                    <w:txbxContent>
                      <w:p w14:paraId="114C758A" w14:textId="77777777" w:rsidR="00ED27D3" w:rsidRPr="00A51821" w:rsidRDefault="00ED27D3"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AutoShape 275" o:spid="_x0000_s1136" style="position:absolute;left:7353;top:4956;width:2729;height:938;visibility:visible;mso-wrap-style:square;v-text-anchor:top" arcsize="6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vAU5wAAA&#10;ANwAAAAPAAAAZHJzL2Rvd25yZXYueG1sRI/BCsIwEETvgv8QVvCmqQqi1SgqCAperNLz0qxtsdmU&#10;Jmr9eyMIHoeZecMs162pxJMaV1pWMBpGIIgzq0vOFVwv+8EMhPPIGivLpOBNDtarbmeJsbYvPtMz&#10;8bkIEHYxKii8r2MpXVaQQTe0NXHwbrYx6INscqkbfAW4qeQ4iqbSYMlhocCadgVl9+RhFLSPY7pN&#10;0vq0qUbR/L7f4fSQolL9XrtZgPDU+n/41z5oBePJBL5nwhGQqw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2vAU5wAAAANwAAAAPAAAAAAAAAAAAAAAAAJcCAABkcnMvZG93bnJl&#10;di54bWxQSwUGAAAAAAQABAD1AAAAhAMAAAAA&#10;" fillcolor="#dbe5f1 [660]" strokecolor="#0070c0">
                  <v:textbox>
                    <w:txbxContent>
                      <w:p w14:paraId="3DA8C59F" w14:textId="77777777" w:rsidR="00ED27D3" w:rsidRPr="00A51821" w:rsidRDefault="00ED27D3"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137" style="position:absolute;left:5879;top:3616;width:1560;height:469;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d/TxAAA&#10;ANwAAAAPAAAAZHJzL2Rvd25yZXYueG1sRI9BawIxFITvgv8hvII3TapFymqUIohaRVHX+2Pz3F26&#10;eVk2Ubf/vhGEHoeZ+YaZzltbiTs1vnSs4X2gQBBnzpSca0jPy/4nCB+QDVaOScMveZjPup0pJsY9&#10;+Ej3U8hFhLBPUEMRQp1I6bOCLPqBq4mjd3WNxRBlk0vT4CPCbSWHSo2lxZLjQoE1LQrKfk43q+Fw&#10;HJer/XZ3cN9O7S/pJl1ua6V17639moAI1Ib/8Ku9NhqGow94no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F3f08QAAADcAAAADwAAAAAAAAAAAAAAAACXAgAAZHJzL2Rv&#10;d25yZXYueG1sUEsFBgAAAAAEAAQA9QAAAIgDAAAAAA==&#10;" path="m3729,0c2354,729,980,1458,,1945e" filled="f" strokecolor="#0070c0" strokeweight="1pt">
                  <v:stroke endarrow="open"/>
                  <v:path arrowok="t" o:connecttype="custom" o:connectlocs="1560,0;0,469" o:connectangles="0,0"/>
                </v:shape>
                <v:shape id="Freeform 243" o:spid="_x0000_s1138" style="position:absolute;left:6762;top:5526;width:677;height:217;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EXpIxAAA&#10;ANwAAAAPAAAAZHJzL2Rvd25yZXYueG1sRI9BawIxFITvgv8hvII3TapUymqUIohaRVHX+2Pz3F26&#10;eVk2Ubf/vhGEHoeZ+YaZzltbiTs1vnSs4X2gQBBnzpSca0jPy/4nCB+QDVaOScMveZjPup0pJsY9&#10;+Ej3U8hFhLBPUEMRQp1I6bOCLPqBq4mjd3WNxRBlk0vT4CPCbSWHSo2lxZLjQoE1LQrKfk43q+Fw&#10;HJer/XZ3cN9O7S/pJl1ua6V17639moAI1Ib/8Ku9NhqGow94nolH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F6SMQAAADcAAAADwAAAAAAAAAAAAAAAACXAgAAZHJzL2Rv&#10;d25yZXYueG1sUEsFBgAAAAAEAAQA9QAAAIgDAAAAAA==&#10;" path="m3729,0c2354,729,980,1458,,1945e" filled="f" strokecolor="#0070c0" strokeweight="1pt">
                  <v:stroke endarrow="open"/>
                  <v:path arrowok="t" o:connecttype="custom" o:connectlocs="677,0;0,217" o:connectangles="0,0"/>
                </v:shape>
                <w10:anchorlock/>
              </v:group>
            </w:pict>
          </mc:Fallback>
        </mc:AlternateContent>
      </w:r>
    </w:p>
    <w:p w14:paraId="488700BF" w14:textId="77777777" w:rsidR="002767D2" w:rsidRDefault="002767D2" w:rsidP="002767D2">
      <w:pPr>
        <w:pStyle w:val="Caption"/>
      </w:pPr>
      <w:r>
        <w:t xml:space="preserve">Figure </w:t>
      </w:r>
      <w:fldSimple w:instr=" SEQ Figure \* ARABIC ">
        <w:r w:rsidR="000E7C7E">
          <w:rPr>
            <w:noProof/>
          </w:rPr>
          <w:t>35</w:t>
        </w:r>
      </w:fldSimple>
      <w:r>
        <w:t>:  Viewing Reference Spectra and their related Target Spectra</w:t>
      </w:r>
    </w:p>
    <w:p w14:paraId="7E34691D" w14:textId="77777777"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14:paraId="3BB1738C" w14:textId="77777777"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14:paraId="21AA9EFF" w14:textId="77777777"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14:paraId="29A26E03" w14:textId="77777777" w:rsidR="00D7008D" w:rsidRDefault="00D7008D" w:rsidP="00D7008D">
      <w:pPr>
        <w:pStyle w:val="Heading3"/>
      </w:pPr>
      <w:bookmarkStart w:id="239" w:name="_Toc293145252"/>
      <w:r>
        <w:t>Deleting Existing Target-Reference Links</w:t>
      </w:r>
      <w:bookmarkEnd w:id="239"/>
    </w:p>
    <w:p w14:paraId="5763269B" w14:textId="77777777"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14:paraId="11CCE705" w14:textId="77777777"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w:t>
      </w:r>
      <w:r w:rsidR="00856756">
        <w:t>of these boxes</w:t>
      </w:r>
      <w:r w:rsidR="009853E9">
        <w:t xml:space="preserve"> only.</w:t>
      </w:r>
    </w:p>
    <w:p w14:paraId="7CC77511" w14:textId="77777777"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14:paraId="0AE30D9B" w14:textId="764DA954" w:rsidR="00437656" w:rsidRPr="00D7008D" w:rsidRDefault="00BF49E7" w:rsidP="009853E9">
      <w:pPr>
        <w:pStyle w:val="Figure"/>
        <w:pageBreakBefore/>
      </w:pPr>
      <w:r>
        <w:rPr>
          <w:lang w:val="en-US" w:eastAsia="en-US"/>
        </w:rPr>
        <mc:AlternateContent>
          <mc:Choice Requires="wpg">
            <w:drawing>
              <wp:inline distT="0" distB="0" distL="0" distR="0" wp14:anchorId="74887056" wp14:editId="277CB58D">
                <wp:extent cx="5602605" cy="3044825"/>
                <wp:effectExtent l="0" t="0" r="0" b="3175"/>
                <wp:docPr id="214" name="Group 2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602605" cy="3044825"/>
                          <a:chOff x="2127" y="1651"/>
                          <a:chExt cx="8823" cy="4795"/>
                        </a:xfrm>
                      </wpg:grpSpPr>
                      <wps:wsp>
                        <wps:cNvPr id="215" name="AutoShape 288"/>
                        <wps:cNvSpPr>
                          <a:spLocks noChangeArrowheads="1" noTextEdit="1"/>
                        </wps:cNvSpPr>
                        <wps:spPr bwMode="auto">
                          <a:xfrm>
                            <a:off x="2127" y="1651"/>
                            <a:ext cx="8823" cy="479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6" name="Picture 3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127" y="2529"/>
                            <a:ext cx="8823" cy="3917"/>
                          </a:xfrm>
                          <a:prstGeom prst="rect">
                            <a:avLst/>
                          </a:prstGeom>
                          <a:noFill/>
                          <a:extLst>
                            <a:ext uri="{909E8E84-426E-40dd-AFC4-6F175D3DCCD1}">
                              <a14:hiddenFill xmlns:a14="http://schemas.microsoft.com/office/drawing/2010/main">
                                <a:solidFill>
                                  <a:srgbClr val="FFFFFF"/>
                                </a:solidFill>
                              </a14:hiddenFill>
                            </a:ext>
                          </a:extLst>
                        </pic:spPr>
                      </pic:pic>
                      <wps:wsp>
                        <wps:cNvPr id="217" name="AutoShape 291"/>
                        <wps:cNvSpPr>
                          <a:spLocks noChangeArrowheads="1"/>
                        </wps:cNvSpPr>
                        <wps:spPr bwMode="auto">
                          <a:xfrm>
                            <a:off x="3256" y="4386"/>
                            <a:ext cx="2279" cy="1029"/>
                          </a:xfrm>
                          <a:prstGeom prst="roundRect">
                            <a:avLst>
                              <a:gd name="adj" fmla="val 11014"/>
                            </a:avLst>
                          </a:prstGeom>
                          <a:solidFill>
                            <a:srgbClr val="DBE5F1"/>
                          </a:solidFill>
                          <a:ln w="9525">
                            <a:solidFill>
                              <a:srgbClr val="0070C0"/>
                            </a:solidFill>
                            <a:round/>
                            <a:headEnd/>
                            <a:tailEnd/>
                          </a:ln>
                        </wps:spPr>
                        <wps:txbx>
                          <w:txbxContent>
                            <w:p w14:paraId="63A8D330" w14:textId="77777777" w:rsidR="00ED27D3" w:rsidRPr="009853E9" w:rsidRDefault="00ED27D3"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218" name="Freeform 292"/>
                        <wps:cNvSpPr>
                          <a:spLocks/>
                        </wps:cNvSpPr>
                        <wps:spPr bwMode="auto">
                          <a:xfrm>
                            <a:off x="5126" y="4610"/>
                            <a:ext cx="1075" cy="1127"/>
                          </a:xfrm>
                          <a:custGeom>
                            <a:avLst/>
                            <a:gdLst>
                              <a:gd name="T0" fmla="*/ 0 w 1203"/>
                              <a:gd name="T1" fmla="*/ 0 h 1053"/>
                              <a:gd name="T2" fmla="*/ 1203 w 1203"/>
                              <a:gd name="T3" fmla="*/ 1053 h 1053"/>
                            </a:gdLst>
                            <a:ahLst/>
                            <a:cxnLst>
                              <a:cxn ang="0">
                                <a:pos x="T0" y="T1"/>
                              </a:cxn>
                              <a:cxn ang="0">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Freeform 293"/>
                        <wps:cNvSpPr>
                          <a:spLocks/>
                        </wps:cNvSpPr>
                        <wps:spPr bwMode="auto">
                          <a:xfrm flipV="1">
                            <a:off x="4041" y="3814"/>
                            <a:ext cx="2525" cy="1125"/>
                          </a:xfrm>
                          <a:custGeom>
                            <a:avLst/>
                            <a:gdLst>
                              <a:gd name="T0" fmla="*/ 0 w 1203"/>
                              <a:gd name="T1" fmla="*/ 0 h 1053"/>
                              <a:gd name="T2" fmla="*/ 1203 w 1203"/>
                              <a:gd name="T3" fmla="*/ 1053 h 1053"/>
                            </a:gdLst>
                            <a:ahLst/>
                            <a:cxnLst>
                              <a:cxn ang="0">
                                <a:pos x="T0" y="T1"/>
                              </a:cxn>
                              <a:cxn ang="0">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Freeform 294"/>
                        <wps:cNvSpPr>
                          <a:spLocks/>
                        </wps:cNvSpPr>
                        <wps:spPr bwMode="auto">
                          <a:xfrm flipV="1">
                            <a:off x="4041" y="3416"/>
                            <a:ext cx="591" cy="1523"/>
                          </a:xfrm>
                          <a:custGeom>
                            <a:avLst/>
                            <a:gdLst>
                              <a:gd name="T0" fmla="*/ 0 w 1203"/>
                              <a:gd name="T1" fmla="*/ 0 h 1053"/>
                              <a:gd name="T2" fmla="*/ 1203 w 1203"/>
                              <a:gd name="T3" fmla="*/ 1053 h 1053"/>
                            </a:gdLst>
                            <a:ahLst/>
                            <a:cxnLst>
                              <a:cxn ang="0">
                                <a:pos x="T0" y="T1"/>
                              </a:cxn>
                              <a:cxn ang="0">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AutoShape 295"/>
                        <wps:cNvSpPr>
                          <a:spLocks noChangeArrowheads="1"/>
                        </wps:cNvSpPr>
                        <wps:spPr bwMode="auto">
                          <a:xfrm>
                            <a:off x="5535" y="1651"/>
                            <a:ext cx="2471" cy="12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046E690" w14:textId="77777777" w:rsidR="00ED27D3" w:rsidRPr="00A51821" w:rsidRDefault="00ED27D3"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s:wsp>
                        <wps:cNvPr id="222" name="Freeform 296"/>
                        <wps:cNvSpPr>
                          <a:spLocks/>
                        </wps:cNvSpPr>
                        <wps:spPr bwMode="auto">
                          <a:xfrm>
                            <a:off x="7845" y="2529"/>
                            <a:ext cx="1193" cy="995"/>
                          </a:xfrm>
                          <a:custGeom>
                            <a:avLst/>
                            <a:gdLst>
                              <a:gd name="T0" fmla="*/ 0 w 1203"/>
                              <a:gd name="T1" fmla="*/ 0 h 1053"/>
                              <a:gd name="T2" fmla="*/ 1203 w 1203"/>
                              <a:gd name="T3" fmla="*/ 1053 h 1053"/>
                            </a:gdLst>
                            <a:ahLst/>
                            <a:cxnLst>
                              <a:cxn ang="0">
                                <a:pos x="T0" y="T1"/>
                              </a:cxn>
                              <a:cxn ang="0">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Freeform 297"/>
                        <wps:cNvSpPr>
                          <a:spLocks/>
                        </wps:cNvSpPr>
                        <wps:spPr bwMode="auto">
                          <a:xfrm flipH="1">
                            <a:off x="3095" y="2529"/>
                            <a:ext cx="2601" cy="769"/>
                          </a:xfrm>
                          <a:custGeom>
                            <a:avLst/>
                            <a:gdLst>
                              <a:gd name="T0" fmla="*/ 0 w 1203"/>
                              <a:gd name="T1" fmla="*/ 0 h 1053"/>
                              <a:gd name="T2" fmla="*/ 1203 w 1203"/>
                              <a:gd name="T3" fmla="*/ 1053 h 1053"/>
                            </a:gdLst>
                            <a:ahLst/>
                            <a:cxnLst>
                              <a:cxn ang="0">
                                <a:pos x="T0" y="T1"/>
                              </a:cxn>
                              <a:cxn ang="0">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89" o:spid="_x0000_s1139" style="width:441.15pt;height:239.75pt;mso-position-horizontal-relative:char;mso-position-vertical-relative:line" coordorigin="2127,1651" coordsize="8823,4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">
                <o:lock v:ext="edit" aspectratio="t"/>
                <v:roundrect id="AutoShape 288" o:spid="_x0000_s1140" style="position:absolute;left:2127;top:1651;width:8823;height:479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PdjxQAA&#10;ANwAAAAPAAAAZHJzL2Rvd25yZXYueG1sRI/RagIxFETfBf8h3ELfNKvFWrZG0ZZCQVS0/YDL5rq7&#10;NrlZkqirX2+Ego/DzJxhJrPWGnEiH2rHCgb9DARx4XTNpYLfn6/eG4gQkTUax6TgQgFm025ngrl2&#10;Z97SaRdLkSAcclRQxdjkUoaiIouh7xri5O2dtxiT9KXUHs8Jbo0cZtmrtFhzWqiwoY+Kir/d0So4&#10;mE+5WWT2OC7Nul0tx1c/f7kq9fzUzt9BRGrjI/zf/tYKhoMR3M+kIyCn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M92PFAAAA3AAAAA8AAAAAAAAAAAAAAAAAlwIAAGRycy9k&#10;b3ducmV2LnhtbFBLBQYAAAAABAAEAPUAAACJAwAAAAA=&#10;" filled="f" stroked="f">
                  <o:lock v:ext="edit" text="t"/>
                </v:roundrect>
                <v:shape id="Picture 345" o:spid="_x0000_s1141" type="#_x0000_t75" style="position:absolute;left:2127;top:2529;width:8823;height:39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H&#10;1eDDAAAA3AAAAA8AAABkcnMvZG93bnJldi54bWxEj1FrwkAQhN8L/Q/HFvpWN/oQS+opIrSWItKa&#10;/oAlt02Cub1wd5r033uC4OMwM98wi9VoO3VmH1onGqaTDBRL5UwrtYbf8v3lFVSIJIY6J6zhnwOs&#10;lo8PCyqMG+SHz4dYqwSRUJCGJsa+QAxVw5bCxPUsyftz3lJM0tdoPA0JbjucZVmOllpJCw31vGm4&#10;Oh5OVoPfzcshfPHOlWG7zr8z/Ngjav38NK7fQEUe4z18a38aDbNpDtcz6Qjg8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YfV4MMAAADcAAAADwAAAAAAAAAAAAAAAACcAgAA&#10;ZHJzL2Rvd25yZXYueG1sUEsFBgAAAAAEAAQA9wAAAIwDAAAAAA==&#10;">
                  <v:imagedata r:id="rId68" o:title=""/>
                </v:shape>
                <v:roundrect id="AutoShape 291" o:spid="_x0000_s1142" style="position:absolute;left:3256;top:4386;width:2279;height:1029;visibility:visible;mso-wrap-style:square;v-text-anchor:top" arcsize="721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xcG5xQAA&#10;ANwAAAAPAAAAZHJzL2Rvd25yZXYueG1sRI9Ba8JAFITvhf6H5RV6qxvF2hKzkVYsCOLB2Iu3Z/aZ&#10;BHffhuxq0n/vCkKPw8x8w2SLwRpxpc43jhWMRwkI4tLphisFv/uft08QPiBrNI5JwR95WOTPTxmm&#10;2vW8o2sRKhEh7FNUUIfQplL6siaLfuRa4uidXGcxRNlVUnfYR7g1cpIkM2mx4bhQY0vLmspzcbEK&#10;ivXmuNub6XfvtrOyWpnDYWvelXp9Gb7mIAIN4T/8aK+1gsn4A+5n4hG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PFwbnFAAAA3AAAAA8AAAAAAAAAAAAAAAAAlwIAAGRycy9k&#10;b3ducmV2LnhtbFBLBQYAAAAABAAEAPUAAACJAwAAAAA=&#10;" fillcolor="#dbe5f1" strokecolor="#0070c0">
                  <v:textbox>
                    <w:txbxContent>
                      <w:p w14:paraId="63A8D330" w14:textId="77777777" w:rsidR="00ED27D3" w:rsidRPr="009853E9" w:rsidRDefault="00ED27D3"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Freeform 292" o:spid="_x0000_s1143" style="position:absolute;left:5126;top:4610;width:1075;height:1127;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5mDwwAA&#10;ANwAAAAPAAAAZHJzL2Rvd25yZXYueG1sRE9Na8JAEL0X/A/LCL01m0QokrqKRNQevDTGQm9DdkxS&#10;s7Mhu5r033cPhR4f73u1mUwnHjS41rKCJIpBEFdWt1wrKM/7lyUI55E1dpZJwQ852KxnTyvMtB35&#10;gx6Fr0UIYZehgsb7PpPSVQ0ZdJHtiQN3tYNBH+BQSz3gGMJNJ9M4fpUGWw4NDfaUN1TdirtRcP2+&#10;nOP8VByOOS52n8lXtezLk1LP82n7BsLT5P/Ff+53rSBNwtpwJhwBuf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x5mDwwAAANwAAAAPAAAAAAAAAAAAAAAAAJcCAABkcnMvZG93&#10;bnJldi54bWxQSwUGAAAAAAQABAD1AAAAhwMAAAAA&#10;" path="m0,0c0,,601,526,1203,1053e" filled="f" strokecolor="#0070c0" strokeweight="1pt">
                  <v:stroke endarrow="open"/>
                  <v:path arrowok="t" o:connecttype="custom" o:connectlocs="0,0;1075,1127" o:connectangles="0,0"/>
                </v:shape>
                <v:shape id="Freeform 293" o:spid="_x0000_s1144" style="position:absolute;left:4041;top:3814;width:2525;height:1125;flip: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r0cpxgAA&#10;ANwAAAAPAAAAZHJzL2Rvd25yZXYueG1sRI9Ba8JAFITvgv9heYXedKPQoqmrFFG0l2qil95es88k&#10;dPdtyG5N+u+7guBxmJlvmMWqt0ZcqfW1YwWTcQKCuHC65lLB+bQdzUD4gKzROCYFf+RhtRwOFphq&#10;13FG1zyUIkLYp6igCqFJpfRFRRb92DXE0bu41mKIsi2lbrGLcGvkNElepcWa40KFDa0rKn7yX6ug&#10;+8zWh2+T783Xy+Zjdsm6c7E7KvX81L+/gQjUh0f43t5rBdPJHG5n4hGQy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r0cpxgAAANwAAAAPAAAAAAAAAAAAAAAAAJcCAABkcnMv&#10;ZG93bnJldi54bWxQSwUGAAAAAAQABAD1AAAAigMAAAAA&#10;" path="m0,0c0,,601,526,1203,1053e" filled="f" strokecolor="#0070c0" strokeweight="1pt">
                  <v:stroke endarrow="open"/>
                  <v:path arrowok="t" o:connecttype="custom" o:connectlocs="0,0;2525,1125" o:connectangles="0,0"/>
                </v:shape>
                <v:shape id="Freeform 294" o:spid="_x0000_s1145" style="position:absolute;left:4041;top:3416;width:591;height:1523;flip: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SQJwgAA&#10;ANwAAAAPAAAAZHJzL2Rvd25yZXYueG1sRE/Pa8IwFL4P9j+EJ3ibqQWHVKOIbEwvzlYvu701z7aY&#10;vJQm2vrfL4eBx4/v93I9WCPu1PnGsYLpJAFBXDrdcKXgfPp8m4PwAVmjcUwKHuRhvXp9WWKmXc85&#10;3YtQiRjCPkMFdQhtJqUva7LoJ64ljtzFdRZDhF0ldYd9DLdGpknyLi02HBtqbGlbU3ktblZBf8i3&#10;37+m2Jmf2cd+fsn7c/l1VGo8GjYLEIGG8BT/u3daQZrG+fFMPAJy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D5JAnCAAAA3AAAAA8AAAAAAAAAAAAAAAAAlwIAAGRycy9kb3du&#10;cmV2LnhtbFBLBQYAAAAABAAEAPUAAACGAwAAAAA=&#10;" path="m0,0c0,,601,526,1203,1053e" filled="f" strokecolor="#0070c0" strokeweight="1pt">
                  <v:stroke endarrow="open"/>
                  <v:path arrowok="t" o:connecttype="custom" o:connectlocs="0,0;591,1523" o:connectangles="0,0"/>
                </v:shape>
                <v:roundrect id="AutoShape 295" o:spid="_x0000_s1146" style="position:absolute;left:5535;top:1651;width:2471;height:125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HYvmxQAA&#10;ANwAAAAPAAAAZHJzL2Rvd25yZXYueG1sRI9BawIxFITvBf9DeEIvRbPmIGU1ilhaeqjWWn/AY/Pc&#10;BDcvyyau23/fCIUeh5n5hlmuB9+InrroAmuYTQsQxFUwjmsNp+/XyTOImJANNoFJww9FWK9GD0ss&#10;TbjxF/XHVIsM4ViiBptSW0oZK0se4zS0xNk7h85jyrKrpenwluG+kaoo5tKj47xgsaWtpepyvHoN&#10;8bJT7mXrPs4H+9QXn6e3636jtH4cD5sFiERD+g//td+NBqVmcD+Tj4Bc/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Ydi+bFAAAA3AAAAA8AAAAAAAAAAAAAAAAAlwIAAGRycy9k&#10;b3ducmV2LnhtbFBLBQYAAAAABAAEAPUAAACJAwAAAAA=&#10;" fillcolor="#dbe5f1 [660]" strokecolor="#0070c0">
                  <v:textbox>
                    <w:txbxContent>
                      <w:p w14:paraId="4046E690" w14:textId="77777777" w:rsidR="00ED27D3" w:rsidRPr="00A51821" w:rsidRDefault="00ED27D3"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Freeform 296" o:spid="_x0000_s1147" style="position:absolute;left:7845;top:2529;width:1193;height:995;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Q2TUxgAA&#10;ANwAAAAPAAAAZHJzL2Rvd25yZXYueG1sRI9Ba8JAFITvBf/D8oTemk1SKBKzBonY9uCl0QreHtln&#10;Es2+Ddmtpv++Wyj0OMzMN0xeTKYXNxpdZ1lBEsUgiGurO24UHPbbpwUI55E19pZJwTc5KFazhxwz&#10;be/8QbfKNyJA2GWooPV+yKR0dUsGXWQH4uCd7WjQBzk2Uo94D3DTyzSOX6TBjsNCiwOVLdXX6sso&#10;OF8+93G5q17fSnzeHJNTvRgOO6Ue59N6CcLT5P/Df+13rSBNU/g9E46AXP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Q2TUxgAAANwAAAAPAAAAAAAAAAAAAAAAAJcCAABkcnMv&#10;ZG93bnJldi54bWxQSwUGAAAAAAQABAD1AAAAigMAAAAA&#10;" path="m0,0c0,,601,526,1203,1053e" filled="f" strokecolor="#0070c0" strokeweight="1pt">
                  <v:stroke endarrow="open"/>
                  <v:path arrowok="t" o:connecttype="custom" o:connectlocs="0,0;1193,995" o:connectangles="0,0"/>
                </v:shape>
                <v:shape id="Freeform 297" o:spid="_x0000_s1148" style="position:absolute;left:3095;top:2529;width:2601;height:769;flip:x;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7p+xgAA&#10;ANwAAAAPAAAAZHJzL2Rvd25yZXYueG1sRI9Ba8JAFITvhf6H5RV6q5umVCS6ikhFe7FN9OLtmX0m&#10;wd23Ibs16b93C0KPw8x8w8wWgzXiSp1vHCt4HSUgiEunG64UHPbrlwkIH5A1Gsek4Jc8LOaPDzPM&#10;tOs5p2sRKhEh7DNUUIfQZlL6siaLfuRa4uidXWcxRNlVUnfYR7g1Mk2SsbTYcFyosaVVTeWl+LEK&#10;+l2++jqZYmuO7x+fk3PeH8rNt1LPT8NyCiLQEP7D9/ZWK0jTN/g7E4+An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K7p+xgAAANwAAAAPAAAAAAAAAAAAAAAAAJcCAABkcnMv&#10;ZG93bnJldi54bWxQSwUGAAAAAAQABAD1AAAAigMAAAAA&#10;" path="m0,0c0,,601,526,1203,1053e" filled="f" strokecolor="#0070c0" strokeweight="1pt">
                  <v:stroke endarrow="open"/>
                  <v:path arrowok="t" o:connecttype="custom" o:connectlocs="0,0;2601,769" o:connectangles="0,0"/>
                </v:shape>
                <w10:anchorlock/>
              </v:group>
            </w:pict>
          </mc:Fallback>
        </mc:AlternateContent>
      </w:r>
    </w:p>
    <w:p w14:paraId="438DB3AC" w14:textId="77777777" w:rsidR="009853E9" w:rsidRDefault="009853E9" w:rsidP="009853E9">
      <w:pPr>
        <w:pStyle w:val="Caption"/>
      </w:pPr>
      <w:r>
        <w:t xml:space="preserve">Figure </w:t>
      </w:r>
      <w:fldSimple w:instr=" SEQ Figure \* ARABIC ">
        <w:r w:rsidR="000E7C7E">
          <w:rPr>
            <w:noProof/>
          </w:rPr>
          <w:t>36</w:t>
        </w:r>
      </w:fldSimple>
      <w:r>
        <w:t xml:space="preserve">:  </w:t>
      </w:r>
      <w:r w:rsidR="00C00B57">
        <w:t>Deleting</w:t>
      </w:r>
      <w:r>
        <w:t xml:space="preserve"> Target-Reference Spectra link</w:t>
      </w:r>
      <w:r w:rsidR="00C00B57">
        <w:t>s</w:t>
      </w:r>
    </w:p>
    <w:p w14:paraId="2E32A873" w14:textId="5C0DD2C5" w:rsidR="00C5121B" w:rsidRDefault="00C5121B" w:rsidP="007D43F6">
      <w:pPr>
        <w:pStyle w:val="Heading3"/>
      </w:pPr>
      <w:bookmarkStart w:id="240" w:name="_Toc293145253"/>
      <w:r>
        <w:t>Adding new Target-Reference links</w:t>
      </w:r>
      <w:bookmarkEnd w:id="240"/>
    </w:p>
    <w:p w14:paraId="68750AE2" w14:textId="77777777"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14:paraId="6D2F6866" w14:textId="77777777" w:rsidR="00343837" w:rsidRDefault="00644C4D" w:rsidP="00343837">
      <w:pPr>
        <w:pStyle w:val="Figure"/>
      </w:pPr>
      <w:r>
        <w:rPr>
          <w:lang w:val="en-US" w:eastAsia="en-US"/>
        </w:rPr>
        <w:drawing>
          <wp:inline distT="0" distB="0" distL="0" distR="0" wp14:anchorId="127DAB64" wp14:editId="7A24DFF6">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9"/>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EC50B43" w14:textId="77777777" w:rsidR="00343837" w:rsidRDefault="00343837" w:rsidP="00343837">
      <w:pPr>
        <w:pStyle w:val="Caption"/>
      </w:pPr>
      <w:r>
        <w:t xml:space="preserve">Figure </w:t>
      </w:r>
      <w:fldSimple w:instr=" SEQ Figure \* ARABIC ">
        <w:r w:rsidR="000E7C7E">
          <w:rPr>
            <w:noProof/>
          </w:rPr>
          <w:t>37</w:t>
        </w:r>
      </w:fldSimple>
      <w:r>
        <w:t xml:space="preserve">:  Creating </w:t>
      </w:r>
      <w:r w:rsidR="001A1F98">
        <w:t xml:space="preserve">a single </w:t>
      </w:r>
      <w:r>
        <w:t>ne</w:t>
      </w:r>
      <w:r w:rsidR="001A1F98">
        <w:t>w Target-Reference Spectra link</w:t>
      </w:r>
    </w:p>
    <w:p w14:paraId="784DED11" w14:textId="77777777" w:rsidR="00EB05CD" w:rsidRDefault="00343837" w:rsidP="00EB05CD">
      <w:pPr>
        <w:pStyle w:val="Note"/>
      </w:pPr>
      <w:r>
        <w:t>Note</w:t>
      </w:r>
      <w:r w:rsidR="00814C36">
        <w:t>s</w:t>
      </w:r>
      <w:r>
        <w:tab/>
        <w:t>The left and right sides of this dialog do not operate independently, unlike the dialog which displays links in the previous section.</w:t>
      </w:r>
    </w:p>
    <w:p w14:paraId="608C9C4F" w14:textId="77777777"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14:paraId="0D557BB6" w14:textId="77777777"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firstRow="1" w:lastRow="0" w:firstColumn="1" w:lastColumn="0" w:noHBand="0" w:noVBand="1"/>
      </w:tblPr>
      <w:tblGrid>
        <w:gridCol w:w="8862"/>
      </w:tblGrid>
      <w:tr w:rsidR="00EB05CD" w14:paraId="7B50B1D7" w14:textId="77777777" w:rsidTr="00EB05C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77B602" w14:textId="77777777"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14:paraId="428E29BE" w14:textId="77777777"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14:paraId="62E42EA5" w14:textId="77777777"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14:paraId="66DE5ADD" w14:textId="77777777" w:rsidR="00EB05CD" w:rsidRDefault="00EB05CD" w:rsidP="00EB05CD">
            <w:pPr>
              <w:pStyle w:val="ProcessStep"/>
            </w:pPr>
            <w:r>
              <w:t xml:space="preserve">Click </w:t>
            </w:r>
            <w:r w:rsidRPr="00EB05CD">
              <w:rPr>
                <w:rStyle w:val="ActionButton"/>
              </w:rPr>
              <w:t> Link </w:t>
            </w:r>
            <w:r>
              <w:t xml:space="preserve"> to create the link.</w:t>
            </w:r>
          </w:p>
        </w:tc>
      </w:tr>
    </w:tbl>
    <w:p w14:paraId="61C371F9" w14:textId="0A2B4708" w:rsidR="007C17C5" w:rsidRPr="00343837" w:rsidRDefault="007C17C5" w:rsidP="007C17C5">
      <w:pPr>
        <w:pStyle w:val="Note"/>
      </w:pPr>
      <w:r>
        <w:t>Note</w:t>
      </w:r>
      <w:r w:rsidR="00EB05CD">
        <w:tab/>
      </w:r>
      <w:r w:rsidR="008350D1">
        <w:t>Links can only be created once between spectra, an error message will be returned if a re-linking is attempted.</w:t>
      </w:r>
    </w:p>
    <w:p w14:paraId="79544264" w14:textId="77777777" w:rsidR="007C17C5" w:rsidRDefault="007C17C5" w:rsidP="001A1F98">
      <w:pPr>
        <w:pStyle w:val="Body"/>
      </w:pPr>
      <w:bookmarkStart w:id="241" w:name="_Toc355280381"/>
      <w:bookmarkStart w:id="242" w:name="_Ref356551608"/>
      <w:bookmarkStart w:id="243" w:name="_Ref356551613"/>
    </w:p>
    <w:p w14:paraId="4FC0B2FB" w14:textId="77777777" w:rsidR="001A1F98" w:rsidRDefault="001A1F98" w:rsidP="001A1F98">
      <w:pPr>
        <w:pStyle w:val="Body"/>
      </w:pPr>
      <w:r>
        <w:t xml:space="preserve">It is also possible to create multiple links </w:t>
      </w:r>
      <w:r w:rsidR="00814C36">
        <w:t>simultaneously</w:t>
      </w:r>
      <w:r>
        <w:t xml:space="preserve"> by selecting multiple Target Spectra.</w:t>
      </w:r>
    </w:p>
    <w:p w14:paraId="2E9F23B9" w14:textId="77777777"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14:paraId="2A2A3033" w14:textId="77777777" w:rsidR="00814C36" w:rsidRDefault="00814C36" w:rsidP="00814C36">
      <w:pPr>
        <w:pStyle w:val="Figure"/>
      </w:pPr>
      <w:r>
        <w:rPr>
          <w:lang w:val="en-US" w:eastAsia="en-US"/>
        </w:rPr>
        <w:drawing>
          <wp:inline distT="0" distB="0" distL="0" distR="0" wp14:anchorId="73B0C8E4" wp14:editId="6017BBA7">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70">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2F87CCA6" w14:textId="77777777" w:rsidR="00814C36" w:rsidRPr="00084655" w:rsidRDefault="00814C36" w:rsidP="00814C36">
      <w:pPr>
        <w:pStyle w:val="Caption"/>
      </w:pPr>
      <w:r>
        <w:t xml:space="preserve">Figure </w:t>
      </w:r>
      <w:fldSimple w:instr=" SEQ Figure \* ARABIC ">
        <w:r w:rsidR="000E7C7E">
          <w:rPr>
            <w:noProof/>
          </w:rPr>
          <w:t>38</w:t>
        </w:r>
      </w:fldSimple>
      <w:r>
        <w:t xml:space="preserve">: </w:t>
      </w:r>
      <w:r w:rsidRPr="00CC3D88">
        <w:t xml:space="preserve">Referencing of reference panel </w:t>
      </w:r>
      <w:r w:rsidR="007F4F37">
        <w:t>Spectr</w:t>
      </w:r>
      <w:r w:rsidRPr="00CC3D88">
        <w:t xml:space="preserve">a by target </w:t>
      </w:r>
      <w:r w:rsidR="007F4F37">
        <w:t>Spectr</w:t>
      </w:r>
      <w:r w:rsidRPr="00CC3D88">
        <w:t>a based on timeline information</w:t>
      </w:r>
    </w:p>
    <w:p w14:paraId="07C2D805" w14:textId="5A2DF59A"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r w:rsidR="0048315D">
        <w:t xml:space="preserve"> Note that this method is a trivial solution; for more scientific results consider writing your own routine in a higher-level language, e.g. calculating the mean and standard deviations of the reference panel readings and using these to interpolate over time to estimate the irradiance for each measured target spectrum.</w:t>
      </w:r>
    </w:p>
    <w:p w14:paraId="58E5F7E1" w14:textId="77777777" w:rsidR="001A1F98" w:rsidRDefault="00644C4D" w:rsidP="001A1F98">
      <w:pPr>
        <w:pStyle w:val="Figure"/>
      </w:pPr>
      <w:r>
        <w:rPr>
          <w:lang w:val="en-US" w:eastAsia="en-US"/>
        </w:rPr>
        <w:drawing>
          <wp:inline distT="0" distB="0" distL="0" distR="0" wp14:anchorId="0986D402" wp14:editId="147FF824">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1"/>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09635832" w14:textId="77777777" w:rsidR="001A1F98" w:rsidRDefault="001A1F98" w:rsidP="001A1F98">
      <w:pPr>
        <w:pStyle w:val="Caption"/>
      </w:pPr>
      <w:bookmarkStart w:id="244" w:name="_Ref359576470"/>
      <w:bookmarkStart w:id="245" w:name="_Ref359576453"/>
      <w:r>
        <w:t xml:space="preserve">Figure </w:t>
      </w:r>
      <w:fldSimple w:instr=" SEQ Figure \* ARABIC ">
        <w:r w:rsidR="000E7C7E">
          <w:rPr>
            <w:noProof/>
          </w:rPr>
          <w:t>39</w:t>
        </w:r>
      </w:fldSimple>
      <w:bookmarkEnd w:id="244"/>
      <w:r>
        <w:t>:  Creating multiple new Target-Reference Spectra links</w:t>
      </w:r>
      <w:bookmarkEnd w:id="245"/>
    </w:p>
    <w:p w14:paraId="433B2764" w14:textId="77777777"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firstRow="1" w:lastRow="0" w:firstColumn="1" w:lastColumn="0" w:noHBand="0" w:noVBand="1"/>
      </w:tblPr>
      <w:tblGrid>
        <w:gridCol w:w="8862"/>
      </w:tblGrid>
      <w:tr w:rsidR="00814C36" w:rsidRPr="00814C36" w14:paraId="581739EE" w14:textId="77777777" w:rsidTr="00CD667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F630E21" w14:textId="77777777"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0E7C7E">
              <w:t xml:space="preserve">Figure </w:t>
            </w:r>
            <w:r w:rsidR="000E7C7E">
              <w:rPr>
                <w:noProof/>
              </w:rPr>
              <w:t>39</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0E7C7E">
              <w:t>above</w:t>
            </w:r>
            <w:r w:rsidR="00AE2F37">
              <w:fldChar w:fldCharType="end"/>
            </w:r>
            <w:r w:rsidR="00856756">
              <w:t>)</w:t>
            </w:r>
            <w:r>
              <w:t>.</w:t>
            </w:r>
          </w:p>
          <w:p w14:paraId="2621E9EC" w14:textId="77777777"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0E7C7E" w:rsidRPr="000E7C7E">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0E7C7E" w:rsidRPr="000E7C7E">
              <w:rPr>
                <w:rStyle w:val="CrossReference"/>
              </w:rPr>
              <w:t>SQL Matching Strings</w:t>
            </w:r>
            <w:r w:rsidR="00C63D4F">
              <w:fldChar w:fldCharType="end"/>
            </w:r>
            <w:r w:rsidR="001A1F98">
              <w:t>.)</w:t>
            </w:r>
          </w:p>
          <w:p w14:paraId="7E17C5B8" w14:textId="77777777"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0E7C7E">
              <w:t xml:space="preserve">Figure </w:t>
            </w:r>
            <w:r w:rsidR="000E7C7E">
              <w:rPr>
                <w:noProof/>
              </w:rPr>
              <w:t>39</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0E7C7E">
              <w:t>above</w:t>
            </w:r>
            <w:r w:rsidR="00AE2F37">
              <w:fldChar w:fldCharType="end"/>
            </w:r>
            <w:r w:rsidR="00856756">
              <w:t>)</w:t>
            </w:r>
            <w:r>
              <w:t>.</w:t>
            </w:r>
          </w:p>
          <w:p w14:paraId="71090C84" w14:textId="77777777"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0E7C7E" w:rsidRPr="000E7C7E">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0E7C7E" w:rsidRPr="000E7C7E">
              <w:rPr>
                <w:rStyle w:val="CrossReference"/>
              </w:rPr>
              <w:t>SQL Matching Strings</w:t>
            </w:r>
            <w:r w:rsidR="00C63D4F">
              <w:fldChar w:fldCharType="end"/>
            </w:r>
            <w:r w:rsidR="001A1F98">
              <w:t>.)</w:t>
            </w:r>
          </w:p>
          <w:p w14:paraId="03321AB8" w14:textId="77777777"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14:paraId="3437B493" w14:textId="77777777"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14:paraId="195BC787" w14:textId="02089F95" w:rsidR="008350D1" w:rsidRDefault="008350D1" w:rsidP="000E3E59">
      <w:pPr>
        <w:pStyle w:val="Heading2"/>
      </w:pPr>
      <w:bookmarkStart w:id="246" w:name="_Ref356553888"/>
      <w:bookmarkStart w:id="247" w:name="_Ref357586671"/>
      <w:bookmarkStart w:id="248" w:name="_Ref357586673"/>
      <w:bookmarkStart w:id="249" w:name="_Toc293145254"/>
      <w:r>
        <w:t>Creating Data Links</w:t>
      </w:r>
      <w:bookmarkEnd w:id="249"/>
    </w:p>
    <w:p w14:paraId="71025876" w14:textId="27427578" w:rsidR="008350D1" w:rsidRDefault="008350D1" w:rsidP="008350D1">
      <w:r>
        <w:t xml:space="preserve">The dialog the link Targets and Reference as introduced in section </w:t>
      </w:r>
      <w:r w:rsidR="00F60DF7">
        <w:fldChar w:fldCharType="begin"/>
      </w:r>
      <w:r w:rsidR="00F60DF7">
        <w:instrText xml:space="preserve"> REF _Ref356553971 \r \h </w:instrText>
      </w:r>
      <w:r w:rsidR="00F60DF7">
        <w:fldChar w:fldCharType="separate"/>
      </w:r>
      <w:r w:rsidR="000E7C7E">
        <w:t>4.15</w:t>
      </w:r>
      <w:r w:rsidR="00F60DF7">
        <w:fldChar w:fldCharType="end"/>
      </w:r>
      <w:r w:rsidR="00F60DF7">
        <w:t xml:space="preserve"> is set up to deal with single links between target and reference spectra.</w:t>
      </w:r>
    </w:p>
    <w:p w14:paraId="6158D078" w14:textId="322EAA05" w:rsidR="00F60DF7" w:rsidRDefault="00F60DF7" w:rsidP="008350D1">
      <w:r>
        <w:t>For a more flexible approach Data Links can also be created in the Metadata Editor using a basic number input field to enter spectrum ids (</w:t>
      </w:r>
      <w:r>
        <w:fldChar w:fldCharType="begin"/>
      </w:r>
      <w:r>
        <w:instrText xml:space="preserve"> REF _Ref293141025 \h </w:instrText>
      </w:r>
      <w:r>
        <w:fldChar w:fldCharType="separate"/>
      </w:r>
      <w:r w:rsidR="000E7C7E">
        <w:t xml:space="preserve">Figure </w:t>
      </w:r>
      <w:r w:rsidR="000E7C7E">
        <w:rPr>
          <w:noProof/>
        </w:rPr>
        <w:t>40</w:t>
      </w:r>
      <w:r>
        <w:fldChar w:fldCharType="end"/>
      </w:r>
      <w:r>
        <w:t>).</w:t>
      </w:r>
      <w:r w:rsidR="00523406">
        <w:t xml:space="preserve"> Multiple entries are possible.</w:t>
      </w:r>
    </w:p>
    <w:p w14:paraId="433D440E" w14:textId="531DDB71" w:rsidR="00523406" w:rsidRDefault="00523406" w:rsidP="008350D1">
      <w:r>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101438EE" w14:textId="77777777" w:rsidR="00F60DF7" w:rsidRDefault="00F60DF7" w:rsidP="008350D1"/>
    <w:p w14:paraId="72D8BB2E" w14:textId="0B3C1275" w:rsidR="00F60DF7" w:rsidRDefault="00F60DF7" w:rsidP="008350D1">
      <w:r>
        <w:rPr>
          <w:noProof/>
          <w:lang w:val="en-US"/>
        </w:rPr>
        <w:drawing>
          <wp:inline distT="0" distB="0" distL="0" distR="0" wp14:anchorId="2F604B20" wp14:editId="220035A8">
            <wp:extent cx="5010097" cy="1315392"/>
            <wp:effectExtent l="0" t="0" r="0" b="5715"/>
            <wp:docPr id="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380" cy="1315466"/>
                    </a:xfrm>
                    <a:prstGeom prst="rect">
                      <a:avLst/>
                    </a:prstGeom>
                    <a:noFill/>
                    <a:ln>
                      <a:noFill/>
                    </a:ln>
                  </pic:spPr>
                </pic:pic>
              </a:graphicData>
            </a:graphic>
          </wp:inline>
        </w:drawing>
      </w:r>
    </w:p>
    <w:p w14:paraId="1AF04D3F" w14:textId="27EF90B2" w:rsidR="00F60DF7" w:rsidRDefault="00F60DF7" w:rsidP="00F60DF7">
      <w:pPr>
        <w:pStyle w:val="Caption"/>
      </w:pPr>
      <w:bookmarkStart w:id="250" w:name="_Ref293141025"/>
      <w:r>
        <w:t xml:space="preserve">Figure </w:t>
      </w:r>
      <w:fldSimple w:instr=" SEQ Figure \* ARABIC ">
        <w:r w:rsidR="000E7C7E">
          <w:rPr>
            <w:noProof/>
          </w:rPr>
          <w:t>40</w:t>
        </w:r>
      </w:fldSimple>
      <w:bookmarkEnd w:id="250"/>
      <w:r>
        <w:t>: Editing of Data Links in the Metadata Editor</w:t>
      </w:r>
    </w:p>
    <w:p w14:paraId="7F91C0CE" w14:textId="77777777" w:rsidR="00F60DF7" w:rsidRPr="008350D1" w:rsidRDefault="00F60DF7" w:rsidP="008350D1"/>
    <w:p w14:paraId="0E1637BB" w14:textId="77777777" w:rsidR="002A0FFE" w:rsidRPr="00084655" w:rsidRDefault="00DD57E2" w:rsidP="000E3E59">
      <w:pPr>
        <w:pStyle w:val="Heading2"/>
      </w:pPr>
      <w:bookmarkStart w:id="251" w:name="_Toc293145255"/>
      <w:r>
        <w:t xml:space="preserve">Displaying and </w:t>
      </w:r>
      <w:r w:rsidR="002A0FFE" w:rsidRPr="00084655">
        <w:t>Editing Metadata</w:t>
      </w:r>
      <w:bookmarkEnd w:id="218"/>
      <w:bookmarkEnd w:id="241"/>
      <w:bookmarkEnd w:id="242"/>
      <w:bookmarkEnd w:id="243"/>
      <w:bookmarkEnd w:id="246"/>
      <w:bookmarkEnd w:id="247"/>
      <w:bookmarkEnd w:id="248"/>
      <w:bookmarkEnd w:id="251"/>
    </w:p>
    <w:p w14:paraId="0564B35D" w14:textId="77777777"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r w:rsidR="00C63D4F">
        <w:fldChar w:fldCharType="begin"/>
      </w:r>
      <w:r w:rsidR="00C63D4F">
        <w:instrText xml:space="preserve"> REF _Ref357586090 \r \h  \* MERGEFORMAT </w:instrText>
      </w:r>
      <w:r w:rsidR="00C63D4F">
        <w:fldChar w:fldCharType="separate"/>
      </w:r>
      <w:r w:rsidR="000E7C7E" w:rsidRPr="000E7C7E">
        <w:rPr>
          <w:rStyle w:val="CrossReference"/>
        </w:rPr>
        <w:t>3.13</w:t>
      </w:r>
      <w:r w:rsidR="00C63D4F">
        <w:fldChar w:fldCharType="end"/>
      </w:r>
      <w:r w:rsidR="0033520F">
        <w:t xml:space="preserve"> and </w:t>
      </w:r>
      <w:r w:rsidR="00AE2F37" w:rsidRPr="0033520F">
        <w:rPr>
          <w:rStyle w:val="CrossReference"/>
        </w:rPr>
        <w:fldChar w:fldCharType="begin"/>
      </w:r>
      <w:r w:rsidR="0033520F" w:rsidRPr="0033520F">
        <w:rPr>
          <w:rStyle w:val="CrossReference"/>
        </w:rPr>
        <w:instrText xml:space="preserve"> REF _Ref354084522 \r \h </w:instrText>
      </w:r>
      <w:r w:rsidR="00AE2F37" w:rsidRPr="0033520F">
        <w:rPr>
          <w:rStyle w:val="CrossReference"/>
        </w:rPr>
      </w:r>
      <w:r w:rsidR="00AE2F37" w:rsidRPr="0033520F">
        <w:rPr>
          <w:rStyle w:val="CrossReference"/>
        </w:rPr>
        <w:fldChar w:fldCharType="separate"/>
      </w:r>
      <w:r w:rsidR="000E7C7E">
        <w:rPr>
          <w:rStyle w:val="CrossReference"/>
        </w:rPr>
        <w:t>3.14</w:t>
      </w:r>
      <w:r w:rsidR="00AE2F3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14:paraId="0341B3A2" w14:textId="77777777" w:rsidR="00DD57E2" w:rsidRDefault="00DD57E2" w:rsidP="00A7583F">
      <w:pPr>
        <w:pStyle w:val="Body"/>
      </w:pPr>
      <w:r>
        <w:t xml:space="preserve">Metadata is </w:t>
      </w:r>
      <w:r w:rsidR="0033520F">
        <w:t xml:space="preserve">most easily </w:t>
      </w:r>
      <w:r>
        <w:t xml:space="preserve">displayed using </w:t>
      </w:r>
      <w:r w:rsidR="00F52044">
        <w:t>SPECCHIO</w:t>
      </w:r>
      <w:r>
        <w:t>’s Metadata editor.</w:t>
      </w:r>
    </w:p>
    <w:p w14:paraId="0A94EDD9" w14:textId="77777777"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p w14:paraId="0E7566D1" w14:textId="2933BDEC" w:rsidR="00CB39EE" w:rsidRDefault="00BF49E7" w:rsidP="0033520F">
      <w:pPr>
        <w:pStyle w:val="Figure"/>
        <w:pageBreakBefore/>
      </w:pPr>
      <w:bookmarkStart w:id="252" w:name="_Ref356580132"/>
      <w:r>
        <w:rPr>
          <w:lang w:val="en-US" w:eastAsia="en-US"/>
        </w:rPr>
        <mc:AlternateContent>
          <mc:Choice Requires="wpg">
            <w:drawing>
              <wp:inline distT="0" distB="0" distL="0" distR="0" wp14:anchorId="0C5F4563" wp14:editId="341F20A2">
                <wp:extent cx="5135880" cy="3124835"/>
                <wp:effectExtent l="0" t="0" r="0" b="0"/>
                <wp:docPr id="197" name="Group 1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135880" cy="3124835"/>
                          <a:chOff x="2260" y="302"/>
                          <a:chExt cx="8088" cy="4921"/>
                        </a:xfrm>
                      </wpg:grpSpPr>
                      <wps:wsp>
                        <wps:cNvPr id="198" name="AutoShape 103"/>
                        <wps:cNvSpPr>
                          <a:spLocks noChangeAspect="1" noChangeArrowheads="1" noTextEdit="1"/>
                        </wps:cNvSpPr>
                        <wps:spPr bwMode="auto">
                          <a:xfrm>
                            <a:off x="2260" y="302"/>
                            <a:ext cx="8088" cy="492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3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921" y="1019"/>
                            <a:ext cx="6427" cy="4204"/>
                          </a:xfrm>
                          <a:prstGeom prst="rect">
                            <a:avLst/>
                          </a:prstGeom>
                          <a:noFill/>
                          <a:extLst>
                            <a:ext uri="{909E8E84-426E-40dd-AFC4-6F175D3DCCD1}">
                              <a14:hiddenFill xmlns:a14="http://schemas.microsoft.com/office/drawing/2010/main">
                                <a:solidFill>
                                  <a:srgbClr val="FFFFFF"/>
                                </a:solidFill>
                              </a14:hiddenFill>
                            </a:ext>
                          </a:extLst>
                        </pic:spPr>
                      </pic:pic>
                      <wps:wsp>
                        <wps:cNvPr id="200" name="AutoShape 108"/>
                        <wps:cNvSpPr>
                          <a:spLocks noChangeArrowheads="1"/>
                        </wps:cNvSpPr>
                        <wps:spPr bwMode="auto">
                          <a:xfrm>
                            <a:off x="4046" y="1676"/>
                            <a:ext cx="1140" cy="2743"/>
                          </a:xfrm>
                          <a:prstGeom prst="roundRect">
                            <a:avLst>
                              <a:gd name="adj" fmla="val 1078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AutoShape 109"/>
                        <wps:cNvSpPr>
                          <a:spLocks noChangeArrowheads="1"/>
                        </wps:cNvSpPr>
                        <wps:spPr bwMode="auto">
                          <a:xfrm>
                            <a:off x="2260" y="922"/>
                            <a:ext cx="1400" cy="61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AC90833" w14:textId="77777777" w:rsidR="00ED27D3" w:rsidRPr="00A64B00" w:rsidRDefault="00ED27D3" w:rsidP="00644C4D">
                              <w:pPr>
                                <w:rPr>
                                  <w:sz w:val="16"/>
                                  <w:lang w:val="en-AU"/>
                                </w:rPr>
                              </w:pPr>
                              <w:r w:rsidRPr="00A64B00">
                                <w:rPr>
                                  <w:sz w:val="16"/>
                                  <w:lang w:val="en-AU"/>
                                </w:rPr>
                                <w:t>Hierarchy Tree B</w:t>
                              </w:r>
                              <w:r>
                                <w:rPr>
                                  <w:sz w:val="16"/>
                                  <w:lang w:val="en-AU"/>
                                </w:rPr>
                                <w:t>r</w:t>
                              </w:r>
                              <w:r w:rsidRPr="00A64B00">
                                <w:rPr>
                                  <w:sz w:val="16"/>
                                  <w:lang w:val="en-AU"/>
                                </w:rPr>
                                <w:t>owser</w:t>
                              </w:r>
                            </w:p>
                          </w:txbxContent>
                        </wps:txbx>
                        <wps:bodyPr rot="0" vert="horz" wrap="square" lIns="91440" tIns="45720" rIns="91440" bIns="45720" anchor="t" anchorCtr="0" upright="1">
                          <a:noAutofit/>
                        </wps:bodyPr>
                      </wps:wsp>
                      <wps:wsp>
                        <wps:cNvPr id="202" name="Freeform 110"/>
                        <wps:cNvSpPr>
                          <a:spLocks/>
                        </wps:cNvSpPr>
                        <wps:spPr bwMode="auto">
                          <a:xfrm>
                            <a:off x="3320" y="1541"/>
                            <a:ext cx="726" cy="311"/>
                          </a:xfrm>
                          <a:custGeom>
                            <a:avLst/>
                            <a:gdLst>
                              <a:gd name="T0" fmla="*/ 0 w 640"/>
                              <a:gd name="T1" fmla="*/ 0 h 310"/>
                              <a:gd name="T2" fmla="*/ 640 w 640"/>
                              <a:gd name="T3" fmla="*/ 310 h 310"/>
                            </a:gdLst>
                            <a:ahLst/>
                            <a:cxnLst>
                              <a:cxn ang="0">
                                <a:pos x="T0" y="T1"/>
                              </a:cxn>
                              <a:cxn ang="0">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AutoShape 111"/>
                        <wps:cNvSpPr>
                          <a:spLocks noChangeArrowheads="1"/>
                        </wps:cNvSpPr>
                        <wps:spPr bwMode="auto">
                          <a:xfrm>
                            <a:off x="2260" y="1902"/>
                            <a:ext cx="1400" cy="61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E2423A5" w14:textId="77777777" w:rsidR="00ED27D3" w:rsidRPr="00A64B00" w:rsidRDefault="00ED27D3" w:rsidP="00644C4D">
                              <w:pPr>
                                <w:rPr>
                                  <w:sz w:val="16"/>
                                  <w:lang w:val="en-AU"/>
                                </w:rPr>
                              </w:pPr>
                              <w:r w:rsidRPr="00A64B00">
                                <w:rPr>
                                  <w:rStyle w:val="GUIWord"/>
                                  <w:sz w:val="16"/>
                                </w:rPr>
                                <w:t>Order By</w:t>
                              </w:r>
                              <w:r>
                                <w:rPr>
                                  <w:sz w:val="16"/>
                                  <w:lang w:val="en-AU"/>
                                </w:rPr>
                                <w:t xml:space="preserve"> Indicator</w:t>
                              </w:r>
                            </w:p>
                          </w:txbxContent>
                        </wps:txbx>
                        <wps:bodyPr rot="0" vert="horz" wrap="square" lIns="91440" tIns="45720" rIns="91440" bIns="45720" anchor="t" anchorCtr="0" upright="1">
                          <a:noAutofit/>
                        </wps:bodyPr>
                      </wps:wsp>
                      <wps:wsp>
                        <wps:cNvPr id="204" name="Freeform 112"/>
                        <wps:cNvSpPr>
                          <a:spLocks/>
                        </wps:cNvSpPr>
                        <wps:spPr bwMode="auto">
                          <a:xfrm flipV="1">
                            <a:off x="3660" y="1852"/>
                            <a:ext cx="830" cy="360"/>
                          </a:xfrm>
                          <a:custGeom>
                            <a:avLst/>
                            <a:gdLst>
                              <a:gd name="T0" fmla="*/ 0 w 640"/>
                              <a:gd name="T1" fmla="*/ 0 h 310"/>
                              <a:gd name="T2" fmla="*/ 640 w 640"/>
                              <a:gd name="T3" fmla="*/ 310 h 310"/>
                            </a:gdLst>
                            <a:ahLst/>
                            <a:cxnLst>
                              <a:cxn ang="0">
                                <a:pos x="T0" y="T1"/>
                              </a:cxn>
                              <a:cxn ang="0">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AutoShape 113"/>
                        <wps:cNvSpPr>
                          <a:spLocks noChangeArrowheads="1"/>
                        </wps:cNvSpPr>
                        <wps:spPr bwMode="auto">
                          <a:xfrm>
                            <a:off x="3830" y="302"/>
                            <a:ext cx="1400" cy="62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FFC564A" w14:textId="77777777" w:rsidR="00ED27D3" w:rsidRPr="00A64B00" w:rsidRDefault="00ED27D3" w:rsidP="00644C4D">
                              <w:pPr>
                                <w:rPr>
                                  <w:sz w:val="16"/>
                                </w:rPr>
                              </w:pPr>
                              <w:r w:rsidRPr="00A64B00">
                                <w:rPr>
                                  <w:sz w:val="16"/>
                                </w:rPr>
                                <w:t>Metadata selection tabs</w:t>
                              </w:r>
                            </w:p>
                          </w:txbxContent>
                        </wps:txbx>
                        <wps:bodyPr rot="0" vert="horz" wrap="square" lIns="91440" tIns="45720" rIns="91440" bIns="45720" anchor="t" anchorCtr="0" upright="1">
                          <a:noAutofit/>
                        </wps:bodyPr>
                      </wps:wsp>
                      <wps:wsp>
                        <wps:cNvPr id="206" name="AutoShape 116"/>
                        <wps:cNvSpPr>
                          <a:spLocks noChangeArrowheads="1"/>
                        </wps:cNvSpPr>
                        <wps:spPr bwMode="auto">
                          <a:xfrm>
                            <a:off x="5203" y="1274"/>
                            <a:ext cx="890" cy="209"/>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Freeform 117"/>
                        <wps:cNvSpPr>
                          <a:spLocks/>
                        </wps:cNvSpPr>
                        <wps:spPr bwMode="auto">
                          <a:xfrm>
                            <a:off x="4830" y="922"/>
                            <a:ext cx="356" cy="352"/>
                          </a:xfrm>
                          <a:custGeom>
                            <a:avLst/>
                            <a:gdLst>
                              <a:gd name="T0" fmla="*/ 0 w 640"/>
                              <a:gd name="T1" fmla="*/ 0 h 310"/>
                              <a:gd name="T2" fmla="*/ 640 w 640"/>
                              <a:gd name="T3" fmla="*/ 310 h 310"/>
                            </a:gdLst>
                            <a:ahLst/>
                            <a:cxnLst>
                              <a:cxn ang="0">
                                <a:pos x="T0" y="T1"/>
                              </a:cxn>
                              <a:cxn ang="0">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AutoShape 118"/>
                        <wps:cNvSpPr>
                          <a:spLocks noChangeArrowheads="1"/>
                        </wps:cNvSpPr>
                        <wps:spPr bwMode="auto">
                          <a:xfrm>
                            <a:off x="6290" y="302"/>
                            <a:ext cx="1400" cy="62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ED6D1E5" w14:textId="77777777" w:rsidR="00ED27D3" w:rsidRPr="00A64B00" w:rsidRDefault="00ED27D3" w:rsidP="00644C4D">
                              <w:pPr>
                                <w:rPr>
                                  <w:sz w:val="16"/>
                                </w:rPr>
                              </w:pPr>
                              <w:r w:rsidRPr="00A64B00">
                                <w:rPr>
                                  <w:sz w:val="16"/>
                                </w:rPr>
                                <w:t xml:space="preserve">Metadata </w:t>
                              </w:r>
                              <w:r>
                                <w:rPr>
                                  <w:sz w:val="16"/>
                                </w:rPr>
                                <w:t>display area</w:t>
                              </w:r>
                            </w:p>
                          </w:txbxContent>
                        </wps:txbx>
                        <wps:bodyPr rot="0" vert="horz" wrap="square" lIns="91440" tIns="45720" rIns="91440" bIns="45720" anchor="t" anchorCtr="0" upright="1">
                          <a:noAutofit/>
                        </wps:bodyPr>
                      </wps:wsp>
                      <wps:wsp>
                        <wps:cNvPr id="209" name="AutoShape 119"/>
                        <wps:cNvSpPr>
                          <a:spLocks noChangeArrowheads="1"/>
                        </wps:cNvSpPr>
                        <wps:spPr bwMode="auto">
                          <a:xfrm>
                            <a:off x="5243" y="1536"/>
                            <a:ext cx="3581" cy="3461"/>
                          </a:xfrm>
                          <a:prstGeom prst="roundRect">
                            <a:avLst>
                              <a:gd name="adj" fmla="val 4755"/>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Freeform 120"/>
                        <wps:cNvSpPr>
                          <a:spLocks/>
                        </wps:cNvSpPr>
                        <wps:spPr bwMode="auto">
                          <a:xfrm>
                            <a:off x="6650" y="932"/>
                            <a:ext cx="260" cy="604"/>
                          </a:xfrm>
                          <a:custGeom>
                            <a:avLst/>
                            <a:gdLst>
                              <a:gd name="T0" fmla="*/ 0 w 640"/>
                              <a:gd name="T1" fmla="*/ 0 h 310"/>
                              <a:gd name="T2" fmla="*/ 640 w 640"/>
                              <a:gd name="T3" fmla="*/ 310 h 310"/>
                            </a:gdLst>
                            <a:ahLst/>
                            <a:cxnLst>
                              <a:cxn ang="0">
                                <a:pos x="T0" y="T1"/>
                              </a:cxn>
                              <a:cxn ang="0">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 name="AutoShape 121"/>
                        <wps:cNvSpPr>
                          <a:spLocks noChangeArrowheads="1"/>
                        </wps:cNvSpPr>
                        <wps:spPr bwMode="auto">
                          <a:xfrm>
                            <a:off x="8857" y="1274"/>
                            <a:ext cx="1277" cy="3723"/>
                          </a:xfrm>
                          <a:prstGeom prst="roundRect">
                            <a:avLst>
                              <a:gd name="adj" fmla="val 9921"/>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AutoShape 122"/>
                        <wps:cNvSpPr>
                          <a:spLocks noChangeArrowheads="1"/>
                        </wps:cNvSpPr>
                        <wps:spPr bwMode="auto">
                          <a:xfrm>
                            <a:off x="8080" y="312"/>
                            <a:ext cx="1860" cy="62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7D4D03D" w14:textId="77777777" w:rsidR="00ED27D3" w:rsidRPr="00A64B00" w:rsidRDefault="00ED27D3" w:rsidP="00644C4D">
                              <w:pPr>
                                <w:rPr>
                                  <w:sz w:val="16"/>
                                </w:rPr>
                              </w:pPr>
                              <w:r w:rsidRPr="00A64B00">
                                <w:rPr>
                                  <w:sz w:val="16"/>
                                </w:rPr>
                                <w:t xml:space="preserve">Spectrum Metadata </w:t>
                              </w:r>
                              <w:r>
                                <w:rPr>
                                  <w:sz w:val="16"/>
                                </w:rPr>
                                <w:t xml:space="preserve">Group </w:t>
                              </w:r>
                              <w:r w:rsidRPr="00A64B00">
                                <w:rPr>
                                  <w:sz w:val="16"/>
                                </w:rPr>
                                <w:t>selection area</w:t>
                              </w:r>
                            </w:p>
                          </w:txbxContent>
                        </wps:txbx>
                        <wps:bodyPr rot="0" vert="horz" wrap="square" lIns="91440" tIns="45720" rIns="91440" bIns="45720" anchor="t" anchorCtr="0" upright="1">
                          <a:noAutofit/>
                        </wps:bodyPr>
                      </wps:wsp>
                      <wps:wsp>
                        <wps:cNvPr id="213" name="Freeform 123"/>
                        <wps:cNvSpPr>
                          <a:spLocks/>
                        </wps:cNvSpPr>
                        <wps:spPr bwMode="auto">
                          <a:xfrm>
                            <a:off x="8750" y="932"/>
                            <a:ext cx="245" cy="342"/>
                          </a:xfrm>
                          <a:custGeom>
                            <a:avLst/>
                            <a:gdLst>
                              <a:gd name="T0" fmla="*/ 0 w 640"/>
                              <a:gd name="T1" fmla="*/ 0 h 310"/>
                              <a:gd name="T2" fmla="*/ 640 w 640"/>
                              <a:gd name="T3" fmla="*/ 310 h 310"/>
                            </a:gdLst>
                            <a:ahLst/>
                            <a:cxnLst>
                              <a:cxn ang="0">
                                <a:pos x="T0" y="T1"/>
                              </a:cxn>
                              <a:cxn ang="0">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04" o:spid="_x0000_s1149" style="width:404.4pt;height:246.05pt;mso-position-horizontal-relative:char;mso-position-vertical-relative:line" coordorigin="2260,302" coordsize="8088,4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">
                <o:lock v:ext="edit" aspectratio="t"/>
                <v:rect id="AutoShape 103" o:spid="_x0000_s1150" style="position:absolute;left:2260;top:302;width:8088;height:49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DgKTxgAA&#10;ANwAAAAPAAAAZHJzL2Rvd25yZXYueG1sRI9Ba8JAEIXvBf/DMkIvRTf1UGp0FRGkoQjS2HoestMk&#10;NDsbs2sS/33nUOhthvfmvW/W29E1qqcu1J4NPM8TUMSFtzWXBj7Ph9krqBCRLTaeycCdAmw3k4c1&#10;ptYP/EF9HkslIRxSNFDF2KZah6Iih2HuW2LRvn3nMMraldp2OEi4a/QiSV60w5qlocKW9hUVP/nN&#10;GRiKU385H9/06emSeb5m133+9W7M43TcrUBFGuO/+e86s4K/FFp5RibQm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4DgKTxgAAANwAAAAPAAAAAAAAAAAAAAAAAJcCAABkcnMv&#10;ZG93bnJldi54bWxQSwUGAAAAAAQABAD1AAAAigMAAAAA&#10;" filled="f" stroked="f">
                  <o:lock v:ext="edit" aspectratio="t" text="t"/>
                </v:rect>
                <v:shape id="Picture 346" o:spid="_x0000_s1151" type="#_x0000_t75" style="position:absolute;left:3921;top:1019;width:6427;height:42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f&#10;gOi8AAAA3AAAAA8AAABkcnMvZG93bnJldi54bWxET0sKwjAQ3QveIYzgTlMFxVajqFhw6+cAQzO2&#10;xWZSm2jr7Y0guJvH+85q05lKvKhxpWUFk3EEgjizuuRcwfWSjhYgnEfWWFkmBW9ysFn3eytMtG35&#10;RK+zz0UIYZeggsL7OpHSZQUZdGNbEwfuZhuDPsAml7rBNoSbSk6jaC4NlhwaCqxpX1B2Pz+NAmfT&#10;03PR5mafPiazXWsqe8hSpYaDbrsE4anzf/HPfdRhfhzD95lwgVx/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AiH4DovAAAANwAAAAPAAAAAAAAAAAAAAAAAJwCAABkcnMvZG93&#10;bnJldi54bWxQSwUGAAAAAAQABAD3AAAAhQMAAAAA&#10;">
                  <v:imagedata r:id="rId73" o:title=""/>
                </v:shape>
                <v:roundrect id="AutoShape 108" o:spid="_x0000_s1152" style="position:absolute;left:4046;top:1676;width:1140;height:2743;visibility:visible;mso-wrap-style:square;v-text-anchor:top" arcsize="706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5cJ/wwAA&#10;ANwAAAAPAAAAZHJzL2Rvd25yZXYueG1sRI9Bi8IwFITvgv8hPMGbpgpK6ZoWUQQRXdTdy94ezbMt&#10;Ni+1iVr//WZhweMwM98wi6wztXhQ6yrLCibjCARxbnXFhYLvr80oBuE8ssbaMil4kYMs7fcWmGj7&#10;5BM9zr4QAcIuQQWl900ipctLMujGtiEO3sW2Bn2QbSF1i88AN7WcRtFcGqw4LJTY0Kqk/Hq+GwXH&#10;9Wmaz+7uuIx/Ov8Z33YH3O+UGg665QcIT51/h//bW60gEOHvTDgCMv0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5cJ/wwAAANwAAAAPAAAAAAAAAAAAAAAAAJcCAABkcnMvZG93&#10;bnJldi54bWxQSwUGAAAAAAQABAD1AAAAhwMAAAAA&#10;" filled="f" strokecolor="red" strokeweight="1pt"/>
                <v:roundrect id="AutoShape 109" o:spid="_x0000_s1153" style="position:absolute;left:2260;top:922;width:1400;height:61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qNeGxQAA&#10;ANwAAAAPAAAAZHJzL2Rvd25yZXYueG1sRI9BawIxFITvBf9DeEIvRRP3IGU1ilhaeqjWWn/AY/Pc&#10;BDcvyyau23/fCIUeh5n5hlmuB9+InrroAmuYTRUI4ioYx7WG0/fr5BlETMgGm8Ck4YcirFejhyWW&#10;Jtz4i/pjqkWGcCxRg02pLaWMlSWPcRpa4uydQ+cxZdnV0nR4y3DfyEKpufToOC9YbGlrqbocr15D&#10;vOwK97J1H+eDferV5+ntut8UWj+Oh80CRKIh/Yf/2u9GQ6FmcD+Tj4Bc/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2o14bFAAAA3AAAAA8AAAAAAAAAAAAAAAAAlwIAAGRycy9k&#10;b3ducmV2LnhtbFBLBQYAAAAABAAEAPUAAACJAwAAAAA=&#10;" fillcolor="#dbe5f1 [660]" strokecolor="#0070c0">
                  <v:textbox>
                    <w:txbxContent>
                      <w:p w14:paraId="7AC90833" w14:textId="77777777" w:rsidR="00ED27D3" w:rsidRPr="00A64B00" w:rsidRDefault="00ED27D3"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Freeform 110" o:spid="_x0000_s1154" style="position:absolute;left:3320;top:1541;width:726;height:311;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lymNwwAA&#10;ANwAAAAPAAAAZHJzL2Rvd25yZXYueG1sRI9Pi8IwFMTvgt8hPGFvmlpYcbtGEUHYk3+qy14fzbMt&#10;Ni+1ydrqpzeC4HGYmd8ws0VnKnGlxpWWFYxHEQjizOqScwXHw3o4BeE8ssbKMim4kYPFvN+bYaJt&#10;y3u6pj4XAcIuQQWF93UipcsKMuhGtiYO3sk2Bn2QTS51g22Am0rGUTSRBksOCwXWtCooO6f/RsG5&#10;PtzjX3fZfaUoW/23oXL7uVHqY9Atv0F46vw7/Gr/aAVxFMPzTDgC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lymNwwAAANwAAAAPAAAAAAAAAAAAAAAAAJcCAABkcnMvZG93&#10;bnJldi54bWxQSwUGAAAAAAQABAD1AAAAhwMAAAAA&#10;" path="m0,0c0,,320,155,640,310e" filled="f" strokecolor="#0070c0">
                  <v:stroke endarrow="open"/>
                  <v:path arrowok="t" o:connecttype="custom" o:connectlocs="0,0;726,311" o:connectangles="0,0"/>
                </v:shape>
                <v:roundrect id="AutoShape 111" o:spid="_x0000_s1155" style="position:absolute;left:2260;top:1902;width:1400;height:61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NuxqxgAA&#10;ANwAAAAPAAAAZHJzL2Rvd25yZXYueG1sRI/RSgMxFETfBf8hXMEXsYlbEFmbllJRfLCtrv2Ay+Z2&#10;E7q5WTbpdv37plDwcZiZM8xsMfpWDNRHF1jD00SBIK6Dcdxo2P2+P76AiAnZYBuYNPxRhMX89maG&#10;pQkn/qGhSo3IEI4larApdaWUsbbkMU5CR5y9feg9piz7RpoeTxnuW1ko9Sw9Os4LFjtaWaoP1dFr&#10;iId14d5W7mv/bR8Gtd19HDfLQuv7u3H5CiLRmP7D1/an0VCoKVzO5CMg52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NuxqxgAAANwAAAAPAAAAAAAAAAAAAAAAAJcCAABkcnMv&#10;ZG93bnJldi54bWxQSwUGAAAAAAQABAD1AAAAigMAAAAA&#10;" fillcolor="#dbe5f1 [660]" strokecolor="#0070c0">
                  <v:textbox>
                    <w:txbxContent>
                      <w:p w14:paraId="4E2423A5" w14:textId="77777777" w:rsidR="00ED27D3" w:rsidRPr="00A64B00" w:rsidRDefault="00ED27D3" w:rsidP="00644C4D">
                        <w:pPr>
                          <w:rPr>
                            <w:sz w:val="16"/>
                            <w:lang w:val="en-AU"/>
                          </w:rPr>
                        </w:pPr>
                        <w:r w:rsidRPr="00A64B00">
                          <w:rPr>
                            <w:rStyle w:val="GUIWord"/>
                            <w:sz w:val="16"/>
                          </w:rPr>
                          <w:t>Order By</w:t>
                        </w:r>
                        <w:r>
                          <w:rPr>
                            <w:sz w:val="16"/>
                            <w:lang w:val="en-AU"/>
                          </w:rPr>
                          <w:t xml:space="preserve"> Indicator</w:t>
                        </w:r>
                      </w:p>
                    </w:txbxContent>
                  </v:textbox>
                </v:roundrect>
                <v:shape id="Freeform 112" o:spid="_x0000_s1156" style="position:absolute;left:3660;top:1852;width:830;height:360;flip:y;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9LIhxAAA&#10;ANwAAAAPAAAAZHJzL2Rvd25yZXYueG1sRI9Ra8IwFIXfB/6HcIW9zcRSZHRG0THZHiZi5w+4NNem&#10;2NyUJtbu3y+CsMfDOec7nOV6dK0YqA+NZw3zmQJBXHnTcK3h9LN7eQURIrLB1jNp+KUA69XkaYmF&#10;8Tc+0lDGWiQIhwI12Bi7QspQWXIYZr4jTt7Z9w5jkn0tTY+3BHetzJRaSIcNpwWLHb1bqi7l1Wk4&#10;lB9Z/M7tfrvAw74e8rn6PLVaP0/HzRuISGP8Dz/aX0ZDpnK4n0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vSyIcQAAADcAAAADwAAAAAAAAAAAAAAAACXAgAAZHJzL2Rv&#10;d25yZXYueG1sUEsFBgAAAAAEAAQA9QAAAIgDAAAAAA==&#10;" path="m0,0c0,,320,155,640,310e" filled="f" strokecolor="#0070c0">
                  <v:stroke endarrow="open"/>
                  <v:path arrowok="t" o:connecttype="custom" o:connectlocs="0,0;830,360" o:connectangles="0,0"/>
                </v:shape>
                <v:roundrect id="AutoShape 113" o:spid="_x0000_s1157" style="position:absolute;left:3830;top:302;width:1400;height:62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k9GFxgAA&#10;ANwAAAAPAAAAZHJzL2Rvd25yZXYueG1sRI/RSgMxFETfBf8hXMEXsYkLFVmbllJRfLCtrv2Ay+Z2&#10;E7q5WTbpdv37plDwcZiZM8xsMfpWDNRHF1jD00SBIK6Dcdxo2P2+P76AiAnZYBuYNPxRhMX89maG&#10;pQkn/qGhSo3IEI4larApdaWUsbbkMU5CR5y9feg9piz7RpoeTxnuW1ko9Sw9Os4LFjtaWaoP1dFr&#10;iId14d5W7mv/bR8Gtd19HDfLQuv7u3H5CiLRmP7D1/an0VCoKVzO5CMg52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k9GFxgAAANwAAAAPAAAAAAAAAAAAAAAAAJcCAABkcnMv&#10;ZG93bnJldi54bWxQSwUGAAAAAAQABAD1AAAAigMAAAAA&#10;" fillcolor="#dbe5f1 [660]" strokecolor="#0070c0">
                  <v:textbox>
                    <w:txbxContent>
                      <w:p w14:paraId="2FFC564A" w14:textId="77777777" w:rsidR="00ED27D3" w:rsidRPr="00A64B00" w:rsidRDefault="00ED27D3" w:rsidP="00644C4D">
                        <w:pPr>
                          <w:rPr>
                            <w:sz w:val="16"/>
                          </w:rPr>
                        </w:pPr>
                        <w:r w:rsidRPr="00A64B00">
                          <w:rPr>
                            <w:sz w:val="16"/>
                          </w:rPr>
                          <w:t>Metadata selection tabs</w:t>
                        </w:r>
                      </w:p>
                    </w:txbxContent>
                  </v:textbox>
                </v:roundrect>
                <v:roundrect id="AutoShape 116" o:spid="_x0000_s1158" style="position:absolute;left:5203;top:1274;width:890;height:20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2t55wQAA&#10;ANwAAAAPAAAAZHJzL2Rvd25yZXYueG1sRI9da8IwFIbvB/6HcATvZqKyMqpRRBwUvNmq7PrQHNti&#10;c1KbrK3/3gwGu3x4v3g3u9E2oqfO1441LOYKBHHhTM2lhsv54/UdhA/IBhvHpOFBHnbbycsGU+MG&#10;/qI+D6WIJexT1FCF0KZS+qIii37uWuKoXV1nMUTsSmk6HGK5beRSqURarDkuVNjSoaLilv9YDeEc&#10;4S070fF7/3m5H/1qcGql9Ww67tcgAo3h3/yXzoyGpUrg90w8AnL7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9reecEAAADcAAAADwAAAAAAAAAAAAAAAACXAgAAZHJzL2Rvd25y&#10;ZXYueG1sUEsFBgAAAAAEAAQA9QAAAIUDAAAAAA==&#10;" filled="f" strokecolor="red" strokeweight="1pt"/>
                <v:shape id="Freeform 117" o:spid="_x0000_s1159" style="position:absolute;left:4830;top:922;width:356;height:352;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4IoVxQAA&#10;ANwAAAAPAAAAZHJzL2Rvd25yZXYueG1sRI/NasMwEITvgbyD2EBuiVxD2tSNHEqh0FN+7JReF2tr&#10;G1sr11Jjp08fBQo5DjPzDbPZjqYVZ+pdbVnBwzICQVxYXXOp4JS/L9YgnEfW2FomBRdysE2nkw0m&#10;2g58pHPmSxEg7BJUUHnfJVK6oiKDbmk74uB9296gD7Ivpe5xCHDTyjiKHqXBmsNChR29VVQ02a9R&#10;0HT5X/zpfg7PGcpBf+2o3q92Ss1n4+sLCE+jv4f/2x9aQRw9we1MOAIy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fgihXFAAAA3AAAAA8AAAAAAAAAAAAAAAAAlwIAAGRycy9k&#10;b3ducmV2LnhtbFBLBQYAAAAABAAEAPUAAACJAwAAAAA=&#10;" path="m0,0c0,,320,155,640,310e" filled="f" strokecolor="#0070c0">
                  <v:stroke endarrow="open"/>
                  <v:path arrowok="t" o:connecttype="custom" o:connectlocs="0,0;356,352" o:connectangles="0,0"/>
                </v:shape>
                <v:roundrect id="AutoShape 118" o:spid="_x0000_s1160" style="position:absolute;left:6290;top:302;width:1400;height:62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n4bwgAA&#10;ANwAAAAPAAAAZHJzL2Rvd25yZXYueG1sRE/NagIxEL4XfIcwQi+lJu5BytYoYqn0YK21PsCwGTfB&#10;zWTZxHV9++YgePz4/ufLwTeipy66wBqmEwWCuArGca3h+Pf5+gYiJmSDTWDScKMIy8XoaY6lCVf+&#10;pf6QapFDOJaowabUllLGypLHOAktceZOofOYMuxqaTq85nDfyEKpmfToODdYbGltqTofLl5DPH8X&#10;7mPttqe9fenVz3Fz2a0KrZ/Hw+odRKIhPcR395fRUKi8Np/JR0A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ySfhvCAAAA3AAAAA8AAAAAAAAAAAAAAAAAlwIAAGRycy9kb3du&#10;cmV2LnhtbFBLBQYAAAAABAAEAPUAAACGAwAAAAA=&#10;" fillcolor="#dbe5f1 [660]" strokecolor="#0070c0">
                  <v:textbox>
                    <w:txbxContent>
                      <w:p w14:paraId="1ED6D1E5" w14:textId="77777777" w:rsidR="00ED27D3" w:rsidRPr="00A64B00" w:rsidRDefault="00ED27D3" w:rsidP="00644C4D">
                        <w:pPr>
                          <w:rPr>
                            <w:sz w:val="16"/>
                          </w:rPr>
                        </w:pPr>
                        <w:r w:rsidRPr="00A64B00">
                          <w:rPr>
                            <w:sz w:val="16"/>
                          </w:rPr>
                          <w:t xml:space="preserve">Metadata </w:t>
                        </w:r>
                        <w:r>
                          <w:rPr>
                            <w:sz w:val="16"/>
                          </w:rPr>
                          <w:t>display area</w:t>
                        </w:r>
                      </w:p>
                    </w:txbxContent>
                  </v:textbox>
                </v:roundrect>
                <v:roundrect id="AutoShape 119" o:spid="_x0000_s1161" style="position:absolute;left:5243;top:1536;width:3581;height:3461;visibility:visible;mso-wrap-style:square;v-text-anchor:top" arcsize="311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cCijwwAA&#10;ANwAAAAPAAAAZHJzL2Rvd25yZXYueG1sRI9BawIxFITvQv9DeIVeFs1qQerWKEWwSKGi1oPHR/K6&#10;Wbp5WZKo679vCgWPw8x8w8yXvWvFhUJsPCsYj0oQxNqbhmsFx6/18AVETMgGW8+k4EYRlouHwRwr&#10;46+8p8sh1SJDOFaowKbUVVJGbclhHPmOOHvfPjhMWYZamoDXDHetnJTlVDpsOC9Y7GhlSf8czk6B&#10;9rsP7ewz4XtTbPnUF58YCqWeHvu3VxCJ+nQP/7c3RsGknMHfmXwE5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cCijwwAAANwAAAAPAAAAAAAAAAAAAAAAAJcCAABkcnMvZG93&#10;bnJldi54bWxQSwUGAAAAAAQABAD1AAAAhwMAAAAA&#10;" filled="f" strokecolor="red" strokeweight="1pt"/>
                <v:shape id="Freeform 120" o:spid="_x0000_s1162" style="position:absolute;left:6650;top:932;width:260;height:604;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0IS8wAAA&#10;ANwAAAAPAAAAZHJzL2Rvd25yZXYueG1sRE9Ni8IwEL0L/ocwgjdNLbhoNYoIgifdrYrXoRnbYjOp&#10;TbR1f/3msODx8b6X685U4kWNKy0rmIwjEMSZ1SXnCs6n3WgGwnlkjZVlUvAmB+tVv7fERNuWf+iV&#10;+lyEEHYJKii8rxMpXVaQQTe2NXHgbrYx6ANscqkbbEO4qWQcRV/SYMmhocCatgVl9/RpFNzr0298&#10;cY/veYqy1dcDlcfpQanhoNssQHjq/Ef8795rBfEkzA9nwhGQqz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0IS8wAAAANwAAAAPAAAAAAAAAAAAAAAAAJcCAABkcnMvZG93bnJl&#10;di54bWxQSwUGAAAAAAQABAD1AAAAhAMAAAAA&#10;" path="m0,0c0,,320,155,640,310e" filled="f" strokecolor="#0070c0">
                  <v:stroke endarrow="open"/>
                  <v:path arrowok="t" o:connecttype="custom" o:connectlocs="0,0;260,604" o:connectangles="0,0"/>
                </v:shape>
                <v:roundrect id="AutoShape 121" o:spid="_x0000_s1163" style="position:absolute;left:8857;top:1274;width:1277;height:3723;visibility:visible;mso-wrap-style:square;v-text-anchor:top" arcsize="6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YX1oxQAA&#10;ANwAAAAPAAAAZHJzL2Rvd25yZXYueG1sRI9Ba4NAFITvgf6H5RVyi6splWLdhDQQIuSkLaXeHu6r&#10;Sty34m4T8++zhUKPw8x8w+Tb2QziQpPrLStIohgEcWN1z62Cj/fD6gWE88gaB8uk4EYOtpuHRY6Z&#10;tlcu6VL5VgQIuwwVdN6PmZSu6cigi+xIHLxvOxn0QU6t1BNeA9wMch3HqTTYc1jocKR9R825+jEK&#10;2uLzWFfpadS1ezuXu6+n51IelVo+zrtXEJ5m/x/+axdawTpJ4PdMOAJyc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hfWjFAAAA3AAAAA8AAAAAAAAAAAAAAAAAlwIAAGRycy9k&#10;b3ducmV2LnhtbFBLBQYAAAAABAAEAPUAAACJAwAAAAA=&#10;" filled="f" strokecolor="red" strokeweight="1pt"/>
                <v:roundrect id="AutoShape 122" o:spid="_x0000_s1164" style="position:absolute;left:8080;top:312;width:1860;height:62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o98sxQAA&#10;ANwAAAAPAAAAZHJzL2Rvd25yZXYueG1sRI9BawIxFITvBf9DeEIvRbPmIGU1ilhaeqjWWn/AY/Pc&#10;BDcvyyau23/fCIUeh5n5hlmuB9+InrroAmuYTQsQxFUwjmsNp+/XyTOImJANNoFJww9FWK9GD0ss&#10;TbjxF/XHVIsM4ViiBptSW0oZK0se4zS0xNk7h85jyrKrpenwluG+kaoo5tKj47xgsaWtpepyvHoN&#10;8bJT7mXrPs4H+9QXn6e3636jtH4cD5sFiERD+g//td+NBjVTcD+Tj4Bc/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ij3yzFAAAA3AAAAA8AAAAAAAAAAAAAAAAAlwIAAGRycy9k&#10;b3ducmV2LnhtbFBLBQYAAAAABAAEAPUAAACJAwAAAAA=&#10;" fillcolor="#dbe5f1 [660]" strokecolor="#0070c0">
                  <v:textbox>
                    <w:txbxContent>
                      <w:p w14:paraId="37D4D03D" w14:textId="77777777" w:rsidR="00ED27D3" w:rsidRPr="00A64B00" w:rsidRDefault="00ED27D3"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Freeform 123" o:spid="_x0000_s1165" style="position:absolute;left:8750;top:932;width:245;height:342;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hrLxAAA&#10;ANwAAAAPAAAAZHJzL2Rvd25yZXYueG1sRI9Ba8JAFITvBf/D8oTe6sYUxUZXkULBk9qkpddH9pkE&#10;s29jdjXRX+8WBI/DzHzDLFa9qcWFWldZVjAeRSCIc6srLhT8ZF9vMxDOI2usLZOCKzlYLQcvC0y0&#10;7fibLqkvRICwS1BB6X2TSOnykgy6kW2Ig3ewrUEfZFtI3WIX4KaWcRRNpcGKw0KJDX2WlB/Ts1Fw&#10;bLJb/OtO+48UZaf/tlTtJlulXof9eg7CU++f4Ud7oxXE43f4PxOOgF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QIay8QAAADcAAAADwAAAAAAAAAAAAAAAACXAgAAZHJzL2Rv&#10;d25yZXYueG1sUEsFBgAAAAAEAAQA9QAAAIgDAAAAAA==&#10;" path="m0,0c0,,320,155,640,310e" filled="f" strokecolor="#0070c0">
                  <v:stroke endarrow="open"/>
                  <v:path arrowok="t" o:connecttype="custom" o:connectlocs="0,0;245,342" o:connectangles="0,0"/>
                </v:shape>
                <w10:anchorlock/>
              </v:group>
            </w:pict>
          </mc:Fallback>
        </mc:AlternateContent>
      </w:r>
    </w:p>
    <w:p w14:paraId="48F6273F" w14:textId="77777777" w:rsidR="00204DEB" w:rsidRDefault="00204DEB" w:rsidP="00EB49E0">
      <w:pPr>
        <w:pStyle w:val="Caption"/>
      </w:pPr>
      <w:r w:rsidRPr="00084655">
        <w:t xml:space="preserve">Figure </w:t>
      </w:r>
      <w:fldSimple w:instr=" SEQ Figure \* ARABIC ">
        <w:r w:rsidR="000E7C7E">
          <w:rPr>
            <w:noProof/>
          </w:rPr>
          <w:t>41</w:t>
        </w:r>
      </w:fldSimple>
      <w:r w:rsidRPr="00084655">
        <w:t xml:space="preserve">: Metadata editor </w:t>
      </w:r>
      <w:r>
        <w:t>dialog</w:t>
      </w:r>
      <w:bookmarkEnd w:id="252"/>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2"/>
        <w:gridCol w:w="6042"/>
      </w:tblGrid>
      <w:tr w:rsidR="00CB28A6" w:rsidRPr="00C20C86" w14:paraId="7B65ED9E" w14:textId="77777777" w:rsidTr="00D04BE3">
        <w:trPr>
          <w:cantSplit/>
        </w:trPr>
        <w:tc>
          <w:tcPr>
            <w:tcW w:w="0" w:type="auto"/>
          </w:tcPr>
          <w:p w14:paraId="264C89D9" w14:textId="77777777"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14:paraId="6150FF7B" w14:textId="77777777"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14:paraId="22FC0AA3" w14:textId="77777777" w:rsidTr="00D04BE3">
        <w:trPr>
          <w:cantSplit/>
        </w:trPr>
        <w:tc>
          <w:tcPr>
            <w:tcW w:w="0" w:type="auto"/>
          </w:tcPr>
          <w:p w14:paraId="1059C1BC" w14:textId="77777777"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14:paraId="5E69FC2C" w14:textId="77777777"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14:paraId="30489B65" w14:textId="77777777" w:rsidTr="00C20C86">
        <w:trPr>
          <w:cantSplit/>
        </w:trPr>
        <w:tc>
          <w:tcPr>
            <w:tcW w:w="0" w:type="auto"/>
          </w:tcPr>
          <w:p w14:paraId="3A30E336" w14:textId="77777777" w:rsidR="00C20C86" w:rsidRPr="00C20C86" w:rsidRDefault="00D04BE3" w:rsidP="00587DC2">
            <w:pPr>
              <w:pStyle w:val="HangingIndent"/>
              <w:ind w:left="0" w:firstLine="0"/>
            </w:pPr>
            <w:r>
              <w:rPr>
                <w:rStyle w:val="ActionButton"/>
              </w:rPr>
              <w:t> </w:t>
            </w:r>
            <w:r w:rsidR="00C20C86" w:rsidRPr="00C20C86">
              <w:rPr>
                <w:rStyle w:val="ActionButton"/>
              </w:rPr>
              <w:t>Refresh</w:t>
            </w:r>
            <w:r>
              <w:rPr>
                <w:rStyle w:val="ActionButton"/>
              </w:rPr>
              <w:t> </w:t>
            </w:r>
            <w:r w:rsidR="00C20C86" w:rsidRPr="00C20C86">
              <w:t xml:space="preserve"> button</w:t>
            </w:r>
          </w:p>
        </w:tc>
        <w:tc>
          <w:tcPr>
            <w:tcW w:w="0" w:type="auto"/>
          </w:tcPr>
          <w:p w14:paraId="008959D9" w14:textId="77777777"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14:paraId="0FDED887" w14:textId="77777777" w:rsidTr="00C20C86">
        <w:trPr>
          <w:cantSplit/>
        </w:trPr>
        <w:tc>
          <w:tcPr>
            <w:tcW w:w="0" w:type="auto"/>
          </w:tcPr>
          <w:p w14:paraId="6C7E490E" w14:textId="77777777" w:rsidR="00C20C86" w:rsidRPr="00C20C86" w:rsidRDefault="00D04BE3" w:rsidP="00587DC2">
            <w:pPr>
              <w:pStyle w:val="HangingIndent"/>
              <w:ind w:left="0" w:firstLine="0"/>
            </w:pPr>
            <w:r>
              <w:rPr>
                <w:rStyle w:val="ActionButton"/>
              </w:rPr>
              <w:t> </w:t>
            </w:r>
            <w:r w:rsidR="00C20C86" w:rsidRPr="00C20C86">
              <w:rPr>
                <w:rStyle w:val="ActionButton"/>
              </w:rPr>
              <w:t>Update</w:t>
            </w:r>
            <w:r>
              <w:rPr>
                <w:rStyle w:val="ActionButton"/>
              </w:rPr>
              <w:t> </w:t>
            </w:r>
            <w:r w:rsidR="00C20C86" w:rsidRPr="00C20C86">
              <w:t xml:space="preserve"> button</w:t>
            </w:r>
          </w:p>
        </w:tc>
        <w:tc>
          <w:tcPr>
            <w:tcW w:w="0" w:type="auto"/>
          </w:tcPr>
          <w:p w14:paraId="43C5A1D9" w14:textId="77777777" w:rsidR="00C20C86" w:rsidRPr="00C20C86" w:rsidRDefault="00C20C86" w:rsidP="00587DC2">
            <w:pPr>
              <w:pStyle w:val="HangingIndent"/>
              <w:ind w:left="0" w:firstLine="0"/>
            </w:pPr>
            <w:r w:rsidRPr="00C20C86">
              <w:t>Click this button to write all changed Metadata back into the database.</w:t>
            </w:r>
          </w:p>
        </w:tc>
      </w:tr>
      <w:tr w:rsidR="00CB28A6" w:rsidRPr="00C20C86" w14:paraId="5564BD84" w14:textId="77777777" w:rsidTr="00C20C86">
        <w:trPr>
          <w:cantSplit/>
        </w:trPr>
        <w:tc>
          <w:tcPr>
            <w:tcW w:w="0" w:type="auto"/>
          </w:tcPr>
          <w:p w14:paraId="73256C96" w14:textId="77777777" w:rsidR="00C20C86" w:rsidRPr="00C20C86" w:rsidRDefault="00D04BE3" w:rsidP="00587DC2">
            <w:pPr>
              <w:pStyle w:val="HangingIndent"/>
              <w:ind w:left="0" w:firstLine="0"/>
            </w:pPr>
            <w:r>
              <w:rPr>
                <w:rStyle w:val="ActionButton"/>
              </w:rPr>
              <w:t> </w:t>
            </w:r>
            <w:r w:rsidR="00C20C86" w:rsidRPr="00C20C86">
              <w:rPr>
                <w:rStyle w:val="ActionButton"/>
              </w:rPr>
              <w:t>Reset</w:t>
            </w:r>
            <w:r>
              <w:rPr>
                <w:rStyle w:val="ActionButton"/>
              </w:rPr>
              <w:t> </w:t>
            </w:r>
            <w:r w:rsidR="00C20C86" w:rsidRPr="00C20C86">
              <w:t xml:space="preserve"> button</w:t>
            </w:r>
          </w:p>
        </w:tc>
        <w:tc>
          <w:tcPr>
            <w:tcW w:w="0" w:type="auto"/>
          </w:tcPr>
          <w:p w14:paraId="7DC3A382" w14:textId="77777777"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14:paraId="3B996FA6" w14:textId="77777777" w:rsidTr="00D04BE3">
        <w:trPr>
          <w:cantSplit/>
        </w:trPr>
        <w:tc>
          <w:tcPr>
            <w:tcW w:w="0" w:type="auto"/>
          </w:tcPr>
          <w:p w14:paraId="14C76492" w14:textId="77777777" w:rsidR="00C20C86" w:rsidRPr="00C20C86" w:rsidRDefault="00C20C86" w:rsidP="00A64B00">
            <w:pPr>
              <w:pStyle w:val="HangingIndent"/>
              <w:ind w:left="0" w:firstLine="0"/>
            </w:pPr>
            <w:r w:rsidRPr="00C20C86">
              <w:t>Metadata selection tab</w:t>
            </w:r>
            <w:r w:rsidR="00A64B00">
              <w:t>s</w:t>
            </w:r>
          </w:p>
        </w:tc>
        <w:tc>
          <w:tcPr>
            <w:tcW w:w="0" w:type="auto"/>
          </w:tcPr>
          <w:p w14:paraId="4069F2EE" w14:textId="77777777" w:rsidR="00C20C86" w:rsidRPr="00C20C86" w:rsidRDefault="00C20C86" w:rsidP="00856756">
            <w:pPr>
              <w:pStyle w:val="HangingIndent"/>
              <w:ind w:left="0" w:firstLine="0"/>
            </w:pPr>
            <w:r w:rsidRPr="00C20C86">
              <w:t xml:space="preserve">Select either </w:t>
            </w:r>
            <w:r w:rsidRPr="00C20C86">
              <w:rPr>
                <w:rStyle w:val="GUIWord"/>
              </w:rPr>
              <w:t>Campaign</w:t>
            </w:r>
            <w:r w:rsidRPr="00C20C86">
              <w:t>, to display and edit Campaign</w:t>
            </w:r>
            <w:r w:rsidR="00856756">
              <w:t>-related</w:t>
            </w:r>
            <w:r w:rsidRPr="00C20C86">
              <w:t xml:space="preserve"> Metadata, or </w:t>
            </w:r>
            <w:r w:rsidRPr="00C20C86">
              <w:rPr>
                <w:rStyle w:val="GUIWord"/>
              </w:rPr>
              <w:t>Metadata</w:t>
            </w:r>
            <w:r w:rsidRPr="00C20C86">
              <w:t xml:space="preserve"> to display and edit Spectr</w:t>
            </w:r>
            <w:r w:rsidR="00856756">
              <w:t>um-related</w:t>
            </w:r>
            <w:r w:rsidRPr="00C20C86">
              <w:t xml:space="preserve"> Metadata.</w:t>
            </w:r>
          </w:p>
        </w:tc>
      </w:tr>
      <w:tr w:rsidR="00CB28A6" w:rsidRPr="00C20C86" w14:paraId="1F2D2EC2" w14:textId="77777777" w:rsidTr="00D04BE3">
        <w:trPr>
          <w:cantSplit/>
        </w:trPr>
        <w:tc>
          <w:tcPr>
            <w:tcW w:w="0" w:type="auto"/>
          </w:tcPr>
          <w:p w14:paraId="085D0F52" w14:textId="77777777" w:rsidR="00C20C86" w:rsidRPr="00C20C86" w:rsidRDefault="00A64B00" w:rsidP="00587DC2">
            <w:pPr>
              <w:pStyle w:val="HangingIndent"/>
              <w:ind w:left="0" w:firstLine="0"/>
            </w:pPr>
            <w:r>
              <w:t>Metadata display area</w:t>
            </w:r>
          </w:p>
        </w:tc>
        <w:tc>
          <w:tcPr>
            <w:tcW w:w="0" w:type="auto"/>
          </w:tcPr>
          <w:p w14:paraId="7521725C" w14:textId="77777777" w:rsidR="00C20C86" w:rsidRPr="00C20C86" w:rsidRDefault="00C20C86" w:rsidP="00587DC2">
            <w:pPr>
              <w:pStyle w:val="HangingIndent"/>
              <w:ind w:left="0" w:firstLine="0"/>
            </w:pPr>
            <w:r w:rsidRPr="00C20C86">
              <w:t>This will show the Metadata selected by the Metadata selection tab.</w:t>
            </w:r>
          </w:p>
        </w:tc>
      </w:tr>
      <w:tr w:rsidR="00CB28A6" w:rsidRPr="00C20C86" w14:paraId="5570B453" w14:textId="77777777" w:rsidTr="00D04BE3">
        <w:trPr>
          <w:cantSplit/>
        </w:trPr>
        <w:tc>
          <w:tcPr>
            <w:tcW w:w="0" w:type="auto"/>
          </w:tcPr>
          <w:p w14:paraId="23677B5B" w14:textId="77777777"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14:paraId="53F41259" w14:textId="77777777"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14:paraId="5FC2C5BE" w14:textId="77777777" w:rsidR="000758C5" w:rsidRDefault="00016B67" w:rsidP="00A7583F">
      <w:pPr>
        <w:pStyle w:val="Body"/>
      </w:pPr>
      <w:r>
        <w:t xml:space="preserve">In this editor, whenever changes are made to any Metadata entries, they are saved in an action list. They are not written immediately to the database. When the </w:t>
      </w:r>
      <w:r w:rsidR="00DD57E2" w:rsidRPr="00DD57E2">
        <w:rPr>
          <w:rStyle w:val="ActionButton"/>
        </w:rPr>
        <w:t> </w:t>
      </w:r>
      <w:r w:rsidR="00AE2F37" w:rsidRPr="00A078C5">
        <w:rPr>
          <w:rStyle w:val="ActionButton"/>
        </w:rPr>
        <w:t>Update</w:t>
      </w:r>
      <w:r w:rsidR="00DD57E2" w:rsidRPr="00DD57E2">
        <w:rPr>
          <w:rStyle w:val="ActionButton"/>
        </w:rPr>
        <w:t> </w:t>
      </w:r>
      <w:r>
        <w:t xml:space="preserve"> button is clicked, the action list is processed and the database is updated.</w:t>
      </w:r>
      <w:r w:rsidR="00DD57E2">
        <w:t xml:space="preserve"> </w:t>
      </w:r>
      <w:r w:rsidR="000758C5">
        <w:t xml:space="preserve">When the </w:t>
      </w:r>
      <w:r w:rsidR="00D04BE3" w:rsidRPr="00D04BE3">
        <w:rPr>
          <w:rStyle w:val="ActionButton"/>
        </w:rPr>
        <w:t> </w:t>
      </w:r>
      <w:r w:rsidR="000758C5" w:rsidRPr="0049064B">
        <w:rPr>
          <w:rStyle w:val="ActionButton"/>
        </w:rPr>
        <w:t>Reset</w:t>
      </w:r>
      <w:r w:rsidR="00D04BE3">
        <w:rPr>
          <w:rStyle w:val="ActionButton"/>
        </w:rPr>
        <w:t> </w:t>
      </w:r>
      <w:r w:rsidR="000758C5">
        <w:t xml:space="preserve"> button is clicked, the action list is discarded without being processed and the content of the Metadata display area is redisplayed from the database.</w:t>
      </w:r>
    </w:p>
    <w:p w14:paraId="4E28F1F3" w14:textId="77777777" w:rsidR="00B94047" w:rsidRDefault="00B94047" w:rsidP="00B94047">
      <w:pPr>
        <w:pStyle w:val="Warning"/>
      </w:pPr>
      <w:r>
        <w:t>Warning</w:t>
      </w:r>
      <w:r>
        <w:tab/>
        <w:t xml:space="preserve">Click on </w:t>
      </w:r>
      <w:r w:rsidRPr="00DA5322">
        <w:rPr>
          <w:rStyle w:val="ActionButton"/>
        </w:rPr>
        <w:t> Update </w:t>
      </w:r>
      <w:r>
        <w:t xml:space="preserve"> </w:t>
      </w:r>
      <w:r w:rsidR="00D63F99">
        <w:t>after every</w:t>
      </w:r>
      <w:r>
        <w:t xml:space="preserve"> change to a </w:t>
      </w:r>
      <w:r w:rsidR="007F4F37">
        <w:t>Metadata</w:t>
      </w:r>
      <w:r>
        <w:t xml:space="preserve"> item. If you make multiple changes 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w:t>
      </w:r>
      <w:r w:rsidR="00957BFD">
        <w:t>change</w:t>
      </w:r>
      <w:r>
        <w:t xml:space="preserve"> you made may not be the last one to be written. </w:t>
      </w:r>
    </w:p>
    <w:p w14:paraId="13D6CEA6" w14:textId="77777777"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number for the Relative Humidity, the editor will not reject </w:t>
      </w:r>
      <w:r w:rsidR="005A0497">
        <w:t xml:space="preserve">negative values </w:t>
      </w:r>
      <w:r>
        <w:t>or</w:t>
      </w:r>
      <w:r w:rsidR="005A0497">
        <w:t xml:space="preserve"> values</w:t>
      </w:r>
      <w:r>
        <w:t xml:space="preserve"> greater than 100.</w:t>
      </w:r>
    </w:p>
    <w:p w14:paraId="32C261D7" w14:textId="77777777"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w:t>
      </w:r>
      <w:r w:rsidR="007F4F37">
        <w:t>Metadata Attribute</w:t>
      </w:r>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14:paraId="66303D09" w14:textId="77777777" w:rsidR="006B60CC" w:rsidRPr="00A7583F" w:rsidRDefault="00DD57E2" w:rsidP="007D43F6">
      <w:pPr>
        <w:pStyle w:val="Heading3"/>
      </w:pPr>
      <w:bookmarkStart w:id="253" w:name="_Ref354142563"/>
      <w:bookmarkStart w:id="254" w:name="_Ref354142567"/>
      <w:bookmarkStart w:id="255" w:name="_Toc355280382"/>
      <w:bookmarkStart w:id="256" w:name="_Toc293145256"/>
      <w:r>
        <w:t xml:space="preserve">Displaying and </w:t>
      </w:r>
      <w:r w:rsidR="006B60CC" w:rsidRPr="00A7583F">
        <w:t>Editing Campaign Metadata</w:t>
      </w:r>
      <w:bookmarkEnd w:id="253"/>
      <w:bookmarkEnd w:id="254"/>
      <w:bookmarkEnd w:id="255"/>
      <w:bookmarkEnd w:id="256"/>
    </w:p>
    <w:p w14:paraId="63A26A7E" w14:textId="77777777" w:rsidR="0049064B" w:rsidRDefault="0049064B" w:rsidP="00A7583F">
      <w:pPr>
        <w:pStyle w:val="Body"/>
      </w:pPr>
      <w:r>
        <w:t xml:space="preserve">See section </w:t>
      </w:r>
      <w:r w:rsidR="00C63D4F">
        <w:fldChar w:fldCharType="begin"/>
      </w:r>
      <w:r w:rsidR="00C63D4F">
        <w:instrText xml:space="preserve"> REF _Ref357586090 \r \h  \* MERGEFORMAT </w:instrText>
      </w:r>
      <w:r w:rsidR="00C63D4F">
        <w:fldChar w:fldCharType="separate"/>
      </w:r>
      <w:r w:rsidR="000E7C7E" w:rsidRPr="000E7C7E">
        <w:rPr>
          <w:rStyle w:val="CrossReference"/>
        </w:rPr>
        <w:t>3.13</w:t>
      </w:r>
      <w:r w:rsidR="00C63D4F">
        <w:fldChar w:fldCharType="end"/>
      </w:r>
      <w:r w:rsidR="00E01B93" w:rsidRPr="00E01B93">
        <w:rPr>
          <w:rStyle w:val="CrossReference"/>
        </w:rPr>
        <w:t xml:space="preserve"> </w:t>
      </w:r>
      <w:r w:rsidR="00C63D4F">
        <w:fldChar w:fldCharType="begin"/>
      </w:r>
      <w:r w:rsidR="00C63D4F">
        <w:instrText xml:space="preserve"> REF _Ref357586090 \h  \* MERGEFORMAT </w:instrText>
      </w:r>
      <w:r w:rsidR="00C63D4F">
        <w:fldChar w:fldCharType="separate"/>
      </w:r>
      <w:r w:rsidR="000E7C7E" w:rsidRPr="000E7C7E">
        <w:rPr>
          <w:rStyle w:val="CrossReference"/>
        </w:rPr>
        <w:t>Campaign-related Metadata</w:t>
      </w:r>
      <w:r w:rsidR="00C63D4F">
        <w:fldChar w:fldCharType="end"/>
      </w:r>
      <w:r w:rsidR="00E01B93">
        <w:t xml:space="preserve"> </w:t>
      </w:r>
      <w:r>
        <w:t>for detailed information about individual Campaign Metadata fields, their meanings and operation.</w:t>
      </w:r>
    </w:p>
    <w:p w14:paraId="68DC5703" w14:textId="77777777" w:rsidR="00B91FA5" w:rsidRDefault="00B91FA5" w:rsidP="00B91FA5">
      <w:pPr>
        <w:pStyle w:val="ProcessHeading"/>
      </w:pPr>
      <w:r>
        <w:t>To edit a Campaign’s Campaign-related Metadata...</w:t>
      </w:r>
    </w:p>
    <w:tbl>
      <w:tblPr>
        <w:tblStyle w:val="Instructions"/>
        <w:tblW w:w="0" w:type="auto"/>
        <w:tblLook w:val="04A0" w:firstRow="1" w:lastRow="0" w:firstColumn="1" w:lastColumn="0" w:noHBand="0" w:noVBand="1"/>
      </w:tblPr>
      <w:tblGrid>
        <w:gridCol w:w="8862"/>
      </w:tblGrid>
      <w:tr w:rsidR="00B91FA5" w14:paraId="7675D0AD" w14:textId="77777777" w:rsidTr="00B91FA5">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02F5DD" w14:textId="77777777"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14:paraId="549F0F14" w14:textId="77777777"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14:paraId="75124C67" w14:textId="77777777" w:rsidR="00BE105A" w:rsidRDefault="00BE105A" w:rsidP="00B91FA5">
            <w:pPr>
              <w:pStyle w:val="ProcessStep"/>
            </w:pPr>
            <w:r>
              <w:t>Modify the Metadata Attribute values as you require.</w:t>
            </w:r>
          </w:p>
          <w:p w14:paraId="5A09F8F6" w14:textId="77777777" w:rsidR="00B91FA5" w:rsidRDefault="00BE105A" w:rsidP="00B91FA5">
            <w:pPr>
              <w:pStyle w:val="ProcessStep"/>
            </w:pPr>
            <w:r>
              <w:t>C</w:t>
            </w:r>
            <w:r w:rsidR="00B91FA5">
              <w:t xml:space="preserve">lick on </w:t>
            </w:r>
            <w:r w:rsidR="00B91FA5" w:rsidRPr="00B91FA5">
              <w:rPr>
                <w:rStyle w:val="ActionButton"/>
              </w:rPr>
              <w:t> </w:t>
            </w:r>
            <w:r w:rsidR="00B91FA5" w:rsidRPr="0049064B">
              <w:rPr>
                <w:rStyle w:val="ActionButton"/>
              </w:rPr>
              <w:t>Update</w:t>
            </w:r>
            <w:r w:rsidR="00B91FA5">
              <w:rPr>
                <w:rStyle w:val="ActionButton"/>
              </w:rPr>
              <w:t> </w:t>
            </w:r>
            <w:r w:rsidR="00B91FA5">
              <w:t xml:space="preserve"> to cause these changes to be written to the database.</w:t>
            </w:r>
          </w:p>
          <w:p w14:paraId="4BA0E4C9" w14:textId="77777777" w:rsidR="00B91FA5" w:rsidRDefault="00B91FA5" w:rsidP="00BE105A">
            <w:pPr>
              <w:pStyle w:val="ProcessStepFollow"/>
            </w:pPr>
            <w:r>
              <w:t>You can now click on another Campaign name and repeat this procedure.</w:t>
            </w:r>
          </w:p>
        </w:tc>
      </w:tr>
    </w:tbl>
    <w:p w14:paraId="20D37F00" w14:textId="77777777" w:rsidR="00016B67" w:rsidRDefault="0049064B" w:rsidP="00A7583F">
      <w:pPr>
        <w:pStyle w:val="Body"/>
      </w:pPr>
      <w:r>
        <w:t xml:space="preserve">Clicking on Metadata </w:t>
      </w:r>
      <w:r w:rsidR="00BE105A">
        <w:t>G</w:t>
      </w:r>
      <w:r>
        <w:t>roup names in t</w:t>
      </w:r>
      <w:r w:rsidR="00016B67">
        <w:t>he Spectrum Metadata selection area does not affect the Campaign editing tab.</w:t>
      </w:r>
    </w:p>
    <w:p w14:paraId="6CBBEA1B" w14:textId="77777777"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14:paraId="0010F61D" w14:textId="77777777" w:rsidR="006B60CC" w:rsidRDefault="00DD57E2" w:rsidP="007D43F6">
      <w:pPr>
        <w:pStyle w:val="Heading3"/>
      </w:pPr>
      <w:bookmarkStart w:id="257" w:name="_Toc355280383"/>
      <w:bookmarkStart w:id="258" w:name="_Toc293145257"/>
      <w:r>
        <w:t xml:space="preserve">Displaying and </w:t>
      </w:r>
      <w:r w:rsidR="006B60CC">
        <w:t>Editing Spectrum Metadata</w:t>
      </w:r>
      <w:bookmarkEnd w:id="257"/>
      <w:bookmarkEnd w:id="258"/>
    </w:p>
    <w:p w14:paraId="25BE6405" w14:textId="77777777" w:rsidR="0049064B" w:rsidRDefault="0049064B" w:rsidP="0049064B">
      <w:pPr>
        <w:pStyle w:val="Body"/>
      </w:pPr>
      <w:r>
        <w:t xml:space="preserve">See section </w:t>
      </w:r>
      <w:r w:rsidR="00C63D4F">
        <w:fldChar w:fldCharType="begin"/>
      </w:r>
      <w:r w:rsidR="00C63D4F">
        <w:instrText xml:space="preserve"> REF _Ref354084522 \r \h  \* MERGEFORMAT </w:instrText>
      </w:r>
      <w:r w:rsidR="00C63D4F">
        <w:fldChar w:fldCharType="separate"/>
      </w:r>
      <w:r w:rsidR="000E7C7E" w:rsidRPr="000E7C7E">
        <w:rPr>
          <w:rStyle w:val="CrossReference"/>
        </w:rPr>
        <w:t>3.14</w:t>
      </w:r>
      <w:r w:rsidR="00C63D4F">
        <w:fldChar w:fldCharType="end"/>
      </w:r>
      <w:r w:rsidRPr="0049064B">
        <w:rPr>
          <w:rStyle w:val="CrossReference"/>
        </w:rPr>
        <w:t xml:space="preserve"> </w:t>
      </w:r>
      <w:r w:rsidR="00C63D4F">
        <w:fldChar w:fldCharType="begin"/>
      </w:r>
      <w:r w:rsidR="00C63D4F">
        <w:instrText xml:space="preserve"> REF _Ref354084526 \h  \* MERGEFORMAT </w:instrText>
      </w:r>
      <w:r w:rsidR="00C63D4F">
        <w:fldChar w:fldCharType="separate"/>
      </w:r>
      <w:r w:rsidR="000E7C7E" w:rsidRPr="000E7C7E">
        <w:rPr>
          <w:rStyle w:val="CrossReference"/>
        </w:rPr>
        <w:t>Spectrum-related Metadata</w:t>
      </w:r>
      <w:r w:rsidR="00C63D4F">
        <w:fldChar w:fldCharType="end"/>
      </w:r>
      <w:r>
        <w:t xml:space="preserve"> for detailed information about individual Campaign Metadata fields, the way they are organised into Metadata groups, their meanings and operation.</w:t>
      </w:r>
    </w:p>
    <w:p w14:paraId="140FD11D" w14:textId="77777777" w:rsidR="00D04BE3" w:rsidRDefault="006B60CC" w:rsidP="00A7583F">
      <w:pPr>
        <w:pStyle w:val="Body"/>
      </w:pPr>
      <w:r>
        <w:t xml:space="preserve">In order to understand the operation of this Editor, it is helpful to understand how Spectrum Metadata are stored by </w:t>
      </w:r>
      <w:r w:rsidR="00F52044">
        <w:t>SPECCHIO</w:t>
      </w:r>
      <w:r>
        <w:t xml:space="preserve">. </w:t>
      </w:r>
      <w:r w:rsidR="00D04BE3">
        <w:t>There are two storage methods.</w:t>
      </w:r>
    </w:p>
    <w:p w14:paraId="3DD5F69D" w14:textId="77777777" w:rsidR="00B465C8" w:rsidRPr="00B465C8" w:rsidRDefault="00FA1F82" w:rsidP="00D04BE3">
      <w:pPr>
        <w:pStyle w:val="HangingIndent"/>
      </w:pPr>
      <w:r w:rsidRPr="00BE105A">
        <w:rPr>
          <w:rStyle w:val="Strong"/>
        </w:rPr>
        <w:t>Mandatory</w:t>
      </w:r>
      <w:r w:rsidR="00D04BE3" w:rsidRPr="00BE105A">
        <w:rPr>
          <w:rStyle w:val="Strong"/>
        </w:rPr>
        <w:t xml:space="preserve"> </w:t>
      </w:r>
      <w:r w:rsidR="00B465C8" w:rsidRPr="00BE105A">
        <w:rPr>
          <w:rStyle w:val="Strong"/>
        </w:rPr>
        <w:t>Metadata</w:t>
      </w:r>
      <w:r w:rsidR="00D04BE3">
        <w:t xml:space="preserve"> </w:t>
      </w:r>
      <w:r>
        <w:t xml:space="preserve"> </w:t>
      </w:r>
      <w:r w:rsidR="00D04BE3">
        <w:t xml:space="preserve"> </w:t>
      </w:r>
      <w:r w:rsidR="00D04BE3">
        <w:tab/>
        <w:t xml:space="preserve">The following </w:t>
      </w:r>
      <w:r w:rsidR="00B465C8">
        <w:t>attributes</w:t>
      </w:r>
      <w:r w:rsidR="00D04BE3">
        <w:t xml:space="preserve"> are stored for all Spectra and are always displayed</w:t>
      </w:r>
      <w:r>
        <w:t xml:space="preserve"> –</w:t>
      </w:r>
      <w:r w:rsidR="00B465C8">
        <w:t xml:space="preserve"> M</w:t>
      </w:r>
      <w:r w:rsidR="00B465C8" w:rsidRPr="00B465C8">
        <w:t>easurement</w:t>
      </w:r>
      <w:r>
        <w:t xml:space="preserve"> </w:t>
      </w:r>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r>
        <w:t xml:space="preserve"> If they are not relevant or no data is available, set them to </w:t>
      </w:r>
      <w:r w:rsidRPr="00FA1F82">
        <w:rPr>
          <w:rStyle w:val="GUIWord"/>
        </w:rPr>
        <w:t>Nil</w:t>
      </w:r>
      <w:r>
        <w:t>.</w:t>
      </w:r>
    </w:p>
    <w:p w14:paraId="5462BDE6" w14:textId="77777777" w:rsidR="004872A3" w:rsidRDefault="00D04BE3" w:rsidP="00A078C5">
      <w:pPr>
        <w:pStyle w:val="HangingIndent"/>
      </w:pPr>
      <w:r w:rsidRPr="00BE105A">
        <w:rPr>
          <w:rStyle w:val="Strong"/>
        </w:rPr>
        <w:t xml:space="preserve">EAV </w:t>
      </w:r>
      <w:r w:rsidR="00B465C8" w:rsidRPr="00BE105A">
        <w:rPr>
          <w:rStyle w:val="Strong"/>
        </w:rPr>
        <w:t>Metadata</w:t>
      </w:r>
      <w:r w:rsidR="00B465C8">
        <w:t xml:space="preserve"> </w:t>
      </w:r>
      <w:r>
        <w:t xml:space="preserve">  </w:t>
      </w:r>
      <w:r>
        <w:tab/>
      </w:r>
      <w:r w:rsidR="006B60CC">
        <w:t xml:space="preserve">So that space is optimised, </w:t>
      </w:r>
      <w:r w:rsidR="00B465C8">
        <w:t xml:space="preserve">for all other </w:t>
      </w:r>
      <w:r w:rsidR="007F4F37">
        <w:t>Metadata Attribute</w:t>
      </w:r>
      <w:r w:rsidR="00300FF1">
        <w:t>s</w:t>
      </w:r>
      <w:r w:rsidR="00B465C8">
        <w:t xml:space="preserve"> </w:t>
      </w:r>
      <w:r w:rsidR="00F52044">
        <w:t>SPECCHIO</w:t>
      </w:r>
      <w:r w:rsidR="006B60CC">
        <w:t xml:space="preserve"> stores </w:t>
      </w:r>
      <w:r w:rsidR="00B465C8">
        <w:t>only those</w:t>
      </w:r>
      <w:r w:rsidR="006B60CC">
        <w:t xml:space="preserve"> values which are set. They are stored in an Entity/Attribute/Value table, where one Metadata </w:t>
      </w:r>
      <w:r w:rsidR="00B465C8">
        <w:t>value</w:t>
      </w:r>
      <w:r w:rsidR="006B60CC">
        <w:t xml:space="preserve"> is stored in each row of the table as an Attribute</w:t>
      </w:r>
      <w:r w:rsidR="00B465C8">
        <w:t>=</w:t>
      </w:r>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Spectra which are associated with this particular Attribute and Value.</w:t>
      </w:r>
    </w:p>
    <w:p w14:paraId="6B1C0ABA" w14:textId="77777777" w:rsidR="00F442DF" w:rsidRPr="00F50667" w:rsidRDefault="00F442DF" w:rsidP="00F442DF">
      <w:pPr>
        <w:pStyle w:val="Note"/>
      </w:pPr>
      <w:r>
        <w:t>Note</w:t>
      </w:r>
      <w:r>
        <w:tab/>
      </w:r>
      <w:r w:rsidR="00F52044">
        <w:t>SPECCHIO</w:t>
      </w:r>
      <w:r>
        <w:t xml:space="preserve"> allows changing of most Metadata fields, but for some </w:t>
      </w:r>
      <w:r w:rsidR="007F4F37">
        <w:t>Metadata Attribute</w:t>
      </w:r>
      <w:r>
        <w:t xml:space="preserv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r w:rsidR="008D475E">
        <w:t xml:space="preserve"> Changing the </w:t>
      </w:r>
      <w:r w:rsidR="008D475E" w:rsidRPr="008D475E">
        <w:rPr>
          <w:rStyle w:val="GUIWord"/>
        </w:rPr>
        <w:t>Spectrum Number</w:t>
      </w:r>
      <w:r w:rsidR="008D475E">
        <w:t xml:space="preserve"> is also rarely meaningful and could often be confusing. Changing the automatically set </w:t>
      </w:r>
      <w:r w:rsidR="008D475E" w:rsidRPr="008D475E">
        <w:rPr>
          <w:rStyle w:val="GUIWord"/>
        </w:rPr>
        <w:t>Acquisition Time</w:t>
      </w:r>
      <w:r w:rsidR="008D475E">
        <w:t xml:space="preserve"> and </w:t>
      </w:r>
      <w:r w:rsidR="008D475E" w:rsidRPr="008D475E">
        <w:rPr>
          <w:rStyle w:val="GUIWord"/>
        </w:rPr>
        <w:t>Loading Time</w:t>
      </w:r>
      <w:r w:rsidR="008D475E">
        <w:t xml:space="preserve"> values will generally </w:t>
      </w:r>
      <w:r w:rsidR="00B1220E">
        <w:t>be confusing.</w:t>
      </w:r>
      <w:r>
        <w:t xml:space="preserve"> </w:t>
      </w:r>
      <w:r w:rsidR="00B465C8">
        <w:t>There are other cases too.</w:t>
      </w:r>
    </w:p>
    <w:p w14:paraId="2DD46A2C" w14:textId="77777777" w:rsidR="00B465C8" w:rsidRDefault="00B465C8" w:rsidP="007D43F6">
      <w:pPr>
        <w:pStyle w:val="Heading4"/>
      </w:pPr>
      <w:r>
        <w:t xml:space="preserve">Displaying a </w:t>
      </w:r>
      <w:r w:rsidR="00CD22EF">
        <w:t xml:space="preserve">Single </w:t>
      </w:r>
      <w:r>
        <w:t>Spectrum’s Metadata</w:t>
      </w:r>
    </w:p>
    <w:p w14:paraId="48F9E357" w14:textId="77777777" w:rsidR="00B465C8" w:rsidRDefault="00B465C8" w:rsidP="00B465C8">
      <w:pPr>
        <w:pStyle w:val="Body"/>
      </w:pPr>
      <w:r>
        <w:t xml:space="preserve">Displaying Metadata values is done using the Metadata </w:t>
      </w:r>
      <w:r w:rsidR="00BE105A">
        <w:t>E</w:t>
      </w:r>
      <w:r>
        <w:t>ditor window.</w:t>
      </w:r>
    </w:p>
    <w:p w14:paraId="359353C7" w14:textId="77777777" w:rsidR="00121DE8" w:rsidRDefault="00A64B00" w:rsidP="00A64B00">
      <w:pPr>
        <w:pStyle w:val="ProcessHeading"/>
      </w:pPr>
      <w:r>
        <w:t>To display a single Spectrum’s Metadata...</w:t>
      </w:r>
    </w:p>
    <w:tbl>
      <w:tblPr>
        <w:tblStyle w:val="Instructions"/>
        <w:tblW w:w="0" w:type="auto"/>
        <w:tblLook w:val="04A0" w:firstRow="1" w:lastRow="0" w:firstColumn="1" w:lastColumn="0" w:noHBand="0" w:noVBand="1"/>
      </w:tblPr>
      <w:tblGrid>
        <w:gridCol w:w="8862"/>
      </w:tblGrid>
      <w:tr w:rsidR="00CD22EF" w14:paraId="1A7CA89B" w14:textId="77777777"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001C498" w14:textId="77777777" w:rsidR="00CD22EF" w:rsidRDefault="00CD22EF" w:rsidP="00A64B00">
            <w:pPr>
              <w:pStyle w:val="ProcessStep"/>
            </w:pPr>
            <w:r>
              <w:t>Using the hierarchy browser, select the Spectrum for which you wish to display the Metadata values.</w:t>
            </w:r>
          </w:p>
          <w:p w14:paraId="0EDFEA1E" w14:textId="77777777" w:rsidR="00CD22EF" w:rsidRDefault="00CD22EF" w:rsidP="00A64B00">
            <w:pPr>
              <w:pStyle w:val="ProcessStep"/>
            </w:pPr>
            <w:r>
              <w:t xml:space="preserve">Click on the </w:t>
            </w:r>
            <w:r w:rsidRPr="0049064B">
              <w:rPr>
                <w:rStyle w:val="GUIWord"/>
              </w:rPr>
              <w:t>Metadata</w:t>
            </w:r>
            <w:r>
              <w:t xml:space="preserve"> tab to display Spectrum Metadata.</w:t>
            </w:r>
          </w:p>
          <w:p w14:paraId="3F252DC8" w14:textId="77777777" w:rsidR="00CD22EF" w:rsidRDefault="005F3BB2" w:rsidP="00CD22EF">
            <w:pPr>
              <w:pStyle w:val="FigureIndented"/>
              <w:ind w:left="425"/>
            </w:pPr>
            <w:r>
              <w:rPr>
                <w:lang w:val="en-US" w:eastAsia="en-US"/>
              </w:rPr>
              <w:drawing>
                <wp:inline distT="0" distB="0" distL="0" distR="0" wp14:anchorId="13D37FF9" wp14:editId="33E136BE">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4"/>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05A23EE" w14:textId="77777777" w:rsidR="00CD22EF" w:rsidRPr="005A0497" w:rsidRDefault="00CD22EF" w:rsidP="00CD22EF">
            <w:pPr>
              <w:pStyle w:val="CaptionIndented"/>
              <w:ind w:left="425"/>
            </w:pPr>
            <w:r w:rsidRPr="00084655">
              <w:t xml:space="preserve">Figure </w:t>
            </w:r>
            <w:r w:rsidR="00AE2F37">
              <w:fldChar w:fldCharType="begin"/>
            </w:r>
            <w:r w:rsidR="00410625">
              <w:instrText xml:space="preserve"> SEQ Figure \* ARABIC </w:instrText>
            </w:r>
            <w:r w:rsidR="00AE2F37">
              <w:fldChar w:fldCharType="separate"/>
            </w:r>
            <w:r w:rsidR="000E7C7E">
              <w:rPr>
                <w:noProof/>
              </w:rPr>
              <w:t>42</w:t>
            </w:r>
            <w:r w:rsidR="00AE2F37">
              <w:fldChar w:fldCharType="end"/>
            </w:r>
            <w:r w:rsidRPr="00084655">
              <w:t xml:space="preserve">: Metadata editor </w:t>
            </w:r>
            <w:r>
              <w:t>dialog</w:t>
            </w:r>
          </w:p>
          <w:p w14:paraId="6D2125DE" w14:textId="77777777" w:rsidR="00CD22EF" w:rsidRDefault="00CD22EF" w:rsidP="00CD22EF">
            <w:pPr>
              <w:pStyle w:val="Bullet"/>
              <w:ind w:left="425"/>
            </w:pPr>
            <w:r>
              <w:t xml:space="preserve">Select or de-select the check boxes for the Metadata Groups. The check boxes are displayed on the right </w:t>
            </w:r>
            <w:r w:rsidR="00CB28A6">
              <w:t xml:space="preserve">in the </w:t>
            </w:r>
            <w:r w:rsidR="00CB28A6" w:rsidRPr="00C20C86">
              <w:t>Spe</w:t>
            </w:r>
            <w:r w:rsidR="00CB28A6">
              <w:t>ctrum Metadata Group selection area</w:t>
            </w:r>
            <w:r>
              <w:t>.</w:t>
            </w:r>
          </w:p>
          <w:p w14:paraId="2BB6AFA2" w14:textId="77777777" w:rsidR="00CD22EF" w:rsidRDefault="00CD22EF" w:rsidP="00CD22EF">
            <w:pPr>
              <w:pStyle w:val="Bullet"/>
              <w:ind w:left="425"/>
            </w:pPr>
            <w:r>
              <w:t xml:space="preserve">Scroll to the required Metadata Group to see the values of the </w:t>
            </w:r>
            <w:r w:rsidR="007F4F37">
              <w:t>Metadata Attribute</w:t>
            </w:r>
            <w:r>
              <w:t xml:space="preserve"> in that </w:t>
            </w:r>
            <w:r w:rsidR="004C3526">
              <w:t>Group</w:t>
            </w:r>
            <w:r>
              <w:t>.</w:t>
            </w:r>
          </w:p>
        </w:tc>
      </w:tr>
    </w:tbl>
    <w:p w14:paraId="3B5CF21D" w14:textId="77777777" w:rsidR="00CD22EF" w:rsidRDefault="005F3BB2" w:rsidP="005F3BB2">
      <w:pPr>
        <w:pStyle w:val="Note"/>
      </w:pPr>
      <w:r>
        <w:t>Note</w:t>
      </w:r>
      <w:r>
        <w:tab/>
        <w:t xml:space="preserve">Only </w:t>
      </w:r>
      <w:r w:rsidR="00CD22EF">
        <w:t xml:space="preserve">Metadata </w:t>
      </w:r>
      <w:r w:rsidR="00CB28A6">
        <w:t>A</w:t>
      </w:r>
      <w:r w:rsidR="00CD22EF">
        <w:t xml:space="preserve">ttributes which have values </w:t>
      </w:r>
      <w:r w:rsidR="00BE105A">
        <w:t xml:space="preserve">for the selected Spectrum </w:t>
      </w:r>
      <w:r w:rsidR="00CD22EF">
        <w:t>are displayed.</w:t>
      </w:r>
    </w:p>
    <w:p w14:paraId="77C11806" w14:textId="77777777" w:rsidR="00BE3829" w:rsidRDefault="00BE3829" w:rsidP="007D43F6">
      <w:pPr>
        <w:pStyle w:val="Heading4"/>
      </w:pPr>
      <w:r>
        <w:t xml:space="preserve">Editing Metadata for a </w:t>
      </w:r>
      <w:r w:rsidR="0007175F">
        <w:t>S</w:t>
      </w:r>
      <w:r>
        <w:t>ingle Spectrum</w:t>
      </w:r>
    </w:p>
    <w:p w14:paraId="45C3A80C" w14:textId="77777777" w:rsidR="00F50667" w:rsidRDefault="00A44F61" w:rsidP="00A7583F">
      <w:pPr>
        <w:pStyle w:val="Body"/>
      </w:pPr>
      <w:r>
        <w:t>In each of the processes in this section, a</w:t>
      </w:r>
      <w:r w:rsidR="00CB28A6">
        <w:t>fter</w:t>
      </w:r>
      <w:r w:rsidR="00F50667">
        <w:t xml:space="preserve"> </w:t>
      </w:r>
      <w:r w:rsidR="00CB28A6">
        <w:t xml:space="preserve">you change or delete any </w:t>
      </w:r>
      <w:r w:rsidR="00F50667">
        <w:t xml:space="preserve">Metadata value </w:t>
      </w:r>
      <w:r w:rsidR="00CB28A6">
        <w:t xml:space="preserve">click </w:t>
      </w:r>
      <w:r w:rsidR="00CB28A6" w:rsidRPr="00300FF1">
        <w:rPr>
          <w:rStyle w:val="ActionButton"/>
        </w:rPr>
        <w:t> Update</w:t>
      </w:r>
      <w:r w:rsidR="00CB28A6" w:rsidRPr="00121DE8">
        <w:rPr>
          <w:rStyle w:val="ActionButton"/>
        </w:rPr>
        <w:t> </w:t>
      </w:r>
      <w:r w:rsidR="00CB28A6">
        <w:t xml:space="preserve"> to write your change back into the database. I</w:t>
      </w:r>
      <w:r w:rsidR="00F50667">
        <w:t xml:space="preserve">f that </w:t>
      </w:r>
      <w:r w:rsidR="007F4F37">
        <w:t>Metadata</w:t>
      </w:r>
      <w:r w:rsidR="00F50667">
        <w:t xml:space="preserve"> value is shared by </w:t>
      </w:r>
      <w:r w:rsidR="00300FF1">
        <w:t>another unselected</w:t>
      </w:r>
      <w:r w:rsidR="00F50667">
        <w:t xml:space="preserve"> Spectrum, the following dialog will be displayed</w:t>
      </w:r>
      <w:r w:rsidR="00CB28A6">
        <w:t xml:space="preserve">. </w:t>
      </w:r>
    </w:p>
    <w:p w14:paraId="7E12B696" w14:textId="77777777" w:rsidR="00F50667" w:rsidRDefault="005F3BB2" w:rsidP="00EB49E0">
      <w:pPr>
        <w:pStyle w:val="Figure"/>
      </w:pPr>
      <w:r>
        <w:rPr>
          <w:lang w:val="en-US" w:eastAsia="en-US"/>
        </w:rPr>
        <w:drawing>
          <wp:inline distT="0" distB="0" distL="0" distR="0" wp14:anchorId="61FDF535" wp14:editId="66B4D874">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5"/>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EF39DB7" w14:textId="77777777" w:rsidR="00F50667" w:rsidRPr="005A0497" w:rsidRDefault="00F50667" w:rsidP="00EB49E0">
      <w:pPr>
        <w:pStyle w:val="Caption"/>
      </w:pPr>
      <w:bookmarkStart w:id="259" w:name="_Ref354068263"/>
      <w:r w:rsidRPr="00084655">
        <w:t xml:space="preserve">Figure </w:t>
      </w:r>
      <w:fldSimple w:instr=" SEQ Figure \* ARABIC ">
        <w:r w:rsidR="000E7C7E">
          <w:rPr>
            <w:noProof/>
          </w:rPr>
          <w:t>43</w:t>
        </w:r>
      </w:fldSimple>
      <w:r w:rsidRPr="00084655">
        <w:t xml:space="preserve">: </w:t>
      </w:r>
      <w:bookmarkEnd w:id="259"/>
      <w:r w:rsidR="0007175F">
        <w:t>Shared data operation selector dialog</w:t>
      </w:r>
    </w:p>
    <w:p w14:paraId="52F64DD2" w14:textId="77777777" w:rsidR="005F3BB2" w:rsidRDefault="005F3BB2" w:rsidP="00CB28A6">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14:paraId="4E14510C" w14:textId="77777777"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14:paraId="7C761871" w14:textId="77777777"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t xml:space="preserve">The shared record in the Entity/Attribute/Value table will be updated </w:t>
      </w:r>
      <w:r w:rsidR="008160AA">
        <w:t xml:space="preserve">or deleted </w:t>
      </w:r>
      <w:r w:rsidR="00F50667">
        <w:t xml:space="preserve">and </w:t>
      </w:r>
      <w:r w:rsidR="008160AA">
        <w:t xml:space="preserve">therefore </w:t>
      </w:r>
      <w:r w:rsidR="00F50667">
        <w:t xml:space="preserve">all </w:t>
      </w:r>
      <w:r w:rsidR="008160AA">
        <w:t>S</w:t>
      </w:r>
      <w:r w:rsidR="00F50667">
        <w:t xml:space="preserve">pectra which </w:t>
      </w:r>
      <w:r w:rsidR="0007175F">
        <w:t>share</w:t>
      </w:r>
      <w:r w:rsidR="00F50667">
        <w:t xml:space="preserve"> this Metadata value will be </w:t>
      </w:r>
      <w:r w:rsidR="008160AA">
        <w:t>affected</w:t>
      </w:r>
      <w:r w:rsidR="00F50667">
        <w:t xml:space="preserve"> </w:t>
      </w:r>
      <w:r w:rsidR="0043642F">
        <w:t>by</w:t>
      </w:r>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14:paraId="59949425" w14:textId="77777777"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t xml:space="preserve">Only the selected </w:t>
      </w:r>
      <w:r w:rsidR="007F4F37">
        <w:t>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r w:rsidR="00F50667">
        <w:t xml:space="preserve"> will be affected.</w:t>
      </w:r>
    </w:p>
    <w:p w14:paraId="34043B44" w14:textId="77777777"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r w:rsidR="0043642F">
        <w:t xml:space="preserve">for this Metadata value </w:t>
      </w:r>
      <w:r w:rsidR="00F50667">
        <w:t>will be made.</w:t>
      </w:r>
      <w:r w:rsidR="00A44F61" w:rsidRPr="00A44F61">
        <w:t xml:space="preserve"> </w:t>
      </w:r>
      <w:r w:rsidR="00A44F61">
        <w:t xml:space="preserve">You should then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p>
    <w:p w14:paraId="216261CB" w14:textId="77777777" w:rsidR="005A0497" w:rsidRPr="00561482" w:rsidRDefault="00A44F61" w:rsidP="00561482">
      <w:pPr>
        <w:pStyle w:val="ProcessHeading"/>
      </w:pPr>
      <w:r w:rsidRPr="00561482">
        <w:t>To modify a Metadata value...</w:t>
      </w:r>
    </w:p>
    <w:tbl>
      <w:tblPr>
        <w:tblStyle w:val="Instructions"/>
        <w:tblW w:w="0" w:type="auto"/>
        <w:tblLook w:val="04A0" w:firstRow="1" w:lastRow="0" w:firstColumn="1" w:lastColumn="0" w:noHBand="0" w:noVBand="1"/>
      </w:tblPr>
      <w:tblGrid>
        <w:gridCol w:w="8862"/>
      </w:tblGrid>
      <w:tr w:rsidR="00CD22EF" w14:paraId="57A1B558" w14:textId="77777777"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64E642A" w14:textId="77777777" w:rsidR="00BE105A" w:rsidRDefault="00BE105A" w:rsidP="00CD22EF">
            <w:pPr>
              <w:pStyle w:val="Bullet"/>
              <w:ind w:left="425"/>
            </w:pPr>
            <w:r>
              <w:t>Display the Metadata Attribute values for the required Spectrum as described in the previous sub-section.</w:t>
            </w:r>
          </w:p>
          <w:p w14:paraId="18657AAC" w14:textId="77777777" w:rsidR="00CD22EF" w:rsidRPr="00F50667" w:rsidRDefault="00CD22EF" w:rsidP="00CD22EF">
            <w:pPr>
              <w:pStyle w:val="Bullet"/>
              <w:ind w:left="425"/>
            </w:pPr>
            <w:r w:rsidRPr="00F50667">
              <w:t xml:space="preserve">Ensure that the check box for the required Metadata </w:t>
            </w:r>
            <w:r w:rsidR="00BE105A">
              <w:t>G</w:t>
            </w:r>
            <w:r>
              <w:t>roup is ticked and scroll to that</w:t>
            </w:r>
            <w:r w:rsidRPr="00F50667">
              <w:t xml:space="preserve"> Metadata </w:t>
            </w:r>
            <w:r w:rsidR="00BE105A">
              <w:t>G</w:t>
            </w:r>
            <w:r w:rsidRPr="00F50667">
              <w:t>roup.</w:t>
            </w:r>
          </w:p>
          <w:p w14:paraId="081FE30B" w14:textId="77777777" w:rsidR="00CD22EF" w:rsidRPr="00F50667" w:rsidRDefault="00CD22EF" w:rsidP="00CD22EF">
            <w:pPr>
              <w:pStyle w:val="Bullet"/>
              <w:ind w:left="425"/>
            </w:pPr>
            <w:r>
              <w:t>Click in the field and type in</w:t>
            </w:r>
            <w:r w:rsidRPr="00F50667">
              <w:t xml:space="preserve"> the required value. When the field contains a valid value the </w:t>
            </w:r>
            <w:r w:rsidR="00A44F61" w:rsidRPr="00A44F61">
              <w:rPr>
                <w:rStyle w:val="ActionButton"/>
              </w:rPr>
              <w:t> </w:t>
            </w:r>
            <w:r w:rsidRPr="00BE3829">
              <w:rPr>
                <w:rStyle w:val="ActionButton"/>
              </w:rPr>
              <w:t>Update</w:t>
            </w:r>
            <w:r w:rsidR="00A44F61">
              <w:rPr>
                <w:rStyle w:val="ActionButton"/>
              </w:rPr>
              <w:t> </w:t>
            </w:r>
            <w:r w:rsidRPr="00F50667">
              <w:t xml:space="preserve"> button will become valid.</w:t>
            </w:r>
          </w:p>
          <w:p w14:paraId="4A55C635" w14:textId="77777777" w:rsidR="00CD22EF" w:rsidRPr="00CD22EF" w:rsidRDefault="00CD22EF" w:rsidP="00CD22EF">
            <w:pPr>
              <w:pStyle w:val="Bullet"/>
              <w:ind w:left="425"/>
              <w:rPr>
                <w:rStyle w:val="Strong"/>
                <w:b w:val="0"/>
                <w:bCs w:val="0"/>
              </w:rPr>
            </w:pPr>
            <w:r w:rsidRPr="00F50667">
              <w:t xml:space="preserve">Click on the </w:t>
            </w:r>
            <w:r w:rsidR="00A44F61" w:rsidRPr="00A44F61">
              <w:rPr>
                <w:rStyle w:val="ActionButton"/>
              </w:rPr>
              <w:t> </w:t>
            </w:r>
            <w:r w:rsidRPr="00BE3829">
              <w:rPr>
                <w:rStyle w:val="ActionButton"/>
              </w:rPr>
              <w:t>Update</w:t>
            </w:r>
            <w:r w:rsidR="00A44F61">
              <w:rPr>
                <w:rStyle w:val="ActionButton"/>
              </w:rPr>
              <w:t> </w:t>
            </w:r>
            <w:r w:rsidRPr="00F50667">
              <w:t xml:space="preserve"> button to write the </w:t>
            </w:r>
            <w:r>
              <w:t>modified value</w:t>
            </w:r>
            <w:r w:rsidRPr="00F50667">
              <w:t xml:space="preserve"> back to the database.</w:t>
            </w:r>
            <w:r>
              <w:t xml:space="preserve"> If the Metadata is shared by more than one Spectrum, the dialog in </w:t>
            </w:r>
            <w:r w:rsidR="00AE2F37">
              <w:fldChar w:fldCharType="begin"/>
            </w:r>
            <w:r>
              <w:instrText xml:space="preserve"> REF _Ref354068263 \h </w:instrText>
            </w:r>
            <w:r w:rsidR="00666C33">
              <w:instrText xml:space="preserve"> \* MERGEFORMAT </w:instrText>
            </w:r>
            <w:r w:rsidR="00AE2F37">
              <w:fldChar w:fldCharType="separate"/>
            </w:r>
            <w:r w:rsidR="000E7C7E" w:rsidRPr="00084655">
              <w:t xml:space="preserve">Figure </w:t>
            </w:r>
            <w:r w:rsidR="000E7C7E">
              <w:rPr>
                <w:noProof/>
              </w:rPr>
              <w:t>43</w:t>
            </w:r>
            <w:r w:rsidR="000E7C7E"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14:paraId="71B6E5DB" w14:textId="77777777" w:rsidR="00F50667" w:rsidRPr="00561482" w:rsidRDefault="00A44F61" w:rsidP="00561482">
      <w:pPr>
        <w:pStyle w:val="ProcessHeading"/>
      </w:pPr>
      <w:r w:rsidRPr="00561482">
        <w:t>To delete a Metadata value...</w:t>
      </w:r>
    </w:p>
    <w:tbl>
      <w:tblPr>
        <w:tblStyle w:val="Instructions"/>
        <w:tblW w:w="0" w:type="auto"/>
        <w:tblLook w:val="04A0" w:firstRow="1" w:lastRow="0" w:firstColumn="1" w:lastColumn="0" w:noHBand="0" w:noVBand="1"/>
      </w:tblPr>
      <w:tblGrid>
        <w:gridCol w:w="8862"/>
      </w:tblGrid>
      <w:tr w:rsidR="00CD22EF" w14:paraId="1070A986" w14:textId="77777777"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09CEA30" w14:textId="77777777" w:rsidR="00BE105A" w:rsidRDefault="00BE105A" w:rsidP="00BE105A">
            <w:pPr>
              <w:pStyle w:val="Bullet"/>
              <w:ind w:left="425"/>
            </w:pPr>
            <w:r>
              <w:t>Display the Metadata Attribute values for the required Spectrum as described in the previous sub-section.</w:t>
            </w:r>
          </w:p>
          <w:p w14:paraId="6ED0EF01" w14:textId="77777777"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606DE2B6" w14:textId="77777777" w:rsidR="00CD22EF" w:rsidRDefault="00CD22EF" w:rsidP="00CD22EF">
            <w:pPr>
              <w:pStyle w:val="Bullet"/>
              <w:ind w:left="425"/>
            </w:pPr>
            <w:r>
              <w:t>Right c</w:t>
            </w:r>
            <w:r w:rsidRPr="00F50667">
              <w:t xml:space="preserve">lick </w:t>
            </w:r>
            <w:r>
              <w:t xml:space="preserve">on the name of the field you wish to delete. A </w:t>
            </w:r>
            <w:r w:rsidR="00A44F61" w:rsidRPr="00A44F61">
              <w:rPr>
                <w:rStyle w:val="ActionButton"/>
              </w:rPr>
              <w:t> </w:t>
            </w:r>
            <w:r w:rsidRPr="00BE3829">
              <w:rPr>
                <w:rStyle w:val="ActionButton"/>
              </w:rPr>
              <w:t>Delete</w:t>
            </w:r>
            <w:r w:rsidR="00A44F61">
              <w:rPr>
                <w:rStyle w:val="ActionButton"/>
              </w:rPr>
              <w:t> </w:t>
            </w:r>
            <w:r>
              <w:t xml:space="preserve"> button will appear.</w:t>
            </w:r>
          </w:p>
          <w:p w14:paraId="729F48F0" w14:textId="77777777" w:rsidR="00CD22EF" w:rsidRPr="00F50667" w:rsidRDefault="00CD22EF" w:rsidP="00CD22EF">
            <w:pPr>
              <w:pStyle w:val="Bullet"/>
              <w:ind w:left="425"/>
            </w:pPr>
            <w:r>
              <w:t xml:space="preserve">Click on this </w:t>
            </w:r>
            <w:r w:rsidR="00A44F61" w:rsidRPr="00A44F61">
              <w:rPr>
                <w:rStyle w:val="ActionButton"/>
              </w:rPr>
              <w:t> </w:t>
            </w:r>
            <w:r w:rsidR="00A44F61" w:rsidRPr="00BE3829">
              <w:rPr>
                <w:rStyle w:val="ActionButton"/>
              </w:rPr>
              <w:t>Delete</w:t>
            </w:r>
            <w:r w:rsidR="00A44F61">
              <w:rPr>
                <w:rStyle w:val="ActionButton"/>
              </w:rPr>
              <w:t> </w:t>
            </w:r>
            <w:r w:rsidR="00A44F61">
              <w:t xml:space="preserve"> </w:t>
            </w:r>
            <w:r>
              <w:t xml:space="preserve">button. The Metadata field will disappear from the display and </w:t>
            </w:r>
            <w:r w:rsidRPr="00F50667">
              <w:t xml:space="preserve">the </w:t>
            </w:r>
            <w:r w:rsidR="00A44F61" w:rsidRPr="00A44F61">
              <w:rPr>
                <w:rStyle w:val="ActionButton"/>
              </w:rPr>
              <w:t> </w:t>
            </w:r>
            <w:r w:rsidRPr="00BE3829">
              <w:rPr>
                <w:rStyle w:val="ActionButton"/>
              </w:rPr>
              <w:t>Update</w:t>
            </w:r>
            <w:r w:rsidR="00A44F61">
              <w:rPr>
                <w:rStyle w:val="ActionButton"/>
              </w:rPr>
              <w:t> </w:t>
            </w:r>
            <w:r w:rsidRPr="00F50667">
              <w:t xml:space="preserve"> button will become </w:t>
            </w:r>
            <w:r w:rsidR="00BE105A">
              <w:t>active</w:t>
            </w:r>
            <w:r w:rsidRPr="00F50667">
              <w:t>.</w:t>
            </w:r>
          </w:p>
          <w:p w14:paraId="63BE23CF" w14:textId="77777777" w:rsidR="00CD22EF" w:rsidRDefault="00CD22EF" w:rsidP="00CD22EF">
            <w:pPr>
              <w:pStyle w:val="Bullet"/>
              <w:ind w:left="425"/>
            </w:pPr>
            <w:r w:rsidRPr="00F50667">
              <w:t xml:space="preserve">Click on the </w:t>
            </w:r>
            <w:r w:rsidR="00A44F61" w:rsidRPr="00A44F61">
              <w:rPr>
                <w:rStyle w:val="ActionButton"/>
              </w:rPr>
              <w:t> </w:t>
            </w:r>
            <w:r w:rsidR="00A44F61" w:rsidRPr="00BE3829">
              <w:rPr>
                <w:rStyle w:val="ActionButton"/>
              </w:rPr>
              <w:t>Update</w:t>
            </w:r>
            <w:r w:rsidR="00A44F61">
              <w:rPr>
                <w:rStyle w:val="ActionButton"/>
              </w:rPr>
              <w:t> </w:t>
            </w:r>
            <w:r w:rsidR="00A44F61" w:rsidRPr="00F50667">
              <w:t xml:space="preserve"> </w:t>
            </w:r>
            <w:r w:rsidRPr="00F50667">
              <w:t>button to write the change back to the database.</w:t>
            </w:r>
            <w:r>
              <w:t xml:space="preserve"> If the Metadata is shared by other Spectra, the dialog in </w:t>
            </w:r>
            <w:r w:rsidR="00AE2F37">
              <w:fldChar w:fldCharType="begin"/>
            </w:r>
            <w:r>
              <w:instrText xml:space="preserve"> REF _Ref354068263 \h </w:instrText>
            </w:r>
            <w:r w:rsidR="00666C33">
              <w:instrText xml:space="preserve"> \* MERGEFORMAT </w:instrText>
            </w:r>
            <w:r w:rsidR="00AE2F37">
              <w:fldChar w:fldCharType="separate"/>
            </w:r>
            <w:r w:rsidR="000E7C7E" w:rsidRPr="00084655">
              <w:t xml:space="preserve">Figure </w:t>
            </w:r>
            <w:r w:rsidR="000E7C7E">
              <w:rPr>
                <w:noProof/>
              </w:rPr>
              <w:t>43</w:t>
            </w:r>
            <w:r w:rsidR="000E7C7E"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14:paraId="4D242DAE" w14:textId="77777777" w:rsidR="00BE3829" w:rsidRPr="00561482" w:rsidRDefault="00AE2F37" w:rsidP="00561482">
      <w:pPr>
        <w:pStyle w:val="ProcessHeading"/>
      </w:pPr>
      <w:r w:rsidRPr="00A078C5">
        <w:t>To add a new Metadata value</w:t>
      </w:r>
      <w:r w:rsidR="002415EF" w:rsidRPr="00561482">
        <w:t>...</w:t>
      </w:r>
    </w:p>
    <w:tbl>
      <w:tblPr>
        <w:tblStyle w:val="Instructions"/>
        <w:tblW w:w="0" w:type="auto"/>
        <w:tblLook w:val="04A0" w:firstRow="1" w:lastRow="0" w:firstColumn="1" w:lastColumn="0" w:noHBand="0" w:noVBand="1"/>
      </w:tblPr>
      <w:tblGrid>
        <w:gridCol w:w="8862"/>
      </w:tblGrid>
      <w:tr w:rsidR="00666C33" w14:paraId="6144F426" w14:textId="77777777"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FF9484B" w14:textId="77777777" w:rsidR="00BE105A" w:rsidRDefault="00BE105A" w:rsidP="00BE105A">
            <w:pPr>
              <w:pStyle w:val="Bullet"/>
              <w:ind w:left="425"/>
            </w:pPr>
            <w:r>
              <w:t>Display the Metadata Attribute values for the required Spectrum as described in the previous sub-section.</w:t>
            </w:r>
          </w:p>
          <w:p w14:paraId="19576E84" w14:textId="77777777"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4A378ECD" w14:textId="77777777" w:rsidR="00666C33" w:rsidRDefault="00666C33" w:rsidP="00666C33">
            <w:pPr>
              <w:pStyle w:val="Bullet"/>
              <w:ind w:left="425"/>
            </w:pPr>
            <w:r>
              <w:t xml:space="preserve">Right click </w:t>
            </w:r>
            <w:r w:rsidR="002415EF">
              <w:t>on any blank space with</w:t>
            </w:r>
            <w:r>
              <w:t xml:space="preserve">in the Metadata Group’s display box. A menu of Metadata items that can be added for that </w:t>
            </w:r>
            <w:r w:rsidR="004C3526">
              <w:t>Group</w:t>
            </w:r>
            <w:r>
              <w:t xml:space="preserve"> will be displayed.</w:t>
            </w:r>
          </w:p>
          <w:p w14:paraId="506E27F0" w14:textId="77777777" w:rsidR="00666C33" w:rsidRDefault="00666C33" w:rsidP="00666C33">
            <w:pPr>
              <w:pStyle w:val="Bullet"/>
              <w:ind w:left="425"/>
            </w:pPr>
            <w:r>
              <w:t>Click on the menu entry for the Metadata item you wish to add. A data entry field for the Metadata entry will be displayed.</w:t>
            </w:r>
          </w:p>
          <w:p w14:paraId="2CFEF762" w14:textId="77777777" w:rsidR="00666C33" w:rsidRDefault="00666C33" w:rsidP="00666C33">
            <w:pPr>
              <w:pStyle w:val="Bullet"/>
              <w:ind w:left="425"/>
            </w:pPr>
            <w:r>
              <w:t>Enter the value you require for this Metadata field.</w:t>
            </w:r>
          </w:p>
          <w:p w14:paraId="4C65323C" w14:textId="77777777"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14:paraId="2D57332B" w14:textId="77777777"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14:paraId="0552B88A" w14:textId="77777777"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 xml:space="preserve">This is a common scenario, as </w:t>
      </w:r>
      <w:r w:rsidR="007F4F37">
        <w:t>Metadata</w:t>
      </w:r>
      <w:r w:rsidR="0098598E">
        <w:t xml:space="preserve"> of </w:t>
      </w:r>
      <w:r w:rsidR="007F4F37">
        <w:t>Spectr</w:t>
      </w:r>
      <w:r w:rsidR="0098598E">
        <w:t>a are often highly redundant, especially when multiple measurements of the same object were acquired.</w:t>
      </w:r>
    </w:p>
    <w:p w14:paraId="517E3749" w14:textId="77777777"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14:paraId="721BCB5A" w14:textId="77777777" w:rsidR="0007175F" w:rsidRPr="00561482" w:rsidRDefault="00AE2F37" w:rsidP="00561482">
      <w:pPr>
        <w:pStyle w:val="ProcessHeading"/>
      </w:pPr>
      <w:r w:rsidRPr="00A078C5">
        <w:t>To change a specific Metadata it</w:t>
      </w:r>
      <w:r w:rsidR="002415EF" w:rsidRPr="00561482">
        <w:t>em for all Spectra under a node...</w:t>
      </w:r>
    </w:p>
    <w:p w14:paraId="2F5521C0" w14:textId="77777777" w:rsidR="003479CF" w:rsidRDefault="003479CF" w:rsidP="003479CF">
      <w:pPr>
        <w:pStyle w:val="Body"/>
      </w:pPr>
      <w:r w:rsidRPr="003479CF">
        <w:t>This method requires that</w:t>
      </w:r>
      <w:r w:rsidR="00ED21BA" w:rsidRPr="00F50667">
        <w:t xml:space="preserve"> the </w:t>
      </w:r>
      <w:r w:rsidR="007F4F37">
        <w:t>Metadata Attribute</w:t>
      </w:r>
      <w:r w:rsidRPr="003479CF">
        <w:t xml:space="preserve"> has the same value</w:t>
      </w:r>
      <w:r w:rsidR="00ED21BA">
        <w:t xml:space="preserve"> for </w:t>
      </w:r>
      <w:r w:rsidRPr="003479CF">
        <w:t>all</w:t>
      </w:r>
      <w:r w:rsidR="00ED21BA">
        <w:t xml:space="preserve"> Spectra</w:t>
      </w:r>
      <w:r w:rsidRPr="003479CF">
        <w:t>. See</w:t>
      </w:r>
      <w:r w:rsidR="00ED21BA">
        <w:t xml:space="preserve"> the </w:t>
      </w:r>
      <w:r w:rsidRPr="003479CF">
        <w:t xml:space="preserve">next procedure if that </w:t>
      </w:r>
      <w:r w:rsidR="00ED21BA">
        <w:t xml:space="preserve">is </w:t>
      </w:r>
      <w:r w:rsidRPr="003479CF">
        <w:t>not the case.</w:t>
      </w:r>
    </w:p>
    <w:tbl>
      <w:tblPr>
        <w:tblStyle w:val="Instructions"/>
        <w:tblW w:w="0" w:type="auto"/>
        <w:tblLook w:val="04A0" w:firstRow="1" w:lastRow="0" w:firstColumn="1" w:lastColumn="0" w:noHBand="0" w:noVBand="1"/>
      </w:tblPr>
      <w:tblGrid>
        <w:gridCol w:w="8862"/>
      </w:tblGrid>
      <w:tr w:rsidR="00666C33" w14:paraId="3E69F205" w14:textId="77777777" w:rsidTr="00CA4B6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FFC8582" w14:textId="77777777" w:rsidR="00666C33" w:rsidRDefault="00666C33" w:rsidP="00666C33">
            <w:pPr>
              <w:pStyle w:val="Bullet"/>
              <w:ind w:left="425"/>
            </w:pPr>
            <w:r w:rsidRPr="00F50667">
              <w:t xml:space="preserve">Navigate to the correct </w:t>
            </w:r>
            <w:r>
              <w:t>Campaign hierarchy node and click on it to highlight it.</w:t>
            </w:r>
          </w:p>
          <w:p w14:paraId="459AC65C" w14:textId="77777777"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14:paraId="5DB89442" w14:textId="77777777" w:rsidR="00666C33" w:rsidRPr="00F50667" w:rsidRDefault="00666C33" w:rsidP="00666C33">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14:paraId="0D1C83D8" w14:textId="77777777" w:rsidR="00561482"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14:paraId="19FA9D1C" w14:textId="77777777" w:rsidR="00666C33" w:rsidRDefault="00666C33" w:rsidP="00BE105A">
            <w:pPr>
              <w:pStyle w:val="Bullet"/>
              <w:ind w:left="425"/>
            </w:pPr>
            <w:r>
              <w:t>If the Metadata value is shared</w:t>
            </w:r>
            <w:r w:rsidR="00561482">
              <w:t xml:space="preserve"> with</w:t>
            </w:r>
            <w:r>
              <w:t xml:space="preserve"> other Spectra not under the scope of this node, the dialog in </w:t>
            </w:r>
            <w:r w:rsidR="00C63D4F">
              <w:fldChar w:fldCharType="begin"/>
            </w:r>
            <w:r w:rsidR="00C63D4F">
              <w:instrText xml:space="preserve"> REF _Ref354068263 \h  \* MERGEFORMAT </w:instrText>
            </w:r>
            <w:r w:rsidR="00C63D4F">
              <w:fldChar w:fldCharType="separate"/>
            </w:r>
            <w:r w:rsidR="000E7C7E" w:rsidRPr="000E7C7E">
              <w:rPr>
                <w:rStyle w:val="CrossReference"/>
              </w:rPr>
              <w:t xml:space="preserve">Figure 43: </w:t>
            </w:r>
            <w:r w:rsidR="00C63D4F">
              <w:fldChar w:fldCharType="end"/>
            </w:r>
            <w:r w:rsidR="00561482">
              <w:t xml:space="preserve">will be displayed. Click on either </w:t>
            </w:r>
            <w:r w:rsidR="00561482" w:rsidRPr="00561482">
              <w:rPr>
                <w:rStyle w:val="ActionButton"/>
              </w:rPr>
              <w:t> Apply</w:t>
            </w:r>
            <w:r w:rsidR="00BE105A">
              <w:rPr>
                <w:rStyle w:val="ActionButton"/>
              </w:rPr>
              <w:t> </w:t>
            </w:r>
            <w:r w:rsidR="00561482" w:rsidRPr="00561482">
              <w:rPr>
                <w:rStyle w:val="ActionButton"/>
              </w:rPr>
              <w:t>to</w:t>
            </w:r>
            <w:r w:rsidR="00BE105A">
              <w:rPr>
                <w:rStyle w:val="ActionButton"/>
              </w:rPr>
              <w:t> </w:t>
            </w:r>
            <w:r w:rsidR="00561482" w:rsidRPr="00561482">
              <w:rPr>
                <w:rStyle w:val="ActionButton"/>
              </w:rPr>
              <w:t>all</w:t>
            </w:r>
            <w:r w:rsidR="00BE105A">
              <w:rPr>
                <w:rStyle w:val="ActionButton"/>
              </w:rPr>
              <w:t> </w:t>
            </w:r>
            <w:r w:rsidR="00561482" w:rsidRPr="00561482">
              <w:rPr>
                <w:rStyle w:val="ActionButton"/>
              </w:rPr>
              <w:t>spectra </w:t>
            </w:r>
            <w:r w:rsidR="00561482">
              <w:t xml:space="preserve"> if all Spectra which share this value are to be changed. Click on </w:t>
            </w:r>
            <w:r w:rsidR="00561482" w:rsidRPr="00561482">
              <w:rPr>
                <w:rStyle w:val="ActionButton"/>
              </w:rPr>
              <w:t> Selected</w:t>
            </w:r>
            <w:r w:rsidR="00BE105A">
              <w:rPr>
                <w:rStyle w:val="ActionButton"/>
              </w:rPr>
              <w:t> </w:t>
            </w:r>
            <w:r w:rsidR="00561482" w:rsidRPr="00561482">
              <w:rPr>
                <w:rStyle w:val="ActionButton"/>
              </w:rPr>
              <w:t>spectra</w:t>
            </w:r>
            <w:r w:rsidR="00BE105A">
              <w:rPr>
                <w:rStyle w:val="ActionButton"/>
              </w:rPr>
              <w:t> </w:t>
            </w:r>
            <w:r w:rsidR="00561482" w:rsidRPr="00561482">
              <w:rPr>
                <w:rStyle w:val="ActionButton"/>
              </w:rPr>
              <w:t>only </w:t>
            </w:r>
            <w:r w:rsidR="00561482">
              <w:t xml:space="preserve"> if only the Spectra under this node are to have the Metadata Attribute value changed.</w:t>
            </w:r>
          </w:p>
        </w:tc>
      </w:tr>
    </w:tbl>
    <w:p w14:paraId="01768229" w14:textId="77777777" w:rsidR="00CA4B6B" w:rsidRPr="00561482" w:rsidRDefault="00CA4B6B" w:rsidP="00561482">
      <w:pPr>
        <w:pStyle w:val="ProcessHeading"/>
      </w:pPr>
      <w:r w:rsidRPr="00561482">
        <w:t>To delete a Metadata value from all Spectra under a node...</w:t>
      </w:r>
    </w:p>
    <w:tbl>
      <w:tblPr>
        <w:tblStyle w:val="Instructions"/>
        <w:tblW w:w="0" w:type="auto"/>
        <w:tblLook w:val="04A0" w:firstRow="1" w:lastRow="0" w:firstColumn="1" w:lastColumn="0" w:noHBand="0" w:noVBand="1"/>
      </w:tblPr>
      <w:tblGrid>
        <w:gridCol w:w="8862"/>
      </w:tblGrid>
      <w:tr w:rsidR="00CA4B6B" w14:paraId="6031072E" w14:textId="77777777"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A6C184A" w14:textId="77777777" w:rsidR="00CA4B6B" w:rsidRDefault="00CA4B6B" w:rsidP="00CA4B6B">
            <w:pPr>
              <w:pStyle w:val="Bullet"/>
              <w:ind w:left="425"/>
            </w:pPr>
            <w:r w:rsidRPr="00F50667">
              <w:t xml:space="preserve">Navigate to the correct </w:t>
            </w:r>
            <w:r>
              <w:t>Campaign hierarchy node and click on it to highlight it.</w:t>
            </w:r>
          </w:p>
          <w:p w14:paraId="5FECADF7" w14:textId="77777777" w:rsidR="00CA4B6B" w:rsidRPr="00F50667" w:rsidRDefault="00CA4B6B" w:rsidP="00CA4B6B">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14:paraId="15DAD54B" w14:textId="77777777" w:rsidR="00CA4B6B" w:rsidRDefault="00CA4B6B" w:rsidP="003C0124">
            <w:pPr>
              <w:pStyle w:val="Bullet"/>
              <w:ind w:left="425"/>
            </w:pPr>
            <w:r>
              <w:t>Right c</w:t>
            </w:r>
            <w:r w:rsidRPr="00F50667">
              <w:t xml:space="preserve">lick </w:t>
            </w:r>
            <w:r>
              <w:t xml:space="preserve">on the name of the field you wish to delete. A </w:t>
            </w:r>
            <w:r w:rsidRPr="00A44F61">
              <w:rPr>
                <w:rStyle w:val="ActionButton"/>
              </w:rPr>
              <w:t> </w:t>
            </w:r>
            <w:r w:rsidRPr="00BE3829">
              <w:rPr>
                <w:rStyle w:val="ActionButton"/>
              </w:rPr>
              <w:t>Delete</w:t>
            </w:r>
            <w:r>
              <w:rPr>
                <w:rStyle w:val="ActionButton"/>
              </w:rPr>
              <w:t> </w:t>
            </w:r>
            <w:r>
              <w:t xml:space="preserve"> button will appear.</w:t>
            </w:r>
          </w:p>
          <w:p w14:paraId="07355BB1" w14:textId="77777777" w:rsidR="00CA4B6B" w:rsidRPr="00F50667" w:rsidRDefault="00CA4B6B" w:rsidP="003C0124">
            <w:pPr>
              <w:pStyle w:val="Bullet"/>
              <w:ind w:left="425"/>
            </w:pPr>
            <w:r>
              <w:t xml:space="preserve">Click on this </w:t>
            </w:r>
            <w:r w:rsidRPr="00A44F61">
              <w:rPr>
                <w:rStyle w:val="ActionButton"/>
              </w:rPr>
              <w:t> </w:t>
            </w:r>
            <w:r w:rsidRPr="00BE3829">
              <w:rPr>
                <w:rStyle w:val="ActionButton"/>
              </w:rPr>
              <w:t>Delete</w:t>
            </w:r>
            <w:r>
              <w:rPr>
                <w:rStyle w:val="ActionButton"/>
              </w:rPr>
              <w:t> </w:t>
            </w:r>
            <w:r>
              <w:t xml:space="preserve"> button. The Metadata field will disappear from the display and </w:t>
            </w:r>
            <w:r w:rsidRPr="00F50667">
              <w:t xml:space="preserve">the </w:t>
            </w:r>
            <w:r w:rsidRPr="00A44F61">
              <w:rPr>
                <w:rStyle w:val="ActionButton"/>
              </w:rPr>
              <w:t> </w:t>
            </w:r>
            <w:r w:rsidRPr="00BE3829">
              <w:rPr>
                <w:rStyle w:val="ActionButton"/>
              </w:rPr>
              <w:t>Update</w:t>
            </w:r>
            <w:r>
              <w:rPr>
                <w:rStyle w:val="ActionButton"/>
              </w:rPr>
              <w:t> </w:t>
            </w:r>
            <w:r w:rsidRPr="00F50667">
              <w:t xml:space="preserve"> button will become valid.</w:t>
            </w:r>
          </w:p>
          <w:p w14:paraId="250B46AE" w14:textId="77777777" w:rsidR="00B25CED" w:rsidRDefault="00CA4B6B" w:rsidP="00B25CED">
            <w:pPr>
              <w:pStyle w:val="Bullet"/>
              <w:ind w:left="425"/>
            </w:pPr>
            <w:r w:rsidRPr="00F50667">
              <w:t xml:space="preserve">Click on the </w:t>
            </w:r>
            <w:r w:rsidRPr="00A44F61">
              <w:rPr>
                <w:rStyle w:val="ActionButton"/>
              </w:rPr>
              <w:t> </w:t>
            </w:r>
            <w:r w:rsidRPr="00BE3829">
              <w:rPr>
                <w:rStyle w:val="ActionButton"/>
              </w:rPr>
              <w:t>Update</w:t>
            </w:r>
            <w:r>
              <w:rPr>
                <w:rStyle w:val="ActionButton"/>
              </w:rPr>
              <w:t> </w:t>
            </w:r>
            <w:r w:rsidRPr="00F50667">
              <w:t xml:space="preserve"> button to write the change back to the database.</w:t>
            </w:r>
          </w:p>
          <w:p w14:paraId="3CA34F96" w14:textId="77777777" w:rsidR="00CA4B6B" w:rsidRDefault="00B25CED" w:rsidP="00BE105A">
            <w:pPr>
              <w:pStyle w:val="Bullet"/>
              <w:ind w:left="425"/>
            </w:pPr>
            <w:r>
              <w:t xml:space="preserve">If the Metadata value is shared with other Spectra not under the scope of this node, the dialog in </w:t>
            </w:r>
            <w:r w:rsidR="00C63D4F">
              <w:fldChar w:fldCharType="begin"/>
            </w:r>
            <w:r w:rsidR="00C63D4F">
              <w:instrText xml:space="preserve"> REF _Ref354068263 \h  \* MERGEFORMAT </w:instrText>
            </w:r>
            <w:r w:rsidR="00C63D4F">
              <w:fldChar w:fldCharType="separate"/>
            </w:r>
            <w:r w:rsidR="000E7C7E" w:rsidRPr="000E7C7E">
              <w:rPr>
                <w:rStyle w:val="CrossReference"/>
              </w:rPr>
              <w:t xml:space="preserve">Figure 43: </w:t>
            </w:r>
            <w:r w:rsidR="00C63D4F">
              <w:fldChar w:fldCharType="end"/>
            </w:r>
            <w:r>
              <w:t xml:space="preserve">will be displayed. Click on either </w:t>
            </w:r>
            <w:r w:rsidRPr="00561482">
              <w:rPr>
                <w:rStyle w:val="ActionButton"/>
              </w:rPr>
              <w:t> Apply</w:t>
            </w:r>
            <w:r w:rsidR="00BE105A">
              <w:rPr>
                <w:rStyle w:val="ActionButton"/>
              </w:rPr>
              <w:t> </w:t>
            </w:r>
            <w:r w:rsidRPr="00561482">
              <w:rPr>
                <w:rStyle w:val="ActionButton"/>
              </w:rPr>
              <w:t>to</w:t>
            </w:r>
            <w:r w:rsidR="00BE105A">
              <w:rPr>
                <w:rStyle w:val="ActionButton"/>
              </w:rPr>
              <w:t> </w:t>
            </w:r>
            <w:r w:rsidRPr="00561482">
              <w:rPr>
                <w:rStyle w:val="ActionButton"/>
              </w:rPr>
              <w:t>all</w:t>
            </w:r>
            <w:r w:rsidR="00BE105A">
              <w:rPr>
                <w:rStyle w:val="ActionButton"/>
              </w:rPr>
              <w:t> </w:t>
            </w:r>
            <w:r w:rsidRPr="00561482">
              <w:rPr>
                <w:rStyle w:val="ActionButton"/>
              </w:rPr>
              <w:t>spectra </w:t>
            </w:r>
            <w:r>
              <w:t xml:space="preserve"> if all Spectra which share this value are to have it deleted. Click on </w:t>
            </w:r>
            <w:r w:rsidRPr="00561482">
              <w:rPr>
                <w:rStyle w:val="ActionButton"/>
              </w:rPr>
              <w:t> Selected</w:t>
            </w:r>
            <w:r w:rsidR="00BE105A">
              <w:rPr>
                <w:rStyle w:val="ActionButton"/>
              </w:rPr>
              <w:t> </w:t>
            </w:r>
            <w:r w:rsidRPr="00561482">
              <w:rPr>
                <w:rStyle w:val="ActionButton"/>
              </w:rPr>
              <w:t>spectra</w:t>
            </w:r>
            <w:r w:rsidR="00BE105A">
              <w:rPr>
                <w:rStyle w:val="ActionButton"/>
              </w:rPr>
              <w:t> </w:t>
            </w:r>
            <w:r w:rsidRPr="00561482">
              <w:rPr>
                <w:rStyle w:val="ActionButton"/>
              </w:rPr>
              <w:t>only </w:t>
            </w:r>
            <w:r>
              <w:t xml:space="preserve"> if only the Spectra under this node are to have the Metadata Attribute value deleted.</w:t>
            </w:r>
          </w:p>
        </w:tc>
      </w:tr>
    </w:tbl>
    <w:p w14:paraId="53ED59CF" w14:textId="77777777"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14:paraId="539B3BD4" w14:textId="77777777" w:rsidR="0028286B" w:rsidRPr="00B25CED" w:rsidRDefault="00AE2F37" w:rsidP="00B25CED">
      <w:pPr>
        <w:pStyle w:val="ProcessHeading"/>
      </w:pPr>
      <w:r w:rsidRPr="00A078C5">
        <w:t>To reset a specific Metadata item for all Spectra under a node to have the same value</w:t>
      </w:r>
      <w:r w:rsidR="002415EF" w:rsidRPr="00B25CED">
        <w:t>...</w:t>
      </w:r>
    </w:p>
    <w:tbl>
      <w:tblPr>
        <w:tblStyle w:val="Instructions"/>
        <w:tblW w:w="0" w:type="auto"/>
        <w:tblLook w:val="04A0" w:firstRow="1" w:lastRow="0" w:firstColumn="1" w:lastColumn="0" w:noHBand="0" w:noVBand="1"/>
      </w:tblPr>
      <w:tblGrid>
        <w:gridCol w:w="8862"/>
      </w:tblGrid>
      <w:tr w:rsidR="00666C33" w14:paraId="1B5903EF" w14:textId="77777777"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55327DC" w14:textId="77777777" w:rsidR="00666C33" w:rsidRDefault="00666C33" w:rsidP="00666C33">
            <w:pPr>
              <w:pStyle w:val="Bullet"/>
              <w:ind w:left="425"/>
            </w:pPr>
            <w:r w:rsidRPr="00F50667">
              <w:t xml:space="preserve">Navigate to the correct </w:t>
            </w:r>
            <w:r>
              <w:t>Campaign hierarchy node and click on it to highlight it.</w:t>
            </w:r>
          </w:p>
          <w:p w14:paraId="622CCF5A" w14:textId="77777777"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14:paraId="6C1BA4E1" w14:textId="77777777"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14:paraId="7B914F3C" w14:textId="77777777"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14:paraId="1099A89C" w14:textId="77777777" w:rsidR="00666C33" w:rsidRDefault="00666C33" w:rsidP="00666C33">
            <w:pPr>
              <w:pStyle w:val="Bullet"/>
              <w:ind w:left="425"/>
            </w:pPr>
            <w:r>
              <w:t xml:space="preserve">Right click within the Metadata </w:t>
            </w:r>
            <w:r w:rsidR="002415EF">
              <w:t>G</w:t>
            </w:r>
            <w:r>
              <w:t xml:space="preserve">roup box to display a menu of Metadata Attributes that can be added to this Metadata </w:t>
            </w:r>
            <w:r w:rsidR="004C3526">
              <w:t>Group</w:t>
            </w:r>
            <w:r>
              <w:t>. Click on the Metadata Attribute to be added back.</w:t>
            </w:r>
          </w:p>
          <w:p w14:paraId="71E62D3B" w14:textId="77777777" w:rsidR="00666C33" w:rsidRDefault="00666C33" w:rsidP="00666C33">
            <w:pPr>
              <w:pStyle w:val="Bullet"/>
              <w:ind w:left="425"/>
            </w:pPr>
            <w:r>
              <w:t>Ent</w:t>
            </w:r>
            <w:r w:rsidR="002415EF">
              <w:t>er</w:t>
            </w:r>
            <w:r>
              <w:t xml:space="preserve"> the value you require for this Metadata Attribute.</w:t>
            </w:r>
          </w:p>
          <w:p w14:paraId="266211FE" w14:textId="77777777"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14:paraId="40F8A651" w14:textId="77777777" w:rsidR="00B1220E" w:rsidRDefault="00B1220E" w:rsidP="007D43F6">
      <w:pPr>
        <w:pStyle w:val="Heading4"/>
      </w:pPr>
      <w:r>
        <w:t>Editing Metadata for Multiple Unrelated Spectra</w:t>
      </w:r>
    </w:p>
    <w:p w14:paraId="1E1137A3" w14:textId="77777777" w:rsidR="00B1220E" w:rsidRDefault="00B1220E" w:rsidP="00D61320">
      <w:pPr>
        <w:pStyle w:val="Body"/>
      </w:pPr>
      <w:r>
        <w:t>The operations in the preceding section can be applied to multiple unrelated Spectra.</w:t>
      </w:r>
    </w:p>
    <w:p w14:paraId="15902343" w14:textId="77777777" w:rsidR="00B1220E" w:rsidRDefault="00B1220E" w:rsidP="00D61320">
      <w:pPr>
        <w:pStyle w:val="Body"/>
      </w:pPr>
      <w:r>
        <w:t xml:space="preserve">It is possible to </w:t>
      </w:r>
      <w:r w:rsidR="003479CF">
        <w:t>select multiple</w:t>
      </w:r>
      <w:r w:rsidR="00D61320">
        <w:t xml:space="preserve"> Spectra by holding the Control key while clicking on </w:t>
      </w:r>
      <w:r w:rsidR="003479CF">
        <w:t>each</w:t>
      </w:r>
      <w:r w:rsidR="00D61320">
        <w:t xml:space="preserve"> </w:t>
      </w:r>
      <w:r w:rsidR="003479CF">
        <w:t>additional</w:t>
      </w:r>
      <w:r w:rsidR="00D61320">
        <w:t xml:space="preserve"> Spectrum</w:t>
      </w:r>
      <w:r w:rsidR="003479CF">
        <w:t xml:space="preserve"> to be selected</w:t>
      </w:r>
      <w:r w:rsidR="00D61320">
        <w:t xml:space="preserve">. It is </w:t>
      </w:r>
      <w:r w:rsidR="003479CF">
        <w:t>also</w:t>
      </w:r>
      <w:r w:rsidR="00D61320">
        <w:t xml:space="preserve"> possible to select a range of Spectra by selecting the first Spectrum and then holding the Shift key while you click on the last Spectrum in the range. (This is consistent with common </w:t>
      </w:r>
      <w:r w:rsidR="00BE105A">
        <w:t xml:space="preserve">Windows </w:t>
      </w:r>
      <w:r w:rsidR="00D61320">
        <w:t>usage of the Control and Shift keys</w:t>
      </w:r>
      <w:r w:rsidR="003479CF">
        <w:t>.</w:t>
      </w:r>
      <w:r w:rsidR="003479CF" w:rsidRPr="003479CF">
        <w:t>)</w:t>
      </w:r>
      <w:r w:rsidR="00D61320">
        <w:t xml:space="preserve"> The operations </w:t>
      </w:r>
      <w:r w:rsidR="003479CF">
        <w:t>in the preceding section</w:t>
      </w:r>
      <w:r w:rsidR="00D61320">
        <w:t xml:space="preserve"> will then apply to all selected Spectra.</w:t>
      </w:r>
    </w:p>
    <w:p w14:paraId="55A579E9" w14:textId="77777777" w:rsidR="00D61320" w:rsidRDefault="00D61320" w:rsidP="00D61320">
      <w:pPr>
        <w:pStyle w:val="Body"/>
      </w:pPr>
      <w:r>
        <w:t>Sim</w:t>
      </w:r>
      <w:r w:rsidR="0003650F">
        <w:t>i</w:t>
      </w:r>
      <w:r>
        <w:t>larly, it is possible to select multiple no</w:t>
      </w:r>
      <w:r w:rsidR="003479CF">
        <w:t>d</w:t>
      </w:r>
      <w:r>
        <w:t xml:space="preserve">es in the Campaign </w:t>
      </w:r>
      <w:r w:rsidR="003479CF">
        <w:t>hierarchy</w:t>
      </w:r>
      <w:r>
        <w:t xml:space="preserve"> and operate on all Spectra in those nodes.</w:t>
      </w:r>
    </w:p>
    <w:p w14:paraId="4842BECE" w14:textId="77777777"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00B25CED" w:rsidRPr="00561482">
        <w:rPr>
          <w:rStyle w:val="ActionButton"/>
        </w:rPr>
        <w:t> Apply to all spectra </w:t>
      </w:r>
      <w:r w:rsidR="00B25CED">
        <w:t xml:space="preserve"> button</w:t>
      </w:r>
      <w:r>
        <w:t xml:space="preserve"> when editing Metadata, it will change the Metadata across both Campaigns, which is a very unexpected and c</w:t>
      </w:r>
      <w:r w:rsidR="002415EF">
        <w:t>onfusing result.</w:t>
      </w:r>
    </w:p>
    <w:p w14:paraId="439EB289" w14:textId="77777777" w:rsidR="003B29B2" w:rsidRDefault="003B29B2" w:rsidP="003B29B2">
      <w:pPr>
        <w:pStyle w:val="Heading2"/>
      </w:pPr>
      <w:bookmarkStart w:id="260" w:name="_Toc355280385"/>
      <w:bookmarkStart w:id="261" w:name="_Ref356551623"/>
      <w:bookmarkStart w:id="262" w:name="_Ref356551635"/>
      <w:bookmarkStart w:id="263" w:name="_Ref357757289"/>
      <w:bookmarkStart w:id="264" w:name="_Ref357757292"/>
      <w:bookmarkStart w:id="265" w:name="_Toc293145258"/>
      <w:r>
        <w:t>Uploading Metadata from Excel files</w:t>
      </w:r>
      <w:bookmarkEnd w:id="260"/>
      <w:bookmarkEnd w:id="261"/>
      <w:bookmarkEnd w:id="262"/>
      <w:bookmarkEnd w:id="263"/>
      <w:bookmarkEnd w:id="264"/>
      <w:bookmarkEnd w:id="265"/>
    </w:p>
    <w:p w14:paraId="3A341979" w14:textId="77777777"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14:paraId="7BC1F96A" w14:textId="1556C338" w:rsidR="003B29B2" w:rsidRDefault="00BF49E7" w:rsidP="003B29B2">
      <w:pPr>
        <w:pStyle w:val="Body"/>
      </w:pPr>
      <w:r>
        <w:rPr>
          <w:noProof/>
          <w:lang w:val="en-US"/>
        </w:rPr>
        <mc:AlternateContent>
          <mc:Choice Requires="wpg">
            <w:drawing>
              <wp:inline distT="0" distB="0" distL="0" distR="0" wp14:anchorId="42E0D10D" wp14:editId="1E57474B">
                <wp:extent cx="5452745" cy="5715000"/>
                <wp:effectExtent l="0" t="0" r="0" b="0"/>
                <wp:docPr id="144" name="Group 1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52745" cy="5715000"/>
                          <a:chOff x="1626" y="1206"/>
                          <a:chExt cx="8587" cy="9000"/>
                        </a:xfrm>
                      </wpg:grpSpPr>
                      <wps:wsp>
                        <wps:cNvPr id="146" name="AutoShape 126"/>
                        <wps:cNvSpPr>
                          <a:spLocks noChangeAspect="1" noChangeArrowheads="1" noTextEdit="1"/>
                        </wps:cNvSpPr>
                        <wps:spPr bwMode="auto">
                          <a:xfrm>
                            <a:off x="1626" y="1206"/>
                            <a:ext cx="8587" cy="9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7" name="Picture 1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3110" y="1360"/>
                            <a:ext cx="5300" cy="3082"/>
                          </a:xfrm>
                          <a:prstGeom prst="rect">
                            <a:avLst/>
                          </a:prstGeom>
                          <a:noFill/>
                          <a:extLst>
                            <a:ext uri="{909E8E84-426E-40dd-AFC4-6F175D3DCCD1}">
                              <a14:hiddenFill xmlns:a14="http://schemas.microsoft.com/office/drawing/2010/main">
                                <a:solidFill>
                                  <a:srgbClr val="FFFFFF"/>
                                </a:solidFill>
                              </a14:hiddenFill>
                            </a:ext>
                          </a:extLst>
                        </pic:spPr>
                      </pic:pic>
                      <wps:wsp>
                        <wps:cNvPr id="148" name="AutoShape 139"/>
                        <wps:cNvSpPr>
                          <a:spLocks/>
                        </wps:cNvSpPr>
                        <wps:spPr bwMode="auto">
                          <a:xfrm>
                            <a:off x="5756" y="4692"/>
                            <a:ext cx="1784" cy="981"/>
                          </a:xfrm>
                          <a:prstGeom prst="accentCallout2">
                            <a:avLst>
                              <a:gd name="adj1" fmla="val 18449"/>
                              <a:gd name="adj2" fmla="val 101569"/>
                              <a:gd name="adj3" fmla="val 18449"/>
                              <a:gd name="adj4" fmla="val 126569"/>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557754EF" w14:textId="77777777" w:rsidR="00ED27D3" w:rsidRPr="00141131" w:rsidRDefault="00ED27D3" w:rsidP="00141131">
                              <w:pPr>
                                <w:jc w:val="right"/>
                                <w:rPr>
                                  <w:sz w:val="16"/>
                                  <w:lang w:val="en-AU"/>
                                </w:rPr>
                              </w:pPr>
                              <w:r w:rsidRPr="00141131">
                                <w:rPr>
                                  <w:sz w:val="16"/>
                                  <w:lang w:val="en-AU"/>
                                </w:rPr>
                                <w:t>…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157" name="AutoShape 129"/>
                        <wps:cNvSpPr>
                          <a:spLocks noChangeArrowheads="1"/>
                        </wps:cNvSpPr>
                        <wps:spPr bwMode="auto">
                          <a:xfrm>
                            <a:off x="3390" y="1360"/>
                            <a:ext cx="883" cy="3082"/>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AutoShape 130"/>
                        <wps:cNvSpPr>
                          <a:spLocks noChangeArrowheads="1"/>
                        </wps:cNvSpPr>
                        <wps:spPr bwMode="auto">
                          <a:xfrm>
                            <a:off x="3110" y="2668"/>
                            <a:ext cx="5300" cy="270"/>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131"/>
                          <pic:cNvPicPr>
                            <a:picLocks noChangeAspect="1" noChangeArrowheads="1"/>
                          </pic:cNvPicPr>
                        </pic:nvPicPr>
                        <pic:blipFill>
                          <a:blip r:embed="rId77">
                            <a:extLst>
                              <a:ext uri="{28A0092B-C50C-407E-A947-70E740481C1C}">
                                <a14:useLocalDpi xmlns:a14="http://schemas.microsoft.com/office/drawing/2010/main" val="0"/>
                              </a:ext>
                            </a:extLst>
                          </a:blip>
                          <a:srcRect l="8302" t="26010" r="14233" b="16476"/>
                          <a:stretch>
                            <a:fillRect/>
                          </a:stretch>
                        </pic:blipFill>
                        <pic:spPr bwMode="auto">
                          <a:xfrm>
                            <a:off x="3910" y="5960"/>
                            <a:ext cx="2090" cy="1110"/>
                          </a:xfrm>
                          <a:prstGeom prst="rect">
                            <a:avLst/>
                          </a:prstGeom>
                          <a:noFill/>
                          <a:extLst>
                            <a:ext uri="{909E8E84-426E-40dd-AFC4-6F175D3DCCD1}">
                              <a14:hiddenFill xmlns:a14="http://schemas.microsoft.com/office/drawing/2010/main">
                                <a:solidFill>
                                  <a:srgbClr val="FFFFFF"/>
                                </a:solidFill>
                              </a14:hiddenFill>
                            </a:ext>
                          </a:extLst>
                        </pic:spPr>
                      </pic:pic>
                      <wps:wsp>
                        <wps:cNvPr id="163" name="AutoShape 136"/>
                        <wps:cNvSpPr>
                          <a:spLocks/>
                        </wps:cNvSpPr>
                        <wps:spPr bwMode="auto">
                          <a:xfrm>
                            <a:off x="1837" y="1360"/>
                            <a:ext cx="1090" cy="770"/>
                          </a:xfrm>
                          <a:prstGeom prst="accentCallout2">
                            <a:avLst>
                              <a:gd name="adj1" fmla="val 23505"/>
                              <a:gd name="adj2" fmla="val 102569"/>
                              <a:gd name="adj3" fmla="val 23505"/>
                              <a:gd name="adj4" fmla="val 115505"/>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18235AA2" w14:textId="77777777" w:rsidR="00ED27D3" w:rsidRPr="008646FA" w:rsidRDefault="00ED27D3" w:rsidP="00AF35D7">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186" name="AutoShape 137"/>
                        <wps:cNvSpPr>
                          <a:spLocks/>
                        </wps:cNvSpPr>
                        <wps:spPr bwMode="auto">
                          <a:xfrm>
                            <a:off x="8923" y="2472"/>
                            <a:ext cx="1090" cy="770"/>
                          </a:xfrm>
                          <a:prstGeom prst="accentCallout2">
                            <a:avLst>
                              <a:gd name="adj1" fmla="val 23505"/>
                              <a:gd name="adj2" fmla="val -2569"/>
                              <a:gd name="adj3" fmla="val 23505"/>
                              <a:gd name="adj4" fmla="val -30093"/>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2C38F1C0" w14:textId="77777777" w:rsidR="00ED27D3" w:rsidRPr="008646FA" w:rsidRDefault="00ED27D3" w:rsidP="00AF35D7">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187" name="AutoShape 138"/>
                        <wps:cNvSpPr>
                          <a:spLocks/>
                        </wps:cNvSpPr>
                        <wps:spPr bwMode="auto">
                          <a:xfrm>
                            <a:off x="4739" y="4692"/>
                            <a:ext cx="1146" cy="981"/>
                          </a:xfrm>
                          <a:prstGeom prst="accentCallout2">
                            <a:avLst>
                              <a:gd name="adj1" fmla="val 18449"/>
                              <a:gd name="adj2" fmla="val -2444"/>
                              <a:gd name="adj3" fmla="val 18449"/>
                              <a:gd name="adj4" fmla="val -17801"/>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39086852" w14:textId="77777777" w:rsidR="00ED27D3" w:rsidRPr="008646FA" w:rsidRDefault="00ED27D3"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wps:txbx>
                        <wps:bodyPr rot="0" vert="horz" wrap="square" lIns="91440" tIns="45720" rIns="91440" bIns="45720" anchor="t" anchorCtr="0" upright="1">
                          <a:noAutofit/>
                        </wps:bodyPr>
                      </wps:wsp>
                      <pic:pic xmlns:pic="http://schemas.openxmlformats.org/drawingml/2006/picture">
                        <pic:nvPicPr>
                          <pic:cNvPr id="188" name="Picture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5064" y="6278"/>
                            <a:ext cx="3072" cy="3754"/>
                          </a:xfrm>
                          <a:prstGeom prst="rect">
                            <a:avLst/>
                          </a:prstGeom>
                          <a:noFill/>
                          <a:extLst>
                            <a:ext uri="{909E8E84-426E-40dd-AFC4-6F175D3DCCD1}">
                              <a14:hiddenFill xmlns:a14="http://schemas.microsoft.com/office/drawing/2010/main">
                                <a:solidFill>
                                  <a:srgbClr val="FFFFFF"/>
                                </a:solidFill>
                              </a14:hiddenFill>
                            </a:ext>
                          </a:extLst>
                        </pic:spPr>
                      </pic:pic>
                      <wps:wsp>
                        <wps:cNvPr id="189" name="Freeform 134"/>
                        <wps:cNvSpPr>
                          <a:spLocks/>
                        </wps:cNvSpPr>
                        <wps:spPr bwMode="auto">
                          <a:xfrm>
                            <a:off x="3840" y="2869"/>
                            <a:ext cx="2160" cy="4930"/>
                          </a:xfrm>
                          <a:custGeom>
                            <a:avLst/>
                            <a:gdLst>
                              <a:gd name="T0" fmla="*/ 0 w 1860"/>
                              <a:gd name="T1" fmla="*/ 0 h 3653"/>
                              <a:gd name="T2" fmla="*/ 450 w 1860"/>
                              <a:gd name="T3" fmla="*/ 2240 h 3653"/>
                              <a:gd name="T4" fmla="*/ 1860 w 1860"/>
                              <a:gd name="T5" fmla="*/ 3653 h 3653"/>
                            </a:gdLst>
                            <a:ahLst/>
                            <a:cxnLst>
                              <a:cxn ang="0">
                                <a:pos x="T0" y="T1"/>
                              </a:cxn>
                              <a:cxn ang="0">
                                <a:pos x="T2" y="T3"/>
                              </a:cxn>
                              <a:cxn ang="0">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Text Box 140"/>
                        <wps:cNvSpPr txBox="1">
                          <a:spLocks noChangeArrowheads="1"/>
                        </wps:cNvSpPr>
                        <wps:spPr bwMode="auto">
                          <a:xfrm>
                            <a:off x="3650" y="5005"/>
                            <a:ext cx="773"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E31C48" w14:textId="77777777" w:rsidR="00ED27D3" w:rsidRPr="00AF35D7" w:rsidRDefault="00ED27D3" w:rsidP="00AF35D7">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191" name="Freeform 154"/>
                        <wps:cNvSpPr>
                          <a:spLocks/>
                        </wps:cNvSpPr>
                        <wps:spPr bwMode="auto">
                          <a:xfrm>
                            <a:off x="4983" y="2802"/>
                            <a:ext cx="3707" cy="3794"/>
                          </a:xfrm>
                          <a:custGeom>
                            <a:avLst/>
                            <a:gdLst>
                              <a:gd name="T0" fmla="*/ 0 w 3707"/>
                              <a:gd name="T1" fmla="*/ 0 h 3794"/>
                              <a:gd name="T2" fmla="*/ 3471 w 3707"/>
                              <a:gd name="T3" fmla="*/ 2159 h 3794"/>
                              <a:gd name="T4" fmla="*/ 1418 w 3707"/>
                              <a:gd name="T5" fmla="*/ 3794 h 3794"/>
                            </a:gdLst>
                            <a:ahLst/>
                            <a:cxnLst>
                              <a:cxn ang="0">
                                <a:pos x="T0" y="T1"/>
                              </a:cxn>
                              <a:cxn ang="0">
                                <a:pos x="T2" y="T3"/>
                              </a:cxn>
                              <a:cxn ang="0">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56"/>
                        <wps:cNvSpPr>
                          <a:spLocks/>
                        </wps:cNvSpPr>
                        <wps:spPr bwMode="auto">
                          <a:xfrm>
                            <a:off x="5509" y="2802"/>
                            <a:ext cx="3343" cy="6469"/>
                          </a:xfrm>
                          <a:custGeom>
                            <a:avLst/>
                            <a:gdLst>
                              <a:gd name="T0" fmla="*/ 0 w 3343"/>
                              <a:gd name="T1" fmla="*/ 0 h 6469"/>
                              <a:gd name="T2" fmla="*/ 3211 w 3343"/>
                              <a:gd name="T3" fmla="*/ 2159 h 6469"/>
                              <a:gd name="T4" fmla="*/ 795 w 3343"/>
                              <a:gd name="T5" fmla="*/ 6469 h 6469"/>
                            </a:gdLst>
                            <a:ahLst/>
                            <a:cxnLst>
                              <a:cxn ang="0">
                                <a:pos x="T0" y="T1"/>
                              </a:cxn>
                              <a:cxn ang="0">
                                <a:pos x="T2" y="T3"/>
                              </a:cxn>
                              <a:cxn ang="0">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57"/>
                        <wps:cNvSpPr>
                          <a:spLocks/>
                        </wps:cNvSpPr>
                        <wps:spPr bwMode="auto">
                          <a:xfrm>
                            <a:off x="6283" y="2802"/>
                            <a:ext cx="2585" cy="6921"/>
                          </a:xfrm>
                          <a:custGeom>
                            <a:avLst/>
                            <a:gdLst>
                              <a:gd name="T0" fmla="*/ 0 w 2585"/>
                              <a:gd name="T1" fmla="*/ 0 h 6921"/>
                              <a:gd name="T2" fmla="*/ 2569 w 2585"/>
                              <a:gd name="T3" fmla="*/ 2246 h 6921"/>
                              <a:gd name="T4" fmla="*/ 97 w 2585"/>
                              <a:gd name="T5" fmla="*/ 6921 h 6921"/>
                            </a:gdLst>
                            <a:ahLst/>
                            <a:cxnLst>
                              <a:cxn ang="0">
                                <a:pos x="T0" y="T1"/>
                              </a:cxn>
                              <a:cxn ang="0">
                                <a:pos x="T2" y="T3"/>
                              </a:cxn>
                              <a:cxn ang="0">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158"/>
                        <wps:cNvSpPr>
                          <a:spLocks/>
                        </wps:cNvSpPr>
                        <wps:spPr bwMode="auto">
                          <a:xfrm>
                            <a:off x="6283" y="2802"/>
                            <a:ext cx="2473" cy="6244"/>
                          </a:xfrm>
                          <a:custGeom>
                            <a:avLst/>
                            <a:gdLst>
                              <a:gd name="T0" fmla="*/ 720 w 2473"/>
                              <a:gd name="T1" fmla="*/ 0 h 6244"/>
                              <a:gd name="T2" fmla="*/ 2353 w 2473"/>
                              <a:gd name="T3" fmla="*/ 2235 h 6244"/>
                              <a:gd name="T4" fmla="*/ 0 w 2473"/>
                              <a:gd name="T5" fmla="*/ 6244 h 6244"/>
                            </a:gdLst>
                            <a:ahLst/>
                            <a:cxnLst>
                              <a:cxn ang="0">
                                <a:pos x="T0" y="T1"/>
                              </a:cxn>
                              <a:cxn ang="0">
                                <a:pos x="T2" y="T3"/>
                              </a:cxn>
                              <a:cxn ang="0">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Freeform 159"/>
                        <wps:cNvSpPr>
                          <a:spLocks/>
                        </wps:cNvSpPr>
                        <wps:spPr bwMode="auto">
                          <a:xfrm>
                            <a:off x="7175" y="2802"/>
                            <a:ext cx="1854" cy="6706"/>
                          </a:xfrm>
                          <a:custGeom>
                            <a:avLst/>
                            <a:gdLst>
                              <a:gd name="T0" fmla="*/ 634 w 1854"/>
                              <a:gd name="T1" fmla="*/ 0 h 6706"/>
                              <a:gd name="T2" fmla="*/ 1748 w 1854"/>
                              <a:gd name="T3" fmla="*/ 2246 h 6706"/>
                              <a:gd name="T4" fmla="*/ 0 w 1854"/>
                              <a:gd name="T5" fmla="*/ 6706 h 6706"/>
                            </a:gdLst>
                            <a:ahLst/>
                            <a:cxnLst>
                              <a:cxn ang="0">
                                <a:pos x="T0" y="T1"/>
                              </a:cxn>
                              <a:cxn ang="0">
                                <a:pos x="T2" y="T3"/>
                              </a:cxn>
                              <a:cxn ang="0">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Oval 160"/>
                        <wps:cNvSpPr>
                          <a:spLocks noChangeArrowheads="1"/>
                        </wps:cNvSpPr>
                        <wps:spPr bwMode="auto">
                          <a:xfrm>
                            <a:off x="8303" y="4898"/>
                            <a:ext cx="726" cy="236"/>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127" o:spid="_x0000_s1166" style="width:429.35pt;height:450pt;mso-position-horizontal-relative:char;mso-position-vertical-relative:line" coordorigin="1626,1206" coordsize="8587,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">
                <o:lock v:ext="edit" aspectratio="t"/>
                <v:rect id="AutoShape 126" o:spid="_x0000_s1167" style="position:absolute;left:1626;top:1206;width:8587;height: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vR89wwAA&#10;ANwAAAAPAAAAZHJzL2Rvd25yZXYueG1sRE9Na8JAEL0X+h+WKXgpdVMRKWk2UoRiKIKYtJ6H7DQJ&#10;zc7G7Jqk/94VBG/zeJ+TrCfTioF611hW8DqPQBCXVjdcKfguPl/eQDiPrLG1TAr+ycE6fXxIMNZ2&#10;5AMNua9ECGEXo4La+y6W0pU1GXRz2xEH7tf2Bn2AfSV1j2MIN61cRNFKGmw4NNTY0aam8i8/GwVj&#10;uR+OxW4r98/HzPIpO23yny+lZk/TxzsIT5O/i2/uTIf5yxVcnwkXyPQ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vR89wwAAANwAAAAPAAAAAAAAAAAAAAAAAJcCAABkcnMvZG93&#10;bnJldi54bWxQSwUGAAAAAAQABAD1AAAAhwMAAAAA&#10;" filled="f" stroked="f">
                  <o:lock v:ext="edit" aspectratio="t" text="t"/>
                </v:rect>
                <v:shape id="Picture 152" o:spid="_x0000_s1168" type="#_x0000_t75" style="position:absolute;left:3110;top:1360;width:5300;height:30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D&#10;YHPEAAAA3AAAAA8AAABkcnMvZG93bnJldi54bWxET01rAjEQvRf6H8IUvEjNVqQtq1FKVZRCD92K&#10;eBw2093FzWRJ4hr/vRGE3ubxPme2iKYVPTnfWFbwMspAEJdWN1wp2P2un99B+ICssbVMCi7kYTF/&#10;fJhhru2Zf6gvQiVSCPscFdQhdLmUvqzJoB/Zjjhxf9YZDAm6SmqH5xRuWjnOsldpsOHUUGNHnzWV&#10;x+JkFLjx4fB9atpjHG5itfwq9nHV75UaPMWPKYhAMfyL7+6tTvMnb3B7Jl0g5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DYHPEAAAA3AAAAA8AAAAAAAAAAAAAAAAAnAIA&#10;AGRycy9kb3ducmV2LnhtbFBLBQYAAAAABAAEAPcAAACNAwAAAAA=&#10;">
                  <v:imagedata r:id="rId79" o:title=""/>
                </v:shape>
                <v:shape id="AutoShape 139" o:spid="_x0000_s1169" type="#_x0000_t45" style="position:absolute;left:5756;top:4692;width:1784;height:9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P1AYxQAA&#10;ANwAAAAPAAAAZHJzL2Rvd25yZXYueG1sRI9Ba8JAEIXvgv9hGaE33VhKqKmriLRUQQqxQq9Ddpqk&#10;zc4u2VXjv3cOhd5meG/e+2a5HlynLtTH1rOB+SwDRVx523Jt4PT5Nn0GFROyxc4zGbhRhPVqPFpi&#10;Yf2VS7ocU60khGOBBpqUQqF1rBpyGGc+EIv27XuHSda+1rbHq4S7Tj9mWa4dtiwNDQbaNlT9Hs/O&#10;wOt+/3Mo83k+xI8vfwrvi0DnZMzDZNi8gEo0pH/z3/XOCv6T0MozMoFe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E/UBjFAAAA3AAAAA8AAAAAAAAAAAAAAAAAlwIAAGRycy9k&#10;b3ducmV2LnhtbFBLBQYAAAAABAAEAPUAAACJAwAAAAA=&#10;" adj="31347,8191,27339,3985,21939,3985" fillcolor="#dbe5f1 [660]" strokecolor="black [3213]">
                  <v:stroke startarrow="open"/>
                  <v:textbox>
                    <w:txbxContent>
                      <w:p w14:paraId="557754EF" w14:textId="77777777" w:rsidR="00ED27D3" w:rsidRPr="00141131" w:rsidRDefault="00ED27D3"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minusx="t" minusy="t"/>
                </v:shape>
                <v:roundrect id="AutoShape 129" o:spid="_x0000_s1170" style="position:absolute;left:3390;top:1360;width:883;height:3082;visibility:visible;mso-wrap-style:square;v-text-anchor:top" arcsize="771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7qEmwgAA&#10;ANwAAAAPAAAAZHJzL2Rvd25yZXYueG1sRE9La8JAEL4L/odlhF6kblKoljQbUaHQXgRf92l2moRm&#10;Z0N21LS/vlsQvM3H95x8ObhWXagPjWcD6SwBRVx623Bl4Hh4e3wBFQTZYuuZDPxQgGUxHuWYWX/l&#10;HV32UqkYwiFDA7VIl2kdypochpnviCP35XuHEmFfadvjNYa7Vj8lyVw7bDg21NjRpqbye392Bk52&#10;utsuymBFftefqyakm49taszDZFi9ghIa5C6+ud9tnP+8gP9n4gW6+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HuoSbCAAAA3AAAAA8AAAAAAAAAAAAAAAAAlwIAAGRycy9kb3du&#10;cmV2LnhtbFBLBQYAAAAABAAEAPUAAACGAwAAAAA=&#10;" filled="f" strokecolor="red" strokeweight="1.5pt"/>
                <v:roundrect id="AutoShape 130" o:spid="_x0000_s1171" style="position:absolute;left:3110;top:2668;width:5300;height:270;visibility:visible;mso-wrap-style:square;v-text-anchor:top" arcsize="1626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9P8cwwAA&#10;ANwAAAAPAAAAZHJzL2Rvd25yZXYueG1sRE9LbsIwEN0jcQdrkNg1DkhQGjCotIDYVFDaAwzxkKSN&#10;x6ltIL09rlSJ3Ty978wWranFhZyvLCsYJCkI4tzqigsFnx/rhwkIH5A11pZJwS95WMy7nRlm2l75&#10;nS6HUIgYwj5DBWUITSalz0sy6BPbEEfuZJ3BEKErpHZ4jeGmlsM0HUuDFceGEht6KSn/PpyNguXu&#10;Z0Xjr93jstjst/nb8PgqR06pfq99noII1Ia7+N+91XH+6An+nokXyP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9P8cwwAAANwAAAAPAAAAAAAAAAAAAAAAAJcCAABkcnMvZG93&#10;bnJldi54bWxQSwUGAAAAAAQABAD1AAAAhwMAAAAA&#10;" filled="f" strokecolor="red" strokeweight="1.5pt"/>
                <v:shape id="Picture 131" o:spid="_x0000_s1172" type="#_x0000_t75" style="position:absolute;left:3910;top:5960;width:2090;height:1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l4&#10;8W3AAAAA3AAAAA8AAABkcnMvZG93bnJldi54bWxET02LwjAQvS/4H8IIXhZN7UG0GkUFQbxpFTwO&#10;zdhWm0lpoq3/3iwseJvH+5zFqjOVeFHjSssKxqMIBHFmdcm5gnO6G05BOI+ssbJMCt7kYLXs/Sww&#10;0bblI71OPhchhF2CCgrv60RKlxVk0I1sTRy4m20M+gCbXOoG2xBuKhlH0UQaLDk0FFjTtqDscXoa&#10;BYYO7bqapcdLvNPX7eVwf2x+U6UG/W49B+Gp81/xv3uvw/xJDH/PhAvk8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uXjxbcAAAADcAAAADwAAAAAAAAAAAAAAAACcAgAAZHJz&#10;L2Rvd25yZXYueG1sUEsFBgAAAAAEAAQA9wAAAIkDAAAAAA==&#10;">
                  <v:imagedata r:id="rId80" o:title="" croptop="17046f" cropbottom="10798f" cropleft="5441f" cropright="9328f"/>
                </v:shape>
                <v:shape id="AutoShape 136" o:spid="_x0000_s1173" type="#_x0000_t45" style="position:absolute;left:1837;top:1360;width:1090;height: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YHJWwwAA&#10;ANwAAAAPAAAAZHJzL2Rvd25yZXYueG1sRE9NawIxEL0X+h/CFHqr2bqw1NUoUhBqDwVtD3obNuNm&#10;cTMJSXTXf98UhN7m8T5nsRptL64UYudYweukAEHcON1xq+Dne/PyBiImZI29Y1Jwowir5ePDAmvt&#10;Bt7RdZ9akUM41qjApORrKWNjyGKcOE+cuZMLFlOGoZU64JDDbS+nRVFJix3nBoOe3g015/3FKuhu&#10;W19th6/NzLTHkA7lsS8/vVLPT+N6DiLRmP7Fd/eHzvOrEv6eyR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YHJWwwAAANwAAAAPAAAAAAAAAAAAAAAAAJcCAABkcnMvZG93&#10;bnJldi54bWxQSwUGAAAAAAQABAD1AAAAhwMAAAAA&#10;" adj="30220,6761,24949,5077,22155,5077" fillcolor="#dbe5f1 [660]" strokecolor="black [3213]">
                  <v:stroke startarrow="open"/>
                  <v:textbox>
                    <w:txbxContent>
                      <w:p w14:paraId="18235AA2" w14:textId="77777777" w:rsidR="00ED27D3" w:rsidRPr="008646FA" w:rsidRDefault="00ED27D3" w:rsidP="00AF35D7">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174" type="#_x0000_t45" style="position:absolute;left:8923;top:2472;width:1090;height: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wkHwAAA&#10;ANwAAAAPAAAAZHJzL2Rvd25yZXYueG1sRE9Ni8IwEL0v+B/CCN7W1ArdWk1FBEG9rXrQ29CMbWkz&#10;KU3U+u83Cwt7m8f7nNV6MK14Uu9qywpm0wgEcWF1zaWCy3n3mYJwHllja5kUvMnBOh99rDDT9sXf&#10;9Dz5UoQQdhkqqLzvMildUZFBN7UdceDutjfoA+xLqXt8hXDTyjiKEmmw5tBQYUfbiorm9DAKdgkf&#10;j3QbDvOvBuMubvV1EXulJuNhswThafD/4j/3Xof5aQK/z4QLZP4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qxwkHwAAAANwAAAAPAAAAAAAAAAAAAAAAAJcCAABkcnMvZG93bnJl&#10;di54bWxQSwUGAAAAAAQABAD1AAAAhAMAAAAA&#10;" adj="-9135,7237,-6500,5077,-555,5077" fillcolor="#dbe5f1 [660]" strokecolor="black [3213]">
                  <v:stroke startarrow="open"/>
                  <v:textbox>
                    <w:txbxContent>
                      <w:p w14:paraId="2C38F1C0" w14:textId="77777777" w:rsidR="00ED27D3" w:rsidRPr="008646FA" w:rsidRDefault="00ED27D3" w:rsidP="00AF35D7">
                        <w:pPr>
                          <w:rPr>
                            <w:sz w:val="16"/>
                            <w:lang w:val="en-AU"/>
                          </w:rPr>
                        </w:pPr>
                        <w:r>
                          <w:rPr>
                            <w:sz w:val="16"/>
                            <w:lang w:val="en-AU"/>
                          </w:rPr>
                          <w:t>Data for one Spectrum</w:t>
                        </w:r>
                      </w:p>
                    </w:txbxContent>
                  </v:textbox>
                  <o:callout v:ext="edit" minusy="t"/>
                </v:shape>
                <v:shape id="AutoShape 138" o:spid="_x0000_s1175" type="#_x0000_t45" style="position:absolute;left:4739;top:4692;width:1146;height:9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tG9pxAAA&#10;ANwAAAAPAAAAZHJzL2Rvd25yZXYueG1sRE/basJAEH0X/IdlBN9004JtiK5SNC1FaMEL+DrJjtlg&#10;djZkV0379d1CoW9zONdZrHrbiBt1vnas4GGagCAuna65UnA8vE5SED4ga2wck4Iv8rBaDgcLzLS7&#10;845u+1CJGMI+QwUmhDaT0peGLPqpa4kjd3adxRBhV0nd4T2G20Y+JsmTtFhzbDDY0tpQedlfrYJ8&#10;85F/p6f8epgZKvitKLbbz0Kp8ah/mYMI1Id/8Z/7Xcf56TP8PhMvkM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7RvacQAAADcAAAADwAAAAAAAAAAAAAAAACXAgAAZHJzL2Rv&#10;d25yZXYueG1sUEsFBgAAAAAEAAQA9QAAAIgDAAAAAA==&#10;" adj="-7332,6341,-3845,3985,-528,3985" fillcolor="#dbe5f1 [660]" strokecolor="black [3213]">
                  <v:stroke startarrow="open"/>
                  <v:textbox>
                    <w:txbxContent>
                      <w:p w14:paraId="39086852" w14:textId="77777777" w:rsidR="00ED27D3" w:rsidRPr="008646FA" w:rsidRDefault="00ED27D3"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minusy="t"/>
                </v:shape>
                <v:shape id="Picture 153" o:spid="_x0000_s1176" type="#_x0000_t75" style="position:absolute;left:5064;top:6278;width:3072;height:37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7&#10;467EAAAA3AAAAA8AAABkcnMvZG93bnJldi54bWxEj01rwkAQhu8F/8MyQm91YylWo6tIodQiFBoF&#10;PQ7ZMYlmZ0N2NfHfdw5CbzPM+/HMYtW7Wt2oDZVnA+NRAoo497biwsB+9/kyBRUissXaMxm4U4DV&#10;cvC0wNT6jn/plsVCSQiHFA2UMTap1iEvyWEY+YZYbiffOoyytoW2LXYS7mr9miQT7bBiaSixoY+S&#10;8kt2ddLLedZ9v71voz9OzvZrRvfT4ceY52G/noOK1Md/8cO9sYI/FVp5Rib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7467EAAAA3AAAAA8AAAAAAAAAAAAAAAAAnAIA&#10;AGRycy9kb3ducmV2LnhtbFBLBQYAAAAABAAEAPcAAACNAwAAAAA=&#10;">
                  <v:imagedata r:id="rId81" o:title=""/>
                </v:shape>
                <v:shape id="Freeform 134" o:spid="_x0000_s1177" style="position:absolute;left:3840;top:2869;width:2160;height:4930;visibility:visible;mso-wrap-style:square;v-text-anchor:top" coordsize="1860,36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v5CxAAA&#10;ANwAAAAPAAAAZHJzL2Rvd25yZXYueG1sRE9Na8JAEL0X/A/LCN7qpqW0Gl1FhBZ7sTVWvI7ZaTaY&#10;nQ3Z1UR/vSsUepvH+5zpvLOVOFPjS8cKnoYJCOLc6ZILBT/b98cRCB+QNVaOScGFPMxnvYcpptq1&#10;vKFzFgoRQ9inqMCEUKdS+tyQRT90NXHkfl1jMUTYFFI32MZwW8nnJHmVFkuODQZrWhrKj9nJKvjM&#10;ri9fb6ZaH1eb8e6wld/7y0er1KDfLSYgAnXhX/znXuk4fzSG+zPxAj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7+QsQAAADcAAAADwAAAAAAAAAAAAAAAACXAgAAZHJzL2Rv&#10;d25yZXYueG1sUEsFBgAAAAAEAAQA9QAAAIgDAAAAAA==&#10;" path="m0,0c70,815,140,1631,450,2240,760,2849,1310,3251,1860,3653e" filled="f" strokecolor="#00b0f0" strokeweight="1pt">
                  <v:stroke startarrow="block" endarrow="block"/>
                  <v:path arrowok="t" o:connecttype="custom" o:connectlocs="0,0;523,3023;2160,4930" o:connectangles="0,0,0"/>
                </v:shape>
                <v:shape id="Text Box 140" o:spid="_x0000_s1178" type="#_x0000_t202" style="position:absolute;left:3650;top:5005;width:773;height:2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kY+7xQAA&#10;ANwAAAAPAAAAZHJzL2Rvd25yZXYueG1sRI/NbsJADITvlfoOK1fiVjalP9DAgigUlR4LPICVdbOh&#10;WW+UXZLw9vWhUm+2ZjzzebEafK06amMV2MDDOANFXARbcWngdNzdz0DFhGyxDkwGrhRhtby9WWBu&#10;Q89f1B1SqSSEY44GXEpNrnUsHHmM49AQi/YdWo9J1rbUtsVewn2tJ1n2oj1WLA0OG9o4Kn4OF2/g&#10;Y43s3qafu8fJtivfz9d999w/GTO6G9ZzUImG9G/+u95bwX8VfHlGJt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Rj7vFAAAA3AAAAA8AAAAAAAAAAAAAAAAAlwIAAGRycy9k&#10;b3ducmV2LnhtbFBLBQYAAAAABAAEAPUAAACJAwAAAAA=&#10;" stroked="f">
                  <v:textbox inset=".1mm,.1mm,.1mm,.1mm">
                    <w:txbxContent>
                      <w:p w14:paraId="41E31C48" w14:textId="77777777" w:rsidR="00ED27D3" w:rsidRPr="00AF35D7" w:rsidRDefault="00ED27D3" w:rsidP="00AF35D7">
                        <w:pPr>
                          <w:rPr>
                            <w:sz w:val="18"/>
                            <w:lang w:val="en-AU"/>
                          </w:rPr>
                        </w:pPr>
                        <w:r w:rsidRPr="00AF35D7">
                          <w:rPr>
                            <w:sz w:val="18"/>
                            <w:lang w:val="en-AU"/>
                          </w:rPr>
                          <w:t>Matches</w:t>
                        </w:r>
                      </w:p>
                    </w:txbxContent>
                  </v:textbox>
                </v:shape>
                <v:shape id="Freeform 154" o:spid="_x0000_s1179" style="position:absolute;left:4983;top:2802;width:3707;height:3794;visibility:visible;mso-wrap-style:square;v-text-anchor:top" coordsize="3707,37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KIfJxAAA&#10;ANwAAAAPAAAAZHJzL2Rvd25yZXYueG1sRI/NbsIwEITvlXgHaytxKw4/QpBiEAIhwaEHKL2v4k2c&#10;Jl6H2EB4+xoJqbddzXyzs4tVZ2txo9aXjhUMBwkI4szpkgsF5+/dxwyED8gaa8ek4EEeVsve2wJT&#10;7e58pNspFCKGsE9RgQmhSaX0mSGLfuAa4qjlrrUY4toWUrd4j+G2lqMkmUqLJccLBhvaGMqq09XG&#10;Gtuwrcb5xHzl+/mVf38uh2qMSvXfu/UniEBd+De/6L2O3HwIz2fiBHL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yiHycQAAADcAAAADwAAAAAAAAAAAAAAAACXAgAAZHJzL2Rv&#10;d25yZXYueG1sUEsFBgAAAAAEAAQA9QAAAIgDAAAAAA==&#10;" path="m0,0c1617,763,3235,1527,3471,2159,3707,2791,2253,3313,1418,3794e" filled="f" strokecolor="#00b0f0" strokeweight="1pt">
                  <v:stroke startarrow="oval" startarrowwidth="narrow" startarrowlength="short" endarrow="open" endarrowwidth="wide" endarrowlength="long"/>
                  <v:path arrowok="t" o:connecttype="custom" o:connectlocs="0,0;3471,2159;1418,3794" o:connectangles="0,0,0"/>
                </v:shape>
                <v:shape id="Freeform 156" o:spid="_x0000_s1180" style="position:absolute;left:5509;top:2802;width:3343;height:6469;visibility:visible;mso-wrap-style:square;v-text-anchor:top" coordsize="3343,64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qMCmxAAA&#10;ANwAAAAPAAAAZHJzL2Rvd25yZXYueG1sRE9Na8JAEL0X/A/LCL01m4aiTcxGRBBKe1HbQ4/T7JiE&#10;ZmdjdqOpv94VhN7m8T4nX46mFSfqXWNZwXMUgyAurW64UvD1uXl6BeE8ssbWMin4IwfLYvKQY6bt&#10;mXd02vtKhBB2GSqove8yKV1Zk0EX2Y44cAfbG/QB9pXUPZ5DuGllEsczabDh0FBjR+uayt/9YBS4&#10;y2oc0uN2bj7mumlfft7T79lRqcfpuFqA8DT6f/Hd/abD/DSB2zPhAll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6jApsQAAADcAAAADwAAAAAAAAAAAAAAAACXAgAAZHJzL2Rv&#10;d25yZXYueG1sUEsFBgAAAAAEAAQA9QAAAIgDAAAAAA==&#10;" path="m0,0c1539,540,3079,1081,3211,2159,3343,3237,2069,4853,795,6469e" filled="f" strokecolor="#00b0f0" strokeweight="1pt">
                  <v:stroke startarrow="oval" startarrowwidth="narrow" startarrowlength="short" endarrow="open" endarrowwidth="wide" endarrowlength="long"/>
                  <v:path arrowok="t" o:connecttype="custom" o:connectlocs="0,0;3211,2159;795,6469" o:connectangles="0,0,0"/>
                </v:shape>
                <v:shape id="Freeform 157" o:spid="_x0000_s1181" style="position:absolute;left:6283;top:2802;width:2585;height:6921;visibility:visible;mso-wrap-style:square;v-text-anchor:top" coordsize="2585,69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OalBwQAA&#10;ANwAAAAPAAAAZHJzL2Rvd25yZXYueG1sRI9Bi8IwEIXvC/6HMIK3NdWCaDWKCII3URfa49CMbbWZ&#10;1CZq/fdGEPY2w3vvmzeLVWdq8aDWVZYVjIYRCOLc6ooLBX+n7e8UhPPIGmvLpOBFDlbL3s8CE22f&#10;fKDH0RciQNglqKD0vkmkdHlJBt3QNsRBO9vWoA9rW0jd4jPATS3HUTSRBisOF0psaFNSfj3eTaCg&#10;tHF3iffpPsuys765tGqmSg363XoOwlPn/83f9E6H+rMYPs+ECeTy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qzmpQcEAAADcAAAADwAAAAAAAAAAAAAAAACXAgAAZHJzL2Rvd25y&#10;ZXYueG1sUEsFBgAAAAAEAAQA9QAAAIUDAAAAAA==&#10;" path="m0,0c1276,546,2553,1093,2569,2246,2585,3399,835,5972,97,6921e" filled="f" strokecolor="#00b0f0" strokeweight="1pt">
                  <v:stroke startarrow="oval" startarrowwidth="narrow" startarrowlength="short" endarrow="open" endarrowwidth="wide" endarrowlength="long"/>
                  <v:path arrowok="t" o:connecttype="custom" o:connectlocs="0,0;2569,2246;97,6921" o:connectangles="0,0,0"/>
                </v:shape>
                <v:shape id="Freeform 158" o:spid="_x0000_s1182" style="position:absolute;left:6283;top:2802;width:2473;height:6244;visibility:visible;mso-wrap-style:square;v-text-anchor:top" coordsize="2473,62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gCOKwwAA&#10;ANwAAAAPAAAAZHJzL2Rvd25yZXYueG1sRE9Na8JAEL0X/A/LCN6ajcUWk7qKCNaU6qGx9DxkxySa&#10;nQ3Z1cR/3y0UepvH+5zFajCNuFHnassKplEMgriwuuZSwddx+zgH4TyyxsYyKbiTg9Vy9LDAVNue&#10;P+mW+1KEEHYpKqi8b1MpXVGRQRfZljhwJ9sZ9AF2pdQd9iHcNPIpjl+kwZpDQ4UtbSoqLvnVKHjO&#10;zkcZv8/Mx/5td9/RIZHf20SpyXhYv4LwNPh/8Z8702F+MoPfZ8IFcv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gCOKwwAAANwAAAAPAAAAAAAAAAAAAAAAAJcCAABkcnMvZG93&#10;bnJldi54bWxQSwUGAAAAAAQABAD1AAAAhwMAAAAA&#10;" path="m720,0c1596,597,2473,1194,2353,2235,2233,3276,1116,4760,,6244e" filled="f" strokecolor="#00b0f0" strokeweight="1pt">
                  <v:stroke startarrow="oval" startarrowwidth="narrow" startarrowlength="short" endarrow="open" endarrowwidth="wide" endarrowlength="long"/>
                  <v:path arrowok="t" o:connecttype="custom" o:connectlocs="720,0;2353,2235;0,6244" o:connectangles="0,0,0"/>
                </v:shape>
                <v:shape id="Freeform 159" o:spid="_x0000_s1183" style="position:absolute;left:7175;top:2802;width:1854;height:6706;visibility:visible;mso-wrap-style:square;v-text-anchor:top" coordsize="1854,67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hucLxQAA&#10;ANwAAAAPAAAAZHJzL2Rvd25yZXYueG1sRI9BawIxEIXvhf6HMAVvNWvBUteNIoWqtHpQF8/DZtxd&#10;mkyWJLrbf98UCt5meG/e96ZYDtaIG/nQOlYwGWcgiCunW64VlKeP5zcQISJrNI5JwQ8FWC4eHwrM&#10;tev5QLdjrEUK4ZCjgibGLpcyVA1ZDGPXESft4rzFmFZfS+2xT+HWyJcse5UWW06EBjt6b6j6Pl5t&#10;4prP/WwiV2F9PvWl2W38fjd8KTV6GlZzEJGGeDf/X291qj+bwt8zaQK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6G5wvFAAAA3AAAAA8AAAAAAAAAAAAAAAAAlwIAAGRycy9k&#10;b3ducmV2LnhtbFBLBQYAAAAABAAEAPUAAACJAwAAAAA=&#10;" path="m634,0c1244,564,1854,1128,1748,2246,1642,3364,821,5035,,6706e" filled="f" strokecolor="#00b0f0" strokeweight="1pt">
                  <v:stroke startarrow="oval" startarrowwidth="narrow" startarrowlength="short" endarrow="open" endarrowwidth="wide" endarrowlength="long"/>
                  <v:path arrowok="t" o:connecttype="custom" o:connectlocs="634,0;1748,2246;0,6706" o:connectangles="0,0,0"/>
                </v:shape>
                <v:oval id="Oval 160" o:spid="_x0000_s1184" style="position:absolute;left:8303;top:4898;width:726;height:2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2udHwgAA&#10;ANwAAAAPAAAAZHJzL2Rvd25yZXYueG1sRE/bagIxEH0X+g9hCr5IzSoi7dYoRRD6IHipHzBuptmt&#10;m8mapO7690YQfJvDuc5s0dlaXMiHyrGC0TADQVw4XbFRcPhZvb2DCBFZY+2YFFwpwGL+0pthrl3L&#10;O7rsoxEphEOOCsoYm1zKUJRkMQxdQ5y4X+ctxgS9kdpjm8JtLcdZNpUWK04NJTa0LKk47f+tguPx&#10;4Dp59pvtwJw8Tv7axqy3SvVfu69PEJG6+BQ/3N86zf+Ywv2ZdIGc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za50fCAAAA3AAAAA8AAAAAAAAAAAAAAAAAlwIAAGRycy9kb3du&#10;cmV2LnhtbFBLBQYAAAAABAAEAPUAAACGAwAAAAA=&#10;" filled="f"/>
                <w10:anchorlock/>
              </v:group>
            </w:pict>
          </mc:Fallback>
        </mc:AlternateContent>
      </w:r>
      <w:r w:rsidR="00AF35D7" w:rsidRPr="00AF35D7">
        <w:t xml:space="preserve"> </w:t>
      </w:r>
      <w:r w:rsidR="004004F6">
        <w:t xml:space="preserve">The </w:t>
      </w:r>
      <w:r w:rsidR="00975B29">
        <w:t>operation</w:t>
      </w:r>
      <w:r w:rsidR="00DE3175">
        <w:t xml:space="preserve"> of this process </w:t>
      </w:r>
      <w:r w:rsidR="007530D5">
        <w:t>can be tailored</w:t>
      </w:r>
      <w:r w:rsidR="00DE3175">
        <w:t xml:space="preserve"> as described below.</w:t>
      </w:r>
    </w:p>
    <w:p w14:paraId="5B8A5C21" w14:textId="77777777" w:rsidR="000C3727" w:rsidRDefault="00C356CB" w:rsidP="007D43F6">
      <w:pPr>
        <w:pStyle w:val="HeadingSubUnnumbered"/>
      </w:pPr>
      <w:r>
        <w:t xml:space="preserve">Input </w:t>
      </w:r>
      <w:r w:rsidR="000C3727">
        <w:t>.XLS file format</w:t>
      </w:r>
    </w:p>
    <w:p w14:paraId="65FD4B4F" w14:textId="77777777" w:rsidR="003B29B2" w:rsidRDefault="003B29B2" w:rsidP="003B29B2">
      <w:pPr>
        <w:pStyle w:val="Body"/>
      </w:pPr>
      <w:r>
        <w:t>Metadata Excel files must conform to the following conventions in order to be loaded correctly.</w:t>
      </w:r>
    </w:p>
    <w:p w14:paraId="413EF010" w14:textId="77777777" w:rsidR="00C356CB" w:rsidRDefault="00C356CB" w:rsidP="003B29B2">
      <w:pPr>
        <w:pStyle w:val="Bullet"/>
      </w:pPr>
      <w:r>
        <w:t>Only the first data sheet is loaded.</w:t>
      </w:r>
    </w:p>
    <w:p w14:paraId="268C71E7" w14:textId="77777777"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14:paraId="74FA6775" w14:textId="77777777"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14:paraId="455FEAB7" w14:textId="77777777" w:rsidR="003B29B2" w:rsidRDefault="00675431" w:rsidP="003B29B2">
      <w:pPr>
        <w:pStyle w:val="Bullet"/>
      </w:pPr>
      <w:r>
        <w:t>The rows do not need to be sorted.</w:t>
      </w:r>
    </w:p>
    <w:p w14:paraId="0BBC4806" w14:textId="77777777"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14:paraId="5123C3FA" w14:textId="77777777"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14:paraId="642237B1" w14:textId="77777777" w:rsidR="003B29B2" w:rsidRDefault="003B29B2" w:rsidP="003B29B2">
      <w:pPr>
        <w:pStyle w:val="Bullet"/>
      </w:pPr>
      <w:r>
        <w:t>Other columns contain the Metadata that will be uploaded.</w:t>
      </w:r>
    </w:p>
    <w:p w14:paraId="0FBF7465" w14:textId="77777777" w:rsidR="003B29B2" w:rsidRDefault="004004F6" w:rsidP="003B29B2">
      <w:pPr>
        <w:pStyle w:val="Bullet"/>
      </w:pPr>
      <w:r>
        <w:t>You can select to ignore s</w:t>
      </w:r>
      <w:r w:rsidR="00DE3175">
        <w:t>ome c</w:t>
      </w:r>
      <w:r w:rsidR="003B29B2">
        <w:t>olumns</w:t>
      </w:r>
      <w:r>
        <w:t xml:space="preserve"> </w:t>
      </w:r>
      <w:r w:rsidR="003B29B2">
        <w:t>during the upload process.</w:t>
      </w:r>
    </w:p>
    <w:p w14:paraId="3EE0FA2B" w14:textId="77777777" w:rsidR="000C3727" w:rsidRDefault="00C356CB" w:rsidP="007D43F6">
      <w:pPr>
        <w:pStyle w:val="HeadingSubUnnumbered"/>
      </w:pPr>
      <w:r>
        <w:t>Column selection operati</w:t>
      </w:r>
      <w:r w:rsidR="000C3727">
        <w:t>on</w:t>
      </w:r>
    </w:p>
    <w:p w14:paraId="57EA154B" w14:textId="77777777"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14:paraId="4A3FB7A3" w14:textId="5B0EB498" w:rsidR="00C303D9" w:rsidRDefault="00BF49E7" w:rsidP="009F7636">
      <w:pPr>
        <w:pStyle w:val="Figure"/>
      </w:pPr>
      <w:r>
        <w:rPr>
          <w:lang w:val="en-US" w:eastAsia="en-US"/>
        </w:rPr>
        <mc:AlternateContent>
          <mc:Choice Requires="wpg">
            <w:drawing>
              <wp:inline distT="0" distB="0" distL="0" distR="0" wp14:anchorId="0F1FA987" wp14:editId="73F6B871">
                <wp:extent cx="5440680" cy="2974340"/>
                <wp:effectExtent l="0" t="0" r="7620" b="0"/>
                <wp:docPr id="111" name="Group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40680" cy="2974340"/>
                          <a:chOff x="2218" y="1571"/>
                          <a:chExt cx="8568" cy="4684"/>
                        </a:xfrm>
                      </wpg:grpSpPr>
                      <wps:wsp>
                        <wps:cNvPr id="114" name="AutoShape 141"/>
                        <wps:cNvSpPr>
                          <a:spLocks noChangeAspect="1" noChangeArrowheads="1" noTextEdit="1"/>
                        </wps:cNvSpPr>
                        <wps:spPr bwMode="auto">
                          <a:xfrm>
                            <a:off x="2218" y="1571"/>
                            <a:ext cx="8568" cy="468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 name="Picture 1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218" y="1584"/>
                            <a:ext cx="6740" cy="4671"/>
                          </a:xfrm>
                          <a:prstGeom prst="rect">
                            <a:avLst/>
                          </a:prstGeom>
                          <a:noFill/>
                          <a:extLst>
                            <a:ext uri="{909E8E84-426E-40dd-AFC4-6F175D3DCCD1}">
                              <a14:hiddenFill xmlns:a14="http://schemas.microsoft.com/office/drawing/2010/main">
                                <a:solidFill>
                                  <a:srgbClr val="FFFFFF"/>
                                </a:solidFill>
                              </a14:hiddenFill>
                            </a:ext>
                          </a:extLst>
                        </pic:spPr>
                      </pic:pic>
                      <wps:wsp>
                        <wps:cNvPr id="123" name="AutoShape 144"/>
                        <wps:cNvSpPr>
                          <a:spLocks noChangeArrowheads="1"/>
                        </wps:cNvSpPr>
                        <wps:spPr bwMode="auto">
                          <a:xfrm>
                            <a:off x="9298" y="1735"/>
                            <a:ext cx="1488" cy="794"/>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145AC4F" w14:textId="77777777" w:rsidR="00ED27D3" w:rsidRPr="00C303D9" w:rsidRDefault="00ED27D3"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126" name="AutoShape 145"/>
                        <wps:cNvSpPr>
                          <a:spLocks noChangeArrowheads="1"/>
                        </wps:cNvSpPr>
                        <wps:spPr bwMode="auto">
                          <a:xfrm>
                            <a:off x="2221" y="2406"/>
                            <a:ext cx="6730" cy="150"/>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AutoShape 146"/>
                        <wps:cNvSpPr>
                          <a:spLocks noChangeArrowheads="1"/>
                        </wps:cNvSpPr>
                        <wps:spPr bwMode="auto">
                          <a:xfrm>
                            <a:off x="2221" y="2591"/>
                            <a:ext cx="6730" cy="150"/>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AutoShape 147"/>
                        <wps:cNvSpPr>
                          <a:spLocks noChangeArrowheads="1"/>
                        </wps:cNvSpPr>
                        <wps:spPr bwMode="auto">
                          <a:xfrm>
                            <a:off x="2221" y="2770"/>
                            <a:ext cx="6730" cy="150"/>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AutoShape 148"/>
                        <wps:cNvSpPr>
                          <a:spLocks noChangeArrowheads="1"/>
                        </wps:cNvSpPr>
                        <wps:spPr bwMode="auto">
                          <a:xfrm>
                            <a:off x="9298" y="2666"/>
                            <a:ext cx="1488" cy="61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E31DB1B" w14:textId="77777777" w:rsidR="00ED27D3" w:rsidRPr="00C303D9" w:rsidRDefault="00ED27D3"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131" name="AutoShape 149"/>
                        <wps:cNvSpPr>
                          <a:spLocks noChangeArrowheads="1"/>
                        </wps:cNvSpPr>
                        <wps:spPr bwMode="auto">
                          <a:xfrm>
                            <a:off x="9298" y="3519"/>
                            <a:ext cx="1488" cy="77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544193A" w14:textId="77777777" w:rsidR="00ED27D3" w:rsidRPr="00C303D9" w:rsidRDefault="00ED27D3"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135" name="AutoShape 150"/>
                        <wps:cNvSpPr>
                          <a:spLocks noChangeArrowheads="1"/>
                        </wps:cNvSpPr>
                        <wps:spPr bwMode="auto">
                          <a:xfrm>
                            <a:off x="2221" y="2958"/>
                            <a:ext cx="6730" cy="1441"/>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AutoShape 151"/>
                        <wps:cNvSpPr>
                          <a:spLocks noChangeArrowheads="1"/>
                        </wps:cNvSpPr>
                        <wps:spPr bwMode="auto">
                          <a:xfrm>
                            <a:off x="4471" y="5034"/>
                            <a:ext cx="1488" cy="100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3910926" w14:textId="77777777" w:rsidR="00ED27D3" w:rsidRPr="00C303D9" w:rsidRDefault="00ED27D3" w:rsidP="008D2A2E">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139" name="AutoShape 300"/>
                        <wps:cNvCnPr>
                          <a:cxnSpLocks noChangeShapeType="1"/>
                          <a:stCxn id="123" idx="1"/>
                          <a:endCxn id="126" idx="3"/>
                        </wps:cNvCnPr>
                        <wps:spPr bwMode="auto">
                          <a:xfrm flipH="1">
                            <a:off x="8951" y="2132"/>
                            <a:ext cx="347" cy="349"/>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141" name="AutoShape 301"/>
                        <wps:cNvCnPr>
                          <a:cxnSpLocks noChangeShapeType="1"/>
                          <a:stCxn id="130" idx="1"/>
                          <a:endCxn id="127" idx="3"/>
                        </wps:cNvCnPr>
                        <wps:spPr bwMode="auto">
                          <a:xfrm flipH="1" flipV="1">
                            <a:off x="8951" y="2666"/>
                            <a:ext cx="347" cy="309"/>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142" name="AutoShape 302"/>
                        <wps:cNvCnPr>
                          <a:cxnSpLocks noChangeShapeType="1"/>
                          <a:stCxn id="131" idx="1"/>
                          <a:endCxn id="129" idx="3"/>
                        </wps:cNvCnPr>
                        <wps:spPr bwMode="auto">
                          <a:xfrm flipH="1" flipV="1">
                            <a:off x="8951" y="2845"/>
                            <a:ext cx="347" cy="1061"/>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143" name="AutoShape 303"/>
                        <wps:cNvCnPr>
                          <a:cxnSpLocks noChangeShapeType="1"/>
                          <a:stCxn id="136" idx="0"/>
                          <a:endCxn id="135" idx="2"/>
                        </wps:cNvCnPr>
                        <wps:spPr bwMode="auto">
                          <a:xfrm flipV="1">
                            <a:off x="5215" y="4399"/>
                            <a:ext cx="371" cy="635"/>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42" o:spid="_x0000_s1185" style="width:428.4pt;height:234.2pt;mso-position-horizontal-relative:char;mso-position-vertical-relative:line" coordorigin="2218,1571" coordsize="8568,468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">
                <o:lock v:ext="edit" aspectratio="t"/>
                <v:rect id="AutoShape 141" o:spid="_x0000_s1186" style="position:absolute;left:2218;top:1571;width:8568;height:46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kAvMwgAA&#10;ANwAAAAPAAAAZHJzL2Rvd25yZXYueG1sRE9Na8JAEL0X/A/LCL2UulFEJHUVEcRQBDFaz0N2mgSz&#10;szG7JvHfu4WCt3m8z1mselOJlhpXWlYwHkUgiDOrS84VnE/bzzkI55E1VpZJwYMcrJaDtwXG2nZ8&#10;pDb1uQgh7GJUUHhfx1K6rCCDbmRr4sD92sagD7DJpW6wC+GmkpMomkmDJYeGAmvaFJRd07tR0GWH&#10;9nLa7+Th45JYviW3TfrzrdT7sF9/gfDU+5f4353oMH88hb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SQC8zCAAAA3AAAAA8AAAAAAAAAAAAAAAAAlwIAAGRycy9kb3du&#10;cmV2LnhtbFBLBQYAAAAABAAEAPUAAACGAwAAAAA=&#10;" filled="f" stroked="f">
                  <o:lock v:ext="edit" aspectratio="t" text="t"/>
                </v:rect>
                <v:shape id="Picture 161" o:spid="_x0000_s1187" type="#_x0000_t75" style="position:absolute;left:2218;top:1584;width:6740;height:46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G&#10;MXXCAAAA3AAAAA8AAABkcnMvZG93bnJldi54bWxET01rwkAQvQv+h2UEb2ZjwFJSVymC4KE9GEvp&#10;cchOk9TsbNjdmOiv7wqCt3m8z1lvR9OKCznfWFawTFIQxKXVDVcKvk77xSsIH5A1tpZJwZU8bDfT&#10;yRpzbQc+0qUIlYgh7HNUUIfQ5VL6siaDPrEdceR+rTMYInSV1A6HGG5amaXpizTYcGyosaNdTeW5&#10;6I2Cn/5z19+GpflzXX/+uGn5vSqkUvPZ+P4GItAYnuKH+6Dj/CyD+zPxArn5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YhjF1wgAAANwAAAAPAAAAAAAAAAAAAAAAAJwCAABk&#10;cnMvZG93bnJldi54bWxQSwUGAAAAAAQABAD3AAAAiwMAAAAA&#10;">
                  <v:imagedata r:id="rId83" o:title=""/>
                </v:shape>
                <v:roundrect id="AutoShape 144" o:spid="_x0000_s1188" style="position:absolute;left:9298;top:1735;width:1488;height:794;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G8KtxQAA&#10;ANwAAAAPAAAAZHJzL2Rvd25yZXYueG1sRE9La8JAEL4L/Q/LFLyIblQoNXUTilAR7UVbtMdpdvLA&#10;7GyaXTX217uFgrf5+J4zTztTizO1rrKsYDyKQBBnVldcKPj8eBs+g3AeWWNtmRRcyUGaPPTmGGt7&#10;4S2dd74QIYRdjApK75tYSpeVZNCNbEMcuNy2Bn2AbSF1i5cQbmo5iaInabDi0FBiQ4uSsuPuZBQs&#10;D4Pr3ny9RzP8Hhw3h/1Pnv+uleo/dq8vIDx1/i7+d690mD+Zwt8z4QKZ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4bwq3FAAAA3AAAAA8AAAAAAAAAAAAAAAAAlwIAAGRycy9k&#10;b3ducmV2LnhtbFBLBQYAAAAABAAEAPUAAACJAwAAAAA=&#10;" fillcolor="#dbe5f1 [660]" strokecolor="#0070c0">
                  <v:textbox inset="1mm">
                    <w:txbxContent>
                      <w:p w14:paraId="4145AC4F" w14:textId="77777777" w:rsidR="00ED27D3" w:rsidRPr="00C303D9" w:rsidRDefault="00ED27D3"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189" style="position:absolute;left:2221;top:2406;width:6730;height:15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JLcAwgAA&#10;ANwAAAAPAAAAZHJzL2Rvd25yZXYueG1sRE/NisIwEL4v7DuEWfCyaGoPotUoIrgsHhb8eYCxGZti&#10;M6lJtPXtNwsL3ubj+53FqreNeJAPtWMF41EGgrh0uuZKwem4HU5BhIissXFMCp4UYLV8f1tgoV3H&#10;e3ocYiVSCIcCFZgY20LKUBqyGEauJU7cxXmLMUFfSe2xS+G2kXmWTaTFmlODwZY2hsrr4W4VTPXm&#10;fK6aH3ObyXX35T93eMx3Sg0++vUcRKQ+vsT/7m+d5ucT+HsmXSC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cktwDCAAAA3AAAAA8AAAAAAAAAAAAAAAAAlwIAAGRycy9kb3du&#10;cmV2LnhtbFBLBQYAAAAABAAEAPUAAACGAwAAAAA=&#10;" filled="f" strokecolor="red" strokeweight=".5pt"/>
                <v:roundrect id="AutoShape 146" o:spid="_x0000_s1190" style="position:absolute;left:2221;top:2591;width:6730;height:15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aBKbwwAA&#10;ANwAAAAPAAAAZHJzL2Rvd25yZXYueG1sRE/bagIxEH0X+g9hCn2RmnUfvGyNIkJL8aHg5QPGzbhZ&#10;3EzWJHW3f28Kgm9zONdZrHrbiBv5UDtWMB5lIIhLp2uuFBwPn+8zECEia2wck4I/CrBavgwWWGjX&#10;8Y5u+1iJFMKhQAUmxraQMpSGLIaRa4kTd3beYkzQV1J77FK4bWSeZRNpsebUYLCljaHysv+1CmZ6&#10;czpVzY+5zuW6+/LDLR7yrVJvr/36A0SkPj7FD/e3TvPzKfw/ky6Qy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aBKbwwAAANwAAAAPAAAAAAAAAAAAAAAAAJcCAABkcnMvZG93&#10;bnJldi54bWxQSwUGAAAAAAQABAD1AAAAhwMAAAAA&#10;" filled="f" strokecolor="red" strokeweight=".5pt"/>
                <v:roundrect id="AutoShape 147" o:spid="_x0000_s1191" style="position:absolute;left:2221;top:2770;width:6730;height:15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uyNywgAA&#10;ANwAAAAPAAAAZHJzL2Rvd25yZXYueG1sRE/NisIwEL4LvkMYwYus6fawaDWKCCviYWF1H2BsxqbY&#10;TGoSbfftN4Kwt/n4fme57m0jHuRD7VjB+zQDQVw6XXOl4Of0+TYDESKyxsYxKfilAOvVcLDEQruO&#10;v+lxjJVIIRwKVGBibAspQ2nIYpi6ljhxF+ctxgR9JbXHLoXbRuZZ9iEt1pwaDLa0NVRej3erYKa3&#10;53PVfJnbXG66nZ8c8JQflBqP+s0CRKQ+/otf7r1O8/M5PJ9JF8jV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7I3LCAAAA3AAAAA8AAAAAAAAAAAAAAAAAlwIAAGRycy9kb3du&#10;cmV2LnhtbFBLBQYAAAAABAAEAPUAAACGAwAAAAA=&#10;" filled="f" strokecolor="red" strokeweight=".5pt"/>
                <v:roundrect id="AutoShape 148" o:spid="_x0000_s1192" style="position:absolute;left:9298;top:2666;width:1488;height:61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EMoHyAAA&#10;ANwAAAAPAAAAZHJzL2Rvd25yZXYueG1sRI9PawJBDMXvBb/DkIIXqbO1UNqto0ihIupFW7THdCf7&#10;B3cy251RVz99cxB6S3gv7/0ynnauVidqQ+XZwOMwAUWceVtxYeDr8+PhBVSIyBZrz2TgQgGmk97d&#10;GFPrz7yh0zYWSkI4pGigjLFJtQ5ZSQ7D0DfEouW+dRhlbQttWzxLuKv1KEmetcOKpaHEht5Lyg7b&#10;ozMw3w8uO/e9Tl7xZ3BY7Xe/eX5dGtO/72ZvoCJ18d98u15YwX8SfHlGJtCT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sQygfIAAAA3AAAAA8AAAAAAAAAAAAAAAAAlwIAAGRy&#10;cy9kb3ducmV2LnhtbFBLBQYAAAAABAAEAPUAAACMAwAAAAA=&#10;" fillcolor="#dbe5f1 [660]" strokecolor="#0070c0">
                  <v:textbox inset="1mm">
                    <w:txbxContent>
                      <w:p w14:paraId="1E31DB1B" w14:textId="77777777" w:rsidR="00ED27D3" w:rsidRPr="00C303D9" w:rsidRDefault="00ED27D3"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193" style="position:absolute;left:9298;top:3519;width:1488;height:77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XG+cxQAA&#10;ANwAAAAPAAAAZHJzL2Rvd25yZXYueG1sRE9La8JAEL4X+h+WKXgR3ahQauomFEER7UVbtMdpdvLA&#10;7GzMrhr7691Cobf5+J4zSztTiwu1rrKsYDSMQBBnVldcKPj8WAxeQDiPrLG2TApu5CBNHh9mGGt7&#10;5S1ddr4QIYRdjApK75tYSpeVZNANbUMcuNy2Bn2AbSF1i9cQbmo5jqJnabDi0FBiQ/OSsuPubBQs&#10;D/3b3ny9R1P87h83h/0pz3/WSvWeurdXEJ46/y/+c690mD8Zwe8z4QK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Rcb5zFAAAA3AAAAA8AAAAAAAAAAAAAAAAAlwIAAGRycy9k&#10;b3ducmV2LnhtbFBLBQYAAAAABAAEAPUAAACJAwAAAAA=&#10;" fillcolor="#dbe5f1 [660]" strokecolor="#0070c0">
                  <v:textbox inset="1mm">
                    <w:txbxContent>
                      <w:p w14:paraId="5544193A" w14:textId="77777777" w:rsidR="00ED27D3" w:rsidRPr="00C303D9" w:rsidRDefault="00ED27D3"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194" style="position:absolute;left:2221;top:2958;width:6730;height:1441;visibility:visible;mso-wrap-style:square;v-text-anchor:top" arcsize="1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dUgtwwAA&#10;ANwAAAAPAAAAZHJzL2Rvd25yZXYueG1sRE9LawIxEL4L/Q9hCt40W0WRrVFKrWihF2Oh7G3YzD5w&#10;M1k2qbv+e1MoeJuP7znr7WAbcaXO144VvEwTEMS5MzWXCr7P+8kKhA/IBhvHpOBGHrabp9EaU+N6&#10;PtFVh1LEEPYpKqhCaFMpfV6RRT91LXHkCtdZDBF2pTQd9jHcNnKWJEtpsebYUGFL7xXlF/1rFexm&#10;n1p/7BZFn+lLVma3r59DkSs1fh7eXkEEGsJD/O8+mjh/voC/Z+IFcn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dUgtwwAAANwAAAAPAAAAAAAAAAAAAAAAAJcCAABkcnMvZG93&#10;bnJldi54bWxQSwUGAAAAAAQABAD1AAAAhwMAAAAA&#10;" filled="f" strokecolor="red" strokeweight=".5pt"/>
                <v:roundrect id="AutoShape 151" o:spid="_x0000_s1195" style="position:absolute;left:4471;top:5034;width:1488;height:100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tffoxQAA&#10;ANwAAAAPAAAAZHJzL2Rvd25yZXYueG1sRE9La8JAEL4X/A/LFLyIbmpBauomSKEirRcfaI/T7OSB&#10;2dk0u2r017uFQm/z8T1nlnamFmdqXWVZwdMoAkGcWV1xoWC3fR++gHAeWWNtmRRcyUGa9B5mGGt7&#10;4TWdN74QIYRdjApK75tYSpeVZNCNbEMcuNy2Bn2AbSF1i5cQbmo5jqKJNFhxaCixobeSsuPmZBQs&#10;DoPr3nytoil+D46fh/1Pnt8+lOo/dvNXEJ46/y/+cy91mP88gd9nwgUyu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u19+jFAAAA3AAAAA8AAAAAAAAAAAAAAAAAlwIAAGRycy9k&#10;b3ducmV2LnhtbFBLBQYAAAAABAAEAPUAAACJAwAAAAA=&#10;" fillcolor="#dbe5f1 [660]" strokecolor="#0070c0">
                  <v:textbox inset="1mm">
                    <w:txbxContent>
                      <w:p w14:paraId="03910926" w14:textId="77777777" w:rsidR="00ED27D3" w:rsidRPr="00C303D9" w:rsidRDefault="00ED27D3" w:rsidP="008D2A2E">
                        <w:pPr>
                          <w:rPr>
                            <w:sz w:val="16"/>
                            <w:lang w:val="en-AU"/>
                          </w:rPr>
                        </w:pPr>
                        <w:r>
                          <w:rPr>
                            <w:sz w:val="16"/>
                            <w:lang w:val="en-AU"/>
                          </w:rPr>
                          <w:t>Entire contents of selected XLS file displayed for reference</w:t>
                        </w:r>
                      </w:p>
                    </w:txbxContent>
                  </v:textbox>
                </v:roundrect>
                <v:shape id="AutoShape 300" o:spid="_x0000_s1196" type="#_x0000_t32" style="position:absolute;left:8951;top:2132;width:347;height:34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SOI0MUAAADcAAAADwAAAGRycy9kb3ducmV2LnhtbESPQWvDMAyF74P+B6NCb4vTlpU2q1tC&#10;6aCwy9IGuqOItSQsloPtJdm/nweD3STe0/ue9sfJdGIg51vLCpZJCoK4srrlWkF5e3ncgvABWWNn&#10;mRR8k4fjYfawx0zbkQsarqEWMYR9hgqaEPpMSl81ZNAntieO2od1BkNcXS21wzGGm06u0nQjDbYc&#10;CQ32dGqo+rx+mQhx9/en09vmdVydJ7ytu7xwZa7UYj7lzyACTeHf/Hd90bH+ege/z8QJ5OE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SOI0MUAAADcAAAADwAAAAAAAAAA&#10;AAAAAAChAgAAZHJzL2Rvd25yZXYueG1sUEsFBgAAAAAEAAQA+QAAAJMDAAAAAA==&#10;" strokecolor="#0070c0">
                  <v:stroke endarrow="block"/>
                </v:shape>
                <v:shape id="AutoShape 301" o:spid="_x0000_s1197" type="#_x0000_t32" style="position:absolute;left:8951;top:2666;width:347;height:309;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QLCRcEAAADcAAAADwAAAGRycy9kb3ducmV2LnhtbERPS2rDMBDdF3oHMYXsatnBtMGxEkJC&#10;oItu6uYAgzWxTKSRsZTE9emjQqG7ebzv1NvJWXGjMfSeFRRZDoK49brnTsHp+/i6AhEiskbrmRT8&#10;UIDt5vmpxkr7O3/RrYmdSCEcKlRgYhwqKUNryGHI/ECcuLMfHcYEx07qEe8p3Fm5zPM36bDn1GBw&#10;oL2h9tJcnYJyd7xa2Xwehrmgd3Pig+3srNTiZdqtQUSa4r/4z/2h0/yygN9n0gVy8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VAsJFwQAAANwAAAAPAAAAAAAAAAAAAAAA&#10;AKECAABkcnMvZG93bnJldi54bWxQSwUGAAAAAAQABAD5AAAAjwMAAAAA&#10;" strokecolor="#0070c0">
                  <v:stroke endarrow="block"/>
                </v:shape>
                <v:shape id="AutoShape 302" o:spid="_x0000_s1198" type="#_x0000_t32" style="position:absolute;left:8951;top:2845;width:347;height:106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dBcMsEAAADcAAAADwAAAGRycy9kb3ducmV2LnhtbERPzWrCQBC+F3yHZQre6kYJrURXESXQ&#10;g5emPsCQHbOhu7Mhu5o0T+8Khd7m4/ud7X50VtypD61nBctFBoK49rrlRsHlu3xbgwgRWaP1TAp+&#10;KcB+N3vZYqH9wF90r2IjUgiHAhWYGLtCylAbchgWviNO3NX3DmOCfSN1j0MKd1ausuxdOmw5NRjs&#10;6Gio/qluTkF+KG9WVudTNy3pw1z4ZBs7KTV/HQ8bEJHG+C/+c3/qND9fwfOZdIHc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l0FwywQAAANwAAAAPAAAAAAAAAAAAAAAA&#10;AKECAABkcnMvZG93bnJldi54bWxQSwUGAAAAAAQABAD5AAAAjwMAAAAA&#10;" strokecolor="#0070c0">
                  <v:stroke endarrow="block"/>
                </v:shape>
                <v:shape id="AutoShape 303" o:spid="_x0000_s1199" type="#_x0000_t32" style="position:absolute;left:5215;top:4399;width:371;height:63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M3MR8QAAADcAAAADwAAAGRycy9kb3ducmV2LnhtbESPW4vCMBCF34X9D2EWfNPUK0s1SpEV&#10;FnzxBu7j0IxtsZmUJGu7/94Igm8znDPnO7Ncd6YWd3K+sqxgNExAEOdWV1woOJ+2gy8QPiBrrC2T&#10;gn/ysF599JaYatvyge7HUIgYwj5FBWUITSqlz0sy6Ie2IY7a1TqDIa6ukNphG8NNLcdJMpcGK46E&#10;EhvalJTfjn8mQtzld7bZz3ft+LvD06TODu6cKdX/7LIFiEBdeJtf1z861p9O4PlMnECu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zcxHxAAAANwAAAAPAAAAAAAAAAAA&#10;AAAAAKECAABkcnMvZG93bnJldi54bWxQSwUGAAAAAAQABAD5AAAAkgMAAAAA&#10;" strokecolor="#0070c0">
                  <v:stroke endarrow="block"/>
                </v:shape>
                <w10:anchorlock/>
              </v:group>
            </w:pict>
          </mc:Fallback>
        </mc:AlternateContent>
      </w:r>
    </w:p>
    <w:p w14:paraId="0974B672" w14:textId="77777777" w:rsidR="00C356CB" w:rsidRDefault="00C356CB" w:rsidP="00C356CB">
      <w:pPr>
        <w:pStyle w:val="Caption"/>
      </w:pPr>
      <w:r>
        <w:t xml:space="preserve">Figure </w:t>
      </w:r>
      <w:fldSimple w:instr=" SEQ Figure \* ARABIC ">
        <w:r w:rsidR="000E7C7E">
          <w:rPr>
            <w:noProof/>
          </w:rPr>
          <w:t>44</w:t>
        </w:r>
      </w:fldSimple>
      <w:r>
        <w:t xml:space="preserve">: </w:t>
      </w:r>
      <w:r w:rsidR="00453FEC">
        <w:t>Matching &amp; Element Assignment Control</w:t>
      </w:r>
    </w:p>
    <w:p w14:paraId="5D87D8CD" w14:textId="77777777"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14:paraId="3F9522D0" w14:textId="77777777" w:rsidR="00453FEC" w:rsidRDefault="00453FEC" w:rsidP="00453FEC">
      <w:pPr>
        <w:pStyle w:val="Body"/>
      </w:pPr>
      <w:r>
        <w:t>The three rows of dropdown boxes are used as follows:</w:t>
      </w:r>
    </w:p>
    <w:tbl>
      <w:tblPr>
        <w:tblStyle w:val="TableSimple"/>
        <w:tblW w:w="0" w:type="auto"/>
        <w:tblLook w:val="04A0" w:firstRow="1" w:lastRow="0" w:firstColumn="1" w:lastColumn="0" w:noHBand="0" w:noVBand="1"/>
      </w:tblPr>
      <w:tblGrid>
        <w:gridCol w:w="1054"/>
        <w:gridCol w:w="5852"/>
        <w:gridCol w:w="1956"/>
      </w:tblGrid>
      <w:tr w:rsidR="00103802" w14:paraId="7AE8B79F" w14:textId="77777777" w:rsidTr="003F3FD3">
        <w:tc>
          <w:tcPr>
            <w:tcW w:w="0" w:type="auto"/>
          </w:tcPr>
          <w:p w14:paraId="57656672" w14:textId="77777777" w:rsidR="00103802" w:rsidRDefault="00103802" w:rsidP="003F3FD3">
            <w:pPr>
              <w:pStyle w:val="TableText"/>
            </w:pPr>
            <w:r>
              <w:t>First row</w:t>
            </w:r>
          </w:p>
        </w:tc>
        <w:tc>
          <w:tcPr>
            <w:tcW w:w="0" w:type="auto"/>
          </w:tcPr>
          <w:p w14:paraId="6817F7EE" w14:textId="77777777" w:rsidR="003F3FD3" w:rsidRDefault="003F3FD3" w:rsidP="003F3FD3">
            <w:pPr>
              <w:pStyle w:val="TableText"/>
            </w:pPr>
            <w:r>
              <w:t>Selecting the Matching Column</w:t>
            </w:r>
          </w:p>
          <w:p w14:paraId="7A8F6177" w14:textId="77777777"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 xml:space="preserve">This indicates the column that will be used to search for the Spectrum to receive the </w:t>
            </w:r>
            <w:r w:rsidR="007F4F37">
              <w:t>Metadata</w:t>
            </w:r>
            <w:r>
              <w:t xml:space="preserve"> for each row.</w:t>
            </w:r>
          </w:p>
        </w:tc>
        <w:tc>
          <w:tcPr>
            <w:tcW w:w="0" w:type="auto"/>
          </w:tcPr>
          <w:p w14:paraId="699B03AB" w14:textId="77777777" w:rsidR="00103802" w:rsidRDefault="003F3FD3" w:rsidP="003F3FD3">
            <w:pPr>
              <w:pStyle w:val="TableText"/>
            </w:pPr>
            <w:r>
              <w:rPr>
                <w:noProof/>
                <w:lang w:val="en-US"/>
              </w:rPr>
              <w:drawing>
                <wp:inline distT="0" distB="0" distL="0" distR="0" wp14:anchorId="32D7A6CA" wp14:editId="16265014">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14:paraId="630A4CE0" w14:textId="77777777" w:rsidTr="003F3FD3">
        <w:tc>
          <w:tcPr>
            <w:tcW w:w="0" w:type="auto"/>
          </w:tcPr>
          <w:p w14:paraId="4CD93C4E" w14:textId="77777777" w:rsidR="00103802" w:rsidRDefault="003F3FD3" w:rsidP="00453FEC">
            <w:pPr>
              <w:pStyle w:val="HangingIndent"/>
              <w:ind w:left="0" w:firstLine="0"/>
            </w:pPr>
            <w:r>
              <w:t>Second Row</w:t>
            </w:r>
          </w:p>
        </w:tc>
        <w:tc>
          <w:tcPr>
            <w:tcW w:w="0" w:type="auto"/>
          </w:tcPr>
          <w:p w14:paraId="44EB6BC1" w14:textId="77777777" w:rsidR="003F3FD3" w:rsidRDefault="003F3FD3" w:rsidP="003F3FD3">
            <w:pPr>
              <w:pStyle w:val="TableText"/>
            </w:pPr>
            <w:r>
              <w:t>Selecting the Metadata Group</w:t>
            </w:r>
          </w:p>
          <w:p w14:paraId="1691A8C7" w14:textId="77777777" w:rsidR="00103802" w:rsidRDefault="003F3FD3" w:rsidP="003F3FD3">
            <w:pPr>
              <w:pStyle w:val="TableText"/>
            </w:pPr>
            <w:r>
              <w:t>In all columns that you want to use, select the Metadata Group that contains the Metadata Attribute which is listed in that column.</w:t>
            </w:r>
          </w:p>
        </w:tc>
        <w:tc>
          <w:tcPr>
            <w:tcW w:w="0" w:type="auto"/>
          </w:tcPr>
          <w:p w14:paraId="6D048FB7" w14:textId="77777777" w:rsidR="00103802" w:rsidRDefault="003F3FD3" w:rsidP="00453FEC">
            <w:pPr>
              <w:pStyle w:val="HangingIndent"/>
              <w:ind w:left="0" w:firstLine="0"/>
            </w:pPr>
            <w:r>
              <w:rPr>
                <w:noProof/>
                <w:lang w:val="en-US"/>
              </w:rPr>
              <w:drawing>
                <wp:inline distT="0" distB="0" distL="0" distR="0" wp14:anchorId="56DAC7B0" wp14:editId="222B7C29">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14:paraId="27EC545F" w14:textId="77777777" w:rsidTr="003F3FD3">
        <w:tc>
          <w:tcPr>
            <w:tcW w:w="0" w:type="auto"/>
          </w:tcPr>
          <w:p w14:paraId="1D340EB6" w14:textId="77777777" w:rsidR="00103802" w:rsidRDefault="003F3FD3" w:rsidP="00453FEC">
            <w:pPr>
              <w:pStyle w:val="HangingIndent"/>
              <w:ind w:left="0" w:firstLine="0"/>
            </w:pPr>
            <w:r>
              <w:t>Third Row</w:t>
            </w:r>
          </w:p>
        </w:tc>
        <w:tc>
          <w:tcPr>
            <w:tcW w:w="0" w:type="auto"/>
          </w:tcPr>
          <w:p w14:paraId="71250DB8" w14:textId="77777777" w:rsidR="003F3FD3" w:rsidRDefault="003F3FD3" w:rsidP="003F3FD3">
            <w:pPr>
              <w:pStyle w:val="TableText"/>
            </w:pPr>
            <w:r>
              <w:t>Selecting the Metadata Attribute</w:t>
            </w:r>
          </w:p>
          <w:p w14:paraId="358C2F20" w14:textId="77777777" w:rsidR="00103802" w:rsidRDefault="003F3FD3" w:rsidP="003F3FD3">
            <w:pPr>
              <w:pStyle w:val="TableText"/>
            </w:pPr>
            <w:r>
              <w:t>In all columns that you want to use, select the Metadata Attribute which is listed in that column.</w:t>
            </w:r>
          </w:p>
        </w:tc>
        <w:tc>
          <w:tcPr>
            <w:tcW w:w="0" w:type="auto"/>
          </w:tcPr>
          <w:p w14:paraId="5DF8AC06" w14:textId="77777777" w:rsidR="00103802" w:rsidRDefault="00103802" w:rsidP="00453FEC">
            <w:pPr>
              <w:pStyle w:val="HangingIndent"/>
              <w:ind w:left="0" w:firstLine="0"/>
            </w:pPr>
          </w:p>
        </w:tc>
      </w:tr>
    </w:tbl>
    <w:p w14:paraId="306D9375" w14:textId="77777777"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5793"/>
      </w:tblGrid>
      <w:tr w:rsidR="003F3FD3" w14:paraId="6EBD6709" w14:textId="77777777" w:rsidTr="00C7255F">
        <w:tc>
          <w:tcPr>
            <w:tcW w:w="0" w:type="auto"/>
          </w:tcPr>
          <w:p w14:paraId="76BECC43" w14:textId="77777777" w:rsidR="003F3FD3" w:rsidRDefault="00AF6F5F" w:rsidP="0033520F">
            <w:r>
              <w:rPr>
                <w:noProof/>
                <w:lang w:val="en-US"/>
              </w:rPr>
              <w:drawing>
                <wp:inline distT="0" distB="0" distL="0" distR="0" wp14:anchorId="794706D6" wp14:editId="34DE26B2">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6"/>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10AF219A" w14:textId="77777777"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14:paraId="29A8BCC8" w14:textId="77777777"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14:paraId="495F0219" w14:textId="77777777"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14:paraId="5CE050D2" w14:textId="77777777"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14:paraId="24897D08" w14:textId="77777777"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14:paraId="498E4F3B" w14:textId="77777777"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14:paraId="73827487" w14:textId="77777777"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 xml:space="preserve">be loaded into the </w:t>
            </w:r>
            <w:r w:rsidR="007F4F37">
              <w:t>Metadata</w:t>
            </w:r>
            <w:r>
              <w:t xml:space="preserve"> for this Spectrum.</w:t>
            </w:r>
          </w:p>
        </w:tc>
      </w:tr>
    </w:tbl>
    <w:p w14:paraId="7326B82E" w14:textId="77777777" w:rsidR="00C356CB" w:rsidRDefault="003B29B2" w:rsidP="00C356CB">
      <w:pPr>
        <w:pStyle w:val="ProcessHeading"/>
      </w:pPr>
      <w:r>
        <w:t>To upload Metadata</w:t>
      </w:r>
      <w:r w:rsidR="00C356CB">
        <w:t>…</w:t>
      </w:r>
    </w:p>
    <w:p w14:paraId="2F74BCEA" w14:textId="77777777"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firstRow="1" w:lastRow="0" w:firstColumn="1" w:lastColumn="0" w:noHBand="0" w:noVBand="1"/>
      </w:tblPr>
      <w:tblGrid>
        <w:gridCol w:w="8862"/>
      </w:tblGrid>
      <w:tr w:rsidR="001D236D" w14:paraId="327AFC38" w14:textId="77777777" w:rsidTr="002237E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C802EC2" w14:textId="77777777"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14:paraId="4C8E8278" w14:textId="77777777" w:rsidR="001D236D" w:rsidRPr="00EB49E0" w:rsidRDefault="00B25CED" w:rsidP="001D236D">
            <w:pPr>
              <w:pStyle w:val="Figure"/>
            </w:pPr>
            <w:r>
              <w:rPr>
                <w:lang w:val="en-US" w:eastAsia="en-US"/>
              </w:rPr>
              <w:drawing>
                <wp:inline distT="0" distB="0" distL="0" distR="0" wp14:anchorId="497F4451" wp14:editId="326CC678">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7"/>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2302610" w14:textId="77777777" w:rsidR="001D236D" w:rsidRPr="006E6A31" w:rsidRDefault="001D236D" w:rsidP="001D236D">
            <w:pPr>
              <w:pStyle w:val="Caption"/>
            </w:pPr>
            <w:r w:rsidRPr="006E6A31">
              <w:t xml:space="preserve">Figure </w:t>
            </w:r>
            <w:fldSimple w:instr=" SEQ Figure \* ARABIC ">
              <w:r w:rsidR="000E7C7E">
                <w:rPr>
                  <w:noProof/>
                </w:rPr>
                <w:t>45</w:t>
              </w:r>
            </w:fldSimple>
            <w:r w:rsidRPr="006E6A31">
              <w:t>: Metadata upload initiation dialog</w:t>
            </w:r>
          </w:p>
          <w:p w14:paraId="5C30FFF0" w14:textId="77777777"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14:paraId="5ED78901" w14:textId="77777777"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14:paraId="0DAFDE02" w14:textId="77777777" w:rsidR="001D236D" w:rsidRDefault="00DE5EF6" w:rsidP="001D236D">
            <w:pPr>
              <w:pStyle w:val="Figure"/>
            </w:pPr>
            <w:r>
              <w:rPr>
                <w:lang w:val="en-US" w:eastAsia="en-US"/>
              </w:rPr>
              <w:drawing>
                <wp:inline distT="0" distB="0" distL="0" distR="0" wp14:anchorId="1206CAC7" wp14:editId="299DFE53">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8"/>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14:paraId="2EE4A2C2" w14:textId="77777777" w:rsidR="001D236D" w:rsidRDefault="001D236D" w:rsidP="001D236D">
            <w:pPr>
              <w:pStyle w:val="Caption"/>
            </w:pPr>
            <w:r>
              <w:t xml:space="preserve">Figure </w:t>
            </w:r>
            <w:fldSimple w:instr=" SEQ Figure \* ARABIC ">
              <w:r w:rsidR="000E7C7E">
                <w:rPr>
                  <w:noProof/>
                </w:rPr>
                <w:t>46</w:t>
              </w:r>
            </w:fldSimple>
            <w:r>
              <w:t>: Metadata upload dialog after file open</w:t>
            </w:r>
          </w:p>
          <w:p w14:paraId="1444B084" w14:textId="77777777"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14:paraId="2A3468BC" w14:textId="77777777" w:rsidR="00A411D9" w:rsidRDefault="00A411D9" w:rsidP="00A411D9">
            <w:pPr>
              <w:pStyle w:val="Figure"/>
            </w:pPr>
            <w:r>
              <w:rPr>
                <w:lang w:val="en-US" w:eastAsia="en-US"/>
              </w:rPr>
              <w:drawing>
                <wp:inline distT="0" distB="0" distL="0" distR="0" wp14:anchorId="2D327B50" wp14:editId="04B178A5">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9"/>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7A2B14A" w14:textId="77777777" w:rsidR="00A411D9" w:rsidRDefault="00A411D9" w:rsidP="00A411D9">
            <w:pPr>
              <w:pStyle w:val="Caption"/>
            </w:pPr>
            <w:r>
              <w:t xml:space="preserve">Figure </w:t>
            </w:r>
            <w:fldSimple w:instr=" SEQ Figure \* ARABIC ">
              <w:r w:rsidR="000E7C7E">
                <w:rPr>
                  <w:noProof/>
                </w:rPr>
                <w:t>47</w:t>
              </w:r>
            </w:fldSimple>
            <w:r>
              <w:t>: Metadata upload dialog after setting parameters</w:t>
            </w:r>
          </w:p>
          <w:p w14:paraId="7778382D" w14:textId="77777777"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14:paraId="5A0FFD73" w14:textId="77777777"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 xml:space="preserve">ause the </w:t>
            </w:r>
            <w:r w:rsidR="007F4F37">
              <w:t>Metadata</w:t>
            </w:r>
            <w:r w:rsidR="007E3CAA">
              <w:t xml:space="preserve"> to be loaded.</w:t>
            </w:r>
          </w:p>
        </w:tc>
      </w:tr>
    </w:tbl>
    <w:p w14:paraId="332AC936" w14:textId="77777777" w:rsidR="007521AC" w:rsidRPr="007521AC" w:rsidRDefault="007521AC" w:rsidP="007521AC">
      <w:pPr>
        <w:pStyle w:val="Body"/>
      </w:pPr>
      <w:bookmarkStart w:id="266" w:name="_Toc356807313"/>
      <w:bookmarkEnd w:id="266"/>
      <w:r>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14:paraId="0B75E06E" w14:textId="77777777" w:rsidR="00B1220E" w:rsidRDefault="002237E8" w:rsidP="002237E8">
      <w:pPr>
        <w:pStyle w:val="Figure"/>
      </w:pPr>
      <w:r>
        <w:rPr>
          <w:lang w:val="en-US" w:eastAsia="en-US"/>
        </w:rPr>
        <w:drawing>
          <wp:inline distT="0" distB="0" distL="0" distR="0" wp14:anchorId="276DF77B" wp14:editId="40BC0399">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42F9E33" w14:textId="77777777" w:rsidR="007521AC" w:rsidRDefault="007521AC" w:rsidP="003F3FD3">
      <w:pPr>
        <w:pStyle w:val="Body"/>
      </w:pPr>
      <w:r>
        <w:t>Select one of these three opt</w:t>
      </w:r>
      <w:r w:rsidR="003F3FD3">
        <w:t>i</w:t>
      </w:r>
      <w:r>
        <w:t>ons from the dropdown list.</w:t>
      </w:r>
    </w:p>
    <w:p w14:paraId="71D4D3E1" w14:textId="77777777"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14:paraId="0CD15847" w14:textId="77777777"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14:paraId="563440E2" w14:textId="77777777"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14:paraId="2DA9F492" w14:textId="77777777"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14:paraId="6C18500A" w14:textId="77777777"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14:paraId="7BC38903" w14:textId="77777777" w:rsidR="005B1A36" w:rsidRDefault="005B1A36" w:rsidP="007D43F6">
      <w:pPr>
        <w:pStyle w:val="HeadingSubUnnumbered"/>
      </w:pPr>
      <w:r>
        <w:t>Adjusting the matching strings</w:t>
      </w:r>
    </w:p>
    <w:p w14:paraId="176C422F" w14:textId="77777777"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w:t>
      </w:r>
      <w:r w:rsidR="007530D5">
        <w:t xml:space="preserve">to </w:t>
      </w:r>
      <w:r>
        <w:t>the Metadata Attribute values in the database, you can use the REGEX box to assist in the match.</w:t>
      </w:r>
    </w:p>
    <w:p w14:paraId="2F33D5EC" w14:textId="02459D9F" w:rsidR="00A20DB0" w:rsidRDefault="00BF49E7" w:rsidP="00204D07">
      <w:pPr>
        <w:pStyle w:val="Figure"/>
        <w:pageBreakBefore/>
      </w:pPr>
      <w:r>
        <w:rPr>
          <w:lang w:val="en-US" w:eastAsia="en-US"/>
        </w:rPr>
        <mc:AlternateContent>
          <mc:Choice Requires="wpg">
            <w:drawing>
              <wp:inline distT="0" distB="0" distL="0" distR="0" wp14:anchorId="07E2DD3A" wp14:editId="0B45727B">
                <wp:extent cx="5316855" cy="4899025"/>
                <wp:effectExtent l="0" t="50800" r="4445" b="3175"/>
                <wp:docPr id="88" name="Group 1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16855" cy="4899025"/>
                          <a:chOff x="2215" y="1402"/>
                          <a:chExt cx="8373" cy="7715"/>
                        </a:xfrm>
                      </wpg:grpSpPr>
                      <wps:wsp>
                        <wps:cNvPr id="90" name="AutoShape 162"/>
                        <wps:cNvSpPr>
                          <a:spLocks noChangeAspect="1" noChangeArrowheads="1" noTextEdit="1"/>
                        </wps:cNvSpPr>
                        <wps:spPr bwMode="auto">
                          <a:xfrm>
                            <a:off x="2215" y="1402"/>
                            <a:ext cx="8373" cy="7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 name="Picture 1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6140" y="1553"/>
                            <a:ext cx="4386" cy="7564"/>
                          </a:xfrm>
                          <a:prstGeom prst="rect">
                            <a:avLst/>
                          </a:prstGeom>
                          <a:noFill/>
                          <a:extLst>
                            <a:ext uri="{909E8E84-426E-40dd-AFC4-6F175D3DCCD1}">
                              <a14:hiddenFill xmlns:a14="http://schemas.microsoft.com/office/drawing/2010/main">
                                <a:solidFill>
                                  <a:srgbClr val="FFFFFF"/>
                                </a:solidFill>
                              </a14:hiddenFill>
                            </a:ext>
                          </a:extLst>
                        </pic:spPr>
                      </pic:pic>
                      <wps:wsp>
                        <wps:cNvPr id="92" name="Text Box 168"/>
                        <wps:cNvSpPr txBox="1">
                          <a:spLocks noChangeArrowheads="1"/>
                        </wps:cNvSpPr>
                        <wps:spPr bwMode="auto">
                          <a:xfrm>
                            <a:off x="2561" y="2729"/>
                            <a:ext cx="1086" cy="300"/>
                          </a:xfrm>
                          <a:prstGeom prst="rect">
                            <a:avLst/>
                          </a:prstGeom>
                          <a:solidFill>
                            <a:srgbClr val="FFFFFF"/>
                          </a:solidFill>
                          <a:ln w="9525">
                            <a:solidFill>
                              <a:srgbClr val="000000"/>
                            </a:solidFill>
                            <a:miter lim="800000"/>
                            <a:headEnd/>
                            <a:tailEnd/>
                          </a:ln>
                        </wps:spPr>
                        <wps:txbx>
                          <w:txbxContent>
                            <w:p w14:paraId="442993BE" w14:textId="77777777" w:rsidR="00ED27D3" w:rsidRPr="007D716F" w:rsidRDefault="00ED27D3" w:rsidP="00A24446">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93" name="Text Box 169"/>
                        <wps:cNvSpPr txBox="1">
                          <a:spLocks noChangeArrowheads="1"/>
                        </wps:cNvSpPr>
                        <wps:spPr bwMode="auto">
                          <a:xfrm>
                            <a:off x="3711" y="2729"/>
                            <a:ext cx="591" cy="300"/>
                          </a:xfrm>
                          <a:prstGeom prst="rect">
                            <a:avLst/>
                          </a:prstGeom>
                          <a:solidFill>
                            <a:srgbClr val="FFFFFF"/>
                          </a:solidFill>
                          <a:ln w="9525">
                            <a:solidFill>
                              <a:srgbClr val="000000"/>
                            </a:solidFill>
                            <a:miter lim="800000"/>
                            <a:headEnd/>
                            <a:tailEnd/>
                          </a:ln>
                        </wps:spPr>
                        <wps:txbx>
                          <w:txbxContent>
                            <w:p w14:paraId="7C493ED2" w14:textId="77777777" w:rsidR="00ED27D3" w:rsidRPr="007D716F" w:rsidRDefault="00ED27D3" w:rsidP="00A24446">
                              <w:pPr>
                                <w:rPr>
                                  <w:sz w:val="18"/>
                                  <w:lang w:val="en-AU"/>
                                </w:rPr>
                              </w:pPr>
                              <w:r>
                                <w:rPr>
                                  <w:sz w:val="18"/>
                                  <w:lang w:val="en-AU"/>
                                </w:rPr>
                                <w:t>5</w:t>
                              </w:r>
                            </w:p>
                          </w:txbxContent>
                        </wps:txbx>
                        <wps:bodyPr rot="0" vert="horz" wrap="square" lIns="18000" tIns="18000" rIns="18000" bIns="18000" anchor="t" anchorCtr="0" upright="1">
                          <a:noAutofit/>
                        </wps:bodyPr>
                      </wps:wsp>
                      <wps:wsp>
                        <wps:cNvPr id="94" name="Text Box 170"/>
                        <wps:cNvSpPr txBox="1">
                          <a:spLocks noChangeArrowheads="1"/>
                        </wps:cNvSpPr>
                        <wps:spPr bwMode="auto">
                          <a:xfrm>
                            <a:off x="4398" y="2729"/>
                            <a:ext cx="516" cy="300"/>
                          </a:xfrm>
                          <a:prstGeom prst="rect">
                            <a:avLst/>
                          </a:prstGeom>
                          <a:solidFill>
                            <a:srgbClr val="FFFFFF"/>
                          </a:solidFill>
                          <a:ln w="9525">
                            <a:solidFill>
                              <a:srgbClr val="000000"/>
                            </a:solidFill>
                            <a:miter lim="800000"/>
                            <a:headEnd/>
                            <a:tailEnd/>
                          </a:ln>
                        </wps:spPr>
                        <wps:txbx>
                          <w:txbxContent>
                            <w:p w14:paraId="7B56DC6F" w14:textId="77777777" w:rsidR="00ED27D3" w:rsidRPr="007D716F" w:rsidRDefault="00ED27D3" w:rsidP="00A24446"/>
                          </w:txbxContent>
                        </wps:txbx>
                        <wps:bodyPr rot="0" vert="horz" wrap="square" lIns="18000" tIns="18000" rIns="18000" bIns="18000" anchor="t" anchorCtr="0" upright="1">
                          <a:noAutofit/>
                        </wps:bodyPr>
                      </wps:wsp>
                      <wps:wsp>
                        <wps:cNvPr id="95" name="Text Box 171"/>
                        <wps:cNvSpPr txBox="1">
                          <a:spLocks noChangeArrowheads="1"/>
                        </wps:cNvSpPr>
                        <wps:spPr bwMode="auto">
                          <a:xfrm>
                            <a:off x="2801" y="4168"/>
                            <a:ext cx="1972" cy="302"/>
                          </a:xfrm>
                          <a:prstGeom prst="rect">
                            <a:avLst/>
                          </a:prstGeom>
                          <a:solidFill>
                            <a:srgbClr val="FFFFFF"/>
                          </a:solidFill>
                          <a:ln w="9525">
                            <a:solidFill>
                              <a:srgbClr val="000000"/>
                            </a:solidFill>
                            <a:miter lim="800000"/>
                            <a:headEnd/>
                            <a:tailEnd/>
                          </a:ln>
                        </wps:spPr>
                        <wps:txbx>
                          <w:txbxContent>
                            <w:p w14:paraId="778F7734" w14:textId="77777777" w:rsidR="00ED27D3" w:rsidRPr="007D716F" w:rsidRDefault="00ED27D3" w:rsidP="00A24446">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96" name="Text Box 172"/>
                        <wps:cNvSpPr txBox="1">
                          <a:spLocks noChangeArrowheads="1"/>
                        </wps:cNvSpPr>
                        <wps:spPr bwMode="auto">
                          <a:xfrm>
                            <a:off x="4977" y="2729"/>
                            <a:ext cx="197" cy="300"/>
                          </a:xfrm>
                          <a:prstGeom prst="rect">
                            <a:avLst/>
                          </a:prstGeom>
                          <a:solidFill>
                            <a:srgbClr val="FFFFFF"/>
                          </a:solidFill>
                          <a:ln w="9525">
                            <a:solidFill>
                              <a:srgbClr val="000000"/>
                            </a:solidFill>
                            <a:miter lim="800000"/>
                            <a:headEnd/>
                            <a:tailEnd/>
                          </a:ln>
                        </wps:spPr>
                        <wps:txbx>
                          <w:txbxContent>
                            <w:p w14:paraId="17F55E70" w14:textId="77777777" w:rsidR="00ED27D3" w:rsidRPr="007D716F" w:rsidRDefault="00ED27D3" w:rsidP="00A24446">
                              <w:pPr>
                                <w:rPr>
                                  <w:lang w:val="en-AU"/>
                                </w:rPr>
                              </w:pPr>
                              <w:r>
                                <w:rPr>
                                  <w:lang w:val="en-AU"/>
                                </w:rPr>
                                <w:t>$</w:t>
                              </w:r>
                            </w:p>
                          </w:txbxContent>
                        </wps:txbx>
                        <wps:bodyPr rot="0" vert="horz" wrap="square" lIns="18000" tIns="18000" rIns="18000" bIns="18000" anchor="t" anchorCtr="0" upright="1">
                          <a:noAutofit/>
                        </wps:bodyPr>
                      </wps:wsp>
                      <wps:wsp>
                        <wps:cNvPr id="97" name="Text Box 173"/>
                        <wps:cNvSpPr txBox="1">
                          <a:spLocks noChangeArrowheads="1"/>
                        </wps:cNvSpPr>
                        <wps:spPr bwMode="auto">
                          <a:xfrm>
                            <a:off x="2291" y="2729"/>
                            <a:ext cx="196" cy="300"/>
                          </a:xfrm>
                          <a:prstGeom prst="rect">
                            <a:avLst/>
                          </a:prstGeom>
                          <a:solidFill>
                            <a:srgbClr val="FFFFFF"/>
                          </a:solidFill>
                          <a:ln w="9525">
                            <a:solidFill>
                              <a:srgbClr val="000000"/>
                            </a:solidFill>
                            <a:miter lim="800000"/>
                            <a:headEnd/>
                            <a:tailEnd/>
                          </a:ln>
                        </wps:spPr>
                        <wps:txbx>
                          <w:txbxContent>
                            <w:p w14:paraId="6C3E2270" w14:textId="77777777" w:rsidR="00ED27D3" w:rsidRPr="007D716F" w:rsidRDefault="00ED27D3" w:rsidP="00A24446">
                              <w:pPr>
                                <w:rPr>
                                  <w:lang w:val="en-AU"/>
                                </w:rPr>
                              </w:pPr>
                              <w:r>
                                <w:rPr>
                                  <w:lang w:val="en-AU"/>
                                </w:rPr>
                                <w:t>^</w:t>
                              </w:r>
                            </w:p>
                          </w:txbxContent>
                        </wps:txbx>
                        <wps:bodyPr rot="0" vert="horz" wrap="square" lIns="18000" tIns="18000" rIns="18000" bIns="18000" anchor="t" anchorCtr="0" upright="1">
                          <a:noAutofit/>
                        </wps:bodyPr>
                      </wps:wsp>
                      <wps:wsp>
                        <wps:cNvPr id="99" name="AutoShape 174"/>
                        <wps:cNvSpPr>
                          <a:spLocks/>
                        </wps:cNvSpPr>
                        <wps:spPr bwMode="auto">
                          <a:xfrm rot="-5400000">
                            <a:off x="3597" y="1786"/>
                            <a:ext cx="271" cy="2883"/>
                          </a:xfrm>
                          <a:prstGeom prst="leftBrace">
                            <a:avLst>
                              <a:gd name="adj1" fmla="val 8865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175"/>
                        <wps:cNvSpPr>
                          <a:spLocks noChangeArrowheads="1"/>
                        </wps:cNvSpPr>
                        <wps:spPr bwMode="auto">
                          <a:xfrm>
                            <a:off x="3647" y="3363"/>
                            <a:ext cx="172" cy="805"/>
                          </a:xfrm>
                          <a:prstGeom prst="downArrow">
                            <a:avLst>
                              <a:gd name="adj1" fmla="val 50000"/>
                              <a:gd name="adj2" fmla="val 11700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02" name="Freeform 176"/>
                        <wps:cNvSpPr>
                          <a:spLocks/>
                        </wps:cNvSpPr>
                        <wps:spPr bwMode="auto">
                          <a:xfrm>
                            <a:off x="3711" y="4470"/>
                            <a:ext cx="3127" cy="2341"/>
                          </a:xfrm>
                          <a:custGeom>
                            <a:avLst/>
                            <a:gdLst>
                              <a:gd name="T0" fmla="*/ 0 w 3127"/>
                              <a:gd name="T1" fmla="*/ 0 h 2781"/>
                              <a:gd name="T2" fmla="*/ 687 w 3127"/>
                              <a:gd name="T3" fmla="*/ 1728 h 2781"/>
                              <a:gd name="T4" fmla="*/ 3127 w 3127"/>
                              <a:gd name="T5" fmla="*/ 2781 h 2781"/>
                            </a:gdLst>
                            <a:ahLst/>
                            <a:cxnLst>
                              <a:cxn ang="0">
                                <a:pos x="T0" y="T1"/>
                              </a:cxn>
                              <a:cxn ang="0">
                                <a:pos x="T2" y="T3"/>
                              </a:cxn>
                              <a:cxn ang="0">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181"/>
                        <wps:cNvSpPr>
                          <a:spLocks/>
                        </wps:cNvSpPr>
                        <wps:spPr bwMode="auto">
                          <a:xfrm>
                            <a:off x="4624" y="2170"/>
                            <a:ext cx="2546" cy="504"/>
                          </a:xfrm>
                          <a:custGeom>
                            <a:avLst/>
                            <a:gdLst>
                              <a:gd name="T0" fmla="*/ 3611 w 3611"/>
                              <a:gd name="T1" fmla="*/ 0 h 505"/>
                              <a:gd name="T2" fmla="*/ 742 w 3611"/>
                              <a:gd name="T3" fmla="*/ 107 h 505"/>
                              <a:gd name="T4" fmla="*/ 0 w 3611"/>
                              <a:gd name="T5" fmla="*/ 505 h 505"/>
                            </a:gdLst>
                            <a:ahLst/>
                            <a:cxnLst>
                              <a:cxn ang="0">
                                <a:pos x="T0" y="T1"/>
                              </a:cxn>
                              <a:cxn ang="0">
                                <a:pos x="T2" y="T3"/>
                              </a:cxn>
                              <a:cxn ang="0">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182"/>
                        <wps:cNvSpPr>
                          <a:spLocks/>
                        </wps:cNvSpPr>
                        <wps:spPr bwMode="auto">
                          <a:xfrm>
                            <a:off x="3044" y="1891"/>
                            <a:ext cx="4126" cy="783"/>
                          </a:xfrm>
                          <a:custGeom>
                            <a:avLst/>
                            <a:gdLst>
                              <a:gd name="T0" fmla="*/ 4610 w 4610"/>
                              <a:gd name="T1" fmla="*/ 0 h 838"/>
                              <a:gd name="T2" fmla="*/ 945 w 4610"/>
                              <a:gd name="T3" fmla="*/ 280 h 838"/>
                              <a:gd name="T4" fmla="*/ 0 w 4610"/>
                              <a:gd name="T5" fmla="*/ 838 h 838"/>
                            </a:gdLst>
                            <a:ahLst/>
                            <a:cxnLst>
                              <a:cxn ang="0">
                                <a:pos x="T0" y="T1"/>
                              </a:cxn>
                              <a:cxn ang="0">
                                <a:pos x="T2" y="T3"/>
                              </a:cxn>
                              <a:cxn ang="0">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183"/>
                        <wps:cNvSpPr>
                          <a:spLocks/>
                        </wps:cNvSpPr>
                        <wps:spPr bwMode="auto">
                          <a:xfrm>
                            <a:off x="3980" y="3092"/>
                            <a:ext cx="4619" cy="1549"/>
                          </a:xfrm>
                          <a:custGeom>
                            <a:avLst/>
                            <a:gdLst>
                              <a:gd name="T0" fmla="*/ 5480 w 5480"/>
                              <a:gd name="T1" fmla="*/ 2139 h 2139"/>
                              <a:gd name="T2" fmla="*/ 1117 w 5480"/>
                              <a:gd name="T3" fmla="*/ 795 h 2139"/>
                              <a:gd name="T4" fmla="*/ 0 w 5480"/>
                              <a:gd name="T5" fmla="*/ 0 h 2139"/>
                            </a:gdLst>
                            <a:ahLst/>
                            <a:cxnLst>
                              <a:cxn ang="0">
                                <a:pos x="T0" y="T1"/>
                              </a:cxn>
                              <a:cxn ang="0">
                                <a:pos x="T2" y="T3"/>
                              </a:cxn>
                              <a:cxn ang="0">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Text Box 184"/>
                        <wps:cNvSpPr txBox="1">
                          <a:spLocks noChangeArrowheads="1"/>
                        </wps:cNvSpPr>
                        <wps:spPr bwMode="auto">
                          <a:xfrm>
                            <a:off x="3980" y="6027"/>
                            <a:ext cx="2009" cy="120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FB5461" w14:textId="77777777" w:rsidR="00ED27D3" w:rsidRPr="00A24446" w:rsidRDefault="00ED27D3"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107" name="AutoShape 186"/>
                        <wps:cNvSpPr>
                          <a:spLocks/>
                        </wps:cNvSpPr>
                        <wps:spPr bwMode="auto">
                          <a:xfrm>
                            <a:off x="2561" y="1402"/>
                            <a:ext cx="2107" cy="605"/>
                          </a:xfrm>
                          <a:prstGeom prst="accentCallout2">
                            <a:avLst>
                              <a:gd name="adj1" fmla="val 29917"/>
                              <a:gd name="adj2" fmla="val 100000"/>
                              <a:gd name="adj3" fmla="val 29917"/>
                              <a:gd name="adj4" fmla="val 109065"/>
                              <a:gd name="adj5" fmla="val 211403"/>
                              <a:gd name="adj6" fmla="val 118273"/>
                            </a:avLst>
                          </a:prstGeom>
                          <a:solidFill>
                            <a:srgbClr val="F4F3EC"/>
                          </a:solidFill>
                          <a:ln w="3175">
                            <a:solidFill>
                              <a:srgbClr val="0070C0"/>
                            </a:solidFill>
                            <a:miter lim="800000"/>
                            <a:headEnd/>
                            <a:tailEnd type="arrow" w="med" len="med"/>
                          </a:ln>
                        </wps:spPr>
                        <wps:txbx>
                          <w:txbxContent>
                            <w:p w14:paraId="0B2BAB38" w14:textId="77777777" w:rsidR="00ED27D3" w:rsidRPr="00A24446" w:rsidRDefault="00ED27D3" w:rsidP="00A24446">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108" name="AutoShape 185"/>
                        <wps:cNvSpPr>
                          <a:spLocks/>
                        </wps:cNvSpPr>
                        <wps:spPr bwMode="auto">
                          <a:xfrm>
                            <a:off x="2561" y="1402"/>
                            <a:ext cx="2108" cy="605"/>
                          </a:xfrm>
                          <a:prstGeom prst="accentCallout2">
                            <a:avLst>
                              <a:gd name="adj1" fmla="val 29917"/>
                              <a:gd name="adj2" fmla="val 0"/>
                              <a:gd name="adj3" fmla="val 29917"/>
                              <a:gd name="adj4" fmla="val -4315"/>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29D952B2" w14:textId="77777777" w:rsidR="00ED27D3" w:rsidRPr="00204D07" w:rsidRDefault="00ED27D3" w:rsidP="009D3992">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109" name="Freeform 188"/>
                        <wps:cNvSpPr>
                          <a:spLocks/>
                        </wps:cNvSpPr>
                        <wps:spPr bwMode="auto">
                          <a:xfrm>
                            <a:off x="7631" y="4641"/>
                            <a:ext cx="968" cy="2170"/>
                          </a:xfrm>
                          <a:custGeom>
                            <a:avLst/>
                            <a:gdLst>
                              <a:gd name="T0" fmla="*/ 968 w 968"/>
                              <a:gd name="T1" fmla="*/ 0 h 2170"/>
                              <a:gd name="T2" fmla="*/ 688 w 968"/>
                              <a:gd name="T3" fmla="*/ 367 h 2170"/>
                              <a:gd name="T4" fmla="*/ 569 w 968"/>
                              <a:gd name="T5" fmla="*/ 1710 h 2170"/>
                              <a:gd name="T6" fmla="*/ 0 w 968"/>
                              <a:gd name="T7" fmla="*/ 2170 h 2170"/>
                            </a:gdLst>
                            <a:ahLst/>
                            <a:cxnLst>
                              <a:cxn ang="0">
                                <a:pos x="T0" y="T1"/>
                              </a:cxn>
                              <a:cxn ang="0">
                                <a:pos x="T2" y="T3"/>
                              </a:cxn>
                              <a:cxn ang="0">
                                <a:pos x="T4" y="T5"/>
                              </a:cxn>
                              <a:cxn ang="0">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Text Box 189"/>
                        <wps:cNvSpPr txBox="1">
                          <a:spLocks noChangeArrowheads="1"/>
                        </wps:cNvSpPr>
                        <wps:spPr bwMode="auto">
                          <a:xfrm>
                            <a:off x="2733" y="3514"/>
                            <a:ext cx="1991" cy="581"/>
                          </a:xfrm>
                          <a:prstGeom prst="rect">
                            <a:avLst/>
                          </a:prstGeom>
                          <a:solidFill>
                            <a:srgbClr val="B8CCE4">
                              <a:alpha val="66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FE5CDF" w14:textId="77777777" w:rsidR="00ED27D3" w:rsidRPr="009D3992" w:rsidRDefault="00ED27D3" w:rsidP="009D3992">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w:pict>
              <v:group id="Group 163" o:spid="_x0000_s1200" style="width:418.65pt;height:385.75pt;mso-position-horizontal-relative:char;mso-position-vertical-relative:line" coordorigin="2215,1402" coordsize="8373,77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">
                <o:lock v:ext="edit" aspectratio="t"/>
                <v:rect id="AutoShape 162" o:spid="_x0000_s1201" style="position:absolute;left:2215;top:1402;width:8373;height:7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Z7AMvwAA&#10;ANsAAAAPAAAAZHJzL2Rvd25yZXYueG1sRE/daoMwFL4v9B3CKexuxlkomzPKKBTay7k9wJk5U5k5&#10;cSZVs6dfLgq9/Pj+i2o1g5hpcr1lBU9JCoK4sbrnVsHnx+nxGYTzyBoHy6QgkIOq3G4KzLVd+J3m&#10;2rcihrDLUUHn/ZhL6ZqODLrEjsSR+7aTQR/h1Eo94RLDzSCzND1Igz3Hhg5HOnbU/NRXo+B8ndfQ&#10;Bsr0ZR/+vn7xWPMlKPWwW99eQXha/V18c5+1gpe4Pn6JP0CW/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pnsAy/AAAA2wAAAA8AAAAAAAAAAAAAAAAAlwIAAGRycy9kb3ducmV2&#10;LnhtbFBLBQYAAAAABAAEAPUAAACDAwAAAAA=&#10;" filled="f" stroked="f" strokeweight=".25pt">
                  <o:lock v:ext="edit" aspectratio="t" text="t"/>
                </v:rect>
                <v:shape id="Picture 167" o:spid="_x0000_s1202" type="#_x0000_t75" style="position:absolute;left:6140;top:1553;width:4386;height:7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c&#10;LJ3DAAAA2wAAAA8AAABkcnMvZG93bnJldi54bWxEj09rwkAUxO8Fv8PyBC9FN/bQanQVEQWP1j8H&#10;b8/sM4lm34bsq8Z++m6h0OMw85thpvPWVepOTSg9GxgOElDEmbcl5wYO+3V/BCoIssXKMxl4UoD5&#10;rPMyxdT6B3/SfSe5iiUcUjRQiNSp1iEryGEY+Jo4ehffOJQom1zbBh+x3FX6LUnetcOS40KBNS0L&#10;ym67L2dAjicd/HlRRnL7Kh+r78O6vhrT67aLCSihVv7Df/TGGhgP4fdL/AF69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9wsncMAAADbAAAADwAAAAAAAAAAAAAAAACcAgAA&#10;ZHJzL2Rvd25yZXYueG1sUEsFBgAAAAAEAAQA9wAAAIwDAAAAAA==&#10;">
                  <v:imagedata r:id="rId92" o:title=""/>
                </v:shape>
                <v:shape id="Text Box 168" o:spid="_x0000_s1203" type="#_x0000_t202" style="position:absolute;left:2561;top:2729;width:1086;height: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fm59xQAA&#10;ANsAAAAPAAAAZHJzL2Rvd25yZXYueG1sRI9Ba8JAFITvBf/D8gre6qYGpEZXKYqg4MGqxXp7ZF+T&#10;YPZt2F01+fduoeBxmJlvmOm8NbW4kfOVZQXvgwQEcW51xYWC42H19gHCB2SNtWVS0JGH+az3MsVM&#10;2zt/0W0fChEh7DNUUIbQZFL6vCSDfmAb4uj9WmcwROkKqR3eI9zUcpgkI2mw4rhQYkOLkvLL/moU&#10;jI6ni1umm0O3td0pTb935/VPoVT/tf2cgAjUhmf4v73WCsZD+PsSf4CcP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9+bn3FAAAA2wAAAA8AAAAAAAAAAAAAAAAAlwIAAGRycy9k&#10;b3ducmV2LnhtbFBLBQYAAAAABAAEAPUAAACJAwAAAAA=&#10;">
                  <v:textbox inset=".5mm,.5mm,.5mm,.5mm">
                    <w:txbxContent>
                      <w:p w14:paraId="442993BE" w14:textId="77777777" w:rsidR="00ED27D3" w:rsidRPr="007D716F" w:rsidRDefault="00ED27D3" w:rsidP="00A24446">
                        <w:pPr>
                          <w:rPr>
                            <w:sz w:val="18"/>
                            <w:lang w:val="en-AU"/>
                          </w:rPr>
                        </w:pPr>
                        <w:r>
                          <w:rPr>
                            <w:sz w:val="18"/>
                            <w:lang w:val="en-AU"/>
                          </w:rPr>
                          <w:t>t</w:t>
                        </w:r>
                        <w:r w:rsidRPr="007D716F">
                          <w:rPr>
                            <w:sz w:val="18"/>
                            <w:lang w:val="en-AU"/>
                          </w:rPr>
                          <w:t>riticaa\.0*</w:t>
                        </w:r>
                      </w:p>
                    </w:txbxContent>
                  </v:textbox>
                </v:shape>
                <v:shape id="Text Box 169" o:spid="_x0000_s1204" type="#_x0000_t202" style="position:absolute;left:3711;top:2729;width:591;height: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MsvmxQAA&#10;ANsAAAAPAAAAZHJzL2Rvd25yZXYueG1sRI9Pa8JAFMTvBb/D8oTe6sYGpEZXEaVgoYf6D/X2yD6T&#10;YPZt2N1q8u27QsHjMDO/Yabz1tTiRs5XlhUMBwkI4tzqigsF+93n2wcIH5A11pZJQUce5rPeyxQz&#10;be+8ods2FCJC2GeooAyhyaT0eUkG/cA2xNG7WGcwROkKqR3eI9zU8j1JRtJgxXGhxIaWJeXX7a9R&#10;MNofr26Vfu26b9sd0/Twc16fCqVe++1iAiJQG57h//ZaKxin8PgSf4C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yy+bFAAAA2wAAAA8AAAAAAAAAAAAAAAAAlwIAAGRycy9k&#10;b3ducmV2LnhtbFBLBQYAAAAABAAEAPUAAACJAwAAAAA=&#10;">
                  <v:textbox inset=".5mm,.5mm,.5mm,.5mm">
                    <w:txbxContent>
                      <w:p w14:paraId="7C493ED2" w14:textId="77777777" w:rsidR="00ED27D3" w:rsidRPr="007D716F" w:rsidRDefault="00ED27D3" w:rsidP="00A24446">
                        <w:pPr>
                          <w:rPr>
                            <w:sz w:val="18"/>
                            <w:lang w:val="en-AU"/>
                          </w:rPr>
                        </w:pPr>
                        <w:r>
                          <w:rPr>
                            <w:sz w:val="18"/>
                            <w:lang w:val="en-AU"/>
                          </w:rPr>
                          <w:t>5</w:t>
                        </w:r>
                      </w:p>
                    </w:txbxContent>
                  </v:textbox>
                </v:shape>
                <v:shape id="Text Box 170" o:spid="_x0000_s1205" type="#_x0000_t202" style="position:absolute;left:4398;top:2729;width:516;height: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21OSxgAA&#10;ANsAAAAPAAAAZHJzL2Rvd25yZXYueG1sRI9Pa8JAFMTvQr/D8gq96cZGRKOrlJaCBQ+tf1Bvj+wz&#10;CWbfht2tJt/eFQo9DjPzG2a+bE0truR8ZVnBcJCAIM6trrhQsNt+9icgfEDWWFsmBR15WC6eenPM&#10;tL3xD103oRARwj5DBWUITSalz0sy6Ae2IY7e2TqDIUpXSO3wFuGmlq9JMpYGK44LJTb0XlJ+2fwa&#10;BePd4eI+0q9tt7bdIU3336fVsVDq5bl9m4EI1Ib/8F97pRVMR/D4En+AXN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21OSxgAAANsAAAAPAAAAAAAAAAAAAAAAAJcCAABkcnMv&#10;ZG93bnJldi54bWxQSwUGAAAAAAQABAD1AAAAigMAAAAA&#10;">
                  <v:textbox inset=".5mm,.5mm,.5mm,.5mm">
                    <w:txbxContent>
                      <w:p w14:paraId="7B56DC6F" w14:textId="77777777" w:rsidR="00ED27D3" w:rsidRPr="007D716F" w:rsidRDefault="00ED27D3" w:rsidP="00A24446"/>
                    </w:txbxContent>
                  </v:textbox>
                </v:shape>
                <v:shape id="Text Box 171" o:spid="_x0000_s1206" type="#_x0000_t202" style="position:absolute;left:2801;top:4168;width:1972;height:3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l/YJxgAA&#10;ANsAAAAPAAAAZHJzL2Rvd25yZXYueG1sRI9Pa8JAFMTvQr/D8gq96cYGRaOrlJaCBQ+tf1Bvj+wz&#10;CWbfht2tJt/eFQo9DjPzG2a+bE0truR8ZVnBcJCAIM6trrhQsNt+9icgfEDWWFsmBR15WC6eenPM&#10;tL3xD103oRARwj5DBWUITSalz0sy6Ae2IY7e2TqDIUpXSO3wFuGmlq9JMpYGK44LJTb0XlJ+2fwa&#10;BePd4eI+0q9tt7bdIU3336fVsVDq5bl9m4EI1Ib/8F97pRVMR/D4En+AXN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l/YJxgAAANsAAAAPAAAAAAAAAAAAAAAAAJcCAABkcnMv&#10;ZG93bnJldi54bWxQSwUGAAAAAAQABAD1AAAAigMAAAAA&#10;">
                  <v:textbox inset=".5mm,.5mm,.5mm,.5mm">
                    <w:txbxContent>
                      <w:p w14:paraId="778F7734" w14:textId="77777777" w:rsidR="00ED27D3" w:rsidRPr="007D716F" w:rsidRDefault="00ED27D3"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207" type="#_x0000_t202" style="position:absolute;left:4977;top:2729;width:197;height: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RWh+xgAA&#10;ANsAAAAPAAAAZHJzL2Rvd25yZXYueG1sRI9Pa8JAFMTvBb/D8gRvdWMDoaauIkpBwUPrH2xvj+xr&#10;Esy+DburJt++Wyh4HGbmN8xs0ZlG3Mj52rKCyTgBQVxYXXOp4Hh4f34F4QOyxsYyKejJw2I+eJph&#10;ru2dP+m2D6WIEPY5KqhCaHMpfVGRQT+2LXH0fqwzGKJ0pdQO7xFuGvmSJJk0WHNcqLClVUXFZX81&#10;CrLj+eLW6fbQ72x/TtPTx/fmq1RqNOyWbyACdeER/m9vtIJpBn9f4g+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RWh+xgAAANsAAAAPAAAAAAAAAAAAAAAAAJcCAABkcnMv&#10;ZG93bnJldi54bWxQSwUGAAAAAAQABAD1AAAAigMAAAAA&#10;">
                  <v:textbox inset=".5mm,.5mm,.5mm,.5mm">
                    <w:txbxContent>
                      <w:p w14:paraId="17F55E70" w14:textId="77777777" w:rsidR="00ED27D3" w:rsidRPr="007D716F" w:rsidRDefault="00ED27D3" w:rsidP="00A24446">
                        <w:pPr>
                          <w:rPr>
                            <w:lang w:val="en-AU"/>
                          </w:rPr>
                        </w:pPr>
                        <w:r>
                          <w:rPr>
                            <w:lang w:val="en-AU"/>
                          </w:rPr>
                          <w:t>$</w:t>
                        </w:r>
                      </w:p>
                    </w:txbxContent>
                  </v:textbox>
                </v:shape>
                <v:shape id="Text Box 173" o:spid="_x0000_s1208" type="#_x0000_t202" style="position:absolute;left:2291;top:2729;width:196;height: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c3lxgAA&#10;ANsAAAAPAAAAZHJzL2Rvd25yZXYueG1sRI9ba8JAFITfhf6H5RT6phsb8BJdpbQULPTBekF9O2SP&#10;STB7NuxuNfn3XUHo4zAz3zDzZWtqcSXnK8sKhoMEBHFudcWFgt32sz8B4QOyxtoyKejIw3Lx1Jtj&#10;pu2Nf+i6CYWIEPYZKihDaDIpfV6SQT+wDXH0ztYZDFG6QmqHtwg3tXxNkpE0WHFcKLGh95Lyy+bX&#10;KBjtDhf3kX5tu2/bHdJ0vz6tjoVSL8/t2wxEoDb8hx/tlVYwHcP9S/wBcv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c3lxgAAANsAAAAPAAAAAAAAAAAAAAAAAJcCAABkcnMv&#10;ZG93bnJldi54bWxQSwUGAAAAAAQABAD1AAAAigMAAAAA&#10;">
                  <v:textbox inset=".5mm,.5mm,.5mm,.5mm">
                    <w:txbxContent>
                      <w:p w14:paraId="6C3E2270" w14:textId="77777777" w:rsidR="00ED27D3" w:rsidRPr="007D716F" w:rsidRDefault="00ED27D3" w:rsidP="00A24446">
                        <w:pPr>
                          <w:rPr>
                            <w:lang w:val="en-AU"/>
                          </w:rPr>
                        </w:pPr>
                        <w:r>
                          <w:rPr>
                            <w:lang w:val="en-AU"/>
                          </w:rPr>
                          <w:t>^</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209" type="#_x0000_t87" style="position:absolute;left:3597;top:1786;width:271;height:2883;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imwgAA&#10;ANsAAAAPAAAAZHJzL2Rvd25yZXYueG1sRI9BS8NAFITvgv9heUJv9kULrY3dFhFKPTapiMfH7jOJ&#10;Zt+G7KaJ/74rCD0OM/MNs9lNrlVn7kPjRcPDPAPFYrxtpNLwftrfP4EKkcRS64U1/HKA3fb2ZkO5&#10;9aMUfC5jpRJEQk4a6hi7HDGYmh2Fue9Ykvfle0cxyb5C29OY4K7FxyxboqNG0kJNHb/WbH7KwWlY&#10;DqbA8mM0xXd7QPQr/lwcB61nd9PLM6jIU7yG/9tvVsN6DX9f0g/A7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7aqKbCAAAA2wAAAA8AAAAAAAAAAAAAAAAAlwIAAGRycy9kb3du&#10;cmV2LnhtbFBLBQYAAAAABAAEAPUAAACG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210" type="#_x0000_t67" style="position:absolute;left:3647;top:3363;width:172;height:8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NIYYwgAA&#10;ANwAAAAPAAAAZHJzL2Rvd25yZXYueG1sRI9BawIxEIXvBf9DGKG3mt2CUlajiCB4a2v7A4bNuLu4&#10;mcQkrum/7xwKvc3w3rz3zWZX3KgmimnwbKBeVKCIW28H7gx8fx1f3kCljGxx9EwGfijBbjt72mBj&#10;/YM/aTrnTkkIpwYN9DmHRuvU9uQwLXwgFu3io8Msa+y0jfiQcDfq16paaYcDS0OPgQ49tdfz3Rm4&#10;TR/1CetVeS/lHqI9LpeHHIx5npf9GlSmkv/Nf9cnK/iV4MszMoHe/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c0hhjCAAAA3AAAAA8AAAAAAAAAAAAAAAAAlwIAAGRycy9kb3du&#10;cmV2LnhtbFBLBQYAAAAABAAEAPUAAACGAwAAAAA=&#10;">
                  <v:textbox style="layout-flow:vertical-ideographic"/>
                </v:shape>
                <v:shape id="Freeform 176" o:spid="_x0000_s1211" style="position:absolute;left:3711;top:4470;width:3127;height:2341;visibility:visible;mso-wrap-style:square;v-text-anchor:top" coordsize="3127,27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P2owQAA&#10;ANwAAAAPAAAAZHJzL2Rvd25yZXYueG1sRE/NisIwEL4v+A5hhL2IpgorpRpFhMIeloV1fYChGZtq&#10;MilNtF2f3iwI3ubj+531dnBW3KgLjWcF81kGgrjyuuFawfG3nOYgQkTWaD2Tgj8KsN2M3tZYaN/z&#10;D90OsRYphEOBCkyMbSFlqAw5DDPfEifu5DuHMcGulrrDPoU7KxdZtpQOG04NBlvaG6ouh6tTYPP8&#10;XE6+XG/3H025DPfvtjQTpd7Hw24FItIQX+Kn+1On+dkC/p9JF8j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z9qMEAAADcAAAADwAAAAAAAAAAAAAAAACXAgAAZHJzL2Rvd25y&#10;ZXYueG1sUEsFBgAAAAAEAAQA9QAAAIUDAAAAAA==&#10;" path="m0,0c83,632,166,1265,687,1728,1208,2191,2167,2486,3127,2781e" filled="f" strokecolor="#0070c0" strokeweight="1.5pt">
                  <v:stroke endarrow="open"/>
                  <v:path arrowok="t" o:connecttype="custom" o:connectlocs="0,0;687,1455;3127,2341" o:connectangles="0,0,0"/>
                </v:shape>
                <v:shape id="Freeform 181" o:spid="_x0000_s1212" style="position:absolute;left:4624;top:2170;width:2546;height:504;visibility:visible;mso-wrap-style:square;v-text-anchor:top" coordsize="3611,5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oqe5wgAA&#10;ANwAAAAPAAAAZHJzL2Rvd25yZXYueG1sRE9Na8JAEL0L/Q/LFLzpJpbakrpKqFSsXqrV+5CdJqHZ&#10;2bC7Jum/7wqCt3m8z1msBtOIjpyvLStIpwkI4sLqmksFp++PySsIH5A1NpZJwR95WC0fRgvMtO35&#10;QN0xlCKGsM9QQRVCm0npi4oM+qltiSP3Y53BEKErpXbYx3DTyFmSzKXBmmNDhS29V1T8Hi9GQbF/&#10;Xs+79Gv30mzkZ+/OuTkMpVLjxyF/AxFoCHfxzb3VcX7yBNdn4gVy+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Oip7nCAAAA3AAAAA8AAAAAAAAAAAAAAAAAlwIAAGRycy9kb3du&#10;cmV2LnhtbFBLBQYAAAAABAAEAPUAAACGAwAAAAA=&#10;" path="m3611,0c2477,11,1344,23,742,107,140,191,70,348,,505e" filled="f" strokecolor="#0070c0" strokeweight="1.5pt">
                  <v:stroke endarrow="open"/>
                  <v:path arrowok="t" o:connecttype="custom" o:connectlocs="2546,0;523,107;0,504" o:connectangles="0,0,0"/>
                </v:shape>
                <v:shape id="Freeform 182" o:spid="_x0000_s1213" style="position:absolute;left:3044;top:1891;width:4126;height:783;visibility:visible;mso-wrap-style:square;v-text-anchor:top" coordsize="4610,8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ylKcwAAA&#10;ANwAAAAPAAAAZHJzL2Rvd25yZXYueG1sRE9Ni8IwEL0L/ocwwl5EUxdxpRpFZIW9idXF69CMTbWZ&#10;lCZq9debhQVv83ifM1+2thI3anzpWMFomIAgzp0uuVBw2G8GUxA+IGusHJOCB3lYLrqdOaba3XlH&#10;tywUIoawT1GBCaFOpfS5IYt+6GriyJ1cYzFE2BRSN3iP4baSn0kykRZLjg0Ga1obyi/Z1Sr4DRtz&#10;LnO93X1l5vndp7E5Xp1SH712NQMRqA1v8b/7R8f5yRj+nokXyM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ylKcwAAAANwAAAAPAAAAAAAAAAAAAAAAAJcCAABkcnMvZG93bnJl&#10;di54bWxQSwUGAAAAAAQABAD1AAAAhAMAAAAA&#10;" path="m4610,0c3161,70,1713,140,945,280,177,420,97,614,,838e" filled="f" strokecolor="#0070c0" strokeweight="1.5pt">
                  <v:stroke endarrow="open"/>
                  <v:path arrowok="t" o:connecttype="custom" o:connectlocs="4126,0;846,262;0,783" o:connectangles="0,0,0"/>
                </v:shape>
                <v:shape id="Freeform 183" o:spid="_x0000_s1214" style="position:absolute;left:3980;top:3092;width:4619;height:1549;visibility:visible;mso-wrap-style:square;v-text-anchor:top" coordsize="5480,21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OfSwwAAA&#10;ANwAAAAPAAAAZHJzL2Rvd25yZXYueG1sRE9NawIxEL0X+h/CFLzVpGKtrEYpCxWvVS+9jZtxE91M&#10;wibV9d83hUJv83ifs1wPvhNX6pMLrOFlrEAQN8E4bjUc9h/PcxApIxvsApOGOyVYrx4flliZcONP&#10;uu5yK0oIpwo12JxjJWVqLHlM4xCJC3cKvcdcYN9K0+OthPtOTpSaSY+OS4PFSLWl5rL79ho253qw&#10;qnOT/bF2MxVt3L5Nv7QePQ3vCxCZhvwv/nNvTZmvXuH3mXKBXP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OfSwwAAAANwAAAAPAAAAAAAAAAAAAAAAAJcCAABkcnMvZG93bnJl&#10;di54bWxQSwUGAAAAAAQABAD1AAAAhAMAAAAA&#10;" path="m5480,2139c3755,1645,2030,1151,1117,795,204,439,163,125,,0e" filled="f" strokecolor="#0070c0" strokeweight="1.5pt">
                  <v:stroke endarrow="open"/>
                  <v:path arrowok="t" o:connecttype="custom" o:connectlocs="4619,1549;942,576;0,0" o:connectangles="0,0,0"/>
                </v:shape>
                <v:shape id="Text Box 184" o:spid="_x0000_s1215" type="#_x0000_t202" style="position:absolute;left:3980;top:6027;width:2009;height:1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DbpFwgAA&#10;ANwAAAAPAAAAZHJzL2Rvd25yZXYueG1sRE/basJAEH0v9B+WKfhWNxYa09RVpNBioT54+YAhOyaL&#10;2dmYnWr8e7dQ8G0O5zqzxeBbdaY+usAGJuMMFHEVrOPawH73+VyAioJssQ1MBq4UYTF/fJhhacOF&#10;N3TeSq1SCMcSDTQiXal1rBryGMehI07cIfQeJcG+1rbHSwr3rX7Jslx7dJwaGuzoo6HquP31Btb5&#10;d3hz61f/5YrpSSqJ9jj8GDN6GpbvoIQGuYv/3Sub5mc5/D2TLtDz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sNukXCAAAA3AAAAA8AAAAAAAAAAAAAAAAAlwIAAGRycy9kb3du&#10;cmV2LnhtbFBLBQYAAAAABAAEAPUAAACGAwAAAAA=&#10;" fillcolor="#dbe5f1 [660]" stroked="f">
                  <v:textbox>
                    <w:txbxContent>
                      <w:p w14:paraId="17FB5461" w14:textId="77777777" w:rsidR="00ED27D3" w:rsidRPr="00A24446" w:rsidRDefault="00ED27D3"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216" type="#_x0000_t45" style="position:absolute;left:2561;top:1402;width:2107;height: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73bRwgAA&#10;ANwAAAAPAAAAZHJzL2Rvd25yZXYueG1sRE9NawIxEL0X/A9hhN5q1h7cdmuUIgjdS1EreB2TabJ0&#10;M1k3Ubf/vhGE3ubxPme+HHwrLtTHJrCC6aQAQayDadgq2H+tn15AxIRssA1MCn4pwnIxephjZcKV&#10;t3TZJStyCMcKFbiUukrKqB15jJPQEWfuO/QeU4a9labHaw73rXwuipn02HBucNjRypH+2Z29gtqt&#10;V0d72r+Wm6Yu6fNgda2tUo/j4f0NRKIh/Yvv7g+T5xcl3J7JF8jF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vdtHCAAAA3AAAAA8AAAAAAAAAAAAAAAAAlwIAAGRycy9kb3du&#10;cmV2LnhtbFBLBQYAAAAABAAEAPUAAACGAwAAAAA=&#10;" adj="25547,45663,23558,6462,21600,6462" fillcolor="#f4f3ec" strokecolor="#0070c0" strokeweight=".25pt">
                  <v:stroke startarrow="open"/>
                  <v:textbox>
                    <w:txbxContent>
                      <w:p w14:paraId="0B2BAB38" w14:textId="77777777" w:rsidR="00ED27D3" w:rsidRPr="00A24446" w:rsidRDefault="00ED27D3" w:rsidP="00A24446">
                        <w:pPr>
                          <w:rPr>
                            <w:sz w:val="18"/>
                            <w:lang w:val="en-AU"/>
                          </w:rPr>
                        </w:pPr>
                        <w:r w:rsidRPr="00A24446">
                          <w:rPr>
                            <w:sz w:val="18"/>
                            <w:lang w:val="en-AU"/>
                          </w:rPr>
                          <w:t>Start and end markers always used</w:t>
                        </w:r>
                      </w:p>
                    </w:txbxContent>
                  </v:textbox>
                  <o:callout v:ext="edit" minusx="t" minusy="t"/>
                </v:shape>
                <v:shape id="AutoShape 185" o:spid="_x0000_s1217" type="#_x0000_t45" style="position:absolute;left:2561;top:1402;width:2108;height: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wCxgAA&#10;ANwAAAAPAAAAZHJzL2Rvd25yZXYueG1sRI9Ba8JAEIXvQv/DMgVvumkrpaSuIoVAKSLWiqW3ITtm&#10;U7OzIbtq/PfOQfA2w3vz3jfTee8bdaIu1oENPI0zUMRlsDVXBrY/xegNVEzIFpvAZOBCEeazh8EU&#10;cxvO/E2nTaqUhHDM0YBLqc21jqUjj3EcWmLR9qHzmGTtKm07PEu4b/Rzlr1qjzVLg8OWPhyVh83R&#10;Gygq2q/+68nvn/s67i7rl2UqyqUxw8d+8Q4qUZ/u5tv1pxX8TGjlGZlAz6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wCxgAAANwAAAAPAAAAAAAAAAAAAAAAAJcCAABkcnMv&#10;ZG93bnJldi54bWxQSwUGAAAAAAQABAD1AAAAigMAAAAA&#10;" adj="-1875,45271,-932,6462,0,6462" fillcolor="#dbe5f1 [660]" strokecolor="#0070c0" strokeweight=".25pt">
                  <v:stroke startarrow="open"/>
                  <v:textbox>
                    <w:txbxContent>
                      <w:p w14:paraId="29D952B2" w14:textId="77777777" w:rsidR="00ED27D3" w:rsidRPr="00204D07" w:rsidRDefault="00ED27D3" w:rsidP="009D3992">
                        <w:pPr>
                          <w:jc w:val="center"/>
                          <w:rPr>
                            <w:sz w:val="16"/>
                            <w:szCs w:val="16"/>
                            <w:lang w:val="en-AU"/>
                          </w:rPr>
                        </w:pPr>
                        <w:r w:rsidRPr="00204D07">
                          <w:rPr>
                            <w:sz w:val="16"/>
                            <w:szCs w:val="16"/>
                            <w:lang w:val="en-AU"/>
                          </w:rPr>
                          <w:t>Start and end markers always used</w:t>
                        </w:r>
                      </w:p>
                    </w:txbxContent>
                  </v:textbox>
                  <o:callout v:ext="edit" minusy="t"/>
                </v:shape>
                <v:shape id="Freeform 188" o:spid="_x0000_s1218" style="position:absolute;left:7631;top:4641;width:968;height:2170;visibility:visible;mso-wrap-style:square;v-text-anchor:top" coordsize="968,21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liTowQAA&#10;ANwAAAAPAAAAZHJzL2Rvd25yZXYueG1sRE/NisIwEL4v+A5hBG9r6oKyVqOI4OrBPWz1AabN2Fab&#10;SWlSW9/eLAje5uP7neW6N5W4U+NKywom4wgEcWZ1ybmC82n3+Q3CeWSNlWVS8CAH69XgY4mxth3/&#10;0T3xuQgh7GJUUHhfx1K6rCCDbmxr4sBdbGPQB9jkUjfYhXBTya8omkmDJYeGAmvaFpTdktYo0OnP&#10;sUt52qbX2b7dXQ9U335bpUbDfrMA4an3b/HLfdBhfjSH/2fCBXL1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JYk6MEAAADcAAAADwAAAAAAAAAAAAAAAACXAgAAZHJzL2Rvd25y&#10;ZXYueG1sUEsFBgAAAAAEAAQA9QAAAIUDAAAAAA==&#10;" path="m968,0c861,41,754,82,688,367,622,652,684,1410,569,1710,454,2010,102,2140,,2170e" filled="f" strokecolor="#0070c0" strokeweight="1.5pt">
                  <v:stroke endarrow="open"/>
                  <v:path arrowok="t" o:connecttype="custom" o:connectlocs="968,0;688,367;569,1710;0,2170" o:connectangles="0,0,0,0"/>
                </v:shape>
                <v:shape id="Text Box 189" o:spid="_x0000_s1219" type="#_x0000_t202" style="position:absolute;left:2733;top:3514;width:1991;height:5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MFubwwAA&#10;ANwAAAAPAAAAZHJzL2Rvd25yZXYueG1sRI9Pi8IwEMXvwn6HMAteZE31IFKNIoIgLAj+wfPQzDal&#10;zaQ0qa3ffuewsLcZ3pv3frPdj75RL+piFdjAYp6BIi6Crbg08LifvtagYkK22AQmA2+KsN99TLaY&#10;2zDwlV63VCoJ4ZijAZdSm2sdC0ce4zy0xKL9hM5jkrUrte1wkHDf6GWWrbTHiqXBYUtHR0V9670B&#10;fI99f3VLzJ7fqamP4XIY6pkx08/xsAGVaEz/5r/rsxX8heDLMzKB3v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MFubwwAAANwAAAAPAAAAAAAAAAAAAAAAAJcCAABkcnMvZG93&#10;bnJldi54bWxQSwUGAAAAAAQABAD1AAAAhwMAAAAA&#10;" fillcolor="#b8cce4" stroked="f">
                  <v:fill opacity="43176f"/>
                  <v:textbox>
                    <w:txbxContent>
                      <w:p w14:paraId="50FE5CDF" w14:textId="77777777" w:rsidR="00ED27D3" w:rsidRPr="009D3992" w:rsidRDefault="00ED27D3" w:rsidP="009D3992">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72A29832" w14:textId="77777777" w:rsidR="00E1195F" w:rsidRPr="00084655" w:rsidRDefault="00E1195F" w:rsidP="00E1195F">
      <w:pPr>
        <w:pStyle w:val="Caption"/>
      </w:pPr>
      <w:r w:rsidRPr="00084655">
        <w:t xml:space="preserve">Figure </w:t>
      </w:r>
      <w:fldSimple w:instr=" SEQ Figure \* ARABIC ">
        <w:r w:rsidR="000E7C7E">
          <w:rPr>
            <w:noProof/>
          </w:rPr>
          <w:t>48</w:t>
        </w:r>
      </w:fldSimple>
      <w:r w:rsidRPr="00084655">
        <w:t xml:space="preserve">: </w:t>
      </w:r>
      <w:r>
        <w:t>Using Regular Expressions for selecting Spectra</w:t>
      </w:r>
    </w:p>
    <w:p w14:paraId="62B5B1B8" w14:textId="77777777" w:rsidR="005B1A36" w:rsidRDefault="009D3992" w:rsidP="005B1A36">
      <w:pPr>
        <w:pStyle w:val="Body"/>
      </w:pPr>
      <w:r>
        <w:t>For</w:t>
      </w:r>
      <w:r w:rsidR="00AF6F5F">
        <w:t xml:space="preserve"> each row of the XLS file, the data in the Matching Column is </w:t>
      </w:r>
      <w:r>
        <w:t>concatenated</w:t>
      </w:r>
      <w:r w:rsidR="00AF6F5F">
        <w:t xml:space="preserve"> with the </w:t>
      </w:r>
      <w:r w:rsidR="00AF6F5F" w:rsidRPr="007530D5">
        <w:rPr>
          <w:rStyle w:val="GUIWord"/>
        </w:rPr>
        <w:t>REGEX start</w:t>
      </w:r>
      <w:r w:rsidR="00AF6F5F">
        <w:t xml:space="preserve"> </w:t>
      </w:r>
      <w:r>
        <w:t xml:space="preserve">and </w:t>
      </w:r>
      <w:r w:rsidRPr="007530D5">
        <w:rPr>
          <w:rStyle w:val="GUIWord"/>
        </w:rPr>
        <w:t>REGE</w:t>
      </w:r>
      <w:r w:rsidR="007530D5" w:rsidRPr="007530D5">
        <w:rPr>
          <w:rStyle w:val="GUIWord"/>
        </w:rPr>
        <w:t>X</w:t>
      </w:r>
      <w:r w:rsidRPr="007530D5">
        <w:rPr>
          <w:rStyle w:val="GUIWord"/>
        </w:rPr>
        <w:t xml:space="preserve"> end</w:t>
      </w:r>
      <w:r>
        <w:t xml:space="preserve">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w:t>
      </w:r>
      <w:r w:rsidR="007530D5">
        <w:t>Regular Expressions</w:t>
      </w:r>
      <w:r w:rsidR="005B1A36">
        <w:t xml:space="preserve">. (See </w:t>
      </w:r>
      <w:r w:rsidR="00C63D4F">
        <w:fldChar w:fldCharType="begin"/>
      </w:r>
      <w:r w:rsidR="00C63D4F">
        <w:instrText xml:space="preserve"> REF _Ref353800559 \r \h  \* MERGEFORMAT </w:instrText>
      </w:r>
      <w:r w:rsidR="00C63D4F">
        <w:fldChar w:fldCharType="separate"/>
      </w:r>
      <w:r w:rsidR="000E7C7E" w:rsidRPr="000E7C7E">
        <w:rPr>
          <w:rStyle w:val="CrossReference"/>
        </w:rPr>
        <w:t xml:space="preserve">Appendix A: </w:t>
      </w:r>
      <w:r w:rsidR="00C63D4F">
        <w:fldChar w:fldCharType="end"/>
      </w:r>
      <w:r w:rsidR="00C63D4F">
        <w:fldChar w:fldCharType="begin"/>
      </w:r>
      <w:r w:rsidR="00C63D4F">
        <w:instrText xml:space="preserve"> REF _Ref359577405 \h  \* MERGEFORMAT </w:instrText>
      </w:r>
      <w:r w:rsidR="00C63D4F">
        <w:fldChar w:fldCharType="separate"/>
      </w:r>
      <w:r w:rsidR="000E7C7E" w:rsidRPr="000E7C7E">
        <w:rPr>
          <w:rStyle w:val="CrossReference"/>
        </w:rPr>
        <w:t>Regular Expressions Tutorial</w:t>
      </w:r>
      <w:r w:rsidR="00C63D4F">
        <w:fldChar w:fldCharType="end"/>
      </w:r>
      <w:r w:rsidR="005B1A36">
        <w:t>.)</w:t>
      </w:r>
      <w:r w:rsidR="00A00BB6">
        <w:t xml:space="preserve"> In the above example: the </w:t>
      </w:r>
      <w:r w:rsidR="00A00BB6" w:rsidRPr="000F0766">
        <w:rPr>
          <w:rStyle w:val="Codeintext"/>
        </w:rPr>
        <w:t>^</w:t>
      </w:r>
      <w:r w:rsidR="00A00BB6">
        <w:t xml:space="preserve"> forces the matching to start at the beginning of the string; </w:t>
      </w:r>
      <w:r w:rsidR="00A00BB6" w:rsidRPr="000F0766">
        <w:rPr>
          <w:rStyle w:val="Codeintext"/>
        </w:rPr>
        <w:t>.</w:t>
      </w:r>
      <w:r w:rsidR="00A00BB6">
        <w:t xml:space="preserve"> is a special character so </w:t>
      </w:r>
      <w:r w:rsidR="00A00BB6" w:rsidRPr="000F0766">
        <w:rPr>
          <w:rStyle w:val="Codeintext"/>
        </w:rPr>
        <w:t>\</w:t>
      </w:r>
      <w:r w:rsidR="00A00BB6">
        <w:t xml:space="preserve"> must be used to escape it, so </w:t>
      </w:r>
      <w:r w:rsidR="00A00BB6" w:rsidRPr="000F0766">
        <w:rPr>
          <w:rStyle w:val="Codeintext"/>
        </w:rPr>
        <w:t>\.</w:t>
      </w:r>
      <w:r w:rsidR="00A00BB6">
        <w:t xml:space="preserve"> matches the </w:t>
      </w:r>
      <w:r w:rsidR="00A00BB6" w:rsidRPr="000F0766">
        <w:rPr>
          <w:rStyle w:val="Codeintext"/>
        </w:rPr>
        <w:t>.</w:t>
      </w:r>
      <w:r w:rsidR="00A00BB6">
        <w:t xml:space="preserve"> in the file name; </w:t>
      </w:r>
      <w:r w:rsidR="00A00BB6" w:rsidRPr="000F0766">
        <w:rPr>
          <w:rStyle w:val="Codeintext"/>
        </w:rPr>
        <w:t>0*</w:t>
      </w:r>
      <w:r w:rsidR="00A00BB6">
        <w:t xml:space="preserve"> matches any number of </w:t>
      </w:r>
      <w:r w:rsidR="00A00BB6" w:rsidRPr="000F0766">
        <w:rPr>
          <w:rStyle w:val="Codeintext"/>
        </w:rPr>
        <w:t>0</w:t>
      </w:r>
      <w:r w:rsidR="00A00BB6">
        <w:t xml:space="preserve"> characters; </w:t>
      </w:r>
      <w:r w:rsidR="00A00BB6" w:rsidRPr="000F0766">
        <w:rPr>
          <w:rStyle w:val="Codeintext"/>
        </w:rPr>
        <w:t>5</w:t>
      </w:r>
      <w:r w:rsidR="00A00BB6">
        <w:t xml:space="preserve"> matches </w:t>
      </w:r>
      <w:r w:rsidR="00A00BB6" w:rsidRPr="000F0766">
        <w:rPr>
          <w:rStyle w:val="Codeintext"/>
        </w:rPr>
        <w:t>5</w:t>
      </w:r>
      <w:r w:rsidR="00A00BB6">
        <w:t xml:space="preserve">; and the </w:t>
      </w:r>
      <w:r w:rsidR="00A00BB6" w:rsidRPr="000F0766">
        <w:rPr>
          <w:rStyle w:val="Codeintext"/>
        </w:rPr>
        <w:t>$</w:t>
      </w:r>
      <w:r w:rsidR="00A00BB6">
        <w:t xml:space="preserve"> forces the match to complete at the end of the string.</w:t>
      </w:r>
    </w:p>
    <w:p w14:paraId="6F6FCDE9" w14:textId="77777777"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14:paraId="2F3B5D54" w14:textId="77777777" w:rsidR="00C356CB" w:rsidRDefault="00C356CB" w:rsidP="007D43F6">
      <w:pPr>
        <w:pStyle w:val="HeadingSubUnnumbered"/>
      </w:pPr>
      <w:r>
        <w:t>Using preconfigured column information</w:t>
      </w:r>
    </w:p>
    <w:p w14:paraId="137838C2" w14:textId="77777777"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14:paraId="06262AC5" w14:textId="77777777"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14:paraId="01437534" w14:textId="7D789470" w:rsidR="00F2409D" w:rsidRDefault="00BF49E7" w:rsidP="00E1195F">
      <w:pPr>
        <w:pStyle w:val="Figure"/>
        <w:pageBreakBefore/>
      </w:pPr>
      <w:r>
        <w:rPr>
          <w:lang w:val="en-US" w:eastAsia="en-US"/>
        </w:rPr>
        <mc:AlternateContent>
          <mc:Choice Requires="wpg">
            <w:drawing>
              <wp:inline distT="0" distB="0" distL="0" distR="0" wp14:anchorId="2F584D6C" wp14:editId="69ABC384">
                <wp:extent cx="5432425" cy="3079115"/>
                <wp:effectExtent l="0" t="0" r="3175" b="0"/>
                <wp:docPr id="32" name="Group 1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32425" cy="3079115"/>
                          <a:chOff x="2127" y="2676"/>
                          <a:chExt cx="8555" cy="4849"/>
                        </a:xfrm>
                      </wpg:grpSpPr>
                      <wps:wsp>
                        <wps:cNvPr id="33" name="AutoShape 191"/>
                        <wps:cNvSpPr>
                          <a:spLocks noChangeAspect="1" noChangeArrowheads="1" noTextEdit="1"/>
                        </wps:cNvSpPr>
                        <wps:spPr bwMode="auto">
                          <a:xfrm>
                            <a:off x="2127" y="2676"/>
                            <a:ext cx="8555" cy="4849"/>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193"/>
                          <pic:cNvPicPr>
                            <a:picLocks noChangeAspect="1" noChangeArrowheads="1"/>
                          </pic:cNvPicPr>
                        </pic:nvPicPr>
                        <pic:blipFill>
                          <a:blip r:embed="rId82">
                            <a:extLst>
                              <a:ext uri="{28A0092B-C50C-407E-A947-70E740481C1C}">
                                <a14:useLocalDpi xmlns:a14="http://schemas.microsoft.com/office/drawing/2010/main" val="0"/>
                              </a:ext>
                            </a:extLst>
                          </a:blip>
                          <a:srcRect t="13379" b="61095"/>
                          <a:stretch>
                            <a:fillRect/>
                          </a:stretch>
                        </pic:blipFill>
                        <pic:spPr bwMode="auto">
                          <a:xfrm>
                            <a:off x="3014" y="2805"/>
                            <a:ext cx="6739" cy="14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94"/>
                          <pic:cNvPicPr>
                            <a:picLocks noChangeAspect="1" noChangeArrowheads="1"/>
                          </pic:cNvPicPr>
                        </pic:nvPicPr>
                        <pic:blipFill>
                          <a:blip r:embed="rId93">
                            <a:extLst>
                              <a:ext uri="{28A0092B-C50C-407E-A947-70E740481C1C}">
                                <a14:useLocalDpi xmlns:a14="http://schemas.microsoft.com/office/drawing/2010/main" val="0"/>
                              </a:ext>
                            </a:extLst>
                          </a:blip>
                          <a:srcRect l="2258" t="28047" r="10388" b="18475"/>
                          <a:stretch>
                            <a:fillRect/>
                          </a:stretch>
                        </pic:blipFill>
                        <pic:spPr bwMode="auto">
                          <a:xfrm>
                            <a:off x="4761" y="5620"/>
                            <a:ext cx="3288" cy="1838"/>
                          </a:xfrm>
                          <a:prstGeom prst="rect">
                            <a:avLst/>
                          </a:prstGeom>
                          <a:noFill/>
                          <a:extLst>
                            <a:ext uri="{909E8E84-426E-40dd-AFC4-6F175D3DCCD1}">
                              <a14:hiddenFill xmlns:a14="http://schemas.microsoft.com/office/drawing/2010/main">
                                <a:solidFill>
                                  <a:srgbClr val="FFFFFF"/>
                                </a:solidFill>
                              </a14:hiddenFill>
                            </a:ext>
                          </a:extLst>
                        </pic:spPr>
                      </pic:pic>
                      <wps:wsp>
                        <wps:cNvPr id="37" name="AutoShape 195"/>
                        <wps:cNvSpPr>
                          <a:spLocks noChangeArrowheads="1"/>
                        </wps:cNvSpPr>
                        <wps:spPr bwMode="auto">
                          <a:xfrm>
                            <a:off x="2687" y="3686"/>
                            <a:ext cx="7066" cy="17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utoShape 196"/>
                        <wps:cNvSpPr>
                          <a:spLocks noChangeArrowheads="1"/>
                        </wps:cNvSpPr>
                        <wps:spPr bwMode="auto">
                          <a:xfrm>
                            <a:off x="5019" y="6093"/>
                            <a:ext cx="1257" cy="1311"/>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AutoShape 197"/>
                        <wps:cNvSpPr>
                          <a:spLocks noChangeArrowheads="1"/>
                        </wps:cNvSpPr>
                        <wps:spPr bwMode="auto">
                          <a:xfrm>
                            <a:off x="3078" y="3438"/>
                            <a:ext cx="7066" cy="17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AutoShape 198"/>
                        <wps:cNvSpPr>
                          <a:spLocks noChangeArrowheads="1"/>
                        </wps:cNvSpPr>
                        <wps:spPr bwMode="auto">
                          <a:xfrm>
                            <a:off x="6362" y="6093"/>
                            <a:ext cx="1612" cy="1311"/>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199"/>
                        <wps:cNvSpPr>
                          <a:spLocks noChangeArrowheads="1"/>
                        </wps:cNvSpPr>
                        <wps:spPr bwMode="auto">
                          <a:xfrm>
                            <a:off x="5019" y="5824"/>
                            <a:ext cx="3030" cy="236"/>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204"/>
                        <wps:cNvSpPr>
                          <a:spLocks/>
                        </wps:cNvSpPr>
                        <wps:spPr bwMode="auto">
                          <a:xfrm>
                            <a:off x="2859" y="3858"/>
                            <a:ext cx="2127" cy="2901"/>
                          </a:xfrm>
                          <a:custGeom>
                            <a:avLst/>
                            <a:gdLst>
                              <a:gd name="T0" fmla="*/ 0 w 2127"/>
                              <a:gd name="T1" fmla="*/ 0 h 2901"/>
                              <a:gd name="T2" fmla="*/ 537 w 2127"/>
                              <a:gd name="T3" fmla="*/ 2095 h 2901"/>
                              <a:gd name="T4" fmla="*/ 2127 w 2127"/>
                              <a:gd name="T5" fmla="*/ 2901 h 2901"/>
                            </a:gdLst>
                            <a:ahLst/>
                            <a:cxnLst>
                              <a:cxn ang="0">
                                <a:pos x="T0" y="T1"/>
                              </a:cxn>
                              <a:cxn ang="0">
                                <a:pos x="T2" y="T3"/>
                              </a:cxn>
                              <a:cxn ang="0">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205"/>
                        <wps:cNvSpPr>
                          <a:spLocks/>
                        </wps:cNvSpPr>
                        <wps:spPr bwMode="auto">
                          <a:xfrm>
                            <a:off x="7974" y="3610"/>
                            <a:ext cx="1999" cy="3203"/>
                          </a:xfrm>
                          <a:custGeom>
                            <a:avLst/>
                            <a:gdLst>
                              <a:gd name="T0" fmla="*/ 1999 w 1999"/>
                              <a:gd name="T1" fmla="*/ 0 h 3203"/>
                              <a:gd name="T2" fmla="*/ 1450 w 1999"/>
                              <a:gd name="T3" fmla="*/ 2096 h 3203"/>
                              <a:gd name="T4" fmla="*/ 0 w 1999"/>
                              <a:gd name="T5" fmla="*/ 3203 h 3203"/>
                            </a:gdLst>
                            <a:ahLst/>
                            <a:cxnLst>
                              <a:cxn ang="0">
                                <a:pos x="T0" y="T1"/>
                              </a:cxn>
                              <a:cxn ang="0">
                                <a:pos x="T2" y="T3"/>
                              </a:cxn>
                              <a:cxn ang="0">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AutoShape 206"/>
                        <wps:cNvSpPr>
                          <a:spLocks/>
                        </wps:cNvSpPr>
                        <wps:spPr bwMode="auto">
                          <a:xfrm>
                            <a:off x="3546" y="4364"/>
                            <a:ext cx="1440" cy="883"/>
                          </a:xfrm>
                          <a:prstGeom prst="accentCallout2">
                            <a:avLst>
                              <a:gd name="adj1" fmla="val 20500"/>
                              <a:gd name="adj2" fmla="val 0"/>
                              <a:gd name="adj3" fmla="val 20500"/>
                              <a:gd name="adj4" fmla="val -14444"/>
                              <a:gd name="adj5" fmla="val 99662"/>
                              <a:gd name="adj6" fmla="val -29097"/>
                            </a:avLst>
                          </a:prstGeom>
                          <a:solidFill>
                            <a:srgbClr val="F4F3EC"/>
                          </a:solidFill>
                          <a:ln w="9525">
                            <a:solidFill>
                              <a:srgbClr val="FF0000"/>
                            </a:solidFill>
                            <a:miter lim="800000"/>
                            <a:headEnd/>
                            <a:tailEnd/>
                          </a:ln>
                        </wps:spPr>
                        <wps:txbx>
                          <w:txbxContent>
                            <w:p w14:paraId="60293C2F" w14:textId="77777777" w:rsidR="00ED27D3" w:rsidRPr="0019048D" w:rsidRDefault="00ED27D3"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73" name="AutoShape 207"/>
                        <wps:cNvSpPr>
                          <a:spLocks/>
                        </wps:cNvSpPr>
                        <wps:spPr bwMode="auto">
                          <a:xfrm>
                            <a:off x="7716" y="4364"/>
                            <a:ext cx="1440" cy="883"/>
                          </a:xfrm>
                          <a:prstGeom prst="accentCallout2">
                            <a:avLst>
                              <a:gd name="adj1" fmla="val 20500"/>
                              <a:gd name="adj2" fmla="val 100000"/>
                              <a:gd name="adj3" fmla="val 20500"/>
                              <a:gd name="adj4" fmla="val 119236"/>
                              <a:gd name="adj5" fmla="val 54588"/>
                              <a:gd name="adj6" fmla="val 138819"/>
                            </a:avLst>
                          </a:prstGeom>
                          <a:solidFill>
                            <a:srgbClr val="F4F3EC"/>
                          </a:solidFill>
                          <a:ln w="9525">
                            <a:solidFill>
                              <a:srgbClr val="00B0F0"/>
                            </a:solidFill>
                            <a:miter lim="800000"/>
                            <a:headEnd/>
                            <a:tailEnd/>
                          </a:ln>
                        </wps:spPr>
                        <wps:txbx>
                          <w:txbxContent>
                            <w:p w14:paraId="1BAE6A04" w14:textId="77777777" w:rsidR="00ED27D3" w:rsidRPr="0019048D" w:rsidRDefault="00ED27D3"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74" name="AutoShape 208"/>
                        <wps:cNvSpPr>
                          <a:spLocks/>
                        </wps:cNvSpPr>
                        <wps:spPr bwMode="auto">
                          <a:xfrm>
                            <a:off x="5677" y="4364"/>
                            <a:ext cx="1440" cy="883"/>
                          </a:xfrm>
                          <a:prstGeom prst="accentCallout2">
                            <a:avLst>
                              <a:gd name="adj1" fmla="val 20500"/>
                              <a:gd name="adj2" fmla="val 0"/>
                              <a:gd name="adj3" fmla="val 20500"/>
                              <a:gd name="adj4" fmla="val -12222"/>
                              <a:gd name="adj5" fmla="val 148356"/>
                              <a:gd name="adj6" fmla="val -24653"/>
                            </a:avLst>
                          </a:prstGeom>
                          <a:solidFill>
                            <a:srgbClr val="F4F3EC"/>
                          </a:solidFill>
                          <a:ln w="9525">
                            <a:solidFill>
                              <a:srgbClr val="00B050"/>
                            </a:solidFill>
                            <a:miter lim="800000"/>
                            <a:headEnd/>
                            <a:tailEnd/>
                          </a:ln>
                        </wps:spPr>
                        <wps:txbx>
                          <w:txbxContent>
                            <w:p w14:paraId="030C7DC3" w14:textId="77777777" w:rsidR="00ED27D3" w:rsidRPr="0019048D" w:rsidRDefault="00ED27D3" w:rsidP="0019048D">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w:pict>
              <v:group id="Group 192" o:spid="_x0000_s1220" style="width:427.75pt;height:242.45pt;mso-position-horizontal-relative:char;mso-position-vertical-relative:line" coordorigin="2127,2676" coordsize="8555,48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">
                <o:lock v:ext="edit" aspectratio="t"/>
                <v:rect id="AutoShape 191" o:spid="_x0000_s1221" style="position:absolute;left:2127;top:2676;width:8555;height:48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azUIxQAA&#10;ANsAAAAPAAAAZHJzL2Rvd25yZXYueG1sRI9Ba8JAFITvBf/D8oReSt1YoU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rNQjFAAAA2wAAAA8AAAAAAAAAAAAAAAAAlwIAAGRycy9k&#10;b3ducmV2LnhtbFBLBQYAAAAABAAEAPUAAACJAwAAAAA=&#10;" filled="f" stroked="f">
                  <o:lock v:ext="edit" aspectratio="t" text="t"/>
                </v:rect>
                <v:shape id="Picture 193" o:spid="_x0000_s1222" type="#_x0000_t75" style="position:absolute;left:3014;top:2805;width:6739;height:14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e&#10;/+PGAAAA2wAAAA8AAABkcnMvZG93bnJldi54bWxEj0trwzAQhO+F/gexhV5KIzduS3CjhBJIySWH&#10;uHnQ22JtbBNrZSz59e+jQCHHYWa+YebLwVSio8aVlhW8TSIQxJnVJecK9r/r1xkI55E1VpZJwUgO&#10;lovHhzkm2va8oy71uQgQdgkqKLyvEyldVpBBN7E1cfDOtjHog2xyqRvsA9xUchpFn9JgyWGhwJpW&#10;BWWXtDUK/n4Oaf6ym723Y+XaLJqetvYYK/X8NHx/gfA0+Hv4v73RCuIPuH0JP0Aur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17/48YAAADbAAAADwAAAAAAAAAAAAAAAACc&#10;AgAAZHJzL2Rvd25yZXYueG1sUEsFBgAAAAAEAAQA9wAAAI8DAAAAAA==&#10;">
                  <v:imagedata r:id="rId94" o:title="" croptop="8768f" cropbottom="40039f"/>
                </v:shape>
                <v:shape id="Picture 194" o:spid="_x0000_s1223" type="#_x0000_t75" style="position:absolute;left:4761;top:5620;width:3288;height:18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ln&#10;j5nEAAAA2wAAAA8AAABkcnMvZG93bnJldi54bWxEj0FrwkAUhO+F/oflFXoR3ahUQnSVIhqL9mLU&#10;+yP7TEKzb0N2q7G/3hWEHoeZ+YaZLTpTiwu1rrKsYDiIQBDnVldcKDge1v0YhPPIGmvLpOBGDhbz&#10;15cZJtpeeU+XzBciQNglqKD0vkmkdHlJBt3ANsTBO9vWoA+yLaRu8RrgppajKJpIgxWHhRIbWpaU&#10;/2S/RgFu0sP3avQXp+kp9r3oA8e93Vap97fucwrCU+f/w8/2l1YwnsDjS/gBcn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lnj5nEAAAA2wAAAA8AAAAAAAAAAAAAAAAAnAIA&#10;AGRycy9kb3ducmV2LnhtbFBLBQYAAAAABAAEAPcAAACNAwAAAAA=&#10;">
                  <v:imagedata r:id="rId95" o:title="" croptop="18381f" cropbottom="12108f" cropleft="1480f" cropright="6808f"/>
                </v:shape>
                <v:roundrect id="AutoShape 195" o:spid="_x0000_s1224" style="position:absolute;left:2687;top:3686;width:7066;height:17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uRquxQAA&#10;ANsAAAAPAAAAZHJzL2Rvd25yZXYueG1sRI9BawIxFITvgv8hPMFL0Wy1VdkapRVFD4JUpefH5rm7&#10;NnlZNlHXf28KBY/DzHzDTOeNNeJKtS8dK3jtJyCIM6dLzhUcD6veBIQPyBqNY1JwJw/zWbs1xVS7&#10;G3/TdR9yESHsU1RQhFClUvqsIIu+7yri6J1cbTFEWedS13iLcGvkIElG0mLJcaHAihYFZb/7i1WQ&#10;vK2XP7uJXJ+X77vFaPtl6GVolOp2ms8PEIGa8Az/tzdawXAMf1/iD5Cz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5Gq7FAAAA2wAAAA8AAAAAAAAAAAAAAAAAlwIAAGRycy9k&#10;b3ducmV2LnhtbFBLBQYAAAAABAAEAPUAAACJAwAAAAA=&#10;" filled="f" strokecolor="red" strokeweight="1.5pt"/>
                <v:roundrect id="AutoShape 196" o:spid="_x0000_s1225" style="position:absolute;left:5019;top:6093;width:1257;height:1311;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8tcdvAAA&#10;ANsAAAAPAAAAZHJzL2Rvd25yZXYueG1sRE/dCgFBFL5X3mE6yh2zhFiGpJQoZSkuTzvH7mbnzLYz&#10;WG9vLpTLr+9/sWpMKV5Uu8KygkE/AkGcWl1wpuBy3vamIJxH1lhaJgUfcrBatlsLjLV984leic9E&#10;CGEXo4Lc+yqW0qU5GXR9WxEH7m5rgz7AOpO6xncIN6UcRtFEGiw4NORY0San9JE8jQJ/GF23btwc&#10;dwlnM4pKvD2ve6W6nWY9B+Gp8X/xz73TCkZhffgSfoBcfgE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KDy1x28AAAA2wAAAA8AAAAAAAAAAAAAAAAAlwIAAGRycy9kb3ducmV2Lnht&#10;bFBLBQYAAAAABAAEAPUAAACAAwAAAAA=&#10;" filled="f" strokecolor="red" strokeweight="1.5pt"/>
                <v:roundrect id="AutoShape 197" o:spid="_x0000_s1226" style="position:absolute;left:3078;top:3438;width:7066;height:17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xPBLwwAA&#10;ANsAAAAPAAAAZHJzL2Rvd25yZXYueG1sRI9Pi8IwFMTvC36H8IS9LJqqi0g1ihZcBNeD/+6P5tkW&#10;m5fSxLZ+e7Ow4HGYmd8wi1VnStFQ7QrLCkbDCARxanXBmYLLeTuYgXAeWWNpmRQ8ycFq2ftYYKxt&#10;y0dqTj4TAcIuRgW591UspUtzMuiGtiIO3s3WBn2QdSZ1jW2Am1KOo2gqDRYcFnKsKMkpvZ8eRsFB&#10;HtJs/9Pcf7+uz00742RizolSn/1uPQfhqfPv8H97pxV8j+DvS/gBcvk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xPBLwwAAANsAAAAPAAAAAAAAAAAAAAAAAJcCAABkcnMvZG93&#10;bnJldi54bWxQSwUGAAAAAAQABAD1AAAAhwMAAAAA&#10;" filled="f" strokecolor="#00b0f0" strokeweight="1.5pt"/>
                <v:roundrect id="AutoShape 198" o:spid="_x0000_s1227" style="position:absolute;left:6362;top:6093;width:1612;height:1311;visibility:visible;mso-wrap-style:square;v-text-anchor:top" arcsize="50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e90vwgAA&#10;ANsAAAAPAAAAZHJzL2Rvd25yZXYueG1sRI9Bi8IwFITvC/6H8ARva+pSilSjiLAgCIKuB4+P5tlW&#10;m5eaxFr/vRGEPQ4z8w0zX/amER05X1tWMBknIIgLq2suFRz/fr+nIHxA1thYJgVP8rBcDL7mmGv7&#10;4D11h1CKCGGfo4IqhDaX0hcVGfRj2xJH72ydwRClK6V2+Ihw08ifJMmkwZrjQoUtrSsqroe7UdCU&#10;F5/uUsxu7pR10+f2uLnvE6VGw341AxGoD//hT3ujFaQpvL/EHyAX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p73S/CAAAA2wAAAA8AAAAAAAAAAAAAAAAAlwIAAGRycy9kb3du&#10;cmV2LnhtbFBLBQYAAAAABAAEAPUAAACGAwAAAAA=&#10;" filled="f" strokecolor="#00b0f0" strokeweight="1.5pt"/>
                <v:roundrect id="AutoShape 199" o:spid="_x0000_s1228" style="position:absolute;left:5019;top:5824;width:3030;height:236;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WX6+wgAA&#10;ANsAAAAPAAAAZHJzL2Rvd25yZXYueG1sRI9Bi8IwFITvC/6H8ARva7qiIl2jiCAIImr14u3ZvE3L&#10;Ni+libb+eyMs7HGYmW+Y+bKzlXhQ40vHCr6GCQji3OmSjYLLefM5A+EDssbKMSl4koflovcxx1S7&#10;lk/0yIIREcI+RQVFCHUqpc8LsuiHriaO3o9rLIYoGyN1g22E20qOkmQqLZYcFwqsaV1Q/pvdrQI6&#10;XTf7m9GX7WRmDrvs2IY7rZQa9LvVN4hAXfgP/7W3WsF4Cu8v8QfIx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dZfr7CAAAA2wAAAA8AAAAAAAAAAAAAAAAAlwIAAGRycy9kb3du&#10;cmV2LnhtbFBLBQYAAAAABAAEAPUAAACGAwAAAAA=&#10;" filled="f" strokecolor="#00b050" strokeweight="1.5pt"/>
                <v:shape id="Freeform 204" o:spid="_x0000_s1229" style="position:absolute;left:2859;top:3858;width:2127;height:2901;visibility:visible;mso-wrap-style:square;v-text-anchor:top" coordsize="2127,29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KrRPvwAA&#10;ANsAAAAPAAAAZHJzL2Rvd25yZXYueG1sRE9Li8IwEL4L+x/CLOxN0/WFVKMsC4KoFx+gx6EZ27LN&#10;pDTR1n+/cxA8fnzvxapzlXpQE0rPBr4HCSjizNuScwPn07o/AxUissXKMxl4UoDV8qO3wNT6lg/0&#10;OMZcSQiHFA0UMdap1iEryGEY+JpYuJtvHEaBTa5tg62Eu0oPk2SqHZYsDQXW9FtQ9ne8OwP7w+66&#10;mexcfeFq3Ilw2z5HW2O+PrufOahIXXyLX+6NNTCR9fJFfoBe/g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cqtE+/AAAA2wAAAA8AAAAAAAAAAAAAAAAAlwIAAGRycy9kb3ducmV2&#10;LnhtbFBLBQYAAAAABAAEAPUAAACDAwAAAAA=&#10;" path="m0,0c91,806,183,1612,537,2095,891,2578,1509,2739,2127,2901e" filled="f" strokecolor="red" strokeweight="2.25pt">
                  <v:stroke endarrow="block"/>
                  <v:path arrowok="t" o:connecttype="custom" o:connectlocs="0,0;537,2095;2127,2901" o:connectangles="0,0,0"/>
                </v:shape>
                <v:shape id="Freeform 205" o:spid="_x0000_s1230" style="position:absolute;left:7974;top:3610;width:1999;height:3203;visibility:visible;mso-wrap-style:square;v-text-anchor:top" coordsize="1999,32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6u3+wgAA&#10;ANsAAAAPAAAAZHJzL2Rvd25yZXYueG1sRE/PT8IwFL6T+D80z4QbdIKiGRSiJiDcEIhwfFkf6+L6&#10;OtcyJn89PZBw/PL9nsxaW4qGal84VvDUT0AQZ04XnCvYbee9NxA+IGssHZOCf/Iwmz50Jphqd+Zv&#10;ajYhFzGEfYoKTAhVKqXPDFn0fVcRR+7oaoshwjqXusZzDLelHCTJSFosODYYrOjTUPa7OVkFl8Pg&#10;+We1X3xdzMvHetkk+m/4qpXqPrbvYxCB2nAX39xLrWAUx8Yv8QfI6R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q7f7CAAAA2wAAAA8AAAAAAAAAAAAAAAAAlwIAAGRycy9kb3du&#10;cmV2LnhtbFBLBQYAAAAABAAEAPUAAACGAwAAAAA=&#10;" path="m1999,0c1891,781,1783,1562,1450,2096,1117,2630,229,3017,,3203e" filled="f" strokecolor="#00b0f0" strokeweight="2.25pt">
                  <v:stroke endarrow="open"/>
                  <v:path arrowok="t" o:connecttype="custom" o:connectlocs="1999,0;1450,2096;0,3203" o:connectangles="0,0,0"/>
                </v:shape>
                <v:shape id="AutoShape 206" o:spid="_x0000_s1231" type="#_x0000_t45" style="position:absolute;left:3546;top:4364;width:1440;height:8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s5jYwwAA&#10;ANsAAAAPAAAAZHJzL2Rvd25yZXYueG1sRI/RisIwFETfBf8hXGHfNNXFotVUZEEQ3JetfsClubal&#10;zU1tsrb69RtB2MdhZs4w291gGnGnzlWWFcxnEQji3OqKCwWX82G6AuE8ssbGMil4kINdOh5tMdG2&#10;5x+6Z74QAcIuQQWl920ipctLMuhmtiUO3tV2Bn2QXSF1h32Am0YuoiiWBisOCyW29FVSXme/RsFK&#10;18vlQl6/4+j5GWenW2+e/V6pj8mw34DwNPj/8Lt91AriNby+hB8g0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s5jYwwAAANsAAAAPAAAAAAAAAAAAAAAAAJcCAABkcnMvZG93&#10;bnJldi54bWxQSwUGAAAAAAQABAD1AAAAhwMAAAAA&#10;" adj="-6285,21527,-3120,4428,0,4428" fillcolor="#f4f3ec" strokecolor="red">
                  <v:textbox inset=".5mm,.5mm,.5mm,.5mm">
                    <w:txbxContent>
                      <w:p w14:paraId="60293C2F" w14:textId="77777777" w:rsidR="00ED27D3" w:rsidRPr="0019048D" w:rsidRDefault="00ED27D3"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232" type="#_x0000_t45" style="position:absolute;left:7716;top:4364;width:1440;height:8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66rxQAA&#10;ANsAAAAPAAAAZHJzL2Rvd25yZXYueG1sRI/dagIxFITvC32HcAq9q1lb0LKaFSlYtggWrYjeHTdn&#10;f+jmZElSXd/eFAQvh5n5hpnOetOKEznfWFYwHCQgiAurG64UbH8WL+8gfEDW2FomBRfyMMseH6aY&#10;anvmNZ02oRIRwj5FBXUIXSqlL2oy6Ae2I45eaZ3BEKWrpHZ4jnDTytckGUmDDceFGjv6qKn43fwZ&#10;Bfm24OVqv9od8/bzu+sXX0dXHpR6furnExCB+nAP39q5VjB+g/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5DrqvFAAAA2wAAAA8AAAAAAAAAAAAAAAAAlwIAAGRycy9k&#10;b3ducmV2LnhtbFBLBQYAAAAABAAEAPUAAACJAwAAAAA=&#10;" adj="29985,11791,25755,4428,21600,4428" fillcolor="#f4f3ec" strokecolor="#00b0f0">
                  <v:textbox inset=".5mm,.5mm,.5mm,.5mm">
                    <w:txbxContent>
                      <w:p w14:paraId="1BAE6A04" w14:textId="77777777" w:rsidR="00ED27D3" w:rsidRPr="0019048D" w:rsidRDefault="00ED27D3"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233" type="#_x0000_t45" style="position:absolute;left:5677;top:4364;width:1440;height:8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LohexQAA&#10;ANsAAAAPAAAAZHJzL2Rvd25yZXYueG1sRI9Pa8JAFMTvgt9heYKXopvakmrqKkUr9GAP/oFeH9ln&#10;Nph9G7JrjN/eFQoeh5n5DTNfdrYSLTW+dKzgdZyAIM6dLrlQcDxsRlMQPiBrrByTght5WC76vTlm&#10;2l15R+0+FCJC2GeowIRQZ1L63JBFP3Y1cfROrrEYomwKqRu8Rrit5CRJUmmx5LhgsKaVofy8v1gF&#10;f+titkrfZDvbmpf8W/7u6HTulBoOuq9PEIG68Az/t3+0go93eHyJP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AuiF7FAAAA2wAAAA8AAAAAAAAAAAAAAAAAlwIAAGRycy9k&#10;b3ducmV2LnhtbFBLBQYAAAAABAAEAPUAAACJAwAAAAA=&#10;" adj="-5325,32045,-2640,4428,0,4428" fillcolor="#f4f3ec" strokecolor="#00b050">
                  <v:textbox inset=".5mm,.5mm,.5mm,.5mm">
                    <w:txbxContent>
                      <w:p w14:paraId="030C7DC3" w14:textId="77777777" w:rsidR="00ED27D3" w:rsidRPr="0019048D" w:rsidRDefault="00ED27D3" w:rsidP="0019048D">
                        <w:pPr>
                          <w:rPr>
                            <w:sz w:val="16"/>
                            <w:lang w:val="en-AU"/>
                          </w:rPr>
                        </w:pPr>
                        <w:r>
                          <w:rPr>
                            <w:sz w:val="16"/>
                            <w:lang w:val="en-AU"/>
                          </w:rPr>
                          <w:t>A header row must be present, but is not used</w:t>
                        </w:r>
                      </w:p>
                    </w:txbxContent>
                  </v:textbox>
                  <o:callout v:ext="edit" minusy="t"/>
                </v:shape>
                <w10:anchorlock/>
              </v:group>
            </w:pict>
          </mc:Fallback>
        </mc:AlternateContent>
      </w:r>
    </w:p>
    <w:p w14:paraId="13F3F0C2" w14:textId="77777777" w:rsidR="00E1195F" w:rsidRPr="00084655" w:rsidRDefault="00E1195F" w:rsidP="00E1195F">
      <w:pPr>
        <w:pStyle w:val="Caption"/>
      </w:pPr>
      <w:r w:rsidRPr="00084655">
        <w:t xml:space="preserve">Figure </w:t>
      </w:r>
      <w:fldSimple w:instr=" SEQ Figure \* ARABIC ">
        <w:r w:rsidR="000E7C7E">
          <w:rPr>
            <w:noProof/>
          </w:rPr>
          <w:t>49</w:t>
        </w:r>
      </w:fldSimple>
      <w:r w:rsidRPr="00084655">
        <w:t xml:space="preserve">: </w:t>
      </w:r>
      <w:r w:rsidR="0098598E">
        <w:t>Setup</w:t>
      </w:r>
      <w:r>
        <w:t xml:space="preserve"> up pre-defined column allocations</w:t>
      </w:r>
    </w:p>
    <w:p w14:paraId="1068040B" w14:textId="77777777" w:rsidR="00831986" w:rsidRDefault="00831986" w:rsidP="00831986">
      <w:pPr>
        <w:pStyle w:val="Bullet"/>
      </w:pPr>
      <w:r>
        <w:t>The table must be in the first datasheet of the spreadsheet.</w:t>
      </w:r>
    </w:p>
    <w:p w14:paraId="016FD681" w14:textId="77777777"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14:paraId="3A84CD0C" w14:textId="77777777" w:rsidR="00831986" w:rsidRDefault="0019048D" w:rsidP="00831986">
      <w:pPr>
        <w:pStyle w:val="Bullet"/>
      </w:pPr>
      <w:r>
        <w:t xml:space="preserve">The names </w:t>
      </w:r>
      <w:r w:rsidR="00831986">
        <w:t>in both columns are case sensitive.</w:t>
      </w:r>
    </w:p>
    <w:p w14:paraId="13BB0DB5" w14:textId="77777777" w:rsidR="0019048D" w:rsidRDefault="0019048D" w:rsidP="00831986">
      <w:pPr>
        <w:pStyle w:val="Bullet"/>
      </w:pPr>
      <w:r>
        <w:t>Leading and trailing spaces must be avoided.</w:t>
      </w:r>
    </w:p>
    <w:p w14:paraId="0A0992E7" w14:textId="77777777" w:rsidR="00FF3B3D" w:rsidRDefault="00FF3B3D" w:rsidP="00831986">
      <w:pPr>
        <w:pStyle w:val="Bullet"/>
      </w:pPr>
      <w:r>
        <w:t>There must be a header row, but it is skipped over.</w:t>
      </w:r>
    </w:p>
    <w:p w14:paraId="2C555999" w14:textId="77777777" w:rsidR="00FF3B3D" w:rsidRDefault="00FF3B3D" w:rsidP="00831986">
      <w:pPr>
        <w:pStyle w:val="Bullet"/>
      </w:pPr>
      <w:r>
        <w:t>The rows do not need to be sorted into any sequence.</w:t>
      </w:r>
    </w:p>
    <w:p w14:paraId="615B0677" w14:textId="77777777" w:rsidR="00831986" w:rsidRDefault="00831986" w:rsidP="00831986">
      <w:pPr>
        <w:pStyle w:val="Bullet"/>
      </w:pPr>
      <w:r>
        <w:t>The file must be saved as an .XLS file. .CSV, XLSX or other Excel file formats are not supported.</w:t>
      </w:r>
    </w:p>
    <w:p w14:paraId="7C13F2CC" w14:textId="77777777"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firstRow="1" w:lastRow="0" w:firstColumn="1" w:lastColumn="0" w:noHBand="0" w:noVBand="1"/>
      </w:tblPr>
      <w:tblGrid>
        <w:gridCol w:w="8862"/>
      </w:tblGrid>
      <w:tr w:rsidR="00831986" w14:paraId="247BE101" w14:textId="77777777" w:rsidTr="0083198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45667B5" w14:textId="77777777"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14:paraId="21D55E4D" w14:textId="77777777" w:rsidR="00831986" w:rsidRDefault="00831986" w:rsidP="00831986">
            <w:pPr>
              <w:pStyle w:val="ProcessStep"/>
            </w:pPr>
            <w:r>
              <w:t xml:space="preserve">Select the Campaign, hierarchy node or Spectra to which you want the Metadata to be uploaded. </w:t>
            </w:r>
          </w:p>
          <w:p w14:paraId="118F77C2" w14:textId="77777777"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w:t>
            </w:r>
            <w:r w:rsidR="007F4F37">
              <w:t>Metadata</w:t>
            </w:r>
            <w:r>
              <w:t xml:space="preserve"> file you have previously prepared and Open it. </w:t>
            </w:r>
          </w:p>
          <w:p w14:paraId="47F20167" w14:textId="77777777"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w:t>
            </w:r>
            <w:r w:rsidR="007530D5">
              <w:t xml:space="preserve">Browse to the column mappings XLS file and open it. </w:t>
            </w:r>
            <w:r>
              <w:t xml:space="preserve">The name of file you have opened will be shown in the </w:t>
            </w:r>
            <w:r w:rsidRPr="00831986">
              <w:rPr>
                <w:rStyle w:val="GUIWord"/>
              </w:rPr>
              <w:t>Element – Column Auto-Matching</w:t>
            </w:r>
            <w:r>
              <w:t xml:space="preserve"> control.</w:t>
            </w:r>
          </w:p>
          <w:p w14:paraId="2A2CA18A" w14:textId="77777777" w:rsidR="00831986" w:rsidRDefault="00831986" w:rsidP="00831986">
            <w:pPr>
              <w:pStyle w:val="Figure"/>
            </w:pPr>
            <w:r>
              <w:rPr>
                <w:lang w:val="en-US" w:eastAsia="en-US"/>
              </w:rPr>
              <w:drawing>
                <wp:inline distT="0" distB="0" distL="0" distR="0" wp14:anchorId="117BE2F8" wp14:editId="58BF007C">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6"/>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D3DEBCD" w14:textId="77777777" w:rsidR="00831986" w:rsidRDefault="00831986" w:rsidP="00831986">
            <w:pPr>
              <w:pStyle w:val="ProcessStep"/>
            </w:pPr>
            <w:r>
              <w:t xml:space="preserve">Click on the </w:t>
            </w:r>
            <w:r w:rsidRPr="00831986">
              <w:rPr>
                <w:rStyle w:val="ActionButton"/>
              </w:rPr>
              <w:t> Apply Auto-Matching </w:t>
            </w:r>
            <w:r>
              <w:t xml:space="preserve"> button. The information from the column matching XLS file will be read and the drop down boxes in the second two rows of the </w:t>
            </w:r>
            <w:r w:rsidRPr="00C91334">
              <w:rPr>
                <w:rStyle w:val="GUIWord"/>
              </w:rPr>
              <w:t>Matching &amp; Element Assignment Control</w:t>
            </w:r>
            <w:r w:rsidR="00C91334">
              <w:t xml:space="preserve"> box will be updated.</w:t>
            </w:r>
          </w:p>
          <w:p w14:paraId="1B8BC196" w14:textId="77777777"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14:paraId="5B8E4E1D" w14:textId="77777777"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14:paraId="7D579855" w14:textId="77777777" w:rsidR="00C91334" w:rsidRDefault="00C91334" w:rsidP="00C91334">
            <w:pPr>
              <w:pStyle w:val="ProcessStep"/>
            </w:pPr>
            <w:r>
              <w:t xml:space="preserve">Click on the </w:t>
            </w:r>
            <w:r w:rsidRPr="00C91334">
              <w:rPr>
                <w:rStyle w:val="ActionButton"/>
              </w:rPr>
              <w:t> Insert Selected Metadata </w:t>
            </w:r>
            <w:r>
              <w:t xml:space="preserve"> button.</w:t>
            </w:r>
          </w:p>
        </w:tc>
      </w:tr>
    </w:tbl>
    <w:p w14:paraId="3F739B09" w14:textId="77777777" w:rsidR="003B29B2" w:rsidRPr="00084655" w:rsidRDefault="003B29B2" w:rsidP="000E3E59">
      <w:pPr>
        <w:pStyle w:val="Heading2"/>
      </w:pPr>
      <w:bookmarkStart w:id="267" w:name="_Toc357580507"/>
      <w:bookmarkStart w:id="268" w:name="_Toc357598076"/>
      <w:bookmarkStart w:id="269" w:name="_Toc357782296"/>
      <w:bookmarkStart w:id="270" w:name="_Toc358385807"/>
      <w:bookmarkStart w:id="271" w:name="_Toc358395274"/>
      <w:bookmarkStart w:id="272" w:name="_Toc358992612"/>
      <w:bookmarkStart w:id="273" w:name="_Toc359336828"/>
      <w:bookmarkStart w:id="274" w:name="_Toc359396439"/>
      <w:bookmarkStart w:id="275" w:name="_Toc359416757"/>
      <w:bookmarkStart w:id="276" w:name="_Toc359571768"/>
      <w:bookmarkStart w:id="277" w:name="_Toc359579936"/>
      <w:bookmarkStart w:id="278" w:name="_Toc356807314"/>
      <w:bookmarkStart w:id="279" w:name="_Toc357580508"/>
      <w:bookmarkStart w:id="280" w:name="_Toc357598077"/>
      <w:bookmarkStart w:id="281" w:name="_Toc357782297"/>
      <w:bookmarkStart w:id="282" w:name="_Toc358385808"/>
      <w:bookmarkStart w:id="283" w:name="_Toc358395275"/>
      <w:bookmarkStart w:id="284" w:name="_Toc358992613"/>
      <w:bookmarkStart w:id="285" w:name="_Toc359336829"/>
      <w:bookmarkStart w:id="286" w:name="_Toc359396440"/>
      <w:bookmarkStart w:id="287" w:name="_Toc359416758"/>
      <w:bookmarkStart w:id="288" w:name="_Toc359571769"/>
      <w:bookmarkStart w:id="289" w:name="_Toc359579937"/>
      <w:bookmarkStart w:id="290" w:name="_Toc356807315"/>
      <w:bookmarkStart w:id="291" w:name="_Toc357580509"/>
      <w:bookmarkStart w:id="292" w:name="_Toc357598078"/>
      <w:bookmarkStart w:id="293" w:name="_Toc357782298"/>
      <w:bookmarkStart w:id="294" w:name="_Toc358385809"/>
      <w:bookmarkStart w:id="295" w:name="_Toc358395276"/>
      <w:bookmarkStart w:id="296" w:name="_Toc358992614"/>
      <w:bookmarkStart w:id="297" w:name="_Toc359336830"/>
      <w:bookmarkStart w:id="298" w:name="_Toc359396441"/>
      <w:bookmarkStart w:id="299" w:name="_Toc359416759"/>
      <w:bookmarkStart w:id="300" w:name="_Toc359571770"/>
      <w:bookmarkStart w:id="301" w:name="_Toc359579938"/>
      <w:bookmarkStart w:id="302" w:name="_Toc356807316"/>
      <w:bookmarkStart w:id="303" w:name="_Toc357580510"/>
      <w:bookmarkStart w:id="304" w:name="_Toc357598079"/>
      <w:bookmarkStart w:id="305" w:name="_Toc357782299"/>
      <w:bookmarkStart w:id="306" w:name="_Toc358385810"/>
      <w:bookmarkStart w:id="307" w:name="_Toc358395277"/>
      <w:bookmarkStart w:id="308" w:name="_Toc358992615"/>
      <w:bookmarkStart w:id="309" w:name="_Toc359336831"/>
      <w:bookmarkStart w:id="310" w:name="_Toc359396442"/>
      <w:bookmarkStart w:id="311" w:name="_Toc359416760"/>
      <w:bookmarkStart w:id="312" w:name="_Toc359571771"/>
      <w:bookmarkStart w:id="313" w:name="_Toc359579939"/>
      <w:bookmarkStart w:id="314" w:name="_Toc356807317"/>
      <w:bookmarkStart w:id="315" w:name="_Toc357580511"/>
      <w:bookmarkStart w:id="316" w:name="_Toc357598080"/>
      <w:bookmarkStart w:id="317" w:name="_Toc357782300"/>
      <w:bookmarkStart w:id="318" w:name="_Toc358385811"/>
      <w:bookmarkStart w:id="319" w:name="_Toc358395278"/>
      <w:bookmarkStart w:id="320" w:name="_Toc358992616"/>
      <w:bookmarkStart w:id="321" w:name="_Toc359336832"/>
      <w:bookmarkStart w:id="322" w:name="_Toc359396443"/>
      <w:bookmarkStart w:id="323" w:name="_Toc359416761"/>
      <w:bookmarkStart w:id="324" w:name="_Toc359571772"/>
      <w:bookmarkStart w:id="325" w:name="_Toc359579940"/>
      <w:bookmarkStart w:id="326" w:name="_Toc356807318"/>
      <w:bookmarkStart w:id="327" w:name="_Toc357580512"/>
      <w:bookmarkStart w:id="328" w:name="_Toc357598081"/>
      <w:bookmarkStart w:id="329" w:name="_Toc357782301"/>
      <w:bookmarkStart w:id="330" w:name="_Toc358385812"/>
      <w:bookmarkStart w:id="331" w:name="_Toc358395279"/>
      <w:bookmarkStart w:id="332" w:name="_Toc358992617"/>
      <w:bookmarkStart w:id="333" w:name="_Toc359336833"/>
      <w:bookmarkStart w:id="334" w:name="_Toc359396444"/>
      <w:bookmarkStart w:id="335" w:name="_Toc359416762"/>
      <w:bookmarkStart w:id="336" w:name="_Toc359571773"/>
      <w:bookmarkStart w:id="337" w:name="_Toc359579941"/>
      <w:bookmarkStart w:id="338" w:name="_Toc356807319"/>
      <w:bookmarkStart w:id="339" w:name="_Toc357580513"/>
      <w:bookmarkStart w:id="340" w:name="_Toc357598082"/>
      <w:bookmarkStart w:id="341" w:name="_Toc357782302"/>
      <w:bookmarkStart w:id="342" w:name="_Toc358385813"/>
      <w:bookmarkStart w:id="343" w:name="_Toc358395280"/>
      <w:bookmarkStart w:id="344" w:name="_Toc358992618"/>
      <w:bookmarkStart w:id="345" w:name="_Toc359336834"/>
      <w:bookmarkStart w:id="346" w:name="_Toc359396445"/>
      <w:bookmarkStart w:id="347" w:name="_Toc359416763"/>
      <w:bookmarkStart w:id="348" w:name="_Toc359571774"/>
      <w:bookmarkStart w:id="349" w:name="_Toc359579942"/>
      <w:bookmarkStart w:id="350" w:name="_Toc356807320"/>
      <w:bookmarkStart w:id="351" w:name="_Toc357580514"/>
      <w:bookmarkStart w:id="352" w:name="_Toc357598083"/>
      <w:bookmarkStart w:id="353" w:name="_Toc357782303"/>
      <w:bookmarkStart w:id="354" w:name="_Toc358385814"/>
      <w:bookmarkStart w:id="355" w:name="_Toc358395281"/>
      <w:bookmarkStart w:id="356" w:name="_Toc358992619"/>
      <w:bookmarkStart w:id="357" w:name="_Toc359336835"/>
      <w:bookmarkStart w:id="358" w:name="_Toc359396446"/>
      <w:bookmarkStart w:id="359" w:name="_Toc359416764"/>
      <w:bookmarkStart w:id="360" w:name="_Toc359571775"/>
      <w:bookmarkStart w:id="361" w:name="_Toc359579943"/>
      <w:bookmarkStart w:id="362" w:name="_Toc356807321"/>
      <w:bookmarkStart w:id="363" w:name="_Toc357580515"/>
      <w:bookmarkStart w:id="364" w:name="_Toc357598084"/>
      <w:bookmarkStart w:id="365" w:name="_Toc357782304"/>
      <w:bookmarkStart w:id="366" w:name="_Toc358385815"/>
      <w:bookmarkStart w:id="367" w:name="_Toc358395282"/>
      <w:bookmarkStart w:id="368" w:name="_Toc358992620"/>
      <w:bookmarkStart w:id="369" w:name="_Toc359336836"/>
      <w:bookmarkStart w:id="370" w:name="_Toc359396447"/>
      <w:bookmarkStart w:id="371" w:name="_Toc359416765"/>
      <w:bookmarkStart w:id="372" w:name="_Toc359571776"/>
      <w:bookmarkStart w:id="373" w:name="_Toc359579944"/>
      <w:bookmarkStart w:id="374" w:name="_Toc356807322"/>
      <w:bookmarkStart w:id="375" w:name="_Toc357580516"/>
      <w:bookmarkStart w:id="376" w:name="_Toc357598085"/>
      <w:bookmarkStart w:id="377" w:name="_Toc357782305"/>
      <w:bookmarkStart w:id="378" w:name="_Toc358385816"/>
      <w:bookmarkStart w:id="379" w:name="_Toc358395283"/>
      <w:bookmarkStart w:id="380" w:name="_Toc358992621"/>
      <w:bookmarkStart w:id="381" w:name="_Toc359336837"/>
      <w:bookmarkStart w:id="382" w:name="_Toc359396448"/>
      <w:bookmarkStart w:id="383" w:name="_Toc359416766"/>
      <w:bookmarkStart w:id="384" w:name="_Toc359571777"/>
      <w:bookmarkStart w:id="385" w:name="_Toc359579945"/>
      <w:bookmarkStart w:id="386" w:name="_Ref356551679"/>
      <w:bookmarkStart w:id="387" w:name="_Toc293145259"/>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084655">
        <w:t>Calculation of Sun Angles</w:t>
      </w:r>
      <w:bookmarkEnd w:id="386"/>
      <w:bookmarkEnd w:id="387"/>
    </w:p>
    <w:p w14:paraId="510F8089" w14:textId="77777777"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14:paraId="5AC2E08F" w14:textId="77777777"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14:paraId="012DB129" w14:textId="77777777" w:rsidR="003B29B2" w:rsidRDefault="003B29B2" w:rsidP="001D236D">
      <w:pPr>
        <w:pStyle w:val="ProcessHeading"/>
      </w:pPr>
      <w:r>
        <w:t>To Calculate Spectra’s Sun Angles...</w:t>
      </w:r>
    </w:p>
    <w:tbl>
      <w:tblPr>
        <w:tblStyle w:val="Instructions"/>
        <w:tblW w:w="0" w:type="auto"/>
        <w:tblLook w:val="04A0" w:firstRow="1" w:lastRow="0" w:firstColumn="1" w:lastColumn="0" w:noHBand="0" w:noVBand="1"/>
      </w:tblPr>
      <w:tblGrid>
        <w:gridCol w:w="8862"/>
      </w:tblGrid>
      <w:tr w:rsidR="003B29B2" w14:paraId="25F75569" w14:textId="77777777" w:rsidTr="003B29B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0F211E3" w14:textId="77777777" w:rsidR="003B29B2" w:rsidRDefault="003B29B2" w:rsidP="003B29B2">
            <w:pPr>
              <w:pStyle w:val="ProcessStep"/>
            </w:pPr>
            <w:r>
              <w:t>Ensure that the Acquisition Time has been correctly adjusted to UTC for all Spectra.</w:t>
            </w:r>
          </w:p>
          <w:p w14:paraId="71A520CF" w14:textId="77777777"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14:paraId="66E8875A" w14:textId="77777777"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14:paraId="019D861A" w14:textId="77777777" w:rsidR="003B29B2" w:rsidRDefault="00A411D9" w:rsidP="003B29B2">
            <w:pPr>
              <w:pStyle w:val="Figure"/>
            </w:pPr>
            <w:r>
              <w:rPr>
                <w:lang w:val="en-US" w:eastAsia="en-US"/>
              </w:rPr>
              <w:drawing>
                <wp:inline distT="0" distB="0" distL="0" distR="0" wp14:anchorId="32827E53" wp14:editId="5334F17F">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7"/>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32E5755" w14:textId="77777777" w:rsidR="003B29B2" w:rsidRPr="00084655" w:rsidRDefault="003B29B2" w:rsidP="003B29B2">
            <w:pPr>
              <w:pStyle w:val="Caption"/>
            </w:pPr>
            <w:r w:rsidRPr="00084655">
              <w:t xml:space="preserve">Figure </w:t>
            </w:r>
            <w:fldSimple w:instr=" SEQ Figure \* ARABIC ">
              <w:r w:rsidR="000E7C7E">
                <w:rPr>
                  <w:noProof/>
                </w:rPr>
                <w:t>50</w:t>
              </w:r>
            </w:fldSimple>
            <w:r w:rsidRPr="00084655">
              <w:t>: Sun Angle Calculation dialog</w:t>
            </w:r>
          </w:p>
          <w:p w14:paraId="73D92115" w14:textId="77777777"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14:paraId="6BD719BA" w14:textId="77777777"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14:paraId="3602D6CD" w14:textId="77777777" w:rsidR="003B29B2" w:rsidRDefault="003B29B2" w:rsidP="009402C5">
            <w:pPr>
              <w:pStyle w:val="ProcessStep"/>
            </w:pPr>
            <w:r>
              <w:t xml:space="preserve">Click </w:t>
            </w:r>
            <w:r w:rsidRPr="001417E3">
              <w:rPr>
                <w:rStyle w:val="ActionButton"/>
              </w:rPr>
              <w:t> </w:t>
            </w:r>
            <w:r w:rsidR="009402C5">
              <w:rPr>
                <w:rStyle w:val="ActionButton"/>
              </w:rPr>
              <w:t>Close</w:t>
            </w:r>
            <w:r w:rsidRPr="001417E3">
              <w:rPr>
                <w:rStyle w:val="ActionButton"/>
              </w:rPr>
              <w:t> </w:t>
            </w:r>
            <w:r>
              <w:t xml:space="preserve"> to close the dialog.</w:t>
            </w:r>
          </w:p>
        </w:tc>
      </w:tr>
    </w:tbl>
    <w:p w14:paraId="1C9455F1" w14:textId="77777777" w:rsidR="003B29B2" w:rsidRDefault="003B29B2" w:rsidP="003B29B2">
      <w:pPr>
        <w:pStyle w:val="Body"/>
      </w:pPr>
      <w:r>
        <w:t>Applying this function twice is safe, as the calculated sun angles will always be the same.</w:t>
      </w:r>
    </w:p>
    <w:p w14:paraId="01B1CC41" w14:textId="77777777"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14:paraId="1CF59AF4" w14:textId="77777777" w:rsidR="003B29B2" w:rsidRPr="00D8645A" w:rsidRDefault="003B29B2" w:rsidP="000E3E59">
      <w:pPr>
        <w:pStyle w:val="Heading2"/>
      </w:pPr>
      <w:bookmarkStart w:id="388" w:name="_Ref157353485"/>
      <w:bookmarkStart w:id="389" w:name="_Toc293145260"/>
      <w:r w:rsidRPr="00D8645A">
        <w:t>Calculation of Goniometer Angles</w:t>
      </w:r>
      <w:bookmarkEnd w:id="388"/>
      <w:bookmarkEnd w:id="389"/>
    </w:p>
    <w:p w14:paraId="1546451B" w14:textId="77777777"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1247E8">
        <w:t>Sensor</w:t>
      </w:r>
      <w:r w:rsidR="006E1590">
        <w:t xml:space="preserve"> Zenith and Sensor Azimuth Metadata Attributes for these </w:t>
      </w:r>
      <w:r w:rsidR="00434083">
        <w:t xml:space="preserve">Spectra </w:t>
      </w:r>
      <w:r w:rsidR="006E1590">
        <w:t>can be computed and assigned using this function. The supported goniometers are those that use the following measurement pattern.</w:t>
      </w:r>
    </w:p>
    <w:p w14:paraId="43D5EBB5" w14:textId="77777777" w:rsidR="003B29B2" w:rsidRDefault="003B29B2" w:rsidP="006E1590">
      <w:pPr>
        <w:pStyle w:val="Figure"/>
      </w:pPr>
      <w:r>
        <w:rPr>
          <w:lang w:val="en-US" w:eastAsia="en-US"/>
        </w:rPr>
        <w:drawing>
          <wp:inline distT="0" distB="0" distL="0" distR="0" wp14:anchorId="31216995" wp14:editId="69DC47CD">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00C062DD" w14:textId="77777777" w:rsidR="003B29B2" w:rsidRDefault="003B29B2" w:rsidP="006E1590">
      <w:pPr>
        <w:pStyle w:val="Caption"/>
      </w:pPr>
      <w:bookmarkStart w:id="390" w:name="_Ref97880617"/>
      <w:r>
        <w:t xml:space="preserve">Figure </w:t>
      </w:r>
      <w:fldSimple w:instr=" SEQ Figure \* ARABIC ">
        <w:r w:rsidR="000E7C7E">
          <w:rPr>
            <w:noProof/>
          </w:rPr>
          <w:t>51</w:t>
        </w:r>
      </w:fldSimple>
      <w:bookmarkEnd w:id="390"/>
      <w:r>
        <w:t>: Data capture sequence of the RSL FIGOS/LAGOS system</w:t>
      </w:r>
    </w:p>
    <w:p w14:paraId="6F9D5F2C" w14:textId="77777777"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14:paraId="0358FF3E" w14:textId="77777777" w:rsidR="001D236D" w:rsidRPr="00084655" w:rsidRDefault="001D236D" w:rsidP="001D236D">
      <w:pPr>
        <w:pStyle w:val="ProcessHeading"/>
      </w:pPr>
      <w:r>
        <w:t xml:space="preserve">To calculate goniometer angles for a set of </w:t>
      </w:r>
      <w:r w:rsidR="007F4F37">
        <w:t>Spectr</w:t>
      </w:r>
      <w:r>
        <w:t>a...</w:t>
      </w:r>
    </w:p>
    <w:tbl>
      <w:tblPr>
        <w:tblStyle w:val="Instructions"/>
        <w:tblW w:w="0" w:type="auto"/>
        <w:tblLook w:val="04A0" w:firstRow="1" w:lastRow="0" w:firstColumn="1" w:lastColumn="0" w:noHBand="0" w:noVBand="1"/>
      </w:tblPr>
      <w:tblGrid>
        <w:gridCol w:w="8862"/>
      </w:tblGrid>
      <w:tr w:rsidR="00FB6D95" w14:paraId="1F18AFD2" w14:textId="77777777" w:rsidTr="00DA70D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844ADE4" w14:textId="77777777"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14:paraId="4DCFB86D" w14:textId="77777777" w:rsidR="00FB6D95" w:rsidRDefault="00A411D9" w:rsidP="00FB6D95">
            <w:pPr>
              <w:pStyle w:val="Figure"/>
            </w:pPr>
            <w:r>
              <w:rPr>
                <w:lang w:val="en-US" w:eastAsia="en-US"/>
              </w:rPr>
              <w:drawing>
                <wp:inline distT="0" distB="0" distL="0" distR="0" wp14:anchorId="42BB7909" wp14:editId="2D1F27E3">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9"/>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4E31B12" w14:textId="77777777" w:rsidR="00FB6D95" w:rsidRPr="00084655" w:rsidRDefault="00FB6D95" w:rsidP="00FB6D95">
            <w:pPr>
              <w:pStyle w:val="Caption"/>
            </w:pPr>
            <w:r w:rsidRPr="00084655">
              <w:t xml:space="preserve">Figure </w:t>
            </w:r>
            <w:fldSimple w:instr=" SEQ Figure \* ARABIC ">
              <w:r w:rsidR="000E7C7E">
                <w:rPr>
                  <w:noProof/>
                </w:rPr>
                <w:t>52</w:t>
              </w:r>
            </w:fldSimple>
            <w:r w:rsidRPr="00084655">
              <w:t>: Goniometer angle calculation dialog</w:t>
            </w:r>
          </w:p>
          <w:p w14:paraId="0792437B" w14:textId="77777777" w:rsidR="00FB6D95" w:rsidRDefault="00FB6D95" w:rsidP="00FB6D95">
            <w:pPr>
              <w:pStyle w:val="ProcessStep"/>
            </w:pPr>
            <w:r w:rsidRPr="00084655">
              <w:t xml:space="preserve">In the data </w:t>
            </w:r>
            <w:r w:rsidR="007530D5">
              <w:t xml:space="preserve">hierarchy </w:t>
            </w:r>
            <w:r w:rsidRPr="00084655">
              <w:t>browser</w:t>
            </w:r>
            <w:r w:rsidR="00D0301C">
              <w:t xml:space="preserve"> of the </w:t>
            </w:r>
            <w:r w:rsidR="00975B29">
              <w:t xml:space="preserve">Metadata Editor </w:t>
            </w:r>
            <w:r w:rsidR="00D0301C">
              <w:t>select the</w:t>
            </w:r>
            <w:r w:rsidRPr="00084655">
              <w:t xml:space="preserve"> </w:t>
            </w:r>
            <w:r w:rsidR="007530D5">
              <w:t>node</w:t>
            </w:r>
            <w:r w:rsidRPr="00084655">
              <w:t xml:space="preserve"> that contains the spectrodirectional measurement</w:t>
            </w:r>
            <w:r>
              <w:t xml:space="preserve"> </w:t>
            </w:r>
            <w:r w:rsidR="007F4F37">
              <w:t>Spectr</w:t>
            </w:r>
            <w:r>
              <w:t>a</w:t>
            </w:r>
            <w:r w:rsidR="00D0301C">
              <w:t xml:space="preserve"> </w:t>
            </w:r>
            <w:r w:rsidR="007530D5">
              <w:t>for which</w:t>
            </w:r>
            <w:r w:rsidR="00D0301C">
              <w:t xml:space="preserve"> you wish to calculate the Sensor directions</w:t>
            </w:r>
            <w:r w:rsidRPr="00084655">
              <w:t>.</w:t>
            </w:r>
            <w:r>
              <w:t xml:space="preserve"> </w:t>
            </w:r>
          </w:p>
          <w:p w14:paraId="1133732B" w14:textId="77777777" w:rsidR="00975B29" w:rsidRDefault="00A411D9" w:rsidP="00975B29">
            <w:pPr>
              <w:pStyle w:val="Figure"/>
            </w:pPr>
            <w:r>
              <w:rPr>
                <w:lang w:val="en-US" w:eastAsia="en-US"/>
              </w:rPr>
              <w:drawing>
                <wp:inline distT="0" distB="0" distL="0" distR="0" wp14:anchorId="1F49EC3C" wp14:editId="71F8792F">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0"/>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DD5F5E9" w14:textId="77777777"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14:paraId="1447DBD1" w14:textId="77777777"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14:paraId="23C89142" w14:textId="77777777"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dummes:</w:t>
            </w:r>
            <w:r w:rsidR="00CC56AF">
              <w:t xml:space="preserve"> box with the total number of Spectra after the gaps are inserted. It should be exactly 66. It will also fill the </w:t>
            </w:r>
            <w:r w:rsidR="00DA70D7">
              <w:t>calculation box with the Spectra names, sequence numbers and angles. For example,</w:t>
            </w:r>
          </w:p>
          <w:p w14:paraId="60794A85" w14:textId="77777777"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14:paraId="282CBD57" w14:textId="77777777" w:rsidR="00DA70D7" w:rsidRDefault="00DA70D7" w:rsidP="00DA70D7">
            <w:pPr>
              <w:pStyle w:val="ProcessStepFollow"/>
            </w:pPr>
            <w:r>
              <w:t xml:space="preserve">where the </w:t>
            </w:r>
            <w:r w:rsidR="00CC56AF">
              <w:t xml:space="preserve">gonio </w:t>
            </w:r>
            <w:r>
              <w:t>sequence of triticaa.001 is “1”, its Sensor Azimuth is “0” and its Sensor Zenith is “75”.</w:t>
            </w:r>
          </w:p>
          <w:p w14:paraId="57687118" w14:textId="77777777"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14:paraId="5CC7924A" w14:textId="77777777" w:rsidR="00DA70D7" w:rsidRDefault="00DA70D7" w:rsidP="00FB6D95">
            <w:pPr>
              <w:pStyle w:val="ProcessStep"/>
            </w:pPr>
            <w:r>
              <w:t xml:space="preserve">When the results in this box are correct, click </w:t>
            </w:r>
            <w:r w:rsidRPr="007530D5">
              <w:rPr>
                <w:rStyle w:val="ActionButton"/>
              </w:rPr>
              <w:t> A</w:t>
            </w:r>
            <w:r w:rsidRPr="00DA70D7">
              <w:rPr>
                <w:rStyle w:val="ActionButton"/>
              </w:rPr>
              <w:t>pply </w:t>
            </w:r>
            <w:r>
              <w:t xml:space="preserve"> and the results will be written to the database.</w:t>
            </w:r>
          </w:p>
          <w:p w14:paraId="6F440249" w14:textId="77777777" w:rsidR="00FB6D95" w:rsidRDefault="00555090" w:rsidP="00CB32BA">
            <w:pPr>
              <w:pStyle w:val="ProcessStep"/>
            </w:pPr>
            <w:r>
              <w:t xml:space="preserve">Click </w:t>
            </w:r>
            <w:r w:rsidRPr="00555090">
              <w:rPr>
                <w:rStyle w:val="ActionButton"/>
              </w:rPr>
              <w:t> </w:t>
            </w:r>
            <w:r w:rsidR="00CB32BA">
              <w:rPr>
                <w:rStyle w:val="ActionButton"/>
              </w:rPr>
              <w:t>Close</w:t>
            </w:r>
            <w:r w:rsidRPr="00555090">
              <w:rPr>
                <w:rStyle w:val="ActionButton"/>
              </w:rPr>
              <w:t> </w:t>
            </w:r>
            <w:r>
              <w:t xml:space="preserve"> to close this dialog box.</w:t>
            </w:r>
          </w:p>
        </w:tc>
      </w:tr>
    </w:tbl>
    <w:p w14:paraId="111DC42A" w14:textId="77777777" w:rsidR="00DA70D7" w:rsidRDefault="00CC56AF" w:rsidP="00360D13">
      <w:pPr>
        <w:pStyle w:val="Body"/>
      </w:pPr>
      <w:r>
        <w:t xml:space="preserve">It is OK to repeat </w:t>
      </w:r>
      <w:r w:rsidR="00360D13">
        <w:t>this process</w:t>
      </w:r>
      <w:r>
        <w:t>. It</w:t>
      </w:r>
      <w:r w:rsidR="00360D13">
        <w:t xml:space="preserve"> will overwrite any previous results.</w:t>
      </w:r>
      <w:r>
        <w:t xml:space="preserve"> </w:t>
      </w:r>
    </w:p>
    <w:p w14:paraId="3DFB2D90" w14:textId="77777777" w:rsidR="006B4F6F" w:rsidRDefault="006B4F6F" w:rsidP="006B4F6F">
      <w:pPr>
        <w:pStyle w:val="Heading1"/>
      </w:pPr>
      <w:bookmarkStart w:id="391" w:name="_Toc355280386"/>
      <w:bookmarkStart w:id="392" w:name="_Ref358383795"/>
      <w:bookmarkStart w:id="393" w:name="_Ref358383802"/>
      <w:bookmarkStart w:id="394" w:name="_Ref153765394"/>
      <w:bookmarkStart w:id="395" w:name="_Toc293145261"/>
      <w:r>
        <w:t>Data Query and Output</w:t>
      </w:r>
      <w:bookmarkEnd w:id="391"/>
      <w:bookmarkEnd w:id="392"/>
      <w:bookmarkEnd w:id="393"/>
      <w:bookmarkEnd w:id="395"/>
    </w:p>
    <w:p w14:paraId="680FD0E4" w14:textId="77777777" w:rsidR="006E6A31" w:rsidRDefault="004F3F9E" w:rsidP="00BA3445">
      <w:pPr>
        <w:pStyle w:val="Heading2"/>
      </w:pPr>
      <w:bookmarkStart w:id="396" w:name="_Toc355280387"/>
      <w:bookmarkStart w:id="397" w:name="_Toc293145262"/>
      <w:r>
        <w:t>The</w:t>
      </w:r>
      <w:r w:rsidR="006E6A31">
        <w:t xml:space="preserve"> Spectrum </w:t>
      </w:r>
      <w:r w:rsidR="0039469A">
        <w:t>Browser</w:t>
      </w:r>
      <w:bookmarkEnd w:id="396"/>
      <w:bookmarkEnd w:id="397"/>
    </w:p>
    <w:p w14:paraId="41CDA407" w14:textId="77777777" w:rsidR="006E6A31" w:rsidRDefault="00185AD4" w:rsidP="00185AD4">
      <w:pPr>
        <w:pStyle w:val="Body"/>
      </w:pPr>
      <w:r>
        <w:t xml:space="preserve">The </w:t>
      </w:r>
      <w:r w:rsidR="00F52044">
        <w:t>SPECCHIO</w:t>
      </w:r>
      <w:r>
        <w:t xml:space="preserve"> Spectrum Browser allows users to browse the Campaign hierarchy to locate </w:t>
      </w:r>
      <w:r w:rsidR="007F4F37">
        <w:t>Spectr</w:t>
      </w:r>
      <w:r>
        <w:t>al data, and then to launch operations on the selected data. Those operations are selected by clicking the one of the row of six buttons in the right hand panel. The operations of these buttons is explained in sections with those names in this chapter.</w:t>
      </w:r>
    </w:p>
    <w:p w14:paraId="091A7B49" w14:textId="77777777" w:rsidR="00185AD4" w:rsidRDefault="00185AD4" w:rsidP="00185AD4">
      <w:pPr>
        <w:pStyle w:val="Body"/>
      </w:pPr>
      <w:r>
        <w:t xml:space="preserve">Select </w:t>
      </w:r>
      <w:r w:rsidR="005619DC">
        <w:rPr>
          <w:rStyle w:val="GUIWord"/>
        </w:rPr>
        <w:t>Data Processing</w:t>
      </w:r>
      <w:r w:rsidRPr="00DF0182">
        <w:rPr>
          <w:rStyle w:val="GUIWord"/>
        </w:rPr>
        <w:t xml:space="preserve"> &amp; Output/Browse data hierarchy</w:t>
      </w:r>
      <w:r>
        <w:t xml:space="preserve"> from the Main Window to see the following window.</w:t>
      </w:r>
    </w:p>
    <w:p w14:paraId="57F851B8" w14:textId="77777777" w:rsidR="00185AD4" w:rsidRPr="00185AD4" w:rsidRDefault="002A14D7" w:rsidP="00185AD4">
      <w:pPr>
        <w:pStyle w:val="Figure"/>
      </w:pPr>
      <w:r>
        <w:rPr>
          <w:lang w:val="en-US" w:eastAsia="en-US"/>
        </w:rPr>
        <w:drawing>
          <wp:inline distT="0" distB="0" distL="0" distR="0" wp14:anchorId="644DF389" wp14:editId="1D84CB87">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1"/>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C63F481" w14:textId="77777777" w:rsidR="00185AD4" w:rsidRDefault="00185AD4" w:rsidP="00185AD4">
      <w:pPr>
        <w:pStyle w:val="Caption"/>
      </w:pPr>
      <w:r>
        <w:t xml:space="preserve">Figure </w:t>
      </w:r>
      <w:fldSimple w:instr=" SEQ Figure \* ARABIC ">
        <w:r w:rsidR="000E7C7E">
          <w:rPr>
            <w:noProof/>
          </w:rPr>
          <w:t>53</w:t>
        </w:r>
      </w:fldSimple>
      <w:r>
        <w:t>: The main Browse data hierarchy window</w:t>
      </w:r>
    </w:p>
    <w:p w14:paraId="51A7F1F2" w14:textId="77777777"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0E7C7E" w:rsidRPr="000E7C7E">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0E7C7E" w:rsidRPr="000E7C7E">
        <w:rPr>
          <w:rStyle w:val="CrossReference"/>
        </w:rPr>
        <w:t>Visualisation Modules</w:t>
      </w:r>
      <w:r w:rsidR="00C63D4F">
        <w:fldChar w:fldCharType="end"/>
      </w:r>
      <w:r>
        <w:t xml:space="preserve">. Depending on the option and Spectra selected, some of these Visualisation options may take several minutes to process. </w:t>
      </w:r>
    </w:p>
    <w:p w14:paraId="32F9BF22" w14:textId="77777777"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14:paraId="32265C9C" w14:textId="77777777"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w:t>
      </w:r>
      <w:r w:rsidR="007F4F37">
        <w:t>Spectr</w:t>
      </w:r>
      <w:r w:rsidR="00F764C7">
        <w:t xml:space="preserve">a can be selected. See </w:t>
      </w:r>
      <w:r w:rsidR="00C63D4F">
        <w:fldChar w:fldCharType="begin"/>
      </w:r>
      <w:r w:rsidR="00C63D4F">
        <w:instrText xml:space="preserve"> REF _Ref356820291 \r \h  \* MERGEFORMAT </w:instrText>
      </w:r>
      <w:r w:rsidR="00C63D4F">
        <w:fldChar w:fldCharType="separate"/>
      </w:r>
      <w:r w:rsidR="000E7C7E" w:rsidRPr="000E7C7E">
        <w:rPr>
          <w:rStyle w:val="CrossReference"/>
        </w:rPr>
        <w:t>4.7</w:t>
      </w:r>
      <w:r w:rsidR="00C63D4F">
        <w:fldChar w:fldCharType="end"/>
      </w:r>
      <w:r w:rsidR="00F764C7" w:rsidRPr="00F764C7">
        <w:rPr>
          <w:rStyle w:val="CrossReference"/>
        </w:rPr>
        <w:t xml:space="preserve"> </w:t>
      </w:r>
      <w:r w:rsidR="00C63D4F">
        <w:fldChar w:fldCharType="begin"/>
      </w:r>
      <w:r w:rsidR="00C63D4F">
        <w:instrText xml:space="preserve"> REF _Ref356820294 \h  \* MERGEFORMAT </w:instrText>
      </w:r>
      <w:r w:rsidR="00C63D4F">
        <w:fldChar w:fldCharType="separate"/>
      </w:r>
      <w:r w:rsidR="000E7C7E" w:rsidRPr="000E7C7E">
        <w:rPr>
          <w:rStyle w:val="CrossReference"/>
        </w:rPr>
        <w:t>Browsing the Hierarchy Tree</w:t>
      </w:r>
      <w:r w:rsidR="00C63D4F">
        <w:fldChar w:fldCharType="end"/>
      </w:r>
      <w:r w:rsidR="00F764C7">
        <w:t xml:space="preserve"> for information on using this control.</w:t>
      </w:r>
    </w:p>
    <w:p w14:paraId="04BB9DAC" w14:textId="77777777"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14:paraId="2C9C9086" w14:textId="77777777"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14:paraId="0D6131A2" w14:textId="77777777"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Refl.calc </w:t>
      </w:r>
      <w:r>
        <w:t xml:space="preserve"> will become active when you have selected one or more Spectra.</w:t>
      </w:r>
      <w:r w:rsidR="00CB32BA">
        <w:t xml:space="preserve"> The</w:t>
      </w:r>
      <w:r>
        <w:t xml:space="preserve"> </w:t>
      </w:r>
      <w:r w:rsidR="00CB32BA" w:rsidRPr="00CB32BA">
        <w:rPr>
          <w:rStyle w:val="ActionButton"/>
        </w:rPr>
        <w:t> </w:t>
      </w:r>
      <w:r w:rsidR="00CB32BA" w:rsidRPr="00BD4D89">
        <w:rPr>
          <w:rStyle w:val="ActionButton"/>
        </w:rPr>
        <w:t>Publish</w:t>
      </w:r>
      <w:r w:rsidR="00CB32BA">
        <w:rPr>
          <w:rStyle w:val="ActionButton"/>
        </w:rPr>
        <w:t> </w:t>
      </w:r>
      <w:r w:rsidR="00CB32BA" w:rsidRPr="00BD4D89">
        <w:rPr>
          <w:rStyle w:val="ActionButton"/>
        </w:rPr>
        <w:t>Collection </w:t>
      </w:r>
      <w:r w:rsidR="00CB32BA">
        <w:t xml:space="preserve"> 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14:paraId="64B9DC3B" w14:textId="77777777"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w:t>
      </w:r>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14:paraId="4942AF1B" w14:textId="77777777" w:rsidR="002A0FFE" w:rsidRPr="00084655" w:rsidRDefault="00BD4D89" w:rsidP="00BA3445">
      <w:pPr>
        <w:pStyle w:val="Heading2"/>
      </w:pPr>
      <w:bookmarkStart w:id="398" w:name="_Toc293145263"/>
      <w:bookmarkEnd w:id="394"/>
      <w:r>
        <w:t>Query Builder</w:t>
      </w:r>
      <w:bookmarkEnd w:id="398"/>
    </w:p>
    <w:p w14:paraId="1E447953" w14:textId="77777777"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14:paraId="43EF28D0" w14:textId="77777777"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14:paraId="48FD8E3A" w14:textId="77777777" w:rsidR="00BD4D89" w:rsidRDefault="002A14D7" w:rsidP="00BD4D89">
      <w:pPr>
        <w:pStyle w:val="Figure"/>
      </w:pPr>
      <w:r>
        <w:rPr>
          <w:lang w:val="en-US" w:eastAsia="en-US"/>
        </w:rPr>
        <w:drawing>
          <wp:inline distT="0" distB="0" distL="0" distR="0" wp14:anchorId="0A80BE15" wp14:editId="0808DC69">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2"/>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24618AB" w14:textId="77777777" w:rsidR="00BD4D89" w:rsidRDefault="00BD4D89" w:rsidP="00BD4D89">
      <w:pPr>
        <w:pStyle w:val="Caption"/>
      </w:pPr>
      <w:r>
        <w:t xml:space="preserve">Figure </w:t>
      </w:r>
      <w:fldSimple w:instr=" SEQ Figure \* ARABIC ">
        <w:r w:rsidR="000E7C7E">
          <w:rPr>
            <w:noProof/>
          </w:rPr>
          <w:t>54</w:t>
        </w:r>
      </w:fldSimple>
      <w:r>
        <w:t>: The main Query Builder window</w:t>
      </w:r>
    </w:p>
    <w:p w14:paraId="04AB80B7" w14:textId="77777777" w:rsidR="00BA3C4A" w:rsidRDefault="00BA3C4A" w:rsidP="00BA3C4A"/>
    <w:p w14:paraId="4275A3A1" w14:textId="77777777" w:rsidR="00BA3C4A" w:rsidRDefault="00BA3C4A" w:rsidP="00BA3C4A"/>
    <w:p w14:paraId="36132557" w14:textId="77777777" w:rsidR="00BA3C4A" w:rsidRDefault="00BA3C4A" w:rsidP="00BA3C4A"/>
    <w:p w14:paraId="178C49E2" w14:textId="3ED6DDE2" w:rsidR="00BA3C4A" w:rsidRDefault="00BA3C4A" w:rsidP="00BA3C4A">
      <w:pPr>
        <w:ind w:firstLine="709"/>
      </w:pPr>
      <w:r>
        <w:rPr>
          <w:noProof/>
          <w:lang w:val="en-US"/>
        </w:rPr>
        <w:drawing>
          <wp:inline distT="0" distB="0" distL="0" distR="0" wp14:anchorId="20887ED1" wp14:editId="55F3AFEF">
            <wp:extent cx="3860747" cy="919584"/>
            <wp:effectExtent l="0" t="0" r="635" b="0"/>
            <wp:docPr id="3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1181" cy="919687"/>
                    </a:xfrm>
                    <a:prstGeom prst="rect">
                      <a:avLst/>
                    </a:prstGeom>
                    <a:noFill/>
                    <a:ln>
                      <a:noFill/>
                    </a:ln>
                  </pic:spPr>
                </pic:pic>
              </a:graphicData>
            </a:graphic>
          </wp:inline>
        </w:drawing>
      </w:r>
    </w:p>
    <w:p w14:paraId="157B6286" w14:textId="6B045ABD" w:rsidR="00BA3C4A" w:rsidRDefault="00BA3C4A" w:rsidP="00BA3C4A">
      <w:pPr>
        <w:pStyle w:val="Caption"/>
      </w:pPr>
      <w:r>
        <w:t xml:space="preserve">Figure </w:t>
      </w:r>
      <w:fldSimple w:instr=" SEQ Figure \* ARABIC ">
        <w:r w:rsidR="000E7C7E">
          <w:rPr>
            <w:noProof/>
          </w:rPr>
          <w:t>55</w:t>
        </w:r>
      </w:fldSimple>
      <w:r>
        <w:t>: Popup menu to copy the query statements as Matlab or R script</w:t>
      </w:r>
    </w:p>
    <w:p w14:paraId="78C43815" w14:textId="77777777" w:rsidR="00BA3C4A" w:rsidRDefault="00BA3C4A" w:rsidP="00BA3C4A"/>
    <w:p w14:paraId="4D23E3CC" w14:textId="77777777" w:rsidR="00BA3C4A" w:rsidRPr="00BA3C4A" w:rsidRDefault="00BA3C4A" w:rsidP="00BA3C4A"/>
    <w:p w14:paraId="162D2A8C" w14:textId="77777777" w:rsidR="00BD4D89" w:rsidRDefault="00BD4D89" w:rsidP="00BD4D89">
      <w:pPr>
        <w:pStyle w:val="Body"/>
      </w:pPr>
      <w:r>
        <w:t>The parts of this window are:</w:t>
      </w:r>
    </w:p>
    <w:p w14:paraId="5DC5E8D7" w14:textId="77777777"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0E7C7E" w:rsidRPr="000E7C7E">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0E7C7E" w:rsidRPr="000E7C7E">
        <w:rPr>
          <w:rStyle w:val="CrossReference"/>
        </w:rPr>
        <w:t>Visualisation Modules</w:t>
      </w:r>
      <w:r w:rsidR="00C63D4F">
        <w:fldChar w:fldCharType="end"/>
      </w:r>
      <w:r>
        <w:t xml:space="preserve">. Depending on the option and Spectra selected, some of these Visualisation options may take several minutes to process. </w:t>
      </w:r>
    </w:p>
    <w:p w14:paraId="0C8271DA" w14:textId="77777777" w:rsidR="00BD4D89" w:rsidRDefault="00BD4D89" w:rsidP="00BD4D89">
      <w:pPr>
        <w:pStyle w:val="HangingIndent"/>
      </w:pPr>
      <w:r>
        <w:t>Left panel</w:t>
      </w:r>
      <w:r>
        <w:tab/>
        <w:t xml:space="preserve">There is one box for each </w:t>
      </w:r>
      <w:r w:rsidR="00F52044">
        <w:t>SPECCHIO</w:t>
      </w:r>
      <w:r>
        <w:t xml:space="preserve"> </w:t>
      </w:r>
      <w:r w:rsidR="00763F24">
        <w:t>Spectrum-related M</w:t>
      </w:r>
      <w:r>
        <w:t xml:space="preserve">etadata Group and within each box, all of the </w:t>
      </w:r>
      <w:r w:rsidR="007F4F37">
        <w:t>Metadata Attribute</w:t>
      </w:r>
      <w:r>
        <w:t xml:space="preserve">s for that </w:t>
      </w:r>
      <w:r w:rsidR="004C3526">
        <w:t>Group</w:t>
      </w:r>
      <w:r>
        <w:t xml:space="preserve"> are listed with a data entry box.</w:t>
      </w:r>
    </w:p>
    <w:p w14:paraId="03566156" w14:textId="31071BDA"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r w:rsidR="00D16328">
        <w:t xml:space="preserve"> Clicking the menu mouse button over this text box brings up</w:t>
      </w:r>
      <w:r w:rsidR="00421F72">
        <w:t xml:space="preserve"> a </w:t>
      </w:r>
      <w:r w:rsidR="00BA3C4A">
        <w:t>menu that copies the query statement in Matlab or R syntax into the clipboard.</w:t>
      </w:r>
    </w:p>
    <w:p w14:paraId="23E0C901" w14:textId="77777777"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14:paraId="018BFE03" w14:textId="77777777"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14:paraId="729C79FA" w14:textId="77777777"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14:paraId="78005132" w14:textId="77777777"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14:paraId="3F37EDC4" w14:textId="77777777" w:rsidR="00763F24" w:rsidRDefault="00763F24" w:rsidP="00B95604">
      <w:pPr>
        <w:pStyle w:val="Body"/>
      </w:pPr>
      <w:r>
        <w:t>The searching follows these rules.</w:t>
      </w:r>
    </w:p>
    <w:p w14:paraId="5FA942C1" w14:textId="77777777" w:rsidR="00763F24" w:rsidRDefault="00763F24" w:rsidP="00763F24">
      <w:pPr>
        <w:pStyle w:val="Bullet"/>
      </w:pPr>
      <w:r>
        <w:t xml:space="preserve">A search condition is created by making the search conditions for a </w:t>
      </w:r>
      <w:r w:rsidR="007F4F37">
        <w:t>Metadata Attribute</w:t>
      </w:r>
      <w:r>
        <w:t xml:space="preserve"> non-empty.</w:t>
      </w:r>
      <w:r w:rsidR="002047CA">
        <w:t xml:space="preserve"> Empty fields do not trigger any search conditions.</w:t>
      </w:r>
    </w:p>
    <w:p w14:paraId="7B72DC0C" w14:textId="77777777" w:rsidR="00763F24" w:rsidRDefault="00763F24" w:rsidP="00763F24">
      <w:pPr>
        <w:pStyle w:val="Bullet"/>
      </w:pPr>
      <w:r>
        <w:t>Initially all Metadata query fields are empty. Even the data/time fields are empty, but the date/time dialog displays the current date and time in this case.</w:t>
      </w:r>
    </w:p>
    <w:p w14:paraId="0070B4D2" w14:textId="77777777"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14:paraId="7ED58486" w14:textId="77777777"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14:paraId="6049F746" w14:textId="77777777" w:rsidR="00763F24" w:rsidRDefault="00763F24" w:rsidP="00763F24">
      <w:pPr>
        <w:pStyle w:val="Bullet"/>
      </w:pPr>
      <w:r>
        <w:t xml:space="preserve">To be selected, a </w:t>
      </w:r>
      <w:r w:rsidR="007F4F37">
        <w:t>Spectr</w:t>
      </w:r>
      <w:r>
        <w:t xml:space="preserve">um must satisfy </w:t>
      </w:r>
      <w:r w:rsidRPr="002047CA">
        <w:rPr>
          <w:rStyle w:val="iEmphasis"/>
        </w:rPr>
        <w:t>all</w:t>
      </w:r>
      <w:r>
        <w:t xml:space="preserve"> search criteria entered.</w:t>
      </w:r>
    </w:p>
    <w:p w14:paraId="10A021B5" w14:textId="77777777"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14:paraId="6A39D818" w14:textId="77777777"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14:paraId="48240B87" w14:textId="77777777"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14:paraId="29DB08B8" w14:textId="77777777"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w:t>
      </w:r>
      <w:r w:rsidR="007530D5">
        <w:t>are</w:t>
      </w:r>
      <w:r w:rsidR="00017673" w:rsidRPr="00017673">
        <w:t xml:space="preserve"> supported.</w:t>
      </w:r>
    </w:p>
    <w:p w14:paraId="52EA4A0B" w14:textId="77777777" w:rsidR="00017673" w:rsidRPr="00017673" w:rsidRDefault="00017673" w:rsidP="00017673">
      <w:pPr>
        <w:pStyle w:val="BulletFollowing"/>
        <w:ind w:left="1560" w:hanging="426"/>
      </w:pPr>
      <w:r w:rsidRPr="007530D5">
        <w:rPr>
          <w:rStyle w:val="Codeintext"/>
        </w:rPr>
        <w:t>%</w:t>
      </w:r>
      <w:r w:rsidRPr="00017673">
        <w:tab/>
        <w:t>Matches zero or more characters.</w:t>
      </w:r>
    </w:p>
    <w:p w14:paraId="0127619D" w14:textId="77777777" w:rsidR="00017673" w:rsidRPr="00017673" w:rsidRDefault="00017673" w:rsidP="00017673">
      <w:pPr>
        <w:pStyle w:val="BulletFollowing"/>
        <w:ind w:left="1560" w:hanging="426"/>
      </w:pPr>
      <w:r w:rsidRPr="007530D5">
        <w:rPr>
          <w:rStyle w:val="Codeintext"/>
        </w:rPr>
        <w:t>_</w:t>
      </w:r>
      <w:r w:rsidRPr="00017673">
        <w:tab/>
        <w:t>Matches exactly one character.</w:t>
      </w:r>
    </w:p>
    <w:p w14:paraId="5ED880CD" w14:textId="77777777" w:rsidR="00017673" w:rsidRDefault="00017673" w:rsidP="00017673">
      <w:pPr>
        <w:pStyle w:val="BulletFollowing"/>
        <w:ind w:left="1560" w:hanging="426"/>
      </w:pPr>
      <w:r w:rsidRPr="007530D5">
        <w:rPr>
          <w:rStyle w:val="Codeintext"/>
        </w:rPr>
        <w:t>\</w:t>
      </w:r>
      <w:r w:rsidRPr="00017673">
        <w:tab/>
        <w:t xml:space="preserve">Causes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14:paraId="32D21E3A" w14:textId="77777777" w:rsidR="00017673" w:rsidRDefault="00017673" w:rsidP="00017673">
      <w:pPr>
        <w:pStyle w:val="Bullet"/>
      </w:pPr>
      <w:r>
        <w:t xml:space="preserve">For dropdown lists, the test is not performed if </w:t>
      </w:r>
      <w:r w:rsidRPr="007530D5">
        <w:rPr>
          <w:rStyle w:val="GUIWord"/>
        </w:rPr>
        <w:t>Nil</w:t>
      </w:r>
      <w:r>
        <w:t xml:space="preserve"> is set.</w:t>
      </w:r>
      <w:r w:rsidR="00C079B0">
        <w:t xml:space="preserve"> Otherwise, only those Spectra with exactly that value will be selected.</w:t>
      </w:r>
    </w:p>
    <w:p w14:paraId="41DE6FA3" w14:textId="77777777" w:rsidR="000B2A90" w:rsidRDefault="000B2A90" w:rsidP="000B2A90">
      <w:pPr>
        <w:pStyle w:val="Note"/>
      </w:pPr>
      <w:r>
        <w:t>Notes</w:t>
      </w:r>
      <w:r>
        <w:tab/>
        <w:t xml:space="preserve">Text Metadata Attributes which are present, but empty, </w:t>
      </w:r>
      <w:r w:rsidR="002047CA">
        <w:t>can</w:t>
      </w:r>
      <w:r>
        <w:t xml:space="preserve"> be selected by using </w:t>
      </w:r>
      <w:r w:rsidRPr="007530D5">
        <w:rPr>
          <w:rStyle w:val="Codeintext"/>
        </w:rPr>
        <w:t>%</w:t>
      </w:r>
      <w:r>
        <w:t xml:space="preserve">, but not by </w:t>
      </w:r>
      <w:r w:rsidRPr="007530D5">
        <w:rPr>
          <w:rStyle w:val="Codeintext"/>
        </w:rPr>
        <w:t>_</w:t>
      </w:r>
      <w:r>
        <w:t>.</w:t>
      </w:r>
    </w:p>
    <w:p w14:paraId="0D6D8E85" w14:textId="77777777"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w:t>
      </w:r>
      <w:r w:rsidR="000B2A90" w:rsidRPr="007530D5">
        <w:rPr>
          <w:rStyle w:val="Codeintext"/>
        </w:rPr>
        <w:t>%</w:t>
      </w:r>
      <w:r w:rsidR="000B2A90">
        <w:t xml:space="preserve">, </w:t>
      </w:r>
      <w:r w:rsidR="000B2A90" w:rsidRPr="007530D5">
        <w:rPr>
          <w:rStyle w:val="Codeintext"/>
        </w:rPr>
        <w:t>_</w:t>
      </w:r>
      <w:r w:rsidR="000B2A90">
        <w:t xml:space="preserve"> or a space.</w:t>
      </w:r>
    </w:p>
    <w:p w14:paraId="3F0130AD" w14:textId="77777777"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14:paraId="2BB524B5" w14:textId="77777777" w:rsidR="00D3641C" w:rsidRDefault="00D3641C" w:rsidP="00D3641C">
      <w:pPr>
        <w:pStyle w:val="Warning"/>
      </w:pPr>
      <w:r>
        <w:t>Warning</w:t>
      </w:r>
      <w:r>
        <w:tab/>
        <w:t xml:space="preserve">There is no option to search by Campaign Name, except for the Campaign Name in the Spectrum-related </w:t>
      </w:r>
      <w:r w:rsidR="007F4F37">
        <w:t>Metadata</w:t>
      </w:r>
      <w:r>
        <w:t xml:space="preserve"> </w:t>
      </w:r>
      <w:r w:rsidR="004C3526">
        <w:t>Group</w:t>
      </w:r>
      <w:r>
        <w:t xml:space="preserve">, Campaign Details. This is NOT the Campaign’s name and will generally not be </w:t>
      </w:r>
      <w:r w:rsidR="000B2A90">
        <w:t>present</w:t>
      </w:r>
      <w:r>
        <w:t xml:space="preserve">. See section </w:t>
      </w:r>
      <w:r w:rsidR="00C63D4F">
        <w:fldChar w:fldCharType="begin"/>
      </w:r>
      <w:r w:rsidR="00C63D4F">
        <w:instrText xml:space="preserve"> REF _Ref354084522 \r \h  \* MERGEFORMAT </w:instrText>
      </w:r>
      <w:r w:rsidR="00C63D4F">
        <w:fldChar w:fldCharType="separate"/>
      </w:r>
      <w:r w:rsidR="000E7C7E" w:rsidRPr="000E7C7E">
        <w:rPr>
          <w:rStyle w:val="CrossReference"/>
        </w:rPr>
        <w:t>3.14</w:t>
      </w:r>
      <w:r w:rsidR="00C63D4F">
        <w:fldChar w:fldCharType="end"/>
      </w:r>
      <w:r w:rsidRPr="00D3641C">
        <w:rPr>
          <w:rStyle w:val="CrossReference"/>
        </w:rPr>
        <w:t xml:space="preserve"> </w:t>
      </w:r>
      <w:r w:rsidR="00C63D4F">
        <w:fldChar w:fldCharType="begin"/>
      </w:r>
      <w:r w:rsidR="00C63D4F">
        <w:instrText xml:space="preserve"> REF _Ref354084522 \h  \* MERGEFORMAT </w:instrText>
      </w:r>
      <w:r w:rsidR="00C63D4F">
        <w:fldChar w:fldCharType="separate"/>
      </w:r>
      <w:r w:rsidR="000E7C7E" w:rsidRPr="000E7C7E">
        <w:rPr>
          <w:rStyle w:val="CrossReference"/>
        </w:rPr>
        <w:t>Spectrum-related Metadata</w:t>
      </w:r>
      <w:r w:rsidR="00C63D4F">
        <w:fldChar w:fldCharType="end"/>
      </w:r>
      <w:r w:rsidR="003A1458">
        <w:t xml:space="preserve"> for more information o</w:t>
      </w:r>
      <w:r>
        <w:t xml:space="preserve">n the Spectrum-related Campaign Details Group of </w:t>
      </w:r>
      <w:r w:rsidR="007F4F37">
        <w:t>Metadata Attribute</w:t>
      </w:r>
      <w:r>
        <w:t>s.</w:t>
      </w:r>
    </w:p>
    <w:p w14:paraId="5F4DEEA5" w14:textId="77777777"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14:paraId="4BC9274D" w14:textId="77777777" w:rsidR="002A0FFE" w:rsidRPr="00084655" w:rsidRDefault="009750E6" w:rsidP="00BA3445">
      <w:pPr>
        <w:pStyle w:val="Heading2"/>
      </w:pPr>
      <w:bookmarkStart w:id="399" w:name="_Ref153761959"/>
      <w:bookmarkStart w:id="400" w:name="_Toc355280389"/>
      <w:bookmarkStart w:id="401" w:name="_Toc293145264"/>
      <w:r>
        <w:t xml:space="preserve">Show </w:t>
      </w:r>
      <w:r w:rsidR="002A0FFE" w:rsidRPr="00084655">
        <w:t>Report</w:t>
      </w:r>
      <w:bookmarkEnd w:id="399"/>
      <w:bookmarkEnd w:id="400"/>
      <w:bookmarkEnd w:id="401"/>
    </w:p>
    <w:p w14:paraId="7EF59C5F" w14:textId="77777777"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14:paraId="2F7CDBD4" w14:textId="77777777" w:rsidR="003579B4" w:rsidRDefault="000E7DFA" w:rsidP="00A7583F">
      <w:pPr>
        <w:pStyle w:val="Body"/>
      </w:pPr>
      <w:r>
        <w:t>Reports are shown in a window in the following form.</w:t>
      </w:r>
    </w:p>
    <w:p w14:paraId="640A1C78" w14:textId="77777777" w:rsidR="0042046F" w:rsidRDefault="002A14D7" w:rsidP="00EB49E0">
      <w:pPr>
        <w:pStyle w:val="Figure"/>
      </w:pPr>
      <w:r>
        <w:rPr>
          <w:lang w:val="en-US" w:eastAsia="en-US"/>
        </w:rPr>
        <w:drawing>
          <wp:inline distT="0" distB="0" distL="0" distR="0" wp14:anchorId="56FC6523" wp14:editId="2BC0C403">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4"/>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2F31A3B" w14:textId="77777777" w:rsidR="0042046F" w:rsidRPr="00084655" w:rsidRDefault="0042046F" w:rsidP="00EB49E0">
      <w:pPr>
        <w:pStyle w:val="Caption"/>
      </w:pPr>
      <w:r w:rsidRPr="00084655">
        <w:t xml:space="preserve">Figure </w:t>
      </w:r>
      <w:fldSimple w:instr=" SEQ Figure \* ARABIC ">
        <w:r w:rsidR="000E7C7E">
          <w:rPr>
            <w:noProof/>
          </w:rPr>
          <w:t>56</w:t>
        </w:r>
      </w:fldSimple>
      <w:r w:rsidRPr="00084655">
        <w:t>: Spectrum report frame</w:t>
      </w:r>
    </w:p>
    <w:p w14:paraId="73424630" w14:textId="77777777"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14:paraId="508B89E9" w14:textId="77777777" w:rsidR="0042046F" w:rsidRDefault="000E7DFA" w:rsidP="00EB49E0">
      <w:pPr>
        <w:pStyle w:val="Figure"/>
      </w:pPr>
      <w:r>
        <w:rPr>
          <w:lang w:val="en-US" w:eastAsia="en-US"/>
        </w:rPr>
        <w:drawing>
          <wp:inline distT="0" distB="0" distL="0" distR="0" wp14:anchorId="1D2C67D5" wp14:editId="4B980775">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14:paraId="14368DD5" w14:textId="77777777" w:rsidR="0042046F" w:rsidRPr="00084655" w:rsidRDefault="0042046F" w:rsidP="00EB49E0">
      <w:pPr>
        <w:pStyle w:val="Caption"/>
      </w:pPr>
      <w:r w:rsidRPr="00084655">
        <w:t xml:space="preserve">Figure </w:t>
      </w:r>
      <w:fldSimple w:instr=" SEQ Figure \* ARABIC ">
        <w:r w:rsidR="000E7C7E">
          <w:rPr>
            <w:noProof/>
          </w:rPr>
          <w:t>57</w:t>
        </w:r>
      </w:fldSimple>
      <w:r w:rsidRPr="00084655">
        <w:t xml:space="preserve">: Spectrum </w:t>
      </w:r>
      <w:r>
        <w:t>Graph selection control</w:t>
      </w:r>
    </w:p>
    <w:p w14:paraId="0BEBE439" w14:textId="77777777" w:rsidR="0042046F" w:rsidRDefault="0042046F" w:rsidP="00A7583F">
      <w:pPr>
        <w:pStyle w:val="Body"/>
      </w:pPr>
      <w:r>
        <w:t xml:space="preserve">Click on the up and down arrows to cause the </w:t>
      </w:r>
      <w:r w:rsidR="007F4F37">
        <w:t>Spectr</w:t>
      </w:r>
      <w:r>
        <w:t xml:space="preserve">um graph display to cycle through the available </w:t>
      </w:r>
      <w:r w:rsidR="000E7DFA">
        <w:t>S</w:t>
      </w:r>
      <w:r>
        <w:t>pectra.</w:t>
      </w:r>
      <w:r w:rsidR="00D07FCC">
        <w:t xml:space="preserve"> The selected graph is displayed after a short processing delay.</w:t>
      </w:r>
    </w:p>
    <w:p w14:paraId="739F08E4" w14:textId="77777777" w:rsidR="000E7DFA" w:rsidRDefault="000E7DFA" w:rsidP="00A7583F">
      <w:pPr>
        <w:pStyle w:val="Body"/>
      </w:pPr>
      <w:r>
        <w:t>Click on the Metadata Group check boxes to enable or disable display of the respective Metadata Group.</w:t>
      </w:r>
    </w:p>
    <w:p w14:paraId="3724F6C9" w14:textId="77777777" w:rsidR="000E7DFA" w:rsidRDefault="000E7DFA" w:rsidP="00A7583F">
      <w:pPr>
        <w:pStyle w:val="Body"/>
      </w:pPr>
      <w:r>
        <w:t xml:space="preserve">Click on the </w:t>
      </w:r>
      <w:r w:rsidRPr="000E7DFA">
        <w:rPr>
          <w:rStyle w:val="ActionButton"/>
        </w:rPr>
        <w:t> </w:t>
      </w:r>
      <w:r w:rsidR="00CB32BA">
        <w:rPr>
          <w:rStyle w:val="ActionButton"/>
        </w:rPr>
        <w:t>Close</w:t>
      </w:r>
      <w:r w:rsidRPr="000E7DFA">
        <w:rPr>
          <w:rStyle w:val="ActionButton"/>
        </w:rPr>
        <w:t> </w:t>
      </w:r>
      <w:r>
        <w:t xml:space="preserve"> button to close this window.</w:t>
      </w:r>
    </w:p>
    <w:p w14:paraId="201C3C7C" w14:textId="77777777" w:rsidR="000E7DFA" w:rsidRDefault="000E7DFA" w:rsidP="00A7583F">
      <w:pPr>
        <w:pStyle w:val="Body"/>
      </w:pPr>
      <w:bookmarkStart w:id="402" w:name="FourPlotOptions"/>
      <w:r>
        <w:t>There are four action buttons at the top of th</w:t>
      </w:r>
      <w:r w:rsidR="00D15EB7">
        <w:t>is</w:t>
      </w:r>
      <w:r>
        <w:t xml:space="preserve"> window.</w:t>
      </w:r>
    </w:p>
    <w:tbl>
      <w:tblPr>
        <w:tblStyle w:val="TableGrid"/>
        <w:tblW w:w="0" w:type="auto"/>
        <w:tblInd w:w="709" w:type="dxa"/>
        <w:tblLook w:val="04A0" w:firstRow="1" w:lastRow="0" w:firstColumn="1" w:lastColumn="0" w:noHBand="0" w:noVBand="1"/>
      </w:tblPr>
      <w:tblGrid>
        <w:gridCol w:w="828"/>
        <w:gridCol w:w="1353"/>
        <w:gridCol w:w="6681"/>
      </w:tblGrid>
      <w:tr w:rsidR="006A68C3" w:rsidRPr="006A68C3" w14:paraId="0AC47A5F" w14:textId="77777777" w:rsidTr="006A68C3">
        <w:tc>
          <w:tcPr>
            <w:tcW w:w="0" w:type="auto"/>
            <w:tcBorders>
              <w:right w:val="nil"/>
            </w:tcBorders>
          </w:tcPr>
          <w:bookmarkEnd w:id="402"/>
          <w:p w14:paraId="7649351D" w14:textId="77777777" w:rsidR="006A68C3" w:rsidRPr="006A68C3" w:rsidRDefault="006A68C3" w:rsidP="006A68C3">
            <w:pPr>
              <w:pStyle w:val="Body"/>
              <w:ind w:left="0"/>
            </w:pPr>
            <w:r w:rsidRPr="006A68C3">
              <w:rPr>
                <w:noProof/>
                <w:lang w:val="en-US"/>
              </w:rPr>
              <w:drawing>
                <wp:inline distT="0" distB="0" distL="0" distR="0" wp14:anchorId="2262EC5F" wp14:editId="4812BC52">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71879218" w14:textId="77777777" w:rsidR="006A68C3" w:rsidRPr="006A68C3" w:rsidRDefault="006A68C3" w:rsidP="003E6F8A">
            <w:pPr>
              <w:pStyle w:val="Body"/>
              <w:ind w:left="0"/>
            </w:pPr>
            <w:r>
              <w:t>Print</w:t>
            </w:r>
          </w:p>
        </w:tc>
        <w:tc>
          <w:tcPr>
            <w:tcW w:w="0" w:type="auto"/>
          </w:tcPr>
          <w:p w14:paraId="78FC8698" w14:textId="77777777"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US"/>
              </w:rPr>
              <w:drawing>
                <wp:inline distT="0" distB="0" distL="0" distR="0" wp14:anchorId="11CF7E64" wp14:editId="60308BAE">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14:paraId="323A7681" w14:textId="77777777" w:rsidTr="006A68C3">
        <w:tc>
          <w:tcPr>
            <w:tcW w:w="0" w:type="auto"/>
            <w:tcBorders>
              <w:right w:val="nil"/>
            </w:tcBorders>
          </w:tcPr>
          <w:p w14:paraId="2E973972" w14:textId="77777777" w:rsidR="006A68C3" w:rsidRPr="006A68C3" w:rsidRDefault="006A68C3" w:rsidP="006A68C3">
            <w:pPr>
              <w:pStyle w:val="Body"/>
              <w:ind w:left="0"/>
            </w:pPr>
            <w:r w:rsidRPr="006A68C3">
              <w:rPr>
                <w:noProof/>
                <w:lang w:val="en-US"/>
              </w:rPr>
              <w:drawing>
                <wp:inline distT="0" distB="0" distL="0" distR="0" wp14:anchorId="416B8BBF" wp14:editId="55DCE9B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7A83A752" w14:textId="77777777" w:rsidR="006A68C3" w:rsidRPr="006A68C3" w:rsidRDefault="006A68C3" w:rsidP="003E6F8A">
            <w:pPr>
              <w:pStyle w:val="Body"/>
              <w:ind w:left="0"/>
            </w:pPr>
            <w:r>
              <w:t>Reset</w:t>
            </w:r>
          </w:p>
        </w:tc>
        <w:tc>
          <w:tcPr>
            <w:tcW w:w="0" w:type="auto"/>
          </w:tcPr>
          <w:p w14:paraId="27B6FDFC" w14:textId="77777777"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14:paraId="1409BFD2" w14:textId="77777777" w:rsidTr="006A68C3">
        <w:tc>
          <w:tcPr>
            <w:tcW w:w="0" w:type="auto"/>
            <w:tcBorders>
              <w:right w:val="nil"/>
            </w:tcBorders>
          </w:tcPr>
          <w:p w14:paraId="07E0F10F" w14:textId="77777777" w:rsidR="006A68C3" w:rsidRPr="006A68C3" w:rsidRDefault="006A68C3" w:rsidP="006A68C3">
            <w:pPr>
              <w:pStyle w:val="Body"/>
              <w:ind w:left="0"/>
            </w:pPr>
            <w:r w:rsidRPr="006A68C3">
              <w:rPr>
                <w:noProof/>
                <w:lang w:val="en-US"/>
              </w:rPr>
              <w:drawing>
                <wp:inline distT="0" distB="0" distL="0" distR="0" wp14:anchorId="16FDF3D6" wp14:editId="278005A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5B8C76C8" w14:textId="77777777" w:rsidR="006A68C3" w:rsidRPr="006A68C3" w:rsidRDefault="006A68C3" w:rsidP="003E6F8A">
            <w:pPr>
              <w:pStyle w:val="Body"/>
              <w:ind w:left="0"/>
            </w:pPr>
            <w:r>
              <w:t>Set plot parameters</w:t>
            </w:r>
          </w:p>
        </w:tc>
        <w:tc>
          <w:tcPr>
            <w:tcW w:w="0" w:type="auto"/>
          </w:tcPr>
          <w:p w14:paraId="36B5C88C" w14:textId="77777777" w:rsidR="006A68C3" w:rsidRDefault="006A68C3" w:rsidP="003E6F8A">
            <w:pPr>
              <w:pStyle w:val="Body"/>
              <w:ind w:left="0"/>
            </w:pPr>
            <w:r w:rsidRPr="006A68C3">
              <w:t>Click on this button to change the display parameters for the graph.</w:t>
            </w:r>
            <w:r>
              <w:t xml:space="preserve"> The following Dialog is displayed.</w:t>
            </w:r>
          </w:p>
          <w:p w14:paraId="76DB804B" w14:textId="77777777" w:rsidR="006A68C3" w:rsidRDefault="006A68C3" w:rsidP="00D15EB7">
            <w:pPr>
              <w:pStyle w:val="FigureinTable"/>
            </w:pPr>
            <w:r>
              <w:rPr>
                <w:lang w:val="en-US" w:eastAsia="en-US"/>
              </w:rPr>
              <w:drawing>
                <wp:inline distT="0" distB="0" distL="0" distR="0" wp14:anchorId="75649D65" wp14:editId="2FF71677">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DD5AA7D" w14:textId="77777777" w:rsidR="00D15EB7" w:rsidRPr="00084655" w:rsidRDefault="00D15EB7" w:rsidP="00D15EB7">
            <w:pPr>
              <w:pStyle w:val="CaptioninTable"/>
            </w:pPr>
            <w:r w:rsidRPr="00084655">
              <w:t xml:space="preserve">Figure </w:t>
            </w:r>
            <w:fldSimple w:instr=" SEQ Figure \* ARABIC ">
              <w:r w:rsidR="000E7C7E">
                <w:rPr>
                  <w:noProof/>
                </w:rPr>
                <w:t>58</w:t>
              </w:r>
            </w:fldSimple>
            <w:r w:rsidRPr="00084655">
              <w:t>: File output dialog</w:t>
            </w:r>
          </w:p>
          <w:p w14:paraId="68FA7751" w14:textId="77777777" w:rsidR="00D15EB7" w:rsidRDefault="00D15EB7" w:rsidP="00D15EB7">
            <w:pPr>
              <w:pStyle w:val="HangingIndentinTable"/>
            </w:pPr>
            <w:r w:rsidRPr="001A43B4">
              <w:rPr>
                <w:rStyle w:val="GUIWord"/>
              </w:rPr>
              <w:t>Title:</w:t>
            </w:r>
            <w:r>
              <w:tab/>
              <w:t xml:space="preserve">Enter </w:t>
            </w:r>
            <w:r w:rsidR="007530D5">
              <w:t>the</w:t>
            </w:r>
            <w:r>
              <w:t xml:space="preserve"> Title you want to appear at the top of the printed page.</w:t>
            </w:r>
          </w:p>
          <w:p w14:paraId="6BC04C91" w14:textId="77777777" w:rsidR="00D15EB7" w:rsidRDefault="00D15EB7" w:rsidP="00D15EB7">
            <w:pPr>
              <w:pStyle w:val="HangingIndentinTable"/>
            </w:pPr>
            <w:r w:rsidRPr="001A43B4">
              <w:rPr>
                <w:rStyle w:val="GUIWord"/>
              </w:rPr>
              <w:t>Caption:</w:t>
            </w:r>
            <w:r>
              <w:tab/>
              <w:t>Enter text that you want to appear under the graph.</w:t>
            </w:r>
          </w:p>
          <w:p w14:paraId="4B465754" w14:textId="77777777" w:rsidR="00D15EB7" w:rsidRDefault="00D15EB7" w:rsidP="00D15EB7">
            <w:pPr>
              <w:pStyle w:val="HangingIndentinTable"/>
            </w:pPr>
            <w:r w:rsidRPr="001A43B4">
              <w:rPr>
                <w:rStyle w:val="GUIWord"/>
              </w:rPr>
              <w:t>X/Y Label:</w:t>
            </w:r>
            <w:r>
              <w:tab/>
              <w:t>Enter the labels that you want to use to label the X and Y axes.</w:t>
            </w:r>
          </w:p>
          <w:p w14:paraId="649106B5" w14:textId="77777777" w:rsidR="00D15EB7" w:rsidRDefault="00D15EB7" w:rsidP="00D15EB7">
            <w:pPr>
              <w:pStyle w:val="HangingIndentinTable"/>
            </w:pPr>
            <w:r w:rsidRPr="001A43B4">
              <w:rPr>
                <w:rStyle w:val="GUIWord"/>
              </w:rPr>
              <w:t>X/Y Range:</w:t>
            </w:r>
            <w:r>
              <w:tab/>
              <w:t>Enter the lowest and highest values that you want to appear on the X and Y axes. The two values in each question must be separated by a comma.</w:t>
            </w:r>
          </w:p>
          <w:p w14:paraId="2ABB3BC0" w14:textId="77777777" w:rsidR="00D15EB7" w:rsidRDefault="00D15EB7" w:rsidP="00D15EB7">
            <w:pPr>
              <w:pStyle w:val="HangingIndentinTable"/>
            </w:pPr>
            <w:r w:rsidRPr="001A43B4">
              <w:rPr>
                <w:rStyle w:val="GUIWord"/>
              </w:rPr>
              <w:t>Marks:</w:t>
            </w:r>
            <w:r>
              <w:tab/>
              <w:t>Select the way you want the data points represented on the graph.</w:t>
            </w:r>
          </w:p>
          <w:p w14:paraId="6BF00119" w14:textId="77777777"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14:paraId="71671FCE" w14:textId="77777777" w:rsidR="00D15EB7" w:rsidRDefault="00D15EB7" w:rsidP="00D15EB7">
            <w:pPr>
              <w:pStyle w:val="HangingIndentinTable"/>
            </w:pPr>
            <w:r w:rsidRPr="001A43B4">
              <w:rPr>
                <w:rStyle w:val="GUIWord"/>
              </w:rPr>
              <w:t>Grid:</w:t>
            </w:r>
            <w:r>
              <w:tab/>
              <w:t xml:space="preserve">If checked, the graph will include a grid. </w:t>
            </w:r>
          </w:p>
          <w:p w14:paraId="1C3C0844" w14:textId="77777777" w:rsidR="00D15EB7" w:rsidRDefault="00D15EB7" w:rsidP="00D15EB7">
            <w:pPr>
              <w:pStyle w:val="HangingIndentinTable"/>
            </w:pPr>
            <w:r w:rsidRPr="001A43B4">
              <w:rPr>
                <w:rStyle w:val="GUIWord"/>
              </w:rPr>
              <w:t>Stems:</w:t>
            </w:r>
            <w:r>
              <w:tab/>
              <w:t>If checked, each data point will be joined to the X axis by a straight line.</w:t>
            </w:r>
          </w:p>
          <w:p w14:paraId="4615D7DE" w14:textId="77777777"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14:paraId="4F073E35" w14:textId="77777777"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14:paraId="63EA59EF" w14:textId="77777777"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14:paraId="30890822" w14:textId="77777777" w:rsidR="006A68C3" w:rsidRPr="00F949A7" w:rsidRDefault="00F949A7" w:rsidP="00D15EB7">
            <w:pPr>
              <w:pStyle w:val="TableText"/>
            </w:pPr>
            <w:r>
              <w:t>These details are not remembered once you move away from viewing this graph.</w:t>
            </w:r>
          </w:p>
        </w:tc>
      </w:tr>
      <w:tr w:rsidR="006A68C3" w:rsidRPr="006A68C3" w14:paraId="4CA105D1" w14:textId="77777777" w:rsidTr="006A68C3">
        <w:tc>
          <w:tcPr>
            <w:tcW w:w="0" w:type="auto"/>
            <w:tcBorders>
              <w:right w:val="nil"/>
            </w:tcBorders>
          </w:tcPr>
          <w:p w14:paraId="551088FF" w14:textId="77777777" w:rsidR="006A68C3" w:rsidRPr="006A68C3" w:rsidRDefault="006A68C3" w:rsidP="006A68C3">
            <w:pPr>
              <w:pStyle w:val="Body"/>
              <w:ind w:left="0"/>
            </w:pPr>
            <w:r w:rsidRPr="006A68C3">
              <w:rPr>
                <w:noProof/>
                <w:lang w:val="en-US"/>
              </w:rPr>
              <w:drawing>
                <wp:inline distT="0" distB="0" distL="0" distR="0" wp14:anchorId="3525A6ED" wp14:editId="0081A7D2">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766470D4" w14:textId="77777777" w:rsidR="006A68C3" w:rsidRPr="006A68C3" w:rsidRDefault="006A68C3" w:rsidP="003E6F8A">
            <w:pPr>
              <w:pStyle w:val="Body"/>
              <w:ind w:left="0"/>
            </w:pPr>
            <w:r>
              <w:t>Fit data</w:t>
            </w:r>
          </w:p>
        </w:tc>
        <w:tc>
          <w:tcPr>
            <w:tcW w:w="0" w:type="auto"/>
          </w:tcPr>
          <w:p w14:paraId="06497F30" w14:textId="77777777"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14:paraId="5868F14D" w14:textId="77777777"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14:paraId="4CFDF0A9" w14:textId="77777777" w:rsidR="00CC6173" w:rsidRPr="00A307F9" w:rsidRDefault="00CC6173" w:rsidP="00A307F9">
      <w:pPr>
        <w:pStyle w:val="Formula"/>
      </w:pPr>
      <w:r w:rsidRPr="00A307F9">
        <w:t>Max Y Axis value = Mean + 3 * StdDev</w:t>
      </w:r>
    </w:p>
    <w:p w14:paraId="45066D7E" w14:textId="77777777" w:rsidR="00D07FCC" w:rsidRPr="00084655" w:rsidRDefault="00427012" w:rsidP="00A7583F">
      <w:pPr>
        <w:pStyle w:val="Body"/>
      </w:pPr>
      <w:r>
        <w:t xml:space="preserve">When </w:t>
      </w:r>
      <w:r w:rsidR="00D07FCC" w:rsidRPr="00084655">
        <w:t xml:space="preserve">Spectra having no </w:t>
      </w:r>
      <w:r w:rsidR="001247E8">
        <w:t>Sensor</w:t>
      </w:r>
      <w:r w:rsidR="00D07FCC" w:rsidRPr="00084655">
        <w:t xml:space="preserve"> definition </w:t>
      </w:r>
      <w:r>
        <w:t>are</w:t>
      </w:r>
      <w:r w:rsidR="00D07FCC" w:rsidRPr="00084655">
        <w:t xml:space="preserve"> plotted</w:t>
      </w:r>
      <w:r>
        <w:t>, the X-axis will represent bands and not frequency</w:t>
      </w:r>
      <w:r w:rsidR="00D07FCC" w:rsidRPr="00084655">
        <w:t>.</w:t>
      </w:r>
    </w:p>
    <w:p w14:paraId="22A35C68" w14:textId="77777777" w:rsidR="00D07FCC" w:rsidRPr="00084655" w:rsidRDefault="00D07FCC" w:rsidP="00A7583F">
      <w:pPr>
        <w:pStyle w:val="Body"/>
      </w:pPr>
      <w:r w:rsidRPr="00084655">
        <w:t>For sensors comprising broad and narrow band elements (e.g. MFR) only the narrow bands will be plotted.</w:t>
      </w:r>
    </w:p>
    <w:p w14:paraId="701CCF41" w14:textId="77777777" w:rsidR="002A0FFE" w:rsidRDefault="002A0FFE" w:rsidP="00BA3445">
      <w:pPr>
        <w:pStyle w:val="Heading2"/>
      </w:pPr>
      <w:bookmarkStart w:id="403" w:name="_Ref153761992"/>
      <w:bookmarkStart w:id="404" w:name="_Ref157230540"/>
      <w:bookmarkStart w:id="405" w:name="_Toc355280390"/>
      <w:bookmarkStart w:id="406" w:name="_Toc293145265"/>
      <w:r w:rsidRPr="00084655">
        <w:t xml:space="preserve">File </w:t>
      </w:r>
      <w:bookmarkEnd w:id="403"/>
      <w:bookmarkEnd w:id="404"/>
      <w:bookmarkEnd w:id="405"/>
      <w:r w:rsidR="009750E6">
        <w:t>Export</w:t>
      </w:r>
      <w:bookmarkEnd w:id="406"/>
    </w:p>
    <w:p w14:paraId="1C47E9C6" w14:textId="77777777"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14:paraId="0DE01FD5" w14:textId="77777777" w:rsidR="00F949A7" w:rsidRDefault="00F949A7" w:rsidP="00F949A7">
      <w:pPr>
        <w:pStyle w:val="Figure"/>
      </w:pPr>
      <w:r>
        <w:rPr>
          <w:lang w:val="en-US" w:eastAsia="en-US"/>
        </w:rPr>
        <w:drawing>
          <wp:inline distT="0" distB="0" distL="0" distR="0" wp14:anchorId="090FCEFA" wp14:editId="3E83FC54">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A31EC1E" w14:textId="77777777" w:rsidR="006C7C40" w:rsidRPr="00084655" w:rsidRDefault="006C7C40" w:rsidP="006C7C40">
      <w:pPr>
        <w:pStyle w:val="Caption"/>
      </w:pPr>
      <w:bookmarkStart w:id="407" w:name="_Ref153767385"/>
      <w:r w:rsidRPr="00084655">
        <w:t xml:space="preserve">Figure </w:t>
      </w:r>
      <w:fldSimple w:instr=" SEQ Figure \* ARABIC ">
        <w:r w:rsidR="000E7C7E">
          <w:rPr>
            <w:noProof/>
          </w:rPr>
          <w:t>59</w:t>
        </w:r>
      </w:fldSimple>
      <w:bookmarkEnd w:id="407"/>
      <w:r w:rsidRPr="00084655">
        <w:t>: File output dialog</w:t>
      </w:r>
    </w:p>
    <w:p w14:paraId="183C2E84" w14:textId="77777777" w:rsidR="00F949A7" w:rsidRDefault="00F949A7" w:rsidP="00F949A7">
      <w:pPr>
        <w:pStyle w:val="HangingIndent"/>
      </w:pPr>
      <w:r>
        <w:t>Controls are as follows:</w:t>
      </w:r>
    </w:p>
    <w:p w14:paraId="57D13BD8" w14:textId="77777777" w:rsidR="00F949A7" w:rsidRDefault="00F949A7" w:rsidP="00F949A7">
      <w:pPr>
        <w:pStyle w:val="HangingIndent"/>
      </w:pPr>
      <w:r w:rsidRPr="00816EF8">
        <w:rPr>
          <w:rStyle w:val="GUIWord"/>
        </w:rPr>
        <w:t>File format:</w:t>
      </w:r>
      <w:r>
        <w:t xml:space="preserve">   </w:t>
      </w:r>
      <w:r>
        <w:tab/>
      </w:r>
      <w:r w:rsidR="007D38E4">
        <w:t>Select from the drop down list.</w:t>
      </w:r>
    </w:p>
    <w:p w14:paraId="10F1A8A9" w14:textId="77777777"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r w:rsidR="00C63D4F">
        <w:fldChar w:fldCharType="begin"/>
      </w:r>
      <w:r w:rsidR="00C63D4F">
        <w:instrText xml:space="preserve"> REF _Ref356826590 \r \h  \* MERGEFORMAT </w:instrText>
      </w:r>
      <w:r w:rsidR="00C63D4F">
        <w:fldChar w:fldCharType="separate"/>
      </w:r>
      <w:r w:rsidR="000E7C7E" w:rsidRPr="000E7C7E">
        <w:rPr>
          <w:rStyle w:val="CrossReference"/>
        </w:rPr>
        <w:t>5.4.1</w:t>
      </w:r>
      <w:r w:rsidR="00C63D4F">
        <w:fldChar w:fldCharType="end"/>
      </w:r>
      <w:r w:rsidRPr="00BE6811">
        <w:rPr>
          <w:rStyle w:val="CrossReference"/>
        </w:rPr>
        <w:t xml:space="preserve"> </w:t>
      </w:r>
      <w:r w:rsidR="00C63D4F">
        <w:fldChar w:fldCharType="begin"/>
      </w:r>
      <w:r w:rsidR="00C63D4F">
        <w:instrText xml:space="preserve"> REF _Ref356826592 \h  \* MERGEFORMAT </w:instrText>
      </w:r>
      <w:r w:rsidR="00C63D4F">
        <w:fldChar w:fldCharType="separate"/>
      </w:r>
      <w:r w:rsidR="000E7C7E" w:rsidRPr="000E7C7E">
        <w:rPr>
          <w:rStyle w:val="CrossReference"/>
        </w:rPr>
        <w:t>CSV Spectrum Export Format</w:t>
      </w:r>
      <w:r w:rsidR="00C63D4F">
        <w:fldChar w:fldCharType="end"/>
      </w:r>
      <w:r w:rsidR="00BE6811" w:rsidRPr="00BE6811">
        <w:t>.</w:t>
      </w:r>
    </w:p>
    <w:p w14:paraId="21E0110C" w14:textId="77777777" w:rsidR="00340BAD" w:rsidRPr="00084655" w:rsidRDefault="00340BAD" w:rsidP="00340BAD">
      <w:pPr>
        <w:pStyle w:val="HangingIndent"/>
        <w:ind w:left="4111"/>
      </w:pPr>
      <w:r>
        <w:t>ENVI SLB:</w:t>
      </w:r>
      <w:r>
        <w:tab/>
      </w:r>
      <w:r w:rsidRPr="00084655">
        <w:t xml:space="preserve">ENVI </w:t>
      </w:r>
      <w:r w:rsidR="007F4F37">
        <w:t>Spectr</w:t>
      </w:r>
      <w:r w:rsidRPr="00084655">
        <w:t xml:space="preserve">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14:paraId="2BFAAEEF" w14:textId="77777777"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on </w:t>
      </w:r>
      <w:r w:rsidR="007D38E4" w:rsidRPr="007D38E4">
        <w:rPr>
          <w:rStyle w:val="ActionButton"/>
        </w:rPr>
        <w:t> Browse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r w:rsidR="00C63D4F">
        <w:fldChar w:fldCharType="begin"/>
      </w:r>
      <w:r w:rsidR="00C63D4F">
        <w:instrText xml:space="preserve"> REF _Ref358393092 \r \h  \* MERGEFORMAT </w:instrText>
      </w:r>
      <w:r w:rsidR="00C63D4F">
        <w:fldChar w:fldCharType="separate"/>
      </w:r>
      <w:r w:rsidR="000E7C7E" w:rsidRPr="000E7C7E">
        <w:rPr>
          <w:rStyle w:val="CrossReference"/>
        </w:rPr>
        <w:t>4.2</w:t>
      </w:r>
      <w:r w:rsidR="00C63D4F">
        <w:fldChar w:fldCharType="end"/>
      </w:r>
      <w:r w:rsidR="003A1458" w:rsidRPr="003A1458">
        <w:rPr>
          <w:rStyle w:val="CrossReference"/>
        </w:rPr>
        <w:t xml:space="preserve"> </w:t>
      </w:r>
      <w:r w:rsidR="00C63D4F">
        <w:fldChar w:fldCharType="begin"/>
      </w:r>
      <w:r w:rsidR="00C63D4F">
        <w:instrText xml:space="preserve"> REF _Ref358393092 \h  \* MERGEFORMAT </w:instrText>
      </w:r>
      <w:r w:rsidR="00C63D4F">
        <w:fldChar w:fldCharType="separate"/>
      </w:r>
      <w:r w:rsidR="000E7C7E" w:rsidRPr="000E7C7E">
        <w:rPr>
          <w:rStyle w:val="CrossReference"/>
        </w:rPr>
        <w:t>Unix Operation</w:t>
      </w:r>
      <w:r w:rsidR="00C63D4F">
        <w:fldChar w:fldCharType="end"/>
      </w:r>
      <w:r w:rsidR="00F65C79" w:rsidRPr="00084655">
        <w:t>).</w:t>
      </w:r>
    </w:p>
    <w:p w14:paraId="4B15DBCB" w14:textId="77777777"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14:paraId="209DD3D7" w14:textId="77777777" w:rsidR="00816EF8" w:rsidRPr="004C3526" w:rsidRDefault="00816EF8" w:rsidP="004C3526">
      <w:pPr>
        <w:pStyle w:val="Code"/>
      </w:pPr>
      <w:r w:rsidRPr="004C3526">
        <w:tab/>
        <w:t>&lt;base name&gt;_&lt;sensor_name&gt;.&lt;file extension&gt;</w:t>
      </w:r>
    </w:p>
    <w:p w14:paraId="61D49175" w14:textId="77777777" w:rsidR="00816EF8" w:rsidRPr="004C3526" w:rsidRDefault="00816EF8" w:rsidP="004C3526">
      <w:pPr>
        <w:pStyle w:val="Code"/>
      </w:pPr>
      <w:r w:rsidRPr="004C3526">
        <w:tab/>
        <w:t>&lt;base name&gt;_&lt;instrument_name&gt;[cal&lt;calibration sequence number&gt;].&lt;file extension&gt;</w:t>
      </w:r>
    </w:p>
    <w:p w14:paraId="32DD11BE" w14:textId="77777777"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14:paraId="65FE7080" w14:textId="77777777" w:rsidR="00816EF8" w:rsidRPr="00084655" w:rsidRDefault="0078053C" w:rsidP="00816EF8">
      <w:pPr>
        <w:pStyle w:val="HangingIndent"/>
      </w:pPr>
      <w:r>
        <w:tab/>
      </w:r>
      <w:r w:rsidR="00816EF8" w:rsidRPr="00084655">
        <w:t xml:space="preserve">If no </w:t>
      </w:r>
      <w:r w:rsidR="001247E8">
        <w:t>Instrument</w:t>
      </w:r>
      <w:r w:rsidR="00816EF8" w:rsidRPr="00084655">
        <w:t xml:space="preserve"> has been defined the </w:t>
      </w:r>
      <w:r w:rsidR="001247E8">
        <w:t>Sensor</w:t>
      </w:r>
      <w:r w:rsidR="00816EF8" w:rsidRPr="00084655">
        <w:t xml:space="preserve"> name will be used.</w:t>
      </w:r>
    </w:p>
    <w:p w14:paraId="6D2ECD77" w14:textId="77777777"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w:t>
      </w:r>
      <w:r w:rsidR="007F4F37">
        <w:t>Spectr</w:t>
      </w:r>
      <w:r w:rsidR="00340BAD">
        <w:t xml:space="preserve">a data will be split into two separate CSV files. The body file will have the string </w:t>
      </w:r>
      <w:r w:rsidR="00340BAD" w:rsidRPr="000F0766">
        <w:rPr>
          <w:rStyle w:val="Codeintext"/>
        </w:rPr>
        <w:t>_BODY</w:t>
      </w:r>
      <w:r w:rsidR="00340BAD">
        <w:t xml:space="preserve"> appended to the file name and </w:t>
      </w:r>
      <w:r w:rsidR="00340BAD" w:rsidRPr="000F0766">
        <w:rPr>
          <w:rStyle w:val="Codeintext"/>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w:t>
      </w:r>
      <w:r w:rsidR="00A73E7B">
        <w:t>are</w:t>
      </w:r>
      <w:r w:rsidR="001A43B4">
        <w:t xml:space="preserve">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14:paraId="378D4ECF" w14:textId="77777777" w:rsidR="00F949A7" w:rsidRPr="001A43B4" w:rsidRDefault="00F949A7" w:rsidP="006C7C40">
      <w:pPr>
        <w:pStyle w:val="HangingIndent"/>
      </w:pPr>
      <w:r w:rsidRPr="00816EF8">
        <w:rPr>
          <w:rStyle w:val="GUIWord"/>
        </w:rPr>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to use the timestamp as an X axis value in Excel plotting</w:t>
      </w:r>
      <w:r w:rsidR="006C7C40" w:rsidRPr="001A43B4">
        <w:t>.</w:t>
      </w:r>
    </w:p>
    <w:p w14:paraId="43152959" w14:textId="77777777" w:rsidR="001A43B4" w:rsidRDefault="001A43B4" w:rsidP="001A43B4">
      <w:pPr>
        <w:pStyle w:val="Body"/>
      </w:pPr>
      <w:r>
        <w:t>The data file names are constructed using the following components.</w:t>
      </w:r>
    </w:p>
    <w:p w14:paraId="1DE0267B" w14:textId="77777777" w:rsidR="001A43B4" w:rsidRDefault="001A43B4" w:rsidP="001A43B4">
      <w:pPr>
        <w:pStyle w:val="HangingIndent"/>
      </w:pPr>
      <w:r w:rsidRPr="00A73E7B">
        <w:rPr>
          <w:rStyle w:val="Strong"/>
        </w:rP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14:paraId="3B310CC8" w14:textId="77777777" w:rsidR="001A43B4" w:rsidRPr="001A43B4" w:rsidRDefault="001A43B4" w:rsidP="001A43B4">
      <w:pPr>
        <w:pStyle w:val="HangingIndent"/>
      </w:pPr>
      <w:r w:rsidRPr="00A73E7B">
        <w:rPr>
          <w:rStyle w:val="Strong"/>
        </w:rPr>
        <w:t>Sensor name</w:t>
      </w:r>
      <w:r w:rsidRPr="001A43B4">
        <w:tab/>
      </w:r>
      <w:r w:rsidR="00893E73">
        <w:t>The Sensor name is always used in the output file name.</w:t>
      </w:r>
      <w:r w:rsidRPr="001A43B4">
        <w:t xml:space="preserve"> There will be separate files for each Sensor.</w:t>
      </w:r>
    </w:p>
    <w:p w14:paraId="63C43529" w14:textId="77777777" w:rsidR="001A43B4" w:rsidRDefault="001A43B4" w:rsidP="001A43B4">
      <w:pPr>
        <w:pStyle w:val="HangingIndent"/>
      </w:pPr>
      <w:r w:rsidRPr="00A73E7B">
        <w:rPr>
          <w:rStyle w:val="Strong"/>
        </w:rPr>
        <w:t>Unit</w:t>
      </w:r>
      <w:r w:rsidR="00893E73" w:rsidRPr="00A73E7B">
        <w:rPr>
          <w:rStyle w:val="Strong"/>
        </w:rPr>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14:paraId="7938644C" w14:textId="77777777" w:rsidR="00893E73" w:rsidRPr="00893E73" w:rsidRDefault="00893E73" w:rsidP="001A43B4">
      <w:pPr>
        <w:pStyle w:val="HangingIndent"/>
      </w:pPr>
      <w:r w:rsidRPr="00A73E7B">
        <w:rPr>
          <w:rStyle w:val="Strong"/>
        </w:rP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14:paraId="036CA1DD" w14:textId="77777777" w:rsidR="006C7C40" w:rsidRPr="00340BAD" w:rsidRDefault="006C7C40" w:rsidP="007D43F6">
      <w:pPr>
        <w:pStyle w:val="HeadingSubUnnumbered"/>
      </w:pPr>
      <w:r w:rsidRPr="00340BAD">
        <w:t>Example</w:t>
      </w:r>
    </w:p>
    <w:p w14:paraId="798A3E46" w14:textId="77777777" w:rsidR="002A0FFE" w:rsidRPr="00084655" w:rsidRDefault="006C7C40" w:rsidP="006C7C40">
      <w:pPr>
        <w:pStyle w:val="Body"/>
      </w:pPr>
      <w:r>
        <w:t>C</w:t>
      </w:r>
      <w:r w:rsidR="002A0FFE" w:rsidRPr="00084655">
        <w:t xml:space="preserve">onsider a </w:t>
      </w:r>
      <w:r w:rsidR="007F4F37">
        <w:t>Campaign</w:t>
      </w:r>
      <w:r w:rsidR="002A0FFE" w:rsidRPr="00084655">
        <w:t xml:space="preserve"> containing </w:t>
      </w:r>
      <w:r w:rsidR="00893E73" w:rsidRPr="00084655">
        <w:t xml:space="preserve">Spectra </w:t>
      </w:r>
      <w:r w:rsidR="002A0FFE" w:rsidRPr="00084655">
        <w:t>captured with</w:t>
      </w:r>
      <w:r w:rsidR="00A73E7B">
        <w:t xml:space="preserve"> the following three Instruments</w:t>
      </w:r>
      <w:r w:rsidR="002A0FFE" w:rsidRPr="00084655">
        <w:t>:</w:t>
      </w:r>
    </w:p>
    <w:p w14:paraId="4783FCF7" w14:textId="77777777" w:rsidR="002A0FFE" w:rsidRPr="00084655" w:rsidRDefault="002A0FFE" w:rsidP="006C7C40">
      <w:pPr>
        <w:pStyle w:val="Bullet"/>
      </w:pPr>
      <w:r w:rsidRPr="00084655">
        <w:t xml:space="preserve">An ASD </w:t>
      </w:r>
      <w:r w:rsidR="001247E8">
        <w:t>Instrument</w:t>
      </w:r>
      <w:r w:rsidRPr="00084655">
        <w:t xml:space="preserve"> belonging to the Institute of Natural Resources, Massey University (named INR ASD) with calibration sequence number 1</w:t>
      </w:r>
    </w:p>
    <w:p w14:paraId="2D8C5B2F" w14:textId="77777777" w:rsidR="002A0FFE" w:rsidRPr="00084655" w:rsidRDefault="002A0FFE" w:rsidP="006C7C40">
      <w:pPr>
        <w:pStyle w:val="Bullet"/>
      </w:pPr>
      <w:r w:rsidRPr="00084655">
        <w:t xml:space="preserve">An ASD </w:t>
      </w:r>
      <w:r w:rsidR="001247E8">
        <w:t>Instrument</w:t>
      </w:r>
      <w:r w:rsidRPr="00084655">
        <w:t xml:space="preserve"> belonging to the Remote Sensing Laboratories, University of Zurich (named RSL ASD 1) with no calibrations entered in the database</w:t>
      </w:r>
    </w:p>
    <w:p w14:paraId="7C92F08A" w14:textId="77777777" w:rsidR="002A0FFE" w:rsidRPr="00084655" w:rsidRDefault="002A0FFE" w:rsidP="006C7C40">
      <w:pPr>
        <w:pStyle w:val="Bullet"/>
      </w:pPr>
      <w:r w:rsidRPr="00084655">
        <w:t xml:space="preserve">A GER 3700 </w:t>
      </w:r>
      <w:r w:rsidR="001247E8">
        <w:t>Instrument</w:t>
      </w:r>
      <w:r w:rsidRPr="00084655">
        <w:t xml:space="preserve"> belonging to the Remote Sensing Laboratories, University of Zurich (named RSL GER 3700) with no calibrations entered in the database</w:t>
      </w:r>
    </w:p>
    <w:p w14:paraId="2C22CF80" w14:textId="77777777" w:rsidR="002A0FFE" w:rsidRPr="00084655" w:rsidRDefault="002A0FFE" w:rsidP="006C7C40">
      <w:pPr>
        <w:pStyle w:val="Body"/>
      </w:pPr>
      <w:r w:rsidRPr="00084655">
        <w:t xml:space="preserve">A CSV file output of this </w:t>
      </w:r>
      <w:r w:rsidR="007F4F37">
        <w:t>Campaign</w:t>
      </w:r>
      <w:r w:rsidRPr="00084655">
        <w:t xml:space="preserve"> with the option </w:t>
      </w:r>
      <w:r w:rsidRPr="00A73E7B">
        <w:rPr>
          <w:rStyle w:val="GUIWord"/>
        </w:rPr>
        <w:t>Split header and body</w:t>
      </w:r>
      <w:r w:rsidRPr="00084655">
        <w:t xml:space="preserve"> results in the following files:</w:t>
      </w:r>
    </w:p>
    <w:p w14:paraId="4E7F3498" w14:textId="77777777" w:rsidR="002A0FFE" w:rsidRPr="00084655" w:rsidRDefault="00410FC7" w:rsidP="006C7C40">
      <w:pPr>
        <w:pStyle w:val="Figure"/>
      </w:pPr>
      <w:r>
        <w:rPr>
          <w:lang w:val="en-US" w:eastAsia="en-US"/>
        </w:rPr>
        <w:drawing>
          <wp:inline distT="0" distB="0" distL="0" distR="0" wp14:anchorId="6873E7A3" wp14:editId="418A3487">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011195EC" w14:textId="77777777" w:rsidR="002A0FFE" w:rsidRPr="00084655" w:rsidRDefault="002A0FFE" w:rsidP="007D43F6">
      <w:pPr>
        <w:pStyle w:val="Heading3"/>
      </w:pPr>
      <w:bookmarkStart w:id="408" w:name="_Toc355280391"/>
      <w:bookmarkStart w:id="409" w:name="_Ref356826590"/>
      <w:bookmarkStart w:id="410" w:name="_Ref356826592"/>
      <w:bookmarkStart w:id="411" w:name="_Toc293145266"/>
      <w:r w:rsidRPr="00084655">
        <w:t xml:space="preserve">CSV </w:t>
      </w:r>
      <w:r w:rsidR="00BE6811">
        <w:t>Spectrum</w:t>
      </w:r>
      <w:r w:rsidRPr="00084655">
        <w:t xml:space="preserve"> </w:t>
      </w:r>
      <w:r w:rsidR="00BE6811">
        <w:t xml:space="preserve">Export </w:t>
      </w:r>
      <w:r w:rsidRPr="00084655">
        <w:t>Format</w:t>
      </w:r>
      <w:bookmarkEnd w:id="408"/>
      <w:bookmarkEnd w:id="409"/>
      <w:bookmarkEnd w:id="410"/>
      <w:bookmarkEnd w:id="411"/>
    </w:p>
    <w:p w14:paraId="1AB12506" w14:textId="77777777" w:rsidR="00F65C79" w:rsidRDefault="00F65C79" w:rsidP="00F65C79">
      <w:pPr>
        <w:pStyle w:val="Body"/>
      </w:pPr>
      <w:r>
        <w:t xml:space="preserve">Multiple </w:t>
      </w:r>
      <w:r w:rsidR="007F4F37">
        <w:t>Spectr</w:t>
      </w:r>
      <w:r>
        <w:t xml:space="preserve">a are written into a single CSV file, with the data for each </w:t>
      </w:r>
      <w:r w:rsidR="007F4F37">
        <w:t>Spectr</w:t>
      </w:r>
      <w:r>
        <w:t>um in a separate column.</w:t>
      </w:r>
    </w:p>
    <w:p w14:paraId="18E62A0E" w14:textId="77777777" w:rsidR="00F65C79" w:rsidRDefault="00F65C79" w:rsidP="00F65C79">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14:paraId="50E81604" w14:textId="77777777"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14:paraId="72A17F1D" w14:textId="77777777" w:rsidR="00350C84" w:rsidRDefault="00350C84" w:rsidP="00350C84">
      <w:pPr>
        <w:pStyle w:val="Body"/>
      </w:pPr>
      <w:r>
        <w:t xml:space="preserve">The body contains one row for each wavelength. The first column is the wavelength in nanometres and the subsequent columns are the values at those wavelengths for each selected </w:t>
      </w:r>
      <w:r w:rsidR="007F4F37">
        <w:t>Spectr</w:t>
      </w:r>
      <w:r>
        <w:t>um.</w:t>
      </w:r>
    </w:p>
    <w:p w14:paraId="38967405" w14:textId="77777777" w:rsidR="002A0FFE" w:rsidRPr="00084655" w:rsidRDefault="00350C84" w:rsidP="00350C84">
      <w:pPr>
        <w:pStyle w:val="Body"/>
      </w:pPr>
      <w:r>
        <w:t xml:space="preserve">The following figure shows an Excel view of a CSV file created with three </w:t>
      </w:r>
      <w:r w:rsidR="007F4F37">
        <w:t>Spectr</w:t>
      </w:r>
      <w:r>
        <w:t>a and the header and body written into the same file.</w:t>
      </w:r>
    </w:p>
    <w:p w14:paraId="7EEDC0A6" w14:textId="77777777" w:rsidR="002A0FFE" w:rsidRPr="00084655" w:rsidRDefault="00410FC7" w:rsidP="00350C84">
      <w:pPr>
        <w:pStyle w:val="Figure"/>
      </w:pPr>
      <w:r>
        <w:rPr>
          <w:lang w:val="en-US" w:eastAsia="en-US"/>
        </w:rPr>
        <w:drawing>
          <wp:inline distT="0" distB="0" distL="0" distR="0" wp14:anchorId="6E0DF07D" wp14:editId="27CFD642">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204A289" w14:textId="77777777" w:rsidR="002A0FFE" w:rsidRPr="00084655" w:rsidRDefault="002A0FFE" w:rsidP="00EB49E0">
      <w:pPr>
        <w:pStyle w:val="Caption"/>
      </w:pPr>
      <w:bookmarkStart w:id="412" w:name="_Ref153770960"/>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60</w:t>
      </w:r>
      <w:r w:rsidR="00AE2F37">
        <w:rPr>
          <w:noProof/>
        </w:rPr>
        <w:fldChar w:fldCharType="end"/>
      </w:r>
      <w:bookmarkEnd w:id="412"/>
      <w:r w:rsidRPr="00084655">
        <w:t>: CSV file example (loaded into Excel)</w:t>
      </w:r>
    </w:p>
    <w:p w14:paraId="06DC098F" w14:textId="77777777" w:rsidR="003579B4" w:rsidRDefault="003579B4" w:rsidP="003579B4">
      <w:pPr>
        <w:pStyle w:val="Heading2"/>
      </w:pPr>
      <w:bookmarkStart w:id="413" w:name="_Toc293145267"/>
      <w:r w:rsidRPr="003579B4">
        <w:t>Process</w:t>
      </w:r>
      <w:bookmarkEnd w:id="413"/>
    </w:p>
    <w:p w14:paraId="426777BC" w14:textId="77777777" w:rsidR="00816EF8" w:rsidRPr="00816EF8" w:rsidRDefault="00816EF8" w:rsidP="00350C84">
      <w:pPr>
        <w:pStyle w:val="Body"/>
      </w:pPr>
      <w:r>
        <w:t xml:space="preserve">A </w:t>
      </w:r>
      <w:r w:rsidR="00350C84">
        <w:t>separate</w:t>
      </w:r>
      <w:r>
        <w:t xml:space="preserve"> chapter</w:t>
      </w:r>
      <w:r w:rsidR="00A73E7B">
        <w:t xml:space="preserve"> of this Use Guide</w:t>
      </w:r>
      <w:r>
        <w:t xml:space="preserve"> is devoted to this topic. Please see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0E7C7E">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0E7C7E" w:rsidRPr="000E7C7E">
        <w:rPr>
          <w:rStyle w:val="CrossReference"/>
        </w:rPr>
        <w:t>Interactive Processing using Space Networks</w:t>
      </w:r>
      <w:r w:rsidR="00C63D4F">
        <w:fldChar w:fldCharType="end"/>
      </w:r>
      <w:r>
        <w:t>.</w:t>
      </w:r>
    </w:p>
    <w:p w14:paraId="16694E64" w14:textId="77777777" w:rsidR="003579B4" w:rsidRDefault="003579B4" w:rsidP="003579B4">
      <w:pPr>
        <w:pStyle w:val="Heading2"/>
      </w:pPr>
      <w:bookmarkStart w:id="414" w:name="_Toc293145268"/>
      <w:r w:rsidRPr="003579B4">
        <w:t>Spectral plot</w:t>
      </w:r>
      <w:bookmarkEnd w:id="414"/>
    </w:p>
    <w:p w14:paraId="60F11A7B" w14:textId="77777777"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14:paraId="1C91DDD1" w14:textId="77777777"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14:paraId="22F75B71" w14:textId="77777777" w:rsidR="00BE6811" w:rsidRDefault="00684760" w:rsidP="00684760">
      <w:pPr>
        <w:pStyle w:val="Body"/>
      </w:pPr>
      <w:r>
        <w:t>This example shows six Spectra plotted on a single graph.</w:t>
      </w:r>
    </w:p>
    <w:p w14:paraId="067BC097" w14:textId="77777777" w:rsidR="00BE6811" w:rsidRDefault="00BE6811" w:rsidP="00BE6811">
      <w:pPr>
        <w:pStyle w:val="Figure"/>
      </w:pPr>
      <w:r>
        <w:rPr>
          <w:lang w:val="en-US" w:eastAsia="en-US"/>
        </w:rPr>
        <w:drawing>
          <wp:inline distT="0" distB="0" distL="0" distR="0" wp14:anchorId="6B5B7CB6" wp14:editId="2FCC510C">
            <wp:extent cx="2690949" cy="2029459"/>
            <wp:effectExtent l="0" t="19050" r="71301" b="66041"/>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4981FB8" w14:textId="77777777" w:rsidR="00BE6811" w:rsidRPr="00084655" w:rsidRDefault="00BE6811" w:rsidP="00BE6811">
      <w:pPr>
        <w:pStyle w:val="Caption"/>
      </w:pPr>
      <w:r w:rsidRPr="00084655">
        <w:t xml:space="preserve">Figure </w:t>
      </w:r>
      <w:fldSimple w:instr=" SEQ Figure \* ARABIC ">
        <w:r w:rsidR="000E7C7E">
          <w:rPr>
            <w:noProof/>
          </w:rPr>
          <w:t>61</w:t>
        </w:r>
      </w:fldSimple>
      <w:r w:rsidRPr="00084655">
        <w:t xml:space="preserve">: </w:t>
      </w:r>
      <w:r w:rsidR="00684760">
        <w:t>Spectral plot graph</w:t>
      </w:r>
    </w:p>
    <w:p w14:paraId="6B05BEE4" w14:textId="77777777" w:rsidR="00684760" w:rsidRDefault="00684760" w:rsidP="00684760">
      <w:pPr>
        <w:pStyle w:val="Body"/>
      </w:pPr>
      <w:r>
        <w:t xml:space="preserve">The four plot options that are described on page </w:t>
      </w:r>
      <w:r w:rsidR="00AE2F37">
        <w:fldChar w:fldCharType="begin"/>
      </w:r>
      <w:r>
        <w:instrText xml:space="preserve"> PAGEREF FourPlotOptions \h </w:instrText>
      </w:r>
      <w:r w:rsidR="00AE2F37">
        <w:fldChar w:fldCharType="separate"/>
      </w:r>
      <w:r w:rsidR="000E7C7E">
        <w:rPr>
          <w:noProof/>
        </w:rPr>
        <w:t>93</w:t>
      </w:r>
      <w:r w:rsidR="00AE2F37">
        <w:fldChar w:fldCharType="end"/>
      </w:r>
      <w:r>
        <w:t xml:space="preserve"> in the section </w:t>
      </w:r>
      <w:r w:rsidR="00C63D4F">
        <w:fldChar w:fldCharType="begin"/>
      </w:r>
      <w:r w:rsidR="00C63D4F">
        <w:instrText xml:space="preserve"> REF _Ref153761959 \r \h  \* MERGEFORMAT </w:instrText>
      </w:r>
      <w:r w:rsidR="00C63D4F">
        <w:fldChar w:fldCharType="separate"/>
      </w:r>
      <w:r w:rsidR="000E7C7E" w:rsidRPr="000E7C7E">
        <w:rPr>
          <w:rStyle w:val="CrossReference"/>
        </w:rPr>
        <w:t>5.3</w:t>
      </w:r>
      <w:r w:rsidR="00C63D4F">
        <w:fldChar w:fldCharType="end"/>
      </w:r>
      <w:r w:rsidRPr="00684760">
        <w:rPr>
          <w:rStyle w:val="CrossReference"/>
        </w:rPr>
        <w:t xml:space="preserve"> </w:t>
      </w:r>
      <w:r w:rsidR="00C63D4F">
        <w:fldChar w:fldCharType="begin"/>
      </w:r>
      <w:r w:rsidR="00C63D4F">
        <w:instrText xml:space="preserve"> REF _Ref153761959 \h  \* MERGEFORMAT </w:instrText>
      </w:r>
      <w:r w:rsidR="00C63D4F">
        <w:fldChar w:fldCharType="separate"/>
      </w:r>
      <w:r w:rsidR="000E7C7E" w:rsidRPr="000E7C7E">
        <w:rPr>
          <w:rStyle w:val="CrossReference"/>
        </w:rPr>
        <w:t>Show Report</w:t>
      </w:r>
      <w:r w:rsidR="00C63D4F">
        <w:fldChar w:fldCharType="end"/>
      </w:r>
      <w:r>
        <w:t xml:space="preserve"> are also available for the Spectral Plot option.</w:t>
      </w:r>
      <w:r w:rsidR="00893E73">
        <w:t xml:space="preserve"> They relate to the four buttons shown at the top right of the above window.</w:t>
      </w:r>
    </w:p>
    <w:p w14:paraId="1A744064" w14:textId="6C18DCB5" w:rsidR="00366489" w:rsidRDefault="00366489" w:rsidP="003579B4">
      <w:pPr>
        <w:pStyle w:val="Heading2"/>
      </w:pPr>
      <w:bookmarkStart w:id="415" w:name="_Toc293145269"/>
      <w:r>
        <w:t>Additional Visualisations</w:t>
      </w:r>
      <w:bookmarkEnd w:id="415"/>
    </w:p>
    <w:p w14:paraId="78D70647" w14:textId="079FB18E" w:rsidR="00366489" w:rsidRDefault="00366489" w:rsidP="00366489">
      <w:r>
        <w:t>More visualisations can be selected from the menu (</w:t>
      </w:r>
      <w:r>
        <w:fldChar w:fldCharType="begin"/>
      </w:r>
      <w:r>
        <w:instrText xml:space="preserve"> REF _Ref293141952 \h </w:instrText>
      </w:r>
      <w:r>
        <w:fldChar w:fldCharType="separate"/>
      </w:r>
      <w:r w:rsidR="000E7C7E">
        <w:t xml:space="preserve">Figure </w:t>
      </w:r>
      <w:r w:rsidR="000E7C7E">
        <w:rPr>
          <w:noProof/>
        </w:rPr>
        <w:t>62</w:t>
      </w:r>
      <w:r>
        <w:fldChar w:fldCharType="end"/>
      </w:r>
      <w:r>
        <w:t>):</w:t>
      </w:r>
    </w:p>
    <w:p w14:paraId="33656DDC" w14:textId="77777777" w:rsidR="00366489" w:rsidRDefault="00366489" w:rsidP="00366489"/>
    <w:p w14:paraId="540AEDE0" w14:textId="31E16071" w:rsidR="00366489" w:rsidRDefault="00366489" w:rsidP="00366489">
      <w:r>
        <w:rPr>
          <w:noProof/>
          <w:lang w:val="en-US"/>
        </w:rPr>
        <w:drawing>
          <wp:inline distT="0" distB="0" distL="0" distR="0" wp14:anchorId="59C491AB" wp14:editId="0CFE1617">
            <wp:extent cx="1562047" cy="1099775"/>
            <wp:effectExtent l="0" t="0" r="0" b="0"/>
            <wp:docPr id="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62047" cy="1099775"/>
                    </a:xfrm>
                    <a:prstGeom prst="rect">
                      <a:avLst/>
                    </a:prstGeom>
                    <a:noFill/>
                    <a:ln>
                      <a:noFill/>
                    </a:ln>
                  </pic:spPr>
                </pic:pic>
              </a:graphicData>
            </a:graphic>
          </wp:inline>
        </w:drawing>
      </w:r>
    </w:p>
    <w:p w14:paraId="0AA23AC3" w14:textId="5469E3AE" w:rsidR="00366489" w:rsidRPr="00366489" w:rsidRDefault="00366489" w:rsidP="00366489">
      <w:pPr>
        <w:pStyle w:val="Caption"/>
      </w:pPr>
      <w:bookmarkStart w:id="416" w:name="_Ref293141952"/>
      <w:r>
        <w:t xml:space="preserve">Figure </w:t>
      </w:r>
      <w:fldSimple w:instr=" SEQ Figure \* ARABIC ">
        <w:r w:rsidR="000E7C7E">
          <w:rPr>
            <w:noProof/>
          </w:rPr>
          <w:t>62</w:t>
        </w:r>
      </w:fldSimple>
      <w:bookmarkEnd w:id="416"/>
      <w:r>
        <w:t>: Visualisations menu of the Data Browser and Query Builder</w:t>
      </w:r>
    </w:p>
    <w:p w14:paraId="567923FE" w14:textId="77777777" w:rsidR="003579B4" w:rsidRDefault="003579B4" w:rsidP="003579B4">
      <w:pPr>
        <w:pStyle w:val="Heading2"/>
      </w:pPr>
      <w:bookmarkStart w:id="417" w:name="_Toc293145270"/>
      <w:r w:rsidRPr="003579B4">
        <w:t>Refl.calc</w:t>
      </w:r>
      <w:bookmarkEnd w:id="417"/>
    </w:p>
    <w:p w14:paraId="0066A829" w14:textId="77777777" w:rsidR="003579B4" w:rsidRDefault="00893E73" w:rsidP="001D236D">
      <w:pPr>
        <w:pStyle w:val="Body"/>
      </w:pPr>
      <w:r>
        <w:t>This</w:t>
      </w:r>
      <w:r w:rsidR="001D236D">
        <w:t xml:space="preserve"> function is the same as </w:t>
      </w:r>
      <w:r w:rsidR="00A73E7B" w:rsidRPr="00A73E7B">
        <w:rPr>
          <w:rStyle w:val="ActionButton"/>
        </w:rPr>
        <w:t> </w:t>
      </w:r>
      <w:r w:rsidR="001D236D" w:rsidRPr="00A73E7B">
        <w:rPr>
          <w:rStyle w:val="ActionButton"/>
        </w:rPr>
        <w:t>Process</w:t>
      </w:r>
      <w:r w:rsidR="00A73E7B" w:rsidRPr="00A73E7B">
        <w:rPr>
          <w:rStyle w:val="ActionButton"/>
        </w:rPr>
        <w:t> </w:t>
      </w:r>
      <w:r w:rsidR="001D236D">
        <w:t xml:space="preserve">,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w:t>
      </w:r>
      <w:r w:rsidR="007F4F37">
        <w:t>Spectr</w:t>
      </w:r>
      <w:r w:rsidR="001D236D">
        <w:t>a as default operations in the Process window.</w:t>
      </w:r>
    </w:p>
    <w:p w14:paraId="7D4DDB0C" w14:textId="77777777" w:rsidR="001D236D" w:rsidRPr="001D236D" w:rsidRDefault="001D236D" w:rsidP="001D236D">
      <w:pPr>
        <w:pStyle w:val="Body"/>
      </w:pPr>
      <w:r>
        <w:t xml:space="preserve">Refer to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0E7C7E">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0E7C7E" w:rsidRPr="000E7C7E">
        <w:rPr>
          <w:rStyle w:val="CrossReference"/>
        </w:rPr>
        <w:t>Interactive Processing using Space Networks</w:t>
      </w:r>
      <w:r w:rsidR="00C63D4F">
        <w:fldChar w:fldCharType="end"/>
      </w:r>
      <w:r>
        <w:t xml:space="preserve"> for further information.</w:t>
      </w:r>
    </w:p>
    <w:p w14:paraId="2ED9575E" w14:textId="77777777" w:rsidR="002A0FFE" w:rsidRDefault="003579B4" w:rsidP="003579B4">
      <w:pPr>
        <w:pStyle w:val="Heading2"/>
      </w:pPr>
      <w:bookmarkStart w:id="418" w:name="_Toc293145271"/>
      <w:r w:rsidRPr="003579B4">
        <w:t>Publish Collection</w:t>
      </w:r>
      <w:bookmarkEnd w:id="418"/>
    </w:p>
    <w:p w14:paraId="62F98AB0" w14:textId="77777777" w:rsidR="003579B4" w:rsidRPr="003579B4" w:rsidRDefault="003579B4" w:rsidP="003579B4">
      <w:pPr>
        <w:pStyle w:val="Body"/>
      </w:pPr>
      <w:r>
        <w:t xml:space="preserve">A </w:t>
      </w:r>
      <w:r w:rsidR="00350C84">
        <w:t>separate</w:t>
      </w:r>
      <w:r>
        <w:t xml:space="preserve"> chapter</w:t>
      </w:r>
      <w:r w:rsidR="00A73E7B">
        <w:t xml:space="preserve"> of this User Guide</w:t>
      </w:r>
      <w:r>
        <w:t xml:space="preserve"> is devoted to this topic. </w:t>
      </w:r>
      <w:r w:rsidR="00816EF8">
        <w:t xml:space="preserve">Please see </w:t>
      </w:r>
      <w:r w:rsidR="00816EF8" w:rsidRPr="008C6ACF">
        <w:rPr>
          <w:rStyle w:val="CrossReference"/>
        </w:rPr>
        <w:t>Chapter</w:t>
      </w:r>
      <w:r w:rsidR="008C6ACF" w:rsidRPr="008C6ACF">
        <w:rPr>
          <w:rStyle w:val="CrossReference"/>
        </w:rPr>
        <w:t xml:space="preserve"> </w:t>
      </w:r>
      <w:r w:rsidR="00C63D4F">
        <w:fldChar w:fldCharType="begin"/>
      </w:r>
      <w:r w:rsidR="00C63D4F">
        <w:instrText xml:space="preserve"> REF _Ref358385166 \r \h  \* MERGEFORMAT </w:instrText>
      </w:r>
      <w:r w:rsidR="00C63D4F">
        <w:fldChar w:fldCharType="separate"/>
      </w:r>
      <w:r w:rsidR="000E7C7E">
        <w:t>7</w:t>
      </w:r>
      <w:r w:rsidR="00C63D4F">
        <w:fldChar w:fldCharType="end"/>
      </w:r>
      <w:r w:rsidR="008C6ACF" w:rsidRPr="008C6ACF">
        <w:rPr>
          <w:rStyle w:val="CrossReference"/>
        </w:rPr>
        <w:t xml:space="preserve"> </w:t>
      </w:r>
      <w:r w:rsidR="00C63D4F">
        <w:fldChar w:fldCharType="begin"/>
      </w:r>
      <w:r w:rsidR="00C63D4F">
        <w:instrText xml:space="preserve"> REF _Ref358385166 \h  \* MERGEFORMAT </w:instrText>
      </w:r>
      <w:r w:rsidR="00C63D4F">
        <w:fldChar w:fldCharType="separate"/>
      </w:r>
      <w:r w:rsidR="000E7C7E" w:rsidRPr="000E7C7E">
        <w:rPr>
          <w:rStyle w:val="CrossReference"/>
        </w:rPr>
        <w:t>Publishing Data to ANDS</w:t>
      </w:r>
      <w:r w:rsidR="00C63D4F">
        <w:fldChar w:fldCharType="end"/>
      </w:r>
      <w:r w:rsidR="00816EF8">
        <w:t>.</w:t>
      </w:r>
    </w:p>
    <w:p w14:paraId="1A4A5E1A" w14:textId="77777777" w:rsidR="001572A2" w:rsidRDefault="002353F8" w:rsidP="00E5047C">
      <w:pPr>
        <w:pStyle w:val="Heading1"/>
      </w:pPr>
      <w:bookmarkStart w:id="419" w:name="_Ref355008517"/>
      <w:bookmarkStart w:id="420" w:name="_Ref355008521"/>
      <w:bookmarkStart w:id="421" w:name="_Toc355280392"/>
      <w:bookmarkStart w:id="422" w:name="_Ref97114440"/>
      <w:bookmarkStart w:id="423" w:name="_Toc293145272"/>
      <w:r>
        <w:t>Help F</w:t>
      </w:r>
      <w:r w:rsidR="001572A2">
        <w:t>unctions</w:t>
      </w:r>
      <w:bookmarkEnd w:id="423"/>
    </w:p>
    <w:p w14:paraId="3208CEF5" w14:textId="77777777" w:rsidR="001572A2" w:rsidRPr="001572A2" w:rsidRDefault="001572A2" w:rsidP="001941F1">
      <w:pPr>
        <w:pStyle w:val="Body"/>
      </w:pPr>
      <w:r>
        <w:t xml:space="preserve">The Info functions do not affect your data or the </w:t>
      </w:r>
      <w:r w:rsidR="00F52044">
        <w:t>SPECCHIO</w:t>
      </w:r>
      <w:r>
        <w:t xml:space="preserve"> Database.</w:t>
      </w:r>
      <w:r w:rsidR="007B1E7E">
        <w:t xml:space="preserve"> They are selected from the menu on the Main Window.</w:t>
      </w:r>
    </w:p>
    <w:p w14:paraId="16F859BC" w14:textId="77777777" w:rsidR="001572A2" w:rsidRDefault="001572A2" w:rsidP="001572A2">
      <w:pPr>
        <w:pStyle w:val="Heading2"/>
      </w:pPr>
      <w:bookmarkStart w:id="424" w:name="_Ref356400902"/>
      <w:bookmarkStart w:id="425" w:name="_Toc293145273"/>
      <w:r>
        <w:t>List available Metadata Elements</w:t>
      </w:r>
      <w:bookmarkEnd w:id="424"/>
      <w:bookmarkEnd w:id="425"/>
    </w:p>
    <w:p w14:paraId="509734C6" w14:textId="77777777"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r w:rsidR="00A73E7B">
        <w:t xml:space="preserve"> which are supported by the connected database</w:t>
      </w:r>
      <w:r>
        <w:t>.</w:t>
      </w:r>
    </w:p>
    <w:p w14:paraId="53D0619A" w14:textId="77777777" w:rsidR="001572A2" w:rsidRDefault="001572A2" w:rsidP="001572A2">
      <w:pPr>
        <w:pStyle w:val="Body"/>
      </w:pPr>
      <w:r>
        <w:t>It shows the Metadata Groups, the Attributes in each Group, and the data type for each Attribute.</w:t>
      </w:r>
    </w:p>
    <w:p w14:paraId="7C3D2A55" w14:textId="77777777" w:rsidR="001572A2" w:rsidRDefault="001572A2" w:rsidP="001572A2">
      <w:pPr>
        <w:pStyle w:val="Body"/>
      </w:pPr>
      <w:r>
        <w:t>The data type values and their meanings are:</w:t>
      </w:r>
    </w:p>
    <w:p w14:paraId="518DF377" w14:textId="77777777"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14:paraId="4DC20E59" w14:textId="77777777" w:rsidR="007B1E7E" w:rsidRDefault="007B1E7E" w:rsidP="007B1E7E">
      <w:pPr>
        <w:pStyle w:val="HangingIndent"/>
      </w:pPr>
      <w:r w:rsidRPr="007B1E7E">
        <w:rPr>
          <w:rStyle w:val="GUIWord"/>
        </w:rPr>
        <w:t>datetime_val</w:t>
      </w:r>
      <w:r>
        <w:tab/>
        <w:t>The value is selected from a date and time picker.</w:t>
      </w:r>
    </w:p>
    <w:p w14:paraId="28AD3850" w14:textId="77777777" w:rsidR="007B1E7E" w:rsidRDefault="007B1E7E" w:rsidP="007B1E7E">
      <w:pPr>
        <w:pStyle w:val="HangingIndent"/>
      </w:pPr>
      <w:r w:rsidRPr="007B1E7E">
        <w:rPr>
          <w:rStyle w:val="GUIWord"/>
        </w:rPr>
        <w:t>double_val</w:t>
      </w:r>
      <w:r>
        <w:tab/>
        <w:t>A floating point value</w:t>
      </w:r>
    </w:p>
    <w:p w14:paraId="18560F96" w14:textId="77777777" w:rsidR="007B1E7E" w:rsidRDefault="007B1E7E" w:rsidP="007B1E7E">
      <w:pPr>
        <w:pStyle w:val="HangingIndent"/>
      </w:pPr>
      <w:r w:rsidRPr="007B1E7E">
        <w:rPr>
          <w:rStyle w:val="GUIWord"/>
        </w:rPr>
        <w:t>int_val</w:t>
      </w:r>
      <w:r w:rsidRPr="007B1E7E">
        <w:rPr>
          <w:rStyle w:val="GUIWord"/>
        </w:rPr>
        <w:tab/>
      </w:r>
      <w:r>
        <w:t>An integer value</w:t>
      </w:r>
    </w:p>
    <w:p w14:paraId="38A09BA6" w14:textId="77777777"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14:paraId="048004F4" w14:textId="77777777" w:rsidR="007B1E7E" w:rsidRDefault="007B1E7E" w:rsidP="001572A2">
      <w:pPr>
        <w:pStyle w:val="HangingIndent"/>
      </w:pPr>
      <w:r w:rsidRPr="007B1E7E">
        <w:rPr>
          <w:rStyle w:val="GUIWord"/>
        </w:rPr>
        <w:t>taxonomy_id</w:t>
      </w:r>
      <w:r>
        <w:tab/>
        <w:t>The value is chosen from a drop down list.</w:t>
      </w:r>
    </w:p>
    <w:p w14:paraId="245471D1" w14:textId="10E77706" w:rsidR="00C943AF" w:rsidRDefault="00C943AF" w:rsidP="00C943AF">
      <w:pPr>
        <w:pStyle w:val="HangingIndent"/>
      </w:pPr>
      <w:r>
        <w:rPr>
          <w:rStyle w:val="GUIWord"/>
        </w:rPr>
        <w:t>spectrum</w:t>
      </w:r>
      <w:r w:rsidRPr="007B1E7E">
        <w:rPr>
          <w:rStyle w:val="GUIWord"/>
        </w:rPr>
        <w:t>_id</w:t>
      </w:r>
      <w:r>
        <w:tab/>
        <w:t>An integer that refers to the id of a spectrum in the database.</w:t>
      </w:r>
    </w:p>
    <w:p w14:paraId="58DDD9E6" w14:textId="77777777" w:rsidR="00C943AF" w:rsidRDefault="00C943AF" w:rsidP="001572A2">
      <w:pPr>
        <w:pStyle w:val="HangingIndent"/>
      </w:pPr>
    </w:p>
    <w:p w14:paraId="3E4AA95B" w14:textId="77777777" w:rsidR="002353F8" w:rsidRDefault="002353F8" w:rsidP="002353F8">
      <w:pPr>
        <w:pStyle w:val="Heading2"/>
      </w:pPr>
      <w:bookmarkStart w:id="426" w:name="_Ref356399222"/>
      <w:bookmarkStart w:id="427" w:name="_Toc293145274"/>
      <w:r>
        <w:t>About</w:t>
      </w:r>
      <w:bookmarkEnd w:id="427"/>
    </w:p>
    <w:p w14:paraId="514FE20C" w14:textId="77777777"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14:paraId="009FC5F9" w14:textId="77777777" w:rsidR="00AC30B0" w:rsidRDefault="00AC30B0" w:rsidP="00E5047C">
      <w:pPr>
        <w:pStyle w:val="Heading1"/>
      </w:pPr>
      <w:bookmarkStart w:id="428" w:name="_Ref358385166"/>
      <w:bookmarkStart w:id="429" w:name="_Toc293145275"/>
      <w:r>
        <w:t>Publishing Data to ANDS</w:t>
      </w:r>
      <w:bookmarkEnd w:id="419"/>
      <w:bookmarkEnd w:id="420"/>
      <w:bookmarkEnd w:id="421"/>
      <w:bookmarkEnd w:id="426"/>
      <w:bookmarkEnd w:id="428"/>
      <w:bookmarkEnd w:id="429"/>
    </w:p>
    <w:p w14:paraId="0C7A8C3F" w14:textId="77777777"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r w:rsidR="00A07DB7">
        <w:t xml:space="preserve">From the ANDS website... </w:t>
      </w:r>
    </w:p>
    <w:p w14:paraId="5462F580" w14:textId="77777777" w:rsidR="00A07DB7" w:rsidRPr="00A07DB7" w:rsidRDefault="00A07DB7" w:rsidP="00A07DB7">
      <w:pPr>
        <w:pStyle w:val="Quotation"/>
      </w:pPr>
      <w:r w:rsidRPr="00A07DB7">
        <w:t>Research Data Australia, the flagship service of the Australian National Data Service (</w:t>
      </w:r>
      <w:r w:rsidR="00D8665D">
        <w:fldChar w:fldCharType="begin"/>
      </w:r>
      <w:r w:rsidR="00D8665D">
        <w:instrText xml:space="preserve"> HYPERLINK "http://ands.org.au/" \t "_blank" </w:instrText>
      </w:r>
      <w:r w:rsidR="00D8665D">
        <w:fldChar w:fldCharType="separate"/>
      </w:r>
      <w:r w:rsidRPr="00A07DB7">
        <w:t>ANDS</w:t>
      </w:r>
      <w:r w:rsidR="00D8665D">
        <w:fldChar w:fldCharType="end"/>
      </w:r>
      <w:r w:rsidRPr="00A07DB7">
        <w:t>), provides a comprehensive window into the Australian Research Data Commons.</w:t>
      </w:r>
    </w:p>
    <w:p w14:paraId="7370FFB5" w14:textId="77777777"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14:paraId="510EC0EF" w14:textId="77777777"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14:paraId="3E0C662B" w14:textId="77777777" w:rsidR="00A07DB7" w:rsidRPr="00A07DB7" w:rsidRDefault="00A07DB7" w:rsidP="00A07DB7">
      <w:pPr>
        <w:pStyle w:val="Quotation"/>
      </w:pPr>
      <w:r w:rsidRPr="00A07DB7">
        <w:t>ANDS is funded by the Australian Government through the National Collaborative Research Infrastructure Strategy (</w:t>
      </w:r>
      <w:r w:rsidR="00D8665D">
        <w:fldChar w:fldCharType="begin"/>
      </w:r>
      <w:r w:rsidR="00D8665D">
        <w:instrText xml:space="preserve"> HYPERLINK "http://ncris.innovation.gov.au/" \t "_blank" </w:instrText>
      </w:r>
      <w:r w:rsidR="00D8665D">
        <w:fldChar w:fldCharType="separate"/>
      </w:r>
      <w:r w:rsidRPr="00A07DB7">
        <w:t>NCRIS</w:t>
      </w:r>
      <w:r w:rsidR="00D8665D">
        <w:fldChar w:fldCharType="end"/>
      </w:r>
      <w:r w:rsidRPr="00A07DB7">
        <w:t>) and the Education Investment Fund (EIF) Super Science Initiative.</w:t>
      </w:r>
    </w:p>
    <w:p w14:paraId="7CB85530" w14:textId="77777777" w:rsidR="005F48C4" w:rsidRDefault="005F48C4" w:rsidP="001F51CB">
      <w:pPr>
        <w:pStyle w:val="Body"/>
      </w:pPr>
      <w:r>
        <w:t xml:space="preserve">See </w:t>
      </w:r>
      <w:hyperlink r:id="rId112" w:history="1">
        <w:r>
          <w:rPr>
            <w:rStyle w:val="Hyperlink"/>
          </w:rPr>
          <w:t>http://www.ands.org.au/</w:t>
        </w:r>
      </w:hyperlink>
      <w:r>
        <w:t xml:space="preserve"> </w:t>
      </w:r>
      <w:r w:rsidR="00A07DB7">
        <w:t xml:space="preserve">and </w:t>
      </w:r>
      <w:hyperlink r:id="rId113" w:history="1">
        <w:r w:rsidR="00A07DB7">
          <w:rPr>
            <w:rStyle w:val="Hyperlink"/>
          </w:rPr>
          <w:t>https://researchdata.ands.org.au/</w:t>
        </w:r>
      </w:hyperlink>
      <w:r w:rsidR="00A07DB7">
        <w:t xml:space="preserve"> </w:t>
      </w:r>
      <w:r>
        <w:t>for more information on ANDS and this service.</w:t>
      </w:r>
    </w:p>
    <w:p w14:paraId="46A8FCE9" w14:textId="77777777" w:rsidR="001E70D6" w:rsidRDefault="00A07DB7" w:rsidP="001F51CB">
      <w:pPr>
        <w:pStyle w:val="Body"/>
      </w:pPr>
      <w:r>
        <w:t xml:space="preserve">In </w:t>
      </w:r>
      <w:r w:rsidR="00F52044">
        <w:t>SPECCHIO</w:t>
      </w:r>
      <w:r>
        <w:t>, y</w:t>
      </w:r>
      <w:r w:rsidR="001E70D6">
        <w:t>ou can only Publish data for which you are the owner</w:t>
      </w:r>
      <w:r w:rsidR="00D74D14">
        <w:t xml:space="preserve"> or a member of the Research Group</w:t>
      </w:r>
      <w:r w:rsidR="001E70D6">
        <w:t>.</w:t>
      </w:r>
    </w:p>
    <w:p w14:paraId="5BFB54D4" w14:textId="77777777"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14:paraId="53F22F38" w14:textId="77777777"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14:paraId="0D0A47E5" w14:textId="77777777"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14:paraId="5E74D9C8" w14:textId="77777777"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14:paraId="43D3B356" w14:textId="77777777" w:rsidR="002727A2" w:rsidRDefault="002727A2" w:rsidP="00B80961">
      <w:pPr>
        <w:pStyle w:val="NumberedItem"/>
      </w:pPr>
      <w:r>
        <w:t xml:space="preserve">Publish the </w:t>
      </w:r>
      <w:r w:rsidR="00CD3D1B">
        <w:t>Collection, indicating the Principal Investigator.</w:t>
      </w:r>
    </w:p>
    <w:p w14:paraId="2B93B060" w14:textId="77777777" w:rsidR="00B80961" w:rsidRDefault="00F52044" w:rsidP="00B80961">
      <w:pPr>
        <w:pStyle w:val="NumberedItem"/>
      </w:pPr>
      <w:r>
        <w:t>SPECCHIO</w:t>
      </w:r>
      <w:r w:rsidR="00B80961">
        <w:t xml:space="preserve"> generates an ANDS Collection Key for this </w:t>
      </w:r>
      <w:r w:rsidR="004C3526">
        <w:t>Collection</w:t>
      </w:r>
      <w:r w:rsidR="00B80961">
        <w:t xml:space="preserve"> and writes it to all Spectra in the </w:t>
      </w:r>
      <w:r w:rsidR="00A73E7B">
        <w:t>C</w:t>
      </w:r>
      <w:r w:rsidR="00B80961">
        <w:t>ollection key Metadata Attribute in the Data Portal Group.</w:t>
      </w:r>
    </w:p>
    <w:p w14:paraId="5BE22D50" w14:textId="77777777"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14:paraId="0EF1391F" w14:textId="77777777" w:rsidR="00CD3D1B" w:rsidRDefault="00CD3D1B" w:rsidP="00CD3D1B">
      <w:pPr>
        <w:pStyle w:val="Warning"/>
      </w:pPr>
      <w:r>
        <w:t>Warning</w:t>
      </w:r>
      <w:r>
        <w:tab/>
        <w:t xml:space="preserve">Once Published, there is no way to retract the Publication using the </w:t>
      </w:r>
      <w:r w:rsidR="00F52044">
        <w:t>SPECCHIO</w:t>
      </w:r>
      <w:r>
        <w:t xml:space="preserve"> client. You will need to approach your System Administrator if you have </w:t>
      </w:r>
      <w:r w:rsidR="00286262">
        <w:t>P</w:t>
      </w:r>
      <w:r>
        <w:t xml:space="preserve">ublished in error. </w:t>
      </w:r>
    </w:p>
    <w:p w14:paraId="572912AE" w14:textId="77777777" w:rsidR="00A73E7B" w:rsidRDefault="00A73E7B" w:rsidP="00A73E7B">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5DBE94CC" w14:textId="77777777" w:rsidR="00CD3D1B" w:rsidRDefault="00CD3D1B" w:rsidP="00CD3D1B">
      <w:pPr>
        <w:pStyle w:val="Note"/>
      </w:pPr>
      <w:r>
        <w:t>Note</w:t>
      </w:r>
      <w:r>
        <w:tab/>
        <w:t xml:space="preserve">The </w:t>
      </w:r>
      <w:r w:rsidR="00A73E7B">
        <w:t>RIF-CS file</w:t>
      </w:r>
      <w:r>
        <w:t xml:space="preserv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14:paraId="735F2C0D" w14:textId="77777777"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14:paraId="2529D5AD" w14:textId="77777777" w:rsidR="00120806" w:rsidRDefault="00120806" w:rsidP="008E6E6B">
      <w:pPr>
        <w:pStyle w:val="Bullet"/>
      </w:pPr>
      <w:r w:rsidRPr="001E70D6">
        <w:t>Description</w:t>
      </w:r>
      <w:r w:rsidR="008E6E6B">
        <w:t xml:space="preserve"> (Campaign-related Metadata)</w:t>
      </w:r>
    </w:p>
    <w:p w14:paraId="50F71780" w14:textId="77777777" w:rsidR="008E6E6B" w:rsidRDefault="008E6E6B" w:rsidP="008E6E6B">
      <w:pPr>
        <w:pStyle w:val="Bullet"/>
      </w:pPr>
      <w:r>
        <w:t>Citation (Scientific References Metadata Group)</w:t>
      </w:r>
    </w:p>
    <w:p w14:paraId="324D788B" w14:textId="77777777" w:rsidR="008E6E6B" w:rsidRDefault="008E6E6B" w:rsidP="008E6E6B">
      <w:pPr>
        <w:pStyle w:val="Bullet"/>
      </w:pPr>
      <w:r>
        <w:t>Publication (Scientific References Metadata Group)</w:t>
      </w:r>
    </w:p>
    <w:p w14:paraId="61164DAD" w14:textId="77777777" w:rsidR="008E6E6B" w:rsidRDefault="008E6E6B" w:rsidP="008E6E6B">
      <w:pPr>
        <w:pStyle w:val="Bullet"/>
      </w:pPr>
      <w:r>
        <w:t>Data use policy (Data Portal Metadata Group)</w:t>
      </w:r>
    </w:p>
    <w:p w14:paraId="2FAED63E" w14:textId="77777777" w:rsidR="008E6E6B" w:rsidRDefault="008E6E6B" w:rsidP="008E6E6B">
      <w:pPr>
        <w:pStyle w:val="Bullet"/>
      </w:pPr>
      <w:r>
        <w:t>FOR Code (Data Portal Metadata Group)</w:t>
      </w:r>
    </w:p>
    <w:p w14:paraId="615DCDAE" w14:textId="77777777" w:rsidR="00957BFD" w:rsidRDefault="008E6E6B" w:rsidP="00957BFD">
      <w:pPr>
        <w:pStyle w:val="Bullet"/>
      </w:pPr>
      <w:r>
        <w:t>Digital Object Identifier (Data Portal Metadata Group)</w:t>
      </w:r>
    </w:p>
    <w:p w14:paraId="66A87F26" w14:textId="77777777" w:rsidR="008E6E6B" w:rsidRDefault="008E6E6B" w:rsidP="008E6E6B">
      <w:pPr>
        <w:pStyle w:val="Bullet"/>
      </w:pPr>
      <w:r>
        <w:t>Location Name (Location Metadata Group)</w:t>
      </w:r>
    </w:p>
    <w:p w14:paraId="6922C711" w14:textId="77777777"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14:paraId="763BD773" w14:textId="77777777"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14:paraId="70C555C7" w14:textId="77777777" w:rsidR="00120806" w:rsidRPr="002727A2" w:rsidRDefault="00334F7C" w:rsidP="002727A2">
      <w:pPr>
        <w:pStyle w:val="Bullet"/>
      </w:pPr>
      <w:r w:rsidRPr="002727A2">
        <w:t xml:space="preserve">Title and </w:t>
      </w:r>
      <w:r w:rsidR="00120806" w:rsidRPr="002727A2">
        <w:t>Name</w:t>
      </w:r>
    </w:p>
    <w:p w14:paraId="5D78AF00" w14:textId="77777777" w:rsidR="00120806" w:rsidRPr="002727A2" w:rsidRDefault="00120806" w:rsidP="002727A2">
      <w:pPr>
        <w:pStyle w:val="Bullet"/>
      </w:pPr>
      <w:r w:rsidRPr="002727A2">
        <w:t>Email address</w:t>
      </w:r>
    </w:p>
    <w:p w14:paraId="79DE68A4" w14:textId="77777777" w:rsidR="00120806" w:rsidRPr="002727A2" w:rsidRDefault="00120806" w:rsidP="002727A2">
      <w:pPr>
        <w:pStyle w:val="Bullet"/>
      </w:pPr>
      <w:r w:rsidRPr="002727A2">
        <w:t>Department and Institute Name</w:t>
      </w:r>
    </w:p>
    <w:p w14:paraId="64614D05" w14:textId="77777777" w:rsidR="00334F7C" w:rsidRPr="002727A2" w:rsidRDefault="00334F7C" w:rsidP="002727A2">
      <w:pPr>
        <w:pStyle w:val="Bullet"/>
      </w:pPr>
      <w:r w:rsidRPr="002727A2">
        <w:t>ANDS Party Identifier</w:t>
      </w:r>
    </w:p>
    <w:p w14:paraId="03D492F6" w14:textId="77777777" w:rsidR="00957BFD" w:rsidRDefault="00957BFD" w:rsidP="005F48C4">
      <w:pPr>
        <w:pStyle w:val="Body"/>
      </w:pPr>
      <w:r>
        <w:t xml:space="preserve">Refer to </w:t>
      </w:r>
      <w:r w:rsidR="00C63D4F">
        <w:fldChar w:fldCharType="begin"/>
      </w:r>
      <w:r w:rsidR="00C63D4F">
        <w:instrText xml:space="preserve"> REF _Ref359578212 \r \h  \* MERGEFORMAT </w:instrText>
      </w:r>
      <w:r w:rsidR="00C63D4F">
        <w:fldChar w:fldCharType="separate"/>
      </w:r>
      <w:r w:rsidR="000E7C7E" w:rsidRPr="000E7C7E">
        <w:rPr>
          <w:rStyle w:val="CrossReference"/>
        </w:rPr>
        <w:t>3.2</w:t>
      </w:r>
      <w:r w:rsidR="00C63D4F">
        <w:fldChar w:fldCharType="end"/>
      </w:r>
      <w:r w:rsidR="00A73E7B" w:rsidRPr="00A73E7B">
        <w:rPr>
          <w:rStyle w:val="CrossReference"/>
        </w:rPr>
        <w:t xml:space="preserve"> </w:t>
      </w:r>
      <w:r w:rsidR="00C63D4F">
        <w:fldChar w:fldCharType="begin"/>
      </w:r>
      <w:r w:rsidR="00C63D4F">
        <w:instrText xml:space="preserve"> REF _Ref359578215 \h  \* MERGEFORMAT </w:instrText>
      </w:r>
      <w:r w:rsidR="00C63D4F">
        <w:fldChar w:fldCharType="separate"/>
      </w:r>
      <w:r w:rsidR="000E7C7E" w:rsidRPr="000E7C7E">
        <w:rPr>
          <w:rStyle w:val="CrossReference"/>
        </w:rPr>
        <w:t>User Accounts</w:t>
      </w:r>
      <w:r w:rsidR="00C63D4F">
        <w:fldChar w:fldCharType="end"/>
      </w:r>
      <w:r w:rsidR="00A73E7B">
        <w:t xml:space="preserve"> </w:t>
      </w:r>
      <w:r>
        <w:t>for more information, especially information on the ANDS Party Identifier.</w:t>
      </w:r>
    </w:p>
    <w:p w14:paraId="0D168830" w14:textId="77777777" w:rsidR="005F48C4" w:rsidRDefault="00562076" w:rsidP="00562076">
      <w:pPr>
        <w:pStyle w:val="ProcessHeading"/>
      </w:pPr>
      <w:r>
        <w:t xml:space="preserve">To Publish a </w:t>
      </w:r>
      <w:r w:rsidR="002727A2">
        <w:t>C</w:t>
      </w:r>
      <w:r>
        <w:t>ollection to ANDS…</w:t>
      </w:r>
    </w:p>
    <w:tbl>
      <w:tblPr>
        <w:tblStyle w:val="Instructions"/>
        <w:tblW w:w="0" w:type="auto"/>
        <w:tblLook w:val="04A0" w:firstRow="1" w:lastRow="0" w:firstColumn="1" w:lastColumn="0" w:noHBand="0" w:noVBand="1"/>
      </w:tblPr>
      <w:tblGrid>
        <w:gridCol w:w="8862"/>
      </w:tblGrid>
      <w:tr w:rsidR="00562076" w14:paraId="56A96738" w14:textId="77777777" w:rsidTr="0056207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4736258" w14:textId="77777777" w:rsidR="00562076" w:rsidRDefault="00562076" w:rsidP="00562076">
            <w:pPr>
              <w:pStyle w:val="ProcessStep"/>
            </w:pPr>
            <w:r>
              <w:t>Ensure that all Spectra to be included in the Collection have their Metadata set correctly as described above.</w:t>
            </w:r>
          </w:p>
          <w:p w14:paraId="499099B1" w14:textId="77777777" w:rsidR="00562076" w:rsidRDefault="005619DC" w:rsidP="00562076">
            <w:pPr>
              <w:pStyle w:val="ProcessStep"/>
            </w:pPr>
            <w:r>
              <w:t>Select</w:t>
            </w:r>
            <w:r w:rsidR="00562076">
              <w:t xml:space="preserve"> </w:t>
            </w:r>
            <w:r w:rsidR="00562076" w:rsidRPr="00562076">
              <w:rPr>
                <w:rStyle w:val="GUIWord"/>
              </w:rPr>
              <w:t>Data Processing &amp; Output</w:t>
            </w:r>
            <w:r>
              <w:t>, then</w:t>
            </w:r>
            <w:r w:rsidR="00562076">
              <w:t xml:space="preserve"> </w:t>
            </w:r>
            <w:r w:rsidR="00562076" w:rsidRPr="00562076">
              <w:rPr>
                <w:rStyle w:val="GUIWord"/>
              </w:rPr>
              <w:t>Browse data hierarchy</w:t>
            </w:r>
            <w:r w:rsidR="00562076">
              <w:t xml:space="preserve"> from the menu on the Main Window</w:t>
            </w:r>
            <w:r w:rsidR="00A51D78">
              <w:t>.</w:t>
            </w:r>
          </w:p>
          <w:p w14:paraId="4B64FF54" w14:textId="77777777" w:rsidR="00A51D78" w:rsidRDefault="00A51D78" w:rsidP="00A51D78">
            <w:pPr>
              <w:pStyle w:val="ProcessStep"/>
            </w:pPr>
            <w:r>
              <w:t xml:space="preserve">Set the </w:t>
            </w:r>
            <w:r w:rsidRPr="00BF4AFF">
              <w:rPr>
                <w:rStyle w:val="GUIWord"/>
              </w:rPr>
              <w:t>Show only my data</w:t>
            </w:r>
            <w:r>
              <w:t xml:space="preserve"> option.</w:t>
            </w:r>
          </w:p>
          <w:p w14:paraId="7CA42629" w14:textId="77777777" w:rsidR="00562076" w:rsidRDefault="00562076" w:rsidP="00562076">
            <w:pPr>
              <w:pStyle w:val="ProcessStep"/>
            </w:pPr>
            <w:r>
              <w:t>Select the Spectra to be included in the Collection</w:t>
            </w:r>
            <w:r w:rsidR="00A51D78">
              <w:t xml:space="preserve"> in the Data hierarchy browser</w:t>
            </w:r>
            <w:r>
              <w:t>.</w:t>
            </w:r>
          </w:p>
          <w:p w14:paraId="4058DB45" w14:textId="77777777"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14:paraId="2BE0C0F5" w14:textId="77777777"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14:paraId="68573724" w14:textId="77777777" w:rsidR="00BF4AFF" w:rsidRDefault="00BF4AFF" w:rsidP="00BF4AFF">
            <w:pPr>
              <w:pStyle w:val="Figure"/>
            </w:pPr>
            <w:r>
              <w:rPr>
                <w:lang w:val="en-US" w:eastAsia="en-US"/>
              </w:rPr>
              <w:drawing>
                <wp:inline distT="0" distB="0" distL="0" distR="0" wp14:anchorId="4C4E07CF" wp14:editId="688E70DB">
                  <wp:extent cx="1605034" cy="1686552"/>
                  <wp:effectExtent l="0" t="19050" r="71366" b="66048"/>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srcRect/>
                          <a:stretch>
                            <a:fillRect/>
                          </a:stretch>
                        </pic:blipFill>
                        <pic:spPr bwMode="auto">
                          <a:xfrm>
                            <a:off x="0" y="0"/>
                            <a:ext cx="1604869" cy="168637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4EB4C7F" w14:textId="77777777" w:rsidR="00BF4AFF" w:rsidRDefault="00BF4AFF" w:rsidP="00562076">
            <w:pPr>
              <w:pStyle w:val="ProcessStep"/>
            </w:pPr>
            <w:r>
              <w:t>Select the principal investigator from the list by clicking on the name.</w:t>
            </w:r>
          </w:p>
          <w:p w14:paraId="01E29DF9" w14:textId="77777777" w:rsidR="00037DAE" w:rsidRDefault="001E70D6" w:rsidP="00CB32BA">
            <w:pPr>
              <w:pStyle w:val="ProcessStep"/>
            </w:pPr>
            <w:r>
              <w:t xml:space="preserve">Click </w:t>
            </w:r>
            <w:r w:rsidRPr="001E70D6">
              <w:rPr>
                <w:rStyle w:val="ActionButton"/>
              </w:rPr>
              <w:t> Submit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14:paraId="6DD31A6B" w14:textId="77777777" w:rsidR="001E70D6" w:rsidRDefault="00037DAE" w:rsidP="008C6ACF">
            <w:pPr>
              <w:pStyle w:val="ProcessStep"/>
            </w:pPr>
            <w:r>
              <w:t xml:space="preserve">Click </w:t>
            </w:r>
            <w:r w:rsidRPr="00037DAE">
              <w:rPr>
                <w:rStyle w:val="ActionButton"/>
              </w:rPr>
              <w:t> Close </w:t>
            </w:r>
            <w:r>
              <w:t xml:space="preserve"> to close the ANDS Collection Key dialog.</w:t>
            </w:r>
          </w:p>
        </w:tc>
      </w:tr>
    </w:tbl>
    <w:p w14:paraId="3BE9B2ED" w14:textId="77777777" w:rsidR="00A51D78" w:rsidRDefault="00A51D78" w:rsidP="005F48C4">
      <w:pPr>
        <w:pStyle w:val="Body"/>
      </w:pPr>
      <w:r>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14:paraId="0F81F0F0" w14:textId="77777777"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14:paraId="0704DB91" w14:textId="77777777" w:rsidR="00CA10E5" w:rsidRDefault="001846DE" w:rsidP="00E5047C">
      <w:pPr>
        <w:pStyle w:val="Heading1"/>
      </w:pPr>
      <w:bookmarkStart w:id="430" w:name="_Toc355280393"/>
      <w:bookmarkStart w:id="431" w:name="_Ref355788800"/>
      <w:bookmarkStart w:id="432" w:name="_Ref355788803"/>
      <w:bookmarkStart w:id="433" w:name="_Ref355793051"/>
      <w:bookmarkStart w:id="434" w:name="_Ref355793053"/>
      <w:bookmarkStart w:id="435" w:name="_Ref357671161"/>
      <w:bookmarkStart w:id="436" w:name="_Ref357671165"/>
      <w:bookmarkStart w:id="437" w:name="_Toc293145276"/>
      <w:r>
        <w:t>Interactive Processing using Space Networks</w:t>
      </w:r>
      <w:bookmarkEnd w:id="422"/>
      <w:bookmarkEnd w:id="430"/>
      <w:bookmarkEnd w:id="431"/>
      <w:bookmarkEnd w:id="432"/>
      <w:bookmarkEnd w:id="433"/>
      <w:bookmarkEnd w:id="434"/>
      <w:bookmarkEnd w:id="435"/>
      <w:bookmarkEnd w:id="436"/>
      <w:bookmarkEnd w:id="437"/>
    </w:p>
    <w:p w14:paraId="6067FBE0" w14:textId="77777777" w:rsidR="00CA10E5" w:rsidRDefault="00CA10E5" w:rsidP="00F2736F">
      <w:pPr>
        <w:pStyle w:val="Body"/>
      </w:pPr>
      <w:r>
        <w:t>For an introduction to the concept of the Space Processing Network please refer to</w:t>
      </w:r>
      <w:r w:rsidR="00A307F9">
        <w:t xml:space="preserve"> section </w:t>
      </w:r>
      <w:r w:rsidR="00C63D4F">
        <w:fldChar w:fldCharType="begin"/>
      </w:r>
      <w:r w:rsidR="00C63D4F">
        <w:instrText xml:space="preserve"> REF _Ref354146650 \r \h  \* MERGEFORMAT </w:instrText>
      </w:r>
      <w:r w:rsidR="00C63D4F">
        <w:fldChar w:fldCharType="separate"/>
      </w:r>
      <w:r w:rsidR="000E7C7E" w:rsidRPr="000E7C7E">
        <w:rPr>
          <w:rStyle w:val="CrossReference"/>
        </w:rPr>
        <w:t>3.15</w:t>
      </w:r>
      <w:r w:rsidR="00C63D4F">
        <w:fldChar w:fldCharType="end"/>
      </w:r>
      <w:r w:rsidR="00A307F9" w:rsidRPr="00A307F9">
        <w:rPr>
          <w:rStyle w:val="CrossReference"/>
        </w:rPr>
        <w:t xml:space="preserve"> </w:t>
      </w:r>
      <w:r w:rsidR="00C63D4F">
        <w:fldChar w:fldCharType="begin"/>
      </w:r>
      <w:r w:rsidR="00C63D4F">
        <w:instrText xml:space="preserve"> REF _Ref354146654 \h  \* MERGEFORMAT </w:instrText>
      </w:r>
      <w:r w:rsidR="00C63D4F">
        <w:fldChar w:fldCharType="separate"/>
      </w:r>
      <w:r w:rsidR="000E7C7E" w:rsidRPr="000E7C7E">
        <w:rPr>
          <w:rStyle w:val="CrossReference"/>
        </w:rPr>
        <w:t>Spaces, Space Factory and Data Processing using the Space Network</w:t>
      </w:r>
      <w:r w:rsidR="00C63D4F">
        <w:fldChar w:fldCharType="end"/>
      </w:r>
      <w:r>
        <w:t>.</w:t>
      </w:r>
    </w:p>
    <w:p w14:paraId="1036B50B" w14:textId="77777777"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14:paraId="1DCC135B" w14:textId="77777777" w:rsidR="00C9728B" w:rsidRDefault="00C9728B" w:rsidP="00C9728B">
      <w:pPr>
        <w:pStyle w:val="Figure"/>
      </w:pPr>
      <w:r>
        <w:rPr>
          <w:lang w:val="en-US" w:eastAsia="en-US"/>
        </w:rPr>
        <w:drawing>
          <wp:inline distT="0" distB="0" distL="0" distR="0" wp14:anchorId="3B8C6789" wp14:editId="146CD4C7">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390F51EA" w14:textId="77777777" w:rsidR="00C9728B" w:rsidRDefault="00C9728B" w:rsidP="00C9728B">
      <w:pPr>
        <w:pStyle w:val="Caption"/>
      </w:pPr>
      <w:bookmarkStart w:id="438" w:name="_Ref97181427"/>
      <w:r>
        <w:t xml:space="preserve">Figure </w:t>
      </w:r>
      <w:fldSimple w:instr=" SEQ Figure \* ARABIC ">
        <w:r w:rsidR="000E7C7E">
          <w:rPr>
            <w:noProof/>
          </w:rPr>
          <w:t>63</w:t>
        </w:r>
      </w:fldSimple>
      <w:bookmarkEnd w:id="438"/>
      <w:r>
        <w:t>: Space Network Processor interface with the Query Builder in the background</w:t>
      </w:r>
    </w:p>
    <w:p w14:paraId="1BC65F44" w14:textId="77777777"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14:paraId="244184B4" w14:textId="77777777" w:rsidR="00F04290" w:rsidRDefault="00C63D4F" w:rsidP="00F2736F">
      <w:pPr>
        <w:pStyle w:val="Body"/>
      </w:pPr>
      <w:r>
        <w:fldChar w:fldCharType="begin"/>
      </w:r>
      <w:r>
        <w:instrText xml:space="preserve"> REF _Ref97181427 \h  \* MERGEFORMAT </w:instrText>
      </w:r>
      <w:r>
        <w:fldChar w:fldCharType="separate"/>
      </w:r>
      <w:r w:rsidR="000E7C7E">
        <w:t xml:space="preserve">Figure </w:t>
      </w:r>
      <w:r w:rsidR="000E7C7E">
        <w:rPr>
          <w:noProof/>
        </w:rPr>
        <w:t>63</w:t>
      </w:r>
      <w:r>
        <w:fldChar w:fldCharType="end"/>
      </w:r>
      <w:r w:rsidR="000255E5">
        <w:t xml:space="preserve"> </w:t>
      </w:r>
      <w:r w:rsidR="00CA0697">
        <w:t xml:space="preserve">shows a space containing 66 </w:t>
      </w:r>
      <w:r w:rsidR="007F4F37">
        <w:t>Spectr</w:t>
      </w:r>
      <w:r w:rsidR="00CA0697">
        <w:t>a</w:t>
      </w:r>
      <w:r w:rsidR="00565AD3">
        <w:t>, created based on a selection in the Query Builder.</w:t>
      </w:r>
    </w:p>
    <w:p w14:paraId="008CAE6F" w14:textId="77777777" w:rsidR="00916CBE" w:rsidRDefault="00AE2F3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0E7C7E">
        <w:t xml:space="preserve">Figure </w:t>
      </w:r>
      <w:r w:rsidR="000E7C7E">
        <w:rPr>
          <w:noProof/>
        </w:rPr>
        <w:t>64</w:t>
      </w:r>
      <w:r>
        <w:fldChar w:fldCharType="end"/>
      </w:r>
      <w:r w:rsidR="00462F12">
        <w:t xml:space="preserve"> shows the common elements of the Space Network Processor: processing plane, spaces, edges, context sensitive menu of the processing plane and the Run button.</w:t>
      </w:r>
    </w:p>
    <w:p w14:paraId="300C7EEA" w14:textId="77777777" w:rsidR="00F04290" w:rsidRDefault="00F04290" w:rsidP="00EB49E0">
      <w:pPr>
        <w:pStyle w:val="Figure"/>
      </w:pPr>
      <w:r>
        <w:rPr>
          <w:lang w:val="en-US" w:eastAsia="en-US"/>
        </w:rPr>
        <w:drawing>
          <wp:inline distT="0" distB="0" distL="0" distR="0" wp14:anchorId="2E2BA040" wp14:editId="5AAF757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16"/>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6A6D9F63" w14:textId="77777777" w:rsidR="00F04290" w:rsidRDefault="00F04290" w:rsidP="00EB49E0">
      <w:pPr>
        <w:pStyle w:val="Caption"/>
      </w:pPr>
      <w:bookmarkStart w:id="439" w:name="_Ref9718248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64</w:t>
      </w:r>
      <w:r w:rsidR="00AE2F37">
        <w:rPr>
          <w:noProof/>
        </w:rPr>
        <w:fldChar w:fldCharType="end"/>
      </w:r>
      <w:bookmarkEnd w:id="439"/>
      <w:r>
        <w:t>: Elements of the Space Network Processor</w:t>
      </w:r>
    </w:p>
    <w:p w14:paraId="0A889024" w14:textId="77777777" w:rsidR="00916CBE" w:rsidRDefault="00916CBE" w:rsidP="00E5047C">
      <w:pPr>
        <w:pStyle w:val="Heading2"/>
      </w:pPr>
      <w:bookmarkStart w:id="440" w:name="_Toc355280394"/>
      <w:bookmarkStart w:id="441" w:name="_Toc293145277"/>
      <w:r>
        <w:t>Graphical Representations of Spaces and Modules</w:t>
      </w:r>
      <w:bookmarkEnd w:id="440"/>
      <w:bookmarkEnd w:id="441"/>
    </w:p>
    <w:p w14:paraId="340E77EA" w14:textId="77777777" w:rsidR="00916CBE" w:rsidRDefault="00916CBE" w:rsidP="00A41FBF">
      <w:pPr>
        <w:pStyle w:val="Body"/>
      </w:pPr>
      <w:r>
        <w:t>Spaces are depicted as rectangular boxes</w:t>
      </w:r>
      <w:r w:rsidR="00C9728B">
        <w:t xml:space="preserve"> as shown here</w:t>
      </w:r>
      <w:r>
        <w:t>.</w:t>
      </w:r>
    </w:p>
    <w:p w14:paraId="2A1B26BF" w14:textId="77777777" w:rsidR="00C9728B" w:rsidRDefault="00C9728B" w:rsidP="00C9728B">
      <w:pPr>
        <w:pStyle w:val="Figure"/>
      </w:pPr>
      <w:r>
        <w:rPr>
          <w:lang w:val="en-US" w:eastAsia="en-US"/>
        </w:rPr>
        <w:drawing>
          <wp:inline distT="0" distB="0" distL="0" distR="0" wp14:anchorId="183940C0" wp14:editId="6775D147">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6EAA45F3" w14:textId="77777777" w:rsidR="00C9728B" w:rsidRDefault="00C9728B" w:rsidP="00C9728B">
      <w:pPr>
        <w:pStyle w:val="Caption"/>
      </w:pPr>
      <w:r>
        <w:t xml:space="preserve">Figure </w:t>
      </w:r>
      <w:r w:rsidR="00AE2F37">
        <w:fldChar w:fldCharType="begin"/>
      </w:r>
      <w:r w:rsidR="0059560A">
        <w:instrText xml:space="preserve"> SEQ Figure \* ARABIC </w:instrText>
      </w:r>
      <w:r w:rsidR="00AE2F37">
        <w:fldChar w:fldCharType="separate"/>
      </w:r>
      <w:r w:rsidR="000E7C7E">
        <w:rPr>
          <w:noProof/>
        </w:rPr>
        <w:t>65</w:t>
      </w:r>
      <w:r w:rsidR="00AE2F37">
        <w:fldChar w:fldCharType="end"/>
      </w:r>
      <w:r>
        <w:t>: Examples of the graphical representation of a space (left) and a processing module (right)</w:t>
      </w:r>
    </w:p>
    <w:p w14:paraId="154A6FF2" w14:textId="77777777" w:rsidR="00916CBE" w:rsidRDefault="00C9728B" w:rsidP="00A41FBF">
      <w:pPr>
        <w:pStyle w:val="Body"/>
      </w:pPr>
      <w:r>
        <w:t>Each</w:t>
      </w:r>
      <w:r w:rsidR="00916CBE">
        <w:t xml:space="preserve"> space displays the following information: </w:t>
      </w:r>
    </w:p>
    <w:p w14:paraId="63B54358" w14:textId="77777777" w:rsidR="00916CBE" w:rsidRDefault="00C9728B" w:rsidP="00C9728B">
      <w:pPr>
        <w:pStyle w:val="HangingIndent"/>
      </w:pPr>
      <w:r>
        <w:t>[Integer]</w:t>
      </w:r>
      <w:r>
        <w:tab/>
      </w:r>
      <w:r w:rsidR="00916CBE">
        <w:t>A unique number (zero in the example below)</w:t>
      </w:r>
    </w:p>
    <w:p w14:paraId="3BE57C28" w14:textId="77777777" w:rsidR="00916CBE" w:rsidRDefault="00C9728B" w:rsidP="00C9728B">
      <w:pPr>
        <w:pStyle w:val="HangingIndent"/>
      </w:pPr>
      <w:r>
        <w:t>Type</w:t>
      </w:r>
      <w:r>
        <w:tab/>
      </w:r>
      <w:r w:rsidR="00916CBE">
        <w:t>A space type, which can be ‘Sensor/Instrument Space’ if loaded from the database or ‘Spectral Space’ if generated by a processing module.</w:t>
      </w:r>
    </w:p>
    <w:p w14:paraId="6DD8E7AA" w14:textId="77777777" w:rsidR="00916CBE" w:rsidRDefault="00C9728B" w:rsidP="00C9728B">
      <w:pPr>
        <w:pStyle w:val="HangingIndent"/>
      </w:pPr>
      <w:r>
        <w:t>D</w:t>
      </w:r>
      <w:r>
        <w:tab/>
      </w:r>
      <w:r w:rsidR="00916CBE">
        <w:t xml:space="preserve">A dimension D, which is equal to the number of </w:t>
      </w:r>
      <w:r w:rsidR="007F4F37">
        <w:t>Spectr</w:t>
      </w:r>
      <w:r w:rsidR="00916CBE">
        <w:t xml:space="preserve">al bands of the </w:t>
      </w:r>
      <w:r w:rsidR="007F4F37">
        <w:t>Spectr</w:t>
      </w:r>
      <w:r w:rsidR="00916CBE">
        <w:t>a held by this space</w:t>
      </w:r>
    </w:p>
    <w:p w14:paraId="353C5C7F" w14:textId="77777777" w:rsidR="00916CBE" w:rsidRDefault="00C9728B" w:rsidP="00C9728B">
      <w:pPr>
        <w:pStyle w:val="HangingIndent"/>
      </w:pPr>
      <w:r>
        <w:t># Vectors</w:t>
      </w:r>
      <w:r>
        <w:tab/>
      </w:r>
      <w:r w:rsidR="00916CBE">
        <w:t xml:space="preserve">A number of vectors, which is equal to the number of </w:t>
      </w:r>
      <w:r w:rsidR="007F4F37">
        <w:t>Spectr</w:t>
      </w:r>
      <w:r w:rsidR="00916CBE">
        <w:t>a held by this space</w:t>
      </w:r>
    </w:p>
    <w:p w14:paraId="67B531CD" w14:textId="77777777" w:rsidR="00916CBE" w:rsidRDefault="00C9728B" w:rsidP="00A41FBF">
      <w:pPr>
        <w:pStyle w:val="Body"/>
      </w:pPr>
      <w:r>
        <w:t>Modules are also depicted as rectangular boxes, but their contents are quite different.</w:t>
      </w:r>
    </w:p>
    <w:p w14:paraId="2D44721F" w14:textId="77777777" w:rsidR="00A41FBF" w:rsidRDefault="00A41FBF" w:rsidP="00EB49E0">
      <w:pPr>
        <w:pStyle w:val="Figure"/>
      </w:pPr>
      <w:r>
        <w:rPr>
          <w:lang w:val="en-US" w:eastAsia="en-US"/>
        </w:rPr>
        <w:drawing>
          <wp:inline distT="0" distB="0" distL="0" distR="0" wp14:anchorId="2DEA6E3B" wp14:editId="15939452">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35DAD146" w14:textId="77777777" w:rsidR="00802E63" w:rsidRDefault="00916CBE" w:rsidP="00EB49E0">
      <w:pPr>
        <w:pStyle w:val="Caption"/>
      </w:pPr>
      <w:bookmarkStart w:id="442" w:name="_Ref9726038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66</w:t>
      </w:r>
      <w:r w:rsidR="00AE2F37">
        <w:rPr>
          <w:noProof/>
        </w:rPr>
        <w:fldChar w:fldCharType="end"/>
      </w:r>
      <w:r>
        <w:t>: Examples of the graphical representation of a space (left) and a processing module (right)</w:t>
      </w:r>
    </w:p>
    <w:p w14:paraId="269B453F" w14:textId="77777777" w:rsidR="00802E63" w:rsidRDefault="00916CBE"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67</w:t>
      </w:r>
      <w:r w:rsidR="00AE2F37">
        <w:rPr>
          <w:noProof/>
        </w:rPr>
        <w:fldChar w:fldCharType="end"/>
      </w:r>
      <w:bookmarkEnd w:id="442"/>
      <w:r>
        <w:t>: Examples of the graphical representation of a space (left) and a processing module (right)</w:t>
      </w:r>
    </w:p>
    <w:p w14:paraId="2DBC3B0F" w14:textId="77777777" w:rsidR="00C9728B" w:rsidRDefault="00C9728B" w:rsidP="00C9728B">
      <w:pPr>
        <w:pStyle w:val="HangingIndent"/>
      </w:pPr>
      <w:r>
        <w:t>Proc. module</w:t>
      </w:r>
      <w:r>
        <w:tab/>
        <w:t>A module name</w:t>
      </w:r>
    </w:p>
    <w:p w14:paraId="293278A1" w14:textId="77777777" w:rsidR="00C9728B" w:rsidRDefault="00C9728B" w:rsidP="00C9728B">
      <w:pPr>
        <w:pStyle w:val="HangingIndent"/>
      </w:pPr>
      <w:r>
        <w:t>Settings</w:t>
      </w:r>
      <w:r>
        <w:tab/>
        <w:t>Information about the configuration (if applicable)</w:t>
      </w:r>
    </w:p>
    <w:p w14:paraId="104A8B96" w14:textId="77777777" w:rsidR="00C9728B" w:rsidRDefault="00C9728B" w:rsidP="00C9728B">
      <w:pPr>
        <w:pStyle w:val="HangingIndent"/>
      </w:pPr>
      <w:r>
        <w:t>Status</w:t>
      </w:r>
      <w:r>
        <w:tab/>
        <w:t>The current processing status (text and progress bar). During processing, the progress is shown by the progress bar.</w:t>
      </w:r>
    </w:p>
    <w:p w14:paraId="16D9BDD4" w14:textId="77777777" w:rsidR="00802E63" w:rsidRDefault="00802E63" w:rsidP="00A41FBF">
      <w:pPr>
        <w:pStyle w:val="Body"/>
      </w:pPr>
      <w:r>
        <w:t>Spaces and modules can be rearranged by dragging with the mouse. The edges are updated automatically.</w:t>
      </w:r>
    </w:p>
    <w:p w14:paraId="3A543AAB" w14:textId="77777777" w:rsidR="00802E63" w:rsidRDefault="00802E63" w:rsidP="00A41FBF">
      <w:pPr>
        <w:pStyle w:val="Body"/>
      </w:pPr>
      <w:r>
        <w:t>A group of elements can be moved as single block. Select the elements by dragging a box around them using the mouse, then drag the selection (</w:t>
      </w:r>
      <w:r w:rsidR="00AE2F37">
        <w:fldChar w:fldCharType="begin"/>
      </w:r>
      <w:r w:rsidR="00A7040E">
        <w:instrText xml:space="preserve"> </w:instrText>
      </w:r>
      <w:r w:rsidR="00567E0A">
        <w:instrText>REF</w:instrText>
      </w:r>
      <w:r w:rsidR="00A7040E">
        <w:instrText xml:space="preserve"> _Ref97361386 \h </w:instrText>
      </w:r>
      <w:r w:rsidR="00AE2F37">
        <w:fldChar w:fldCharType="separate"/>
      </w:r>
      <w:r w:rsidR="000E7C7E">
        <w:t xml:space="preserve">Figure </w:t>
      </w:r>
      <w:r w:rsidR="000E7C7E">
        <w:rPr>
          <w:noProof/>
        </w:rPr>
        <w:t>68</w:t>
      </w:r>
      <w:r w:rsidR="00AE2F37">
        <w:fldChar w:fldCharType="end"/>
      </w:r>
      <w:r>
        <w:t>).</w:t>
      </w:r>
    </w:p>
    <w:p w14:paraId="4C5B84FE" w14:textId="77777777" w:rsidR="00802E63" w:rsidRDefault="00802E63" w:rsidP="00EB49E0">
      <w:pPr>
        <w:pStyle w:val="Figure"/>
      </w:pPr>
      <w:r>
        <w:rPr>
          <w:lang w:val="en-US" w:eastAsia="en-US"/>
        </w:rPr>
        <w:drawing>
          <wp:inline distT="0" distB="0" distL="0" distR="0" wp14:anchorId="59ADBAD2" wp14:editId="78E4EA7E">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6E09DA10" w14:textId="77777777" w:rsidR="00462F12" w:rsidRPr="00C479EA" w:rsidRDefault="00802E63" w:rsidP="00EB49E0">
      <w:pPr>
        <w:pStyle w:val="Caption"/>
      </w:pPr>
      <w:bookmarkStart w:id="443" w:name="_Ref9736138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68</w:t>
      </w:r>
      <w:r w:rsidR="00AE2F37">
        <w:rPr>
          <w:noProof/>
        </w:rPr>
        <w:fldChar w:fldCharType="end"/>
      </w:r>
      <w:bookmarkEnd w:id="443"/>
      <w:r>
        <w:t>: Multiple-selection of elements after dragging a box around them</w:t>
      </w:r>
    </w:p>
    <w:p w14:paraId="0AFF9732" w14:textId="77777777" w:rsidR="00462F12" w:rsidRDefault="00462F12" w:rsidP="00E5047C">
      <w:pPr>
        <w:pStyle w:val="Heading2"/>
      </w:pPr>
      <w:bookmarkStart w:id="444" w:name="_Toc355280395"/>
      <w:bookmarkStart w:id="445" w:name="_Toc293145278"/>
      <w:r>
        <w:t>Adding Modules and linking with Spaces</w:t>
      </w:r>
      <w:bookmarkEnd w:id="444"/>
      <w:bookmarkEnd w:id="445"/>
    </w:p>
    <w:p w14:paraId="0A58048D" w14:textId="77777777"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r w:rsidR="00C63D4F">
        <w:fldChar w:fldCharType="begin"/>
      </w:r>
      <w:r w:rsidR="00C63D4F">
        <w:instrText xml:space="preserve"> REF _Ref97182487 \h  \* MERGEFORMAT </w:instrText>
      </w:r>
      <w:r w:rsidR="00C63D4F">
        <w:fldChar w:fldCharType="separate"/>
      </w:r>
      <w:r w:rsidR="000E7C7E">
        <w:t xml:space="preserve">Figure </w:t>
      </w:r>
      <w:r w:rsidR="000E7C7E">
        <w:rPr>
          <w:noProof/>
        </w:rPr>
        <w:t>64</w:t>
      </w:r>
      <w:r w:rsidR="00C63D4F">
        <w:fldChar w:fldCharType="end"/>
      </w:r>
      <w:r>
        <w:t xml:space="preserve">. Select ‘Add Module’ and a selection of the available modules </w:t>
      </w:r>
      <w:r w:rsidR="005A36AA">
        <w:t>will appear</w:t>
      </w:r>
      <w:r>
        <w:t xml:space="preserve"> (</w:t>
      </w:r>
      <w:r w:rsidR="00C63D4F">
        <w:fldChar w:fldCharType="begin"/>
      </w:r>
      <w:r w:rsidR="00C63D4F">
        <w:instrText xml:space="preserve"> REF _Ref97182841 \h  \* MERGEFORMAT </w:instrText>
      </w:r>
      <w:r w:rsidR="00C63D4F">
        <w:fldChar w:fldCharType="separate"/>
      </w:r>
      <w:r w:rsidR="000E7C7E">
        <w:t xml:space="preserve">Figure </w:t>
      </w:r>
      <w:r w:rsidR="000E7C7E">
        <w:rPr>
          <w:noProof/>
        </w:rPr>
        <w:t>69</w:t>
      </w:r>
      <w:r w:rsidR="00C63D4F">
        <w:fldChar w:fldCharType="end"/>
      </w:r>
      <w:r>
        <w:t>).</w:t>
      </w:r>
      <w:r w:rsidR="00C966DC">
        <w:t xml:space="preserve"> Select one of the modules, click ‘OK’ and a new module will be added to the processing plane.</w:t>
      </w:r>
    </w:p>
    <w:p w14:paraId="6DB34F37" w14:textId="77777777"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r w:rsidR="00C63D4F">
        <w:fldChar w:fldCharType="begin"/>
      </w:r>
      <w:r w:rsidR="00C63D4F">
        <w:instrText xml:space="preserve"> REF _Ref97183007 \h  \* MERGEFORMAT </w:instrText>
      </w:r>
      <w:r w:rsidR="00C63D4F">
        <w:fldChar w:fldCharType="separate"/>
      </w:r>
      <w:r w:rsidR="000E7C7E">
        <w:t xml:space="preserve">Figure </w:t>
      </w:r>
      <w:r w:rsidR="000E7C7E">
        <w:rPr>
          <w:noProof/>
        </w:rPr>
        <w:t>70</w:t>
      </w:r>
      <w:r w:rsidR="00C63D4F">
        <w:fldChar w:fldCharType="end"/>
      </w:r>
      <w:r>
        <w:t>). Select ‘Set Input Spaces’ and in the ‘Input Space Selection’ dialog select the number of the space to connect and click ‘OK’</w:t>
      </w:r>
      <w:r w:rsidR="006E03D5">
        <w:t xml:space="preserve"> (</w:t>
      </w:r>
      <w:r w:rsidR="00C63D4F">
        <w:fldChar w:fldCharType="begin"/>
      </w:r>
      <w:r w:rsidR="00C63D4F">
        <w:instrText xml:space="preserve"> REF _Ref97183007 \h  \* MERGEFORMAT </w:instrText>
      </w:r>
      <w:r w:rsidR="00C63D4F">
        <w:fldChar w:fldCharType="separate"/>
      </w:r>
      <w:r w:rsidR="000E7C7E">
        <w:t xml:space="preserve">Figure </w:t>
      </w:r>
      <w:r w:rsidR="000E7C7E">
        <w:rPr>
          <w:noProof/>
        </w:rPr>
        <w:t>70</w:t>
      </w:r>
      <w:r w:rsidR="00C63D4F">
        <w:fldChar w:fldCharType="end"/>
      </w:r>
      <w:r w:rsidR="006E03D5">
        <w:t>)</w:t>
      </w:r>
      <w:r>
        <w:t>. Note that all spaces are given a unique number, which is located on the top left of each space. Connecting an input space automatically generates an output space, which is added to the processing plane and connected with the module.</w:t>
      </w:r>
    </w:p>
    <w:p w14:paraId="12F2E173" w14:textId="77777777" w:rsidR="005A36AA" w:rsidRDefault="0008201A" w:rsidP="00EB49E0">
      <w:pPr>
        <w:pStyle w:val="Figure"/>
      </w:pPr>
      <w:r>
        <w:rPr>
          <w:lang w:val="en-US" w:eastAsia="en-US"/>
        </w:rPr>
        <w:drawing>
          <wp:inline distT="0" distB="0" distL="0" distR="0" wp14:anchorId="0104ECAC" wp14:editId="34F83091">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0ABFC4FC" w14:textId="77777777" w:rsidR="00C966DC" w:rsidRDefault="005A36AA" w:rsidP="00EB49E0">
      <w:pPr>
        <w:pStyle w:val="Caption"/>
      </w:pPr>
      <w:bookmarkStart w:id="446" w:name="_Ref9718284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69</w:t>
      </w:r>
      <w:r w:rsidR="00AE2F37">
        <w:rPr>
          <w:noProof/>
        </w:rPr>
        <w:fldChar w:fldCharType="end"/>
      </w:r>
      <w:bookmarkEnd w:id="446"/>
      <w:r>
        <w:t>: Module selection dialog</w:t>
      </w:r>
    </w:p>
    <w:p w14:paraId="79F4A09B" w14:textId="77777777" w:rsidR="00A41FBF" w:rsidRPr="00A41FBF" w:rsidRDefault="00A41FBF" w:rsidP="00EB49E0">
      <w:pPr>
        <w:pStyle w:val="Figure"/>
      </w:pPr>
      <w:r w:rsidRPr="00C966DC">
        <w:rPr>
          <w:lang w:val="en-US" w:eastAsia="en-US"/>
        </w:rPr>
        <w:drawing>
          <wp:inline distT="0" distB="0" distL="0" distR="0" wp14:anchorId="306BF95A" wp14:editId="3949CC66">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US" w:eastAsia="en-US"/>
        </w:rPr>
        <w:drawing>
          <wp:inline distT="0" distB="0" distL="0" distR="0" wp14:anchorId="5F3326F4" wp14:editId="486A4225">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38C248D4" w14:textId="77777777" w:rsidR="00C966DC" w:rsidRDefault="00C966DC" w:rsidP="00EB49E0">
      <w:pPr>
        <w:pStyle w:val="Caption"/>
      </w:pPr>
      <w:bookmarkStart w:id="447" w:name="_Ref971830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70</w:t>
      </w:r>
      <w:r w:rsidR="00AE2F37">
        <w:rPr>
          <w:noProof/>
        </w:rPr>
        <w:fldChar w:fldCharType="end"/>
      </w:r>
      <w:bookmarkEnd w:id="447"/>
      <w:r>
        <w:t xml:space="preserve">: </w:t>
      </w:r>
      <w:r w:rsidR="00027485">
        <w:t>Popup</w:t>
      </w:r>
      <w:r>
        <w:t xml:space="preserve"> menu of a module (left) and the input space selection dialog (right)</w:t>
      </w:r>
    </w:p>
    <w:p w14:paraId="1070C3DC" w14:textId="77777777" w:rsidR="006E03D5" w:rsidRDefault="006E03D5" w:rsidP="00E5047C">
      <w:pPr>
        <w:pStyle w:val="Heading2"/>
      </w:pPr>
      <w:bookmarkStart w:id="448" w:name="_Toc355280396"/>
      <w:bookmarkStart w:id="449" w:name="_Toc293145279"/>
      <w:r>
        <w:t>Configuration of Modules</w:t>
      </w:r>
      <w:bookmarkEnd w:id="448"/>
      <w:bookmarkEnd w:id="449"/>
    </w:p>
    <w:p w14:paraId="51169667" w14:textId="77777777" w:rsidR="006E03D5" w:rsidRDefault="006E03D5" w:rsidP="00A41FBF">
      <w:pPr>
        <w:pStyle w:val="Body"/>
      </w:pPr>
      <w:r>
        <w:t>Some modules may need configuration. To display the configuration dialog of a module click menu over the module and select ‘Configure’.</w:t>
      </w:r>
    </w:p>
    <w:p w14:paraId="6A94D232" w14:textId="77777777"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14:paraId="6A50ADC4" w14:textId="77777777" w:rsidR="00B5325A" w:rsidRDefault="00B5325A" w:rsidP="00E5047C">
      <w:pPr>
        <w:pStyle w:val="Heading2"/>
      </w:pPr>
      <w:bookmarkStart w:id="450" w:name="_Toc355280397"/>
      <w:bookmarkStart w:id="451" w:name="_Toc293145280"/>
      <w:r>
        <w:t>Processing Module Descriptions</w:t>
      </w:r>
      <w:bookmarkEnd w:id="450"/>
      <w:bookmarkEnd w:id="451"/>
    </w:p>
    <w:p w14:paraId="34271DBB" w14:textId="77777777" w:rsidR="00B5325A" w:rsidRDefault="00B5325A" w:rsidP="007D43F6">
      <w:pPr>
        <w:pStyle w:val="Heading3"/>
      </w:pPr>
      <w:bookmarkStart w:id="452" w:name="_Toc355280398"/>
      <w:bookmarkStart w:id="453" w:name="_Toc293145281"/>
      <w:r>
        <w:t>Radiance to Reflectance Transformation</w:t>
      </w:r>
      <w:bookmarkEnd w:id="452"/>
      <w:bookmarkEnd w:id="453"/>
    </w:p>
    <w:p w14:paraId="5BAC6D7E" w14:textId="77777777" w:rsidR="00B5325A" w:rsidRDefault="00B5325A" w:rsidP="00A41FBF">
      <w:pPr>
        <w:pStyle w:val="Body"/>
      </w:pPr>
      <w:r>
        <w:t>The module ‘Radiance to Reflectance’ is building ratios of target and reference panel radiances:</w:t>
      </w:r>
    </w:p>
    <w:p w14:paraId="00F15D75" w14:textId="77777777" w:rsidR="00B5325A" w:rsidRDefault="00DA7E70" w:rsidP="00DA7E70">
      <w:pPr>
        <w:pStyle w:val="Formula"/>
      </w:pPr>
      <w:r>
        <w:rPr>
          <w:noProof/>
          <w:lang w:val="en-US"/>
        </w:rPr>
        <w:drawing>
          <wp:inline distT="0" distB="0" distL="0" distR="0" wp14:anchorId="2F7867AC" wp14:editId="392E1058">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469B0D72" w14:textId="77777777" w:rsidR="00B5325A" w:rsidRPr="00B07F17" w:rsidRDefault="00B5325A" w:rsidP="00A41FBF">
      <w:pPr>
        <w:pStyle w:val="Body"/>
        <w:rPr>
          <w:caps/>
        </w:rPr>
      </w:pPr>
      <w:r>
        <w:t xml:space="preserve">As a prerequisite, datalinks of the type ‘Spectralon’ must exist between the target </w:t>
      </w:r>
      <w:r w:rsidR="007F4F37">
        <w:t>Spectr</w:t>
      </w:r>
      <w:r>
        <w:t xml:space="preserve">a and the corresponding reference </w:t>
      </w:r>
      <w:r w:rsidR="007F4F37">
        <w:t>Spectr</w:t>
      </w:r>
      <w:r>
        <w:t xml:space="preserve">a. </w:t>
      </w:r>
      <w:r w:rsidR="00C91308">
        <w:t xml:space="preserve">For an explanation of how such links are created please refer to </w:t>
      </w:r>
      <w:r w:rsidR="00C63D4F">
        <w:fldChar w:fldCharType="begin"/>
      </w:r>
      <w:r w:rsidR="00C63D4F">
        <w:instrText xml:space="preserve"> REF _Ref356553971 \r \h  \* MERGEFORMAT </w:instrText>
      </w:r>
      <w:r w:rsidR="00C63D4F">
        <w:fldChar w:fldCharType="separate"/>
      </w:r>
      <w:r w:rsidR="000E7C7E" w:rsidRPr="000E7C7E">
        <w:rPr>
          <w:rStyle w:val="CrossReference"/>
        </w:rPr>
        <w:t>4.15</w:t>
      </w:r>
      <w:r w:rsidR="00C63D4F">
        <w:fldChar w:fldCharType="end"/>
      </w:r>
      <w:r w:rsidR="00427012" w:rsidRPr="00427012">
        <w:rPr>
          <w:rStyle w:val="CrossReference"/>
        </w:rPr>
        <w:t xml:space="preserve"> </w:t>
      </w:r>
      <w:r w:rsidR="00C63D4F">
        <w:fldChar w:fldCharType="begin"/>
      </w:r>
      <w:r w:rsidR="00C63D4F">
        <w:instrText xml:space="preserve"> REF _Ref356553971 \h  \* MERGEFORMAT </w:instrText>
      </w:r>
      <w:r w:rsidR="00C63D4F">
        <w:fldChar w:fldCharType="separate"/>
      </w:r>
      <w:r w:rsidR="000E7C7E" w:rsidRPr="000E7C7E">
        <w:rPr>
          <w:rStyle w:val="CrossReference"/>
        </w:rPr>
        <w:t>Managing Target-Reference Links</w:t>
      </w:r>
      <w:r w:rsidR="00C63D4F">
        <w:fldChar w:fldCharType="end"/>
      </w:r>
      <w:r w:rsidR="00427012">
        <w:t>.</w:t>
      </w:r>
    </w:p>
    <w:p w14:paraId="455FB43E" w14:textId="77777777" w:rsidR="002B31FB" w:rsidRDefault="002B31FB" w:rsidP="007D43F6">
      <w:pPr>
        <w:pStyle w:val="Heading3"/>
      </w:pPr>
      <w:bookmarkStart w:id="454" w:name="_Ref97735916"/>
      <w:bookmarkStart w:id="455" w:name="_Toc355280399"/>
      <w:bookmarkStart w:id="456" w:name="_Toc293145282"/>
      <w:r>
        <w:t>Reference Panel Correction Factors</w:t>
      </w:r>
      <w:bookmarkEnd w:id="454"/>
      <w:bookmarkEnd w:id="455"/>
      <w:bookmarkEnd w:id="456"/>
    </w:p>
    <w:p w14:paraId="03928E10" w14:textId="77777777" w:rsidR="002B31FB" w:rsidRDefault="002B31FB" w:rsidP="00A41FBF">
      <w:pPr>
        <w:pStyle w:val="Body"/>
      </w:pPr>
      <w:r>
        <w:t xml:space="preserve">This module retrieves the correction factors for all reference panels that were used during data acquisition of the </w:t>
      </w:r>
      <w:r w:rsidR="007F4F37">
        <w:t>Spectr</w:t>
      </w:r>
      <w:r>
        <w:t>a contained by the input space.</w:t>
      </w:r>
    </w:p>
    <w:p w14:paraId="28609FA1" w14:textId="77777777" w:rsidR="002B31FB" w:rsidRDefault="008F153A" w:rsidP="00A41FBF">
      <w:pPr>
        <w:pStyle w:val="Body"/>
      </w:pPr>
      <w:r>
        <w:t>As</w:t>
      </w:r>
      <w:r w:rsidR="002B31FB">
        <w:t xml:space="preserve"> prerequisite</w:t>
      </w:r>
      <w:r>
        <w:t>s</w:t>
      </w:r>
      <w:r w:rsidR="002B31FB">
        <w:t xml:space="preserve">, </w:t>
      </w:r>
      <w:r>
        <w:t xml:space="preserve">a reference panel must be set for the input </w:t>
      </w:r>
      <w:r w:rsidR="007F4F37">
        <w:t>Spectr</w:t>
      </w:r>
      <w:r>
        <w:t>a using the Metadata Editor (</w:t>
      </w:r>
      <w:r w:rsidR="00C63D4F">
        <w:fldChar w:fldCharType="begin"/>
      </w:r>
      <w:r w:rsidR="00C63D4F">
        <w:instrText xml:space="preserve"> REF _Ref97354438 \h  \* MERGEFORMAT </w:instrText>
      </w:r>
      <w:r w:rsidR="00C63D4F">
        <w:fldChar w:fldCharType="separate"/>
      </w:r>
      <w:r w:rsidR="000E7C7E">
        <w:t xml:space="preserve">Figure </w:t>
      </w:r>
      <w:r w:rsidR="000E7C7E">
        <w:rPr>
          <w:noProof/>
        </w:rPr>
        <w:t>71</w:t>
      </w:r>
      <w:r w:rsidR="00C63D4F">
        <w:fldChar w:fldCharType="end"/>
      </w:r>
      <w:r>
        <w:t xml:space="preserve">) and calibration data for the panel must have been loaded to the database. Calibration data loading is a task of the system administrator. For details on the reference panel administration see </w:t>
      </w:r>
      <w:r w:rsidR="00C63D4F">
        <w:fldChar w:fldCharType="begin"/>
      </w:r>
      <w:r w:rsidR="00C63D4F">
        <w:instrText xml:space="preserve"> REF _Ref97355090 \r \h  \* MERGEFORMAT </w:instrText>
      </w:r>
      <w:r w:rsidR="00C63D4F">
        <w:fldChar w:fldCharType="separate"/>
      </w:r>
      <w:r w:rsidR="000E7C7E">
        <w:t>9.5</w:t>
      </w:r>
      <w:r w:rsidR="00C63D4F">
        <w:fldChar w:fldCharType="end"/>
      </w:r>
      <w:r>
        <w:t>.</w:t>
      </w:r>
    </w:p>
    <w:p w14:paraId="1DD8B696" w14:textId="77777777" w:rsidR="008F153A" w:rsidRDefault="002B31FB" w:rsidP="00EB49E0">
      <w:pPr>
        <w:pStyle w:val="Figure"/>
      </w:pPr>
      <w:r>
        <w:rPr>
          <w:lang w:val="en-US" w:eastAsia="en-US"/>
        </w:rPr>
        <w:drawing>
          <wp:inline distT="0" distB="0" distL="0" distR="0" wp14:anchorId="3735D829" wp14:editId="27B26EB8">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1DE15CD4" w14:textId="77777777" w:rsidR="002B31FB" w:rsidRDefault="008F153A" w:rsidP="00EB49E0">
      <w:pPr>
        <w:pStyle w:val="Caption"/>
      </w:pPr>
      <w:bookmarkStart w:id="457" w:name="_Ref9735443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71</w:t>
      </w:r>
      <w:r w:rsidR="00AE2F37">
        <w:rPr>
          <w:noProof/>
        </w:rPr>
        <w:fldChar w:fldCharType="end"/>
      </w:r>
      <w:bookmarkEnd w:id="457"/>
      <w:r>
        <w:t>: Reference panel setting in the Metadata Editor</w:t>
      </w:r>
    </w:p>
    <w:p w14:paraId="69B2FDAA" w14:textId="77777777" w:rsidR="008F153A" w:rsidRDefault="008F153A" w:rsidP="00A41FBF">
      <w:pPr>
        <w:pStyle w:val="Body"/>
      </w:pPr>
      <w:r>
        <w:t>If no calibration data can be found, a warning is displayed and the module creates no output space.</w:t>
      </w:r>
    </w:p>
    <w:p w14:paraId="12BA5BFF" w14:textId="77777777" w:rsidR="008F153A" w:rsidRDefault="00C63D4F" w:rsidP="00A41FBF">
      <w:pPr>
        <w:pStyle w:val="Body"/>
      </w:pPr>
      <w:r>
        <w:fldChar w:fldCharType="begin"/>
      </w:r>
      <w:r>
        <w:instrText xml:space="preserve"> REF _Ref97354667 \h  \* MERGEFORMAT </w:instrText>
      </w:r>
      <w:r>
        <w:fldChar w:fldCharType="separate"/>
      </w:r>
      <w:r w:rsidR="000E7C7E">
        <w:t xml:space="preserve">Figure </w:t>
      </w:r>
      <w:r w:rsidR="000E7C7E">
        <w:rPr>
          <w:noProof/>
        </w:rPr>
        <w:t>72</w:t>
      </w:r>
      <w:r>
        <w:fldChar w:fldCharType="end"/>
      </w:r>
      <w:r w:rsidR="008F153A">
        <w:t xml:space="preserve"> shows a processing chain that selects the panel correction factors and plots using a </w:t>
      </w:r>
      <w:r w:rsidR="007F4F37">
        <w:t>Spectr</w:t>
      </w:r>
      <w:r w:rsidR="008F153A">
        <w:t>al line plot (</w:t>
      </w:r>
      <w:r>
        <w:fldChar w:fldCharType="begin"/>
      </w:r>
      <w:r>
        <w:instrText xml:space="preserve"> REF _Ref97354714 \h  \* MERGEFORMAT </w:instrText>
      </w:r>
      <w:r>
        <w:fldChar w:fldCharType="separate"/>
      </w:r>
      <w:r w:rsidR="000E7C7E">
        <w:t xml:space="preserve">Figure </w:t>
      </w:r>
      <w:r w:rsidR="000E7C7E">
        <w:rPr>
          <w:noProof/>
        </w:rPr>
        <w:t>73</w:t>
      </w:r>
      <w:r>
        <w:fldChar w:fldCharType="end"/>
      </w:r>
      <w:r w:rsidR="008F153A">
        <w:t>).</w:t>
      </w:r>
    </w:p>
    <w:p w14:paraId="1267F512" w14:textId="77777777" w:rsidR="008F153A" w:rsidRDefault="002B31FB" w:rsidP="00EB49E0">
      <w:pPr>
        <w:pStyle w:val="Figure"/>
      </w:pPr>
      <w:r>
        <w:rPr>
          <w:lang w:val="en-US" w:eastAsia="en-US"/>
        </w:rPr>
        <w:drawing>
          <wp:inline distT="0" distB="0" distL="0" distR="0" wp14:anchorId="034E49D0" wp14:editId="6D72502E">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5"/>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39316631" w14:textId="77777777" w:rsidR="002B31FB" w:rsidRDefault="008F153A" w:rsidP="00EB49E0">
      <w:pPr>
        <w:pStyle w:val="Caption"/>
      </w:pPr>
      <w:bookmarkStart w:id="458" w:name="_Ref9735466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72</w:t>
      </w:r>
      <w:r w:rsidR="00AE2F37">
        <w:rPr>
          <w:noProof/>
        </w:rPr>
        <w:fldChar w:fldCharType="end"/>
      </w:r>
      <w:bookmarkEnd w:id="458"/>
      <w:r>
        <w:t xml:space="preserve">: Processing chain selecting the correction factors and plotting them as a </w:t>
      </w:r>
      <w:r w:rsidR="007F4F37">
        <w:t>Spectr</w:t>
      </w:r>
      <w:r>
        <w:t>um.</w:t>
      </w:r>
    </w:p>
    <w:p w14:paraId="372A378C" w14:textId="77777777" w:rsidR="008F153A" w:rsidRDefault="002B31FB" w:rsidP="00EB49E0">
      <w:pPr>
        <w:pStyle w:val="Figure"/>
      </w:pPr>
      <w:r>
        <w:rPr>
          <w:lang w:val="en-US" w:eastAsia="en-US"/>
        </w:rPr>
        <w:drawing>
          <wp:inline distT="0" distB="0" distL="0" distR="0" wp14:anchorId="557AE794" wp14:editId="6712F4B3">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69A1D637" w14:textId="77777777" w:rsidR="0008201A" w:rsidRDefault="008F153A" w:rsidP="00EB49E0">
      <w:pPr>
        <w:pStyle w:val="Caption"/>
      </w:pPr>
      <w:bookmarkStart w:id="459" w:name="_Ref9735471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73</w:t>
      </w:r>
      <w:r w:rsidR="00AE2F37">
        <w:rPr>
          <w:noProof/>
        </w:rPr>
        <w:fldChar w:fldCharType="end"/>
      </w:r>
      <w:bookmarkEnd w:id="459"/>
      <w:r>
        <w:t>: Reference panel correction factors</w:t>
      </w:r>
    </w:p>
    <w:p w14:paraId="00A3EC74" w14:textId="77777777" w:rsidR="008F153A" w:rsidRDefault="008F153A" w:rsidP="007D43F6">
      <w:pPr>
        <w:pStyle w:val="Heading3"/>
      </w:pPr>
      <w:bookmarkStart w:id="460" w:name="_Ref97735928"/>
      <w:bookmarkStart w:id="461" w:name="_Toc355280400"/>
      <w:bookmarkStart w:id="462" w:name="_Toc293145283"/>
      <w:r>
        <w:t>Correct for Reference Panel Non-Idealness</w:t>
      </w:r>
      <w:bookmarkEnd w:id="460"/>
      <w:bookmarkEnd w:id="461"/>
      <w:bookmarkEnd w:id="462"/>
    </w:p>
    <w:p w14:paraId="2BB2C3E8" w14:textId="77777777" w:rsidR="00AD7DC6" w:rsidRDefault="008F153A" w:rsidP="00A41FBF">
      <w:pPr>
        <w:pStyle w:val="Body"/>
      </w:pPr>
      <w:r>
        <w:t xml:space="preserve">This module applies calibration factors to correct </w:t>
      </w:r>
      <w:r w:rsidR="007F4F37">
        <w:t>Spectr</w:t>
      </w:r>
      <w:r>
        <w:t>a for the reference panel non-idealness. These correction factors are selected from the database using the ‘Reference Panel Correction Factors’ module.</w:t>
      </w:r>
    </w:p>
    <w:p w14:paraId="041263BE" w14:textId="77777777" w:rsidR="00AD7DC6" w:rsidRDefault="00AD7DC6" w:rsidP="00A41FBF">
      <w:pPr>
        <w:pStyle w:val="Body"/>
      </w:pPr>
      <w:r>
        <w:t xml:space="preserve">The module requires two inputs: the </w:t>
      </w:r>
      <w:r w:rsidR="007F4F37">
        <w:t>Spectr</w:t>
      </w:r>
      <w:r>
        <w:t xml:space="preserve">a to be corrected and the correction factors. The input space selection dialog offers the </w:t>
      </w:r>
      <w:r w:rsidR="00D301D6">
        <w:t>according choices (</w:t>
      </w:r>
      <w:r w:rsidR="00C63D4F">
        <w:fldChar w:fldCharType="begin"/>
      </w:r>
      <w:r w:rsidR="00C63D4F">
        <w:instrText xml:space="preserve"> REF _Ref97356042 \h  \* MERGEFORMAT </w:instrText>
      </w:r>
      <w:r w:rsidR="00C63D4F">
        <w:fldChar w:fldCharType="separate"/>
      </w:r>
      <w:r w:rsidR="000E7C7E">
        <w:t xml:space="preserve">Figure </w:t>
      </w:r>
      <w:r w:rsidR="000E7C7E">
        <w:rPr>
          <w:noProof/>
        </w:rPr>
        <w:t>74</w:t>
      </w:r>
      <w:r w:rsidR="00C63D4F">
        <w:fldChar w:fldCharType="end"/>
      </w:r>
      <w:r w:rsidR="00D301D6">
        <w:t>).</w:t>
      </w:r>
    </w:p>
    <w:p w14:paraId="50892170" w14:textId="77777777" w:rsidR="00AD7DC6" w:rsidRDefault="00AD7DC6" w:rsidP="00EB49E0">
      <w:pPr>
        <w:pStyle w:val="Figure"/>
      </w:pPr>
      <w:r>
        <w:rPr>
          <w:lang w:val="en-US" w:eastAsia="en-US"/>
        </w:rPr>
        <w:drawing>
          <wp:inline distT="0" distB="0" distL="0" distR="0" wp14:anchorId="5D42725C" wp14:editId="592A0C83">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37D4AABB" w14:textId="77777777" w:rsidR="00D301D6" w:rsidRDefault="00AD7DC6" w:rsidP="00EB49E0">
      <w:pPr>
        <w:pStyle w:val="Caption"/>
      </w:pPr>
      <w:bookmarkStart w:id="463" w:name="_Ref973560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74</w:t>
      </w:r>
      <w:r w:rsidR="00AE2F37">
        <w:rPr>
          <w:noProof/>
        </w:rPr>
        <w:fldChar w:fldCharType="end"/>
      </w:r>
      <w:bookmarkEnd w:id="463"/>
      <w:r>
        <w:t>: Input space selection for the ‘Correct for Panel’ module</w:t>
      </w:r>
    </w:p>
    <w:p w14:paraId="74A68C6A" w14:textId="77777777" w:rsidR="008F153A" w:rsidRPr="00D301D6" w:rsidRDefault="00D301D6" w:rsidP="00A41FBF">
      <w:pPr>
        <w:pStyle w:val="Body"/>
      </w:pPr>
      <w:r>
        <w:t xml:space="preserve">Note that the dimensions of the spaces holding the </w:t>
      </w:r>
      <w:r w:rsidR="007F4F37">
        <w:t>Spectr</w:t>
      </w:r>
      <w:r>
        <w:t xml:space="preserve">a and correction factors must be identical (a check on the wavelengths is not carried out). In the example shown in </w:t>
      </w:r>
      <w:r w:rsidR="00C63D4F">
        <w:fldChar w:fldCharType="begin"/>
      </w:r>
      <w:r w:rsidR="00C63D4F">
        <w:instrText xml:space="preserve"> REF _Ref97356180 \h  \* MERGEFORMAT </w:instrText>
      </w:r>
      <w:r w:rsidR="00C63D4F">
        <w:fldChar w:fldCharType="separate"/>
      </w:r>
      <w:r w:rsidR="000E7C7E">
        <w:t xml:space="preserve">Figure </w:t>
      </w:r>
      <w:r w:rsidR="000E7C7E">
        <w:rPr>
          <w:noProof/>
        </w:rPr>
        <w:t>75</w:t>
      </w:r>
      <w:r w:rsidR="00C63D4F">
        <w:fldChar w:fldCharType="end"/>
      </w:r>
      <w:r>
        <w:t xml:space="preserve"> a waveband filtering is applied to the correction factors as these were measured with a larger wavelength range.</w:t>
      </w:r>
    </w:p>
    <w:p w14:paraId="3465BF76" w14:textId="77777777" w:rsidR="00D301D6" w:rsidRDefault="00D301D6" w:rsidP="00EB49E0">
      <w:pPr>
        <w:pStyle w:val="Figure"/>
      </w:pPr>
      <w:r>
        <w:rPr>
          <w:lang w:val="en-US" w:eastAsia="en-US"/>
        </w:rPr>
        <w:drawing>
          <wp:inline distT="0" distB="0" distL="0" distR="0" wp14:anchorId="3D2ED64E" wp14:editId="48E04A93">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3E6EDC92" w14:textId="77777777" w:rsidR="00D301D6" w:rsidRDefault="00D301D6" w:rsidP="00EB49E0">
      <w:pPr>
        <w:pStyle w:val="Caption"/>
      </w:pPr>
      <w:bookmarkStart w:id="464" w:name="_Ref9735618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75</w:t>
      </w:r>
      <w:r w:rsidR="00AE2F37">
        <w:rPr>
          <w:noProof/>
        </w:rPr>
        <w:fldChar w:fldCharType="end"/>
      </w:r>
      <w:bookmarkEnd w:id="464"/>
      <w:r>
        <w:t>: Space Processing Network for reference panel correction</w:t>
      </w:r>
    </w:p>
    <w:p w14:paraId="3E10AA8D" w14:textId="77777777"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14:paraId="206BB113" w14:textId="77777777" w:rsidR="00D301D6" w:rsidRDefault="00233900" w:rsidP="00A41FBF">
      <w:pPr>
        <w:pStyle w:val="Body"/>
      </w:pPr>
      <w:r>
        <w:rPr>
          <w:noProof/>
          <w:lang w:val="en-US"/>
        </w:rPr>
        <w:drawing>
          <wp:inline distT="0" distB="0" distL="0" distR="0" wp14:anchorId="5F99B3E1" wp14:editId="2696ADB5">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5E74F52D" w14:textId="77777777" w:rsidR="0008201A" w:rsidRDefault="00233900" w:rsidP="00A41FBF">
      <w:pPr>
        <w:pStyle w:val="Body"/>
      </w:pPr>
      <w:r>
        <w:t xml:space="preserve">The correction procedure can handle multiple reference panels and multiple calibration coefficients and will apply the correct coefficients to the appropriate </w:t>
      </w:r>
      <w:r w:rsidR="007F4F37">
        <w:t>Spectr</w:t>
      </w:r>
      <w:r>
        <w:t>a.</w:t>
      </w:r>
    </w:p>
    <w:p w14:paraId="47EE9FEE" w14:textId="77777777" w:rsidR="0008201A" w:rsidRDefault="0008201A" w:rsidP="007D43F6">
      <w:pPr>
        <w:pStyle w:val="Heading3"/>
      </w:pPr>
      <w:bookmarkStart w:id="465" w:name="_Toc355280401"/>
      <w:bookmarkStart w:id="466" w:name="_Toc293145284"/>
      <w:r>
        <w:t>Delta</w:t>
      </w:r>
      <w:bookmarkEnd w:id="465"/>
      <w:bookmarkEnd w:id="466"/>
    </w:p>
    <w:p w14:paraId="287A4C79" w14:textId="77777777" w:rsidR="0008201A" w:rsidRDefault="0008201A" w:rsidP="00A41FBF">
      <w:pPr>
        <w:pStyle w:val="Body"/>
      </w:pPr>
      <w:r>
        <w:t>This module calculates a delta value, i.e. the difference between two inputs A and B:</w:t>
      </w:r>
    </w:p>
    <w:p w14:paraId="76D47DB8" w14:textId="77777777" w:rsidR="0008201A" w:rsidRDefault="0008201A" w:rsidP="00A924E3">
      <w:pPr>
        <w:pStyle w:val="Formula"/>
      </w:pPr>
      <w:r>
        <w:t>Delta = A – B</w:t>
      </w:r>
    </w:p>
    <w:p w14:paraId="50E7EBC9" w14:textId="77777777" w:rsidR="0008201A" w:rsidRDefault="0008201A" w:rsidP="00A41FBF">
      <w:pPr>
        <w:pStyle w:val="Body"/>
      </w:pPr>
      <w:r>
        <w:t>where:</w:t>
      </w:r>
    </w:p>
    <w:p w14:paraId="6C4D663E" w14:textId="77777777" w:rsidR="00233900" w:rsidRPr="0008201A" w:rsidRDefault="0008201A" w:rsidP="00A41FBF">
      <w:pPr>
        <w:pStyle w:val="Body"/>
      </w:pPr>
      <w:r>
        <w:t xml:space="preserve">A, B = MxN matrix of M </w:t>
      </w:r>
      <w:r w:rsidR="007F4F37">
        <w:t>Spectr</w:t>
      </w:r>
      <w:r>
        <w:t>a of dimensionality N</w:t>
      </w:r>
    </w:p>
    <w:p w14:paraId="70584BC3" w14:textId="77777777" w:rsidR="0008201A" w:rsidRDefault="0008201A" w:rsidP="00A41FBF">
      <w:pPr>
        <w:pStyle w:val="Body"/>
      </w:pPr>
      <w:r>
        <w:t>Thus, a delta vector is calculated by:</w:t>
      </w:r>
    </w:p>
    <w:p w14:paraId="065F5FC5" w14:textId="58DBAF03" w:rsidR="0008201A" w:rsidRDefault="00BF49E7" w:rsidP="00A924E3">
      <w:pPr>
        <w:pStyle w:val="Formula"/>
      </w:pPr>
      <w:r>
        <w:rPr>
          <w:noProof/>
          <w:lang w:val="en-US"/>
        </w:rPr>
        <w:drawing>
          <wp:inline distT="0" distB="0" distL="0" distR="0" wp14:anchorId="7D92D2F7" wp14:editId="545EEDF5">
            <wp:extent cx="768985" cy="22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8985" cy="222250"/>
                    </a:xfrm>
                    <a:prstGeom prst="rect">
                      <a:avLst/>
                    </a:prstGeom>
                    <a:noFill/>
                    <a:ln>
                      <a:noFill/>
                    </a:ln>
                  </pic:spPr>
                </pic:pic>
              </a:graphicData>
            </a:graphic>
          </wp:inline>
        </w:drawing>
      </w:r>
    </w:p>
    <w:p w14:paraId="13E9B9A6" w14:textId="77777777" w:rsidR="0008201A" w:rsidRDefault="0008201A" w:rsidP="00A41FBF">
      <w:pPr>
        <w:pStyle w:val="Body"/>
      </w:pPr>
      <w:r>
        <w:t>where m = {1…M}</w:t>
      </w:r>
    </w:p>
    <w:p w14:paraId="0883C7CF" w14:textId="77777777" w:rsidR="0008201A" w:rsidRDefault="0008201A" w:rsidP="00A41FBF">
      <w:pPr>
        <w:pStyle w:val="Body"/>
      </w:pPr>
      <w:r>
        <w:t>This implies that the input spaces must have identical number of vectors and dimensionalities.</w:t>
      </w:r>
    </w:p>
    <w:p w14:paraId="42951402" w14:textId="77777777" w:rsidR="0008201A" w:rsidRDefault="0008201A" w:rsidP="00A41FBF">
      <w:pPr>
        <w:pStyle w:val="Body"/>
      </w:pPr>
      <w:r>
        <w:t>The delta module takes two input spaces (</w:t>
      </w:r>
      <w:r w:rsidR="00C63D4F">
        <w:fldChar w:fldCharType="begin"/>
      </w:r>
      <w:r w:rsidR="00C63D4F">
        <w:instrText xml:space="preserve"> REF _Ref97362822 \h  \* MERGEFORMAT </w:instrText>
      </w:r>
      <w:r w:rsidR="00C63D4F">
        <w:fldChar w:fldCharType="separate"/>
      </w:r>
      <w:r w:rsidR="000E7C7E">
        <w:t xml:space="preserve">Figure </w:t>
      </w:r>
      <w:r w:rsidR="000E7C7E">
        <w:rPr>
          <w:noProof/>
        </w:rPr>
        <w:t>76</w:t>
      </w:r>
      <w:r w:rsidR="00C63D4F">
        <w:fldChar w:fldCharType="end"/>
      </w:r>
      <w:r>
        <w:t>):</w:t>
      </w:r>
    </w:p>
    <w:p w14:paraId="6C2D7953" w14:textId="77777777" w:rsidR="0008201A" w:rsidRDefault="0008201A" w:rsidP="00EB49E0">
      <w:pPr>
        <w:pStyle w:val="Figure"/>
      </w:pPr>
      <w:r>
        <w:rPr>
          <w:lang w:val="en-US" w:eastAsia="en-US"/>
        </w:rPr>
        <w:drawing>
          <wp:inline distT="0" distB="0" distL="0" distR="0" wp14:anchorId="04B4423F" wp14:editId="125E2FC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1"/>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279454DF" w14:textId="77777777" w:rsidR="0008201A" w:rsidRDefault="0008201A" w:rsidP="00EB49E0">
      <w:pPr>
        <w:pStyle w:val="Caption"/>
      </w:pPr>
      <w:bookmarkStart w:id="467" w:name="_Ref9736282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76</w:t>
      </w:r>
      <w:r w:rsidR="00AE2F37">
        <w:rPr>
          <w:noProof/>
        </w:rPr>
        <w:fldChar w:fldCharType="end"/>
      </w:r>
      <w:bookmarkEnd w:id="467"/>
      <w:r>
        <w:t>: Input space selection for the Delta module</w:t>
      </w:r>
    </w:p>
    <w:p w14:paraId="0088C243" w14:textId="77777777" w:rsidR="0008201A" w:rsidRDefault="0008201A" w:rsidP="00EB49E0">
      <w:pPr>
        <w:pStyle w:val="Figure"/>
      </w:pPr>
      <w:r>
        <w:t xml:space="preserve">A possible use is the calculation of the difference between recorded reflectance and reference panel corrected reflectance. </w:t>
      </w:r>
      <w:r w:rsidR="00AE2F37">
        <w:fldChar w:fldCharType="begin"/>
      </w:r>
      <w:r>
        <w:instrText xml:space="preserve"> </w:instrText>
      </w:r>
      <w:r w:rsidR="00567E0A">
        <w:instrText>REF</w:instrText>
      </w:r>
      <w:r>
        <w:instrText xml:space="preserve"> _Ref97362654 \h </w:instrText>
      </w:r>
      <w:r w:rsidR="00AE2F37">
        <w:fldChar w:fldCharType="separate"/>
      </w:r>
      <w:r w:rsidR="000E7C7E">
        <w:t>Figure 77</w:t>
      </w:r>
      <w:r w:rsidR="00AE2F37">
        <w:fldChar w:fldCharType="end"/>
      </w:r>
      <w:r>
        <w:t xml:space="preserve"> shows a processing network for this purpose and </w:t>
      </w:r>
      <w:r w:rsidR="00AE2F37">
        <w:fldChar w:fldCharType="begin"/>
      </w:r>
      <w:r>
        <w:instrText xml:space="preserve"> </w:instrText>
      </w:r>
      <w:r w:rsidR="00567E0A">
        <w:instrText>REF</w:instrText>
      </w:r>
      <w:r>
        <w:instrText xml:space="preserve"> _Ref97362692 \h </w:instrText>
      </w:r>
      <w:r w:rsidR="00AE2F37">
        <w:fldChar w:fldCharType="separate"/>
      </w:r>
      <w:r w:rsidR="000E7C7E">
        <w:t>Figure 78</w:t>
      </w:r>
      <w:r w:rsidR="00AE2F37">
        <w:fldChar w:fldCharType="end"/>
      </w:r>
      <w:r>
        <w:t xml:space="preserve"> shows the according </w:t>
      </w:r>
      <w:r w:rsidR="007F4F37">
        <w:t>Spectr</w:t>
      </w:r>
      <w:r>
        <w:t>al plots generated by the network.</w:t>
      </w:r>
    </w:p>
    <w:p w14:paraId="19913040" w14:textId="77777777" w:rsidR="0008201A" w:rsidRDefault="0008201A" w:rsidP="00EB49E0">
      <w:pPr>
        <w:pStyle w:val="Figure"/>
      </w:pPr>
      <w:r>
        <w:rPr>
          <w:lang w:val="en-US" w:eastAsia="en-US"/>
        </w:rPr>
        <w:drawing>
          <wp:inline distT="0" distB="0" distL="0" distR="0" wp14:anchorId="425A8974" wp14:editId="26580387">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2"/>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71F4CBA8" w14:textId="77777777" w:rsidR="0008201A" w:rsidRDefault="0008201A" w:rsidP="00EB49E0">
      <w:pPr>
        <w:pStyle w:val="Caption"/>
      </w:pPr>
      <w:bookmarkStart w:id="468" w:name="_Ref9736265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77</w:t>
      </w:r>
      <w:r w:rsidR="00AE2F37">
        <w:rPr>
          <w:noProof/>
        </w:rPr>
        <w:fldChar w:fldCharType="end"/>
      </w:r>
      <w:bookmarkEnd w:id="468"/>
      <w:r>
        <w:t xml:space="preserve">: Space Processing Network for the panel correction and delta </w:t>
      </w:r>
      <w:r w:rsidR="00425ABF">
        <w:t>calculation</w:t>
      </w:r>
    </w:p>
    <w:tbl>
      <w:tblPr>
        <w:tblStyle w:val="TableGrid"/>
        <w:tblW w:w="0" w:type="auto"/>
        <w:tblLook w:val="00A0" w:firstRow="1" w:lastRow="0" w:firstColumn="1" w:lastColumn="0" w:noHBand="0" w:noVBand="0"/>
      </w:tblPr>
      <w:tblGrid>
        <w:gridCol w:w="3206"/>
        <w:gridCol w:w="3170"/>
        <w:gridCol w:w="3195"/>
      </w:tblGrid>
      <w:tr w:rsidR="0008201A" w14:paraId="0FE50404" w14:textId="77777777" w:rsidTr="00A41FBF">
        <w:tc>
          <w:tcPr>
            <w:tcW w:w="3206" w:type="dxa"/>
          </w:tcPr>
          <w:p w14:paraId="5735F184" w14:textId="77777777" w:rsidR="0008201A" w:rsidRPr="0008201A" w:rsidRDefault="0008201A" w:rsidP="00E5047C">
            <w:r>
              <w:rPr>
                <w:noProof/>
                <w:lang w:val="en-US"/>
              </w:rPr>
              <w:drawing>
                <wp:inline distT="0" distB="0" distL="0" distR="0" wp14:anchorId="198C2A76" wp14:editId="3145B13B">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4B7F3263" w14:textId="77777777" w:rsidR="0008201A" w:rsidRPr="0008201A" w:rsidRDefault="0008201A" w:rsidP="00E5047C">
            <w:r>
              <w:rPr>
                <w:noProof/>
                <w:lang w:val="en-US"/>
              </w:rPr>
              <w:drawing>
                <wp:inline distT="0" distB="0" distL="0" distR="0" wp14:anchorId="59ACFF65" wp14:editId="5CCEB329">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69BCED35" w14:textId="77777777" w:rsidR="0008201A" w:rsidRPr="0008201A" w:rsidRDefault="0008201A" w:rsidP="00E5047C">
            <w:r w:rsidRPr="0008201A">
              <w:rPr>
                <w:noProof/>
                <w:lang w:val="en-US"/>
              </w:rPr>
              <w:drawing>
                <wp:inline distT="0" distB="0" distL="0" distR="0" wp14:anchorId="00BC1433" wp14:editId="4A5F9602">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5"/>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5FD7C74C" w14:textId="77777777" w:rsidR="0008201A" w:rsidRDefault="0008201A" w:rsidP="00EB49E0">
      <w:pPr>
        <w:pStyle w:val="Caption"/>
      </w:pPr>
      <w:bookmarkStart w:id="469" w:name="_Ref9736269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78</w:t>
      </w:r>
      <w:r w:rsidR="00AE2F37">
        <w:rPr>
          <w:noProof/>
        </w:rPr>
        <w:fldChar w:fldCharType="end"/>
      </w:r>
      <w:bookmarkEnd w:id="469"/>
      <w:r>
        <w:t xml:space="preserve">: Spectral plots of: input </w:t>
      </w:r>
      <w:r w:rsidR="007F4F37">
        <w:t>Spectr</w:t>
      </w:r>
      <w:r>
        <w:t xml:space="preserve">um (left), panel corrected </w:t>
      </w:r>
      <w:r w:rsidR="007F4F37">
        <w:t>Spectr</w:t>
      </w:r>
      <w:r>
        <w:t xml:space="preserve">um (middle) and delta </w:t>
      </w:r>
      <w:r w:rsidR="007F4F37">
        <w:t>Spectr</w:t>
      </w:r>
      <w:r>
        <w:t>um (left)</w:t>
      </w:r>
    </w:p>
    <w:p w14:paraId="74059123" w14:textId="77777777" w:rsidR="00C479EA" w:rsidRDefault="00C479EA" w:rsidP="007D43F6">
      <w:pPr>
        <w:pStyle w:val="Heading3"/>
      </w:pPr>
      <w:bookmarkStart w:id="470" w:name="_Toc355280402"/>
      <w:bookmarkStart w:id="471" w:name="_Toc293145285"/>
      <w:r>
        <w:t>Waveband Filter</w:t>
      </w:r>
      <w:bookmarkEnd w:id="470"/>
      <w:bookmarkEnd w:id="471"/>
    </w:p>
    <w:p w14:paraId="149DE673" w14:textId="77777777" w:rsidR="00F90971" w:rsidRDefault="00F90971" w:rsidP="00A41FBF">
      <w:pPr>
        <w:pStyle w:val="Body"/>
      </w:pPr>
      <w:r>
        <w:t xml:space="preserve">Waveband filtering is used to cut wavelengths regions from </w:t>
      </w:r>
      <w:r w:rsidR="007F4F37">
        <w:t>Spectr</w:t>
      </w:r>
      <w:r>
        <w:t>a. A typical example is the removal of noisy wavebands caused by water vapour absorption.</w:t>
      </w:r>
    </w:p>
    <w:p w14:paraId="089E91A3" w14:textId="77777777" w:rsidR="00F90971" w:rsidRDefault="00F90971" w:rsidP="00A41FBF">
      <w:pPr>
        <w:pStyle w:val="Body"/>
      </w:pPr>
      <w:r>
        <w:t>The wavebands are freely configurable. The ‘Configure’ menu brings up the ‘Filter configuration’ dialog (</w:t>
      </w:r>
      <w:r w:rsidR="00C63D4F">
        <w:fldChar w:fldCharType="begin"/>
      </w:r>
      <w:r w:rsidR="00C63D4F">
        <w:instrText xml:space="preserve"> REF _Ref97264909 \h  \* MERGEFORMAT </w:instrText>
      </w:r>
      <w:r w:rsidR="00C63D4F">
        <w:fldChar w:fldCharType="separate"/>
      </w:r>
      <w:r w:rsidR="000E7C7E">
        <w:t xml:space="preserve">Figure </w:t>
      </w:r>
      <w:r w:rsidR="000E7C7E">
        <w:rPr>
          <w:noProof/>
        </w:rPr>
        <w:t>79</w:t>
      </w:r>
      <w:r w:rsidR="00C63D4F">
        <w:fldChar w:fldCharType="end"/>
      </w:r>
      <w:r>
        <w:t>).</w:t>
      </w:r>
    </w:p>
    <w:p w14:paraId="4645D51C" w14:textId="77777777" w:rsidR="00F90971" w:rsidRDefault="00F90971" w:rsidP="00EB49E0">
      <w:pPr>
        <w:pStyle w:val="Figure"/>
      </w:pPr>
      <w:r>
        <w:rPr>
          <w:lang w:val="en-US" w:eastAsia="en-US"/>
        </w:rPr>
        <w:drawing>
          <wp:inline distT="0" distB="0" distL="0" distR="0" wp14:anchorId="500AAE62" wp14:editId="44D0BADF">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000D642C" w14:textId="77777777" w:rsidR="00F90971" w:rsidRDefault="00F90971" w:rsidP="00EB49E0">
      <w:pPr>
        <w:pStyle w:val="Caption"/>
      </w:pPr>
      <w:bookmarkStart w:id="472" w:name="_Ref972649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79</w:t>
      </w:r>
      <w:r w:rsidR="00AE2F37">
        <w:rPr>
          <w:noProof/>
        </w:rPr>
        <w:fldChar w:fldCharType="end"/>
      </w:r>
      <w:bookmarkEnd w:id="472"/>
      <w:r>
        <w:t>: Filter configuration window</w:t>
      </w:r>
    </w:p>
    <w:p w14:paraId="1CC8AD06" w14:textId="77777777" w:rsidR="00F90971" w:rsidRDefault="00F90971" w:rsidP="00EB49E0">
      <w:pPr>
        <w:pStyle w:val="Figure"/>
      </w:pPr>
      <w:r>
        <w:t>To add a new filter region, click ‘New’ and enter the upper and lower wavelengths in nanometres in the Filter Definition dialog (</w:t>
      </w:r>
      <w:r w:rsidR="00AE2F37">
        <w:fldChar w:fldCharType="begin"/>
      </w:r>
      <w:r w:rsidR="00A7040E">
        <w:instrText xml:space="preserve"> </w:instrText>
      </w:r>
      <w:r w:rsidR="00567E0A">
        <w:instrText>REF</w:instrText>
      </w:r>
      <w:r w:rsidR="00A7040E">
        <w:instrText xml:space="preserve"> _Ref97265295 \h </w:instrText>
      </w:r>
      <w:r w:rsidR="00AE2F37">
        <w:fldChar w:fldCharType="separate"/>
      </w:r>
      <w:r w:rsidR="000E7C7E">
        <w:t>Figure 80</w:t>
      </w:r>
      <w:r w:rsidR="00AE2F37">
        <w:fldChar w:fldCharType="end"/>
      </w:r>
      <w:r>
        <w:t>).</w:t>
      </w:r>
    </w:p>
    <w:p w14:paraId="59A28C22" w14:textId="77777777" w:rsidR="00F90971" w:rsidRDefault="00F90971" w:rsidP="00EB49E0">
      <w:pPr>
        <w:pStyle w:val="Figure"/>
      </w:pPr>
      <w:r>
        <w:rPr>
          <w:lang w:val="en-US" w:eastAsia="en-US"/>
        </w:rPr>
        <w:drawing>
          <wp:inline distT="0" distB="0" distL="0" distR="0" wp14:anchorId="169DCB9D" wp14:editId="3E990E44">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4BE6CA5E" w14:textId="77777777" w:rsidR="00F90971" w:rsidRDefault="00F90971" w:rsidP="00EB49E0">
      <w:pPr>
        <w:pStyle w:val="Caption"/>
      </w:pPr>
      <w:bookmarkStart w:id="473" w:name="_Ref9726529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80</w:t>
      </w:r>
      <w:r w:rsidR="00AE2F37">
        <w:rPr>
          <w:noProof/>
        </w:rPr>
        <w:fldChar w:fldCharType="end"/>
      </w:r>
      <w:bookmarkEnd w:id="473"/>
      <w:r>
        <w:t>: Filter definition dialog</w:t>
      </w:r>
    </w:p>
    <w:p w14:paraId="6FEE6611" w14:textId="77777777" w:rsidR="00F90971" w:rsidRDefault="00F90971" w:rsidP="00A41FBF">
      <w:pPr>
        <w:pStyle w:val="Body"/>
      </w:pPr>
      <w:r>
        <w:t>To remove an existing filter region, select the region in the list and click ‘Remove’.</w:t>
      </w:r>
    </w:p>
    <w:p w14:paraId="27CE85ED" w14:textId="77777777" w:rsidR="00F90971" w:rsidRDefault="00F90971" w:rsidP="007D43F6">
      <w:pPr>
        <w:pStyle w:val="Heading3"/>
      </w:pPr>
      <w:bookmarkStart w:id="474" w:name="_Toc355280403"/>
      <w:bookmarkStart w:id="475" w:name="_Toc293145286"/>
      <w:r>
        <w:t xml:space="preserve">Broadband </w:t>
      </w:r>
      <w:r w:rsidR="00436FF7">
        <w:t>and Narrowband Filters</w:t>
      </w:r>
      <w:bookmarkEnd w:id="474"/>
      <w:bookmarkEnd w:id="475"/>
    </w:p>
    <w:p w14:paraId="38F4905E" w14:textId="77777777" w:rsidR="00CE67ED" w:rsidRDefault="00CE67ED" w:rsidP="00A41FBF">
      <w:pPr>
        <w:pStyle w:val="Body"/>
      </w:pPr>
      <w:r>
        <w:t xml:space="preserve">The filters act on the element type of </w:t>
      </w:r>
      <w:r w:rsidR="001247E8">
        <w:t>Sensor</w:t>
      </w:r>
      <w:r>
        <w:t xml:space="preserve"> elements. They are useful to process data of sensors that contain bands widely differing </w:t>
      </w:r>
      <w:r w:rsidR="007F4F37">
        <w:t>Spectr</w:t>
      </w:r>
      <w:r>
        <w:t>al resolutions.</w:t>
      </w:r>
    </w:p>
    <w:p w14:paraId="195333A1" w14:textId="77777777"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r w:rsidR="00C63D4F">
        <w:fldChar w:fldCharType="begin"/>
      </w:r>
      <w:r w:rsidR="00C63D4F">
        <w:instrText xml:space="preserve"> REF _Ref97294709 \h  \* MERGEFORMAT </w:instrText>
      </w:r>
      <w:r w:rsidR="00C63D4F">
        <w:fldChar w:fldCharType="separate"/>
      </w:r>
      <w:r w:rsidR="000E7C7E">
        <w:t xml:space="preserve">Figure </w:t>
      </w:r>
      <w:r w:rsidR="000E7C7E">
        <w:rPr>
          <w:noProof/>
        </w:rPr>
        <w:t>81</w:t>
      </w:r>
      <w:r w:rsidR="00C63D4F">
        <w:fldChar w:fldCharType="end"/>
      </w:r>
      <w:r>
        <w:t xml:space="preserve">). The broadband channel has been placed at the likely centre wavelength of 673nm. As the bands of the MFR are defined in the order of the broadband followed by the narrowbands in the database, the plot shows two </w:t>
      </w:r>
      <w:r w:rsidR="007F4F37">
        <w:t>Spectr</w:t>
      </w:r>
      <w:r>
        <w:t>al lines. Mixing broad- and narrowbands should not be done from a physical point of view.</w:t>
      </w:r>
    </w:p>
    <w:p w14:paraId="27F053EC" w14:textId="77777777" w:rsidR="00CE67ED" w:rsidRDefault="00CE67ED" w:rsidP="00EB49E0">
      <w:pPr>
        <w:pStyle w:val="Figure"/>
      </w:pPr>
      <w:r>
        <w:rPr>
          <w:lang w:val="en-US" w:eastAsia="en-US"/>
        </w:rPr>
        <w:drawing>
          <wp:inline distT="0" distB="0" distL="0" distR="0" wp14:anchorId="10C52471" wp14:editId="7613BF71">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49D0538F" w14:textId="77777777" w:rsidR="00F90971" w:rsidRPr="00F90971" w:rsidRDefault="00CE67ED" w:rsidP="00EB49E0">
      <w:pPr>
        <w:pStyle w:val="Caption"/>
      </w:pPr>
      <w:bookmarkStart w:id="476" w:name="_Ref972947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81</w:t>
      </w:r>
      <w:r w:rsidR="00AE2F37">
        <w:rPr>
          <w:noProof/>
        </w:rPr>
        <w:fldChar w:fldCharType="end"/>
      </w:r>
      <w:bookmarkEnd w:id="476"/>
      <w:r>
        <w:t xml:space="preserve">: Spectral plot of </w:t>
      </w:r>
      <w:r w:rsidR="009D718F">
        <w:t>broad- and narrowband</w:t>
      </w:r>
      <w:r>
        <w:t xml:space="preserve"> MFR </w:t>
      </w:r>
      <w:r w:rsidR="009D718F">
        <w:t xml:space="preserve">channels </w:t>
      </w:r>
    </w:p>
    <w:p w14:paraId="58227215" w14:textId="77777777" w:rsidR="00CE67ED" w:rsidRDefault="00AE2F37" w:rsidP="00E5742A">
      <w:pPr>
        <w:pStyle w:val="Body"/>
      </w:pPr>
      <w:r>
        <w:fldChar w:fldCharType="begin"/>
      </w:r>
      <w:r w:rsidR="00F2338E">
        <w:instrText xml:space="preserve"> </w:instrText>
      </w:r>
      <w:r w:rsidR="00567E0A">
        <w:instrText>REF</w:instrText>
      </w:r>
      <w:r w:rsidR="00F2338E">
        <w:instrText xml:space="preserve"> _Ref97303290 \h </w:instrText>
      </w:r>
      <w:r>
        <w:fldChar w:fldCharType="separate"/>
      </w:r>
      <w:r w:rsidR="000E7C7E">
        <w:t xml:space="preserve">Figure </w:t>
      </w:r>
      <w:r w:rsidR="000E7C7E">
        <w:rPr>
          <w:noProof/>
        </w:rPr>
        <w:t>82</w:t>
      </w:r>
      <w:r>
        <w:fldChar w:fldCharType="end"/>
      </w:r>
      <w:r w:rsidR="00F2338E">
        <w:t xml:space="preserve"> shows a space processing network tha</w:t>
      </w:r>
      <w:r w:rsidR="009D718F">
        <w:t>t illustrates the function of</w:t>
      </w:r>
      <w:r w:rsidR="00F2338E">
        <w:t xml:space="preserve"> broad- and narrowband filters.</w:t>
      </w:r>
    </w:p>
    <w:p w14:paraId="3C7F875D" w14:textId="77777777" w:rsidR="004E081F" w:rsidRDefault="00DF0B18" w:rsidP="00EB49E0">
      <w:pPr>
        <w:pStyle w:val="Figure"/>
      </w:pPr>
      <w:r>
        <w:rPr>
          <w:lang w:val="en-US" w:eastAsia="en-US"/>
        </w:rPr>
        <w:drawing>
          <wp:inline distT="0" distB="0" distL="0" distR="0" wp14:anchorId="6EA43B53" wp14:editId="2D84C0EF">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0378DEAB" w14:textId="77777777" w:rsidR="003E55CD" w:rsidRDefault="004E081F" w:rsidP="00EB49E0">
      <w:pPr>
        <w:pStyle w:val="Caption"/>
      </w:pPr>
      <w:bookmarkStart w:id="477" w:name="_Ref9730329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82</w:t>
      </w:r>
      <w:r w:rsidR="00AE2F37">
        <w:rPr>
          <w:noProof/>
        </w:rPr>
        <w:fldChar w:fldCharType="end"/>
      </w:r>
      <w:bookmarkEnd w:id="477"/>
      <w:r>
        <w:t>: A space processing network demonstrating the function o</w:t>
      </w:r>
      <w:r w:rsidR="003E55CD">
        <w:t>f broad- and narrowband filters</w:t>
      </w:r>
    </w:p>
    <w:p w14:paraId="4F02FE77" w14:textId="77777777" w:rsidR="00F2338E" w:rsidRDefault="00F2338E" w:rsidP="00A41FBF">
      <w:pPr>
        <w:pStyle w:val="Body"/>
      </w:pPr>
      <w:r>
        <w:t xml:space="preserve">The plot shown in </w:t>
      </w:r>
      <w:r w:rsidR="00C63D4F">
        <w:fldChar w:fldCharType="begin"/>
      </w:r>
      <w:r w:rsidR="00C63D4F">
        <w:instrText xml:space="preserve"> REF _Ref97294709 \h  \* MERGEFORMAT </w:instrText>
      </w:r>
      <w:r w:rsidR="00C63D4F">
        <w:fldChar w:fldCharType="separate"/>
      </w:r>
      <w:r w:rsidR="000E7C7E">
        <w:t xml:space="preserve">Figure </w:t>
      </w:r>
      <w:r w:rsidR="000E7C7E">
        <w:rPr>
          <w:noProof/>
        </w:rPr>
        <w:t>81</w:t>
      </w:r>
      <w:r w:rsidR="00C63D4F">
        <w:fldChar w:fldCharType="end"/>
      </w:r>
      <w:r>
        <w:t xml:space="preserve"> was generated by the ‘Spectral Line Plot’ of space number 0.</w:t>
      </w:r>
    </w:p>
    <w:p w14:paraId="40E90BD9" w14:textId="77777777" w:rsidR="00F2338E" w:rsidRDefault="00C63D4F" w:rsidP="00A41FBF">
      <w:pPr>
        <w:pStyle w:val="Body"/>
      </w:pPr>
      <w:r>
        <w:fldChar w:fldCharType="begin"/>
      </w:r>
      <w:r>
        <w:instrText xml:space="preserve"> REF _Ref97303558 \h  \* MERGEFORMAT </w:instrText>
      </w:r>
      <w:r>
        <w:fldChar w:fldCharType="separate"/>
      </w:r>
      <w:r w:rsidR="000E7C7E">
        <w:t xml:space="preserve">Figure </w:t>
      </w:r>
      <w:r w:rsidR="000E7C7E">
        <w:rPr>
          <w:noProof/>
        </w:rPr>
        <w:t>83</w:t>
      </w:r>
      <w:r>
        <w:fldChar w:fldCharType="end"/>
      </w:r>
      <w:r w:rsidR="00F2338E">
        <w:t xml:space="preserve"> shows the plots of space 2 (Broadband value as a scatter plot) and space 3 (Narrowband channels as a </w:t>
      </w:r>
      <w:r w:rsidR="007F4F37">
        <w:t>Spectr</w:t>
      </w:r>
      <w:r w:rsidR="00F2338E">
        <w:t>al curve).</w:t>
      </w:r>
    </w:p>
    <w:p w14:paraId="47785DE5" w14:textId="77777777" w:rsidR="00A41FBF" w:rsidRDefault="00A41FBF" w:rsidP="00EB49E0">
      <w:pPr>
        <w:pStyle w:val="Figure"/>
      </w:pPr>
      <w:r>
        <w:rPr>
          <w:lang w:val="en-US" w:eastAsia="en-US"/>
        </w:rPr>
        <w:drawing>
          <wp:inline distT="0" distB="0" distL="0" distR="0" wp14:anchorId="58EA6C4F" wp14:editId="344A0A96">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0"/>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US" w:eastAsia="en-US"/>
        </w:rPr>
        <w:drawing>
          <wp:inline distT="0" distB="0" distL="0" distR="0" wp14:anchorId="1784E7F3" wp14:editId="60C30561">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6FB700C4" w14:textId="77777777" w:rsidR="00DF0B18" w:rsidRDefault="00F2338E" w:rsidP="00EB49E0">
      <w:pPr>
        <w:pStyle w:val="Caption"/>
      </w:pPr>
      <w:bookmarkStart w:id="478" w:name="_Ref9730355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83</w:t>
      </w:r>
      <w:r w:rsidR="00AE2F37">
        <w:rPr>
          <w:noProof/>
        </w:rPr>
        <w:fldChar w:fldCharType="end"/>
      </w:r>
      <w:bookmarkEnd w:id="478"/>
      <w:r>
        <w:t>: Plots of the narrowband channels (left) and of the broadband channel (right)</w:t>
      </w:r>
    </w:p>
    <w:p w14:paraId="5AA55297" w14:textId="77777777" w:rsidR="00F04290" w:rsidRDefault="00F04290" w:rsidP="00E5047C">
      <w:pPr>
        <w:pStyle w:val="Heading2"/>
      </w:pPr>
      <w:bookmarkStart w:id="479" w:name="_Toc355280404"/>
      <w:bookmarkStart w:id="480" w:name="_Ref358988511"/>
      <w:bookmarkStart w:id="481" w:name="_Ref358988515"/>
      <w:bookmarkStart w:id="482" w:name="_Toc293145287"/>
      <w:r>
        <w:t>Visualisation Module</w:t>
      </w:r>
      <w:r w:rsidR="00897F15">
        <w:t>s</w:t>
      </w:r>
      <w:bookmarkEnd w:id="479"/>
      <w:bookmarkEnd w:id="480"/>
      <w:bookmarkEnd w:id="481"/>
      <w:bookmarkEnd w:id="482"/>
    </w:p>
    <w:p w14:paraId="135E6092" w14:textId="77777777"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14:paraId="26AB823B" w14:textId="77777777" w:rsidR="00ED6903" w:rsidRDefault="00ED6903" w:rsidP="00A41FBF">
      <w:pPr>
        <w:pStyle w:val="Body"/>
      </w:pPr>
      <w:r>
        <w:t>The titles</w:t>
      </w:r>
      <w:r w:rsidR="009D718F">
        <w:t xml:space="preserve"> of the plot windows</w:t>
      </w:r>
      <w:r>
        <w:t xml:space="preserve"> do contain information about the plot type and the space the data was read from (</w:t>
      </w:r>
      <w:r w:rsidR="00C63D4F">
        <w:fldChar w:fldCharType="begin"/>
      </w:r>
      <w:r w:rsidR="00C63D4F">
        <w:instrText xml:space="preserve"> REF _Ref97305807 \h  \* MERGEFORMAT </w:instrText>
      </w:r>
      <w:r w:rsidR="00C63D4F">
        <w:fldChar w:fldCharType="separate"/>
      </w:r>
      <w:r w:rsidR="000E7C7E">
        <w:t xml:space="preserve">Figure </w:t>
      </w:r>
      <w:r w:rsidR="000E7C7E">
        <w:rPr>
          <w:noProof/>
        </w:rPr>
        <w:t>84</w:t>
      </w:r>
      <w:r w:rsidR="00C63D4F">
        <w:fldChar w:fldCharType="end"/>
      </w:r>
      <w:r>
        <w:t>).</w:t>
      </w:r>
    </w:p>
    <w:p w14:paraId="1CAFC5F6" w14:textId="77777777" w:rsidR="00ED6903" w:rsidRDefault="00ED6903" w:rsidP="00EB49E0">
      <w:pPr>
        <w:pStyle w:val="Figure"/>
      </w:pPr>
      <w:r>
        <w:rPr>
          <w:lang w:val="en-US" w:eastAsia="en-US"/>
        </w:rPr>
        <w:drawing>
          <wp:inline distT="0" distB="0" distL="0" distR="0" wp14:anchorId="34B24B9B" wp14:editId="370B4C54">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2"/>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1E4A2E82" w14:textId="77777777" w:rsidR="00F04290" w:rsidRDefault="00ED6903" w:rsidP="00EB49E0">
      <w:pPr>
        <w:pStyle w:val="Caption"/>
      </w:pPr>
      <w:bookmarkStart w:id="483" w:name="_Ref973058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84</w:t>
      </w:r>
      <w:r w:rsidR="00AE2F37">
        <w:rPr>
          <w:noProof/>
        </w:rPr>
        <w:fldChar w:fldCharType="end"/>
      </w:r>
      <w:bookmarkEnd w:id="483"/>
      <w:r>
        <w:t>: Information displayed in the window title</w:t>
      </w:r>
    </w:p>
    <w:p w14:paraId="1EE6F749" w14:textId="77777777" w:rsidR="00F04290" w:rsidRDefault="00F04290" w:rsidP="007D43F6">
      <w:pPr>
        <w:pStyle w:val="Heading3"/>
      </w:pPr>
      <w:bookmarkStart w:id="484" w:name="_Toc355280405"/>
      <w:bookmarkStart w:id="485" w:name="_Toc293145288"/>
      <w:r>
        <w:t>Spectral Line Plot</w:t>
      </w:r>
      <w:bookmarkEnd w:id="484"/>
      <w:bookmarkEnd w:id="485"/>
    </w:p>
    <w:p w14:paraId="1DA97EFE" w14:textId="77777777" w:rsidR="00F04290" w:rsidRDefault="00F04290" w:rsidP="00EB49E0">
      <w:pPr>
        <w:pStyle w:val="Figure"/>
      </w:pPr>
      <w:r>
        <w:t xml:space="preserve">Use this plot to display one or more </w:t>
      </w:r>
      <w:r w:rsidR="007F4F37">
        <w:t>Spectr</w:t>
      </w:r>
      <w:r>
        <w:t>a as continuous curves. Spectra are plotted with an automatic colour shift from red to blue for easier interpretation.</w:t>
      </w:r>
    </w:p>
    <w:p w14:paraId="0A799717" w14:textId="77777777" w:rsidR="00F04290" w:rsidRDefault="00F04290" w:rsidP="00EB49E0">
      <w:pPr>
        <w:pStyle w:val="Figure"/>
      </w:pPr>
      <w:r>
        <w:rPr>
          <w:lang w:val="en-US" w:eastAsia="en-US"/>
        </w:rPr>
        <w:drawing>
          <wp:inline distT="0" distB="0" distL="0" distR="0" wp14:anchorId="477C163F" wp14:editId="7E6E3FA8">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75A60566" w14:textId="77777777" w:rsidR="00F04290" w:rsidRDefault="00F04290"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85</w:t>
      </w:r>
      <w:r w:rsidR="00AE2F37">
        <w:rPr>
          <w:noProof/>
        </w:rPr>
        <w:fldChar w:fldCharType="end"/>
      </w:r>
      <w:r>
        <w:t xml:space="preserve">: Spectral line plot of snow avalanche reflectance </w:t>
      </w:r>
      <w:r w:rsidR="007F4F37">
        <w:t>Spectr</w:t>
      </w:r>
      <w:r>
        <w:t>a</w:t>
      </w:r>
    </w:p>
    <w:p w14:paraId="7D2A1529" w14:textId="77777777" w:rsidR="00F04290" w:rsidRDefault="00F04290" w:rsidP="007D43F6">
      <w:pPr>
        <w:pStyle w:val="Heading3"/>
      </w:pPr>
      <w:bookmarkStart w:id="486" w:name="_Toc355280406"/>
      <w:bookmarkStart w:id="487" w:name="_Toc293145289"/>
      <w:r>
        <w:t>Spectral Scatter Plot</w:t>
      </w:r>
      <w:bookmarkEnd w:id="486"/>
      <w:bookmarkEnd w:id="487"/>
    </w:p>
    <w:p w14:paraId="527AB084" w14:textId="77777777" w:rsidR="00F04290" w:rsidRDefault="00F04290" w:rsidP="00A41FBF">
      <w:pPr>
        <w:pStyle w:val="Body"/>
      </w:pPr>
      <w:r>
        <w:t xml:space="preserve">Use this plot to display values per </w:t>
      </w:r>
      <w:r w:rsidR="007F4F37">
        <w:t>Spectr</w:t>
      </w:r>
      <w:r>
        <w:t xml:space="preserve">al band as singular points. This is useful to plot e.g. data of sensors with just one band, e.g. MFR broadband, as single values cannot be visualized as line plots. Scatter plots are also useful to show the variation of the values per band. </w:t>
      </w:r>
      <w:r w:rsidR="00C63D4F">
        <w:fldChar w:fldCharType="begin"/>
      </w:r>
      <w:r w:rsidR="00C63D4F">
        <w:instrText xml:space="preserve"> REF _Ref97305442 \h  \* MERGEFORMAT </w:instrText>
      </w:r>
      <w:r w:rsidR="00C63D4F">
        <w:fldChar w:fldCharType="separate"/>
      </w:r>
      <w:r w:rsidR="000E7C7E">
        <w:t xml:space="preserve">Figure </w:t>
      </w:r>
      <w:r w:rsidR="000E7C7E">
        <w:rPr>
          <w:noProof/>
        </w:rPr>
        <w:t>86</w:t>
      </w:r>
      <w:r w:rsidR="00C63D4F">
        <w:fldChar w:fldCharType="end"/>
      </w:r>
      <w:r>
        <w:t xml:space="preserve"> shows an example of the variation per channel for several MFR sunphotometer readings.</w:t>
      </w:r>
    </w:p>
    <w:p w14:paraId="47D2A413" w14:textId="77777777" w:rsidR="00F04290" w:rsidRDefault="00F04290" w:rsidP="00A41FBF">
      <w:pPr>
        <w:pStyle w:val="Body"/>
      </w:pPr>
      <w:r w:rsidRPr="00F04290">
        <w:rPr>
          <w:b/>
        </w:rPr>
        <w:t>Note</w:t>
      </w:r>
      <w:r>
        <w:t xml:space="preserve">: the generation of scatter plots of several </w:t>
      </w:r>
      <w:r w:rsidR="007F4F37">
        <w:t>Spectr</w:t>
      </w:r>
      <w:r>
        <w:t>a with high dimensionality tends to be quite slow.</w:t>
      </w:r>
    </w:p>
    <w:p w14:paraId="76ED4ADC" w14:textId="77777777" w:rsidR="00F04290" w:rsidRDefault="00F04290" w:rsidP="00EB49E0">
      <w:pPr>
        <w:pStyle w:val="Figure"/>
      </w:pPr>
      <w:r>
        <w:rPr>
          <w:lang w:val="en-US" w:eastAsia="en-US"/>
        </w:rPr>
        <w:drawing>
          <wp:inline distT="0" distB="0" distL="0" distR="0" wp14:anchorId="668D08E3" wp14:editId="4B9AEC38">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4"/>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085DD196" w14:textId="77777777" w:rsidR="00F04290" w:rsidRDefault="00F04290" w:rsidP="00EB49E0">
      <w:pPr>
        <w:pStyle w:val="Caption"/>
      </w:pPr>
      <w:bookmarkStart w:id="488" w:name="_Ref973054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86</w:t>
      </w:r>
      <w:r w:rsidR="00AE2F37">
        <w:rPr>
          <w:noProof/>
        </w:rPr>
        <w:fldChar w:fldCharType="end"/>
      </w:r>
      <w:bookmarkEnd w:id="488"/>
      <w:r>
        <w:t>: Scatterplot showing the variation per channel for several MFR sunphotometer readings</w:t>
      </w:r>
    </w:p>
    <w:p w14:paraId="123E1E1E" w14:textId="77777777" w:rsidR="00F04290" w:rsidRDefault="00F04290" w:rsidP="007D43F6">
      <w:pPr>
        <w:pStyle w:val="Heading3"/>
      </w:pPr>
      <w:bookmarkStart w:id="489" w:name="_Toc355280407"/>
      <w:bookmarkStart w:id="490" w:name="_Toc293145290"/>
      <w:r>
        <w:t>Gonio Sampling Points Plot</w:t>
      </w:r>
      <w:bookmarkEnd w:id="489"/>
      <w:bookmarkEnd w:id="490"/>
    </w:p>
    <w:p w14:paraId="74162855" w14:textId="77777777"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14:paraId="11163101" w14:textId="77777777"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rsidR="00C63D4F">
        <w:fldChar w:fldCharType="begin"/>
      </w:r>
      <w:r w:rsidR="00C63D4F">
        <w:instrText xml:space="preserve"> REF _Ref97344728 \h  \* MERGEFORMAT </w:instrText>
      </w:r>
      <w:r w:rsidR="00C63D4F">
        <w:fldChar w:fldCharType="separate"/>
      </w:r>
      <w:r w:rsidR="000E7C7E">
        <w:t xml:space="preserve">Figure </w:t>
      </w:r>
      <w:r w:rsidR="000E7C7E">
        <w:rPr>
          <w:noProof/>
        </w:rPr>
        <w:t>87</w:t>
      </w:r>
      <w:r w:rsidR="00C63D4F">
        <w:fldChar w:fldCharType="end"/>
      </w:r>
      <w:r>
        <w:t>).</w:t>
      </w:r>
    </w:p>
    <w:p w14:paraId="1B62AB0A" w14:textId="77777777" w:rsidR="00DD3363" w:rsidRDefault="00ED6903" w:rsidP="00EB49E0">
      <w:pPr>
        <w:pStyle w:val="Figure"/>
      </w:pPr>
      <w:r>
        <w:rPr>
          <w:lang w:val="en-US" w:eastAsia="en-US"/>
        </w:rPr>
        <w:drawing>
          <wp:inline distT="0" distB="0" distL="0" distR="0" wp14:anchorId="1164EE92" wp14:editId="682122CA">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33485089" w14:textId="77777777" w:rsidR="00ED6903" w:rsidRDefault="00DD3363" w:rsidP="00EB49E0">
      <w:pPr>
        <w:pStyle w:val="Caption"/>
      </w:pPr>
      <w:bookmarkStart w:id="491" w:name="_Ref9734472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87</w:t>
      </w:r>
      <w:r w:rsidR="00AE2F37">
        <w:rPr>
          <w:noProof/>
        </w:rPr>
        <w:fldChar w:fldCharType="end"/>
      </w:r>
      <w:bookmarkEnd w:id="491"/>
      <w:r>
        <w:t>: Goniometer sampling point positions</w:t>
      </w:r>
    </w:p>
    <w:p w14:paraId="7846708E" w14:textId="77777777" w:rsidR="00ED6903" w:rsidRDefault="00F04290" w:rsidP="007D43F6">
      <w:pPr>
        <w:pStyle w:val="Heading3"/>
      </w:pPr>
      <w:bookmarkStart w:id="492" w:name="_Toc355280408"/>
      <w:bookmarkStart w:id="493" w:name="_Toc293145291"/>
      <w:r>
        <w:t>Gonio Hemisphere Explorer</w:t>
      </w:r>
      <w:bookmarkEnd w:id="492"/>
      <w:bookmarkEnd w:id="493"/>
    </w:p>
    <w:p w14:paraId="41590128" w14:textId="7AE21088" w:rsidR="00484682" w:rsidRDefault="00484682" w:rsidP="00A41FBF">
      <w:pPr>
        <w:pStyle w:val="Body"/>
      </w:pPr>
      <w:r>
        <w:t xml:space="preserve">The Hemisphere Explorer allows the interactive exploration of a spectrodirectional dataset, typically acquired by a goniometer system. </w:t>
      </w:r>
      <w:r w:rsidR="00C63D4F">
        <w:fldChar w:fldCharType="begin"/>
      </w:r>
      <w:r w:rsidR="00C63D4F">
        <w:instrText xml:space="preserve"> REF _Ref97345025 \h  \* MERGEFORMAT </w:instrText>
      </w:r>
      <w:r w:rsidR="00C63D4F">
        <w:fldChar w:fldCharType="separate"/>
      </w:r>
      <w:r w:rsidR="000E7C7E">
        <w:t xml:space="preserve">Figure </w:t>
      </w:r>
      <w:r w:rsidR="000E7C7E">
        <w:rPr>
          <w:noProof/>
        </w:rPr>
        <w:t>88</w:t>
      </w:r>
      <w:r w:rsidR="00C63D4F">
        <w:fldChar w:fldCharType="end"/>
      </w:r>
      <w:r>
        <w:t xml:space="preserve"> shows an explorer window displaying a LAGOS (Laboratory goniometer system) dataset </w:t>
      </w:r>
      <w:r w:rsidR="00AE2F37">
        <w:fldChar w:fldCharType="begin"/>
      </w:r>
      <w:r w:rsidR="00C27EC6">
        <w:instrText xml:space="preserve"> ADDIN EN.CITE &lt;EndNote&gt;&lt;Cite&gt;&lt;Author&gt;Schopfer&lt;/Author&gt;&lt;Year&gt;2008&lt;/Year&gt;&lt;RecNum&gt;288&lt;/RecNum&gt;&lt;DisplayText&gt;(Schopfer 2008)&lt;/DisplayText&gt;&lt;record&gt;&lt;rec-number&gt;288&lt;/rec-number&gt;&lt;foreign-keys&gt;&lt;key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AE2F37">
        <w:fldChar w:fldCharType="separate"/>
      </w:r>
      <w:r w:rsidR="00C27EC6">
        <w:rPr>
          <w:noProof/>
        </w:rPr>
        <w:t>(</w:t>
      </w:r>
      <w:hyperlink w:anchor="_ENREF_2" w:tooltip="Schopfer, 2008 #288" w:history="1">
        <w:r w:rsidR="00C27EC6">
          <w:rPr>
            <w:noProof/>
          </w:rPr>
          <w:t>Schopfer 2008</w:t>
        </w:r>
      </w:hyperlink>
      <w:r w:rsidR="00C27EC6">
        <w:rPr>
          <w:noProof/>
        </w:rPr>
        <w:t>)</w:t>
      </w:r>
      <w:r w:rsidR="00AE2F37">
        <w:fldChar w:fldCharType="end"/>
      </w:r>
      <w:r>
        <w:t>.</w:t>
      </w:r>
    </w:p>
    <w:p w14:paraId="0E8E21E4" w14:textId="77777777" w:rsidR="00484682" w:rsidRDefault="00ED6903" w:rsidP="00EB49E0">
      <w:pPr>
        <w:pStyle w:val="Figure"/>
      </w:pPr>
      <w:r>
        <w:rPr>
          <w:lang w:val="en-US" w:eastAsia="en-US"/>
        </w:rPr>
        <w:drawing>
          <wp:inline distT="0" distB="0" distL="0" distR="0" wp14:anchorId="5A4091B9" wp14:editId="7A234716">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6"/>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7DB6F0CE" w14:textId="77777777" w:rsidR="00ED6903" w:rsidRDefault="00484682" w:rsidP="00EB49E0">
      <w:pPr>
        <w:pStyle w:val="Caption"/>
      </w:pPr>
      <w:bookmarkStart w:id="494" w:name="_Ref9734502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88</w:t>
      </w:r>
      <w:r w:rsidR="00AE2F37">
        <w:rPr>
          <w:noProof/>
        </w:rPr>
        <w:fldChar w:fldCharType="end"/>
      </w:r>
      <w:bookmarkEnd w:id="494"/>
      <w:r>
        <w:t>: Gonio Hemisphere Explorer window</w:t>
      </w:r>
    </w:p>
    <w:p w14:paraId="6E410BE4" w14:textId="77777777" w:rsidR="00484682" w:rsidRDefault="00484682" w:rsidP="00A41FBF">
      <w:pPr>
        <w:pStyle w:val="Body"/>
      </w:pPr>
      <w:r>
        <w:t>The explorer window comprises a number of components interacting with each other as described hereafter.</w:t>
      </w:r>
    </w:p>
    <w:p w14:paraId="507209D0" w14:textId="77777777" w:rsidR="00484682" w:rsidRDefault="00484682" w:rsidP="00A41FBF">
      <w:pPr>
        <w:pStyle w:val="Body"/>
      </w:pPr>
      <w:r>
        <w:t>The hemispherical plot (</w:t>
      </w:r>
      <w:r w:rsidR="00C63D4F">
        <w:fldChar w:fldCharType="begin"/>
      </w:r>
      <w:r w:rsidR="00C63D4F">
        <w:instrText xml:space="preserve"> REF _Ref97345670 \h  \* MERGEFORMAT </w:instrText>
      </w:r>
      <w:r w:rsidR="00C63D4F">
        <w:fldChar w:fldCharType="separate"/>
      </w:r>
      <w:r w:rsidR="000E7C7E">
        <w:t xml:space="preserve">Figure </w:t>
      </w:r>
      <w:r w:rsidR="000E7C7E">
        <w:rPr>
          <w:noProof/>
        </w:rPr>
        <w:t>89</w:t>
      </w:r>
      <w:r w:rsidR="00C63D4F">
        <w:fldChar w:fldCharType="end"/>
      </w:r>
      <w:r>
        <w:t>) displays an interpolated surface of a specific wavelength. Clicking the icon in the top-left of the plot brings up a control panel for plot adjustments (rotations).</w:t>
      </w:r>
    </w:p>
    <w:p w14:paraId="41EF3E43" w14:textId="77777777" w:rsidR="00A41FBF" w:rsidRDefault="00A41FBF" w:rsidP="00EB49E0">
      <w:pPr>
        <w:pStyle w:val="Figure"/>
      </w:pPr>
      <w:r w:rsidRPr="00484682">
        <w:rPr>
          <w:lang w:val="en-US" w:eastAsia="en-US"/>
        </w:rPr>
        <w:drawing>
          <wp:inline distT="0" distB="0" distL="0" distR="0" wp14:anchorId="366B11E0" wp14:editId="44999405">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US" w:eastAsia="en-US"/>
        </w:rPr>
        <w:drawing>
          <wp:inline distT="0" distB="0" distL="0" distR="0" wp14:anchorId="52D04EE5" wp14:editId="1C6F812F">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1234780B" w14:textId="77777777" w:rsidR="00484682" w:rsidRDefault="00484682" w:rsidP="00EB49E0">
      <w:pPr>
        <w:pStyle w:val="Caption"/>
      </w:pPr>
      <w:bookmarkStart w:id="495" w:name="_Ref9734567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89</w:t>
      </w:r>
      <w:r w:rsidR="00AE2F37">
        <w:rPr>
          <w:noProof/>
        </w:rPr>
        <w:fldChar w:fldCharType="end"/>
      </w:r>
      <w:bookmarkEnd w:id="495"/>
      <w:r>
        <w:t>: Interpolated 3D plot for a chosen wavelength (left) and rotation toolbox to manipulate the 3D plot</w:t>
      </w:r>
    </w:p>
    <w:p w14:paraId="01EE0076" w14:textId="77777777" w:rsidR="00484682" w:rsidRPr="00484682" w:rsidRDefault="00484682" w:rsidP="00A41FBF">
      <w:pPr>
        <w:pStyle w:val="Body"/>
      </w:pPr>
      <w:r>
        <w:t xml:space="preserve">Use the band selection slider to select a </w:t>
      </w:r>
      <w:r w:rsidR="007F4F37">
        <w:t>Spectr</w:t>
      </w:r>
      <w:r>
        <w:t>al band for display (</w:t>
      </w:r>
      <w:r w:rsidR="00AE2F37">
        <w:fldChar w:fldCharType="begin"/>
      </w:r>
      <w:r>
        <w:instrText xml:space="preserve"> </w:instrText>
      </w:r>
      <w:r w:rsidR="00567E0A">
        <w:instrText>REF</w:instrText>
      </w:r>
      <w:r>
        <w:instrText xml:space="preserve"> _Ref97346093 \h </w:instrText>
      </w:r>
      <w:r w:rsidR="00AE2F37">
        <w:fldChar w:fldCharType="separate"/>
      </w:r>
      <w:r w:rsidR="000E7C7E">
        <w:t xml:space="preserve">Figure </w:t>
      </w:r>
      <w:r w:rsidR="000E7C7E">
        <w:rPr>
          <w:noProof/>
        </w:rPr>
        <w:t>90</w:t>
      </w:r>
      <w:r w:rsidR="00AE2F37">
        <w:fldChar w:fldCharType="end"/>
      </w:r>
      <w:r>
        <w:t xml:space="preserve">). The wavelength text field below is reflecting the wavelength of the chosen band. Selecting a band triggers a re-plotting of both hemispherical plot and </w:t>
      </w:r>
      <w:r w:rsidR="007F4F37">
        <w:t>Spectr</w:t>
      </w:r>
      <w:r>
        <w:t xml:space="preserve">al plot. </w:t>
      </w:r>
    </w:p>
    <w:p w14:paraId="229466C4" w14:textId="77777777" w:rsidR="00484682" w:rsidRDefault="00484682" w:rsidP="00EB49E0">
      <w:pPr>
        <w:pStyle w:val="Figure"/>
      </w:pPr>
      <w:r>
        <w:rPr>
          <w:lang w:val="en-US" w:eastAsia="en-US"/>
        </w:rPr>
        <w:drawing>
          <wp:inline distT="0" distB="0" distL="0" distR="0" wp14:anchorId="7CBBA151" wp14:editId="452897F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32373404" w14:textId="77777777" w:rsidR="00484682" w:rsidRDefault="00484682" w:rsidP="00EB49E0">
      <w:pPr>
        <w:pStyle w:val="Caption"/>
      </w:pPr>
      <w:bookmarkStart w:id="496" w:name="_Ref9734609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90</w:t>
      </w:r>
      <w:r w:rsidR="00AE2F37">
        <w:rPr>
          <w:noProof/>
        </w:rPr>
        <w:fldChar w:fldCharType="end"/>
      </w:r>
      <w:bookmarkEnd w:id="496"/>
      <w:r>
        <w:t>: Band selection slider and wavelength text field</w:t>
      </w:r>
    </w:p>
    <w:p w14:paraId="0AD33A86" w14:textId="77777777"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rsidR="00C63D4F">
        <w:fldChar w:fldCharType="begin"/>
      </w:r>
      <w:r w:rsidR="00C63D4F">
        <w:instrText xml:space="preserve"> REF _Ref97346691 \h  \* MERGEFORMAT </w:instrText>
      </w:r>
      <w:r w:rsidR="00C63D4F">
        <w:fldChar w:fldCharType="separate"/>
      </w:r>
      <w:r w:rsidR="000E7C7E">
        <w:t xml:space="preserve">Figure </w:t>
      </w:r>
      <w:r w:rsidR="000E7C7E">
        <w:rPr>
          <w:noProof/>
        </w:rPr>
        <w:t>91</w:t>
      </w:r>
      <w:r w:rsidR="00C63D4F">
        <w:fldChar w:fldCharType="end"/>
      </w:r>
      <w:r>
        <w:t xml:space="preserve">). One of these points is always selected (indicated by the little square around it). Information about the selected point is shown in the text fields on the right of the plot: filename of the respective </w:t>
      </w:r>
      <w:r w:rsidR="007F4F37">
        <w:t>Spectr</w:t>
      </w:r>
      <w:r>
        <w:t xml:space="preserve">um, azimuth and zenith angles of the observation geometry. Changing the selected sampling point (by clicking the mouse on another point) changes the </w:t>
      </w:r>
      <w:r w:rsidR="007F4F37">
        <w:t>Spectr</w:t>
      </w:r>
      <w:r>
        <w:t xml:space="preserve">um displayed in the </w:t>
      </w:r>
      <w:r w:rsidR="007F4F37">
        <w:t>Spectr</w:t>
      </w:r>
      <w:r>
        <w:t>um plot automatically.</w:t>
      </w:r>
    </w:p>
    <w:p w14:paraId="6478DB94" w14:textId="77777777" w:rsidR="00484682" w:rsidRDefault="003738CB" w:rsidP="00A41FBF">
      <w:pPr>
        <w:pStyle w:val="Body"/>
      </w:pPr>
      <w:r>
        <w:t xml:space="preserve">The azimuth angle is measured relative to the solar principal plane, i.e. 0° = principal plane opposite of the illumination source. </w:t>
      </w:r>
    </w:p>
    <w:p w14:paraId="0B8C9FC0" w14:textId="77777777" w:rsidR="00484682" w:rsidRDefault="00484682" w:rsidP="00EB49E0">
      <w:pPr>
        <w:pStyle w:val="Figure"/>
      </w:pPr>
      <w:r>
        <w:rPr>
          <w:lang w:val="en-US" w:eastAsia="en-US"/>
        </w:rPr>
        <w:drawing>
          <wp:inline distT="0" distB="0" distL="0" distR="0" wp14:anchorId="4159A13D" wp14:editId="268B6CD7">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2CD93A34" w14:textId="77777777" w:rsidR="00484682" w:rsidRDefault="00484682" w:rsidP="00EB49E0">
      <w:pPr>
        <w:pStyle w:val="Caption"/>
      </w:pPr>
      <w:bookmarkStart w:id="497" w:name="_Ref9734669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91</w:t>
      </w:r>
      <w:r w:rsidR="00AE2F37">
        <w:rPr>
          <w:noProof/>
        </w:rPr>
        <w:fldChar w:fldCharType="end"/>
      </w:r>
      <w:bookmarkEnd w:id="497"/>
      <w:r>
        <w:t>: Sampling point position plot and information about the selected sampling point</w:t>
      </w:r>
    </w:p>
    <w:p w14:paraId="249AB23C" w14:textId="77777777" w:rsidR="00484682" w:rsidRDefault="00484682" w:rsidP="00A41FBF">
      <w:pPr>
        <w:pStyle w:val="Body"/>
      </w:pPr>
      <w:r>
        <w:t xml:space="preserve">The </w:t>
      </w:r>
      <w:r w:rsidR="007F4F37">
        <w:t>Spectr</w:t>
      </w:r>
      <w:r>
        <w:t xml:space="preserve">al plot component displays the </w:t>
      </w:r>
      <w:r w:rsidR="007F4F37">
        <w:t>Spectr</w:t>
      </w:r>
      <w:r>
        <w:t>um of the selected sampling point (</w:t>
      </w:r>
      <w:r w:rsidR="00AE2F37">
        <w:fldChar w:fldCharType="begin"/>
      </w:r>
      <w:r>
        <w:instrText xml:space="preserve"> </w:instrText>
      </w:r>
      <w:r w:rsidR="00567E0A">
        <w:instrText>REF</w:instrText>
      </w:r>
      <w:r>
        <w:instrText xml:space="preserve"> _Ref97346783 \h </w:instrText>
      </w:r>
      <w:r w:rsidR="00AE2F37">
        <w:fldChar w:fldCharType="separate"/>
      </w:r>
      <w:r w:rsidR="000E7C7E">
        <w:t xml:space="preserve">Figure </w:t>
      </w:r>
      <w:r w:rsidR="000E7C7E">
        <w:rPr>
          <w:noProof/>
        </w:rPr>
        <w:t>92</w:t>
      </w:r>
      <w:r w:rsidR="00AE2F37">
        <w:fldChar w:fldCharType="end"/>
      </w:r>
      <w:r>
        <w:t xml:space="preserve">). A red, vertical line indicates the current wavelength as selected by the band selection slider. The text fields on the right of the plot display </w:t>
      </w:r>
      <w:r w:rsidR="007F4F37">
        <w:t>Spectr</w:t>
      </w:r>
      <w:r>
        <w:t xml:space="preserve">al statistics of the current </w:t>
      </w:r>
      <w:r w:rsidR="007F4F37">
        <w:t>Spectr</w:t>
      </w:r>
      <w:r>
        <w:t>um.</w:t>
      </w:r>
    </w:p>
    <w:p w14:paraId="5DB47D5D" w14:textId="77777777" w:rsidR="00484682" w:rsidRPr="00484682" w:rsidRDefault="00484682" w:rsidP="00EB49E0">
      <w:pPr>
        <w:pStyle w:val="Figure"/>
      </w:pPr>
      <w:r>
        <w:rPr>
          <w:lang w:val="en-US" w:eastAsia="en-US"/>
        </w:rPr>
        <w:drawing>
          <wp:inline distT="0" distB="0" distL="0" distR="0" wp14:anchorId="4DDB391D" wp14:editId="6E2AF289">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703A4341" w14:textId="77777777" w:rsidR="00484682" w:rsidRDefault="00484682" w:rsidP="00EB49E0">
      <w:pPr>
        <w:pStyle w:val="Caption"/>
      </w:pPr>
      <w:bookmarkStart w:id="498" w:name="_Ref9734678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92</w:t>
      </w:r>
      <w:r w:rsidR="00AE2F37">
        <w:rPr>
          <w:noProof/>
        </w:rPr>
        <w:fldChar w:fldCharType="end"/>
      </w:r>
      <w:bookmarkEnd w:id="498"/>
      <w:r>
        <w:t xml:space="preserve">: Spectral plot component with wavelength indicator and </w:t>
      </w:r>
      <w:r w:rsidR="007F4F37">
        <w:t>Spectr</w:t>
      </w:r>
      <w:r>
        <w:t>um statistic information</w:t>
      </w:r>
    </w:p>
    <w:p w14:paraId="06331917" w14:textId="77777777" w:rsidR="00484682" w:rsidRDefault="00F04290" w:rsidP="007D43F6">
      <w:pPr>
        <w:pStyle w:val="Heading3"/>
      </w:pPr>
      <w:bookmarkStart w:id="499" w:name="_Toc355280409"/>
      <w:bookmarkStart w:id="500" w:name="_Toc293145292"/>
      <w:r>
        <w:t>Time Line Plot</w:t>
      </w:r>
      <w:bookmarkEnd w:id="499"/>
      <w:bookmarkEnd w:id="500"/>
    </w:p>
    <w:p w14:paraId="71564039" w14:textId="77777777" w:rsidR="007A25D6" w:rsidRDefault="00EF3153" w:rsidP="00A41FBF">
      <w:pPr>
        <w:pStyle w:val="Body"/>
      </w:pPr>
      <w:r>
        <w:t xml:space="preserve">Use a time line plot to plot a </w:t>
      </w:r>
      <w:r w:rsidR="007F4F37">
        <w:t>Spectr</w:t>
      </w:r>
      <w:r>
        <w:t xml:space="preserve">al band versus time. </w:t>
      </w:r>
      <w:r w:rsidR="00AE2F37">
        <w:fldChar w:fldCharType="begin"/>
      </w:r>
      <w:r>
        <w:instrText xml:space="preserve"> </w:instrText>
      </w:r>
      <w:r w:rsidR="00567E0A">
        <w:instrText>REF</w:instrText>
      </w:r>
      <w:r>
        <w:instrText xml:space="preserve"> _Ref97347357 \h </w:instrText>
      </w:r>
      <w:r w:rsidR="00AE2F37">
        <w:fldChar w:fldCharType="separate"/>
      </w:r>
      <w:r w:rsidR="000E7C7E">
        <w:t xml:space="preserve">Figure </w:t>
      </w:r>
      <w:r w:rsidR="000E7C7E">
        <w:rPr>
          <w:noProof/>
        </w:rPr>
        <w:t>93</w:t>
      </w:r>
      <w:r w:rsidR="00AE2F37">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w:t>
      </w:r>
      <w:r w:rsidR="007F4F37">
        <w:t>Spectr</w:t>
      </w:r>
      <w:r>
        <w:t>a.</w:t>
      </w:r>
    </w:p>
    <w:p w14:paraId="14EAC5BE" w14:textId="77777777" w:rsidR="007A25D6" w:rsidRDefault="007A25D6" w:rsidP="00EB49E0">
      <w:pPr>
        <w:pStyle w:val="Figure"/>
      </w:pPr>
      <w:r>
        <w:rPr>
          <w:lang w:val="en-US" w:eastAsia="en-US"/>
        </w:rPr>
        <w:drawing>
          <wp:inline distT="0" distB="0" distL="0" distR="0" wp14:anchorId="00A76C48" wp14:editId="31F1B909">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0DB0C765" w14:textId="77777777" w:rsidR="00F04290" w:rsidRPr="00484682" w:rsidRDefault="007A25D6" w:rsidP="00EB49E0">
      <w:pPr>
        <w:pStyle w:val="Caption"/>
      </w:pPr>
      <w:bookmarkStart w:id="501" w:name="_Ref9734735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93</w:t>
      </w:r>
      <w:r w:rsidR="00AE2F37">
        <w:rPr>
          <w:noProof/>
        </w:rPr>
        <w:fldChar w:fldCharType="end"/>
      </w:r>
      <w:bookmarkEnd w:id="501"/>
      <w:r>
        <w:t>:</w:t>
      </w:r>
      <w:r w:rsidR="00EF3153">
        <w:t xml:space="preserve"> Time Line Plot showing the direct irradiance over time for centre wavelength 496.4nm</w:t>
      </w:r>
    </w:p>
    <w:p w14:paraId="51DE181A" w14:textId="77777777" w:rsidR="00792893" w:rsidRDefault="00F04290" w:rsidP="007D43F6">
      <w:pPr>
        <w:pStyle w:val="Heading3"/>
      </w:pPr>
      <w:bookmarkStart w:id="502" w:name="_Toc355280410"/>
      <w:bookmarkStart w:id="503" w:name="_Toc293145293"/>
      <w:r>
        <w:t>Time Line Explorer</w:t>
      </w:r>
      <w:bookmarkEnd w:id="502"/>
      <w:bookmarkEnd w:id="503"/>
    </w:p>
    <w:p w14:paraId="504F6FF1" w14:textId="77777777" w:rsidR="00792893" w:rsidRDefault="00A0057F" w:rsidP="00A41FBF">
      <w:pPr>
        <w:pStyle w:val="Body"/>
      </w:pPr>
      <w:r>
        <w:t xml:space="preserve">The time line explorer consists of a time line plot and a </w:t>
      </w:r>
      <w:r w:rsidR="007F4F37">
        <w:t>Spectr</w:t>
      </w:r>
      <w:r>
        <w:t>al plot (</w:t>
      </w:r>
      <w:r w:rsidR="00C63D4F">
        <w:fldChar w:fldCharType="begin"/>
      </w:r>
      <w:r w:rsidR="00C63D4F">
        <w:instrText xml:space="preserve"> REF _Ref97350704 \h  \* MERGEFORMAT </w:instrText>
      </w:r>
      <w:r w:rsidR="00C63D4F">
        <w:fldChar w:fldCharType="separate"/>
      </w:r>
      <w:r w:rsidR="000E7C7E">
        <w:t xml:space="preserve">Figure </w:t>
      </w:r>
      <w:r w:rsidR="000E7C7E">
        <w:rPr>
          <w:noProof/>
        </w:rPr>
        <w:t>94</w:t>
      </w:r>
      <w:r w:rsidR="00C63D4F">
        <w:fldChar w:fldCharType="end"/>
      </w:r>
      <w:r>
        <w:t xml:space="preserve">). The red bar in the time plot indicates what </w:t>
      </w:r>
      <w:r w:rsidR="007F4F37">
        <w:t>Spectr</w:t>
      </w:r>
      <w:r>
        <w:t xml:space="preserve">um is plotted in the </w:t>
      </w:r>
      <w:r w:rsidR="007F4F37">
        <w:t>Spectr</w:t>
      </w:r>
      <w:r>
        <w:t xml:space="preserve">al plot, i.e. the </w:t>
      </w:r>
      <w:r w:rsidR="007F4F37">
        <w:t>Spectr</w:t>
      </w:r>
      <w:r>
        <w:t xml:space="preserve">al plot shows the </w:t>
      </w:r>
      <w:r w:rsidR="007F4F37">
        <w:t>Spectr</w:t>
      </w:r>
      <w:r>
        <w:t xml:space="preserve">um taken at a certain time. The red bar in the </w:t>
      </w:r>
      <w:r w:rsidR="007F4F37">
        <w:t>Spectr</w:t>
      </w:r>
      <w:r>
        <w:t xml:space="preserve">al plot shows the currently selected </w:t>
      </w:r>
      <w:r w:rsidR="001247E8">
        <w:t>Instrument</w:t>
      </w:r>
      <w:r>
        <w:t xml:space="preserve"> channel, which is plotted versus time in the time line plot.</w:t>
      </w:r>
    </w:p>
    <w:p w14:paraId="128649DE" w14:textId="77777777" w:rsidR="00A0057F" w:rsidRDefault="00792893" w:rsidP="00EB49E0">
      <w:pPr>
        <w:pStyle w:val="Figure"/>
      </w:pPr>
      <w:r>
        <w:rPr>
          <w:lang w:val="en-US" w:eastAsia="en-US"/>
        </w:rPr>
        <w:drawing>
          <wp:inline distT="0" distB="0" distL="0" distR="0" wp14:anchorId="21544E90" wp14:editId="3A56A372">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3"/>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44CC90E8" w14:textId="77777777" w:rsidR="00A0057F" w:rsidRDefault="00A0057F" w:rsidP="00EB49E0">
      <w:pPr>
        <w:pStyle w:val="Caption"/>
      </w:pPr>
      <w:bookmarkStart w:id="504" w:name="_Ref9735070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94</w:t>
      </w:r>
      <w:r w:rsidR="00AE2F37">
        <w:rPr>
          <w:noProof/>
        </w:rPr>
        <w:fldChar w:fldCharType="end"/>
      </w:r>
      <w:bookmarkEnd w:id="504"/>
      <w:r>
        <w:t>: Time Line Explorer window</w:t>
      </w:r>
    </w:p>
    <w:p w14:paraId="76DFE427" w14:textId="77777777" w:rsidR="00792893" w:rsidRPr="00A0057F" w:rsidRDefault="00A0057F" w:rsidP="00A41FBF">
      <w:pPr>
        <w:pStyle w:val="Body"/>
      </w:pPr>
      <w:r>
        <w:t xml:space="preserve">The example given in </w:t>
      </w:r>
      <w:r w:rsidR="00AE2F37">
        <w:fldChar w:fldCharType="begin"/>
      </w:r>
      <w:r>
        <w:instrText xml:space="preserve"> </w:instrText>
      </w:r>
      <w:r w:rsidR="00567E0A">
        <w:instrText>REF</w:instrText>
      </w:r>
      <w:r>
        <w:instrText xml:space="preserve"> _Ref97350704 \h </w:instrText>
      </w:r>
      <w:r w:rsidR="00AE2F37">
        <w:fldChar w:fldCharType="separate"/>
      </w:r>
      <w:r w:rsidR="000E7C7E">
        <w:t xml:space="preserve">Figure </w:t>
      </w:r>
      <w:r w:rsidR="000E7C7E">
        <w:rPr>
          <w:noProof/>
        </w:rPr>
        <w:t>94</w:t>
      </w:r>
      <w:r w:rsidR="00AE2F37">
        <w:fldChar w:fldCharType="end"/>
      </w:r>
      <w:r>
        <w:t xml:space="preserve"> is using MFR sunphotometer data. A removal of the broadband channel is needed for the </w:t>
      </w:r>
      <w:r w:rsidR="007F4F37">
        <w:t>Spectr</w:t>
      </w:r>
      <w:r>
        <w:t xml:space="preserve">al plot to work properly. The according processing chain is shown in </w:t>
      </w:r>
      <w:r w:rsidR="00AE2F37">
        <w:fldChar w:fldCharType="begin"/>
      </w:r>
      <w:r>
        <w:instrText xml:space="preserve"> </w:instrText>
      </w:r>
      <w:r w:rsidR="00567E0A">
        <w:instrText>REF</w:instrText>
      </w:r>
      <w:r>
        <w:instrText xml:space="preserve"> _Ref97351016 \h </w:instrText>
      </w:r>
      <w:r w:rsidR="00AE2F37">
        <w:fldChar w:fldCharType="separate"/>
      </w:r>
      <w:r w:rsidR="000E7C7E">
        <w:t xml:space="preserve">Figure </w:t>
      </w:r>
      <w:r w:rsidR="000E7C7E">
        <w:rPr>
          <w:noProof/>
        </w:rPr>
        <w:t>95</w:t>
      </w:r>
      <w:r w:rsidR="00AE2F37">
        <w:fldChar w:fldCharType="end"/>
      </w:r>
      <w:r>
        <w:t>.</w:t>
      </w:r>
    </w:p>
    <w:p w14:paraId="06409E23" w14:textId="77777777" w:rsidR="00A0057F" w:rsidRDefault="00A0057F" w:rsidP="00EB49E0">
      <w:pPr>
        <w:pStyle w:val="Figure"/>
      </w:pPr>
      <w:r>
        <w:rPr>
          <w:lang w:val="en-US" w:eastAsia="en-US"/>
        </w:rPr>
        <w:drawing>
          <wp:inline distT="0" distB="0" distL="0" distR="0" wp14:anchorId="28C9264B" wp14:editId="47CECD2F">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77FF62D4" w14:textId="77777777" w:rsidR="00792893" w:rsidRDefault="00A0057F" w:rsidP="00EB49E0">
      <w:pPr>
        <w:pStyle w:val="Caption"/>
      </w:pPr>
      <w:bookmarkStart w:id="505" w:name="_Ref9735101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95</w:t>
      </w:r>
      <w:r w:rsidR="00AE2F37">
        <w:rPr>
          <w:noProof/>
        </w:rPr>
        <w:fldChar w:fldCharType="end"/>
      </w:r>
      <w:bookmarkEnd w:id="505"/>
      <w:r>
        <w:t>: Processing chain for the exploration of the narrowband MFR channels in the Time Line Explorer</w:t>
      </w:r>
    </w:p>
    <w:p w14:paraId="1B7F4F1C" w14:textId="77777777" w:rsidR="00897F15" w:rsidRDefault="00897F15" w:rsidP="00E5047C">
      <w:pPr>
        <w:pStyle w:val="Heading2"/>
      </w:pPr>
      <w:bookmarkStart w:id="506" w:name="_Toc355280411"/>
      <w:bookmarkStart w:id="507" w:name="_Toc293145294"/>
      <w:r>
        <w:t>File Export Module</w:t>
      </w:r>
      <w:bookmarkEnd w:id="506"/>
      <w:bookmarkEnd w:id="507"/>
    </w:p>
    <w:p w14:paraId="7E0AB4D1" w14:textId="77777777" w:rsidR="00897F15" w:rsidRDefault="00897F15" w:rsidP="00A41FBF">
      <w:pPr>
        <w:pStyle w:val="Body"/>
      </w:pPr>
      <w:r>
        <w:t>File export modules can be attached to any space and do not generate an output space but write the data to a file.</w:t>
      </w:r>
    </w:p>
    <w:p w14:paraId="7BC7B959" w14:textId="77777777" w:rsidR="00897F15" w:rsidRDefault="00897F15" w:rsidP="00A41FBF">
      <w:pPr>
        <w:pStyle w:val="Body"/>
      </w:pPr>
      <w:r>
        <w:t xml:space="preserve">A file export module must be configured using its </w:t>
      </w:r>
      <w:r w:rsidR="0051485C">
        <w:t>configuration dialog</w:t>
      </w:r>
      <w:r>
        <w:t xml:space="preserve"> (</w:t>
      </w:r>
      <w:r w:rsidR="00C63D4F">
        <w:fldChar w:fldCharType="begin"/>
      </w:r>
      <w:r w:rsidR="00C63D4F">
        <w:instrText xml:space="preserve"> REF _Ref97811200 \h  \* MERGEFORMAT </w:instrText>
      </w:r>
      <w:r w:rsidR="00C63D4F">
        <w:fldChar w:fldCharType="separate"/>
      </w:r>
      <w:r w:rsidR="000E7C7E">
        <w:t xml:space="preserve">Figure </w:t>
      </w:r>
      <w:r w:rsidR="000E7C7E">
        <w:rPr>
          <w:noProof/>
        </w:rPr>
        <w:t>96</w:t>
      </w:r>
      <w:r w:rsidR="00C63D4F">
        <w:fldChar w:fldCharType="end"/>
      </w:r>
      <w:r>
        <w:t>).</w:t>
      </w:r>
      <w:r w:rsidR="0051485C">
        <w:t xml:space="preserve"> The dialog is identical to the one described in </w:t>
      </w:r>
      <w:r w:rsidR="00C63D4F">
        <w:fldChar w:fldCharType="begin"/>
      </w:r>
      <w:r w:rsidR="00C63D4F">
        <w:instrText xml:space="preserve"> REF _Ref153761992 \r \h  \* MERGEFORMAT </w:instrText>
      </w:r>
      <w:r w:rsidR="00C63D4F">
        <w:fldChar w:fldCharType="separate"/>
      </w:r>
      <w:r w:rsidR="000E7C7E">
        <w:t>5.4</w:t>
      </w:r>
      <w:r w:rsidR="00C63D4F">
        <w:fldChar w:fldCharType="end"/>
      </w:r>
      <w:r w:rsidR="0051485C">
        <w:t>.</w:t>
      </w:r>
    </w:p>
    <w:p w14:paraId="381E7C40" w14:textId="77777777" w:rsidR="00897F15" w:rsidRDefault="00897F15" w:rsidP="00EB49E0">
      <w:pPr>
        <w:pStyle w:val="Figure"/>
      </w:pPr>
      <w:r>
        <w:rPr>
          <w:lang w:val="en-US" w:eastAsia="en-US"/>
        </w:rPr>
        <w:drawing>
          <wp:inline distT="0" distB="0" distL="0" distR="0" wp14:anchorId="63A257EB" wp14:editId="6613B606">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049172E7" w14:textId="77777777" w:rsidR="00897F15" w:rsidRDefault="00897F15" w:rsidP="00EB49E0">
      <w:pPr>
        <w:pStyle w:val="Caption"/>
      </w:pPr>
      <w:bookmarkStart w:id="508" w:name="_Ref9781120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96</w:t>
      </w:r>
      <w:r w:rsidR="00AE2F37">
        <w:rPr>
          <w:noProof/>
        </w:rPr>
        <w:fldChar w:fldCharType="end"/>
      </w:r>
      <w:bookmarkEnd w:id="508"/>
      <w:r>
        <w:t>: File export configuration</w:t>
      </w:r>
    </w:p>
    <w:p w14:paraId="5AF1BE9D" w14:textId="77777777" w:rsidR="00F04290" w:rsidRPr="00897F15" w:rsidRDefault="0051485C" w:rsidP="00A41FBF">
      <w:pPr>
        <w:pStyle w:val="Body"/>
      </w:pPr>
      <w:r>
        <w:t xml:space="preserve">The </w:t>
      </w:r>
      <w:r w:rsidR="007F4F37">
        <w:t>Spectr</w:t>
      </w:r>
      <w:r>
        <w:t xml:space="preserve">al data written to the file reflects the data content of the space. The </w:t>
      </w:r>
      <w:r w:rsidR="007F4F37">
        <w:t>Metadata</w:t>
      </w:r>
      <w:r>
        <w:t xml:space="preserve"> is however </w:t>
      </w:r>
      <w:r w:rsidR="007026B3">
        <w:t xml:space="preserve">mainly </w:t>
      </w:r>
      <w:r>
        <w:t xml:space="preserve">read from the database and may show some contradictions to the </w:t>
      </w:r>
      <w:r w:rsidR="007026B3">
        <w:t>state of the space</w:t>
      </w:r>
      <w:r>
        <w:t xml:space="preserve">. </w:t>
      </w:r>
    </w:p>
    <w:p w14:paraId="072A7DCE" w14:textId="77777777" w:rsidR="002A0FFE" w:rsidRPr="00084655" w:rsidRDefault="002A0FFE" w:rsidP="00E5047C">
      <w:pPr>
        <w:pStyle w:val="Heading1"/>
      </w:pPr>
      <w:bookmarkStart w:id="509" w:name="_Toc355280412"/>
      <w:bookmarkStart w:id="510" w:name="_Toc293145295"/>
      <w:r w:rsidRPr="00084655">
        <w:t>Data Administration</w:t>
      </w:r>
      <w:bookmarkEnd w:id="509"/>
      <w:bookmarkEnd w:id="510"/>
    </w:p>
    <w:p w14:paraId="0429097A" w14:textId="77777777" w:rsidR="005035EE" w:rsidRDefault="005035EE" w:rsidP="005035EE">
      <w:pPr>
        <w:pStyle w:val="Body"/>
      </w:pPr>
      <w:r>
        <w:t xml:space="preserve">The Data Administration functions are useful for managing the integrity of the </w:t>
      </w:r>
      <w:r w:rsidR="00F52044">
        <w:t>SPECCHIO</w:t>
      </w:r>
      <w:r>
        <w:t xml:space="preserve"> database.</w:t>
      </w:r>
    </w:p>
    <w:p w14:paraId="355D454B" w14:textId="77777777" w:rsidR="005035EE" w:rsidRDefault="005035EE" w:rsidP="005035EE">
      <w:pPr>
        <w:pStyle w:val="Body"/>
      </w:pPr>
      <w:r>
        <w:t>The following functions are restricted to users with Administrator permission.</w:t>
      </w:r>
    </w:p>
    <w:tbl>
      <w:tblPr>
        <w:tblStyle w:val="TableSimple"/>
        <w:tblW w:w="0" w:type="auto"/>
        <w:tblLook w:val="04A0" w:firstRow="1" w:lastRow="0" w:firstColumn="1" w:lastColumn="0" w:noHBand="0" w:noVBand="1"/>
      </w:tblPr>
      <w:tblGrid>
        <w:gridCol w:w="2485"/>
        <w:gridCol w:w="6377"/>
      </w:tblGrid>
      <w:tr w:rsidR="00D0645C" w:rsidRPr="00204D07" w14:paraId="79A5ABBF" w14:textId="77777777" w:rsidTr="00204D07">
        <w:tc>
          <w:tcPr>
            <w:tcW w:w="0" w:type="auto"/>
          </w:tcPr>
          <w:p w14:paraId="56381C05" w14:textId="77777777" w:rsidR="00D0645C" w:rsidRPr="00204D07" w:rsidRDefault="00D0645C" w:rsidP="00334E6C">
            <w:pPr>
              <w:pStyle w:val="HangingIndent"/>
              <w:ind w:left="0" w:firstLine="0"/>
              <w:rPr>
                <w:rStyle w:val="Strong"/>
              </w:rPr>
            </w:pPr>
            <w:r w:rsidRPr="00204D07">
              <w:rPr>
                <w:rStyle w:val="Strong"/>
              </w:rPr>
              <w:t>Menu item</w:t>
            </w:r>
          </w:p>
        </w:tc>
        <w:tc>
          <w:tcPr>
            <w:tcW w:w="0" w:type="auto"/>
          </w:tcPr>
          <w:p w14:paraId="4197DA7C" w14:textId="77777777"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14:paraId="3970054E" w14:textId="77777777" w:rsidTr="00204D07">
        <w:tc>
          <w:tcPr>
            <w:tcW w:w="0" w:type="auto"/>
          </w:tcPr>
          <w:p w14:paraId="63BAC362" w14:textId="77777777" w:rsidR="005035EE" w:rsidRPr="00D74D14" w:rsidRDefault="005035EE" w:rsidP="00334E6C">
            <w:pPr>
              <w:pStyle w:val="HangingIndent"/>
              <w:ind w:left="0" w:firstLine="0"/>
              <w:rPr>
                <w:rStyle w:val="GUIWord"/>
              </w:rPr>
            </w:pPr>
            <w:r w:rsidRPr="00D74D14">
              <w:rPr>
                <w:rStyle w:val="GUIWord"/>
              </w:rPr>
              <w:t>Data remover</w:t>
            </w:r>
          </w:p>
        </w:tc>
        <w:tc>
          <w:tcPr>
            <w:tcW w:w="0" w:type="auto"/>
          </w:tcPr>
          <w:p w14:paraId="0EE67054" w14:textId="77777777" w:rsidR="005035EE" w:rsidRPr="005035EE" w:rsidRDefault="005035EE" w:rsidP="00334E6C">
            <w:pPr>
              <w:pStyle w:val="HangingIndent"/>
              <w:ind w:left="0" w:firstLine="0"/>
            </w:pPr>
            <w:r w:rsidRPr="005035EE">
              <w:t>Removing data belonging to other users</w:t>
            </w:r>
          </w:p>
        </w:tc>
      </w:tr>
      <w:tr w:rsidR="00D74D14" w:rsidRPr="005035EE" w14:paraId="5708DC2D" w14:textId="77777777" w:rsidTr="00204D07">
        <w:tc>
          <w:tcPr>
            <w:tcW w:w="0" w:type="auto"/>
          </w:tcPr>
          <w:p w14:paraId="1988636B" w14:textId="77777777" w:rsidR="00D74D14" w:rsidRPr="00D74D14" w:rsidRDefault="00D74D14" w:rsidP="00D74D14">
            <w:pPr>
              <w:pStyle w:val="HangingIndent"/>
              <w:ind w:left="0" w:firstLine="0"/>
              <w:rPr>
                <w:rStyle w:val="GUIWord"/>
              </w:rPr>
            </w:pPr>
            <w:r w:rsidRPr="00D74D14">
              <w:rPr>
                <w:rStyle w:val="GUIWord"/>
              </w:rPr>
              <w:t>Export campaign</w:t>
            </w:r>
          </w:p>
        </w:tc>
        <w:tc>
          <w:tcPr>
            <w:tcW w:w="0" w:type="auto"/>
          </w:tcPr>
          <w:p w14:paraId="205AD0CC" w14:textId="77777777" w:rsidR="00D74D14" w:rsidRPr="005035EE" w:rsidRDefault="00D74D14" w:rsidP="00334E6C">
            <w:pPr>
              <w:pStyle w:val="HangingIndent"/>
              <w:ind w:left="0" w:firstLine="0"/>
            </w:pPr>
            <w:r>
              <w:t>None</w:t>
            </w:r>
          </w:p>
        </w:tc>
      </w:tr>
      <w:tr w:rsidR="005035EE" w:rsidRPr="005035EE" w14:paraId="25142960" w14:textId="77777777" w:rsidTr="00204D07">
        <w:tc>
          <w:tcPr>
            <w:tcW w:w="0" w:type="auto"/>
          </w:tcPr>
          <w:p w14:paraId="09F3A1C9" w14:textId="77777777" w:rsidR="005035EE" w:rsidRPr="00D74D14" w:rsidRDefault="005035EE" w:rsidP="00334E6C">
            <w:pPr>
              <w:pStyle w:val="HangingIndent"/>
              <w:ind w:left="0" w:firstLine="0"/>
              <w:rPr>
                <w:rStyle w:val="GUIWord"/>
              </w:rPr>
            </w:pPr>
            <w:r w:rsidRPr="00D74D14">
              <w:rPr>
                <w:rStyle w:val="GUIWord"/>
              </w:rPr>
              <w:t>Import campaign</w:t>
            </w:r>
          </w:p>
        </w:tc>
        <w:tc>
          <w:tcPr>
            <w:tcW w:w="0" w:type="auto"/>
          </w:tcPr>
          <w:p w14:paraId="62926406" w14:textId="77777777" w:rsidR="005035EE" w:rsidRPr="005035EE" w:rsidRDefault="005035EE" w:rsidP="00334E6C">
            <w:pPr>
              <w:pStyle w:val="HangingIndent"/>
              <w:ind w:left="0" w:firstLine="0"/>
            </w:pPr>
            <w:r w:rsidRPr="005035EE">
              <w:t>All functions</w:t>
            </w:r>
          </w:p>
        </w:tc>
      </w:tr>
      <w:tr w:rsidR="005035EE" w:rsidRPr="005035EE" w14:paraId="2749D17D" w14:textId="77777777" w:rsidTr="00204D07">
        <w:tc>
          <w:tcPr>
            <w:tcW w:w="0" w:type="auto"/>
          </w:tcPr>
          <w:p w14:paraId="118410A2" w14:textId="77777777"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14:paraId="127ED8A4" w14:textId="77777777" w:rsidR="005035EE" w:rsidRPr="005035EE" w:rsidRDefault="005035EE" w:rsidP="00334E6C">
            <w:pPr>
              <w:pStyle w:val="HangingIndent"/>
              <w:ind w:left="0" w:firstLine="0"/>
            </w:pPr>
            <w:r w:rsidRPr="005035EE">
              <w:t>All functions</w:t>
            </w:r>
          </w:p>
        </w:tc>
      </w:tr>
      <w:tr w:rsidR="005035EE" w:rsidRPr="005035EE" w14:paraId="03BFF8C2" w14:textId="77777777" w:rsidTr="00204D07">
        <w:tc>
          <w:tcPr>
            <w:tcW w:w="0" w:type="auto"/>
          </w:tcPr>
          <w:p w14:paraId="55F66DF1" w14:textId="77777777"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14:paraId="69E4A5F8" w14:textId="77777777"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14:paraId="76B6DFE6" w14:textId="77777777" w:rsidR="002A0FFE" w:rsidRPr="00084655" w:rsidRDefault="002A0FFE" w:rsidP="00E5047C">
      <w:pPr>
        <w:pStyle w:val="Heading2"/>
      </w:pPr>
      <w:bookmarkStart w:id="511" w:name="_Toc355280413"/>
      <w:bookmarkStart w:id="512" w:name="_Toc293145296"/>
      <w:r w:rsidRPr="00084655">
        <w:t>Removing data</w:t>
      </w:r>
      <w:bookmarkEnd w:id="511"/>
      <w:bookmarkEnd w:id="512"/>
    </w:p>
    <w:p w14:paraId="60B867F3" w14:textId="77777777"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14:paraId="1D78B69D" w14:textId="77777777"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r w:rsidR="00C63D4F">
        <w:fldChar w:fldCharType="begin"/>
      </w:r>
      <w:r w:rsidR="00C63D4F">
        <w:instrText xml:space="preserve"> REF _Ref358394245 \r \h  \* MERGEFORMAT </w:instrText>
      </w:r>
      <w:r w:rsidR="00C63D4F">
        <w:fldChar w:fldCharType="separate"/>
      </w:r>
      <w:r w:rsidR="000E7C7E" w:rsidRPr="000E7C7E">
        <w:rPr>
          <w:rStyle w:val="CrossReference"/>
        </w:rPr>
        <w:t>3.7</w:t>
      </w:r>
      <w:r w:rsidR="00C63D4F">
        <w:fldChar w:fldCharType="end"/>
      </w:r>
      <w:r w:rsidR="00E1195F" w:rsidRPr="00E1195F">
        <w:rPr>
          <w:rStyle w:val="CrossReference"/>
        </w:rPr>
        <w:t xml:space="preserve"> </w:t>
      </w:r>
      <w:r w:rsidR="00C63D4F">
        <w:fldChar w:fldCharType="begin"/>
      </w:r>
      <w:r w:rsidR="00C63D4F">
        <w:instrText xml:space="preserve"> REF _Ref358394245 \h  \* MERGEFORMAT </w:instrText>
      </w:r>
      <w:r w:rsidR="00C63D4F">
        <w:fldChar w:fldCharType="separate"/>
      </w:r>
      <w:r w:rsidR="000E7C7E" w:rsidRPr="000E7C7E">
        <w:rPr>
          <w:rStyle w:val="CrossReference"/>
        </w:rPr>
        <w:t>Research Groups and Accessing SPECCHIO Campaigns</w:t>
      </w:r>
      <w:r w:rsidR="00C63D4F">
        <w:fldChar w:fldCharType="end"/>
      </w:r>
      <w:r w:rsidR="00334E6C">
        <w:t>)</w:t>
      </w:r>
      <w:r w:rsidRPr="00084655">
        <w:t>.</w:t>
      </w:r>
      <w:r w:rsidR="009D7C8A">
        <w:t xml:space="preserve"> </w:t>
      </w:r>
      <w:r w:rsidR="00493F81">
        <w:t xml:space="preserve">A user with Administrator permissions </w:t>
      </w:r>
      <w:r w:rsidR="009D7C8A">
        <w:t>can remove all datasets irrespective of their owner.</w:t>
      </w:r>
    </w:p>
    <w:p w14:paraId="3B0256A3" w14:textId="77777777" w:rsidR="00493F81" w:rsidRDefault="00493F81" w:rsidP="00BA72CF">
      <w:pPr>
        <w:pStyle w:val="ProcessHeading"/>
      </w:pPr>
      <w:r>
        <w:t>To remove data...</w:t>
      </w:r>
    </w:p>
    <w:tbl>
      <w:tblPr>
        <w:tblStyle w:val="Instructions"/>
        <w:tblW w:w="0" w:type="auto"/>
        <w:tblLook w:val="04A0" w:firstRow="1" w:lastRow="0" w:firstColumn="1" w:lastColumn="0" w:noHBand="0" w:noVBand="1"/>
      </w:tblPr>
      <w:tblGrid>
        <w:gridCol w:w="8862"/>
      </w:tblGrid>
      <w:tr w:rsidR="00D0645C" w14:paraId="5269FA13" w14:textId="77777777" w:rsidTr="00E5742A">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3C28E7E" w14:textId="77777777"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14:paraId="39E16B77" w14:textId="77777777" w:rsidR="00D0645C" w:rsidRDefault="002A14D7" w:rsidP="00D0645C">
            <w:pPr>
              <w:pStyle w:val="Figure"/>
            </w:pPr>
            <w:r>
              <w:rPr>
                <w:lang w:val="en-US" w:eastAsia="en-US"/>
              </w:rPr>
              <w:drawing>
                <wp:inline distT="0" distB="0" distL="0" distR="0" wp14:anchorId="1D3AF45A" wp14:editId="79BCD0F2">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6"/>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7E47918" w14:textId="77777777" w:rsidR="00D0645C" w:rsidRPr="00084655" w:rsidRDefault="00D0645C" w:rsidP="00D0645C">
            <w:pPr>
              <w:pStyle w:val="Caption"/>
            </w:pPr>
            <w:r w:rsidRPr="00084655">
              <w:t xml:space="preserve">Figure </w:t>
            </w:r>
            <w:fldSimple w:instr=" SEQ Figure \* ARABIC ">
              <w:r w:rsidR="000E7C7E">
                <w:rPr>
                  <w:noProof/>
                </w:rPr>
                <w:t>97</w:t>
              </w:r>
            </w:fldSimple>
            <w:r w:rsidRPr="00084655">
              <w:t>: Data Remover dialog</w:t>
            </w:r>
          </w:p>
          <w:p w14:paraId="33063E6C" w14:textId="77777777" w:rsidR="00D0645C" w:rsidRDefault="00D0645C" w:rsidP="00D0645C">
            <w:pPr>
              <w:pStyle w:val="ProcessStep"/>
            </w:pPr>
            <w:r w:rsidRPr="00084655">
              <w:t xml:space="preserve">Use the </w:t>
            </w:r>
            <w:r w:rsidR="007F4F37">
              <w:t>Spectr</w:t>
            </w:r>
            <w:r w:rsidRPr="00084655">
              <w:t xml:space="preserve">al data browser to select the nodes </w:t>
            </w:r>
            <w:r>
              <w:t xml:space="preserve">or </w:t>
            </w:r>
            <w:r w:rsidR="007F4F37">
              <w:t>Spectr</w:t>
            </w:r>
            <w:r>
              <w:t xml:space="preserve">a that you wish to remove. Multiple </w:t>
            </w:r>
            <w:r w:rsidR="007F4F37">
              <w:t>Spectr</w:t>
            </w:r>
            <w:r>
              <w:t xml:space="preserve">a and nodes can be selected by using the Shift and Control keys. You can select any node except the </w:t>
            </w:r>
            <w:r w:rsidRPr="00334E6C">
              <w:rPr>
                <w:rStyle w:val="GUIWord"/>
              </w:rPr>
              <w:t>specchio</w:t>
            </w:r>
            <w:r>
              <w:t xml:space="preserve"> root node. Selecting a Campaign node is valid.</w:t>
            </w:r>
          </w:p>
          <w:p w14:paraId="119591A0" w14:textId="77777777"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rsidR="007F4F37">
              <w:t>Spectr</w:t>
            </w:r>
            <w:r w:rsidRPr="00084655">
              <w:t xml:space="preserve">a belonging to this Campaign will be deleted. In addition, all </w:t>
            </w:r>
            <w:r w:rsidR="007F4F37">
              <w:t>Metadata</w:t>
            </w:r>
            <w:r w:rsidRPr="00084655">
              <w:t xml:space="preserve">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14:paraId="3200592E" w14:textId="77777777" w:rsidR="00D0645C" w:rsidRDefault="00D0645C" w:rsidP="00037DAE">
            <w:pPr>
              <w:pStyle w:val="ProcessStep"/>
            </w:pPr>
            <w:r>
              <w:t xml:space="preserve">Close the dialog box by clicking on </w:t>
            </w:r>
            <w:r w:rsidRPr="005035EE">
              <w:rPr>
                <w:rStyle w:val="ActionButton"/>
              </w:rPr>
              <w:t> C</w:t>
            </w:r>
            <w:r w:rsidR="00037DAE">
              <w:rPr>
                <w:rStyle w:val="ActionButton"/>
              </w:rPr>
              <w:t>lose</w:t>
            </w:r>
            <w:r w:rsidRPr="005035EE">
              <w:rPr>
                <w:rStyle w:val="ActionButton"/>
              </w:rPr>
              <w:t xml:space="preserve"> </w:t>
            </w:r>
            <w:r>
              <w:t>.</w:t>
            </w:r>
          </w:p>
        </w:tc>
      </w:tr>
    </w:tbl>
    <w:p w14:paraId="46AB85DD" w14:textId="77777777" w:rsidR="00E5742A" w:rsidRPr="00084655" w:rsidRDefault="00E5742A" w:rsidP="00E5742A">
      <w:pPr>
        <w:pStyle w:val="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14:paraId="3D3B5CC2" w14:textId="77777777"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14:paraId="2962406A" w14:textId="77777777" w:rsidR="002A0FFE" w:rsidRPr="00084655" w:rsidRDefault="002A0FFE" w:rsidP="00E5047C">
      <w:pPr>
        <w:pStyle w:val="Heading2"/>
      </w:pPr>
      <w:bookmarkStart w:id="513" w:name="_Toc355280414"/>
      <w:bookmarkStart w:id="514" w:name="_Toc293145297"/>
      <w:r w:rsidRPr="00084655">
        <w:t>Campaign Export</w:t>
      </w:r>
      <w:bookmarkEnd w:id="513"/>
      <w:bookmarkEnd w:id="514"/>
    </w:p>
    <w:p w14:paraId="394DF65A" w14:textId="77777777"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14:paraId="7EF0BE59" w14:textId="77777777" w:rsidR="002A0FFE" w:rsidRDefault="002A0FFE" w:rsidP="00630C6D">
      <w:pPr>
        <w:pStyle w:val="Body"/>
      </w:pPr>
      <w:r w:rsidRPr="00084655">
        <w:t xml:space="preserve">These </w:t>
      </w:r>
      <w:r w:rsidR="00413DFD">
        <w:t>XML</w:t>
      </w:r>
      <w:r w:rsidRPr="00084655">
        <w:t xml:space="preserve"> files can be used to import the </w:t>
      </w:r>
      <w:r w:rsidR="007F4F37">
        <w:t>Campaign</w:t>
      </w:r>
      <w:r w:rsidRPr="00084655">
        <w:t xml:space="preserve"> into another </w:t>
      </w:r>
      <w:r w:rsidR="00F52044">
        <w:t>SPECCHIO</w:t>
      </w:r>
      <w:r w:rsidR="00C92BD0" w:rsidRPr="00084655">
        <w:t xml:space="preserve"> </w:t>
      </w:r>
      <w:r w:rsidRPr="00084655">
        <w:t>database instance.</w:t>
      </w:r>
    </w:p>
    <w:p w14:paraId="74C34C7F" w14:textId="77777777" w:rsidR="009B73BB" w:rsidRDefault="009B73BB" w:rsidP="00630C6D">
      <w:pPr>
        <w:pStyle w:val="Body"/>
      </w:pPr>
      <w:r>
        <w:t>The exported XML file will be named with the Campaign name, date and time of export.</w:t>
      </w:r>
    </w:p>
    <w:p w14:paraId="035AA132" w14:textId="77777777" w:rsidR="00413DFD" w:rsidRPr="00084655" w:rsidRDefault="00413DFD" w:rsidP="00413DFD">
      <w:pPr>
        <w:pStyle w:val="ProcessHeading"/>
      </w:pPr>
      <w:r>
        <w:t>To export a Campaign...</w:t>
      </w:r>
    </w:p>
    <w:tbl>
      <w:tblPr>
        <w:tblStyle w:val="Instructions"/>
        <w:tblW w:w="0" w:type="auto"/>
        <w:tblLook w:val="04A0" w:firstRow="1" w:lastRow="0" w:firstColumn="1" w:lastColumn="0" w:noHBand="0" w:noVBand="1"/>
      </w:tblPr>
      <w:tblGrid>
        <w:gridCol w:w="8862"/>
      </w:tblGrid>
      <w:tr w:rsidR="00413DFD" w14:paraId="7BC680A0" w14:textId="77777777" w:rsidTr="00413DF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6E6B4C9" w14:textId="77777777"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14:paraId="1BB250A6" w14:textId="77777777" w:rsidR="00413DFD" w:rsidRDefault="00AB7D14" w:rsidP="00413DFD">
            <w:pPr>
              <w:pStyle w:val="Figure"/>
            </w:pPr>
            <w:r>
              <w:rPr>
                <w:lang w:val="en-US" w:eastAsia="en-US"/>
              </w:rPr>
              <w:drawing>
                <wp:inline distT="0" distB="0" distL="0" distR="0" wp14:anchorId="5BA8D337" wp14:editId="76BBD632">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7"/>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2CCAAAD" w14:textId="77777777" w:rsidR="00413DFD" w:rsidRDefault="00413DFD" w:rsidP="00413DFD">
            <w:pPr>
              <w:pStyle w:val="Caption"/>
            </w:pPr>
            <w:r w:rsidRPr="00084655">
              <w:t xml:space="preserve">Figure </w:t>
            </w:r>
            <w:fldSimple w:instr=" SEQ Figure \* ARABIC ">
              <w:r w:rsidR="000E7C7E">
                <w:rPr>
                  <w:noProof/>
                </w:rPr>
                <w:t>98</w:t>
              </w:r>
            </w:fldSimple>
            <w:r w:rsidRPr="00084655">
              <w:t>: Campaign Export Dialog</w:t>
            </w:r>
          </w:p>
          <w:p w14:paraId="20BC756F" w14:textId="77777777"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14:paraId="78F1DAD8" w14:textId="77777777"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14:paraId="71658129" w14:textId="77777777"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14:paraId="5E18E2ED" w14:textId="77777777"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14:paraId="094174DC" w14:textId="77777777" w:rsidR="002A0FFE" w:rsidRDefault="002A0FFE" w:rsidP="00E5047C">
      <w:pPr>
        <w:pStyle w:val="Heading2"/>
      </w:pPr>
      <w:bookmarkStart w:id="515" w:name="_Toc355280415"/>
      <w:bookmarkStart w:id="516" w:name="_Toc293145298"/>
      <w:r>
        <w:t>Campaign Import</w:t>
      </w:r>
      <w:bookmarkEnd w:id="515"/>
      <w:bookmarkEnd w:id="516"/>
    </w:p>
    <w:p w14:paraId="2F2CE3C8" w14:textId="77777777" w:rsidR="009B73BB" w:rsidRDefault="009B73BB" w:rsidP="009B73BB">
      <w:pPr>
        <w:pStyle w:val="Note"/>
      </w:pPr>
      <w:r>
        <w:t>Note</w:t>
      </w:r>
      <w:r>
        <w:tab/>
        <w:t>In order to use this option, you must be logged in as an Administrator.</w:t>
      </w:r>
    </w:p>
    <w:p w14:paraId="682B2A8C" w14:textId="77777777"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14:paraId="5B0C3438" w14:textId="77777777" w:rsidR="009B73BB" w:rsidRPr="00084655" w:rsidRDefault="00090A5F" w:rsidP="009B73BB">
      <w:pPr>
        <w:pStyle w:val="ProcessHeading"/>
      </w:pPr>
      <w:r>
        <w:t>To im</w:t>
      </w:r>
      <w:r w:rsidR="009B73BB">
        <w:t>port a Campaign...</w:t>
      </w:r>
    </w:p>
    <w:tbl>
      <w:tblPr>
        <w:tblStyle w:val="Instructions"/>
        <w:tblW w:w="0" w:type="auto"/>
        <w:tblLook w:val="04A0" w:firstRow="1" w:lastRow="0" w:firstColumn="1" w:lastColumn="0" w:noHBand="0" w:noVBand="1"/>
      </w:tblPr>
      <w:tblGrid>
        <w:gridCol w:w="8862"/>
      </w:tblGrid>
      <w:tr w:rsidR="009B73BB" w14:paraId="2AAD6C24" w14:textId="77777777" w:rsidTr="009B73B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E3C2FBE" w14:textId="77777777"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14:paraId="66007F56" w14:textId="77777777" w:rsidR="009B73BB" w:rsidRDefault="00AB7D14" w:rsidP="009B73BB">
            <w:pPr>
              <w:pStyle w:val="Figure"/>
            </w:pPr>
            <w:r>
              <w:rPr>
                <w:lang w:val="en-US" w:eastAsia="en-US"/>
              </w:rPr>
              <w:drawing>
                <wp:inline distT="0" distB="0" distL="0" distR="0" wp14:anchorId="1F15279D" wp14:editId="099D77CC">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8"/>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3C21F510" w14:textId="77777777" w:rsidR="009B73BB" w:rsidRDefault="009B73BB" w:rsidP="009B73BB">
            <w:pPr>
              <w:pStyle w:val="Caption"/>
            </w:pPr>
            <w:r>
              <w:t xml:space="preserve">Figure </w:t>
            </w:r>
            <w:fldSimple w:instr=" SEQ Figure \* ARABIC ">
              <w:r w:rsidR="000E7C7E">
                <w:rPr>
                  <w:noProof/>
                </w:rPr>
                <w:t>99</w:t>
              </w:r>
            </w:fldSimple>
            <w:r>
              <w:t>: Campaign Import Dialog</w:t>
            </w:r>
          </w:p>
          <w:p w14:paraId="7DC33316" w14:textId="77777777" w:rsidR="009B73BB" w:rsidRDefault="009B73BB" w:rsidP="009B73BB">
            <w:pPr>
              <w:pStyle w:val="ProcessStep"/>
            </w:pPr>
            <w:r>
              <w:t xml:space="preserve">Click the </w:t>
            </w:r>
            <w:r w:rsidRPr="009B73BB">
              <w:rPr>
                <w:rStyle w:val="ActionButton"/>
              </w:rPr>
              <w:t> Browse </w:t>
            </w:r>
            <w:r>
              <w:t xml:space="preserve"> button to open a file dialog box.</w:t>
            </w:r>
          </w:p>
          <w:p w14:paraId="448BCFBF" w14:textId="77777777"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14:paraId="42ADBCDC" w14:textId="77777777"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14:paraId="1E332209" w14:textId="77777777"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14:paraId="5A1A75BF" w14:textId="77777777" w:rsidR="00561BB8" w:rsidRDefault="00561BB8" w:rsidP="00561BB8">
      <w:pPr>
        <w:pStyle w:val="Note"/>
      </w:pPr>
      <w:r>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14:paraId="442403F7" w14:textId="77777777"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14:paraId="34B903EE" w14:textId="77777777" w:rsidR="002A0FFE" w:rsidRPr="00084655" w:rsidRDefault="002A0FFE" w:rsidP="00E5047C">
      <w:pPr>
        <w:pStyle w:val="Heading2"/>
      </w:pPr>
      <w:bookmarkStart w:id="517" w:name="_Toc355280416"/>
      <w:bookmarkStart w:id="518" w:name="_Ref357089162"/>
      <w:bookmarkStart w:id="519" w:name="_Ref357089166"/>
      <w:bookmarkStart w:id="520" w:name="_Ref358896264"/>
      <w:bookmarkStart w:id="521" w:name="_Ref358896286"/>
      <w:bookmarkStart w:id="522" w:name="_Toc293145299"/>
      <w:r w:rsidRPr="00084655">
        <w:t>Definition of new Sensors</w:t>
      </w:r>
      <w:bookmarkEnd w:id="517"/>
      <w:bookmarkEnd w:id="518"/>
      <w:bookmarkEnd w:id="519"/>
      <w:bookmarkEnd w:id="520"/>
      <w:bookmarkEnd w:id="521"/>
      <w:bookmarkEnd w:id="522"/>
    </w:p>
    <w:p w14:paraId="38D89C33" w14:textId="77777777" w:rsidR="00684366" w:rsidRDefault="002E2FCF" w:rsidP="00561BB8">
      <w:pPr>
        <w:pStyle w:val="Body"/>
      </w:pPr>
      <w:r>
        <w:t>A n</w:t>
      </w:r>
      <w:r w:rsidR="002A0FFE" w:rsidRPr="00084655">
        <w:t xml:space="preserve">ew </w:t>
      </w:r>
      <w:r w:rsidR="001247E8">
        <w:t>Sensor</w:t>
      </w:r>
      <w:r w:rsidR="002A0FFE" w:rsidRPr="00084655">
        <w:t xml:space="preserve"> can be defined by lo</w:t>
      </w:r>
      <w:r w:rsidR="00561BB8">
        <w:t xml:space="preserve">ading a </w:t>
      </w:r>
      <w:r w:rsidR="001247E8">
        <w:t>Sensor</w:t>
      </w:r>
      <w:r w:rsidR="00561BB8">
        <w:t xml:space="preserve"> definition file.</w:t>
      </w:r>
      <w:r w:rsidR="00684366">
        <w:t xml:space="preserve"> Once defined, it will appear in the dropdown list of </w:t>
      </w:r>
      <w:r w:rsidR="001247E8">
        <w:t>Sensor</w:t>
      </w:r>
      <w:r w:rsidR="00684366">
        <w:t xml:space="preserve"> names which appears at several places within </w:t>
      </w:r>
      <w:r w:rsidR="00F52044">
        <w:t>SPECCHIO</w:t>
      </w:r>
      <w:r w:rsidR="00684366">
        <w:t>.</w:t>
      </w:r>
    </w:p>
    <w:p w14:paraId="7E63CDEE" w14:textId="76272BE3" w:rsidR="00ED27D3" w:rsidRDefault="00ED27D3" w:rsidP="00ED27D3">
      <w:pPr>
        <w:pStyle w:val="Note"/>
      </w:pPr>
      <w:r>
        <w:t>Note</w:t>
      </w:r>
      <w:r>
        <w:tab/>
        <w:t xml:space="preserve">This function is essentially obsolete as new sensors are automatically generated upon loading. The only information that usually may be a bit sparse </w:t>
      </w:r>
      <w:r w:rsidR="006B5C93">
        <w:t>is the exact sensor name or type designator as these are taken from information generated by the file readers in turn. Editing sensor information must be done directly on the database by an administrator, e.g. by using MySQL Workbench.</w:t>
      </w:r>
    </w:p>
    <w:p w14:paraId="68ED2917" w14:textId="77777777" w:rsidR="00561BB8" w:rsidRDefault="00684366" w:rsidP="00684366">
      <w:pPr>
        <w:pStyle w:val="Warning"/>
      </w:pPr>
      <w:r>
        <w:t>Warning</w:t>
      </w:r>
      <w:r>
        <w:tab/>
        <w:t>Take care when defining new sensors.</w:t>
      </w:r>
      <w:r w:rsidRPr="00684366">
        <w:t xml:space="preserve"> </w:t>
      </w:r>
      <w:r>
        <w:t xml:space="preserve">There is no method of editing or inspecting </w:t>
      </w:r>
      <w:r w:rsidR="001247E8">
        <w:t>Sensor</w:t>
      </w:r>
      <w:r>
        <w:t xml:space="preserve"> information using the </w:t>
      </w:r>
      <w:r w:rsidR="00F52044">
        <w:t>SPECCHIO</w:t>
      </w:r>
      <w:r>
        <w:t xml:space="preserve"> Client. Therefore, there is no method of confirming that your data was entered correctly, so prepare your input </w:t>
      </w:r>
      <w:r w:rsidR="001247E8">
        <w:t>Sensor</w:t>
      </w:r>
      <w:r>
        <w:t xml:space="preserve"> definition file very carefully.</w:t>
      </w:r>
    </w:p>
    <w:p w14:paraId="6D4E4C04" w14:textId="77777777" w:rsidR="00571329" w:rsidRDefault="00571329" w:rsidP="00571329">
      <w:pPr>
        <w:pStyle w:val="ProcessHeading"/>
      </w:pPr>
      <w:r>
        <w:t>To load a Sensor Definition file…</w:t>
      </w:r>
    </w:p>
    <w:tbl>
      <w:tblPr>
        <w:tblStyle w:val="Instructions"/>
        <w:tblW w:w="0" w:type="auto"/>
        <w:tblLook w:val="04A0" w:firstRow="1" w:lastRow="0" w:firstColumn="1" w:lastColumn="0" w:noHBand="0" w:noVBand="1"/>
      </w:tblPr>
      <w:tblGrid>
        <w:gridCol w:w="8862"/>
      </w:tblGrid>
      <w:tr w:rsidR="00D74D14" w14:paraId="69B97DA0" w14:textId="77777777" w:rsidTr="0057132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FC72E89" w14:textId="77777777"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14:paraId="47512BFD" w14:textId="77777777" w:rsidR="00D74D14" w:rsidRPr="00084655" w:rsidRDefault="00AB7D14" w:rsidP="00D74D14">
            <w:pPr>
              <w:pStyle w:val="Figure"/>
            </w:pPr>
            <w:r>
              <w:rPr>
                <w:lang w:val="en-US" w:eastAsia="en-US"/>
              </w:rPr>
              <w:drawing>
                <wp:inline distT="0" distB="0" distL="0" distR="0" wp14:anchorId="790984B4" wp14:editId="7D34E50C">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9"/>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0116A3F" w14:textId="77777777" w:rsidR="00D74D14" w:rsidRPr="00084655" w:rsidRDefault="00D74D14" w:rsidP="00D74D14">
            <w:pPr>
              <w:pStyle w:val="Caption"/>
            </w:pPr>
            <w:bookmarkStart w:id="523" w:name="_Ref153771867"/>
            <w:r w:rsidRPr="00084655">
              <w:t xml:space="preserve">Figure </w:t>
            </w:r>
            <w:fldSimple w:instr=" SEQ Figure \* ARABIC ">
              <w:r w:rsidR="000E7C7E">
                <w:rPr>
                  <w:noProof/>
                </w:rPr>
                <w:t>100</w:t>
              </w:r>
            </w:fldSimple>
            <w:bookmarkEnd w:id="523"/>
            <w:r w:rsidRPr="00084655">
              <w:t>: Read Sensor Definition File dialog</w:t>
            </w:r>
          </w:p>
          <w:p w14:paraId="0725A47E" w14:textId="77777777" w:rsidR="00391D00" w:rsidRDefault="00391D00" w:rsidP="00391D00">
            <w:pPr>
              <w:pStyle w:val="ProcessStep"/>
            </w:pPr>
            <w:r>
              <w:t xml:space="preserve">Click </w:t>
            </w:r>
            <w:r w:rsidRPr="00391D00">
              <w:rPr>
                <w:rStyle w:val="ActionButton"/>
              </w:rPr>
              <w:t> Browse </w:t>
            </w:r>
            <w:r>
              <w:t xml:space="preserve">, navigate to the </w:t>
            </w:r>
            <w:r w:rsidR="001247E8">
              <w:t>Sensor</w:t>
            </w:r>
            <w:r w:rsidR="00D74D14" w:rsidRPr="00084655">
              <w:t xml:space="preserve"> definition file</w:t>
            </w:r>
            <w:r>
              <w:t xml:space="preserve"> and open it.</w:t>
            </w:r>
          </w:p>
          <w:p w14:paraId="4A2432B1" w14:textId="77777777" w:rsidR="00D74D14" w:rsidRDefault="00391D00" w:rsidP="00391D00">
            <w:pPr>
              <w:pStyle w:val="ProcessStep"/>
            </w:pPr>
            <w:r>
              <w:t>C</w:t>
            </w:r>
            <w:r w:rsidR="00D74D14" w:rsidRPr="00084655">
              <w:t xml:space="preserve">lick </w:t>
            </w:r>
            <w:r w:rsidR="00D74D14" w:rsidRPr="00564907">
              <w:rPr>
                <w:rStyle w:val="ActionButton"/>
              </w:rPr>
              <w:t> </w:t>
            </w:r>
            <w:r w:rsidR="00D74D14" w:rsidRPr="00FC40BE">
              <w:rPr>
                <w:rStyle w:val="ActionButton"/>
              </w:rPr>
              <w:t>OK</w:t>
            </w:r>
            <w:r w:rsidR="00D74D14">
              <w:rPr>
                <w:rStyle w:val="ActionButton"/>
              </w:rPr>
              <w:t> </w:t>
            </w:r>
            <w:r w:rsidR="00D74D14" w:rsidRPr="00084655">
              <w:t xml:space="preserve"> to read the file and insert </w:t>
            </w:r>
            <w:r w:rsidR="00D74D14">
              <w:t>the</w:t>
            </w:r>
            <w:r w:rsidR="00D74D14" w:rsidRPr="00084655">
              <w:t xml:space="preserve"> new </w:t>
            </w:r>
            <w:r w:rsidR="001247E8">
              <w:t>Sensor</w:t>
            </w:r>
            <w:r w:rsidR="00D74D14" w:rsidRPr="00084655">
              <w:t xml:space="preserve"> into the database.</w:t>
            </w:r>
          </w:p>
        </w:tc>
      </w:tr>
    </w:tbl>
    <w:p w14:paraId="0C154E5A" w14:textId="77777777" w:rsidR="002A0FFE" w:rsidRPr="00084655" w:rsidRDefault="002A0FFE" w:rsidP="00561BB8">
      <w:pPr>
        <w:pStyle w:val="Body"/>
      </w:pPr>
      <w:r w:rsidRPr="00084655">
        <w:t xml:space="preserve">Sensor definition files are </w:t>
      </w:r>
      <w:r w:rsidR="00D74D14">
        <w:t xml:space="preserve">a proprietary format </w:t>
      </w:r>
      <w:r w:rsidRPr="00084655">
        <w:t xml:space="preserve">tab separated text file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14:paraId="286B8367" w14:textId="77777777" w:rsidR="002A0FFE" w:rsidRPr="004C3526" w:rsidRDefault="002A0FFE" w:rsidP="004C3526">
      <w:pPr>
        <w:pStyle w:val="Code"/>
      </w:pPr>
      <w:r w:rsidRPr="004C3526">
        <w:t>Name</w:t>
      </w:r>
      <w:r w:rsidRPr="004C3526">
        <w:tab/>
        <w:t>Description</w:t>
      </w:r>
      <w:r w:rsidRPr="004C3526">
        <w:tab/>
        <w:t>Company</w:t>
      </w:r>
      <w:r w:rsidRPr="004C3526">
        <w:tab/>
        <w:t>Type no</w:t>
      </w:r>
      <w:r w:rsidRPr="004C3526">
        <w:tab/>
        <w:t>no of channels</w:t>
      </w:r>
    </w:p>
    <w:p w14:paraId="3F9CBC71" w14:textId="77777777" w:rsidR="002A0FFE" w:rsidRPr="004C3526" w:rsidRDefault="002A0FFE" w:rsidP="004C3526">
      <w:pPr>
        <w:pStyle w:val="Code"/>
      </w:pPr>
      <w:r w:rsidRPr="004C3526">
        <w:t>&lt;sensor name&gt;</w:t>
      </w:r>
      <w:r w:rsidRPr="004C3526">
        <w:tab/>
        <w:t>&lt;sensor descr&gt;</w:t>
      </w:r>
      <w:r w:rsidRPr="004C3526">
        <w:tab/>
        <w:t>&lt;company name&gt;</w:t>
      </w:r>
      <w:r w:rsidRPr="004C3526">
        <w:tab/>
        <w:t>&lt;type number&gt;</w:t>
      </w:r>
      <w:r w:rsidRPr="004C3526">
        <w:tab/>
        <w:t>&lt;no of channels&gt;</w:t>
      </w:r>
    </w:p>
    <w:p w14:paraId="7AF61377" w14:textId="77777777" w:rsidR="002A0FFE" w:rsidRPr="004C3526" w:rsidRDefault="002A0FFE" w:rsidP="004C3526">
      <w:pPr>
        <w:pStyle w:val="Code"/>
      </w:pPr>
      <w:r w:rsidRPr="004C3526">
        <w:t>Band</w:t>
      </w:r>
      <w:r w:rsidRPr="004C3526">
        <w:tab/>
        <w:t>Average Wavelength(nm)</w:t>
      </w:r>
      <w:r w:rsidRPr="004C3526">
        <w:tab/>
        <w:t>FWHM (nm)</w:t>
      </w:r>
      <w:r w:rsidRPr="004C3526">
        <w:tab/>
      </w:r>
      <w:r w:rsidRPr="004C3526">
        <w:tab/>
      </w:r>
      <w:r w:rsidRPr="004C3526">
        <w:tab/>
      </w:r>
      <w:r w:rsidRPr="004C3526">
        <w:tab/>
      </w:r>
      <w:r w:rsidRPr="004C3526">
        <w:tab/>
      </w:r>
    </w:p>
    <w:p w14:paraId="4D55A2F5" w14:textId="77777777" w:rsidR="00FC40BE" w:rsidRPr="004C3526" w:rsidRDefault="00FC40BE" w:rsidP="004C3526">
      <w:pPr>
        <w:pStyle w:val="Code"/>
      </w:pPr>
      <w:r w:rsidRPr="004C3526">
        <w:t>&lt;band number&gt;</w:t>
      </w:r>
      <w:r w:rsidRPr="004C3526">
        <w:tab/>
        <w:t>&lt;wavelength&gt;</w:t>
      </w:r>
      <w:r w:rsidRPr="004C3526">
        <w:tab/>
        <w:t>&lt;fwhm&gt;</w:t>
      </w:r>
    </w:p>
    <w:p w14:paraId="69596C0A" w14:textId="77777777" w:rsidR="00FC40BE" w:rsidRPr="004C3526" w:rsidRDefault="00FC40BE" w:rsidP="004C3526">
      <w:pPr>
        <w:pStyle w:val="Code"/>
      </w:pPr>
      <w:r w:rsidRPr="004C3526">
        <w:t>&lt;band number&gt;</w:t>
      </w:r>
      <w:r w:rsidRPr="004C3526">
        <w:tab/>
        <w:t>&lt;wavelength&gt;</w:t>
      </w:r>
      <w:r w:rsidRPr="004C3526">
        <w:tab/>
        <w:t>&lt;fwhm&gt;</w:t>
      </w:r>
    </w:p>
    <w:p w14:paraId="2692B013" w14:textId="77777777" w:rsidR="00FC40BE" w:rsidRPr="004C3526" w:rsidRDefault="00FC40BE" w:rsidP="004C3526">
      <w:pPr>
        <w:pStyle w:val="Code"/>
      </w:pPr>
      <w:r w:rsidRPr="004C3526">
        <w:t>&lt;band number&gt;</w:t>
      </w:r>
      <w:r w:rsidRPr="004C3526">
        <w:tab/>
        <w:t>&lt;wavelength&gt;</w:t>
      </w:r>
      <w:r w:rsidRPr="004C3526">
        <w:tab/>
        <w:t>&lt;fwhm&gt;</w:t>
      </w:r>
    </w:p>
    <w:p w14:paraId="647986B7" w14:textId="77777777" w:rsidR="00FC40BE" w:rsidRPr="004C3526" w:rsidRDefault="00FC40BE" w:rsidP="004C3526">
      <w:pPr>
        <w:pStyle w:val="Code"/>
      </w:pPr>
      <w:r w:rsidRPr="004C3526">
        <w:t xml:space="preserve">    :</w:t>
      </w:r>
    </w:p>
    <w:p w14:paraId="25321511" w14:textId="77777777" w:rsidR="00FC40BE" w:rsidRPr="004C3526" w:rsidRDefault="00FC40BE" w:rsidP="004C3526">
      <w:pPr>
        <w:pStyle w:val="Code"/>
      </w:pPr>
      <w:r w:rsidRPr="004C3526">
        <w:t xml:space="preserve">    :</w:t>
      </w:r>
    </w:p>
    <w:p w14:paraId="0D5EE6F3" w14:textId="77777777"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14:paraId="0CCEAD7B" w14:textId="77777777" w:rsidR="00256F45" w:rsidRDefault="00256F45" w:rsidP="00256F45">
      <w:pPr>
        <w:pStyle w:val="HangingIndent"/>
      </w:pPr>
      <w:r w:rsidRPr="000F0766">
        <w:rPr>
          <w:rStyle w:val="Codeintext"/>
        </w:rPr>
        <w:t>&lt;sensor name&gt;</w:t>
      </w:r>
      <w:r>
        <w:tab/>
        <w:t xml:space="preserve">The name by which this new Sensor will be known to </w:t>
      </w:r>
      <w:r w:rsidR="00F52044">
        <w:t>SPECCHIO</w:t>
      </w:r>
      <w:r>
        <w:t>. It will appear in the Sensor Metadata Attribute’s dropdown list.</w:t>
      </w:r>
    </w:p>
    <w:p w14:paraId="6FE1F9CF" w14:textId="77777777" w:rsidR="00256F45" w:rsidRDefault="00256F45" w:rsidP="00256F45">
      <w:pPr>
        <w:pStyle w:val="HangingIndent"/>
      </w:pPr>
      <w:r w:rsidRPr="000F0766">
        <w:rPr>
          <w:rStyle w:val="Codeintext"/>
        </w:rPr>
        <w:t>&lt;sensor descr&gt;</w:t>
      </w:r>
      <w:r>
        <w:tab/>
        <w:t>A short description of this Sensor</w:t>
      </w:r>
    </w:p>
    <w:p w14:paraId="4B3967E5" w14:textId="77777777" w:rsidR="00256F45" w:rsidRDefault="00256F45" w:rsidP="00256F45">
      <w:pPr>
        <w:pStyle w:val="HangingIndent"/>
      </w:pPr>
      <w:r w:rsidRPr="000F0766">
        <w:rPr>
          <w:rStyle w:val="Codeintext"/>
        </w:rPr>
        <w:t>&lt;company name&gt;</w:t>
      </w:r>
      <w:r>
        <w:tab/>
        <w:t xml:space="preserve">The name of the company which manufactures this </w:t>
      </w:r>
      <w:r w:rsidR="001247E8">
        <w:t>Sensor</w:t>
      </w:r>
      <w:r>
        <w:t xml:space="preserve">. It must exactly match the value in the </w:t>
      </w:r>
      <w:r w:rsidRPr="00256F45">
        <w:rPr>
          <w:rStyle w:val="GUIWord"/>
        </w:rPr>
        <w:t>short_name</w:t>
      </w:r>
      <w:r>
        <w:t xml:space="preserve"> column for one of the manufacturers in </w:t>
      </w:r>
      <w:r w:rsidR="00F52044">
        <w:t>SPECCHIO</w:t>
      </w:r>
      <w:r>
        <w:t xml:space="preserve">’s predefined manufacturer’s table. </w:t>
      </w:r>
      <w:r w:rsidRPr="00256F45">
        <w:rPr>
          <w:rStyle w:val="CrossReference"/>
        </w:rPr>
        <w:t xml:space="preserve">See </w:t>
      </w:r>
      <w:r w:rsidR="00C63D4F">
        <w:fldChar w:fldCharType="begin"/>
      </w:r>
      <w:r w:rsidR="00C63D4F">
        <w:instrText xml:space="preserve"> REF _Ref357589894 \r \h  \* MERGEFORMAT </w:instrText>
      </w:r>
      <w:r w:rsidR="00C63D4F">
        <w:fldChar w:fldCharType="separate"/>
      </w:r>
      <w:r w:rsidR="000E7C7E" w:rsidRPr="000E7C7E">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0E7C7E" w:rsidRPr="000E7C7E">
        <w:rPr>
          <w:rStyle w:val="CrossReference"/>
        </w:rPr>
        <w:t>Predefined Manufacturer Table</w:t>
      </w:r>
      <w:r w:rsidR="00C63D4F">
        <w:fldChar w:fldCharType="end"/>
      </w:r>
      <w:r>
        <w:t xml:space="preserve"> for the list of manufacturers and their </w:t>
      </w:r>
      <w:r w:rsidRPr="00256F45">
        <w:rPr>
          <w:rStyle w:val="GUIWord"/>
        </w:rPr>
        <w:t>short_name</w:t>
      </w:r>
      <w:r w:rsidRPr="00256F45">
        <w:t xml:space="preserve"> values.</w:t>
      </w:r>
    </w:p>
    <w:p w14:paraId="74539308" w14:textId="77777777" w:rsidR="00256F45" w:rsidRDefault="00256F45" w:rsidP="00256F45">
      <w:pPr>
        <w:pStyle w:val="HangingIndent"/>
      </w:pPr>
      <w:r w:rsidRPr="000F0766">
        <w:rPr>
          <w:rStyle w:val="Codeintext"/>
        </w:rPr>
        <w:t>&lt;type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14:paraId="453C87C0" w14:textId="77777777" w:rsidR="00256F45" w:rsidRDefault="00256F45" w:rsidP="00256F45">
      <w:pPr>
        <w:pStyle w:val="HangingIndent"/>
      </w:pPr>
      <w:r w:rsidRPr="000F0766">
        <w:rPr>
          <w:rStyle w:val="Codeintext"/>
        </w:rPr>
        <w:t>&lt;no of channels&gt;</w:t>
      </w:r>
      <w:r>
        <w:tab/>
      </w:r>
      <w:r w:rsidR="00E77A98">
        <w:t>The number of frequency channels measured by this Sensor. This must be the same as the number of lines in the Band Table in this file.</w:t>
      </w:r>
    </w:p>
    <w:p w14:paraId="3E30B5AE" w14:textId="77777777"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14:paraId="6DB6A162" w14:textId="77777777"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14:paraId="125A3041" w14:textId="77777777" w:rsidR="00256F45" w:rsidRDefault="00256F45" w:rsidP="00256F45">
      <w:pPr>
        <w:pStyle w:val="HangingIndent"/>
      </w:pPr>
      <w:r w:rsidRPr="000F0766">
        <w:rPr>
          <w:rStyle w:val="Codeintext"/>
        </w:rPr>
        <w:t>&lt;band number&gt;</w:t>
      </w:r>
      <w:r>
        <w:tab/>
      </w:r>
      <w:r w:rsidR="00E77A98">
        <w:t>An integer number, starting at 1 and incrementing for each band in the Band Table.</w:t>
      </w:r>
    </w:p>
    <w:p w14:paraId="28F9E6A3" w14:textId="77777777" w:rsidR="00256F45" w:rsidRDefault="00256F45" w:rsidP="00256F45">
      <w:pPr>
        <w:pStyle w:val="HangingIndent"/>
      </w:pPr>
      <w:r w:rsidRPr="000F0766">
        <w:rPr>
          <w:rStyle w:val="Codeintext"/>
        </w:rPr>
        <w:t>&lt;wavelength&gt;</w:t>
      </w:r>
      <w:r w:rsidR="00E77A98">
        <w:tab/>
        <w:t>The central wavelength of this band in nanometers.</w:t>
      </w:r>
    </w:p>
    <w:p w14:paraId="1611B776" w14:textId="77777777" w:rsidR="00256F45" w:rsidRDefault="00256F45" w:rsidP="00256F45">
      <w:pPr>
        <w:pStyle w:val="HangingIndent"/>
      </w:pPr>
      <w:r w:rsidRPr="000F0766">
        <w:rPr>
          <w:rStyle w:val="Codeintext"/>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14:paraId="40B7DED7" w14:textId="77777777" w:rsidR="00E77A98" w:rsidRDefault="00E77A98" w:rsidP="00E77A98">
      <w:pPr>
        <w:pStyle w:val="Body"/>
      </w:pPr>
      <w:r>
        <w:t>Notes on the file format.</w:t>
      </w:r>
    </w:p>
    <w:p w14:paraId="68ECC80D" w14:textId="77777777" w:rsidR="00E77A98" w:rsidRDefault="00E77A98" w:rsidP="00E77A98">
      <w:pPr>
        <w:pStyle w:val="Bullet"/>
      </w:pPr>
      <w:r>
        <w:t>There must be exactly one tab character between each field.</w:t>
      </w:r>
    </w:p>
    <w:p w14:paraId="5EC394C7" w14:textId="77777777" w:rsidR="00E77A98" w:rsidRDefault="00E77A98" w:rsidP="00E77A98">
      <w:pPr>
        <w:pStyle w:val="Bullet"/>
      </w:pPr>
      <w:r>
        <w:t>The lines must not start with a tab character.</w:t>
      </w:r>
    </w:p>
    <w:p w14:paraId="102F9261" w14:textId="77777777" w:rsidR="00E77A98" w:rsidRDefault="00E77A98" w:rsidP="00E77A98">
      <w:pPr>
        <w:pStyle w:val="HeadingSubUnnumbered"/>
      </w:pPr>
      <w:r>
        <w:t>Example</w:t>
      </w:r>
    </w:p>
    <w:p w14:paraId="0C0F3EED" w14:textId="77777777" w:rsidR="00571329" w:rsidRPr="00571329" w:rsidRDefault="00571329" w:rsidP="00571329">
      <w:pPr>
        <w:pStyle w:val="Body"/>
      </w:pPr>
      <w:r>
        <w:t>An Excel view of a Sensor Definition File.</w:t>
      </w:r>
    </w:p>
    <w:p w14:paraId="3FEDB99A" w14:textId="77777777" w:rsidR="002A0FFE" w:rsidRPr="00084655" w:rsidRDefault="00410FC7" w:rsidP="00561BB8">
      <w:pPr>
        <w:pStyle w:val="Figure"/>
      </w:pPr>
      <w:r>
        <w:rPr>
          <w:lang w:val="en-US" w:eastAsia="en-US"/>
        </w:rPr>
        <w:drawing>
          <wp:inline distT="0" distB="0" distL="0" distR="0" wp14:anchorId="714400B5" wp14:editId="58DC09A0">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0"/>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DF628EE" w14:textId="77777777" w:rsidR="002A0FFE" w:rsidRDefault="002A0FFE" w:rsidP="00EB49E0">
      <w:pPr>
        <w:pStyle w:val="Caption"/>
      </w:pPr>
      <w:bookmarkStart w:id="524" w:name="_Ref153772038"/>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0E7C7E">
        <w:rPr>
          <w:noProof/>
        </w:rPr>
        <w:t>101</w:t>
      </w:r>
      <w:r w:rsidR="00AE2F37">
        <w:rPr>
          <w:noProof/>
        </w:rPr>
        <w:fldChar w:fldCharType="end"/>
      </w:r>
      <w:bookmarkEnd w:id="524"/>
      <w:r w:rsidRPr="00084655">
        <w:t xml:space="preserve">: Part of a </w:t>
      </w:r>
      <w:r w:rsidR="001247E8">
        <w:t>Sensor</w:t>
      </w:r>
      <w:r w:rsidRPr="00084655">
        <w:t xml:space="preserve"> definition file being edited in Excel</w:t>
      </w:r>
    </w:p>
    <w:p w14:paraId="078D0017" w14:textId="77777777" w:rsidR="00826992" w:rsidRDefault="00571329" w:rsidP="00571329">
      <w:pPr>
        <w:pStyle w:val="Body"/>
      </w:pPr>
      <w:r>
        <w:t>A text file view of the same file. Note that the tab positions do not appear to line up when displayed this way.</w:t>
      </w:r>
    </w:p>
    <w:p w14:paraId="47492CB9" w14:textId="77777777" w:rsidR="00826992" w:rsidRPr="004C3526" w:rsidRDefault="00826992" w:rsidP="004C3526">
      <w:pPr>
        <w:pStyle w:val="Code"/>
      </w:pPr>
      <w:r w:rsidRPr="004C3526">
        <w:t>Name</w:t>
      </w:r>
      <w:r w:rsidRPr="004C3526">
        <w:tab/>
        <w:t>Description</w:t>
      </w:r>
      <w:r w:rsidRPr="004C3526">
        <w:tab/>
        <w:t>Company</w:t>
      </w:r>
      <w:r w:rsidRPr="004C3526">
        <w:tab/>
        <w:t>Type no</w:t>
      </w:r>
      <w:r w:rsidRPr="004C3526">
        <w:tab/>
        <w:t>no of channels</w:t>
      </w:r>
    </w:p>
    <w:p w14:paraId="5D45A227" w14:textId="77777777" w:rsidR="00826992" w:rsidRPr="004C3526" w:rsidRDefault="00826992" w:rsidP="004C3526">
      <w:pPr>
        <w:pStyle w:val="Code"/>
      </w:pPr>
      <w:r w:rsidRPr="004C3526">
        <w:t>ASD FSFR</w:t>
      </w:r>
      <w:r w:rsidRPr="004C3526">
        <w:tab/>
        <w:t>ASD Fieldspec FR</w:t>
      </w:r>
      <w:r w:rsidRPr="004C3526">
        <w:tab/>
        <w:t>ASD</w:t>
      </w:r>
      <w:r w:rsidRPr="004C3526">
        <w:tab/>
        <w:t>4</w:t>
      </w:r>
      <w:r w:rsidRPr="004C3526">
        <w:tab/>
        <w:t>2151</w:t>
      </w:r>
    </w:p>
    <w:p w14:paraId="536A900D" w14:textId="77777777" w:rsidR="00826992" w:rsidRPr="004C3526" w:rsidRDefault="00826992" w:rsidP="004C3526">
      <w:pPr>
        <w:pStyle w:val="Code"/>
      </w:pPr>
      <w:r w:rsidRPr="004C3526">
        <w:t>Band</w:t>
      </w:r>
      <w:r w:rsidRPr="004C3526">
        <w:tab/>
        <w:t>Average Wavelength (nm)</w:t>
      </w:r>
      <w:r w:rsidRPr="004C3526">
        <w:tab/>
        <w:t>Full Width at Half the Maximum FWHM (nm)</w:t>
      </w:r>
      <w:r w:rsidRPr="004C3526">
        <w:tab/>
      </w:r>
      <w:r w:rsidRPr="004C3526">
        <w:tab/>
      </w:r>
    </w:p>
    <w:p w14:paraId="3A25336A" w14:textId="77777777" w:rsidR="00826992" w:rsidRPr="004C3526" w:rsidRDefault="00826992" w:rsidP="004C3526">
      <w:pPr>
        <w:pStyle w:val="Code"/>
      </w:pPr>
      <w:r w:rsidRPr="004C3526">
        <w:t>1</w:t>
      </w:r>
      <w:r w:rsidRPr="004C3526">
        <w:tab/>
        <w:t>350</w:t>
      </w:r>
      <w:r w:rsidRPr="004C3526">
        <w:tab/>
        <w:t>2</w:t>
      </w:r>
      <w:r w:rsidRPr="004C3526">
        <w:tab/>
      </w:r>
      <w:r w:rsidRPr="004C3526">
        <w:tab/>
      </w:r>
    </w:p>
    <w:p w14:paraId="40324A8A" w14:textId="77777777" w:rsidR="00826992" w:rsidRPr="004C3526" w:rsidRDefault="00826992" w:rsidP="004C3526">
      <w:pPr>
        <w:pStyle w:val="Code"/>
      </w:pPr>
      <w:r w:rsidRPr="004C3526">
        <w:t>2</w:t>
      </w:r>
      <w:r w:rsidRPr="004C3526">
        <w:tab/>
        <w:t>351</w:t>
      </w:r>
      <w:r w:rsidRPr="004C3526">
        <w:tab/>
        <w:t>2</w:t>
      </w:r>
      <w:r w:rsidRPr="004C3526">
        <w:tab/>
      </w:r>
      <w:r w:rsidRPr="004C3526">
        <w:tab/>
      </w:r>
    </w:p>
    <w:p w14:paraId="64627296" w14:textId="77777777" w:rsidR="00826992" w:rsidRPr="004C3526" w:rsidRDefault="00826992" w:rsidP="004C3526">
      <w:pPr>
        <w:pStyle w:val="Code"/>
      </w:pPr>
      <w:r w:rsidRPr="004C3526">
        <w:t>3</w:t>
      </w:r>
      <w:r w:rsidRPr="004C3526">
        <w:tab/>
        <w:t>352</w:t>
      </w:r>
      <w:r w:rsidRPr="004C3526">
        <w:tab/>
        <w:t>2</w:t>
      </w:r>
      <w:r w:rsidRPr="004C3526">
        <w:tab/>
      </w:r>
      <w:r w:rsidRPr="004C3526">
        <w:tab/>
      </w:r>
    </w:p>
    <w:p w14:paraId="2FD2D842" w14:textId="77777777" w:rsidR="00826992" w:rsidRPr="004C3526" w:rsidRDefault="00826992" w:rsidP="004C3526">
      <w:pPr>
        <w:pStyle w:val="Code"/>
      </w:pPr>
      <w:r w:rsidRPr="004C3526">
        <w:t>4</w:t>
      </w:r>
      <w:r w:rsidRPr="004C3526">
        <w:tab/>
        <w:t>353</w:t>
      </w:r>
      <w:r w:rsidRPr="004C3526">
        <w:tab/>
        <w:t>2</w:t>
      </w:r>
      <w:r w:rsidRPr="004C3526">
        <w:tab/>
      </w:r>
      <w:r w:rsidRPr="004C3526">
        <w:tab/>
      </w:r>
    </w:p>
    <w:p w14:paraId="46BF27CE" w14:textId="77777777" w:rsidR="00826992" w:rsidRPr="004C3526" w:rsidRDefault="00826992" w:rsidP="004C3526">
      <w:pPr>
        <w:pStyle w:val="Code"/>
      </w:pPr>
      <w:r w:rsidRPr="004C3526">
        <w:t>5</w:t>
      </w:r>
      <w:r w:rsidRPr="004C3526">
        <w:tab/>
        <w:t>354</w:t>
      </w:r>
      <w:r w:rsidRPr="004C3526">
        <w:tab/>
        <w:t>2</w:t>
      </w:r>
      <w:r w:rsidRPr="004C3526">
        <w:tab/>
      </w:r>
      <w:r w:rsidRPr="004C3526">
        <w:tab/>
      </w:r>
    </w:p>
    <w:p w14:paraId="2E66DCC8" w14:textId="77777777" w:rsidR="00826992" w:rsidRPr="004C3526" w:rsidRDefault="00826992" w:rsidP="004C3526">
      <w:pPr>
        <w:pStyle w:val="Code"/>
      </w:pPr>
      <w:r w:rsidRPr="004C3526">
        <w:t>6</w:t>
      </w:r>
      <w:r w:rsidRPr="004C3526">
        <w:tab/>
        <w:t>355</w:t>
      </w:r>
      <w:r w:rsidRPr="004C3526">
        <w:tab/>
        <w:t>2</w:t>
      </w:r>
      <w:r w:rsidRPr="004C3526">
        <w:tab/>
      </w:r>
      <w:r w:rsidRPr="004C3526">
        <w:tab/>
      </w:r>
    </w:p>
    <w:p w14:paraId="3B30C16B" w14:textId="77777777" w:rsidR="00826992" w:rsidRPr="004C3526" w:rsidRDefault="00826992" w:rsidP="004C3526">
      <w:pPr>
        <w:pStyle w:val="Code"/>
      </w:pPr>
      <w:r w:rsidRPr="004C3526">
        <w:t>7</w:t>
      </w:r>
      <w:r w:rsidRPr="004C3526">
        <w:tab/>
        <w:t>356</w:t>
      </w:r>
      <w:r w:rsidRPr="004C3526">
        <w:tab/>
        <w:t>2</w:t>
      </w:r>
      <w:r w:rsidRPr="004C3526">
        <w:tab/>
      </w:r>
      <w:r w:rsidRPr="004C3526">
        <w:tab/>
      </w:r>
    </w:p>
    <w:p w14:paraId="5878FAC4" w14:textId="77777777" w:rsidR="00826992" w:rsidRPr="004C3526" w:rsidRDefault="00826992" w:rsidP="004C3526">
      <w:pPr>
        <w:pStyle w:val="Code"/>
      </w:pPr>
      <w:r w:rsidRPr="004C3526">
        <w:t>8</w:t>
      </w:r>
      <w:r w:rsidRPr="004C3526">
        <w:tab/>
        <w:t>357</w:t>
      </w:r>
      <w:r w:rsidRPr="004C3526">
        <w:tab/>
        <w:t>2</w:t>
      </w:r>
      <w:r w:rsidRPr="004C3526">
        <w:tab/>
      </w:r>
      <w:r w:rsidRPr="004C3526">
        <w:tab/>
      </w:r>
    </w:p>
    <w:p w14:paraId="34390353" w14:textId="77777777" w:rsidR="00826992" w:rsidRPr="004C3526" w:rsidRDefault="00826992" w:rsidP="004C3526">
      <w:pPr>
        <w:pStyle w:val="Code"/>
      </w:pPr>
      <w:r w:rsidRPr="004C3526">
        <w:t>9</w:t>
      </w:r>
      <w:r w:rsidRPr="004C3526">
        <w:tab/>
        <w:t>358</w:t>
      </w:r>
      <w:r w:rsidRPr="004C3526">
        <w:tab/>
        <w:t>2</w:t>
      </w:r>
      <w:r w:rsidRPr="004C3526">
        <w:tab/>
      </w:r>
      <w:r w:rsidRPr="004C3526">
        <w:tab/>
      </w:r>
    </w:p>
    <w:p w14:paraId="0A4163FE" w14:textId="77777777" w:rsidR="00826992" w:rsidRPr="004C3526" w:rsidRDefault="00826992" w:rsidP="004C3526">
      <w:pPr>
        <w:pStyle w:val="Code"/>
      </w:pPr>
      <w:r w:rsidRPr="004C3526">
        <w:t>10</w:t>
      </w:r>
      <w:r w:rsidRPr="004C3526">
        <w:tab/>
        <w:t>359</w:t>
      </w:r>
      <w:r w:rsidRPr="004C3526">
        <w:tab/>
        <w:t>2</w:t>
      </w:r>
      <w:r w:rsidRPr="004C3526">
        <w:tab/>
      </w:r>
      <w:r w:rsidRPr="004C3526">
        <w:tab/>
      </w:r>
    </w:p>
    <w:p w14:paraId="09A5BCC7" w14:textId="77777777" w:rsidR="00826992" w:rsidRPr="004C3526" w:rsidRDefault="00826992" w:rsidP="004C3526">
      <w:pPr>
        <w:pStyle w:val="Code"/>
      </w:pPr>
      <w:r w:rsidRPr="004C3526">
        <w:t>11</w:t>
      </w:r>
      <w:r w:rsidRPr="004C3526">
        <w:tab/>
        <w:t>360</w:t>
      </w:r>
      <w:r w:rsidRPr="004C3526">
        <w:tab/>
        <w:t>2</w:t>
      </w:r>
      <w:r w:rsidRPr="004C3526">
        <w:tab/>
      </w:r>
      <w:r w:rsidRPr="004C3526">
        <w:tab/>
      </w:r>
    </w:p>
    <w:p w14:paraId="3647C5EE" w14:textId="77777777" w:rsidR="00826992" w:rsidRPr="004C3526" w:rsidRDefault="00826992" w:rsidP="004C3526">
      <w:pPr>
        <w:pStyle w:val="Code"/>
      </w:pPr>
      <w:r w:rsidRPr="004C3526">
        <w:t>12</w:t>
      </w:r>
      <w:r w:rsidRPr="004C3526">
        <w:tab/>
        <w:t>361</w:t>
      </w:r>
      <w:r w:rsidRPr="004C3526">
        <w:tab/>
        <w:t>2</w:t>
      </w:r>
      <w:r w:rsidRPr="004C3526">
        <w:tab/>
      </w:r>
      <w:r w:rsidRPr="004C3526">
        <w:tab/>
      </w:r>
    </w:p>
    <w:p w14:paraId="7A8118AB" w14:textId="77777777" w:rsidR="00826992" w:rsidRPr="004C3526" w:rsidRDefault="00826992" w:rsidP="004C3526">
      <w:pPr>
        <w:pStyle w:val="Code"/>
      </w:pPr>
      <w:r w:rsidRPr="004C3526">
        <w:t>13</w:t>
      </w:r>
      <w:r w:rsidRPr="004C3526">
        <w:tab/>
        <w:t>362</w:t>
      </w:r>
      <w:r w:rsidRPr="004C3526">
        <w:tab/>
        <w:t>2</w:t>
      </w:r>
      <w:r w:rsidRPr="004C3526">
        <w:tab/>
      </w:r>
      <w:r w:rsidRPr="004C3526">
        <w:tab/>
      </w:r>
    </w:p>
    <w:p w14:paraId="459C56D3" w14:textId="77777777" w:rsidR="00826992" w:rsidRPr="004C3526" w:rsidRDefault="00826992" w:rsidP="004C3526">
      <w:pPr>
        <w:pStyle w:val="Code"/>
      </w:pPr>
      <w:r w:rsidRPr="004C3526">
        <w:t>14</w:t>
      </w:r>
      <w:r w:rsidRPr="004C3526">
        <w:tab/>
        <w:t>363</w:t>
      </w:r>
      <w:r w:rsidRPr="004C3526">
        <w:tab/>
        <w:t>2</w:t>
      </w:r>
    </w:p>
    <w:p w14:paraId="19BBBC7D" w14:textId="77777777" w:rsidR="00826992" w:rsidRPr="004C3526" w:rsidRDefault="00826992" w:rsidP="004C3526">
      <w:pPr>
        <w:pStyle w:val="Code"/>
      </w:pPr>
      <w:r w:rsidRPr="004C3526">
        <w:t>15</w:t>
      </w:r>
      <w:r w:rsidRPr="004C3526">
        <w:tab/>
        <w:t>364</w:t>
      </w:r>
      <w:r w:rsidRPr="004C3526">
        <w:tab/>
        <w:t>2</w:t>
      </w:r>
    </w:p>
    <w:p w14:paraId="523AC719" w14:textId="77777777" w:rsidR="00826992" w:rsidRPr="004C3526" w:rsidRDefault="00826992" w:rsidP="004C3526">
      <w:pPr>
        <w:pStyle w:val="Code"/>
      </w:pPr>
      <w:r w:rsidRPr="004C3526">
        <w:t>16</w:t>
      </w:r>
      <w:r w:rsidRPr="004C3526">
        <w:tab/>
        <w:t>365</w:t>
      </w:r>
      <w:r w:rsidRPr="004C3526">
        <w:tab/>
        <w:t>2</w:t>
      </w:r>
    </w:p>
    <w:p w14:paraId="33F4F30F" w14:textId="77777777" w:rsidR="00826992" w:rsidRPr="004C3526" w:rsidRDefault="00826992" w:rsidP="004C3526">
      <w:pPr>
        <w:pStyle w:val="Code"/>
      </w:pPr>
      <w:r w:rsidRPr="004C3526">
        <w:t>17</w:t>
      </w:r>
      <w:r w:rsidRPr="004C3526">
        <w:tab/>
        <w:t>366</w:t>
      </w:r>
      <w:r w:rsidRPr="004C3526">
        <w:tab/>
        <w:t>2</w:t>
      </w:r>
    </w:p>
    <w:p w14:paraId="571D4C48" w14:textId="77777777" w:rsidR="00826992" w:rsidRPr="004C3526" w:rsidRDefault="00826992" w:rsidP="004C3526">
      <w:pPr>
        <w:pStyle w:val="Code"/>
      </w:pPr>
      <w:r w:rsidRPr="004C3526">
        <w:t>18</w:t>
      </w:r>
      <w:r w:rsidRPr="004C3526">
        <w:tab/>
        <w:t>367</w:t>
      </w:r>
      <w:r w:rsidRPr="004C3526">
        <w:tab/>
        <w:t>2</w:t>
      </w:r>
    </w:p>
    <w:p w14:paraId="1A044B16" w14:textId="77777777" w:rsidR="00826992" w:rsidRPr="004C3526" w:rsidRDefault="00826992" w:rsidP="004C3526">
      <w:pPr>
        <w:pStyle w:val="Code"/>
      </w:pPr>
      <w:r w:rsidRPr="004C3526">
        <w:t>19</w:t>
      </w:r>
      <w:r w:rsidRPr="004C3526">
        <w:tab/>
        <w:t>368</w:t>
      </w:r>
      <w:r w:rsidRPr="004C3526">
        <w:tab/>
        <w:t>2</w:t>
      </w:r>
    </w:p>
    <w:p w14:paraId="31C1582B" w14:textId="77777777" w:rsidR="00826992" w:rsidRPr="004C3526" w:rsidRDefault="00826992" w:rsidP="004C3526">
      <w:pPr>
        <w:pStyle w:val="Code"/>
      </w:pPr>
      <w:r w:rsidRPr="004C3526">
        <w:t>20</w:t>
      </w:r>
      <w:r w:rsidRPr="004C3526">
        <w:tab/>
        <w:t>369</w:t>
      </w:r>
      <w:r w:rsidRPr="004C3526">
        <w:tab/>
        <w:t>2</w:t>
      </w:r>
    </w:p>
    <w:p w14:paraId="616046E8" w14:textId="77777777" w:rsidR="00826992" w:rsidRPr="004C3526" w:rsidRDefault="00826992" w:rsidP="004C3526">
      <w:pPr>
        <w:pStyle w:val="Code"/>
      </w:pPr>
      <w:r w:rsidRPr="004C3526">
        <w:t>21</w:t>
      </w:r>
      <w:r w:rsidRPr="004C3526">
        <w:tab/>
        <w:t>370</w:t>
      </w:r>
      <w:r w:rsidRPr="004C3526">
        <w:tab/>
        <w:t>2</w:t>
      </w:r>
    </w:p>
    <w:p w14:paraId="458D1197" w14:textId="77777777" w:rsidR="006600FE" w:rsidRDefault="008F153A" w:rsidP="00E5047C">
      <w:pPr>
        <w:pStyle w:val="Heading2"/>
      </w:pPr>
      <w:bookmarkStart w:id="525" w:name="_Ref97355090"/>
      <w:bookmarkStart w:id="526" w:name="_Toc355280417"/>
      <w:bookmarkStart w:id="527" w:name="_Toc293145300"/>
      <w:r>
        <w:t>Instrument Administration</w:t>
      </w:r>
      <w:bookmarkEnd w:id="525"/>
      <w:bookmarkEnd w:id="526"/>
      <w:bookmarkEnd w:id="527"/>
    </w:p>
    <w:p w14:paraId="4FE8A97E" w14:textId="77777777" w:rsidR="00684366" w:rsidRDefault="00C41FBE" w:rsidP="00C41FBE">
      <w:pPr>
        <w:pStyle w:val="Note"/>
      </w:pPr>
      <w:r>
        <w:t>Note</w:t>
      </w:r>
      <w:r>
        <w:tab/>
      </w:r>
      <w:r w:rsidR="00684366">
        <w:t xml:space="preserve">Any user can open the Instrument Administration dialogs but only Administrators can </w:t>
      </w:r>
      <w:r w:rsidR="00391D00">
        <w:t>save</w:t>
      </w:r>
      <w:r w:rsidR="00684366">
        <w:t xml:space="preserve"> changes to the database.</w:t>
      </w:r>
    </w:p>
    <w:p w14:paraId="2BBB263C" w14:textId="77777777"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firstRow="1" w:lastRow="0" w:firstColumn="1" w:lastColumn="0" w:noHBand="0" w:noVBand="1"/>
      </w:tblPr>
      <w:tblGrid>
        <w:gridCol w:w="1526"/>
        <w:gridCol w:w="3440"/>
        <w:gridCol w:w="3896"/>
      </w:tblGrid>
      <w:tr w:rsidR="00CE0A1B" w:rsidRPr="00CE0A1B" w14:paraId="2978328D" w14:textId="77777777" w:rsidTr="00CE0A1B">
        <w:tc>
          <w:tcPr>
            <w:tcW w:w="0" w:type="auto"/>
          </w:tcPr>
          <w:p w14:paraId="45B68F02" w14:textId="77777777" w:rsidR="00CE0A1B" w:rsidRPr="00CE0A1B" w:rsidRDefault="00CE0A1B" w:rsidP="00CE0A1B">
            <w:pPr>
              <w:pStyle w:val="TableText"/>
              <w:rPr>
                <w:rStyle w:val="Strong"/>
              </w:rPr>
            </w:pPr>
            <w:r w:rsidRPr="00CE0A1B">
              <w:rPr>
                <w:rStyle w:val="Strong"/>
              </w:rPr>
              <w:t>Field name</w:t>
            </w:r>
          </w:p>
        </w:tc>
        <w:tc>
          <w:tcPr>
            <w:tcW w:w="0" w:type="auto"/>
          </w:tcPr>
          <w:p w14:paraId="079916F2" w14:textId="77777777" w:rsidR="00CE0A1B" w:rsidRPr="00CE0A1B" w:rsidRDefault="00CE0A1B" w:rsidP="00CE0A1B">
            <w:pPr>
              <w:pStyle w:val="TableText"/>
              <w:rPr>
                <w:rStyle w:val="Strong"/>
              </w:rPr>
            </w:pPr>
            <w:r w:rsidRPr="00CE0A1B">
              <w:rPr>
                <w:rStyle w:val="Strong"/>
              </w:rPr>
              <w:t>Format</w:t>
            </w:r>
          </w:p>
        </w:tc>
        <w:tc>
          <w:tcPr>
            <w:tcW w:w="0" w:type="auto"/>
          </w:tcPr>
          <w:p w14:paraId="171205E0" w14:textId="77777777" w:rsidR="00CE0A1B" w:rsidRPr="00CE0A1B" w:rsidRDefault="00CE0A1B" w:rsidP="00CE0A1B">
            <w:pPr>
              <w:pStyle w:val="TableText"/>
              <w:rPr>
                <w:rStyle w:val="Strong"/>
              </w:rPr>
            </w:pPr>
            <w:r w:rsidRPr="00CE0A1B">
              <w:rPr>
                <w:rStyle w:val="Strong"/>
              </w:rPr>
              <w:t>Comments</w:t>
            </w:r>
          </w:p>
        </w:tc>
      </w:tr>
      <w:tr w:rsidR="00CE0A1B" w:rsidRPr="00CE0A1B" w14:paraId="4F0B2901" w14:textId="77777777" w:rsidTr="00CE0A1B">
        <w:tc>
          <w:tcPr>
            <w:tcW w:w="0" w:type="auto"/>
          </w:tcPr>
          <w:p w14:paraId="03380C57" w14:textId="77777777" w:rsidR="00CE0A1B" w:rsidRPr="00CE0A1B" w:rsidRDefault="00CE0A1B" w:rsidP="00CE0A1B">
            <w:pPr>
              <w:pStyle w:val="TableText"/>
            </w:pPr>
            <w:r w:rsidRPr="00CE0A1B">
              <w:t>Instrument name</w:t>
            </w:r>
          </w:p>
        </w:tc>
        <w:tc>
          <w:tcPr>
            <w:tcW w:w="0" w:type="auto"/>
          </w:tcPr>
          <w:p w14:paraId="183E132A" w14:textId="77777777" w:rsidR="00CE0A1B" w:rsidRPr="00CE0A1B" w:rsidRDefault="00CE0A1B" w:rsidP="00CE0A1B">
            <w:pPr>
              <w:pStyle w:val="TableText"/>
            </w:pPr>
            <w:r>
              <w:t>Text string</w:t>
            </w:r>
          </w:p>
        </w:tc>
        <w:tc>
          <w:tcPr>
            <w:tcW w:w="0" w:type="auto"/>
          </w:tcPr>
          <w:p w14:paraId="2071F686" w14:textId="77777777" w:rsidR="00CE0A1B" w:rsidRPr="00CE0A1B" w:rsidRDefault="00CE0A1B" w:rsidP="00CE0A1B">
            <w:pPr>
              <w:pStyle w:val="TableText"/>
            </w:pPr>
            <w:r w:rsidRPr="00CE0A1B">
              <w:t>This name will appear in the dropdown list of Instruments.</w:t>
            </w:r>
          </w:p>
        </w:tc>
      </w:tr>
      <w:tr w:rsidR="00CE0A1B" w:rsidRPr="00CE0A1B" w14:paraId="39AB653F" w14:textId="77777777" w:rsidTr="00CE0A1B">
        <w:tc>
          <w:tcPr>
            <w:tcW w:w="0" w:type="auto"/>
          </w:tcPr>
          <w:p w14:paraId="7A30D949" w14:textId="77777777" w:rsidR="00CE0A1B" w:rsidRPr="00CE0A1B" w:rsidRDefault="00CE0A1B" w:rsidP="00CE0A1B">
            <w:pPr>
              <w:pStyle w:val="TableText"/>
            </w:pPr>
            <w:r w:rsidRPr="00CE0A1B">
              <w:t>Instrument owner</w:t>
            </w:r>
          </w:p>
        </w:tc>
        <w:tc>
          <w:tcPr>
            <w:tcW w:w="0" w:type="auto"/>
          </w:tcPr>
          <w:p w14:paraId="3F0CC220" w14:textId="77777777" w:rsidR="00CE0A1B" w:rsidRPr="00CE0A1B" w:rsidRDefault="00CE0A1B" w:rsidP="00CE0A1B">
            <w:pPr>
              <w:pStyle w:val="TableText"/>
            </w:pPr>
            <w:r>
              <w:t>S</w:t>
            </w:r>
            <w:r w:rsidRPr="00CE0A1B">
              <w:t>elected from dropdown list of Institutes</w:t>
            </w:r>
          </w:p>
        </w:tc>
        <w:tc>
          <w:tcPr>
            <w:tcW w:w="0" w:type="auto"/>
          </w:tcPr>
          <w:p w14:paraId="67802229" w14:textId="77777777"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_Ref359578584 \r \h  \* MERGEFORMAT </w:instrText>
            </w:r>
            <w:r w:rsidR="00C63D4F">
              <w:fldChar w:fldCharType="separate"/>
            </w:r>
            <w:r w:rsidR="000E7C7E" w:rsidRPr="000E7C7E">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_Ref359578586 \h  \* MERGEFORMAT </w:instrText>
            </w:r>
            <w:r w:rsidR="00C63D4F">
              <w:fldChar w:fldCharType="separate"/>
            </w:r>
            <w:r w:rsidR="000E7C7E" w:rsidRPr="000E7C7E">
              <w:rPr>
                <w:rStyle w:val="CrossReference"/>
              </w:rPr>
              <w:t>User Accounts</w:t>
            </w:r>
            <w:r w:rsidR="00C63D4F">
              <w:fldChar w:fldCharType="end"/>
            </w:r>
            <w:r w:rsidRPr="00CE0A1B">
              <w:t>.</w:t>
            </w:r>
          </w:p>
        </w:tc>
      </w:tr>
      <w:tr w:rsidR="00CE0A1B" w:rsidRPr="00CE0A1B" w14:paraId="0E57E2E2" w14:textId="77777777" w:rsidTr="00CE0A1B">
        <w:tc>
          <w:tcPr>
            <w:tcW w:w="0" w:type="auto"/>
          </w:tcPr>
          <w:p w14:paraId="7F58005E" w14:textId="77777777" w:rsidR="00CE0A1B" w:rsidRPr="00CE0A1B" w:rsidRDefault="00CE0A1B" w:rsidP="00CE0A1B">
            <w:pPr>
              <w:pStyle w:val="TableText"/>
            </w:pPr>
            <w:r w:rsidRPr="00CE0A1B">
              <w:t>Serial number</w:t>
            </w:r>
          </w:p>
        </w:tc>
        <w:tc>
          <w:tcPr>
            <w:tcW w:w="0" w:type="auto"/>
          </w:tcPr>
          <w:p w14:paraId="6E131839" w14:textId="77777777" w:rsidR="00CE0A1B" w:rsidRPr="00CE0A1B" w:rsidRDefault="00CE0A1B" w:rsidP="00CE0A1B">
            <w:pPr>
              <w:pStyle w:val="TableText"/>
            </w:pPr>
            <w:r>
              <w:t>Text string</w:t>
            </w:r>
          </w:p>
        </w:tc>
        <w:tc>
          <w:tcPr>
            <w:tcW w:w="0" w:type="auto"/>
          </w:tcPr>
          <w:p w14:paraId="6D952922" w14:textId="77777777" w:rsidR="00CE0A1B" w:rsidRPr="00CE0A1B" w:rsidRDefault="00CE0A1B" w:rsidP="00CE0A1B">
            <w:pPr>
              <w:pStyle w:val="TableText"/>
            </w:pPr>
            <w:r w:rsidRPr="00CE0A1B">
              <w:t>The Instrument’s physical serial number.</w:t>
            </w:r>
          </w:p>
        </w:tc>
      </w:tr>
      <w:tr w:rsidR="00CE0A1B" w:rsidRPr="00CE0A1B" w14:paraId="518F4278" w14:textId="77777777" w:rsidTr="00CE0A1B">
        <w:tc>
          <w:tcPr>
            <w:tcW w:w="0" w:type="auto"/>
          </w:tcPr>
          <w:p w14:paraId="5CA7B05F" w14:textId="77777777" w:rsidR="00CE0A1B" w:rsidRPr="00CE0A1B" w:rsidRDefault="00CE0A1B" w:rsidP="00CE0A1B">
            <w:pPr>
              <w:pStyle w:val="TableText"/>
            </w:pPr>
            <w:r w:rsidRPr="00CE0A1B">
              <w:t>Sensor</w:t>
            </w:r>
          </w:p>
        </w:tc>
        <w:tc>
          <w:tcPr>
            <w:tcW w:w="0" w:type="auto"/>
          </w:tcPr>
          <w:p w14:paraId="2826162A" w14:textId="77777777" w:rsidR="00CE0A1B" w:rsidRPr="00CE0A1B" w:rsidRDefault="00CE0A1B" w:rsidP="00887779">
            <w:pPr>
              <w:pStyle w:val="TableText"/>
            </w:pPr>
            <w:r>
              <w:t>S</w:t>
            </w:r>
            <w:r w:rsidRPr="00CE0A1B">
              <w:t>elected from dropdown list of Sensors defined in database</w:t>
            </w:r>
          </w:p>
        </w:tc>
        <w:tc>
          <w:tcPr>
            <w:tcW w:w="0" w:type="auto"/>
          </w:tcPr>
          <w:p w14:paraId="582D0114" w14:textId="77777777" w:rsidR="00CE0A1B" w:rsidRPr="00CE0A1B" w:rsidRDefault="00887779" w:rsidP="00CE0A1B">
            <w:pPr>
              <w:pStyle w:val="TableText"/>
            </w:pPr>
            <w:r>
              <w:t>Defines the Instrument type or model for this particular Instrument.</w:t>
            </w:r>
          </w:p>
        </w:tc>
      </w:tr>
      <w:tr w:rsidR="00887779" w:rsidRPr="00CE0A1B" w14:paraId="7394E75D" w14:textId="77777777" w:rsidTr="00CE0A1B">
        <w:tc>
          <w:tcPr>
            <w:tcW w:w="0" w:type="auto"/>
          </w:tcPr>
          <w:p w14:paraId="7FF5C623" w14:textId="77777777" w:rsidR="00887779" w:rsidRPr="00CE0A1B" w:rsidRDefault="00887779" w:rsidP="00CE0A1B">
            <w:pPr>
              <w:pStyle w:val="TableText"/>
            </w:pPr>
            <w:r w:rsidRPr="00CE0A1B">
              <w:t>Pictures</w:t>
            </w:r>
          </w:p>
        </w:tc>
        <w:tc>
          <w:tcPr>
            <w:tcW w:w="0" w:type="auto"/>
          </w:tcPr>
          <w:p w14:paraId="12BF3709" w14:textId="77777777" w:rsidR="00887779" w:rsidRPr="00CE0A1B" w:rsidRDefault="00887779" w:rsidP="0044706E">
            <w:pPr>
              <w:pStyle w:val="TableText"/>
            </w:pPr>
            <w:r>
              <w:t>JPEG</w:t>
            </w:r>
            <w:r w:rsidR="0044706E">
              <w:t xml:space="preserve"> image (on some users’ computers, PNG, GIF or TIFF may also be supported.)</w:t>
            </w:r>
          </w:p>
        </w:tc>
        <w:tc>
          <w:tcPr>
            <w:tcW w:w="0" w:type="auto"/>
          </w:tcPr>
          <w:p w14:paraId="4CAF13BC" w14:textId="77777777" w:rsidR="00887779" w:rsidRPr="00CE0A1B" w:rsidRDefault="00887779" w:rsidP="00CE0A1B">
            <w:pPr>
              <w:pStyle w:val="TableText"/>
            </w:pPr>
            <w:r w:rsidRPr="00CE0A1B">
              <w:t>Multiple pictures of the Instrument may be uploaded to each Instrument definition.</w:t>
            </w:r>
          </w:p>
        </w:tc>
      </w:tr>
      <w:tr w:rsidR="00887779" w:rsidRPr="00CE0A1B" w14:paraId="56189FC0" w14:textId="77777777" w:rsidTr="00CE0A1B">
        <w:tc>
          <w:tcPr>
            <w:tcW w:w="0" w:type="auto"/>
          </w:tcPr>
          <w:p w14:paraId="327CD359" w14:textId="77777777" w:rsidR="00887779" w:rsidRPr="00CE0A1B" w:rsidRDefault="00887779" w:rsidP="00CE0A1B">
            <w:pPr>
              <w:pStyle w:val="TableText"/>
            </w:pPr>
            <w:r w:rsidRPr="00CE0A1B">
              <w:t>Calibrations</w:t>
            </w:r>
          </w:p>
        </w:tc>
        <w:tc>
          <w:tcPr>
            <w:tcW w:w="0" w:type="auto"/>
          </w:tcPr>
          <w:p w14:paraId="79C4BAD8" w14:textId="77777777" w:rsidR="00887779" w:rsidRPr="00CE0A1B" w:rsidRDefault="00887779" w:rsidP="00887779">
            <w:pPr>
              <w:pStyle w:val="TableText"/>
            </w:pPr>
            <w:r>
              <w:t xml:space="preserve">See section </w:t>
            </w:r>
            <w:r w:rsidR="00C63D4F">
              <w:fldChar w:fldCharType="begin"/>
            </w:r>
            <w:r w:rsidR="00C63D4F">
              <w:instrText xml:space="preserve"> REF _Ref357602656 \r \h  \* MERGEFORMAT </w:instrText>
            </w:r>
            <w:r w:rsidR="00C63D4F">
              <w:fldChar w:fldCharType="separate"/>
            </w:r>
            <w:r w:rsidR="000E7C7E" w:rsidRPr="000E7C7E">
              <w:rPr>
                <w:rStyle w:val="CrossReference"/>
              </w:rPr>
              <w:t>9.5.1</w:t>
            </w:r>
            <w:r w:rsidR="00C63D4F">
              <w:fldChar w:fldCharType="end"/>
            </w:r>
            <w:r w:rsidRPr="00887779">
              <w:rPr>
                <w:rStyle w:val="CrossReference"/>
              </w:rPr>
              <w:t xml:space="preserve"> </w:t>
            </w:r>
            <w:r w:rsidR="00C63D4F">
              <w:fldChar w:fldCharType="begin"/>
            </w:r>
            <w:r w:rsidR="00C63D4F">
              <w:instrText xml:space="preserve"> REF _Ref357602658 \h  \* MERGEFORMAT </w:instrText>
            </w:r>
            <w:r w:rsidR="00C63D4F">
              <w:fldChar w:fldCharType="separate"/>
            </w:r>
            <w:r w:rsidR="000E7C7E" w:rsidRPr="000E7C7E">
              <w:rPr>
                <w:rStyle w:val="CrossReference"/>
              </w:rPr>
              <w:t>Instrument Calibrations</w:t>
            </w:r>
            <w:r w:rsidR="00C63D4F">
              <w:fldChar w:fldCharType="end"/>
            </w:r>
            <w:r>
              <w:t>.</w:t>
            </w:r>
          </w:p>
        </w:tc>
        <w:tc>
          <w:tcPr>
            <w:tcW w:w="0" w:type="auto"/>
          </w:tcPr>
          <w:p w14:paraId="0B40F58C" w14:textId="77777777" w:rsidR="00887779" w:rsidRPr="00CE0A1B" w:rsidRDefault="00887779" w:rsidP="00CE0A1B">
            <w:pPr>
              <w:pStyle w:val="TableText"/>
            </w:pPr>
            <w:r w:rsidRPr="00CE0A1B">
              <w:t>Multiple Calibrations make up the Calibration history for each Instrument.</w:t>
            </w:r>
          </w:p>
        </w:tc>
      </w:tr>
    </w:tbl>
    <w:p w14:paraId="09B562D1" w14:textId="77777777" w:rsidR="00FF7036" w:rsidRDefault="00FF7036" w:rsidP="00FF7036">
      <w:pPr>
        <w:pStyle w:val="ProcessHeading"/>
      </w:pPr>
      <w:r>
        <w:t>To open the Instrument Administration dialog...</w:t>
      </w:r>
    </w:p>
    <w:tbl>
      <w:tblPr>
        <w:tblStyle w:val="Instructions"/>
        <w:tblW w:w="0" w:type="auto"/>
        <w:tblLook w:val="04A0" w:firstRow="1" w:lastRow="0" w:firstColumn="1" w:lastColumn="0" w:noHBand="0" w:noVBand="1"/>
      </w:tblPr>
      <w:tblGrid>
        <w:gridCol w:w="8862"/>
      </w:tblGrid>
      <w:tr w:rsidR="00FF7036" w14:paraId="1C181129" w14:textId="77777777" w:rsidTr="00FF703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E9CAC25" w14:textId="77777777"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14:paraId="2B84AE1B" w14:textId="77777777" w:rsidR="00FF7036" w:rsidRDefault="00FF7036" w:rsidP="00E155F8">
            <w:pPr>
              <w:pStyle w:val="ProcessStep"/>
            </w:pPr>
            <w:r>
              <w:t xml:space="preserve">Click in the </w:t>
            </w:r>
            <w:r w:rsidRPr="00FF7036">
              <w:rPr>
                <w:rStyle w:val="GUIWord"/>
              </w:rPr>
              <w:t>Instrument Data</w:t>
            </w:r>
            <w:r>
              <w:t xml:space="preserve"> tab.</w:t>
            </w:r>
          </w:p>
        </w:tc>
      </w:tr>
    </w:tbl>
    <w:p w14:paraId="62571315" w14:textId="333F13DB" w:rsidR="00693BB0" w:rsidRDefault="00BF49E7" w:rsidP="00E5742A">
      <w:pPr>
        <w:pStyle w:val="Figure"/>
        <w:rPr>
          <w:lang w:val="en-AU"/>
        </w:rPr>
      </w:pPr>
      <w:r>
        <w:rPr>
          <w:lang w:val="en-US" w:eastAsia="en-US"/>
        </w:rPr>
        <mc:AlternateContent>
          <mc:Choice Requires="wpg">
            <w:drawing>
              <wp:inline distT="0" distB="0" distL="0" distR="0" wp14:anchorId="0C6A324B" wp14:editId="2D4E632A">
                <wp:extent cx="5483860" cy="3034665"/>
                <wp:effectExtent l="0" t="0" r="2540" b="635"/>
                <wp:docPr id="15" name="Group 2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3860" cy="3034665"/>
                          <a:chOff x="2549" y="2965"/>
                          <a:chExt cx="6647" cy="3678"/>
                        </a:xfrm>
                      </wpg:grpSpPr>
                      <wps:wsp>
                        <wps:cNvPr id="16" name="AutoShape 215"/>
                        <wps:cNvSpPr>
                          <a:spLocks noChangeAspect="1" noChangeArrowheads="1" noTextEdit="1"/>
                        </wps:cNvSpPr>
                        <wps:spPr bwMode="auto">
                          <a:xfrm>
                            <a:off x="2549" y="2965"/>
                            <a:ext cx="6647" cy="367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 name="Picture 3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3385" y="2965"/>
                            <a:ext cx="5811" cy="3678"/>
                          </a:xfrm>
                          <a:prstGeom prst="rect">
                            <a:avLst/>
                          </a:prstGeom>
                          <a:noFill/>
                          <a:extLst>
                            <a:ext uri="{909E8E84-426E-40dd-AFC4-6F175D3DCCD1}">
                              <a14:hiddenFill xmlns:a14="http://schemas.microsoft.com/office/drawing/2010/main">
                                <a:solidFill>
                                  <a:srgbClr val="FFFFFF"/>
                                </a:solidFill>
                              </a14:hiddenFill>
                            </a:ext>
                          </a:extLst>
                        </pic:spPr>
                      </pic:pic>
                      <wps:wsp>
                        <wps:cNvPr id="25" name="AutoShape 218"/>
                        <wps:cNvSpPr>
                          <a:spLocks noChangeArrowheads="1"/>
                        </wps:cNvSpPr>
                        <wps:spPr bwMode="auto">
                          <a:xfrm>
                            <a:off x="2549" y="3916"/>
                            <a:ext cx="721" cy="38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F791860" w14:textId="77777777" w:rsidR="00ED27D3" w:rsidRPr="00170A8D" w:rsidRDefault="00ED27D3" w:rsidP="00E42230">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26" name="Freeform 220"/>
                        <wps:cNvSpPr>
                          <a:spLocks/>
                        </wps:cNvSpPr>
                        <wps:spPr bwMode="auto">
                          <a:xfrm>
                            <a:off x="3137" y="4296"/>
                            <a:ext cx="523" cy="312"/>
                          </a:xfrm>
                          <a:custGeom>
                            <a:avLst/>
                            <a:gdLst>
                              <a:gd name="T0" fmla="*/ 0 w 365"/>
                              <a:gd name="T1" fmla="*/ 0 h 365"/>
                              <a:gd name="T2" fmla="*/ 365 w 365"/>
                              <a:gd name="T3" fmla="*/ 365 h 365"/>
                            </a:gdLst>
                            <a:ahLst/>
                            <a:cxnLst>
                              <a:cxn ang="0">
                                <a:pos x="T0" y="T1"/>
                              </a:cxn>
                              <a:cxn ang="0">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AutoShape 348"/>
                        <wps:cNvSpPr>
                          <a:spLocks noChangeArrowheads="1"/>
                        </wps:cNvSpPr>
                        <wps:spPr bwMode="auto">
                          <a:xfrm>
                            <a:off x="2831" y="5512"/>
                            <a:ext cx="1416" cy="51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E51A0BE" w14:textId="77777777" w:rsidR="00ED27D3" w:rsidRPr="00170A8D" w:rsidRDefault="00ED27D3" w:rsidP="00E42230">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31" name="Freeform 349"/>
                        <wps:cNvSpPr>
                          <a:spLocks/>
                        </wps:cNvSpPr>
                        <wps:spPr bwMode="auto">
                          <a:xfrm>
                            <a:off x="4247" y="5776"/>
                            <a:ext cx="1621" cy="54"/>
                          </a:xfrm>
                          <a:custGeom>
                            <a:avLst/>
                            <a:gdLst>
                              <a:gd name="T0" fmla="*/ 0 w 365"/>
                              <a:gd name="T1" fmla="*/ 0 h 365"/>
                              <a:gd name="T2" fmla="*/ 365 w 365"/>
                              <a:gd name="T3" fmla="*/ 365 h 365"/>
                            </a:gdLst>
                            <a:ahLst/>
                            <a:cxnLst>
                              <a:cxn ang="0">
                                <a:pos x="T0" y="T1"/>
                              </a:cxn>
                              <a:cxn ang="0">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16" o:spid="_x0000_s1234" style="width:431.8pt;height:238.95pt;mso-position-horizontal-relative:char;mso-position-vertical-relative:line" coordorigin="2549,2965" coordsize="6647,36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">
                <o:lock v:ext="edit" aspectratio="t"/>
                <v:rect id="AutoShape 215" o:spid="_x0000_s1235" style="position:absolute;left:2549;top:2965;width:6647;height:3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crwwQAA&#10;ANsAAAAPAAAAZHJzL2Rvd25yZXYueG1sRE9Li8IwEL4v+B/CCF4WTdeDSDWKCLJlWRDr4zw0Y1ts&#10;JrXJtt1/bwTB23x8z1mue1OJlhpXWlbwNYlAEGdWl5wrOB134zkI55E1VpZJwT85WK8GH0uMte34&#10;QG3qcxFC2MWooPC+jqV0WUEG3cTWxIG72sagD7DJpW6wC+GmktMomkmDJYeGAmvaFpTd0j+joMv2&#10;7eX4+y33n5fE8j25b9Pzj1KjYb9ZgPDU+7f45U50mD+D5y/hALl6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6nK8MEAAADbAAAADwAAAAAAAAAAAAAAAACXAgAAZHJzL2Rvd25y&#10;ZXYueG1sUEsFBgAAAAAEAAQA9QAAAIUDAAAAAA==&#10;" filled="f" stroked="f">
                  <o:lock v:ext="edit" aspectratio="t" text="t"/>
                </v:rect>
                <v:shape id="Picture 347" o:spid="_x0000_s1236" type="#_x0000_t75" style="position:absolute;left:3385;top:2965;width:5811;height:36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N&#10;p3vGAAAA2wAAAA8AAABkcnMvZG93bnJldi54bWxEj0FrwkAUhO9C/8PyCr1I3VSKhJiNtKWCtERo&#10;ouDxkX0modm3IbvV+O/dguBxmJlvmHQ1mk6caHCtZQUvswgEcWV1y7WCXbl+jkE4j6yxs0wKLuRg&#10;lT1MUky0PfMPnQpfiwBhl6CCxvs+kdJVDRl0M9sTB+9oB4M+yKGWesBzgJtOzqNoIQ22HBYa7Omj&#10;oeq3+DMK1u+Hr7j/zst8rLb7z0V8mJb5Rqmnx/FtCcLT6O/hW3ujFcxf4f9L+AEyuw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w2ne8YAAADbAAAADwAAAAAAAAAAAAAAAACc&#10;AgAAZHJzL2Rvd25yZXYueG1sUEsFBgAAAAAEAAQA9wAAAI8DAAAAAA==&#10;">
                  <v:imagedata r:id="rId162" o:title=""/>
                </v:shape>
                <v:roundrect id="AutoShape 218" o:spid="_x0000_s1237" style="position:absolute;left:2549;top:3916;width:721;height:38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e5mxAAA&#10;ANsAAAAPAAAAZHJzL2Rvd25yZXYueG1sRI9BawIxFITvQv9DeAVvmq1SKatRWqFQsKJV8fzcPHeX&#10;bl7WJK7rvzeC4HGYmW+Yyaw1lWjI+dKygrd+AoI4s7rkXMFu+937AOEDssbKMim4kofZ9KUzwVTb&#10;C/9Rswm5iBD2KSooQqhTKX1WkEHftzVx9I7WGQxRulxqh5cIN5UcJMlIGiw5LhRY07yg7H9zNgrK&#10;3df+uGzdYTE//a6a02i1pmGjVPe1/RyDCNSGZ/jR/tEKBu9w/xJ/gJ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uZsQAAADbAAAADwAAAAAAAAAAAAAAAACXAgAAZHJzL2Rv&#10;d25yZXYueG1sUEsFBgAAAAAEAAQA9QAAAIgDAAAAAA==&#10;" fillcolor="#dbe5f1 [660]" strokecolor="#0070c0">
                  <v:textbox inset=".5mm,.5mm,.5mm,.5mm">
                    <w:txbxContent>
                      <w:p w14:paraId="0F791860" w14:textId="77777777" w:rsidR="00ED27D3" w:rsidRPr="00170A8D" w:rsidRDefault="00ED27D3" w:rsidP="00E42230">
                        <w:pPr>
                          <w:rPr>
                            <w:sz w:val="14"/>
                            <w:lang w:val="en-US"/>
                          </w:rPr>
                        </w:pPr>
                        <w:r w:rsidRPr="00170A8D">
                          <w:rPr>
                            <w:sz w:val="14"/>
                            <w:lang w:val="en-US"/>
                          </w:rPr>
                          <w:t>Instrument Selector</w:t>
                        </w:r>
                      </w:p>
                    </w:txbxContent>
                  </v:textbox>
                </v:roundrect>
                <v:shape id="Freeform 220" o:spid="_x0000_s1238" style="position:absolute;left:3137;top:4296;width:523;height:312;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m9drwgAA&#10;ANsAAAAPAAAAZHJzL2Rvd25yZXYueG1sRI9Ba8JAFITvhf6H5Qne6sYYRKKrSErBmzT14PGZfWaj&#10;2bchu43x33cLhR6HmfmG2exG24qBet84VjCfJSCIK6cbrhWcvj7eViB8QNbYOiYFT/Kw276+bDDX&#10;7sGfNJShFhHCPkcFJoQul9JXhiz6meuIo3d1vcUQZV9L3eMjwm0r0yRZSosNxwWDHRWGqnv5bRXo&#10;W+abwWbmnW17WZyLY9XxUanpZNyvQQQaw3/4r33QCtIl/H6JP0Bu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ib12vCAAAA2wAAAA8AAAAAAAAAAAAAAAAAlwIAAGRycy9kb3du&#10;cmV2LnhtbFBLBQYAAAAABAAEAPUAAACGAwAAAAA=&#10;" path="m0,0c129,129,259,259,365,365e" filled="f" strokecolor="#0070c0" strokeweight="1pt">
                  <v:stroke endarrow="open"/>
                  <v:path arrowok="t" o:connecttype="custom" o:connectlocs="0,0;523,312" o:connectangles="0,0"/>
                </v:shape>
                <v:roundrect id="AutoShape 348" o:spid="_x0000_s1239" style="position:absolute;left:2831;top:5512;width:1416;height:51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9WKxAAA&#10;ANsAAAAPAAAAZHJzL2Rvd25yZXYueG1sRI9BawIxFITvQv9DeAVvmq2CLatRWkEQrGhVPD83z92l&#10;m5c1iev235uC4HGYmW+Yyaw1lWjI+dKygrd+AoI4s7rkXMFhv+h9gPABWWNlmRT8kYfZ9KUzwVTb&#10;G/9Qswu5iBD2KSooQqhTKX1WkEHftzVx9M7WGQxRulxqh7cIN5UcJMlIGiw5LhRY07yg7Hd3NQrK&#10;w9fxvG7daTW/fG+ay2izpWGjVPe1/RyDCNSGZ/jRXmoFg3f4/xJ/gJ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KfVisQAAADbAAAADwAAAAAAAAAAAAAAAACXAgAAZHJzL2Rv&#10;d25yZXYueG1sUEsFBgAAAAAEAAQA9QAAAIgDAAAAAA==&#10;" fillcolor="#dbe5f1 [660]" strokecolor="#0070c0">
                  <v:textbox inset=".5mm,.5mm,.5mm,.5mm">
                    <w:txbxContent>
                      <w:p w14:paraId="6E51A0BE" w14:textId="77777777" w:rsidR="00ED27D3" w:rsidRPr="00170A8D" w:rsidRDefault="00ED27D3" w:rsidP="00E42230">
                        <w:pPr>
                          <w:rPr>
                            <w:sz w:val="14"/>
                            <w:lang w:val="en-US"/>
                          </w:rPr>
                        </w:pPr>
                        <w:r>
                          <w:rPr>
                            <w:sz w:val="14"/>
                            <w:lang w:val="en-US"/>
                          </w:rPr>
                          <w:t>Calibration information and graphs will be shown here</w:t>
                        </w:r>
                      </w:p>
                    </w:txbxContent>
                  </v:textbox>
                </v:roundrect>
                <v:shape id="Freeform 349" o:spid="_x0000_s1240" style="position:absolute;left:4247;top:5776;width:1621;height:54;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q9nCwAAA&#10;ANsAAAAPAAAAZHJzL2Rvd25yZXYueG1sRI/NqsIwFIT3gu8QjuBOU3+4SDWKKII7uV4XLo/Nsak2&#10;J6WJtb69uSC4HGbmG2axam0pGqp94VjBaJiAIM6cLjhXcPrbDWYgfEDWWDomBS/ysFp2OwtMtXvy&#10;LzXHkIsIYZ+iAhNClUrpM0MW/dBVxNG7utpiiLLOpa7xGeG2lOMk+ZEWC44LBivaGMrux4dVoG9T&#10;XzR2arZsy8vkvDlkFR+U6vfa9RxEoDZ8w5/2XiuYjOD/S/wBcvk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q9nCwAAAANsAAAAPAAAAAAAAAAAAAAAAAJcCAABkcnMvZG93bnJl&#10;di54bWxQSwUGAAAAAAQABAD1AAAAhAMAAAAA&#10;" path="m0,0c129,129,259,259,365,365e" filled="f" strokecolor="#0070c0" strokeweight="1pt">
                  <v:stroke endarrow="open"/>
                  <v:path arrowok="t" o:connecttype="custom" o:connectlocs="0,0;1621,54" o:connectangles="0,0"/>
                </v:shape>
                <w10:anchorlock/>
              </v:group>
            </w:pict>
          </mc:Fallback>
        </mc:AlternateContent>
      </w:r>
    </w:p>
    <w:p w14:paraId="4183E784" w14:textId="77777777" w:rsidR="00FF7036" w:rsidRPr="00084655" w:rsidRDefault="00FF7036" w:rsidP="00FF7036">
      <w:pPr>
        <w:pStyle w:val="Caption"/>
      </w:pPr>
      <w:r w:rsidRPr="00084655">
        <w:t xml:space="preserve">Figure </w:t>
      </w:r>
      <w:fldSimple w:instr=" SEQ Figure \* ARABIC ">
        <w:r w:rsidR="000E7C7E">
          <w:rPr>
            <w:noProof/>
          </w:rPr>
          <w:t>102</w:t>
        </w:r>
      </w:fldSimple>
      <w:r w:rsidRPr="00084655">
        <w:t xml:space="preserve">: </w:t>
      </w:r>
      <w:r>
        <w:t>Instrument Data Editor</w:t>
      </w:r>
    </w:p>
    <w:p w14:paraId="7C559974" w14:textId="77777777"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14:paraId="7AECE38F" w14:textId="77777777"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14:paraId="6CE2DEDB" w14:textId="77777777"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14:paraId="568C65C7" w14:textId="77777777"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14:paraId="6329649F" w14:textId="77777777" w:rsidR="00170A8D" w:rsidRDefault="00170A8D" w:rsidP="00170A8D">
      <w:pPr>
        <w:pStyle w:val="HangingIndent"/>
        <w:ind w:left="3686" w:hanging="1276"/>
      </w:pPr>
      <w:r>
        <w:rPr>
          <w:rStyle w:val="ActionButton"/>
        </w:rPr>
        <w:t> Update </w:t>
      </w:r>
      <w:r>
        <w:tab/>
        <w:t>Click this button to write any updated data entered into the fields in the Instrument Data box back to the database. This button is only active for users with Administration permission.</w:t>
      </w:r>
    </w:p>
    <w:p w14:paraId="46062617" w14:textId="77777777"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14:paraId="74F023A2" w14:textId="77777777"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14:paraId="3B93F18B" w14:textId="77777777"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14:paraId="35A6265B" w14:textId="77777777"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14:paraId="421A4820" w14:textId="77777777" w:rsidR="006600FE" w:rsidRDefault="00E155F8" w:rsidP="00E155F8">
      <w:pPr>
        <w:pStyle w:val="HangingIndent"/>
      </w:pPr>
      <w:r>
        <w:tab/>
      </w:r>
      <w:r w:rsidR="00E1158C">
        <w:t xml:space="preserve">An </w:t>
      </w:r>
      <w:r w:rsidR="001247E8">
        <w:t>Instrument</w:t>
      </w:r>
      <w:r w:rsidR="00E1158C">
        <w:t xml:space="preserve"> cannot be deleted while still referenced by one or more </w:t>
      </w:r>
      <w:r>
        <w:t>S</w:t>
      </w:r>
      <w:r w:rsidR="00E1158C">
        <w:t xml:space="preserve">pectra in the database. </w:t>
      </w:r>
    </w:p>
    <w:p w14:paraId="054DD004" w14:textId="77777777"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14:paraId="1531DB82" w14:textId="77777777" w:rsidR="001B763C" w:rsidRPr="001B763C" w:rsidRDefault="001B763C" w:rsidP="001B763C">
      <w:pPr>
        <w:pStyle w:val="ProcessHeading"/>
      </w:pPr>
      <w:r>
        <w:t>To add a picture to the currently displayed Instrument definition…</w:t>
      </w:r>
    </w:p>
    <w:tbl>
      <w:tblPr>
        <w:tblStyle w:val="Instructions"/>
        <w:tblW w:w="0" w:type="auto"/>
        <w:tblLook w:val="04A0" w:firstRow="1" w:lastRow="0" w:firstColumn="1" w:lastColumn="0" w:noHBand="0" w:noVBand="1"/>
      </w:tblPr>
      <w:tblGrid>
        <w:gridCol w:w="8862"/>
      </w:tblGrid>
      <w:tr w:rsidR="001B763C" w14:paraId="0E4EB88E" w14:textId="77777777" w:rsidTr="001B763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4BECA97" w14:textId="77777777"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14:paraId="166EDDD2" w14:textId="77777777"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14:paraId="36408866" w14:textId="77777777"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14:paraId="64BD72FD" w14:textId="77777777" w:rsidR="001B763C" w:rsidRDefault="001B763C" w:rsidP="001B763C">
            <w:pPr>
              <w:pStyle w:val="ProcessStep"/>
            </w:pPr>
            <w:r>
              <w:t>Click within the caption entry control and type in your required image caption.</w:t>
            </w:r>
          </w:p>
          <w:p w14:paraId="52F14E1E" w14:textId="77777777"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14:paraId="7D0AE963" w14:textId="77777777"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14:paraId="26A877F2" w14:textId="77777777"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firstRow="1" w:lastRow="0" w:firstColumn="1" w:lastColumn="0" w:noHBand="0" w:noVBand="1"/>
      </w:tblPr>
      <w:tblGrid>
        <w:gridCol w:w="8862"/>
      </w:tblGrid>
      <w:tr w:rsidR="00EC35D9" w14:paraId="5F4AFCEF" w14:textId="77777777" w:rsidTr="00EC35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80E57DB" w14:textId="77777777" w:rsidR="00EC35D9" w:rsidRDefault="00EC35D9" w:rsidP="00EC35D9">
            <w:pPr>
              <w:pStyle w:val="ProcessStep"/>
            </w:pPr>
            <w:r>
              <w:t>Right click on the image you wish to remove. A menu will be displayed.</w:t>
            </w:r>
          </w:p>
          <w:p w14:paraId="494D3756" w14:textId="77777777"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14:paraId="3250C2B9" w14:textId="77777777" w:rsidR="00EC35D9" w:rsidRDefault="00EC35D9" w:rsidP="00EC35D9">
            <w:pPr>
              <w:pStyle w:val="ProcessStep"/>
            </w:pPr>
            <w:r>
              <w:t xml:space="preserve">Click </w:t>
            </w:r>
            <w:r w:rsidRPr="00EC35D9">
              <w:rPr>
                <w:rStyle w:val="ActionButton"/>
              </w:rPr>
              <w:t> Update </w:t>
            </w:r>
            <w:r>
              <w:t xml:space="preserve"> to write this change to the database.</w:t>
            </w:r>
          </w:p>
        </w:tc>
      </w:tr>
    </w:tbl>
    <w:p w14:paraId="5AD652D6" w14:textId="77777777" w:rsidR="00553C61" w:rsidRDefault="00553C61" w:rsidP="00553C61">
      <w:pPr>
        <w:pStyle w:val="Heading3"/>
      </w:pPr>
      <w:bookmarkStart w:id="528" w:name="_Ref357602394"/>
      <w:bookmarkStart w:id="529" w:name="_Ref357602397"/>
      <w:bookmarkStart w:id="530" w:name="_Ref357602656"/>
      <w:bookmarkStart w:id="531" w:name="_Ref357602658"/>
      <w:bookmarkStart w:id="532" w:name="_Toc293145301"/>
      <w:r>
        <w:t>Instrument Calibrations</w:t>
      </w:r>
      <w:bookmarkEnd w:id="528"/>
      <w:bookmarkEnd w:id="529"/>
      <w:bookmarkEnd w:id="530"/>
      <w:bookmarkEnd w:id="531"/>
      <w:bookmarkEnd w:id="532"/>
    </w:p>
    <w:p w14:paraId="6793591A" w14:textId="0402C55A" w:rsidR="00393423" w:rsidRDefault="00393423" w:rsidP="00393423">
      <w:pPr>
        <w:pStyle w:val="Note"/>
      </w:pPr>
      <w:r>
        <w:t>Note</w:t>
      </w:r>
      <w:r>
        <w:tab/>
        <w:t xml:space="preserve">SPECCHIO versions 3.1 and higher automatically insert wavelength calibration data upon spectral file loading. </w:t>
      </w:r>
    </w:p>
    <w:p w14:paraId="6B34B8CD" w14:textId="77777777"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60A2813D" w14:textId="77777777" w:rsidR="00553C61" w:rsidRDefault="00553C61" w:rsidP="001B763C">
      <w:pPr>
        <w:pStyle w:val="Body"/>
      </w:pPr>
      <w:r>
        <w:t>For each Calibration, the following information can be stored.</w:t>
      </w:r>
    </w:p>
    <w:tbl>
      <w:tblPr>
        <w:tblStyle w:val="TableSimple"/>
        <w:tblW w:w="0" w:type="auto"/>
        <w:tblLook w:val="04A0" w:firstRow="1" w:lastRow="0" w:firstColumn="1" w:lastColumn="0" w:noHBand="0" w:noVBand="1"/>
      </w:tblPr>
      <w:tblGrid>
        <w:gridCol w:w="1582"/>
        <w:gridCol w:w="1507"/>
        <w:gridCol w:w="5773"/>
      </w:tblGrid>
      <w:tr w:rsidR="00887779" w:rsidRPr="0039380A" w14:paraId="3F410920" w14:textId="77777777" w:rsidTr="00887779">
        <w:tc>
          <w:tcPr>
            <w:tcW w:w="0" w:type="auto"/>
          </w:tcPr>
          <w:p w14:paraId="5544E93C" w14:textId="77777777" w:rsidR="00887779" w:rsidRPr="0039380A" w:rsidRDefault="00887779" w:rsidP="00245196">
            <w:pPr>
              <w:pStyle w:val="HangingIndent"/>
              <w:ind w:left="0" w:firstLine="0"/>
              <w:rPr>
                <w:rStyle w:val="Strong"/>
              </w:rPr>
            </w:pPr>
            <w:r w:rsidRPr="0039380A">
              <w:rPr>
                <w:rStyle w:val="Strong"/>
              </w:rPr>
              <w:t>Field name</w:t>
            </w:r>
          </w:p>
        </w:tc>
        <w:tc>
          <w:tcPr>
            <w:tcW w:w="0" w:type="auto"/>
          </w:tcPr>
          <w:p w14:paraId="4FB48819" w14:textId="77777777" w:rsidR="00887779" w:rsidRPr="0039380A" w:rsidRDefault="00887779" w:rsidP="00245196">
            <w:pPr>
              <w:pStyle w:val="HangingIndent"/>
              <w:ind w:left="0" w:firstLine="0"/>
              <w:rPr>
                <w:rStyle w:val="Strong"/>
              </w:rPr>
            </w:pPr>
            <w:r w:rsidRPr="0039380A">
              <w:rPr>
                <w:rStyle w:val="Strong"/>
              </w:rPr>
              <w:t>Format</w:t>
            </w:r>
          </w:p>
        </w:tc>
        <w:tc>
          <w:tcPr>
            <w:tcW w:w="0" w:type="auto"/>
          </w:tcPr>
          <w:p w14:paraId="5BD61719" w14:textId="77777777" w:rsidR="00887779" w:rsidRPr="0039380A" w:rsidRDefault="00887779" w:rsidP="00245196">
            <w:pPr>
              <w:pStyle w:val="HangingIndent"/>
              <w:ind w:left="0" w:firstLine="0"/>
              <w:rPr>
                <w:rStyle w:val="Strong"/>
              </w:rPr>
            </w:pPr>
            <w:r w:rsidRPr="0039380A">
              <w:rPr>
                <w:rStyle w:val="Strong"/>
              </w:rPr>
              <w:t>Comment</w:t>
            </w:r>
          </w:p>
        </w:tc>
      </w:tr>
      <w:tr w:rsidR="00887779" w:rsidRPr="00887779" w14:paraId="4DCD7BDF" w14:textId="77777777" w:rsidTr="00887779">
        <w:tc>
          <w:tcPr>
            <w:tcW w:w="0" w:type="auto"/>
          </w:tcPr>
          <w:p w14:paraId="3D07F1CF" w14:textId="77777777" w:rsidR="00887779" w:rsidRPr="00887779" w:rsidRDefault="00887779" w:rsidP="00245196">
            <w:pPr>
              <w:pStyle w:val="HangingIndent"/>
              <w:ind w:left="0" w:firstLine="0"/>
            </w:pPr>
            <w:r w:rsidRPr="00887779">
              <w:t xml:space="preserve">Calibration date   </w:t>
            </w:r>
          </w:p>
        </w:tc>
        <w:tc>
          <w:tcPr>
            <w:tcW w:w="0" w:type="auto"/>
          </w:tcPr>
          <w:p w14:paraId="74D45C3A" w14:textId="77777777" w:rsidR="00887779" w:rsidRPr="00887779" w:rsidRDefault="00887779" w:rsidP="00245196">
            <w:pPr>
              <w:pStyle w:val="HangingIndent"/>
              <w:ind w:left="0" w:firstLine="0"/>
            </w:pPr>
            <w:r>
              <w:t>Date/time selected by date picker</w:t>
            </w:r>
          </w:p>
        </w:tc>
        <w:tc>
          <w:tcPr>
            <w:tcW w:w="0" w:type="auto"/>
          </w:tcPr>
          <w:p w14:paraId="11E30898" w14:textId="77777777"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14:paraId="5A122C00" w14:textId="77777777" w:rsidTr="00887779">
        <w:tc>
          <w:tcPr>
            <w:tcW w:w="0" w:type="auto"/>
          </w:tcPr>
          <w:p w14:paraId="5F15ECE1" w14:textId="77777777" w:rsidR="00887779" w:rsidRPr="00887779" w:rsidRDefault="00461A40" w:rsidP="00245196">
            <w:pPr>
              <w:pStyle w:val="HangingIndent"/>
              <w:ind w:left="0" w:firstLine="0"/>
            </w:pPr>
            <w:r>
              <w:t>Calibration number</w:t>
            </w:r>
          </w:p>
        </w:tc>
        <w:tc>
          <w:tcPr>
            <w:tcW w:w="0" w:type="auto"/>
          </w:tcPr>
          <w:p w14:paraId="672D6FE4" w14:textId="77777777" w:rsidR="00887779" w:rsidRPr="00887779" w:rsidRDefault="00887779" w:rsidP="00245196">
            <w:pPr>
              <w:pStyle w:val="HangingIndent"/>
              <w:ind w:left="0" w:firstLine="0"/>
            </w:pPr>
            <w:r>
              <w:t>Integer</w:t>
            </w:r>
          </w:p>
        </w:tc>
        <w:tc>
          <w:tcPr>
            <w:tcW w:w="0" w:type="auto"/>
          </w:tcPr>
          <w:p w14:paraId="552A7D35" w14:textId="77777777"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14:paraId="7F4BA270" w14:textId="77777777" w:rsidTr="00887779">
        <w:tc>
          <w:tcPr>
            <w:tcW w:w="0" w:type="auto"/>
          </w:tcPr>
          <w:p w14:paraId="062EDC5D" w14:textId="77777777" w:rsidR="00887779" w:rsidRPr="00887779" w:rsidRDefault="00461A40" w:rsidP="00245196">
            <w:pPr>
              <w:pStyle w:val="HangingIndent"/>
              <w:ind w:left="0" w:firstLine="0"/>
            </w:pPr>
            <w:r>
              <w:t>Comments</w:t>
            </w:r>
          </w:p>
        </w:tc>
        <w:tc>
          <w:tcPr>
            <w:tcW w:w="0" w:type="auto"/>
          </w:tcPr>
          <w:p w14:paraId="4EC87F86" w14:textId="77777777" w:rsidR="00887779" w:rsidRPr="00887779" w:rsidRDefault="00887779" w:rsidP="00245196">
            <w:pPr>
              <w:pStyle w:val="HangingIndent"/>
              <w:ind w:left="0" w:firstLine="0"/>
            </w:pPr>
            <w:r>
              <w:t>Text String</w:t>
            </w:r>
          </w:p>
        </w:tc>
        <w:tc>
          <w:tcPr>
            <w:tcW w:w="0" w:type="auto"/>
          </w:tcPr>
          <w:p w14:paraId="7CD12A2B" w14:textId="77777777" w:rsidR="00887779" w:rsidRPr="00887779" w:rsidRDefault="00887779" w:rsidP="00245196">
            <w:pPr>
              <w:pStyle w:val="HangingIndent"/>
              <w:ind w:left="0" w:firstLine="0"/>
            </w:pPr>
            <w:r w:rsidRPr="00887779">
              <w:t>A comment about this Calibration.</w:t>
            </w:r>
          </w:p>
        </w:tc>
      </w:tr>
      <w:tr w:rsidR="00887779" w:rsidRPr="00887779" w14:paraId="1E2B8F73" w14:textId="77777777" w:rsidTr="00887779">
        <w:tc>
          <w:tcPr>
            <w:tcW w:w="0" w:type="auto"/>
          </w:tcPr>
          <w:p w14:paraId="13A39568" w14:textId="77777777" w:rsidR="00887779" w:rsidRPr="00887779" w:rsidRDefault="00461A40" w:rsidP="003D5D57">
            <w:pPr>
              <w:pStyle w:val="HangingIndent"/>
              <w:ind w:left="0" w:firstLine="0"/>
            </w:pPr>
            <w:r>
              <w:t xml:space="preserve">Calibration </w:t>
            </w:r>
            <w:r w:rsidR="003D5D57">
              <w:t>wavelengths</w:t>
            </w:r>
          </w:p>
        </w:tc>
        <w:tc>
          <w:tcPr>
            <w:tcW w:w="0" w:type="auto"/>
          </w:tcPr>
          <w:p w14:paraId="05A76DDC" w14:textId="77777777" w:rsidR="00887779" w:rsidRPr="00887779" w:rsidRDefault="00F736B4" w:rsidP="00245196">
            <w:pPr>
              <w:pStyle w:val="HangingIndent"/>
              <w:ind w:left="0" w:firstLine="0"/>
            </w:pPr>
            <w:r>
              <w:t>Floating point array</w:t>
            </w:r>
          </w:p>
        </w:tc>
        <w:tc>
          <w:tcPr>
            <w:tcW w:w="0" w:type="auto"/>
          </w:tcPr>
          <w:p w14:paraId="032E3172" w14:textId="77777777"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14:paraId="082AE8A1" w14:textId="77777777"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712B154B" w14:textId="77777777" w:rsidR="00BF5DA8" w:rsidRDefault="00F52044" w:rsidP="00BF5DA8">
      <w:pPr>
        <w:pStyle w:val="Body"/>
      </w:pPr>
      <w:r>
        <w:t>SPECCHIO</w:t>
      </w:r>
      <w:r w:rsidR="00BF5DA8">
        <w:t xml:space="preserve"> supports the following formats for loading Instrument Calibrations.</w:t>
      </w:r>
    </w:p>
    <w:p w14:paraId="1CDCCFEA" w14:textId="77777777" w:rsidR="00BF5DA8" w:rsidRDefault="00BF5DA8" w:rsidP="00BF5DA8">
      <w:pPr>
        <w:pStyle w:val="Bullet"/>
      </w:pPr>
      <w:r>
        <w:t>Unispec SPU files</w:t>
      </w:r>
    </w:p>
    <w:p w14:paraId="5E210C9D" w14:textId="77777777" w:rsidR="00BF5DA8" w:rsidRDefault="00BF5DA8" w:rsidP="00BF5DA8">
      <w:pPr>
        <w:pStyle w:val="Bullet"/>
      </w:pPr>
      <w:r>
        <w:t>SpectraVista SIG files</w:t>
      </w:r>
      <w:r w:rsidR="00CD0B64">
        <w:t xml:space="preserve"> (Only HR-1024 has been tested)</w:t>
      </w:r>
    </w:p>
    <w:p w14:paraId="34EDBD40" w14:textId="77777777"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14:paraId="1F820E67" w14:textId="77777777" w:rsidR="00BF5DA8" w:rsidRDefault="00F52044" w:rsidP="00BF5DA8">
      <w:pPr>
        <w:pStyle w:val="Body"/>
      </w:pPr>
      <w:r>
        <w:t>SPECCHIO</w:t>
      </w:r>
      <w:r w:rsidR="00BF5DA8">
        <w:t xml:space="preserve"> reads the centre wavelengths of the </w:t>
      </w:r>
      <w:r w:rsidR="001247E8">
        <w:t>Instrument</w:t>
      </w:r>
      <w:r w:rsidR="00BF5DA8">
        <w:t xml:space="preserve"> bands from these files, but ignores the Spectrum values when reading these files as Calibration files. In normal operations, the same file which is used to load an Instrument Calibration would also be read by the general Campaign Spectra load process (see </w:t>
      </w:r>
      <w:r w:rsidR="00C63D4F">
        <w:fldChar w:fldCharType="begin"/>
      </w:r>
      <w:r w:rsidR="00C63D4F">
        <w:instrText xml:space="preserve"> REF _Ref358105086 \r \h  \* MERGEFORMAT </w:instrText>
      </w:r>
      <w:r w:rsidR="00C63D4F">
        <w:fldChar w:fldCharType="separate"/>
      </w:r>
      <w:r w:rsidR="000E7C7E" w:rsidRPr="000E7C7E">
        <w:rPr>
          <w:rStyle w:val="CrossReference"/>
        </w:rPr>
        <w:t>4.10</w:t>
      </w:r>
      <w:r w:rsidR="00C63D4F">
        <w:fldChar w:fldCharType="end"/>
      </w:r>
      <w:r w:rsidR="00391D00" w:rsidRPr="00391D00">
        <w:rPr>
          <w:rStyle w:val="CrossReference"/>
        </w:rPr>
        <w:t xml:space="preserve"> </w:t>
      </w:r>
      <w:r w:rsidR="00C63D4F">
        <w:fldChar w:fldCharType="begin"/>
      </w:r>
      <w:r w:rsidR="00C63D4F">
        <w:instrText xml:space="preserve"> REF _Ref359578676 \h  \* MERGEFORMAT </w:instrText>
      </w:r>
      <w:r w:rsidR="00C63D4F">
        <w:fldChar w:fldCharType="separate"/>
      </w:r>
      <w:r w:rsidR="000E7C7E" w:rsidRPr="000E7C7E">
        <w:rPr>
          <w:rStyle w:val="CrossReference"/>
        </w:rPr>
        <w:t>Overview of SPECCHIO Data Loading</w:t>
      </w:r>
      <w:r w:rsidR="00C63D4F">
        <w:fldChar w:fldCharType="end"/>
      </w:r>
      <w:r w:rsidR="00BF5DA8">
        <w:t>).</w:t>
      </w:r>
    </w:p>
    <w:p w14:paraId="5B6F4A33" w14:textId="77777777" w:rsidR="00BF5DA8" w:rsidRDefault="00391D00" w:rsidP="00391D00">
      <w:pPr>
        <w:pStyle w:val="Note"/>
      </w:pPr>
      <w:r>
        <w:t>Note</w:t>
      </w:r>
      <w:r>
        <w:tab/>
      </w:r>
      <w:r w:rsidR="00BF5DA8">
        <w:t xml:space="preserve">Other file formats which also store centre wavelengths of bands (such as Ocean Optics, UniSpec single beam, GER 3700 or APOGEE) are not yet supported by </w:t>
      </w:r>
      <w:r w:rsidR="00F52044">
        <w:t>SPECCHIO</w:t>
      </w:r>
      <w:r w:rsidR="00BF5DA8">
        <w:t xml:space="preserve"> for Calibration file reading. Attempting to use these file formats may lead to unpredictable results.</w:t>
      </w:r>
    </w:p>
    <w:p w14:paraId="577E7CFD" w14:textId="77777777" w:rsidR="001B763C" w:rsidRDefault="001B763C" w:rsidP="001B763C">
      <w:pPr>
        <w:pStyle w:val="ProcessHeading"/>
      </w:pPr>
      <w:r>
        <w:t xml:space="preserve">To add a new </w:t>
      </w:r>
      <w:r w:rsidR="00EC35D9">
        <w:t xml:space="preserve">place marker </w:t>
      </w:r>
      <w:r>
        <w:t>Calibration…</w:t>
      </w:r>
    </w:p>
    <w:tbl>
      <w:tblPr>
        <w:tblStyle w:val="Instructions"/>
        <w:tblW w:w="0" w:type="auto"/>
        <w:tblLook w:val="04A0" w:firstRow="1" w:lastRow="0" w:firstColumn="1" w:lastColumn="0" w:noHBand="0" w:noVBand="1"/>
      </w:tblPr>
      <w:tblGrid>
        <w:gridCol w:w="8862"/>
      </w:tblGrid>
      <w:tr w:rsidR="00142473" w14:paraId="07438C6F" w14:textId="77777777" w:rsidTr="0014247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A8DD66B" w14:textId="77777777" w:rsidR="00391D00" w:rsidRDefault="00391D00" w:rsidP="007D067F">
            <w:pPr>
              <w:pStyle w:val="ProcessStep"/>
            </w:pPr>
            <w:r>
              <w:t>Select the correct Instrument to display its data.</w:t>
            </w:r>
          </w:p>
          <w:p w14:paraId="1E679EEA" w14:textId="77777777" w:rsidR="00142473" w:rsidRDefault="007D067F" w:rsidP="007D067F">
            <w:pPr>
              <w:pStyle w:val="ProcessStep"/>
            </w:pPr>
            <w:r>
              <w:t xml:space="preserve">Right click anywhere within the </w:t>
            </w:r>
            <w:r w:rsidRPr="007D067F">
              <w:rPr>
                <w:rStyle w:val="GUIWord"/>
              </w:rPr>
              <w:t>Calibrations</w:t>
            </w:r>
            <w:r>
              <w:t xml:space="preserve"> box. A menu is displayed.</w:t>
            </w:r>
          </w:p>
          <w:p w14:paraId="08483AE6" w14:textId="77777777"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14:paraId="56082C65" w14:textId="77777777" w:rsidR="007D067F" w:rsidRDefault="007D067F" w:rsidP="007D067F">
            <w:pPr>
              <w:pStyle w:val="ProcessStep"/>
            </w:pPr>
            <w:r>
              <w:t>Enter the required Calibration identification parameters. You cannot enter the actual calibrated values.</w:t>
            </w:r>
          </w:p>
          <w:p w14:paraId="129C0A4B" w14:textId="77777777"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14:paraId="456F1FBE" w14:textId="77777777" w:rsidR="00EC35D9" w:rsidRPr="00EC35D9" w:rsidRDefault="00EC35D9" w:rsidP="00EC35D9">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7D067F" w14:paraId="0BF09F57" w14:textId="77777777"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3219650" w14:textId="77777777" w:rsidR="00391D00" w:rsidRDefault="00391D00" w:rsidP="00391D00">
            <w:pPr>
              <w:pStyle w:val="ProcessStep"/>
            </w:pPr>
            <w:r>
              <w:t>Select the correct Instrument to display its data.</w:t>
            </w:r>
          </w:p>
          <w:p w14:paraId="4A90502E" w14:textId="77777777" w:rsidR="007D067F" w:rsidRDefault="007D067F" w:rsidP="007D067F">
            <w:pPr>
              <w:pStyle w:val="ProcessStep"/>
            </w:pPr>
            <w:r>
              <w:t xml:space="preserve">Right click anywhere within the </w:t>
            </w:r>
            <w:r w:rsidRPr="007D067F">
              <w:rPr>
                <w:rStyle w:val="GUIWord"/>
              </w:rPr>
              <w:t>Calibrations</w:t>
            </w:r>
            <w:r>
              <w:t xml:space="preserve"> box. A menu is displayed.</w:t>
            </w:r>
          </w:p>
          <w:p w14:paraId="1D60DBBD" w14:textId="77777777"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14:paraId="27DAB223" w14:textId="77777777" w:rsidR="007D067F" w:rsidRDefault="007D067F" w:rsidP="00BF5DA8">
            <w:pPr>
              <w:pStyle w:val="ProcessStep"/>
            </w:pPr>
            <w:r>
              <w:t xml:space="preserve">Select the Calibration file </w:t>
            </w:r>
            <w:r w:rsidR="00BF5DA8">
              <w:t xml:space="preserve">(Unispec SPU file or SpectraVista SIG file) </w:t>
            </w:r>
            <w:r>
              <w:t>you wish to upload.</w:t>
            </w:r>
          </w:p>
        </w:tc>
      </w:tr>
    </w:tbl>
    <w:p w14:paraId="291D900B" w14:textId="77777777" w:rsidR="001B763C" w:rsidRPr="001B763C" w:rsidRDefault="001B763C" w:rsidP="001B763C">
      <w:pPr>
        <w:pStyle w:val="ProcessHeading"/>
      </w:pPr>
      <w:r>
        <w:t>To remove a Calibration…</w:t>
      </w:r>
    </w:p>
    <w:tbl>
      <w:tblPr>
        <w:tblStyle w:val="Instructions"/>
        <w:tblW w:w="0" w:type="auto"/>
        <w:tblLook w:val="04A0" w:firstRow="1" w:lastRow="0" w:firstColumn="1" w:lastColumn="0" w:noHBand="0" w:noVBand="1"/>
      </w:tblPr>
      <w:tblGrid>
        <w:gridCol w:w="8862"/>
      </w:tblGrid>
      <w:tr w:rsidR="007D067F" w14:paraId="7B9EDF59" w14:textId="77777777"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E2BBBC0" w14:textId="77777777" w:rsidR="007D067F" w:rsidRDefault="007D067F" w:rsidP="007D067F">
            <w:pPr>
              <w:pStyle w:val="ProcessStep"/>
            </w:pPr>
            <w:r>
              <w:t>Right click anywhere over the Calibration you wish to remove from this Instrument’s information. A menu is displayed.</w:t>
            </w:r>
          </w:p>
          <w:p w14:paraId="1ECEB913" w14:textId="77777777"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14:paraId="18EB442F" w14:textId="77777777" w:rsidR="007D067F" w:rsidRDefault="007D067F" w:rsidP="007D067F">
      <w:pPr>
        <w:pStyle w:val="Warning"/>
      </w:pPr>
      <w:r>
        <w:t>Warning</w:t>
      </w:r>
      <w:r>
        <w:tab/>
        <w:t>Calibration removal is immediate and cannot be undone. Please take care not to select this option for Calibrations you do not wish to remove.</w:t>
      </w:r>
    </w:p>
    <w:p w14:paraId="14A37374" w14:textId="77777777" w:rsidR="00AF572A" w:rsidRDefault="00AF572A" w:rsidP="00684366">
      <w:pPr>
        <w:pStyle w:val="Heading2"/>
      </w:pPr>
      <w:bookmarkStart w:id="533" w:name="_Toc355280419"/>
      <w:bookmarkStart w:id="534" w:name="_Toc293145302"/>
      <w:r>
        <w:t>Reference Panel Administration</w:t>
      </w:r>
      <w:bookmarkEnd w:id="533"/>
      <w:bookmarkEnd w:id="534"/>
    </w:p>
    <w:p w14:paraId="5D90DB57" w14:textId="77777777" w:rsidR="00693BB0" w:rsidRDefault="00693BB0" w:rsidP="00693BB0">
      <w:pPr>
        <w:pStyle w:val="Note"/>
      </w:pPr>
      <w:r>
        <w:t>Note</w:t>
      </w:r>
      <w:r>
        <w:tab/>
        <w:t>In order to change or remove Reference Panel information, you must be logged in as an Administrator.</w:t>
      </w:r>
    </w:p>
    <w:p w14:paraId="193B8D46" w14:textId="77777777"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r w:rsidR="00C63D4F">
        <w:fldChar w:fldCharType="begin"/>
      </w:r>
      <w:r w:rsidR="00C63D4F">
        <w:instrText xml:space="preserve"> REF _Ref357671161 \r \h  \* MERGEFORMAT </w:instrText>
      </w:r>
      <w:r w:rsidR="00C63D4F">
        <w:fldChar w:fldCharType="separate"/>
      </w:r>
      <w:r w:rsidR="000E7C7E">
        <w:t>8</w:t>
      </w:r>
      <w:r w:rsidR="00C63D4F">
        <w:fldChar w:fldCharType="end"/>
      </w:r>
      <w:r w:rsidR="00A51D78" w:rsidRPr="00A51D78">
        <w:rPr>
          <w:rStyle w:val="CrossReference"/>
        </w:rPr>
        <w:t xml:space="preserve"> </w:t>
      </w:r>
      <w:r w:rsidR="00C63D4F">
        <w:fldChar w:fldCharType="begin"/>
      </w:r>
      <w:r w:rsidR="00C63D4F">
        <w:instrText xml:space="preserve"> REF _Ref357671165 \h  \* MERGEFORMAT </w:instrText>
      </w:r>
      <w:r w:rsidR="00C63D4F">
        <w:fldChar w:fldCharType="separate"/>
      </w:r>
      <w:r w:rsidR="000E7C7E" w:rsidRPr="000E7C7E">
        <w:rPr>
          <w:rStyle w:val="CrossReference"/>
        </w:rPr>
        <w:t>Interactive Processing using Space Networks</w:t>
      </w:r>
      <w:r w:rsidR="00C63D4F">
        <w:fldChar w:fldCharType="end"/>
      </w:r>
      <w:r w:rsidR="00974AB1">
        <w:t>, and in particular during the reference panel correction procedure as described in</w:t>
      </w:r>
      <w:r w:rsidR="00C92BD0">
        <w:t xml:space="preserve"> sections</w:t>
      </w:r>
      <w:r w:rsidR="00974AB1">
        <w:t xml:space="preserve"> </w:t>
      </w:r>
      <w:r w:rsidR="00AE2F37">
        <w:fldChar w:fldCharType="begin"/>
      </w:r>
      <w:r w:rsidR="00974AB1">
        <w:instrText xml:space="preserve"> REF _Ref97735916 \r \h </w:instrText>
      </w:r>
      <w:r w:rsidR="00AE2F37">
        <w:fldChar w:fldCharType="separate"/>
      </w:r>
      <w:r w:rsidR="000E7C7E">
        <w:t>8.4.2</w:t>
      </w:r>
      <w:r w:rsidR="00AE2F37">
        <w:fldChar w:fldCharType="end"/>
      </w:r>
      <w:r w:rsidR="00974AB1">
        <w:t xml:space="preserve"> and </w:t>
      </w:r>
      <w:r w:rsidR="00AE2F37">
        <w:fldChar w:fldCharType="begin"/>
      </w:r>
      <w:r w:rsidR="00974AB1">
        <w:instrText xml:space="preserve"> REF _Ref97735928 \r \h </w:instrText>
      </w:r>
      <w:r w:rsidR="00AE2F37">
        <w:fldChar w:fldCharType="separate"/>
      </w:r>
      <w:r w:rsidR="000E7C7E">
        <w:t>8.4.3</w:t>
      </w:r>
      <w:r w:rsidR="00AE2F37">
        <w:fldChar w:fldCharType="end"/>
      </w:r>
      <w:r w:rsidR="00974AB1">
        <w:t>.</w:t>
      </w:r>
    </w:p>
    <w:p w14:paraId="1CA762CA" w14:textId="77777777"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firstRow="1" w:lastRow="0" w:firstColumn="1" w:lastColumn="0" w:noHBand="0" w:noVBand="1"/>
      </w:tblPr>
      <w:tblGrid>
        <w:gridCol w:w="1455"/>
        <w:gridCol w:w="2880"/>
        <w:gridCol w:w="4527"/>
      </w:tblGrid>
      <w:tr w:rsidR="00CE0A1B" w:rsidRPr="00CE0A1B" w14:paraId="5BEE310C" w14:textId="77777777" w:rsidTr="00CE0A1B">
        <w:tc>
          <w:tcPr>
            <w:tcW w:w="0" w:type="auto"/>
          </w:tcPr>
          <w:p w14:paraId="5C85A73D" w14:textId="77777777"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14:paraId="0E6DB06C" w14:textId="77777777" w:rsidR="00CE0A1B" w:rsidRPr="00CE0A1B" w:rsidRDefault="00CE0A1B" w:rsidP="00CE0A1B">
            <w:pPr>
              <w:pStyle w:val="TableText"/>
              <w:rPr>
                <w:rStyle w:val="Strong"/>
              </w:rPr>
            </w:pPr>
            <w:r w:rsidRPr="00CE0A1B">
              <w:rPr>
                <w:rStyle w:val="Strong"/>
              </w:rPr>
              <w:t>Format</w:t>
            </w:r>
          </w:p>
        </w:tc>
        <w:tc>
          <w:tcPr>
            <w:tcW w:w="0" w:type="auto"/>
          </w:tcPr>
          <w:p w14:paraId="2115C9DF" w14:textId="77777777" w:rsidR="00CE0A1B" w:rsidRPr="00CE0A1B" w:rsidRDefault="00CE0A1B" w:rsidP="00CE0A1B">
            <w:pPr>
              <w:pStyle w:val="TableText"/>
              <w:rPr>
                <w:rStyle w:val="Strong"/>
              </w:rPr>
            </w:pPr>
            <w:r w:rsidRPr="00CE0A1B">
              <w:rPr>
                <w:rStyle w:val="Strong"/>
              </w:rPr>
              <w:t>Comment</w:t>
            </w:r>
          </w:p>
        </w:tc>
      </w:tr>
      <w:tr w:rsidR="00CE0A1B" w:rsidRPr="00CE0A1B" w14:paraId="13DED88A" w14:textId="77777777" w:rsidTr="00CE0A1B">
        <w:tc>
          <w:tcPr>
            <w:tcW w:w="0" w:type="auto"/>
          </w:tcPr>
          <w:p w14:paraId="5BDC8CAC" w14:textId="77777777" w:rsidR="00CE0A1B" w:rsidRPr="00CE0A1B" w:rsidRDefault="00CE0A1B" w:rsidP="00CE0A1B">
            <w:pPr>
              <w:pStyle w:val="TableText"/>
            </w:pPr>
            <w:r w:rsidRPr="00CE0A1B">
              <w:t>Reference name</w:t>
            </w:r>
          </w:p>
        </w:tc>
        <w:tc>
          <w:tcPr>
            <w:tcW w:w="0" w:type="auto"/>
          </w:tcPr>
          <w:p w14:paraId="370D913B" w14:textId="77777777" w:rsidR="00CE0A1B" w:rsidRPr="00CE0A1B" w:rsidRDefault="00CE0A1B" w:rsidP="00CE0A1B">
            <w:pPr>
              <w:pStyle w:val="TableText"/>
            </w:pPr>
            <w:r>
              <w:t>Text string</w:t>
            </w:r>
          </w:p>
        </w:tc>
        <w:tc>
          <w:tcPr>
            <w:tcW w:w="0" w:type="auto"/>
          </w:tcPr>
          <w:p w14:paraId="1E8949BF" w14:textId="77777777"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14:paraId="5FE40771" w14:textId="77777777" w:rsidTr="00CE0A1B">
        <w:tc>
          <w:tcPr>
            <w:tcW w:w="0" w:type="auto"/>
          </w:tcPr>
          <w:p w14:paraId="6725E9CA" w14:textId="77777777" w:rsidR="00CE0A1B" w:rsidRPr="00CE0A1B" w:rsidRDefault="00CE0A1B" w:rsidP="00CE0A1B">
            <w:pPr>
              <w:pStyle w:val="TableText"/>
            </w:pPr>
            <w:r w:rsidRPr="00CE0A1B">
              <w:t>Reference owner</w:t>
            </w:r>
          </w:p>
        </w:tc>
        <w:tc>
          <w:tcPr>
            <w:tcW w:w="0" w:type="auto"/>
          </w:tcPr>
          <w:p w14:paraId="3486EB69" w14:textId="77777777" w:rsidR="00CE0A1B" w:rsidRPr="00CE0A1B" w:rsidRDefault="00CE0A1B" w:rsidP="00CE0A1B">
            <w:pPr>
              <w:pStyle w:val="TableText"/>
            </w:pPr>
            <w:r>
              <w:t>Selected from dropdown list of Institutes</w:t>
            </w:r>
          </w:p>
        </w:tc>
        <w:tc>
          <w:tcPr>
            <w:tcW w:w="0" w:type="auto"/>
          </w:tcPr>
          <w:p w14:paraId="3701ECBE" w14:textId="77777777"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_Ref359578771 \r \h  \* MERGEFORMAT </w:instrText>
            </w:r>
            <w:r w:rsidR="00C63D4F">
              <w:fldChar w:fldCharType="separate"/>
            </w:r>
            <w:r w:rsidR="000E7C7E" w:rsidRPr="000E7C7E">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_Ref359578774 \h  \* MERGEFORMAT </w:instrText>
            </w:r>
            <w:r w:rsidR="00C63D4F">
              <w:fldChar w:fldCharType="separate"/>
            </w:r>
            <w:r w:rsidR="000E7C7E" w:rsidRPr="000E7C7E">
              <w:rPr>
                <w:rStyle w:val="CrossReference"/>
              </w:rPr>
              <w:t>User Accounts</w:t>
            </w:r>
            <w:r w:rsidR="00C63D4F">
              <w:fldChar w:fldCharType="end"/>
            </w:r>
            <w:r w:rsidRPr="00CE0A1B">
              <w:t>.</w:t>
            </w:r>
          </w:p>
        </w:tc>
      </w:tr>
      <w:tr w:rsidR="00CE0A1B" w:rsidRPr="00CE0A1B" w14:paraId="1D6C1298" w14:textId="77777777" w:rsidTr="00CE0A1B">
        <w:tc>
          <w:tcPr>
            <w:tcW w:w="0" w:type="auto"/>
          </w:tcPr>
          <w:p w14:paraId="49FE72C3" w14:textId="77777777" w:rsidR="00CE0A1B" w:rsidRPr="00CE0A1B" w:rsidRDefault="00CE0A1B" w:rsidP="00CE0A1B">
            <w:pPr>
              <w:pStyle w:val="TableText"/>
            </w:pPr>
            <w:r w:rsidRPr="00CE0A1B">
              <w:t>Serial number</w:t>
            </w:r>
          </w:p>
        </w:tc>
        <w:tc>
          <w:tcPr>
            <w:tcW w:w="0" w:type="auto"/>
          </w:tcPr>
          <w:p w14:paraId="41856E38" w14:textId="77777777" w:rsidR="00CE0A1B" w:rsidRPr="00CE0A1B" w:rsidRDefault="00CE0A1B" w:rsidP="00CE0A1B">
            <w:pPr>
              <w:pStyle w:val="TableText"/>
            </w:pPr>
            <w:r>
              <w:t>Text string</w:t>
            </w:r>
          </w:p>
        </w:tc>
        <w:tc>
          <w:tcPr>
            <w:tcW w:w="0" w:type="auto"/>
          </w:tcPr>
          <w:p w14:paraId="36E229D8" w14:textId="77777777" w:rsidR="00CE0A1B" w:rsidRPr="00CE0A1B" w:rsidRDefault="00CE0A1B" w:rsidP="00CE0A1B">
            <w:pPr>
              <w:pStyle w:val="TableText"/>
            </w:pPr>
            <w:r w:rsidRPr="00CE0A1B">
              <w:t>The Reference</w:t>
            </w:r>
            <w:r w:rsidR="00391D00">
              <w:t xml:space="preserve"> Panel’s physical serial number</w:t>
            </w:r>
          </w:p>
        </w:tc>
      </w:tr>
      <w:tr w:rsidR="00CE0A1B" w:rsidRPr="00CE0A1B" w14:paraId="2AEAB76E" w14:textId="77777777" w:rsidTr="00CE0A1B">
        <w:tc>
          <w:tcPr>
            <w:tcW w:w="0" w:type="auto"/>
          </w:tcPr>
          <w:p w14:paraId="561223DD" w14:textId="77777777" w:rsidR="00CE0A1B" w:rsidRPr="00CE0A1B" w:rsidRDefault="00CE0A1B" w:rsidP="00CE0A1B">
            <w:pPr>
              <w:pStyle w:val="TableText"/>
            </w:pPr>
            <w:r w:rsidRPr="00CE0A1B">
              <w:t>Reference brand</w:t>
            </w:r>
          </w:p>
        </w:tc>
        <w:tc>
          <w:tcPr>
            <w:tcW w:w="0" w:type="auto"/>
          </w:tcPr>
          <w:p w14:paraId="10F6BC8A" w14:textId="77777777" w:rsidR="00CE0A1B" w:rsidRPr="00CE0A1B" w:rsidRDefault="00CE0A1B" w:rsidP="00CE0A1B">
            <w:pPr>
              <w:pStyle w:val="TableText"/>
            </w:pPr>
            <w:r>
              <w:t>Selected from predefined dropdown list</w:t>
            </w:r>
          </w:p>
        </w:tc>
        <w:tc>
          <w:tcPr>
            <w:tcW w:w="0" w:type="auto"/>
          </w:tcPr>
          <w:p w14:paraId="64ABB925" w14:textId="77777777" w:rsidR="00CE0A1B" w:rsidRPr="00CE0A1B" w:rsidRDefault="00CE0A1B" w:rsidP="00CE0A1B">
            <w:pPr>
              <w:pStyle w:val="TableText"/>
            </w:pPr>
            <w:r w:rsidRPr="00CE0A1B">
              <w:t xml:space="preserve">There is presently only one brand (Spectralon) </w:t>
            </w:r>
            <w:r>
              <w:t xml:space="preserve">defined in </w:t>
            </w:r>
            <w:r w:rsidR="00F52044">
              <w:t>SPECCHIO</w:t>
            </w:r>
            <w:r w:rsidRPr="00CE0A1B">
              <w:t>. If you require further brands to be added, speak to your System Administrator.</w:t>
            </w:r>
          </w:p>
        </w:tc>
      </w:tr>
      <w:tr w:rsidR="0044706E" w:rsidRPr="00CE0A1B" w14:paraId="4D567E05" w14:textId="77777777" w:rsidTr="00CE0A1B">
        <w:tc>
          <w:tcPr>
            <w:tcW w:w="0" w:type="auto"/>
          </w:tcPr>
          <w:p w14:paraId="098BBB86" w14:textId="77777777" w:rsidR="0044706E" w:rsidRPr="00CE0A1B" w:rsidRDefault="0044706E" w:rsidP="00CE0A1B">
            <w:pPr>
              <w:pStyle w:val="TableText"/>
            </w:pPr>
            <w:r w:rsidRPr="00CE0A1B">
              <w:t>Pictures</w:t>
            </w:r>
          </w:p>
        </w:tc>
        <w:tc>
          <w:tcPr>
            <w:tcW w:w="0" w:type="auto"/>
          </w:tcPr>
          <w:p w14:paraId="50A5BEDF" w14:textId="77777777" w:rsidR="0044706E" w:rsidRPr="00CE0A1B" w:rsidRDefault="0044706E" w:rsidP="0044706E">
            <w:pPr>
              <w:pStyle w:val="TableText"/>
            </w:pPr>
            <w:r>
              <w:t>JPEG image (on some users’ computers, PNG, GIF or TIFF may also be supported.)</w:t>
            </w:r>
          </w:p>
        </w:tc>
        <w:tc>
          <w:tcPr>
            <w:tcW w:w="0" w:type="auto"/>
          </w:tcPr>
          <w:p w14:paraId="01985DE3" w14:textId="77777777" w:rsidR="0044706E" w:rsidRPr="00CE0A1B" w:rsidRDefault="0044706E" w:rsidP="00CE0A1B">
            <w:pPr>
              <w:pStyle w:val="TableText"/>
            </w:pPr>
            <w:r w:rsidRPr="00CE0A1B">
              <w:t>Multiple pictures of the Reference Panel may be uploaded to each Reference Panel definition.</w:t>
            </w:r>
          </w:p>
        </w:tc>
      </w:tr>
      <w:tr w:rsidR="00CE0A1B" w:rsidRPr="00CE0A1B" w14:paraId="26090456" w14:textId="77777777" w:rsidTr="00CE0A1B">
        <w:tc>
          <w:tcPr>
            <w:tcW w:w="0" w:type="auto"/>
          </w:tcPr>
          <w:p w14:paraId="0A2D5445" w14:textId="77777777" w:rsidR="00CE0A1B" w:rsidRPr="00CE0A1B" w:rsidRDefault="00CE0A1B" w:rsidP="00CE0A1B">
            <w:pPr>
              <w:pStyle w:val="TableText"/>
            </w:pPr>
            <w:r w:rsidRPr="00CE0A1B">
              <w:t>Calibrations</w:t>
            </w:r>
          </w:p>
        </w:tc>
        <w:tc>
          <w:tcPr>
            <w:tcW w:w="0" w:type="auto"/>
          </w:tcPr>
          <w:p w14:paraId="0806A0D4" w14:textId="77777777" w:rsidR="00CE0A1B" w:rsidRPr="00CE0A1B" w:rsidRDefault="00CE0A1B" w:rsidP="00A51D78">
            <w:pPr>
              <w:pStyle w:val="TableText"/>
            </w:pPr>
            <w:r>
              <w:t xml:space="preserve">See section </w:t>
            </w:r>
            <w:r w:rsidR="00C63D4F">
              <w:fldChar w:fldCharType="begin"/>
            </w:r>
            <w:r w:rsidR="00C63D4F">
              <w:instrText xml:space="preserve"> REF _Ref357671230 \r \h  \* MERGEFORMAT </w:instrText>
            </w:r>
            <w:r w:rsidR="00C63D4F">
              <w:fldChar w:fldCharType="separate"/>
            </w:r>
            <w:r w:rsidR="000E7C7E" w:rsidRPr="000E7C7E">
              <w:rPr>
                <w:rStyle w:val="CrossReference"/>
              </w:rPr>
              <w:t>9.6.1</w:t>
            </w:r>
            <w:r w:rsidR="00C63D4F">
              <w:fldChar w:fldCharType="end"/>
            </w:r>
            <w:r w:rsidR="00A51D78" w:rsidRPr="00A51D78">
              <w:rPr>
                <w:rStyle w:val="CrossReference"/>
              </w:rPr>
              <w:t xml:space="preserve"> </w:t>
            </w:r>
            <w:r w:rsidR="00C63D4F">
              <w:fldChar w:fldCharType="begin"/>
            </w:r>
            <w:r w:rsidR="00C63D4F">
              <w:instrText xml:space="preserve"> REF _Ref357671230 \h  \* MERGEFORMAT </w:instrText>
            </w:r>
            <w:r w:rsidR="00C63D4F">
              <w:fldChar w:fldCharType="separate"/>
            </w:r>
            <w:r w:rsidR="000E7C7E" w:rsidRPr="000E7C7E">
              <w:rPr>
                <w:rStyle w:val="CrossReference"/>
              </w:rPr>
              <w:t>Reference Panel Calibrations</w:t>
            </w:r>
            <w:r w:rsidR="00C63D4F">
              <w:fldChar w:fldCharType="end"/>
            </w:r>
            <w:r w:rsidR="00A51D78">
              <w:t>.</w:t>
            </w:r>
          </w:p>
        </w:tc>
        <w:tc>
          <w:tcPr>
            <w:tcW w:w="0" w:type="auto"/>
          </w:tcPr>
          <w:p w14:paraId="01549C9E" w14:textId="77777777" w:rsidR="00CE0A1B" w:rsidRPr="00CE0A1B" w:rsidRDefault="00CE0A1B" w:rsidP="00CE0A1B">
            <w:pPr>
              <w:pStyle w:val="TableText"/>
            </w:pPr>
            <w:r w:rsidRPr="00CE0A1B">
              <w:t>Multiple Calibrations make up the Calibration history for each Reference Panel.</w:t>
            </w:r>
          </w:p>
        </w:tc>
      </w:tr>
    </w:tbl>
    <w:p w14:paraId="42F80DCB" w14:textId="77777777" w:rsidR="00A765A0" w:rsidRDefault="00A765A0" w:rsidP="00A765A0">
      <w:pPr>
        <w:pStyle w:val="Body"/>
      </w:pPr>
      <w:r>
        <w:t xml:space="preserve">When the </w:t>
      </w:r>
      <w:r w:rsidR="00F52044">
        <w:t>SPECCHIO</w:t>
      </w:r>
      <w:r>
        <w:t xml:space="preserve"> database is installed, the table of Reference Panels is empty.</w:t>
      </w:r>
    </w:p>
    <w:p w14:paraId="4135ECB7" w14:textId="77777777" w:rsidR="00A765A0" w:rsidRDefault="00A765A0" w:rsidP="00A765A0">
      <w:pPr>
        <w:pStyle w:val="ProcessHeading"/>
      </w:pPr>
      <w:r>
        <w:t>To open the Reference Panel Administration dialog...</w:t>
      </w:r>
    </w:p>
    <w:tbl>
      <w:tblPr>
        <w:tblStyle w:val="Instructions"/>
        <w:tblW w:w="0" w:type="auto"/>
        <w:tblLook w:val="04A0" w:firstRow="1" w:lastRow="0" w:firstColumn="1" w:lastColumn="0" w:noHBand="0" w:noVBand="1"/>
      </w:tblPr>
      <w:tblGrid>
        <w:gridCol w:w="8862"/>
      </w:tblGrid>
      <w:tr w:rsidR="00A765A0" w14:paraId="0D4CE11E" w14:textId="77777777" w:rsidTr="00CE0A1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CC7010C" w14:textId="77777777"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14:paraId="097FF7AA" w14:textId="77777777"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14:paraId="596503C1" w14:textId="1A628E2C" w:rsidR="00454C4E" w:rsidRDefault="00BF49E7" w:rsidP="00E5742A">
      <w:pPr>
        <w:pStyle w:val="Figure"/>
        <w:rPr>
          <w:lang w:val="en-AU"/>
        </w:rPr>
      </w:pPr>
      <w:r>
        <w:rPr>
          <w:lang w:val="en-US" w:eastAsia="en-US"/>
        </w:rPr>
        <mc:AlternateContent>
          <mc:Choice Requires="wpg">
            <w:drawing>
              <wp:inline distT="0" distB="0" distL="0" distR="0" wp14:anchorId="75D150D9" wp14:editId="3D5FAC52">
                <wp:extent cx="5483860" cy="3034665"/>
                <wp:effectExtent l="0" t="0" r="2540" b="635"/>
                <wp:docPr id="2" name="Group 3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3860" cy="3034665"/>
                          <a:chOff x="2549" y="2965"/>
                          <a:chExt cx="6647" cy="3678"/>
                        </a:xfrm>
                      </wpg:grpSpPr>
                      <wps:wsp>
                        <wps:cNvPr id="3" name="AutoShape 361"/>
                        <wps:cNvSpPr>
                          <a:spLocks noChangeAspect="1" noChangeArrowheads="1" noTextEdit="1"/>
                        </wps:cNvSpPr>
                        <wps:spPr bwMode="auto">
                          <a:xfrm>
                            <a:off x="2549" y="2965"/>
                            <a:ext cx="6647" cy="367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 name="Picture 36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3493" y="2965"/>
                            <a:ext cx="5703" cy="3678"/>
                          </a:xfrm>
                          <a:prstGeom prst="rect">
                            <a:avLst/>
                          </a:prstGeom>
                          <a:noFill/>
                          <a:extLst>
                            <a:ext uri="{909E8E84-426E-40dd-AFC4-6F175D3DCCD1}">
                              <a14:hiddenFill xmlns:a14="http://schemas.microsoft.com/office/drawing/2010/main">
                                <a:solidFill>
                                  <a:srgbClr val="FFFFFF"/>
                                </a:solidFill>
                              </a14:hiddenFill>
                            </a:ext>
                          </a:extLst>
                        </pic:spPr>
                      </pic:pic>
                      <wps:wsp>
                        <wps:cNvPr id="6" name="AutoShape 363"/>
                        <wps:cNvSpPr>
                          <a:spLocks noChangeArrowheads="1"/>
                        </wps:cNvSpPr>
                        <wps:spPr bwMode="auto">
                          <a:xfrm>
                            <a:off x="2549" y="3916"/>
                            <a:ext cx="721" cy="38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236591C" w14:textId="77777777" w:rsidR="00ED27D3" w:rsidRPr="00170A8D" w:rsidRDefault="00ED27D3" w:rsidP="00454C4E">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7" name="Freeform 364"/>
                        <wps:cNvSpPr>
                          <a:spLocks/>
                        </wps:cNvSpPr>
                        <wps:spPr bwMode="auto">
                          <a:xfrm>
                            <a:off x="3137" y="4296"/>
                            <a:ext cx="523" cy="312"/>
                          </a:xfrm>
                          <a:custGeom>
                            <a:avLst/>
                            <a:gdLst>
                              <a:gd name="T0" fmla="*/ 0 w 365"/>
                              <a:gd name="T1" fmla="*/ 0 h 365"/>
                              <a:gd name="T2" fmla="*/ 365 w 365"/>
                              <a:gd name="T3" fmla="*/ 365 h 365"/>
                            </a:gdLst>
                            <a:ahLst/>
                            <a:cxnLst>
                              <a:cxn ang="0">
                                <a:pos x="T0" y="T1"/>
                              </a:cxn>
                              <a:cxn ang="0">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AutoShape 365"/>
                        <wps:cNvSpPr>
                          <a:spLocks noChangeArrowheads="1"/>
                        </wps:cNvSpPr>
                        <wps:spPr bwMode="auto">
                          <a:xfrm>
                            <a:off x="2831" y="5512"/>
                            <a:ext cx="1416" cy="51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CCED199" w14:textId="77777777" w:rsidR="00ED27D3" w:rsidRPr="00170A8D" w:rsidRDefault="00ED27D3" w:rsidP="00454C4E">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2" name="Freeform 366"/>
                        <wps:cNvSpPr>
                          <a:spLocks/>
                        </wps:cNvSpPr>
                        <wps:spPr bwMode="auto">
                          <a:xfrm>
                            <a:off x="4247" y="5776"/>
                            <a:ext cx="1621" cy="54"/>
                          </a:xfrm>
                          <a:custGeom>
                            <a:avLst/>
                            <a:gdLst>
                              <a:gd name="T0" fmla="*/ 0 w 365"/>
                              <a:gd name="T1" fmla="*/ 0 h 365"/>
                              <a:gd name="T2" fmla="*/ 365 w 365"/>
                              <a:gd name="T3" fmla="*/ 365 h 365"/>
                            </a:gdLst>
                            <a:ahLst/>
                            <a:cxnLst>
                              <a:cxn ang="0">
                                <a:pos x="T0" y="T1"/>
                              </a:cxn>
                              <a:cxn ang="0">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360" o:spid="_x0000_s1241" style="width:431.8pt;height:238.95pt;mso-position-horizontal-relative:char;mso-position-vertical-relative:line" coordorigin="2549,2965" coordsize="6647,36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">
                <o:lock v:ext="edit" aspectratio="t"/>
                <v:rect id="AutoShape 361" o:spid="_x0000_s1242" style="position:absolute;left:2549;top:2965;width:6647;height:36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djywwAA&#10;ANoAAAAPAAAAZHJzL2Rvd25yZXYueG1sRI9Ba8JAFITvgv9heUIvoptWkBKzERGkoRTE2Hp+ZF+T&#10;0OzbmN0m6b93BaHHYWa+YZLtaBrRU+dqywqelxEI4sLqmksFn+fD4hWE88gaG8uk4I8cbNPpJMFY&#10;24FP1Oe+FAHCLkYFlfdtLKUrKjLolrYlDt637Qz6ILtS6g6HADeNfImitTRYc1iosKV9RcVP/msU&#10;DMWxv5w/3uRxfsksX7PrPv96V+ppNu42IDyN/j/8aGdawQruV8IN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jdjywwAAANoAAAAPAAAAAAAAAAAAAAAAAJcCAABkcnMvZG93&#10;bnJldi54bWxQSwUGAAAAAAQABAD1AAAAhwMAAAAA&#10;" filled="f" stroked="f">
                  <o:lock v:ext="edit" aspectratio="t" text="t"/>
                </v:rect>
                <v:shape id="Picture 368" o:spid="_x0000_s1243" type="#_x0000_t75" style="position:absolute;left:3493;top:2965;width:5703;height:36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S&#10;LdTFAAAA2gAAAA8AAABkcnMvZG93bnJldi54bWxEj0FrAjEUhO8F/0N4Qm81aytFVqNooaUtRXAV&#10;bW+vm9fN4uZlSVJd/31TEDwOM/MNM513thFH8qF2rGA4yEAQl07XXCnYbp7vxiBCRNbYOCYFZwow&#10;n/Vupphrd+I1HYtYiQThkKMCE2ObSxlKQxbDwLXEyftx3mJM0ldSezwluG3kfZY9Sos1pwWDLT0Z&#10;Kg/Fr1WwMsX+5SE7f8bwQe9+9/02Wi+/lLrtd4sJiEhdvIYv7VetYAT/V9INk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Ui3UxQAAANoAAAAPAAAAAAAAAAAAAAAAAJwC&#10;AABkcnMvZG93bnJldi54bWxQSwUGAAAAAAQABAD3AAAAjgMAAAAA&#10;">
                  <v:imagedata r:id="rId164" o:title=""/>
                </v:shape>
                <v:roundrect id="AutoShape 363" o:spid="_x0000_s1244" style="position:absolute;left:2549;top:3916;width:721;height:38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0D+pxAAA&#10;ANoAAAAPAAAAZHJzL2Rvd25yZXYueG1sRI/dagIxFITvhb5DOIXeabYtLLKaFSsUClW0Vrw+bs7+&#10;0M3JmqTr9u0bQfBymJlvmPliMK3oyfnGsoLnSQKCuLC64UrB4ft9PAXhA7LG1jIp+CMPi/xhNMdM&#10;2wt/Ub8PlYgQ9hkqqEPoMil9UZNBP7EdcfRK6wyGKF0ltcNLhJtWviRJKg02HBdq7GhVU/Gz/zUK&#10;msPbsdwM7vS5Oq+3/Tnd7ui1V+rpcVjOQAQawj18a39oBSlcr8QbIP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dA/qcQAAADaAAAADwAAAAAAAAAAAAAAAACXAgAAZHJzL2Rv&#10;d25yZXYueG1sUEsFBgAAAAAEAAQA9QAAAIgDAAAAAA==&#10;" fillcolor="#dbe5f1 [660]" strokecolor="#0070c0">
                  <v:textbox inset=".5mm,.5mm,.5mm,.5mm">
                    <w:txbxContent>
                      <w:p w14:paraId="6236591C" w14:textId="77777777" w:rsidR="00ED27D3" w:rsidRPr="00170A8D" w:rsidRDefault="00ED27D3" w:rsidP="00454C4E">
                        <w:pPr>
                          <w:rPr>
                            <w:sz w:val="14"/>
                            <w:lang w:val="en-US"/>
                          </w:rPr>
                        </w:pPr>
                        <w:r w:rsidRPr="00170A8D">
                          <w:rPr>
                            <w:sz w:val="14"/>
                            <w:lang w:val="en-US"/>
                          </w:rPr>
                          <w:t>Instrument Selector</w:t>
                        </w:r>
                      </w:p>
                    </w:txbxContent>
                  </v:textbox>
                </v:roundrect>
                <v:shape id="Freeform 364" o:spid="_x0000_s1245" style="position:absolute;left:3137;top:4296;width:523;height:312;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A7D/wQAA&#10;ANoAAAAPAAAAZHJzL2Rvd25yZXYueG1sRI/Ni8IwFMTvC/4P4QnetqkfrEvXKKII3sSPg8e3zdum&#10;2ryUJtb63xtB2OMwM79hZovOVqKlxpeOFQyTFARx7nTJhYLTcfP5DcIHZI2VY1LwIA+Lee9jhpl2&#10;d95TewiFiBD2GSowIdSZlD43ZNEnriaO3p9rLIYom0LqBu8Rbis5StMvabHkuGCwppWh/Hq4WQX6&#10;MvFlaydmzbb6HZ9Xu7zmnVKDfrf8ARGoC//hd3urFUzhdSX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VQOw/8EAAADaAAAADwAAAAAAAAAAAAAAAACXAgAAZHJzL2Rvd25y&#10;ZXYueG1sUEsFBgAAAAAEAAQA9QAAAIUDAAAAAA==&#10;" path="m0,0c129,129,259,259,365,365e" filled="f" strokecolor="#0070c0" strokeweight="1pt">
                  <v:stroke endarrow="open"/>
                  <v:path arrowok="t" o:connecttype="custom" o:connectlocs="0,0;523,312" o:connectangles="0,0"/>
                </v:shape>
                <v:roundrect id="AutoShape 365" o:spid="_x0000_s1246" style="position:absolute;left:2831;top:5512;width:1416;height:51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odDxQAA&#10;ANsAAAAPAAAAZHJzL2Rvd25yZXYueG1sRI9Ba8JAEIXvgv9hGaE33dSClNRVrCAIttha8TxmxySY&#10;nY2725j++86h0NsM781738yXvWtURyHWng08TjJQxIW3NZcGjl+b8TOomJAtNp7JwA9FWC6Ggznm&#10;1t/5k7pDKpWEcMzRQJVSm2sdi4ocxolviUW7+OAwyRpKbQPeJdw1epplM+2wZmmosKV1RcX18O0M&#10;1MfX0+W9D+fd+va2726z/Qc9dcY8jPrVC6hEffo3/11vreALvfwiA+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Eih0PFAAAA2wAAAA8AAAAAAAAAAAAAAAAAlwIAAGRycy9k&#10;b3ducmV2LnhtbFBLBQYAAAAABAAEAPUAAACJAwAAAAA=&#10;" fillcolor="#dbe5f1 [660]" strokecolor="#0070c0">
                  <v:textbox inset=".5mm,.5mm,.5mm,.5mm">
                    <w:txbxContent>
                      <w:p w14:paraId="1CCED199" w14:textId="77777777" w:rsidR="00ED27D3" w:rsidRPr="00170A8D" w:rsidRDefault="00ED27D3" w:rsidP="00454C4E">
                        <w:pPr>
                          <w:rPr>
                            <w:sz w:val="14"/>
                            <w:lang w:val="en-US"/>
                          </w:rPr>
                        </w:pPr>
                        <w:r>
                          <w:rPr>
                            <w:sz w:val="14"/>
                            <w:lang w:val="en-US"/>
                          </w:rPr>
                          <w:t>Calibration information and graphs will be shown here</w:t>
                        </w:r>
                      </w:p>
                    </w:txbxContent>
                  </v:textbox>
                </v:roundrect>
                <v:shape id="Freeform 366" o:spid="_x0000_s1247" style="position:absolute;left:4247;top:5776;width:1621;height:54;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zBvVvwAA&#10;ANsAAAAPAAAAZHJzL2Rvd25yZXYueG1sRE9Ni8IwEL0v+B/CCN7WdFVEqmlZFMGbqHvY49iMTbWZ&#10;lCbW+u+NsLC3ebzPWeW9rUVHra8cK/gaJyCIC6crLhX8nLafCxA+IGusHZOCJ3nIs8HHClPtHnyg&#10;7hhKEUPYp6jAhNCkUvrCkEU/dg1x5C6utRgibEupW3zEcFvLSZLMpcWKY4PBhtaGitvxbhXo68xX&#10;nZ2ZDdv6PP1d74uG90qNhv33EkSgPvyL/9w7HedP4P1LPEB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nMG9W/AAAA2wAAAA8AAAAAAAAAAAAAAAAAlwIAAGRycy9kb3ducmV2&#10;LnhtbFBLBQYAAAAABAAEAPUAAACDAwAAAAA=&#10;" path="m0,0c129,129,259,259,365,365e" filled="f" strokecolor="#0070c0" strokeweight="1pt">
                  <v:stroke endarrow="open"/>
                  <v:path arrowok="t" o:connecttype="custom" o:connectlocs="0,0;1621,54" o:connectangles="0,0"/>
                </v:shape>
                <w10:anchorlock/>
              </v:group>
            </w:pict>
          </mc:Fallback>
        </mc:AlternateContent>
      </w:r>
    </w:p>
    <w:p w14:paraId="134DE460" w14:textId="77777777" w:rsidR="00454C4E" w:rsidRPr="00084655" w:rsidRDefault="00454C4E" w:rsidP="00454C4E">
      <w:pPr>
        <w:pStyle w:val="Caption"/>
      </w:pPr>
      <w:r w:rsidRPr="00084655">
        <w:t xml:space="preserve">Figure </w:t>
      </w:r>
      <w:fldSimple w:instr=" SEQ Figure \* ARABIC ">
        <w:r w:rsidR="000E7C7E">
          <w:rPr>
            <w:noProof/>
          </w:rPr>
          <w:t>103</w:t>
        </w:r>
      </w:fldSimple>
      <w:r w:rsidRPr="00084655">
        <w:t xml:space="preserve">: </w:t>
      </w:r>
      <w:r>
        <w:t>Reference Data Editor</w:t>
      </w:r>
    </w:p>
    <w:p w14:paraId="2E3EE183" w14:textId="77777777" w:rsidR="00A765A0" w:rsidRDefault="00A765A0" w:rsidP="00A765A0">
      <w:pPr>
        <w:pStyle w:val="Body"/>
      </w:pPr>
      <w:r>
        <w:t xml:space="preserve">The operation of the Reference Panel dialog is analogous to that for Instruments. Refer to section </w:t>
      </w:r>
      <w:r w:rsidR="00AE2F37">
        <w:fldChar w:fldCharType="begin"/>
      </w:r>
      <w:r>
        <w:instrText xml:space="preserve"> REF _Ref97355090 \r \h </w:instrText>
      </w:r>
      <w:r w:rsidR="00AE2F37">
        <w:fldChar w:fldCharType="separate"/>
      </w:r>
      <w:r w:rsidR="000E7C7E">
        <w:t>9.5</w:t>
      </w:r>
      <w:r w:rsidR="00AE2F37">
        <w:fldChar w:fldCharType="end"/>
      </w:r>
      <w:r>
        <w:t xml:space="preserve"> </w:t>
      </w:r>
      <w:r w:rsidR="00AE2F37">
        <w:fldChar w:fldCharType="begin"/>
      </w:r>
      <w:r>
        <w:instrText xml:space="preserve"> REF _Ref97355090 \h </w:instrText>
      </w:r>
      <w:r w:rsidR="00AE2F37">
        <w:fldChar w:fldCharType="separate"/>
      </w:r>
      <w:r w:rsidR="000E7C7E">
        <w:t>Instrument Administration</w:t>
      </w:r>
      <w:r w:rsidR="00AE2F37">
        <w:fldChar w:fldCharType="end"/>
      </w:r>
      <w:r>
        <w:t xml:space="preserve"> and use the instructions in that section and its sub-section on Calibrations to understand the operation of Reference Panel viewing and maintenance.</w:t>
      </w:r>
    </w:p>
    <w:p w14:paraId="3D5E1FA1" w14:textId="77777777" w:rsidR="00887779" w:rsidRDefault="00887779" w:rsidP="00887779">
      <w:pPr>
        <w:pStyle w:val="Heading3"/>
      </w:pPr>
      <w:bookmarkStart w:id="535" w:name="_Ref357671230"/>
      <w:bookmarkStart w:id="536" w:name="_Toc293145303"/>
      <w:r>
        <w:t>Reference Panel Calibrations</w:t>
      </w:r>
      <w:bookmarkEnd w:id="535"/>
      <w:bookmarkEnd w:id="536"/>
    </w:p>
    <w:p w14:paraId="5EF03070" w14:textId="77777777"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26"/>
        <w:gridCol w:w="1559"/>
        <w:gridCol w:w="5777"/>
      </w:tblGrid>
      <w:tr w:rsidR="00887779" w:rsidRPr="00A51D78" w14:paraId="0B9278D0" w14:textId="77777777" w:rsidTr="00A51D78">
        <w:tc>
          <w:tcPr>
            <w:tcW w:w="1526" w:type="dxa"/>
          </w:tcPr>
          <w:p w14:paraId="3F7F276F" w14:textId="77777777" w:rsidR="00887779" w:rsidRPr="00A51D78" w:rsidRDefault="00887779" w:rsidP="00245196">
            <w:pPr>
              <w:pStyle w:val="HangingIndent"/>
              <w:ind w:left="0" w:firstLine="0"/>
              <w:rPr>
                <w:rStyle w:val="Strong"/>
              </w:rPr>
            </w:pPr>
            <w:r w:rsidRPr="00A51D78">
              <w:rPr>
                <w:rStyle w:val="Strong"/>
              </w:rPr>
              <w:t>Field name</w:t>
            </w:r>
          </w:p>
        </w:tc>
        <w:tc>
          <w:tcPr>
            <w:tcW w:w="1559" w:type="dxa"/>
          </w:tcPr>
          <w:p w14:paraId="0C1892A3" w14:textId="77777777" w:rsidR="00887779" w:rsidRPr="00A51D78" w:rsidRDefault="00887779" w:rsidP="00245196">
            <w:pPr>
              <w:pStyle w:val="HangingIndent"/>
              <w:ind w:left="0" w:firstLine="0"/>
              <w:rPr>
                <w:rStyle w:val="Strong"/>
              </w:rPr>
            </w:pPr>
            <w:r w:rsidRPr="00A51D78">
              <w:rPr>
                <w:rStyle w:val="Strong"/>
              </w:rPr>
              <w:t>Format</w:t>
            </w:r>
          </w:p>
        </w:tc>
        <w:tc>
          <w:tcPr>
            <w:tcW w:w="5777" w:type="dxa"/>
          </w:tcPr>
          <w:p w14:paraId="25BE2B5E" w14:textId="77777777" w:rsidR="00887779" w:rsidRPr="00A51D78" w:rsidRDefault="00887779" w:rsidP="00245196">
            <w:pPr>
              <w:pStyle w:val="HangingIndent"/>
              <w:ind w:left="0" w:firstLine="0"/>
              <w:rPr>
                <w:rStyle w:val="Strong"/>
              </w:rPr>
            </w:pPr>
            <w:r w:rsidRPr="00A51D78">
              <w:rPr>
                <w:rStyle w:val="Strong"/>
              </w:rPr>
              <w:t>Comment</w:t>
            </w:r>
          </w:p>
        </w:tc>
      </w:tr>
      <w:tr w:rsidR="00887779" w:rsidRPr="00887779" w14:paraId="76A9D106" w14:textId="77777777" w:rsidTr="00A51D78">
        <w:tc>
          <w:tcPr>
            <w:tcW w:w="1526" w:type="dxa"/>
          </w:tcPr>
          <w:p w14:paraId="0D3177DE" w14:textId="77777777" w:rsidR="00887779" w:rsidRPr="00887779" w:rsidRDefault="00887779" w:rsidP="00245196">
            <w:pPr>
              <w:pStyle w:val="HangingIndent"/>
              <w:ind w:left="0" w:firstLine="0"/>
            </w:pPr>
            <w:r w:rsidRPr="00887779">
              <w:t>Calibration date</w:t>
            </w:r>
          </w:p>
        </w:tc>
        <w:tc>
          <w:tcPr>
            <w:tcW w:w="1559" w:type="dxa"/>
          </w:tcPr>
          <w:p w14:paraId="3DD02AE2" w14:textId="77777777" w:rsidR="00887779" w:rsidRPr="00887779" w:rsidRDefault="00887779" w:rsidP="00245196">
            <w:pPr>
              <w:pStyle w:val="HangingIndent"/>
              <w:ind w:left="0" w:firstLine="0"/>
            </w:pPr>
            <w:r>
              <w:t>Date/time selected by date picker</w:t>
            </w:r>
          </w:p>
        </w:tc>
        <w:tc>
          <w:tcPr>
            <w:tcW w:w="5777" w:type="dxa"/>
          </w:tcPr>
          <w:p w14:paraId="7609F285" w14:textId="77777777"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14:paraId="7CFD0F6A" w14:textId="77777777" w:rsidTr="00A51D78">
        <w:tc>
          <w:tcPr>
            <w:tcW w:w="1526" w:type="dxa"/>
          </w:tcPr>
          <w:p w14:paraId="6BC4C4FE" w14:textId="77777777" w:rsidR="00887779" w:rsidRPr="00887779" w:rsidRDefault="00887779" w:rsidP="00245196">
            <w:pPr>
              <w:pStyle w:val="HangingIndent"/>
              <w:ind w:left="0" w:firstLine="0"/>
            </w:pPr>
            <w:r w:rsidRPr="00887779">
              <w:t>Calibration number</w:t>
            </w:r>
          </w:p>
        </w:tc>
        <w:tc>
          <w:tcPr>
            <w:tcW w:w="1559" w:type="dxa"/>
          </w:tcPr>
          <w:p w14:paraId="76C6412D" w14:textId="77777777" w:rsidR="00887779" w:rsidRPr="00887779" w:rsidRDefault="00887779" w:rsidP="00245196">
            <w:pPr>
              <w:pStyle w:val="HangingIndent"/>
              <w:ind w:left="0" w:firstLine="0"/>
            </w:pPr>
            <w:r>
              <w:t>Integer</w:t>
            </w:r>
          </w:p>
        </w:tc>
        <w:tc>
          <w:tcPr>
            <w:tcW w:w="5777" w:type="dxa"/>
          </w:tcPr>
          <w:p w14:paraId="2EBF53C2" w14:textId="77777777"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14:paraId="2C37BF6C" w14:textId="77777777" w:rsidTr="00A51D78">
        <w:tc>
          <w:tcPr>
            <w:tcW w:w="1526" w:type="dxa"/>
          </w:tcPr>
          <w:p w14:paraId="134562D3" w14:textId="77777777" w:rsidR="00887779" w:rsidRPr="00887779" w:rsidRDefault="00887779" w:rsidP="003F7FCD">
            <w:pPr>
              <w:pStyle w:val="HangingIndent"/>
              <w:ind w:left="0" w:firstLine="0"/>
            </w:pPr>
            <w:r w:rsidRPr="00887779">
              <w:t>Comments</w:t>
            </w:r>
          </w:p>
        </w:tc>
        <w:tc>
          <w:tcPr>
            <w:tcW w:w="1559" w:type="dxa"/>
          </w:tcPr>
          <w:p w14:paraId="67ED024E" w14:textId="77777777" w:rsidR="00887779" w:rsidRPr="00887779" w:rsidRDefault="00887779" w:rsidP="00245196">
            <w:pPr>
              <w:pStyle w:val="HangingIndent"/>
              <w:ind w:left="0" w:firstLine="0"/>
            </w:pPr>
            <w:r>
              <w:t>Text String</w:t>
            </w:r>
          </w:p>
        </w:tc>
        <w:tc>
          <w:tcPr>
            <w:tcW w:w="5777" w:type="dxa"/>
          </w:tcPr>
          <w:p w14:paraId="0A7E5962" w14:textId="77777777" w:rsidR="00887779" w:rsidRPr="00887779" w:rsidRDefault="00887779" w:rsidP="00245196">
            <w:pPr>
              <w:pStyle w:val="HangingIndent"/>
              <w:ind w:left="0" w:firstLine="0"/>
            </w:pPr>
            <w:r w:rsidRPr="00887779">
              <w:t>A comment about this Calibration.</w:t>
            </w:r>
          </w:p>
        </w:tc>
      </w:tr>
      <w:tr w:rsidR="00887779" w:rsidRPr="00887779" w14:paraId="2CF17CE2" w14:textId="77777777" w:rsidTr="00A51D78">
        <w:tc>
          <w:tcPr>
            <w:tcW w:w="1526" w:type="dxa"/>
          </w:tcPr>
          <w:p w14:paraId="71B75C43" w14:textId="77777777" w:rsidR="00887779" w:rsidRPr="00887779" w:rsidRDefault="00974AB1" w:rsidP="00245196">
            <w:pPr>
              <w:pStyle w:val="HangingIndent"/>
              <w:ind w:left="0" w:firstLine="0"/>
            </w:pPr>
            <w:r>
              <w:t>Calibration table</w:t>
            </w:r>
          </w:p>
        </w:tc>
        <w:tc>
          <w:tcPr>
            <w:tcW w:w="1559" w:type="dxa"/>
          </w:tcPr>
          <w:p w14:paraId="225B61DD" w14:textId="77777777" w:rsidR="00887779" w:rsidRPr="00887779" w:rsidRDefault="00974AB1" w:rsidP="00245196">
            <w:pPr>
              <w:pStyle w:val="HangingIndent"/>
              <w:ind w:left="0" w:firstLine="0"/>
            </w:pPr>
            <w:r>
              <w:t>Table</w:t>
            </w:r>
          </w:p>
        </w:tc>
        <w:tc>
          <w:tcPr>
            <w:tcW w:w="5777" w:type="dxa"/>
          </w:tcPr>
          <w:p w14:paraId="26C627F0" w14:textId="77777777" w:rsidR="00887779" w:rsidRDefault="00887779" w:rsidP="00974AB1">
            <w:pPr>
              <w:pStyle w:val="HangingIndent"/>
              <w:ind w:left="0" w:firstLine="0"/>
            </w:pPr>
            <w:r w:rsidRPr="00887779">
              <w:t xml:space="preserve">A table of </w:t>
            </w:r>
            <w:r w:rsidR="00974AB1">
              <w:t>calibration values at various wavelengths with the following fields.</w:t>
            </w:r>
          </w:p>
          <w:p w14:paraId="1AF6F510" w14:textId="77777777" w:rsidR="00974AB1" w:rsidRDefault="00974AB1" w:rsidP="00974AB1">
            <w:pPr>
              <w:pStyle w:val="HangingIndentinTable"/>
            </w:pPr>
            <w:r>
              <w:t>Wavelength</w:t>
            </w:r>
            <w:r>
              <w:tab/>
              <w:t xml:space="preserve">The wavelength in nanometres at which the </w:t>
            </w:r>
            <w:r w:rsidR="00D2532C">
              <w:t>C</w:t>
            </w:r>
            <w:r w:rsidR="004143FD">
              <w:t>alibration values apply</w:t>
            </w:r>
          </w:p>
          <w:p w14:paraId="0F24163F" w14:textId="77777777"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14:paraId="76762189" w14:textId="77777777"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14:paraId="4750A42C" w14:textId="77777777"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14:paraId="7BB6FD0E" w14:textId="77777777"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14:paraId="3616F075" w14:textId="77777777" w:rsidR="00974AB1" w:rsidRDefault="00974AB1" w:rsidP="00974AB1">
      <w:pPr>
        <w:pStyle w:val="Bullet"/>
      </w:pPr>
      <w:r>
        <w:t>A tab separated text file</w:t>
      </w:r>
      <w:r w:rsidR="00C92BD0">
        <w:t>, usually with TXT extension.</w:t>
      </w:r>
    </w:p>
    <w:p w14:paraId="29138169" w14:textId="77777777" w:rsidR="00CC6411" w:rsidRDefault="00974AB1" w:rsidP="00974AB1">
      <w:pPr>
        <w:pStyle w:val="Bullet"/>
      </w:pPr>
      <w:r>
        <w:t>The first line must be a heading line</w:t>
      </w:r>
      <w:r w:rsidR="00CC6411">
        <w:t>. Its first value must be exactly “wvl” and there must be a heading for the Rho column.</w:t>
      </w:r>
    </w:p>
    <w:p w14:paraId="6C5868DE" w14:textId="77777777" w:rsidR="00974AB1" w:rsidRDefault="00C92BD0" w:rsidP="00974AB1">
      <w:pPr>
        <w:pStyle w:val="Bullet"/>
      </w:pPr>
      <w:r>
        <w:t>The entry for each wavelength</w:t>
      </w:r>
      <w:r w:rsidR="00974AB1">
        <w:t xml:space="preserve"> is on a </w:t>
      </w:r>
      <w:r>
        <w:t xml:space="preserve">new </w:t>
      </w:r>
      <w:r w:rsidR="00974AB1">
        <w:t>line</w:t>
      </w:r>
      <w:r>
        <w:t>.</w:t>
      </w:r>
    </w:p>
    <w:p w14:paraId="16BBF0AE" w14:textId="77777777" w:rsidR="00974AB1" w:rsidRDefault="00974AB1" w:rsidP="00974AB1">
      <w:pPr>
        <w:pStyle w:val="Bullet"/>
      </w:pPr>
      <w:r>
        <w:t>The values on each line are in the sequence Wavelength, Rho and Sigma.</w:t>
      </w:r>
    </w:p>
    <w:p w14:paraId="430D0992" w14:textId="77777777" w:rsidR="00CC6411" w:rsidRDefault="00CC6411" w:rsidP="00974AB1">
      <w:pPr>
        <w:pStyle w:val="Bullet"/>
      </w:pPr>
      <w:r>
        <w:t>The Sigma value is optional. However, if it is present, it must be present on all lines, and there must also be a heading for it in the first line of the file.</w:t>
      </w:r>
    </w:p>
    <w:p w14:paraId="6634EF04" w14:textId="77777777" w:rsidR="00C92BD0" w:rsidRDefault="00C92BD0" w:rsidP="00C92BD0">
      <w:pPr>
        <w:pStyle w:val="Note"/>
      </w:pPr>
      <w:r>
        <w:t>Note</w:t>
      </w:r>
      <w:r>
        <w:tab/>
        <w:t>For Spectralon calibration files as provided by LabSphere, if required, uncertainty information must be added by the user to the file before loading.</w:t>
      </w:r>
    </w:p>
    <w:p w14:paraId="17C26983" w14:textId="77777777" w:rsidR="00FA40A6" w:rsidRDefault="00974AB1" w:rsidP="00974AB1">
      <w:pPr>
        <w:pStyle w:val="HeadingSubUnnumbered"/>
      </w:pPr>
      <w:r>
        <w:t>Example</w:t>
      </w:r>
    </w:p>
    <w:p w14:paraId="18568023" w14:textId="77777777" w:rsidR="00FA40A6" w:rsidRPr="00391D00" w:rsidRDefault="00FA40A6" w:rsidP="00391D00">
      <w:pPr>
        <w:pStyle w:val="Code"/>
        <w:rPr>
          <w:rStyle w:val="Codeintext"/>
          <w:sz w:val="16"/>
        </w:rPr>
      </w:pPr>
      <w:r w:rsidRPr="00391D00">
        <w:rPr>
          <w:rStyle w:val="Codeintext"/>
          <w:sz w:val="16"/>
        </w:rPr>
        <w:t>wvl</w:t>
      </w:r>
      <w:r w:rsidRPr="00391D00">
        <w:rPr>
          <w:rStyle w:val="Codeintext"/>
          <w:sz w:val="16"/>
        </w:rPr>
        <w:tab/>
        <w:t>rho</w:t>
      </w:r>
      <w:r w:rsidRPr="00391D00">
        <w:rPr>
          <w:rStyle w:val="Codeintext"/>
          <w:sz w:val="16"/>
        </w:rPr>
        <w:tab/>
        <w:t>sigma</w:t>
      </w:r>
    </w:p>
    <w:p w14:paraId="497E855F" w14:textId="77777777" w:rsidR="00FA40A6" w:rsidRPr="004C3526" w:rsidRDefault="00FA40A6" w:rsidP="004C3526">
      <w:pPr>
        <w:pStyle w:val="Code"/>
      </w:pPr>
      <w:r w:rsidRPr="004C3526">
        <w:t>250</w:t>
      </w:r>
      <w:r w:rsidRPr="004C3526">
        <w:tab/>
        <w:t>0.98</w:t>
      </w:r>
      <w:r w:rsidRPr="004C3526">
        <w:tab/>
        <w:t>0.02</w:t>
      </w:r>
    </w:p>
    <w:p w14:paraId="15CF725E" w14:textId="77777777" w:rsidR="00FA40A6" w:rsidRPr="004C3526" w:rsidRDefault="00FA40A6" w:rsidP="004C3526">
      <w:pPr>
        <w:pStyle w:val="Code"/>
      </w:pPr>
      <w:r w:rsidRPr="004C3526">
        <w:t>251</w:t>
      </w:r>
      <w:r w:rsidRPr="004C3526">
        <w:tab/>
        <w:t>0.98</w:t>
      </w:r>
      <w:r w:rsidRPr="004C3526">
        <w:tab/>
        <w:t>0.02</w:t>
      </w:r>
    </w:p>
    <w:p w14:paraId="5263465B" w14:textId="77777777" w:rsidR="00FA40A6" w:rsidRPr="004C3526" w:rsidRDefault="00FA40A6" w:rsidP="004C3526">
      <w:pPr>
        <w:pStyle w:val="Code"/>
      </w:pPr>
      <w:r w:rsidRPr="004C3526">
        <w:t>252</w:t>
      </w:r>
      <w:r w:rsidRPr="004C3526">
        <w:tab/>
        <w:t>0.981</w:t>
      </w:r>
      <w:r w:rsidRPr="004C3526">
        <w:tab/>
        <w:t>0.02</w:t>
      </w:r>
    </w:p>
    <w:p w14:paraId="458EF277" w14:textId="77777777" w:rsidR="00FA40A6" w:rsidRPr="004C3526" w:rsidRDefault="00FA40A6" w:rsidP="004C3526">
      <w:pPr>
        <w:pStyle w:val="Code"/>
      </w:pPr>
      <w:r w:rsidRPr="004C3526">
        <w:t>253</w:t>
      </w:r>
      <w:r w:rsidRPr="004C3526">
        <w:tab/>
        <w:t>0.98</w:t>
      </w:r>
      <w:r w:rsidRPr="004C3526">
        <w:tab/>
        <w:t>0.02</w:t>
      </w:r>
    </w:p>
    <w:p w14:paraId="17F89E2B" w14:textId="77777777" w:rsidR="00FA40A6" w:rsidRPr="004C3526" w:rsidRDefault="00FA40A6" w:rsidP="004C3526">
      <w:pPr>
        <w:pStyle w:val="Code"/>
      </w:pPr>
      <w:r w:rsidRPr="004C3526">
        <w:t>254</w:t>
      </w:r>
      <w:r w:rsidRPr="004C3526">
        <w:tab/>
        <w:t>0.98</w:t>
      </w:r>
      <w:r w:rsidRPr="004C3526">
        <w:tab/>
        <w:t>0.02</w:t>
      </w:r>
    </w:p>
    <w:p w14:paraId="37D8906B" w14:textId="77777777" w:rsidR="00FA40A6" w:rsidRPr="004C3526" w:rsidRDefault="00FA40A6" w:rsidP="004C3526">
      <w:pPr>
        <w:pStyle w:val="Code"/>
      </w:pPr>
      <w:r w:rsidRPr="004C3526">
        <w:t>255</w:t>
      </w:r>
      <w:r w:rsidRPr="004C3526">
        <w:tab/>
        <w:t>0.981</w:t>
      </w:r>
      <w:r w:rsidRPr="004C3526">
        <w:tab/>
        <w:t>0.02</w:t>
      </w:r>
    </w:p>
    <w:p w14:paraId="0A292693" w14:textId="77777777" w:rsidR="00FA40A6" w:rsidRPr="004C3526" w:rsidRDefault="00FA40A6" w:rsidP="004C3526">
      <w:pPr>
        <w:pStyle w:val="Code"/>
      </w:pPr>
      <w:r w:rsidRPr="004C3526">
        <w:t>256</w:t>
      </w:r>
      <w:r w:rsidRPr="004C3526">
        <w:tab/>
        <w:t>0.98</w:t>
      </w:r>
      <w:r w:rsidRPr="004C3526">
        <w:tab/>
        <w:t>0.02</w:t>
      </w:r>
    </w:p>
    <w:p w14:paraId="67B996BD" w14:textId="77777777" w:rsidR="00FA40A6" w:rsidRPr="004C3526" w:rsidRDefault="00FA40A6" w:rsidP="004C3526">
      <w:pPr>
        <w:pStyle w:val="Code"/>
      </w:pPr>
      <w:r w:rsidRPr="004C3526">
        <w:t>257</w:t>
      </w:r>
      <w:r w:rsidRPr="004C3526">
        <w:tab/>
        <w:t>0.98</w:t>
      </w:r>
      <w:r w:rsidRPr="004C3526">
        <w:tab/>
        <w:t>0.02</w:t>
      </w:r>
    </w:p>
    <w:p w14:paraId="55D8B97C" w14:textId="77777777" w:rsidR="00FA40A6" w:rsidRPr="004C3526" w:rsidRDefault="00FA40A6" w:rsidP="004C3526">
      <w:pPr>
        <w:pStyle w:val="Code"/>
      </w:pPr>
      <w:r w:rsidRPr="004C3526">
        <w:t>258</w:t>
      </w:r>
      <w:r w:rsidRPr="004C3526">
        <w:tab/>
        <w:t>0.98</w:t>
      </w:r>
      <w:r w:rsidRPr="004C3526">
        <w:tab/>
        <w:t>0.02</w:t>
      </w:r>
    </w:p>
    <w:p w14:paraId="7650A84E" w14:textId="77777777" w:rsidR="00FA40A6" w:rsidRPr="004C3526" w:rsidRDefault="00FA40A6" w:rsidP="004C3526">
      <w:pPr>
        <w:pStyle w:val="Code"/>
      </w:pPr>
      <w:r w:rsidRPr="004C3526">
        <w:t>259</w:t>
      </w:r>
      <w:r w:rsidRPr="004C3526">
        <w:tab/>
        <w:t>0.981</w:t>
      </w:r>
      <w:r w:rsidRPr="004C3526">
        <w:tab/>
        <w:t>0.02</w:t>
      </w:r>
    </w:p>
    <w:p w14:paraId="0F55A582" w14:textId="77777777" w:rsidR="00FA40A6" w:rsidRPr="004C3526" w:rsidRDefault="00FA40A6" w:rsidP="004C3526">
      <w:pPr>
        <w:pStyle w:val="Code"/>
      </w:pPr>
      <w:r w:rsidRPr="004C3526">
        <w:t>260</w:t>
      </w:r>
      <w:r w:rsidRPr="004C3526">
        <w:tab/>
        <w:t>0.98</w:t>
      </w:r>
      <w:r w:rsidRPr="004C3526">
        <w:tab/>
        <w:t>0.02</w:t>
      </w:r>
    </w:p>
    <w:p w14:paraId="63BB38BA" w14:textId="77777777" w:rsidR="00FA40A6" w:rsidRPr="004C3526" w:rsidRDefault="00FA40A6" w:rsidP="004C3526">
      <w:pPr>
        <w:pStyle w:val="Code"/>
      </w:pPr>
      <w:r w:rsidRPr="004C3526">
        <w:t>261</w:t>
      </w:r>
      <w:r w:rsidRPr="004C3526">
        <w:tab/>
        <w:t>0.98</w:t>
      </w:r>
      <w:r w:rsidRPr="004C3526">
        <w:tab/>
        <w:t>0.02</w:t>
      </w:r>
    </w:p>
    <w:p w14:paraId="207C22DF" w14:textId="77777777" w:rsidR="00FA40A6" w:rsidRPr="004C3526" w:rsidRDefault="00FA40A6" w:rsidP="004C3526">
      <w:pPr>
        <w:pStyle w:val="Code"/>
      </w:pPr>
      <w:r w:rsidRPr="004C3526">
        <w:t>262</w:t>
      </w:r>
      <w:r w:rsidRPr="004C3526">
        <w:tab/>
        <w:t>0.978</w:t>
      </w:r>
      <w:r w:rsidRPr="004C3526">
        <w:tab/>
        <w:t>0.02</w:t>
      </w:r>
    </w:p>
    <w:p w14:paraId="55527CAF" w14:textId="77777777" w:rsidR="00FA40A6" w:rsidRPr="004C3526" w:rsidRDefault="00FA40A6" w:rsidP="004C3526">
      <w:pPr>
        <w:pStyle w:val="Code"/>
      </w:pPr>
      <w:r w:rsidRPr="004C3526">
        <w:t>263</w:t>
      </w:r>
      <w:r w:rsidRPr="004C3526">
        <w:tab/>
        <w:t>0.979</w:t>
      </w:r>
      <w:r w:rsidRPr="004C3526">
        <w:tab/>
        <w:t>0.02</w:t>
      </w:r>
    </w:p>
    <w:p w14:paraId="58861DD7" w14:textId="77777777" w:rsidR="00974AB1" w:rsidRPr="004C3526" w:rsidRDefault="00974AB1" w:rsidP="004C3526">
      <w:pPr>
        <w:pStyle w:val="Code"/>
      </w:pPr>
      <w:r w:rsidRPr="004C3526">
        <w:t xml:space="preserve">     :</w:t>
      </w:r>
    </w:p>
    <w:p w14:paraId="2C3399E6" w14:textId="77777777" w:rsidR="00974AB1" w:rsidRPr="004C3526" w:rsidRDefault="00974AB1" w:rsidP="004C3526">
      <w:pPr>
        <w:pStyle w:val="Code"/>
      </w:pPr>
      <w:r w:rsidRPr="004C3526">
        <w:t xml:space="preserve">     :</w:t>
      </w:r>
    </w:p>
    <w:p w14:paraId="52A3C965" w14:textId="77777777" w:rsidR="004143FD" w:rsidRDefault="00427012" w:rsidP="004143FD">
      <w:pPr>
        <w:pStyle w:val="Body"/>
      </w:pPr>
      <w:r>
        <w:t>B</w:t>
      </w:r>
      <w:r w:rsidR="004143FD">
        <w:t xml:space="preserve">efore loading </w:t>
      </w:r>
      <w:r>
        <w:t>a</w:t>
      </w:r>
      <w:r w:rsidR="004143FD">
        <w:t xml:space="preserve"> calibration file, a </w:t>
      </w:r>
      <w:r w:rsidR="001247E8">
        <w:t>Sensor</w:t>
      </w:r>
      <w:r w:rsidR="004143FD">
        <w:t xml:space="preserve"> definition fitting the wavelengths of the calibration must be </w:t>
      </w:r>
      <w:r>
        <w:t>present in</w:t>
      </w:r>
      <w:r w:rsidR="004143FD">
        <w:t xml:space="preserve"> the database. </w:t>
      </w:r>
      <w:r>
        <w:t>I</w:t>
      </w:r>
      <w:r w:rsidR="004143FD">
        <w:t xml:space="preserve">n the case of Spectralon reference panels, the </w:t>
      </w:r>
      <w:r w:rsidR="001247E8">
        <w:t>Sensor</w:t>
      </w:r>
      <w:r w:rsidR="004143FD">
        <w:t xml:space="preserve"> definition is the Perkin-Elmer Lambda </w:t>
      </w:r>
      <w:r w:rsidR="004143FD" w:rsidRPr="002A413C">
        <w:t>19</w:t>
      </w:r>
      <w:r w:rsidR="004143FD">
        <w:t xml:space="preserve"> </w:t>
      </w:r>
      <w:r w:rsidR="001247E8">
        <w:t>Sensor</w:t>
      </w:r>
      <w:r w:rsidR="004143FD">
        <w:t>.</w:t>
      </w:r>
    </w:p>
    <w:p w14:paraId="70721469" w14:textId="77777777" w:rsidR="00427012" w:rsidRDefault="00427012" w:rsidP="00427012">
      <w:pPr>
        <w:pStyle w:val="ProcessHeading"/>
      </w:pPr>
      <w:r>
        <w:t>To add a new place marker Calibration…</w:t>
      </w:r>
    </w:p>
    <w:tbl>
      <w:tblPr>
        <w:tblStyle w:val="Instructions"/>
        <w:tblW w:w="0" w:type="auto"/>
        <w:tblLook w:val="04A0" w:firstRow="1" w:lastRow="0" w:firstColumn="1" w:lastColumn="0" w:noHBand="0" w:noVBand="1"/>
      </w:tblPr>
      <w:tblGrid>
        <w:gridCol w:w="8862"/>
      </w:tblGrid>
      <w:tr w:rsidR="00427012" w14:paraId="298D640F" w14:textId="77777777"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385EF7C" w14:textId="77777777" w:rsidR="00391D00" w:rsidRDefault="00391D00" w:rsidP="003C0124">
            <w:pPr>
              <w:pStyle w:val="ProcessStep"/>
            </w:pPr>
            <w:r>
              <w:t>Select the correct Reference Panel to display its data.</w:t>
            </w:r>
          </w:p>
          <w:p w14:paraId="24416541" w14:textId="77777777" w:rsidR="00427012" w:rsidRDefault="00427012" w:rsidP="003C0124">
            <w:pPr>
              <w:pStyle w:val="ProcessStep"/>
            </w:pPr>
            <w:r>
              <w:t xml:space="preserve">Right click anywhere within the </w:t>
            </w:r>
            <w:r w:rsidRPr="007D067F">
              <w:rPr>
                <w:rStyle w:val="GUIWord"/>
              </w:rPr>
              <w:t>Calibrations</w:t>
            </w:r>
            <w:r>
              <w:t xml:space="preserve"> box. A menu is displayed.</w:t>
            </w:r>
          </w:p>
          <w:p w14:paraId="7BD63617" w14:textId="77777777"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14:paraId="63E61B7F" w14:textId="77777777" w:rsidR="00427012" w:rsidRDefault="00427012" w:rsidP="003C0124">
            <w:pPr>
              <w:pStyle w:val="ProcessStep"/>
            </w:pPr>
            <w:r>
              <w:t>Enter the required Calibration identification parameters. You cannot enter the actual calibrated values.</w:t>
            </w:r>
          </w:p>
          <w:p w14:paraId="0DB9BCD1" w14:textId="77777777"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14:paraId="30446DE4" w14:textId="77777777" w:rsidR="00427012" w:rsidRPr="00EC35D9" w:rsidRDefault="00427012" w:rsidP="00427012">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427012" w14:paraId="227591C4" w14:textId="77777777"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C388085" w14:textId="77777777" w:rsidR="00391D00" w:rsidRDefault="00391D00" w:rsidP="00391D00">
            <w:pPr>
              <w:pStyle w:val="ProcessStep"/>
            </w:pPr>
            <w:r>
              <w:t>Select the correct Reference Panel to display its data.</w:t>
            </w:r>
          </w:p>
          <w:p w14:paraId="2EA74D1A" w14:textId="77777777" w:rsidR="00427012" w:rsidRDefault="00427012" w:rsidP="003C0124">
            <w:pPr>
              <w:pStyle w:val="ProcessStep"/>
            </w:pPr>
            <w:r>
              <w:t xml:space="preserve">Right click anywhere within the </w:t>
            </w:r>
            <w:r w:rsidRPr="007D067F">
              <w:rPr>
                <w:rStyle w:val="GUIWord"/>
              </w:rPr>
              <w:t>Calibrations</w:t>
            </w:r>
            <w:r>
              <w:t xml:space="preserve"> box. A menu is displayed.</w:t>
            </w:r>
          </w:p>
          <w:p w14:paraId="6345AFAA" w14:textId="77777777"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14:paraId="03710911" w14:textId="77777777" w:rsidR="00427012" w:rsidRDefault="00427012" w:rsidP="00C92BD0">
            <w:pPr>
              <w:pStyle w:val="ProcessStep"/>
            </w:pPr>
            <w:r>
              <w:t>Select the Calibration file you wish to upload.</w:t>
            </w:r>
          </w:p>
        </w:tc>
      </w:tr>
    </w:tbl>
    <w:p w14:paraId="1365D5B6" w14:textId="77777777" w:rsidR="00427012" w:rsidRPr="001B763C" w:rsidRDefault="00427012" w:rsidP="00427012">
      <w:pPr>
        <w:pStyle w:val="ProcessHeading"/>
      </w:pPr>
      <w:r>
        <w:t>To remove a Calibration…</w:t>
      </w:r>
    </w:p>
    <w:tbl>
      <w:tblPr>
        <w:tblStyle w:val="Instructions"/>
        <w:tblW w:w="0" w:type="auto"/>
        <w:tblLook w:val="04A0" w:firstRow="1" w:lastRow="0" w:firstColumn="1" w:lastColumn="0" w:noHBand="0" w:noVBand="1"/>
      </w:tblPr>
      <w:tblGrid>
        <w:gridCol w:w="8862"/>
      </w:tblGrid>
      <w:tr w:rsidR="00427012" w14:paraId="22F8059D" w14:textId="77777777"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4C461DC" w14:textId="77777777" w:rsidR="00427012" w:rsidRDefault="00427012" w:rsidP="003C0124">
            <w:pPr>
              <w:pStyle w:val="ProcessStep"/>
            </w:pPr>
            <w:r>
              <w:t>Right click anywhere over the Calibration you wish to remove from this Instrument’s information. A menu is displayed.</w:t>
            </w:r>
          </w:p>
          <w:p w14:paraId="3CEB1E59" w14:textId="77777777"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14:paraId="1FFC243D" w14:textId="77777777" w:rsidR="00427012" w:rsidRDefault="00427012" w:rsidP="00427012">
      <w:pPr>
        <w:pStyle w:val="Warning"/>
      </w:pPr>
      <w:r>
        <w:t>Warning</w:t>
      </w:r>
      <w:r>
        <w:tab/>
        <w:t>Calibration removal is immediate and cannot be undone. Please take care not to select this option for Calibrations you do not wish to remove.</w:t>
      </w:r>
    </w:p>
    <w:p w14:paraId="27070796" w14:textId="77777777" w:rsidR="00AB5EB9" w:rsidRDefault="00AB5EB9" w:rsidP="00BA3445">
      <w:pPr>
        <w:pStyle w:val="Heading1"/>
      </w:pPr>
      <w:bookmarkStart w:id="537" w:name="_Toc355280420"/>
      <w:bookmarkStart w:id="538" w:name="_Toc293145304"/>
      <w:r>
        <w:t>Matlab Integration</w:t>
      </w:r>
      <w:bookmarkEnd w:id="537"/>
      <w:bookmarkEnd w:id="538"/>
    </w:p>
    <w:p w14:paraId="53BACDA6" w14:textId="77777777"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14:paraId="40703012" w14:textId="77777777" w:rsidR="00383DF6" w:rsidRDefault="00585943" w:rsidP="00585943">
      <w:pPr>
        <w:pStyle w:val="ProcessHeading"/>
      </w:pPr>
      <w:r>
        <w:t xml:space="preserve">To extract </w:t>
      </w:r>
      <w:r w:rsidR="003758A1">
        <w:t xml:space="preserve">Java code for </w:t>
      </w:r>
      <w:r>
        <w:t xml:space="preserve">a Matlab query from the </w:t>
      </w:r>
      <w:r w:rsidR="00F52044">
        <w:t>SPECCHIO</w:t>
      </w:r>
      <w:r>
        <w:t xml:space="preserve"> client...</w:t>
      </w:r>
    </w:p>
    <w:tbl>
      <w:tblPr>
        <w:tblStyle w:val="Instructions"/>
        <w:tblW w:w="0" w:type="auto"/>
        <w:tblLook w:val="04A0" w:firstRow="1" w:lastRow="0" w:firstColumn="1" w:lastColumn="0" w:noHBand="0" w:noVBand="1"/>
      </w:tblPr>
      <w:tblGrid>
        <w:gridCol w:w="8862"/>
      </w:tblGrid>
      <w:tr w:rsidR="00585943" w14:paraId="6682BA6A" w14:textId="77777777" w:rsidTr="0058594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AF1096B" w14:textId="77777777"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14:paraId="7C031067" w14:textId="77777777"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14:paraId="1C994B03" w14:textId="77777777"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14:paraId="3FDF74DA" w14:textId="77777777"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14:paraId="7A92A2F6" w14:textId="4E14737C" w:rsidR="00351CC1" w:rsidRDefault="00351CC1" w:rsidP="00BA3C4A">
            <w:pPr>
              <w:pStyle w:val="ProcessStep"/>
            </w:pPr>
            <w:r w:rsidRPr="00351CC1">
              <w:t>Switch to the Matlab application</w:t>
            </w:r>
            <w:r>
              <w:t xml:space="preserve"> </w:t>
            </w:r>
            <w:r w:rsidRPr="00351CC1">
              <w:t xml:space="preserve">and paste the query </w:t>
            </w:r>
            <w:r>
              <w:t xml:space="preserve">from the clipboard </w:t>
            </w:r>
            <w:r w:rsidRPr="00351CC1">
              <w:t>as you require.</w:t>
            </w:r>
          </w:p>
        </w:tc>
      </w:tr>
    </w:tbl>
    <w:p w14:paraId="403668DF" w14:textId="77777777"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r w:rsidR="00C63D4F">
        <w:fldChar w:fldCharType="begin"/>
      </w:r>
      <w:r w:rsidR="00C63D4F">
        <w:instrText xml:space="preserve"> REF _Ref358383795 \r \h  \* MERGEFORMAT </w:instrText>
      </w:r>
      <w:r w:rsidR="00C63D4F">
        <w:fldChar w:fldCharType="separate"/>
      </w:r>
      <w:r w:rsidR="000E7C7E">
        <w:t>5</w:t>
      </w:r>
      <w:r w:rsidR="00C63D4F">
        <w:fldChar w:fldCharType="end"/>
      </w:r>
      <w:r w:rsidR="003758A1" w:rsidRPr="003758A1">
        <w:rPr>
          <w:rStyle w:val="CrossReference"/>
        </w:rPr>
        <w:t xml:space="preserve"> </w:t>
      </w:r>
      <w:r w:rsidR="00C63D4F">
        <w:fldChar w:fldCharType="begin"/>
      </w:r>
      <w:r w:rsidR="00C63D4F">
        <w:instrText xml:space="preserve"> REF _Ref358383802 \h  \* MERGEFORMAT </w:instrText>
      </w:r>
      <w:r w:rsidR="00C63D4F">
        <w:fldChar w:fldCharType="separate"/>
      </w:r>
      <w:r w:rsidR="000E7C7E" w:rsidRPr="000E7C7E">
        <w:rPr>
          <w:rStyle w:val="CrossReference"/>
        </w:rPr>
        <w:t>Data Query and Output</w:t>
      </w:r>
      <w:r w:rsidR="00C63D4F">
        <w:fldChar w:fldCharType="end"/>
      </w:r>
      <w:r w:rsidR="003758A1">
        <w:t xml:space="preserve"> for more information about using these tools.</w:t>
      </w:r>
    </w:p>
    <w:p w14:paraId="0262103A" w14:textId="77777777" w:rsidR="003758A1" w:rsidRDefault="00351CC1" w:rsidP="00CC6411">
      <w:pPr>
        <w:pStyle w:val="Body"/>
      </w:pPr>
      <w:r>
        <w:t xml:space="preserve">For more details on using </w:t>
      </w:r>
      <w:r w:rsidR="009E74E0">
        <w:t xml:space="preserve">Matlab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w:t>
      </w:r>
      <w:r w:rsidR="00391D00">
        <w:rPr>
          <w:rStyle w:val="Strong"/>
        </w:rPr>
        <w:t>atlab</w:t>
      </w:r>
      <w:r w:rsidR="00567E0A" w:rsidRPr="009E74E0">
        <w:rPr>
          <w:rStyle w:val="Strong"/>
        </w:rPr>
        <w:t>Guide.pdf</w:t>
      </w:r>
      <w:r w:rsidR="00391D00">
        <w:t>.</w:t>
      </w:r>
    </w:p>
    <w:p w14:paraId="0715330D" w14:textId="77777777" w:rsidR="00351CC1" w:rsidRDefault="00351CC1" w:rsidP="003758A1">
      <w:pPr>
        <w:pStyle w:val="HeadingSubUnnumbered"/>
      </w:pPr>
      <w:r>
        <w:t>Example Matlab-ready query</w:t>
      </w:r>
      <w:r w:rsidR="007E2903">
        <w:t xml:space="preserve"> from Data Hierarchy Browser</w:t>
      </w:r>
    </w:p>
    <w:p w14:paraId="5354331F" w14:textId="77777777" w:rsidR="007E2903" w:rsidRPr="007E2903" w:rsidRDefault="007E2903" w:rsidP="007E2903">
      <w:pPr>
        <w:pStyle w:val="Body"/>
      </w:pPr>
      <w:r>
        <w:t xml:space="preserve">The following is </w:t>
      </w:r>
      <w:r w:rsidR="00391D00">
        <w:t xml:space="preserve">an example of what is placed on </w:t>
      </w:r>
      <w:r>
        <w:t>the clipboard by the above process</w:t>
      </w:r>
      <w:r w:rsidR="00391D00">
        <w:t xml:space="preserve"> when the data hierarchy browser is used</w:t>
      </w:r>
      <w:r>
        <w:t>.</w:t>
      </w:r>
    </w:p>
    <w:p w14:paraId="6039FBF9" w14:textId="77777777" w:rsidR="00351CC1" w:rsidRPr="00391D00" w:rsidRDefault="00351CC1" w:rsidP="00391D00">
      <w:pPr>
        <w:pStyle w:val="Code"/>
        <w:rPr>
          <w:rStyle w:val="Codeintext"/>
          <w:sz w:val="16"/>
        </w:rPr>
      </w:pPr>
      <w:r w:rsidRPr="00391D00">
        <w:rPr>
          <w:rStyle w:val="Codeintext"/>
          <w:sz w:val="16"/>
        </w:rPr>
        <w:t>query = Query('spectrum');</w:t>
      </w:r>
    </w:p>
    <w:p w14:paraId="2B847A91" w14:textId="77777777" w:rsidR="00351CC1" w:rsidRPr="004C3526" w:rsidRDefault="00351CC1" w:rsidP="004C3526">
      <w:pPr>
        <w:pStyle w:val="Code"/>
      </w:pPr>
      <w:r w:rsidRPr="004C3526">
        <w:t>query.setQueryType(Query.SELECT_QUERY);</w:t>
      </w:r>
    </w:p>
    <w:p w14:paraId="145ED0DD" w14:textId="77777777" w:rsidR="00351CC1" w:rsidRPr="004C3526" w:rsidRDefault="00351CC1" w:rsidP="004C3526">
      <w:pPr>
        <w:pStyle w:val="Code"/>
      </w:pPr>
    </w:p>
    <w:p w14:paraId="147F6D01" w14:textId="77777777" w:rsidR="00351CC1" w:rsidRPr="004C3526" w:rsidRDefault="00351CC1" w:rsidP="004C3526">
      <w:pPr>
        <w:pStyle w:val="Code"/>
      </w:pPr>
      <w:r w:rsidRPr="004C3526">
        <w:t>query.addColumn('spectrum_id')</w:t>
      </w:r>
    </w:p>
    <w:p w14:paraId="7785741C" w14:textId="77777777" w:rsidR="00351CC1" w:rsidRPr="004C3526" w:rsidRDefault="00351CC1" w:rsidP="004C3526">
      <w:pPr>
        <w:pStyle w:val="Code"/>
      </w:pPr>
    </w:p>
    <w:p w14:paraId="55C45194" w14:textId="77777777" w:rsidR="00351CC1" w:rsidRPr="004C3526" w:rsidRDefault="00351CC1" w:rsidP="004C3526">
      <w:pPr>
        <w:pStyle w:val="Code"/>
      </w:pPr>
      <w:r w:rsidRPr="004C3526">
        <w:t>cond = QueryConditionObject('spectrum', 'spectrum_id');</w:t>
      </w:r>
    </w:p>
    <w:p w14:paraId="677A7AE6" w14:textId="77777777" w:rsidR="00351CC1" w:rsidRPr="004C3526" w:rsidRDefault="00351CC1" w:rsidP="004C3526">
      <w:pPr>
        <w:pStyle w:val="Code"/>
      </w:pPr>
      <w:r w:rsidRPr="004C3526">
        <w:t>id_array = [65,66,67,68,69,70,71,72,73,74,75,76,77,78,79,80,81,82,83,84];</w:t>
      </w:r>
    </w:p>
    <w:p w14:paraId="60C9A51E" w14:textId="77777777" w:rsidR="00351CC1" w:rsidRPr="004C3526" w:rsidRDefault="00351CC1" w:rsidP="004C3526">
      <w:pPr>
        <w:pStyle w:val="Code"/>
      </w:pPr>
      <w:r w:rsidRPr="004C3526">
        <w:t>ids_list = java.util.ArrayList();</w:t>
      </w:r>
    </w:p>
    <w:p w14:paraId="32D04864" w14:textId="77777777" w:rsidR="00351CC1" w:rsidRPr="004C3526" w:rsidRDefault="00351CC1" w:rsidP="004C3526">
      <w:pPr>
        <w:pStyle w:val="Code"/>
      </w:pPr>
      <w:r w:rsidRPr="004C3526">
        <w:t>for i=1:size(id_array,2) ids_list.add(id_array(i)); end;</w:t>
      </w:r>
    </w:p>
    <w:p w14:paraId="7B75EBA8" w14:textId="77777777" w:rsidR="00351CC1" w:rsidRPr="004C3526" w:rsidRDefault="00351CC1" w:rsidP="004C3526">
      <w:pPr>
        <w:pStyle w:val="Code"/>
      </w:pPr>
      <w:r w:rsidRPr="004C3526">
        <w:t>cond.setValue(ids_list);</w:t>
      </w:r>
    </w:p>
    <w:p w14:paraId="75DE893C" w14:textId="77777777" w:rsidR="00351CC1" w:rsidRPr="004C3526" w:rsidRDefault="00351CC1" w:rsidP="004C3526">
      <w:pPr>
        <w:pStyle w:val="Code"/>
      </w:pPr>
      <w:r w:rsidRPr="004C3526">
        <w:t>cond.setOperator('in');</w:t>
      </w:r>
    </w:p>
    <w:p w14:paraId="7543B0B7" w14:textId="77777777" w:rsidR="00351CC1" w:rsidRPr="004C3526" w:rsidRDefault="00351CC1" w:rsidP="004C3526">
      <w:pPr>
        <w:pStyle w:val="Code"/>
      </w:pPr>
      <w:r w:rsidRPr="004C3526">
        <w:t>query.add_condition(cond);</w:t>
      </w:r>
    </w:p>
    <w:p w14:paraId="40DF484D" w14:textId="77777777" w:rsidR="00351CC1" w:rsidRPr="004C3526" w:rsidRDefault="00351CC1" w:rsidP="004C3526">
      <w:pPr>
        <w:pStyle w:val="Code"/>
      </w:pPr>
    </w:p>
    <w:p w14:paraId="50E59A7F" w14:textId="77777777" w:rsidR="00351CC1" w:rsidRPr="004C3526" w:rsidRDefault="00351CC1" w:rsidP="004C3526">
      <w:pPr>
        <w:pStyle w:val="Code"/>
      </w:pPr>
      <w:r w:rsidRPr="004C3526">
        <w:t>ids = specchio_client.getSpectrumIdsMatchingQuery(query);</w:t>
      </w:r>
    </w:p>
    <w:p w14:paraId="1364E2E4" w14:textId="77777777" w:rsidR="007E2903" w:rsidRDefault="007E2903" w:rsidP="007E2903">
      <w:pPr>
        <w:pStyle w:val="HeadingSubUnnumbered"/>
      </w:pPr>
      <w:r>
        <w:t>Example Matlab-ready query from Query Builder</w:t>
      </w:r>
    </w:p>
    <w:p w14:paraId="2060F5C2" w14:textId="77777777" w:rsidR="00391D00" w:rsidRPr="007E2903" w:rsidRDefault="00391D00" w:rsidP="00391D00">
      <w:pPr>
        <w:pStyle w:val="Body"/>
      </w:pPr>
      <w:r>
        <w:t>The following is an example of what is placed on the clipboard by the above process when the query builder is used.</w:t>
      </w:r>
    </w:p>
    <w:p w14:paraId="42C0DE68" w14:textId="77777777" w:rsidR="00351CC1" w:rsidRPr="00A92DD8" w:rsidRDefault="00351CC1" w:rsidP="00A92DD8">
      <w:pPr>
        <w:pStyle w:val="Code"/>
      </w:pPr>
      <w:r w:rsidRPr="00A92DD8">
        <w:t>query = Query('spectrum');</w:t>
      </w:r>
    </w:p>
    <w:p w14:paraId="7C2107D5" w14:textId="77777777" w:rsidR="00351CC1" w:rsidRPr="00A92DD8" w:rsidRDefault="00351CC1" w:rsidP="00A92DD8">
      <w:pPr>
        <w:pStyle w:val="Code"/>
      </w:pPr>
      <w:r w:rsidRPr="00A92DD8">
        <w:t>query.setQueryType(Query.SELECT_QUERY);</w:t>
      </w:r>
    </w:p>
    <w:p w14:paraId="1A365E3B" w14:textId="77777777" w:rsidR="00351CC1" w:rsidRPr="00A92DD8" w:rsidRDefault="00351CC1" w:rsidP="00A92DD8">
      <w:pPr>
        <w:pStyle w:val="Code"/>
      </w:pPr>
    </w:p>
    <w:p w14:paraId="32C9CDFC" w14:textId="77777777" w:rsidR="00351CC1" w:rsidRPr="00A92DD8" w:rsidRDefault="00351CC1" w:rsidP="00A92DD8">
      <w:pPr>
        <w:pStyle w:val="Code"/>
      </w:pPr>
      <w:r w:rsidRPr="00A92DD8">
        <w:t>query.addColumn('spectrum_id')</w:t>
      </w:r>
    </w:p>
    <w:p w14:paraId="02EFFA24" w14:textId="77777777" w:rsidR="00351CC1" w:rsidRPr="00A92DD8" w:rsidRDefault="00351CC1" w:rsidP="00A92DD8">
      <w:pPr>
        <w:pStyle w:val="Code"/>
      </w:pPr>
    </w:p>
    <w:p w14:paraId="4B5BF664" w14:textId="77777777" w:rsidR="00351CC1" w:rsidRPr="00A92DD8" w:rsidRDefault="00351CC1" w:rsidP="00A92DD8">
      <w:pPr>
        <w:pStyle w:val="Code"/>
      </w:pPr>
      <w:r w:rsidRPr="00A92DD8">
        <w:t>cond = SpectrumQueryCondition('spectrum', 'measurement_unit_id');</w:t>
      </w:r>
    </w:p>
    <w:p w14:paraId="220846D4" w14:textId="77777777" w:rsidR="00351CC1" w:rsidRPr="00A92DD8" w:rsidRDefault="00351CC1" w:rsidP="00A92DD8">
      <w:pPr>
        <w:pStyle w:val="Code"/>
      </w:pPr>
      <w:r w:rsidRPr="00A92DD8">
        <w:t>cond.setValue('0');</w:t>
      </w:r>
    </w:p>
    <w:p w14:paraId="3291FE18" w14:textId="77777777" w:rsidR="00351CC1" w:rsidRPr="00A92DD8" w:rsidRDefault="00351CC1" w:rsidP="00A92DD8">
      <w:pPr>
        <w:pStyle w:val="Code"/>
      </w:pPr>
      <w:r w:rsidRPr="00A92DD8">
        <w:t>cond.setOperator('=');</w:t>
      </w:r>
    </w:p>
    <w:p w14:paraId="25CDB8B6" w14:textId="77777777" w:rsidR="00351CC1" w:rsidRPr="00A92DD8" w:rsidRDefault="00351CC1" w:rsidP="00A92DD8">
      <w:pPr>
        <w:pStyle w:val="Code"/>
      </w:pPr>
      <w:r w:rsidRPr="00A92DD8">
        <w:t>query.add_condition(cond);</w:t>
      </w:r>
    </w:p>
    <w:p w14:paraId="6033D75C" w14:textId="77777777" w:rsidR="00351CC1" w:rsidRPr="00A92DD8" w:rsidRDefault="00351CC1" w:rsidP="00A92DD8">
      <w:pPr>
        <w:pStyle w:val="Code"/>
      </w:pPr>
    </w:p>
    <w:p w14:paraId="3FD9DBEF" w14:textId="77777777" w:rsidR="00351CC1" w:rsidRPr="00A92DD8" w:rsidRDefault="00351CC1" w:rsidP="00A92DD8">
      <w:pPr>
        <w:pStyle w:val="Code"/>
      </w:pPr>
      <w:r w:rsidRPr="00A92DD8">
        <w:t>cond = EAVQueryConditionObject('eav', 'spectrum_x_eav', 'File Name', 'string_val');</w:t>
      </w:r>
    </w:p>
    <w:p w14:paraId="23D72ECD" w14:textId="77777777" w:rsidR="00351CC1" w:rsidRPr="00A92DD8" w:rsidRDefault="00351CC1" w:rsidP="00A92DD8">
      <w:pPr>
        <w:pStyle w:val="Code"/>
      </w:pPr>
      <w:r w:rsidRPr="00A92DD8">
        <w:t>cond.setValue('triti%%');</w:t>
      </w:r>
    </w:p>
    <w:p w14:paraId="112B332F" w14:textId="77777777" w:rsidR="00351CC1" w:rsidRPr="00A92DD8" w:rsidRDefault="00351CC1" w:rsidP="00A92DD8">
      <w:pPr>
        <w:pStyle w:val="Code"/>
      </w:pPr>
      <w:r w:rsidRPr="00A92DD8">
        <w:t>cond.setOperator('like');</w:t>
      </w:r>
    </w:p>
    <w:p w14:paraId="41575B34" w14:textId="77777777" w:rsidR="00351CC1" w:rsidRPr="00A92DD8" w:rsidRDefault="00351CC1" w:rsidP="00A92DD8">
      <w:pPr>
        <w:pStyle w:val="Code"/>
      </w:pPr>
      <w:r w:rsidRPr="00A92DD8">
        <w:t>query.add_condition(cond);</w:t>
      </w:r>
    </w:p>
    <w:p w14:paraId="4F52BE85" w14:textId="77777777" w:rsidR="00351CC1" w:rsidRPr="00A92DD8" w:rsidRDefault="00351CC1" w:rsidP="00A92DD8">
      <w:pPr>
        <w:pStyle w:val="Code"/>
      </w:pPr>
    </w:p>
    <w:p w14:paraId="3463CBFC" w14:textId="77777777" w:rsidR="00351CC1" w:rsidRPr="00A92DD8" w:rsidRDefault="00351CC1" w:rsidP="00A92DD8">
      <w:pPr>
        <w:pStyle w:val="Code"/>
      </w:pPr>
      <w:r w:rsidRPr="00A92DD8">
        <w:t>cond = SpectrumQueryCondition('spectrum', 'sensor_id');</w:t>
      </w:r>
    </w:p>
    <w:p w14:paraId="739549F3" w14:textId="77777777" w:rsidR="00351CC1" w:rsidRPr="00A92DD8" w:rsidRDefault="00351CC1" w:rsidP="00A92DD8">
      <w:pPr>
        <w:pStyle w:val="Code"/>
      </w:pPr>
      <w:r w:rsidRPr="00A92DD8">
        <w:t>cond.setValue('0');</w:t>
      </w:r>
    </w:p>
    <w:p w14:paraId="4142F373" w14:textId="77777777" w:rsidR="00351CC1" w:rsidRPr="00A92DD8" w:rsidRDefault="00351CC1" w:rsidP="00A92DD8">
      <w:pPr>
        <w:pStyle w:val="Code"/>
      </w:pPr>
      <w:r w:rsidRPr="00A92DD8">
        <w:t>cond.setOperator('=');</w:t>
      </w:r>
    </w:p>
    <w:p w14:paraId="40826C80" w14:textId="77777777" w:rsidR="00351CC1" w:rsidRPr="00A92DD8" w:rsidRDefault="00351CC1" w:rsidP="00A92DD8">
      <w:pPr>
        <w:pStyle w:val="Code"/>
      </w:pPr>
      <w:r w:rsidRPr="00A92DD8">
        <w:t>query.add_condition(cond);</w:t>
      </w:r>
    </w:p>
    <w:p w14:paraId="66894FA7" w14:textId="77777777" w:rsidR="00351CC1" w:rsidRPr="00A92DD8" w:rsidRDefault="00351CC1" w:rsidP="00A92DD8">
      <w:pPr>
        <w:pStyle w:val="Code"/>
      </w:pPr>
    </w:p>
    <w:p w14:paraId="3CC19BC0" w14:textId="77777777" w:rsidR="00351CC1" w:rsidRPr="00A92DD8" w:rsidRDefault="00351CC1" w:rsidP="00A92DD8">
      <w:pPr>
        <w:pStyle w:val="Code"/>
      </w:pPr>
      <w:r w:rsidRPr="00A92DD8">
        <w:t>cond = SpectrumQueryCondition('spectrum', 'instrument_id');</w:t>
      </w:r>
    </w:p>
    <w:p w14:paraId="6A80E5AC" w14:textId="77777777" w:rsidR="00351CC1" w:rsidRPr="00A92DD8" w:rsidRDefault="00351CC1" w:rsidP="00A92DD8">
      <w:pPr>
        <w:pStyle w:val="Code"/>
      </w:pPr>
      <w:r w:rsidRPr="00A92DD8">
        <w:t>cond.setValue('0');</w:t>
      </w:r>
    </w:p>
    <w:p w14:paraId="6DF7D7EA" w14:textId="77777777" w:rsidR="00351CC1" w:rsidRPr="00A92DD8" w:rsidRDefault="00351CC1" w:rsidP="00A92DD8">
      <w:pPr>
        <w:pStyle w:val="Code"/>
      </w:pPr>
      <w:r w:rsidRPr="00A92DD8">
        <w:t>cond.setOperator('=');</w:t>
      </w:r>
    </w:p>
    <w:p w14:paraId="58232371" w14:textId="77777777" w:rsidR="00351CC1" w:rsidRPr="00A92DD8" w:rsidRDefault="00351CC1" w:rsidP="00A92DD8">
      <w:pPr>
        <w:pStyle w:val="Code"/>
      </w:pPr>
      <w:r w:rsidRPr="00A92DD8">
        <w:t>query.add_condition(cond);</w:t>
      </w:r>
    </w:p>
    <w:p w14:paraId="57139492" w14:textId="77777777" w:rsidR="00351CC1" w:rsidRPr="00A92DD8" w:rsidRDefault="00351CC1" w:rsidP="00A92DD8">
      <w:pPr>
        <w:pStyle w:val="Code"/>
      </w:pPr>
    </w:p>
    <w:p w14:paraId="25377BCF" w14:textId="77777777" w:rsidR="00351CC1" w:rsidRDefault="00351CC1" w:rsidP="00A92DD8">
      <w:pPr>
        <w:pStyle w:val="Code"/>
      </w:pPr>
      <w:r w:rsidRPr="00A92DD8">
        <w:t>ids = specchio_client.getSpectrumIdsMatchingQuery(query);</w:t>
      </w:r>
    </w:p>
    <w:p w14:paraId="2119F428" w14:textId="77777777" w:rsidR="00BA3C4A" w:rsidRDefault="00BA3C4A" w:rsidP="00A92DD8">
      <w:pPr>
        <w:pStyle w:val="Code"/>
        <w:rPr>
          <w:rStyle w:val="Codeintext"/>
          <w:sz w:val="16"/>
        </w:rPr>
      </w:pPr>
    </w:p>
    <w:p w14:paraId="4E291ED9" w14:textId="54B62D1E" w:rsidR="00BA3C4A" w:rsidRDefault="00BA3C4A" w:rsidP="00BA3C4A">
      <w:pPr>
        <w:pStyle w:val="Heading1"/>
      </w:pPr>
      <w:bookmarkStart w:id="539" w:name="_Toc293145305"/>
      <w:r>
        <w:t>R Integration</w:t>
      </w:r>
      <w:bookmarkEnd w:id="539"/>
    </w:p>
    <w:p w14:paraId="6BEDB9AD" w14:textId="4E635508" w:rsidR="00BA3C4A" w:rsidRDefault="00BA3C4A" w:rsidP="00BA3C4A">
      <w:r>
        <w:t xml:space="preserve">R integration uses the rJava package. For more information please see </w:t>
      </w:r>
      <w:hyperlink r:id="rId165" w:history="1">
        <w:r w:rsidRPr="00F518FD">
          <w:rPr>
            <w:rStyle w:val="Hyperlink"/>
          </w:rPr>
          <w:t>www.specchio.ch</w:t>
        </w:r>
      </w:hyperlink>
      <w:r>
        <w:t>.</w:t>
      </w:r>
    </w:p>
    <w:p w14:paraId="1F0ED9D8" w14:textId="77777777" w:rsidR="00BA3C4A" w:rsidRDefault="00BA3C4A" w:rsidP="00BA3C4A"/>
    <w:p w14:paraId="48D79756" w14:textId="2D6A8479" w:rsidR="00BA3C4A" w:rsidRDefault="00BA3C4A" w:rsidP="00BA3C4A">
      <w:pPr>
        <w:pStyle w:val="ProcessHeading"/>
      </w:pPr>
      <w:bookmarkStart w:id="540" w:name="_Toc355280441"/>
      <w:bookmarkStart w:id="541" w:name="_Ref356556507"/>
      <w:bookmarkStart w:id="542" w:name="_Ref356556512"/>
      <w:bookmarkStart w:id="543" w:name="_Ref357606881"/>
      <w:bookmarkStart w:id="544" w:name="_Ref357606885"/>
      <w:r>
        <w:t>To extract R / Java code for a R query from the SPECCHIO client...</w:t>
      </w:r>
    </w:p>
    <w:tbl>
      <w:tblPr>
        <w:tblStyle w:val="Instructions"/>
        <w:tblW w:w="0" w:type="auto"/>
        <w:tblLook w:val="04A0" w:firstRow="1" w:lastRow="0" w:firstColumn="1" w:lastColumn="0" w:noHBand="0" w:noVBand="1"/>
      </w:tblPr>
      <w:tblGrid>
        <w:gridCol w:w="8862"/>
      </w:tblGrid>
      <w:tr w:rsidR="00BA3C4A" w14:paraId="23638331" w14:textId="77777777" w:rsidTr="004051B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1D5A366" w14:textId="77777777" w:rsidR="00BA3C4A" w:rsidRDefault="00BA3C4A" w:rsidP="004051B8">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14:paraId="4BEA3BC6" w14:textId="77777777" w:rsidR="00BA3C4A" w:rsidRDefault="00BA3C4A" w:rsidP="004051B8">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14:paraId="7403EBD9" w14:textId="77777777" w:rsidR="00BA3C4A" w:rsidRPr="00351CC1" w:rsidRDefault="00BA3C4A" w:rsidP="004051B8">
            <w:pPr>
              <w:pStyle w:val="ProcessStep"/>
            </w:pPr>
            <w:r w:rsidRPr="00351CC1">
              <w:t xml:space="preserve">Right click in the </w:t>
            </w:r>
            <w:r w:rsidRPr="00351CC1">
              <w:rPr>
                <w:rStyle w:val="GUIWord"/>
              </w:rPr>
              <w:t>Matching Spectra</w:t>
            </w:r>
            <w:r w:rsidRPr="00351CC1">
              <w:t xml:space="preserve"> box. A menu will appear.</w:t>
            </w:r>
          </w:p>
          <w:p w14:paraId="557BEAA1" w14:textId="5673BA67" w:rsidR="00BA3C4A" w:rsidRPr="00351CC1" w:rsidRDefault="00BA3C4A" w:rsidP="004051B8">
            <w:pPr>
              <w:pStyle w:val="ProcessStep"/>
            </w:pPr>
            <w:r w:rsidRPr="00351CC1">
              <w:t xml:space="preserve">Select </w:t>
            </w:r>
            <w:r w:rsidRPr="00351CC1">
              <w:rPr>
                <w:rStyle w:val="GUIWord"/>
              </w:rPr>
              <w:t xml:space="preserve">Copy </w:t>
            </w:r>
            <w:r>
              <w:rPr>
                <w:rStyle w:val="GUIWord"/>
              </w:rPr>
              <w:t>R</w:t>
            </w:r>
            <w:r w:rsidRPr="00351CC1">
              <w:rPr>
                <w:rStyle w:val="GUIWord"/>
              </w:rPr>
              <w:t>-ready query to clipboard</w:t>
            </w:r>
            <w:r w:rsidRPr="00351CC1">
              <w:t xml:space="preserve"> from the menu.</w:t>
            </w:r>
          </w:p>
          <w:p w14:paraId="0DE4F3A4" w14:textId="7E6399E9" w:rsidR="00BA3C4A" w:rsidRDefault="00BA3C4A" w:rsidP="00BA3C4A">
            <w:pPr>
              <w:pStyle w:val="ProcessStep"/>
            </w:pPr>
            <w:r w:rsidRPr="00351CC1">
              <w:t xml:space="preserve">Switch to the </w:t>
            </w:r>
            <w:r>
              <w:t>R</w:t>
            </w:r>
            <w:r w:rsidRPr="00351CC1">
              <w:t xml:space="preserve"> application</w:t>
            </w:r>
            <w:r>
              <w:t xml:space="preserve"> </w:t>
            </w:r>
            <w:r w:rsidRPr="00351CC1">
              <w:t xml:space="preserve">and paste the query </w:t>
            </w:r>
            <w:r>
              <w:t xml:space="preserve">from the clipboard </w:t>
            </w:r>
            <w:r w:rsidRPr="00351CC1">
              <w:t>as you require.</w:t>
            </w:r>
          </w:p>
        </w:tc>
      </w:tr>
    </w:tbl>
    <w:p w14:paraId="5C9574B6" w14:textId="77777777" w:rsidR="00BB33C3" w:rsidRDefault="00BB33C3" w:rsidP="00BB33C3">
      <w:pPr>
        <w:pStyle w:val="Heading1"/>
      </w:pPr>
      <w:bookmarkStart w:id="545" w:name="_Toc293145306"/>
      <w:r>
        <w:t>References</w:t>
      </w:r>
      <w:bookmarkEnd w:id="540"/>
      <w:bookmarkEnd w:id="541"/>
      <w:bookmarkEnd w:id="542"/>
      <w:bookmarkEnd w:id="543"/>
      <w:bookmarkEnd w:id="544"/>
      <w:bookmarkEnd w:id="545"/>
    </w:p>
    <w:p w14:paraId="533A91A6" w14:textId="77777777" w:rsidR="0046510F" w:rsidRDefault="00AE2F37" w:rsidP="0046510F">
      <w:pPr>
        <w:pStyle w:val="Bibliography"/>
        <w:rPr>
          <w:noProof/>
          <w:lang w:val="en-AU"/>
        </w:rPr>
      </w:pPr>
      <w:r>
        <w:fldChar w:fldCharType="begin"/>
      </w:r>
      <w:r w:rsidR="00BB33C3">
        <w:rPr>
          <w:lang w:val="en-AU"/>
        </w:rPr>
        <w:instrText xml:space="preserve"> BIBLIOGRAPHY  \l 3081 </w:instrText>
      </w:r>
      <w:r>
        <w:fldChar w:fldCharType="separate"/>
      </w:r>
      <w:r w:rsidR="0046510F">
        <w:rPr>
          <w:noProof/>
          <w:lang w:val="en-AU"/>
        </w:rPr>
        <w:t xml:space="preserve">Astronomical Applications Department of the U.S. Naval Observatory. (2003). </w:t>
      </w:r>
      <w:r w:rsidR="0046510F">
        <w:rPr>
          <w:i/>
          <w:iCs/>
          <w:noProof/>
          <w:lang w:val="en-AU"/>
        </w:rPr>
        <w:t>Universal Time</w:t>
      </w:r>
      <w:r w:rsidR="0046510F">
        <w:rPr>
          <w:noProof/>
          <w:lang w:val="en-AU"/>
        </w:rPr>
        <w:t>. Retrieved May 1, 2013 from Astronomical Information Center: http://aa.usno.navy.mil/faq/docs/UT.php</w:t>
      </w:r>
    </w:p>
    <w:p w14:paraId="08F26BA5" w14:textId="77777777" w:rsidR="0046510F" w:rsidRDefault="0046510F" w:rsidP="0046510F">
      <w:pPr>
        <w:pStyle w:val="Bibliography"/>
        <w:rPr>
          <w:noProof/>
          <w:lang w:val="en-AU"/>
        </w:rPr>
      </w:pPr>
      <w:r>
        <w:rPr>
          <w:noProof/>
          <w:lang w:val="en-AU"/>
        </w:rPr>
        <w:t xml:space="preserve">Australian Research Council. (2008). </w:t>
      </w:r>
      <w:r>
        <w:rPr>
          <w:i/>
          <w:iCs/>
          <w:noProof/>
          <w:lang w:val="en-AU"/>
        </w:rPr>
        <w:t>Australian and New Zealand Standard Research Classification (ANZSRC)</w:t>
      </w:r>
      <w:r>
        <w:rPr>
          <w:noProof/>
          <w:lang w:val="en-AU"/>
        </w:rPr>
        <w:t>. (Australia Bureau of Statistics) Retrieved May 2013 from http://www.abs.gov.au/ausstats/abs@.nsf/mf/1297.0</w:t>
      </w:r>
    </w:p>
    <w:p w14:paraId="5718405A" w14:textId="77777777" w:rsidR="0046510F" w:rsidRDefault="0046510F" w:rsidP="0046510F">
      <w:pPr>
        <w:pStyle w:val="Bibliography"/>
        <w:rPr>
          <w:noProof/>
          <w:lang w:val="en-AU"/>
        </w:rPr>
      </w:pPr>
      <w:r>
        <w:rPr>
          <w:noProof/>
          <w:lang w:val="en-AU"/>
        </w:rPr>
        <w:t xml:space="preserve">CSIRO. (2011). </w:t>
      </w:r>
      <w:r>
        <w:rPr>
          <w:i/>
          <w:iCs/>
          <w:noProof/>
          <w:lang w:val="en-AU"/>
        </w:rPr>
        <w:t>The Australian Soil Classification</w:t>
      </w:r>
      <w:r>
        <w:rPr>
          <w:noProof/>
          <w:lang w:val="en-AU"/>
        </w:rPr>
        <w:t>. Retrieved June 21, 2013 from http://www.clw.csiro.au/aclep/asc_re_on_line/soilhome.htm</w:t>
      </w:r>
    </w:p>
    <w:p w14:paraId="5869AB5D" w14:textId="77777777" w:rsidR="0046510F" w:rsidRDefault="0046510F" w:rsidP="0046510F">
      <w:pPr>
        <w:pStyle w:val="Bibliography"/>
        <w:rPr>
          <w:noProof/>
          <w:lang w:val="en-AU"/>
        </w:rPr>
      </w:pPr>
      <w:r>
        <w:rPr>
          <w:noProof/>
          <w:lang w:val="en-AU"/>
        </w:rPr>
        <w:t xml:space="preserve">Hüni, A., &amp; Kneubühler, M. (2007, December). </w:t>
      </w:r>
      <w:r>
        <w:rPr>
          <w:i/>
          <w:iCs/>
          <w:noProof/>
          <w:lang w:val="en-AU"/>
        </w:rPr>
        <w:t>SPECCHIO: A System for Storing and Sharing Spectroradiometer Data.</w:t>
      </w:r>
      <w:r>
        <w:rPr>
          <w:noProof/>
          <w:lang w:val="en-AU"/>
        </w:rPr>
        <w:t xml:space="preserve"> Retrieved 2007 from SPIE Newsroom: http://spie.org/x18220.xml</w:t>
      </w:r>
    </w:p>
    <w:p w14:paraId="68DFF37D" w14:textId="77777777" w:rsidR="0046510F" w:rsidRDefault="0046510F" w:rsidP="0046510F">
      <w:pPr>
        <w:pStyle w:val="Bibliography"/>
        <w:rPr>
          <w:noProof/>
          <w:lang w:val="en-AU"/>
        </w:rPr>
      </w:pPr>
      <w:r>
        <w:rPr>
          <w:noProof/>
          <w:lang w:val="en-AU"/>
        </w:rPr>
        <w:t xml:space="preserve">Hüni, A., Nieke, J., Schopfer, J., Kneubühler, M., &amp; Itten, K. (2007). 2nd Generation of RSL's Spectrum Database "SPECCHIO". </w:t>
      </w:r>
      <w:r>
        <w:rPr>
          <w:i/>
          <w:iCs/>
          <w:noProof/>
          <w:lang w:val="en-AU"/>
        </w:rPr>
        <w:t>ISMPSRS.</w:t>
      </w:r>
      <w:r>
        <w:rPr>
          <w:noProof/>
          <w:lang w:val="en-AU"/>
        </w:rPr>
        <w:t xml:space="preserve"> Davos, Switzerland.</w:t>
      </w:r>
    </w:p>
    <w:p w14:paraId="728CE10B" w14:textId="77777777" w:rsidR="0046510F" w:rsidRDefault="0046510F" w:rsidP="0046510F">
      <w:pPr>
        <w:pStyle w:val="Bibliography"/>
        <w:rPr>
          <w:noProof/>
          <w:lang w:val="en-AU"/>
        </w:rPr>
      </w:pPr>
      <w:r>
        <w:rPr>
          <w:noProof/>
          <w:lang w:val="en-AU"/>
        </w:rPr>
        <w:t xml:space="preserve">Hüni, A., Nieke, J., Schopfer, J., Kneubühler, M., &amp; Itten, K. (2007). Metadata of Spectral Data Collections. </w:t>
      </w:r>
      <w:r>
        <w:rPr>
          <w:i/>
          <w:iCs/>
          <w:noProof/>
          <w:lang w:val="en-AU"/>
        </w:rPr>
        <w:t>5th EARSeL Workshop on Imaging Spectroscopy.</w:t>
      </w:r>
      <w:r>
        <w:rPr>
          <w:noProof/>
          <w:lang w:val="en-AU"/>
        </w:rPr>
        <w:t xml:space="preserve"> Bruges, Belgium.</w:t>
      </w:r>
    </w:p>
    <w:p w14:paraId="21A24CA6" w14:textId="77777777" w:rsidR="0046510F" w:rsidRDefault="0046510F" w:rsidP="0046510F">
      <w:pPr>
        <w:pStyle w:val="Bibliography"/>
        <w:rPr>
          <w:noProof/>
          <w:lang w:val="en-AU"/>
        </w:rPr>
      </w:pPr>
      <w:r>
        <w:rPr>
          <w:noProof/>
          <w:lang w:val="en-AU"/>
        </w:rPr>
        <w:t xml:space="preserve">Hueni, A. (2006). </w:t>
      </w:r>
      <w:r>
        <w:rPr>
          <w:i/>
          <w:iCs/>
          <w:noProof/>
          <w:lang w:val="en-AU"/>
        </w:rPr>
        <w:t>Field Spectroradiometer Data: Acquisition, Organisation, Processing and Analysis on the Example of New Zealand Native Plants.</w:t>
      </w:r>
      <w:r>
        <w:rPr>
          <w:noProof/>
          <w:lang w:val="en-AU"/>
        </w:rPr>
        <w:t xml:space="preserve"> Palmerston North, Massey University: Institute of Natural Resources.</w:t>
      </w:r>
    </w:p>
    <w:p w14:paraId="6A633446" w14:textId="77777777" w:rsidR="0046510F" w:rsidRDefault="0046510F" w:rsidP="0046510F">
      <w:pPr>
        <w:pStyle w:val="Bibliography"/>
        <w:rPr>
          <w:noProof/>
          <w:lang w:val="en-AU"/>
        </w:rPr>
      </w:pPr>
      <w:r>
        <w:rPr>
          <w:noProof/>
          <w:lang w:val="en-AU"/>
        </w:rPr>
        <w:t xml:space="preserve">Hueni, A., &amp; Kneubuehler, M. (2009). SPECCHIO: A Free Spectral Data Management and Processing System. </w:t>
      </w:r>
      <w:r>
        <w:rPr>
          <w:i/>
          <w:iCs/>
          <w:noProof/>
          <w:lang w:val="en-AU"/>
        </w:rPr>
        <w:t>SPIE Optics and Photonics.</w:t>
      </w:r>
      <w:r>
        <w:rPr>
          <w:noProof/>
          <w:lang w:val="en-AU"/>
        </w:rPr>
        <w:t xml:space="preserve"> San Diego, CA.</w:t>
      </w:r>
    </w:p>
    <w:p w14:paraId="7AD95591" w14:textId="77777777" w:rsidR="0046510F" w:rsidRDefault="0046510F" w:rsidP="0046510F">
      <w:pPr>
        <w:pStyle w:val="Bibliography"/>
        <w:rPr>
          <w:noProof/>
          <w:lang w:val="en-AU"/>
        </w:rPr>
      </w:pPr>
      <w:r>
        <w:rPr>
          <w:noProof/>
          <w:lang w:val="en-AU"/>
        </w:rPr>
        <w:t xml:space="preserve">Hueni, A., &amp; Tuohy, M. (2006). Spectroradiometer Data Structuring, Pre-Processing and Analysis - An IT Based Approach. </w:t>
      </w:r>
      <w:r>
        <w:rPr>
          <w:i/>
          <w:iCs/>
          <w:noProof/>
          <w:lang w:val="en-AU"/>
        </w:rPr>
        <w:t>Journal of Spatial Science 51(2)</w:t>
      </w:r>
      <w:r>
        <w:rPr>
          <w:noProof/>
          <w:lang w:val="en-AU"/>
        </w:rPr>
        <w:t xml:space="preserve"> , 93-102.</w:t>
      </w:r>
    </w:p>
    <w:p w14:paraId="7EB48A57" w14:textId="77777777" w:rsidR="0046510F" w:rsidRDefault="0046510F" w:rsidP="0046510F">
      <w:pPr>
        <w:pStyle w:val="Bibliography"/>
        <w:rPr>
          <w:noProof/>
          <w:lang w:val="en-AU"/>
        </w:rPr>
      </w:pPr>
      <w:r>
        <w:rPr>
          <w:noProof/>
          <w:lang w:val="en-AU"/>
        </w:rPr>
        <w:t>Hueni, A., Kneubuehler, M., &amp; Schaepman, M. (2010). International Geoscience and Remote Sensing Symposium. Hawaii, USA.</w:t>
      </w:r>
    </w:p>
    <w:p w14:paraId="6F2C36BF" w14:textId="77777777" w:rsidR="0046510F" w:rsidRDefault="0046510F" w:rsidP="0046510F">
      <w:pPr>
        <w:pStyle w:val="Bibliography"/>
        <w:rPr>
          <w:noProof/>
          <w:lang w:val="en-AU"/>
        </w:rPr>
      </w:pPr>
      <w:r>
        <w:rPr>
          <w:noProof/>
          <w:lang w:val="en-AU"/>
        </w:rPr>
        <w:t xml:space="preserve">Hueni, A., Kneubuehler, M., Nieke, J., &amp; Itten, K. (2009). Processing Extension for the Spectral Database SPECCHIO. </w:t>
      </w:r>
      <w:r>
        <w:rPr>
          <w:i/>
          <w:iCs/>
          <w:noProof/>
          <w:lang w:val="en-AU"/>
        </w:rPr>
        <w:t>Proceedings EARSeL SIG IS.</w:t>
      </w:r>
      <w:r>
        <w:rPr>
          <w:noProof/>
          <w:lang w:val="en-AU"/>
        </w:rPr>
        <w:t xml:space="preserve"> Tel Aviv, Israel.</w:t>
      </w:r>
    </w:p>
    <w:p w14:paraId="0E3D2311" w14:textId="77777777" w:rsidR="0046510F" w:rsidRDefault="0046510F" w:rsidP="0046510F">
      <w:pPr>
        <w:pStyle w:val="Bibliography"/>
        <w:rPr>
          <w:noProof/>
          <w:lang w:val="en-AU"/>
        </w:rPr>
      </w:pPr>
      <w:r>
        <w:rPr>
          <w:noProof/>
          <w:lang w:val="en-AU"/>
        </w:rPr>
        <w:t xml:space="preserve">Hueni, A., Malthus, T., Kneubuehler, M., &amp; Schaepman, M. (2011). Data Exchange Between Distributed Spectral Databases. </w:t>
      </w:r>
      <w:r>
        <w:rPr>
          <w:i/>
          <w:iCs/>
          <w:noProof/>
          <w:lang w:val="en-AU"/>
        </w:rPr>
        <w:t>Computers &amp; Geosciences 37</w:t>
      </w:r>
      <w:r>
        <w:rPr>
          <w:noProof/>
          <w:lang w:val="en-AU"/>
        </w:rPr>
        <w:t xml:space="preserve"> , 861-873.</w:t>
      </w:r>
    </w:p>
    <w:p w14:paraId="5A770962" w14:textId="77777777" w:rsidR="0046510F" w:rsidRDefault="0046510F" w:rsidP="0046510F">
      <w:pPr>
        <w:pStyle w:val="Bibliography"/>
        <w:rPr>
          <w:noProof/>
          <w:lang w:val="en-AU"/>
        </w:rPr>
      </w:pPr>
      <w:r>
        <w:rPr>
          <w:noProof/>
          <w:lang w:val="en-AU"/>
        </w:rPr>
        <w:t xml:space="preserve">Hueni, A., Nieke, J., Schopfer, J., Kneubühler, M., &amp; Itten, K. (2009). The Spectral Database SPECCHIO for Improved Long Term Ssability and Data Sharing. </w:t>
      </w:r>
      <w:r>
        <w:rPr>
          <w:i/>
          <w:iCs/>
          <w:noProof/>
          <w:lang w:val="en-AU"/>
        </w:rPr>
        <w:t>Computers &amp; Geosciences 35(3)</w:t>
      </w:r>
      <w:r>
        <w:rPr>
          <w:noProof/>
          <w:lang w:val="en-AU"/>
        </w:rPr>
        <w:t xml:space="preserve"> , pp. 557-565.</w:t>
      </w:r>
    </w:p>
    <w:p w14:paraId="23AFD603" w14:textId="77777777" w:rsidR="0046510F" w:rsidRDefault="0046510F" w:rsidP="0046510F">
      <w:pPr>
        <w:pStyle w:val="Bibliography"/>
        <w:rPr>
          <w:noProof/>
          <w:lang w:val="en-AU"/>
        </w:rPr>
      </w:pPr>
      <w:r>
        <w:rPr>
          <w:noProof/>
          <w:lang w:val="en-AU"/>
        </w:rPr>
        <w:t xml:space="preserve">Hueni, A., Rey, S., Schläpfer, D., Schopfer, J., &amp; Kneubuehler, M. (2009). Visualisation, Processing and Storage of Spectrodirectional Data Based on the Spectral Database SPECCHIO. </w:t>
      </w:r>
      <w:r>
        <w:rPr>
          <w:i/>
          <w:iCs/>
          <w:noProof/>
          <w:lang w:val="en-AU"/>
        </w:rPr>
        <w:t>IGARSS 09.</w:t>
      </w:r>
      <w:r>
        <w:rPr>
          <w:noProof/>
          <w:lang w:val="en-AU"/>
        </w:rPr>
        <w:t xml:space="preserve"> Cape Town, South Africa.</w:t>
      </w:r>
    </w:p>
    <w:p w14:paraId="2BB1E9AA" w14:textId="77777777" w:rsidR="0046510F" w:rsidRDefault="0046510F" w:rsidP="0046510F">
      <w:pPr>
        <w:pStyle w:val="Bibliography"/>
        <w:rPr>
          <w:noProof/>
          <w:lang w:val="en-AU"/>
        </w:rPr>
      </w:pPr>
      <w:r>
        <w:rPr>
          <w:noProof/>
          <w:lang w:val="en-AU"/>
        </w:rPr>
        <w:t xml:space="preserve">Hueni, A., Schopfer, J., Schläpfer, D., Kneubuehler, M., &amp; Nieke, J. (2008). Pre-processing of Dual-view FIGOS data: Towards Operational BRDF Retrieval. </w:t>
      </w:r>
      <w:r>
        <w:rPr>
          <w:i/>
          <w:iCs/>
          <w:noProof/>
          <w:lang w:val="en-AU"/>
        </w:rPr>
        <w:t>Proceedings ISPRS.</w:t>
      </w:r>
      <w:r>
        <w:rPr>
          <w:noProof/>
          <w:lang w:val="en-AU"/>
        </w:rPr>
        <w:t xml:space="preserve"> Beijing, China.</w:t>
      </w:r>
    </w:p>
    <w:p w14:paraId="635DD78D" w14:textId="77777777" w:rsidR="0046510F" w:rsidRDefault="0046510F" w:rsidP="0046510F">
      <w:pPr>
        <w:pStyle w:val="Bibliography"/>
        <w:rPr>
          <w:noProof/>
          <w:lang w:val="en-AU"/>
        </w:rPr>
      </w:pPr>
      <w:r>
        <w:rPr>
          <w:noProof/>
          <w:lang w:val="en-AU"/>
        </w:rPr>
        <w:t xml:space="preserve">Landgrebe, D. (1997). </w:t>
      </w:r>
      <w:r>
        <w:rPr>
          <w:i/>
          <w:iCs/>
          <w:noProof/>
          <w:lang w:val="en-AU"/>
        </w:rPr>
        <w:t>On Information Extraction Principles for Hyperspectral Data.</w:t>
      </w:r>
      <w:r>
        <w:rPr>
          <w:noProof/>
          <w:lang w:val="en-AU"/>
        </w:rPr>
        <w:t xml:space="preserve"> West Lafayette, IN: Purdue University.</w:t>
      </w:r>
    </w:p>
    <w:p w14:paraId="2223304A" w14:textId="77777777" w:rsidR="0046510F" w:rsidRDefault="0046510F" w:rsidP="0046510F">
      <w:pPr>
        <w:pStyle w:val="Bibliography"/>
        <w:rPr>
          <w:noProof/>
          <w:lang w:val="en-AU"/>
        </w:rPr>
      </w:pPr>
      <w:r>
        <w:rPr>
          <w:noProof/>
          <w:lang w:val="en-AU"/>
        </w:rPr>
        <w:t xml:space="preserve">Oracle Technology Network. (2013). </w:t>
      </w:r>
      <w:r>
        <w:rPr>
          <w:i/>
          <w:iCs/>
          <w:noProof/>
          <w:lang w:val="en-AU"/>
        </w:rPr>
        <w:t>Java Regular Expressions Tutorial</w:t>
      </w:r>
      <w:r>
        <w:rPr>
          <w:noProof/>
          <w:lang w:val="en-AU"/>
        </w:rPr>
        <w:t>. Retrieved June 21, 2013 from http://docs.oracle.com/javase/tutorial/essential/regex/index.html</w:t>
      </w:r>
    </w:p>
    <w:p w14:paraId="3B004839" w14:textId="77777777" w:rsidR="0046510F" w:rsidRDefault="0046510F" w:rsidP="0046510F">
      <w:pPr>
        <w:pStyle w:val="Bibliography"/>
        <w:rPr>
          <w:noProof/>
          <w:lang w:val="en-AU"/>
        </w:rPr>
      </w:pPr>
      <w:r>
        <w:rPr>
          <w:noProof/>
          <w:lang w:val="en-AU"/>
        </w:rPr>
        <w:t xml:space="preserve">Schaepman-Strub, G., Schaepman, M., &amp; al., e. (2006). Reflectance Quantities in Optical Remote Sensing - Definitions and Case Studies. </w:t>
      </w:r>
      <w:r>
        <w:rPr>
          <w:i/>
          <w:iCs/>
          <w:noProof/>
          <w:lang w:val="en-AU"/>
        </w:rPr>
        <w:t>Remote Sensing of Environment 103</w:t>
      </w:r>
      <w:r>
        <w:rPr>
          <w:noProof/>
          <w:lang w:val="en-AU"/>
        </w:rPr>
        <w:t xml:space="preserve"> , 27-42.</w:t>
      </w:r>
    </w:p>
    <w:p w14:paraId="14DF752C" w14:textId="77777777" w:rsidR="0046510F" w:rsidRDefault="0046510F" w:rsidP="0046510F">
      <w:pPr>
        <w:pStyle w:val="Bibliography"/>
        <w:rPr>
          <w:noProof/>
          <w:lang w:val="en-AU"/>
        </w:rPr>
      </w:pPr>
      <w:r>
        <w:rPr>
          <w:noProof/>
          <w:lang w:val="en-AU"/>
        </w:rPr>
        <w:t xml:space="preserve">Schopfer, J. (2008). </w:t>
      </w:r>
      <w:r>
        <w:rPr>
          <w:i/>
          <w:iCs/>
          <w:noProof/>
          <w:lang w:val="en-AU"/>
        </w:rPr>
        <w:t>Spectrodirectional Ground-based Remote Sensing Using Dual-view Goniometry.</w:t>
      </w:r>
      <w:r>
        <w:rPr>
          <w:noProof/>
          <w:lang w:val="en-AU"/>
        </w:rPr>
        <w:t xml:space="preserve"> Zurich: Remote Sensing Laboratories.</w:t>
      </w:r>
    </w:p>
    <w:p w14:paraId="5B9ED0E1" w14:textId="77777777" w:rsidR="0046510F" w:rsidRDefault="0046510F" w:rsidP="0046510F">
      <w:pPr>
        <w:pStyle w:val="Bibliography"/>
        <w:rPr>
          <w:noProof/>
          <w:lang w:val="en-AU"/>
        </w:rPr>
      </w:pPr>
      <w:r>
        <w:rPr>
          <w:noProof/>
          <w:lang w:val="en-AU"/>
        </w:rPr>
        <w:t xml:space="preserve">Schopfer, J., Dangel, S., &amp; al., e. (2007). Dual Field-of-View Goniometer System FIGOS. </w:t>
      </w:r>
      <w:r>
        <w:rPr>
          <w:i/>
          <w:iCs/>
          <w:noProof/>
          <w:lang w:val="en-AU"/>
        </w:rPr>
        <w:t>10th Intl. Symposium on Physical Measurements and Spectral Signatures in Remote Sensing.</w:t>
      </w:r>
      <w:r>
        <w:rPr>
          <w:noProof/>
          <w:lang w:val="en-AU"/>
        </w:rPr>
        <w:t xml:space="preserve"> Davos, Switzerland.</w:t>
      </w:r>
    </w:p>
    <w:p w14:paraId="76C034E8" w14:textId="77777777" w:rsidR="0046510F" w:rsidRDefault="0046510F" w:rsidP="0046510F">
      <w:pPr>
        <w:pStyle w:val="Bibliography"/>
        <w:rPr>
          <w:noProof/>
          <w:lang w:val="en-AU"/>
        </w:rPr>
      </w:pPr>
      <w:r>
        <w:rPr>
          <w:noProof/>
          <w:lang w:val="en-AU"/>
        </w:rPr>
        <w:t xml:space="preserve">Wikipedia. (2013). </w:t>
      </w:r>
      <w:r>
        <w:rPr>
          <w:i/>
          <w:iCs/>
          <w:noProof/>
          <w:lang w:val="en-AU"/>
        </w:rPr>
        <w:t>Regular Expression Description</w:t>
      </w:r>
      <w:r>
        <w:rPr>
          <w:noProof/>
          <w:lang w:val="en-AU"/>
        </w:rPr>
        <w:t>. Retrieved June 21, 2013 from http://en.wikipedia.org/wiki/Regular_expression</w:t>
      </w:r>
    </w:p>
    <w:p w14:paraId="44D296F6" w14:textId="77777777" w:rsidR="00BB33C3" w:rsidRPr="00BB33C3" w:rsidRDefault="00AE2F37" w:rsidP="0046510F">
      <w:pPr>
        <w:pStyle w:val="Bibliography"/>
      </w:pPr>
      <w:r>
        <w:fldChar w:fldCharType="end"/>
      </w:r>
    </w:p>
    <w:p w14:paraId="5DF62505" w14:textId="77777777" w:rsidR="00DE79D5" w:rsidRPr="00084655" w:rsidRDefault="0098760F" w:rsidP="00EC7A09">
      <w:pPr>
        <w:pStyle w:val="Heading1"/>
      </w:pPr>
      <w:bookmarkStart w:id="546" w:name="_Toc355280442"/>
      <w:bookmarkStart w:id="547" w:name="_Toc293145307"/>
      <w:r>
        <w:t xml:space="preserve">Document </w:t>
      </w:r>
      <w:r w:rsidR="00DE79D5" w:rsidRPr="00084655">
        <w:t>History</w:t>
      </w:r>
      <w:bookmarkEnd w:id="546"/>
      <w:bookmarkEnd w:id="547"/>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DE79D5" w:rsidRPr="00084655" w14:paraId="321BAF48"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46F71FDC" w14:textId="77777777"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14:paraId="118E1C1B" w14:textId="77777777"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14:paraId="13D901D7" w14:textId="77777777"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14:paraId="07285A45" w14:textId="77777777" w:rsidR="00DE79D5" w:rsidRPr="00084655" w:rsidRDefault="00DE79D5" w:rsidP="00DE79D5">
            <w:pPr>
              <w:pStyle w:val="TabellenEintrag"/>
              <w:keepNext/>
              <w:keepLines/>
              <w:rPr>
                <w:b/>
              </w:rPr>
            </w:pPr>
            <w:r w:rsidRPr="00084655">
              <w:rPr>
                <w:b/>
              </w:rPr>
              <w:t>Remark</w:t>
            </w:r>
          </w:p>
        </w:tc>
      </w:tr>
      <w:tr w:rsidR="00DE79D5" w:rsidRPr="00084655" w14:paraId="02455341"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6B20290E" w14:textId="77777777"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14:paraId="4BD3FE5D" w14:textId="77777777"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14:paraId="1ED20E6D" w14:textId="77777777"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7B8040DD" w14:textId="77777777"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14:paraId="3814DA91"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3897868E" w14:textId="77777777"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14:paraId="2811DA4B" w14:textId="77777777"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14:paraId="4FF03E85" w14:textId="77777777"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4E9B54E6" w14:textId="77777777"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14:paraId="4891B80E"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1311AC71" w14:textId="77777777"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14:paraId="281134A2" w14:textId="77777777"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14:paraId="371CEC91" w14:textId="77777777"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6BAC359D" w14:textId="77777777"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14:paraId="223064EE"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194EB9D8" w14:textId="77777777"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14:paraId="7C3C5541" w14:textId="77777777"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14:paraId="319F8AE3" w14:textId="77777777"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509FEC13" w14:textId="77777777" w:rsidR="00DE79D5" w:rsidRPr="00084655" w:rsidRDefault="007E2903" w:rsidP="00245196">
            <w:pPr>
              <w:pStyle w:val="TableText"/>
            </w:pPr>
            <w:r w:rsidRPr="00084655">
              <w:t xml:space="preserve">Added </w:t>
            </w:r>
            <w:r w:rsidR="007F4F37">
              <w:t>Spectr</w:t>
            </w:r>
            <w:r w:rsidRPr="00084655">
              <w:t>al plot</w:t>
            </w:r>
            <w:r w:rsidR="00245196">
              <w:t>,</w:t>
            </w:r>
            <w:r w:rsidRPr="00084655">
              <w:t xml:space="preserve"> </w:t>
            </w:r>
            <w:r w:rsidR="007F4F37">
              <w:t>Campaign</w:t>
            </w:r>
            <w:r w:rsidRPr="00084655">
              <w:t xml:space="preserve"> export</w:t>
            </w:r>
            <w:r w:rsidR="00245196">
              <w:t xml:space="preserve">, </w:t>
            </w:r>
            <w:r w:rsidR="007F4F37">
              <w:t>Metadata</w:t>
            </w:r>
            <w:r w:rsidR="00245196">
              <w:t xml:space="preserve"> editor </w:t>
            </w:r>
            <w:r w:rsidR="00391D00">
              <w:t>enhancements</w:t>
            </w:r>
            <w:r w:rsidR="00245196">
              <w:t>.</w:t>
            </w:r>
          </w:p>
        </w:tc>
      </w:tr>
      <w:tr w:rsidR="00DE79D5" w:rsidRPr="00084655" w14:paraId="0C55C62A"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359CB1A3" w14:textId="77777777"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14:paraId="57579660" w14:textId="77777777"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14:paraId="5630CABF" w14:textId="77777777"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28DEF47A" w14:textId="77777777" w:rsidR="00DE79D5" w:rsidRPr="00084655" w:rsidRDefault="00DE79D5" w:rsidP="00245196">
            <w:pPr>
              <w:pStyle w:val="texte1"/>
              <w:keepNext/>
              <w:keepLines/>
              <w:ind w:left="0"/>
              <w:rPr>
                <w:lang w:val="en-GB"/>
              </w:rPr>
            </w:pPr>
            <w:r>
              <w:rPr>
                <w:lang w:val="en-GB"/>
              </w:rPr>
              <w:t xml:space="preserve">Added </w:t>
            </w:r>
            <w:r w:rsidR="007F4F37">
              <w:rPr>
                <w:lang w:val="en-GB"/>
              </w:rPr>
              <w:t>Campaign</w:t>
            </w:r>
            <w:r>
              <w:rPr>
                <w:lang w:val="en-GB"/>
              </w:rPr>
              <w:t xml:space="preserve"> import function. </w:t>
            </w:r>
          </w:p>
        </w:tc>
      </w:tr>
      <w:tr w:rsidR="00DE79D5" w:rsidRPr="00084655" w14:paraId="5F2884F6"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519FE491" w14:textId="77777777"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14:paraId="7E106810" w14:textId="77777777"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14:paraId="56752266" w14:textId="77777777"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66B5952B" w14:textId="77777777"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14:paraId="4E455C86"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3081B240" w14:textId="77777777"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14:paraId="7AA015C4" w14:textId="77777777"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14:paraId="6A6FFC35" w14:textId="77777777"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652B6EC5" w14:textId="77777777" w:rsidR="00DE79D5" w:rsidRDefault="00DE79D5" w:rsidP="00CB7B75">
            <w:pPr>
              <w:pStyle w:val="TableText"/>
            </w:pPr>
            <w:r>
              <w:t xml:space="preserve">Added </w:t>
            </w:r>
            <w:r w:rsidR="001247E8">
              <w:t>Instrument</w:t>
            </w:r>
            <w:r>
              <w:t xml:space="preserve"> settings</w:t>
            </w:r>
            <w:r w:rsidR="00CB7B75">
              <w:t xml:space="preserve">, </w:t>
            </w:r>
            <w:r w:rsidR="007F4F37">
              <w:t>Metadata</w:t>
            </w:r>
            <w:r w:rsidR="00CB7B75">
              <w:t xml:space="preserve"> enhancements, time selection, SVC-HR1024 </w:t>
            </w:r>
            <w:r w:rsidR="001247E8">
              <w:t>Instrument</w:t>
            </w:r>
            <w:r w:rsidR="00CB7B75">
              <w:t xml:space="preserve">, </w:t>
            </w:r>
            <w:r w:rsidR="001247E8">
              <w:t>Instrument</w:t>
            </w:r>
            <w:r w:rsidR="00CB7B75">
              <w:t xml:space="preserve"> calibration, Apogee support.</w:t>
            </w:r>
          </w:p>
        </w:tc>
      </w:tr>
      <w:tr w:rsidR="00DE79D5" w:rsidRPr="00084655" w14:paraId="11B82E15"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55FB5C2B" w14:textId="77777777"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14:paraId="270BAF25" w14:textId="77777777"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14:paraId="064AE9E6" w14:textId="77777777" w:rsidR="00DE79D5" w:rsidRDefault="00DE79D5" w:rsidP="00DE79D5">
            <w:pPr>
              <w:pStyle w:val="texte1"/>
              <w:keepNext/>
              <w:keepLines/>
              <w:ind w:left="0"/>
              <w:rPr>
                <w:lang w:val="en-GB"/>
              </w:rPr>
            </w:pPr>
            <w:r>
              <w:rPr>
                <w:lang w:val="en-GB"/>
              </w:rPr>
              <w:t>A. Hueni</w:t>
            </w:r>
          </w:p>
          <w:p w14:paraId="02FBCCAA" w14:textId="77777777"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14:paraId="10E73A67" w14:textId="77777777"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 xml:space="preserve">upport, generic </w:t>
            </w:r>
            <w:r w:rsidR="007F4F37">
              <w:rPr>
                <w:lang w:val="en-GB"/>
              </w:rPr>
              <w:t>Metadata</w:t>
            </w:r>
            <w:r>
              <w:rPr>
                <w:lang w:val="en-GB"/>
              </w:rPr>
              <w:t xml:space="preserve">, target-reference link improvements, </w:t>
            </w:r>
            <w:r w:rsidR="007F4F37">
              <w:rPr>
                <w:lang w:val="en-GB"/>
              </w:rPr>
              <w:t>Metadata</w:t>
            </w:r>
            <w:r>
              <w:rPr>
                <w:lang w:val="en-GB"/>
              </w:rPr>
              <w:t xml:space="preserve"> editor enhancements, ASD binary file format, </w:t>
            </w:r>
            <w:r w:rsidR="007F4F37">
              <w:rPr>
                <w:lang w:val="en-GB"/>
              </w:rPr>
              <w:t>Metadata</w:t>
            </w:r>
            <w:r>
              <w:rPr>
                <w:lang w:val="en-GB"/>
              </w:rPr>
              <w:t xml:space="preserve"> date/time selection, beam geometries.</w:t>
            </w:r>
            <w:r w:rsidR="00DE79D5">
              <w:rPr>
                <w:rFonts w:ascii="Times" w:hAnsi="Times"/>
              </w:rPr>
              <w:t xml:space="preserve"> </w:t>
            </w:r>
          </w:p>
        </w:tc>
      </w:tr>
      <w:tr w:rsidR="00DE79D5" w:rsidRPr="00084655" w14:paraId="1B0810B4"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61CC89A2" w14:textId="77777777"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14:paraId="7EC8F9EB" w14:textId="77777777"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7F28A60D" w14:textId="77777777" w:rsidR="00DE79D5" w:rsidRDefault="00DE79D5" w:rsidP="00DE79D5">
            <w:pPr>
              <w:pStyle w:val="texte1"/>
              <w:keepNext/>
              <w:keepLines/>
              <w:ind w:left="0"/>
              <w:rPr>
                <w:lang w:val="en-GB"/>
              </w:rPr>
            </w:pPr>
            <w:r>
              <w:rPr>
                <w:lang w:val="en-GB"/>
              </w:rPr>
              <w:t>A. Hueni</w:t>
            </w:r>
          </w:p>
          <w:p w14:paraId="55774053" w14:textId="77777777"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14:paraId="5AEB96E1" w14:textId="77777777"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UniSpec file loader, SPECPR file loader.</w:t>
            </w:r>
          </w:p>
        </w:tc>
      </w:tr>
      <w:tr w:rsidR="00245196" w:rsidRPr="00084655" w14:paraId="37DBDC7D"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1F759080" w14:textId="77777777"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14:paraId="7C35406F" w14:textId="77777777" w:rsidR="00245196" w:rsidRDefault="001C7C77" w:rsidP="001C7C77">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14:paraId="21F5DC89" w14:textId="77777777"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14:paraId="701A3122" w14:textId="77777777" w:rsidR="00245196" w:rsidRDefault="00CB7B75" w:rsidP="001C7C77">
            <w:pPr>
              <w:pStyle w:val="texte1"/>
              <w:keepNext/>
              <w:keepLines/>
              <w:ind w:left="0"/>
              <w:rPr>
                <w:lang w:val="en-GB"/>
              </w:rPr>
            </w:pPr>
            <w:r>
              <w:rPr>
                <w:lang w:val="en-GB"/>
              </w:rPr>
              <w:t xml:space="preserve">UOW/Intersect overhaul: </w:t>
            </w:r>
            <w:r w:rsidR="00245196">
              <w:rPr>
                <w:lang w:val="en-GB"/>
              </w:rPr>
              <w:t>Database now re</w:t>
            </w:r>
            <w:r>
              <w:rPr>
                <w:lang w:val="en-GB"/>
              </w:rPr>
              <w:t>ferenced via HTTP front end, ANDS Collection export</w:t>
            </w:r>
            <w:r w:rsidR="001C7C77">
              <w:rPr>
                <w:lang w:val="en-GB"/>
              </w:rPr>
              <w:t>.</w:t>
            </w:r>
          </w:p>
        </w:tc>
      </w:tr>
      <w:tr w:rsidR="008E7822" w:rsidRPr="00084655" w14:paraId="3F81D5B6"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7ECE4F8D" w14:textId="72F08EE4" w:rsidR="008E7822" w:rsidRDefault="008E7822" w:rsidP="00DE79D5">
            <w:pPr>
              <w:pStyle w:val="texte1"/>
              <w:keepNext/>
              <w:keepLines/>
              <w:ind w:left="0"/>
              <w:rPr>
                <w:lang w:val="en-GB"/>
              </w:rPr>
            </w:pPr>
            <w:r>
              <w:rPr>
                <w:lang w:val="en-GB"/>
              </w:rPr>
              <w:t>3.1</w:t>
            </w:r>
          </w:p>
        </w:tc>
        <w:tc>
          <w:tcPr>
            <w:tcW w:w="1275" w:type="dxa"/>
            <w:tcBorders>
              <w:top w:val="single" w:sz="6" w:space="0" w:color="auto"/>
              <w:bottom w:val="single" w:sz="6" w:space="0" w:color="auto"/>
              <w:right w:val="single" w:sz="6" w:space="0" w:color="auto"/>
            </w:tcBorders>
          </w:tcPr>
          <w:p w14:paraId="4BCEC24B" w14:textId="11A6B0A0" w:rsidR="008E7822" w:rsidRDefault="008E7822" w:rsidP="001C7C77">
            <w:pPr>
              <w:pStyle w:val="texte1"/>
              <w:keepNext/>
              <w:keepLines/>
              <w:ind w:left="0"/>
              <w:rPr>
                <w:lang w:val="en-GB"/>
              </w:rPr>
            </w:pPr>
            <w:r>
              <w:rPr>
                <w:lang w:val="en-GB"/>
              </w:rPr>
              <w:t>05.03.2014</w:t>
            </w:r>
          </w:p>
        </w:tc>
        <w:tc>
          <w:tcPr>
            <w:tcW w:w="1701" w:type="dxa"/>
            <w:tcBorders>
              <w:top w:val="single" w:sz="6" w:space="0" w:color="auto"/>
              <w:bottom w:val="single" w:sz="6" w:space="0" w:color="auto"/>
              <w:right w:val="single" w:sz="6" w:space="0" w:color="auto"/>
            </w:tcBorders>
          </w:tcPr>
          <w:p w14:paraId="5600962E" w14:textId="42D29DE7" w:rsidR="008E7822" w:rsidRDefault="008E7822"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6F8E41DE" w14:textId="25006E1A" w:rsidR="008E7822" w:rsidRDefault="008E7822" w:rsidP="001C7C77">
            <w:pPr>
              <w:pStyle w:val="texte1"/>
              <w:keepNext/>
              <w:keepLines/>
              <w:ind w:left="0"/>
              <w:rPr>
                <w:lang w:val="en-GB"/>
              </w:rPr>
            </w:pPr>
            <w:r>
              <w:rPr>
                <w:lang w:val="en-GB"/>
              </w:rPr>
              <w:t>Added calibration support and automatic sensor/instrument definition.</w:t>
            </w:r>
          </w:p>
        </w:tc>
      </w:tr>
      <w:tr w:rsidR="00393423" w:rsidRPr="00084655" w14:paraId="66E4ED10" w14:textId="77777777" w:rsidTr="00245196">
        <w:trPr>
          <w:cantSplit/>
        </w:trPr>
        <w:tc>
          <w:tcPr>
            <w:tcW w:w="1063" w:type="dxa"/>
            <w:tcBorders>
              <w:top w:val="single" w:sz="6" w:space="0" w:color="auto"/>
              <w:left w:val="single" w:sz="6" w:space="0" w:color="auto"/>
              <w:bottom w:val="single" w:sz="6" w:space="0" w:color="auto"/>
              <w:right w:val="single" w:sz="6" w:space="0" w:color="auto"/>
            </w:tcBorders>
          </w:tcPr>
          <w:p w14:paraId="2BAA50EA" w14:textId="17929427" w:rsidR="00393423" w:rsidRDefault="00393423" w:rsidP="00DE79D5">
            <w:pPr>
              <w:pStyle w:val="texte1"/>
              <w:keepNext/>
              <w:keepLines/>
              <w:ind w:left="0"/>
              <w:rPr>
                <w:lang w:val="en-GB"/>
              </w:rPr>
            </w:pPr>
            <w:r>
              <w:rPr>
                <w:lang w:val="en-GB"/>
              </w:rPr>
              <w:t>3.2</w:t>
            </w:r>
          </w:p>
        </w:tc>
        <w:tc>
          <w:tcPr>
            <w:tcW w:w="1275" w:type="dxa"/>
            <w:tcBorders>
              <w:top w:val="single" w:sz="6" w:space="0" w:color="auto"/>
              <w:bottom w:val="single" w:sz="6" w:space="0" w:color="auto"/>
              <w:right w:val="single" w:sz="6" w:space="0" w:color="auto"/>
            </w:tcBorders>
          </w:tcPr>
          <w:p w14:paraId="3FEEF620" w14:textId="32D87B87" w:rsidR="00393423" w:rsidRDefault="00393423" w:rsidP="001C7C77">
            <w:pPr>
              <w:pStyle w:val="texte1"/>
              <w:keepNext/>
              <w:keepLines/>
              <w:ind w:left="0"/>
              <w:rPr>
                <w:lang w:val="en-GB"/>
              </w:rPr>
            </w:pPr>
            <w:r>
              <w:rPr>
                <w:lang w:val="en-GB"/>
              </w:rPr>
              <w:t>13.05.2015</w:t>
            </w:r>
          </w:p>
        </w:tc>
        <w:tc>
          <w:tcPr>
            <w:tcW w:w="1701" w:type="dxa"/>
            <w:tcBorders>
              <w:top w:val="single" w:sz="6" w:space="0" w:color="auto"/>
              <w:bottom w:val="single" w:sz="6" w:space="0" w:color="auto"/>
              <w:right w:val="single" w:sz="6" w:space="0" w:color="auto"/>
            </w:tcBorders>
          </w:tcPr>
          <w:p w14:paraId="4D6510A7" w14:textId="5E9A18D2" w:rsidR="00393423" w:rsidRDefault="00393423"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393CA724" w14:textId="09BD6D6D" w:rsidR="00393423" w:rsidRDefault="00393423" w:rsidP="001C7C77">
            <w:pPr>
              <w:pStyle w:val="texte1"/>
              <w:keepNext/>
              <w:keepLines/>
              <w:ind w:left="0"/>
              <w:rPr>
                <w:lang w:val="en-GB"/>
              </w:rPr>
            </w:pPr>
            <w:r>
              <w:rPr>
                <w:lang w:val="en-GB"/>
              </w:rPr>
              <w:t>Added information on new metaparamters for geochemistry and others. Updates due to Data Link upgrade. New input file formats added.</w:t>
            </w:r>
          </w:p>
        </w:tc>
      </w:tr>
    </w:tbl>
    <w:p w14:paraId="08A67A0F" w14:textId="77777777" w:rsidR="00EC7A09" w:rsidRDefault="00EC7A09" w:rsidP="002E2195">
      <w:pPr>
        <w:pStyle w:val="Appendix1"/>
      </w:pPr>
      <w:bookmarkStart w:id="548" w:name="_Ref353800559"/>
      <w:bookmarkStart w:id="549" w:name="_Toc355280437"/>
      <w:bookmarkStart w:id="550" w:name="_Ref359577405"/>
      <w:bookmarkStart w:id="551" w:name="_Toc293145308"/>
      <w:r>
        <w:t xml:space="preserve">Regular Expressions </w:t>
      </w:r>
      <w:bookmarkEnd w:id="548"/>
      <w:r>
        <w:t>Tutorial</w:t>
      </w:r>
      <w:bookmarkEnd w:id="549"/>
      <w:bookmarkEnd w:id="550"/>
      <w:bookmarkEnd w:id="551"/>
    </w:p>
    <w:p w14:paraId="75A55256" w14:textId="77777777" w:rsidR="00EC7A09" w:rsidRDefault="00EC7A09" w:rsidP="00EC7A09">
      <w:pPr>
        <w:pStyle w:val="Body"/>
      </w:pPr>
      <w:r>
        <w:t xml:space="preserve">Regular expressions are widely used </w:t>
      </w:r>
      <w:r w:rsidR="00A00BB6">
        <w:t xml:space="preserve">across the computer industry </w:t>
      </w:r>
      <w:r>
        <w:t xml:space="preserve">when </w:t>
      </w:r>
      <w:r w:rsidR="00656359">
        <w:t xml:space="preserve">text </w:t>
      </w:r>
      <w:r>
        <w:t>string matching is required. They permit a rich array of sophisticated matching functionality.</w:t>
      </w:r>
    </w:p>
    <w:p w14:paraId="6254929E" w14:textId="77777777"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66" w:history="1">
        <w:r>
          <w:rPr>
            <w:rStyle w:val="Hyperlink"/>
          </w:rPr>
          <w:t>http://docs.oracle.com/javase/tutorial/essential/regex/index.html</w:t>
        </w:r>
      </w:hyperlink>
      <w:r>
        <w:t>.</w:t>
      </w:r>
    </w:p>
    <w:p w14:paraId="6189AE75" w14:textId="77777777"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506"/>
        <w:gridCol w:w="3146"/>
        <w:gridCol w:w="3502"/>
      </w:tblGrid>
      <w:tr w:rsidR="00656359" w14:paraId="1EE68DE2" w14:textId="77777777" w:rsidTr="001A3E85">
        <w:trPr>
          <w:cantSplit/>
        </w:trPr>
        <w:tc>
          <w:tcPr>
            <w:tcW w:w="0" w:type="auto"/>
          </w:tcPr>
          <w:p w14:paraId="79F6B064" w14:textId="77777777" w:rsidR="00EC7A09" w:rsidRDefault="00EC7A09" w:rsidP="001A3E85">
            <w:pPr>
              <w:pStyle w:val="TableText"/>
            </w:pPr>
            <w:r>
              <w:t>Simple string</w:t>
            </w:r>
          </w:p>
        </w:tc>
        <w:tc>
          <w:tcPr>
            <w:tcW w:w="0" w:type="auto"/>
          </w:tcPr>
          <w:p w14:paraId="07D9F021" w14:textId="77777777" w:rsidR="00EC7A09" w:rsidRPr="007B4B5E" w:rsidRDefault="00EC7A09" w:rsidP="00A00BB6">
            <w:pPr>
              <w:pStyle w:val="CodeinTable"/>
            </w:pPr>
          </w:p>
        </w:tc>
        <w:tc>
          <w:tcPr>
            <w:tcW w:w="0" w:type="auto"/>
          </w:tcPr>
          <w:p w14:paraId="4EDDE8F2" w14:textId="77777777" w:rsidR="00EC7A09" w:rsidRDefault="00EC7A09" w:rsidP="00656359">
            <w:pPr>
              <w:pStyle w:val="TableText"/>
            </w:pPr>
            <w:r>
              <w:t xml:space="preserve">A simple string containing no special characters will match </w:t>
            </w:r>
            <w:r w:rsidR="00656359">
              <w:t>those characters in a target</w:t>
            </w:r>
            <w:r>
              <w:t xml:space="preserve"> string, regardless of where within the target string </w:t>
            </w:r>
            <w:r w:rsidR="00656359">
              <w:t>they</w:t>
            </w:r>
            <w:r>
              <w:t xml:space="preserve"> occurs.</w:t>
            </w:r>
          </w:p>
        </w:tc>
        <w:tc>
          <w:tcPr>
            <w:tcW w:w="0" w:type="auto"/>
          </w:tcPr>
          <w:p w14:paraId="323E6647" w14:textId="77777777" w:rsidR="00EC7A09" w:rsidRDefault="00EC7A09" w:rsidP="001A3E85">
            <w:pPr>
              <w:pStyle w:val="TableText"/>
            </w:pPr>
            <w:r w:rsidRPr="000F0766">
              <w:rPr>
                <w:rStyle w:val="Codeintext"/>
                <w:rFonts w:eastAsiaTheme="minorEastAsia"/>
              </w:rPr>
              <w:t>mpl</w:t>
            </w:r>
            <w:r>
              <w:t xml:space="preserve"> will match the string </w:t>
            </w:r>
            <w:r w:rsidRPr="00656359">
              <w:rPr>
                <w:rStyle w:val="Codeintext"/>
                <w:rFonts w:eastAsiaTheme="minorEastAsia"/>
              </w:rPr>
              <w:t>example</w:t>
            </w:r>
            <w:r>
              <w:t xml:space="preserve"> at the fourth character.</w:t>
            </w:r>
          </w:p>
        </w:tc>
      </w:tr>
      <w:tr w:rsidR="00656359" w14:paraId="4D6E092D" w14:textId="77777777" w:rsidTr="001A3E85">
        <w:trPr>
          <w:cantSplit/>
        </w:trPr>
        <w:tc>
          <w:tcPr>
            <w:tcW w:w="0" w:type="auto"/>
          </w:tcPr>
          <w:p w14:paraId="0DDDD3A6" w14:textId="77777777" w:rsidR="00EC7A09" w:rsidRPr="003A61D6" w:rsidRDefault="00EC7A09" w:rsidP="001A3E85">
            <w:pPr>
              <w:pStyle w:val="TableText"/>
              <w:rPr>
                <w:lang w:val="en-AU"/>
              </w:rPr>
            </w:pPr>
            <w:r>
              <w:rPr>
                <w:lang w:val="en-AU"/>
              </w:rPr>
              <w:t>Start of string</w:t>
            </w:r>
          </w:p>
        </w:tc>
        <w:tc>
          <w:tcPr>
            <w:tcW w:w="0" w:type="auto"/>
          </w:tcPr>
          <w:p w14:paraId="120D31CB" w14:textId="77777777" w:rsidR="00EC7A09" w:rsidRPr="007B4B5E" w:rsidRDefault="00EC7A09" w:rsidP="00A00BB6">
            <w:pPr>
              <w:pStyle w:val="CodeinTable"/>
            </w:pPr>
            <w:r w:rsidRPr="007B4B5E">
              <w:t>^</w:t>
            </w:r>
          </w:p>
        </w:tc>
        <w:tc>
          <w:tcPr>
            <w:tcW w:w="0" w:type="auto"/>
          </w:tcPr>
          <w:p w14:paraId="1F3BEBD9" w14:textId="77777777" w:rsidR="00EC7A09" w:rsidRDefault="00EC7A09" w:rsidP="001A3E85">
            <w:pPr>
              <w:pStyle w:val="TableText"/>
            </w:pPr>
            <w:r>
              <w:t xml:space="preserve">The character </w:t>
            </w:r>
            <w:r w:rsidRPr="000F0766">
              <w:rPr>
                <w:rStyle w:val="Codeintext"/>
              </w:rPr>
              <w:t>^</w:t>
            </w:r>
            <w:r>
              <w:t xml:space="preserve"> will match the beginning of the </w:t>
            </w:r>
            <w:r w:rsidR="00656359">
              <w:t xml:space="preserve">target </w:t>
            </w:r>
            <w:r>
              <w:t>string.</w:t>
            </w:r>
          </w:p>
        </w:tc>
        <w:tc>
          <w:tcPr>
            <w:tcW w:w="0" w:type="auto"/>
          </w:tcPr>
          <w:p w14:paraId="58D3B906" w14:textId="77777777" w:rsidR="00EC7A09" w:rsidRDefault="00EC7A09" w:rsidP="001A3E85">
            <w:pPr>
              <w:pStyle w:val="TableText"/>
            </w:pPr>
            <w:r w:rsidRPr="000F0766">
              <w:rPr>
                <w:rStyle w:val="Codeintext"/>
                <w:rFonts w:eastAsiaTheme="minorEastAsia"/>
              </w:rPr>
              <w:t>^exa</w:t>
            </w:r>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^xa</w:t>
            </w:r>
            <w:r>
              <w:t xml:space="preserve"> will not.</w:t>
            </w:r>
          </w:p>
        </w:tc>
      </w:tr>
      <w:tr w:rsidR="00656359" w14:paraId="2DF1C478" w14:textId="77777777" w:rsidTr="001A3E85">
        <w:trPr>
          <w:cantSplit/>
        </w:trPr>
        <w:tc>
          <w:tcPr>
            <w:tcW w:w="0" w:type="auto"/>
          </w:tcPr>
          <w:p w14:paraId="1162CFB4" w14:textId="77777777" w:rsidR="00EC7A09" w:rsidRDefault="00EC7A09" w:rsidP="001A3E85">
            <w:pPr>
              <w:pStyle w:val="TableText"/>
            </w:pPr>
            <w:r>
              <w:t>End of string</w:t>
            </w:r>
          </w:p>
        </w:tc>
        <w:tc>
          <w:tcPr>
            <w:tcW w:w="0" w:type="auto"/>
          </w:tcPr>
          <w:p w14:paraId="16C6E364" w14:textId="77777777" w:rsidR="00EC7A09" w:rsidRPr="007B4B5E" w:rsidRDefault="00EC7A09" w:rsidP="00A00BB6">
            <w:pPr>
              <w:pStyle w:val="CodeinTable"/>
            </w:pPr>
            <w:r w:rsidRPr="007B4B5E">
              <w:t>$</w:t>
            </w:r>
          </w:p>
        </w:tc>
        <w:tc>
          <w:tcPr>
            <w:tcW w:w="0" w:type="auto"/>
          </w:tcPr>
          <w:p w14:paraId="670E333D" w14:textId="77777777" w:rsidR="00EC7A09" w:rsidRDefault="00EC7A09" w:rsidP="001A3E85">
            <w:pPr>
              <w:pStyle w:val="TableText"/>
            </w:pPr>
            <w:r>
              <w:t xml:space="preserve">The character </w:t>
            </w:r>
            <w:r w:rsidRPr="000F0766">
              <w:rPr>
                <w:rStyle w:val="Codeintext"/>
              </w:rPr>
              <w:t>$</w:t>
            </w:r>
            <w:r>
              <w:t xml:space="preserve"> will match the end of the </w:t>
            </w:r>
            <w:r w:rsidR="00656359">
              <w:t xml:space="preserve">text </w:t>
            </w:r>
            <w:r>
              <w:t>string.</w:t>
            </w:r>
          </w:p>
        </w:tc>
        <w:tc>
          <w:tcPr>
            <w:tcW w:w="0" w:type="auto"/>
          </w:tcPr>
          <w:p w14:paraId="26D0A90B" w14:textId="77777777" w:rsidR="00EC7A09" w:rsidRDefault="00EC7A09" w:rsidP="001A3E85">
            <w:pPr>
              <w:pStyle w:val="TableText"/>
            </w:pPr>
            <w:r w:rsidRPr="007B4B5E">
              <w:rPr>
                <w:rFonts w:eastAsiaTheme="minorEastAsia"/>
              </w:rPr>
              <w:t>l</w:t>
            </w:r>
            <w:r w:rsidRPr="000F0766">
              <w:rPr>
                <w:rStyle w:val="Codeintext"/>
                <w:rFonts w:eastAsiaTheme="minorEastAsia"/>
              </w:rPr>
              <w:t>e$</w:t>
            </w:r>
            <w:r>
              <w:t xml:space="preserve"> will match </w:t>
            </w:r>
            <w:r w:rsidRPr="00656359">
              <w:rPr>
                <w:rStyle w:val="Codeintext"/>
                <w:rFonts w:eastAsiaTheme="minorEastAsia"/>
              </w:rPr>
              <w:t>example</w:t>
            </w:r>
            <w:r>
              <w:t xml:space="preserve">, but </w:t>
            </w:r>
            <w:r w:rsidRPr="000F0766">
              <w:rPr>
                <w:rStyle w:val="Codeintext"/>
                <w:rFonts w:eastAsiaTheme="minorEastAsia"/>
              </w:rPr>
              <w:t>pl$</w:t>
            </w:r>
            <w:r>
              <w:t xml:space="preserve"> will not.</w:t>
            </w:r>
          </w:p>
        </w:tc>
      </w:tr>
      <w:tr w:rsidR="00656359" w14:paraId="3D3D0F8A" w14:textId="77777777" w:rsidTr="001A3E85">
        <w:trPr>
          <w:cantSplit/>
        </w:trPr>
        <w:tc>
          <w:tcPr>
            <w:tcW w:w="0" w:type="auto"/>
          </w:tcPr>
          <w:p w14:paraId="2F0AEF49" w14:textId="77777777" w:rsidR="00EC7A09" w:rsidRPr="001D72ED" w:rsidRDefault="00EC7A09" w:rsidP="001A3E85">
            <w:pPr>
              <w:pStyle w:val="TableText"/>
              <w:rPr>
                <w:lang w:val="en-AU"/>
              </w:rPr>
            </w:pPr>
            <w:r>
              <w:rPr>
                <w:lang w:val="en-AU"/>
              </w:rPr>
              <w:t>Any character</w:t>
            </w:r>
          </w:p>
        </w:tc>
        <w:tc>
          <w:tcPr>
            <w:tcW w:w="0" w:type="auto"/>
          </w:tcPr>
          <w:p w14:paraId="518A8621" w14:textId="77777777" w:rsidR="00EC7A09" w:rsidRPr="007B4B5E" w:rsidRDefault="00EC7A09" w:rsidP="00A00BB6">
            <w:pPr>
              <w:pStyle w:val="CodeinTable"/>
            </w:pPr>
            <w:r w:rsidRPr="007B4B5E">
              <w:t>.</w:t>
            </w:r>
          </w:p>
        </w:tc>
        <w:tc>
          <w:tcPr>
            <w:tcW w:w="0" w:type="auto"/>
          </w:tcPr>
          <w:p w14:paraId="4A488C2F" w14:textId="77777777" w:rsidR="00EC7A09" w:rsidRDefault="00EC7A09" w:rsidP="001A3E85">
            <w:pPr>
              <w:pStyle w:val="TableText"/>
            </w:pPr>
            <w:r>
              <w:t>The period character will match any character.</w:t>
            </w:r>
          </w:p>
        </w:tc>
        <w:tc>
          <w:tcPr>
            <w:tcW w:w="0" w:type="auto"/>
          </w:tcPr>
          <w:p w14:paraId="5C36CC00" w14:textId="77777777" w:rsidR="00EC7A09" w:rsidRDefault="00EC7A09" w:rsidP="001A3E85">
            <w:pPr>
              <w:pStyle w:val="TableText"/>
            </w:pPr>
            <w:r w:rsidRPr="000F0766">
              <w:rPr>
                <w:rStyle w:val="Codeintext"/>
                <w:rFonts w:eastAsiaTheme="minorEastAsia"/>
              </w:rPr>
              <w:t>a.c</w:t>
            </w:r>
            <w:r>
              <w:t xml:space="preserve"> will match </w:t>
            </w:r>
            <w:r w:rsidRPr="000F0766">
              <w:rPr>
                <w:rStyle w:val="Codeintext"/>
                <w:rFonts w:eastAsiaTheme="minorEastAsia"/>
              </w:rPr>
              <w:t>abc</w:t>
            </w:r>
            <w:r>
              <w:t xml:space="preserve">, </w:t>
            </w:r>
            <w:r w:rsidRPr="000F0766">
              <w:rPr>
                <w:rStyle w:val="Codeintext"/>
                <w:rFonts w:eastAsiaTheme="minorEastAsia"/>
              </w:rPr>
              <w:t>aac</w:t>
            </w:r>
            <w:r>
              <w:t xml:space="preserve">, </w:t>
            </w:r>
            <w:r w:rsidRPr="000F0766">
              <w:rPr>
                <w:rStyle w:val="Codeintext"/>
                <w:rFonts w:eastAsiaTheme="minorEastAsia"/>
              </w:rPr>
              <w:t>adc</w:t>
            </w:r>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r w:rsidRPr="000F0766">
              <w:rPr>
                <w:rStyle w:val="Codeintext"/>
                <w:rFonts w:eastAsiaTheme="minorEastAsia"/>
              </w:rPr>
              <w:t>abbc</w:t>
            </w:r>
            <w:r>
              <w:t>.</w:t>
            </w:r>
          </w:p>
        </w:tc>
      </w:tr>
      <w:tr w:rsidR="00656359" w14:paraId="037B15F6" w14:textId="77777777" w:rsidTr="001A3E85">
        <w:trPr>
          <w:cantSplit/>
        </w:trPr>
        <w:tc>
          <w:tcPr>
            <w:tcW w:w="0" w:type="auto"/>
          </w:tcPr>
          <w:p w14:paraId="6A89FE6B" w14:textId="77777777" w:rsidR="00EC7A09" w:rsidRPr="001D72ED" w:rsidRDefault="00EC7A09" w:rsidP="001A3E85">
            <w:pPr>
              <w:pStyle w:val="TableText"/>
              <w:rPr>
                <w:lang w:val="en-AU"/>
              </w:rPr>
            </w:pPr>
            <w:r>
              <w:rPr>
                <w:lang w:val="en-AU"/>
              </w:rPr>
              <w:t>Repeated character</w:t>
            </w:r>
          </w:p>
        </w:tc>
        <w:tc>
          <w:tcPr>
            <w:tcW w:w="0" w:type="auto"/>
          </w:tcPr>
          <w:p w14:paraId="4AF22E2E" w14:textId="77777777" w:rsidR="00EC7A09" w:rsidRPr="007B4B5E" w:rsidRDefault="00EC7A09" w:rsidP="00A00BB6">
            <w:pPr>
              <w:pStyle w:val="CodeinTable"/>
            </w:pPr>
            <w:r w:rsidRPr="007B4B5E">
              <w:t>*</w:t>
            </w:r>
          </w:p>
        </w:tc>
        <w:tc>
          <w:tcPr>
            <w:tcW w:w="0" w:type="auto"/>
          </w:tcPr>
          <w:p w14:paraId="47E27659" w14:textId="77777777" w:rsidR="00EC7A09" w:rsidRDefault="00EC7A09" w:rsidP="001A3E85">
            <w:pPr>
              <w:pStyle w:val="TableText"/>
            </w:pPr>
            <w:r>
              <w:t>Asterisk causes the matching to zero or more repetitions of the preceding character.</w:t>
            </w:r>
          </w:p>
        </w:tc>
        <w:tc>
          <w:tcPr>
            <w:tcW w:w="0" w:type="auto"/>
          </w:tcPr>
          <w:p w14:paraId="55E313CA" w14:textId="77777777"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ac</w:t>
            </w:r>
            <w:r>
              <w:t xml:space="preserve">, </w:t>
            </w:r>
            <w:r w:rsidRPr="000F0766">
              <w:rPr>
                <w:rStyle w:val="Codeintext"/>
                <w:rFonts w:eastAsiaTheme="minorEastAsia"/>
              </w:rPr>
              <w:t>abc</w:t>
            </w:r>
            <w:r>
              <w:t xml:space="preserve">, </w:t>
            </w:r>
            <w:r w:rsidRPr="000F0766">
              <w:rPr>
                <w:rStyle w:val="Codeintext"/>
                <w:rFonts w:eastAsiaTheme="minorEastAsia"/>
              </w:rPr>
              <w:t>abbc</w:t>
            </w:r>
            <w:r>
              <w:t xml:space="preserve"> or </w:t>
            </w:r>
            <w:r w:rsidRPr="000F0766">
              <w:rPr>
                <w:rStyle w:val="Codeintext"/>
                <w:rFonts w:eastAsiaTheme="minorEastAsia"/>
              </w:rPr>
              <w:t>abbbc</w:t>
            </w:r>
            <w:r>
              <w:t xml:space="preserve">, but will not match </w:t>
            </w:r>
            <w:r w:rsidRPr="000F0766">
              <w:rPr>
                <w:rStyle w:val="Codeintext"/>
                <w:rFonts w:eastAsiaTheme="minorEastAsia"/>
              </w:rPr>
              <w:t>a7c</w:t>
            </w:r>
            <w:r>
              <w:t xml:space="preserve"> or </w:t>
            </w:r>
            <w:r w:rsidRPr="000F0766">
              <w:rPr>
                <w:rStyle w:val="Codeintext"/>
                <w:rFonts w:eastAsiaTheme="minorEastAsia"/>
              </w:rPr>
              <w:t>ahc</w:t>
            </w:r>
            <w:r>
              <w:t xml:space="preserve">. It will match </w:t>
            </w:r>
            <w:r w:rsidRPr="000F0766">
              <w:rPr>
                <w:rStyle w:val="Codeintext"/>
                <w:rFonts w:eastAsiaTheme="minorEastAsia"/>
              </w:rPr>
              <w:t>aac</w:t>
            </w:r>
            <w:r>
              <w:t xml:space="preserve"> at the second character and </w:t>
            </w:r>
            <w:r w:rsidRPr="000F0766">
              <w:rPr>
                <w:rStyle w:val="Codeintext"/>
                <w:rFonts w:eastAsiaTheme="minorEastAsia"/>
              </w:rPr>
              <w:t>acc</w:t>
            </w:r>
            <w:r>
              <w:t xml:space="preserve"> at the first character, because there are zero characters between the </w:t>
            </w:r>
            <w:r w:rsidRPr="000F0766">
              <w:rPr>
                <w:rStyle w:val="Codeintext"/>
                <w:rFonts w:eastAsiaTheme="minorEastAsia"/>
              </w:rPr>
              <w:t>a</w:t>
            </w:r>
            <w:r>
              <w:t xml:space="preserve"> and </w:t>
            </w:r>
            <w:r w:rsidRPr="000F0766">
              <w:rPr>
                <w:rStyle w:val="Codeintext"/>
                <w:rFonts w:eastAsiaTheme="minorEastAsia"/>
              </w:rPr>
              <w:t>c</w:t>
            </w:r>
            <w:r w:rsidRPr="007B4B5E">
              <w:rPr>
                <w:rFonts w:eastAsiaTheme="minorEastAsia"/>
              </w:rPr>
              <w:t xml:space="preserve"> </w:t>
            </w:r>
            <w:r>
              <w:t>in those strings.</w:t>
            </w:r>
          </w:p>
        </w:tc>
      </w:tr>
      <w:tr w:rsidR="00656359" w14:paraId="06737621" w14:textId="77777777" w:rsidTr="001A3E85">
        <w:trPr>
          <w:cantSplit/>
        </w:trPr>
        <w:tc>
          <w:tcPr>
            <w:tcW w:w="0" w:type="auto"/>
          </w:tcPr>
          <w:p w14:paraId="24062F39" w14:textId="77777777" w:rsidR="00EC7A09" w:rsidRDefault="00EC7A09" w:rsidP="001A3E85">
            <w:pPr>
              <w:pStyle w:val="TableText"/>
              <w:rPr>
                <w:lang w:val="en-AU"/>
              </w:rPr>
            </w:pPr>
            <w:r>
              <w:rPr>
                <w:lang w:val="en-AU"/>
              </w:rPr>
              <w:t>Repeated characters</w:t>
            </w:r>
          </w:p>
        </w:tc>
        <w:tc>
          <w:tcPr>
            <w:tcW w:w="0" w:type="auto"/>
          </w:tcPr>
          <w:p w14:paraId="1C4E61AB" w14:textId="77777777" w:rsidR="00EC7A09" w:rsidRPr="007B4B5E" w:rsidRDefault="00EC7A09" w:rsidP="00A00BB6">
            <w:pPr>
              <w:pStyle w:val="CodeinTable"/>
            </w:pPr>
            <w:r w:rsidRPr="007B4B5E">
              <w:t>+</w:t>
            </w:r>
          </w:p>
        </w:tc>
        <w:tc>
          <w:tcPr>
            <w:tcW w:w="0" w:type="auto"/>
          </w:tcPr>
          <w:p w14:paraId="0605AD4C" w14:textId="77777777" w:rsidR="00EC7A09" w:rsidRDefault="00EC7A09" w:rsidP="001A3E85">
            <w:pPr>
              <w:pStyle w:val="TableText"/>
            </w:pPr>
            <w:r>
              <w:t>The plus sign causes the matching to one or more repetitions of the previous character.</w:t>
            </w:r>
          </w:p>
        </w:tc>
        <w:tc>
          <w:tcPr>
            <w:tcW w:w="0" w:type="auto"/>
          </w:tcPr>
          <w:p w14:paraId="22D5FDB9" w14:textId="77777777"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abc</w:t>
            </w:r>
            <w:r>
              <w:t xml:space="preserve">, </w:t>
            </w:r>
            <w:r w:rsidRPr="000F0766">
              <w:rPr>
                <w:rStyle w:val="Codeintext"/>
                <w:rFonts w:eastAsiaTheme="minorEastAsia"/>
              </w:rPr>
              <w:t>abbc</w:t>
            </w:r>
            <w:r>
              <w:rPr>
                <w:rStyle w:val="iEmphasis"/>
              </w:rPr>
              <w:t xml:space="preserve"> </w:t>
            </w:r>
            <w:r w:rsidRPr="00412CEB">
              <w:t>or</w:t>
            </w:r>
            <w:r>
              <w:t xml:space="preserve"> </w:t>
            </w:r>
            <w:r w:rsidRPr="000F0766">
              <w:rPr>
                <w:rStyle w:val="Codeintext"/>
                <w:rFonts w:eastAsiaTheme="minorEastAsia"/>
              </w:rPr>
              <w:t>abbbc</w:t>
            </w:r>
            <w:r>
              <w:t xml:space="preserve"> but will not match </w:t>
            </w:r>
            <w:r w:rsidRPr="000F0766">
              <w:rPr>
                <w:rStyle w:val="Codeintext"/>
                <w:rFonts w:eastAsiaTheme="minorEastAsia"/>
              </w:rPr>
              <w:t>ac</w:t>
            </w:r>
            <w:r>
              <w:t>.</w:t>
            </w:r>
          </w:p>
        </w:tc>
      </w:tr>
      <w:tr w:rsidR="00656359" w14:paraId="29F7F682" w14:textId="77777777" w:rsidTr="001A3E85">
        <w:trPr>
          <w:cantSplit/>
        </w:trPr>
        <w:tc>
          <w:tcPr>
            <w:tcW w:w="0" w:type="auto"/>
          </w:tcPr>
          <w:p w14:paraId="16879440" w14:textId="77777777" w:rsidR="00EC7A09" w:rsidRDefault="00EC7A09" w:rsidP="001A3E85">
            <w:pPr>
              <w:pStyle w:val="TableText"/>
              <w:rPr>
                <w:lang w:val="en-AU"/>
              </w:rPr>
            </w:pPr>
            <w:r>
              <w:rPr>
                <w:lang w:val="en-AU"/>
              </w:rPr>
              <w:t>Alternate characters</w:t>
            </w:r>
          </w:p>
        </w:tc>
        <w:tc>
          <w:tcPr>
            <w:tcW w:w="0" w:type="auto"/>
          </w:tcPr>
          <w:p w14:paraId="6A4F20EE" w14:textId="77777777" w:rsidR="00EC7A09" w:rsidRPr="007B4B5E" w:rsidRDefault="00EC7A09" w:rsidP="00A00BB6">
            <w:pPr>
              <w:pStyle w:val="CodeinTable"/>
            </w:pPr>
            <w:r w:rsidRPr="007B4B5E">
              <w:t>[</w:t>
            </w:r>
            <w:r>
              <w:t> </w:t>
            </w:r>
            <w:r w:rsidRPr="007B4B5E">
              <w:t>]</w:t>
            </w:r>
          </w:p>
        </w:tc>
        <w:tc>
          <w:tcPr>
            <w:tcW w:w="0" w:type="auto"/>
          </w:tcPr>
          <w:p w14:paraId="78AF47D0" w14:textId="77777777" w:rsidR="00EC7A09" w:rsidRDefault="00EC7A09" w:rsidP="001A3E85">
            <w:pPr>
              <w:pStyle w:val="TableText"/>
            </w:pPr>
            <w:r>
              <w:t>Strings enclosed within square brackets will match any one of the characters within the brackets.</w:t>
            </w:r>
          </w:p>
        </w:tc>
        <w:tc>
          <w:tcPr>
            <w:tcW w:w="0" w:type="auto"/>
          </w:tcPr>
          <w:p w14:paraId="7762F257" w14:textId="77777777" w:rsidR="00EC7A09" w:rsidRDefault="00EC7A09" w:rsidP="001A3E85">
            <w:pPr>
              <w:pStyle w:val="TableText"/>
            </w:pPr>
            <w:r w:rsidRPr="000F0766">
              <w:rPr>
                <w:rStyle w:val="Codeintext"/>
                <w:rFonts w:eastAsiaTheme="minorEastAsia"/>
              </w:rPr>
              <w:t>a[123]b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656359" w14:paraId="674D1FC5" w14:textId="77777777" w:rsidTr="001A3E85">
        <w:trPr>
          <w:cantSplit/>
        </w:trPr>
        <w:tc>
          <w:tcPr>
            <w:tcW w:w="0" w:type="auto"/>
          </w:tcPr>
          <w:p w14:paraId="28B8994B" w14:textId="77777777" w:rsidR="00EC7A09" w:rsidRDefault="00EC7A09" w:rsidP="001A3E85">
            <w:pPr>
              <w:pStyle w:val="TableText"/>
              <w:rPr>
                <w:lang w:val="en-AU"/>
              </w:rPr>
            </w:pPr>
            <w:r>
              <w:rPr>
                <w:lang w:val="en-AU"/>
              </w:rPr>
              <w:t>Character ranges</w:t>
            </w:r>
          </w:p>
        </w:tc>
        <w:tc>
          <w:tcPr>
            <w:tcW w:w="0" w:type="auto"/>
          </w:tcPr>
          <w:p w14:paraId="4CDD9156" w14:textId="77777777" w:rsidR="00EC7A09" w:rsidRPr="00207647" w:rsidRDefault="00EC7A09" w:rsidP="00A00BB6">
            <w:pPr>
              <w:pStyle w:val="CodeinTable"/>
            </w:pPr>
            <w:r w:rsidRPr="00207647">
              <w:t>[</w:t>
            </w:r>
            <w:r>
              <w:t>-</w:t>
            </w:r>
            <w:r w:rsidRPr="00207647">
              <w:t>]</w:t>
            </w:r>
          </w:p>
        </w:tc>
        <w:tc>
          <w:tcPr>
            <w:tcW w:w="0" w:type="auto"/>
          </w:tcPr>
          <w:p w14:paraId="6B1D67D5" w14:textId="77777777" w:rsidR="00EC7A09" w:rsidRDefault="00EC7A09" w:rsidP="001A3E85">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14:paraId="62253D2E" w14:textId="77777777" w:rsidR="00EC7A09" w:rsidRDefault="00EC7A09" w:rsidP="001A3E85">
            <w:pPr>
              <w:pStyle w:val="TableText"/>
            </w:pPr>
            <w:r w:rsidRPr="000F0766">
              <w:rPr>
                <w:rStyle w:val="Codeintext"/>
                <w:rFonts w:eastAsiaTheme="minorEastAsia"/>
              </w:rPr>
              <w:t>[0-9]</w:t>
            </w:r>
            <w:r>
              <w:t xml:space="preserve"> matches any digit.</w:t>
            </w:r>
          </w:p>
          <w:p w14:paraId="49A8EFA4" w14:textId="77777777" w:rsidR="00EC7A09" w:rsidRDefault="00EC7A09" w:rsidP="001A3E85">
            <w:pPr>
              <w:pStyle w:val="TableText"/>
            </w:pPr>
            <w:r w:rsidRPr="000F0766">
              <w:rPr>
                <w:rStyle w:val="Codeintext"/>
                <w:rFonts w:eastAsiaTheme="minorEastAsia"/>
              </w:rPr>
              <w:t>[a-z]</w:t>
            </w:r>
            <w:r>
              <w:t xml:space="preserve"> matches any letter.</w:t>
            </w:r>
          </w:p>
          <w:p w14:paraId="70FE4FED" w14:textId="77777777" w:rsidR="00EC7A09" w:rsidRDefault="00EC7A09" w:rsidP="001A3E85">
            <w:pPr>
              <w:pStyle w:val="TableText"/>
            </w:pPr>
            <w:r w:rsidRPr="000F0766">
              <w:rPr>
                <w:rStyle w:val="Codeintext"/>
                <w:rFonts w:eastAsiaTheme="minorEastAsia"/>
              </w:rPr>
              <w:t>[a-z0-9]</w:t>
            </w:r>
            <w:r>
              <w:t xml:space="preserve"> matches any digit or letter.</w:t>
            </w:r>
          </w:p>
        </w:tc>
      </w:tr>
      <w:tr w:rsidR="00656359" w14:paraId="717A711E" w14:textId="77777777" w:rsidTr="001A3E85">
        <w:trPr>
          <w:cantSplit/>
        </w:trPr>
        <w:tc>
          <w:tcPr>
            <w:tcW w:w="0" w:type="auto"/>
          </w:tcPr>
          <w:p w14:paraId="14C8BF55" w14:textId="77777777" w:rsidR="00EC7A09" w:rsidRDefault="00EC7A09" w:rsidP="001A3E85">
            <w:pPr>
              <w:pStyle w:val="TableText"/>
              <w:rPr>
                <w:lang w:val="en-AU"/>
              </w:rPr>
            </w:pPr>
            <w:r>
              <w:rPr>
                <w:lang w:val="en-AU"/>
              </w:rPr>
              <w:t>Escape character</w:t>
            </w:r>
          </w:p>
        </w:tc>
        <w:tc>
          <w:tcPr>
            <w:tcW w:w="0" w:type="auto"/>
          </w:tcPr>
          <w:p w14:paraId="7460CF88" w14:textId="77777777" w:rsidR="00EC7A09" w:rsidRPr="007B4B5E" w:rsidRDefault="00EC7A09" w:rsidP="00A00BB6">
            <w:pPr>
              <w:pStyle w:val="CodeinTable"/>
            </w:pPr>
            <w:r w:rsidRPr="007B4B5E">
              <w:t>\</w:t>
            </w:r>
          </w:p>
        </w:tc>
        <w:tc>
          <w:tcPr>
            <w:tcW w:w="0" w:type="auto"/>
          </w:tcPr>
          <w:p w14:paraId="41068254" w14:textId="77777777" w:rsidR="00EC7A09" w:rsidRDefault="00EC7A09" w:rsidP="001A3E85">
            <w:pPr>
              <w:pStyle w:val="TableText"/>
            </w:pPr>
            <w:r>
              <w:t>In order to match a special character, precede it with the backslash character.</w:t>
            </w:r>
          </w:p>
          <w:p w14:paraId="31C295FA" w14:textId="77777777" w:rsidR="00EC7A09" w:rsidRDefault="00EC7A09" w:rsidP="001A3E85">
            <w:pPr>
              <w:pStyle w:val="TableText"/>
            </w:pPr>
            <w:r>
              <w:t xml:space="preserve">Special characters are </w:t>
            </w:r>
            <w:r w:rsidRPr="000F0766">
              <w:rPr>
                <w:rStyle w:val="Codeintext"/>
                <w:rFonts w:eastAsiaTheme="minorEastAsia"/>
              </w:rPr>
              <w:t>[</w:t>
            </w:r>
            <w:r w:rsidR="00656359">
              <w:rPr>
                <w:rStyle w:val="Codeintext"/>
                <w:rFonts w:eastAsiaTheme="minorEastAsia"/>
              </w:rPr>
              <w:t>]</w:t>
            </w:r>
            <w:r w:rsidRPr="000F0766">
              <w:rPr>
                <w:rStyle w:val="Codeintext"/>
                <w:rFonts w:eastAsiaTheme="minorEastAsia"/>
              </w:rPr>
              <w:t>\^$.|?*+(){}</w:t>
            </w:r>
          </w:p>
          <w:p w14:paraId="110059E9" w14:textId="77777777"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14:paraId="5585FB10" w14:textId="77777777"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14:paraId="0FFD703A" w14:textId="77777777" w:rsidR="00EC7A09" w:rsidRDefault="00EC7A09" w:rsidP="001A3E85">
            <w:pPr>
              <w:pStyle w:val="TableText"/>
            </w:pPr>
            <w:r w:rsidRPr="000F0766">
              <w:rPr>
                <w:rStyle w:val="Codeintext"/>
                <w:rFonts w:eastAsiaTheme="minorEastAsia"/>
              </w:rPr>
              <w:t>\</w:t>
            </w:r>
            <w:r w:rsidRPr="007B4B5E">
              <w:rPr>
                <w:rFonts w:eastAsiaTheme="minorEastAsia"/>
              </w:rPr>
              <w:t>.</w:t>
            </w:r>
            <w:r>
              <w:t xml:space="preserve"> will match </w:t>
            </w:r>
            <w:r w:rsidRPr="000F0766">
              <w:rPr>
                <w:rStyle w:val="Codeintext"/>
                <w:rFonts w:eastAsiaTheme="minorEastAsia"/>
              </w:rPr>
              <w:t>.</w:t>
            </w:r>
          </w:p>
          <w:p w14:paraId="08C72BA1" w14:textId="77777777"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14:paraId="5BE168B3" w14:textId="77777777"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656359" w14:paraId="450048CF" w14:textId="77777777" w:rsidTr="001A3E85">
        <w:trPr>
          <w:cantSplit/>
        </w:trPr>
        <w:tc>
          <w:tcPr>
            <w:tcW w:w="0" w:type="auto"/>
          </w:tcPr>
          <w:p w14:paraId="015280CA" w14:textId="77777777" w:rsidR="00EC7A09" w:rsidRDefault="00EC7A09" w:rsidP="001A3E85">
            <w:pPr>
              <w:pStyle w:val="TableText"/>
              <w:rPr>
                <w:lang w:val="en-AU"/>
              </w:rPr>
            </w:pPr>
            <w:r>
              <w:rPr>
                <w:lang w:val="en-AU"/>
              </w:rPr>
              <w:t>Combinations</w:t>
            </w:r>
          </w:p>
        </w:tc>
        <w:tc>
          <w:tcPr>
            <w:tcW w:w="0" w:type="auto"/>
          </w:tcPr>
          <w:p w14:paraId="552386A5" w14:textId="77777777" w:rsidR="00EC7A09" w:rsidRPr="007B4B5E" w:rsidRDefault="00EC7A09" w:rsidP="00A00BB6">
            <w:pPr>
              <w:pStyle w:val="CodeinTable"/>
            </w:pPr>
          </w:p>
        </w:tc>
        <w:tc>
          <w:tcPr>
            <w:tcW w:w="0" w:type="auto"/>
          </w:tcPr>
          <w:p w14:paraId="4EF149CC" w14:textId="77777777" w:rsidR="00EC7A09" w:rsidRDefault="00EC7A09" w:rsidP="001A3E85">
            <w:pPr>
              <w:pStyle w:val="TableText"/>
            </w:pPr>
            <w:r>
              <w:t>Any of the above search methods can be combined.</w:t>
            </w:r>
          </w:p>
        </w:tc>
        <w:tc>
          <w:tcPr>
            <w:tcW w:w="0" w:type="auto"/>
          </w:tcPr>
          <w:p w14:paraId="19A904F5" w14:textId="77777777" w:rsidR="00EC7A09" w:rsidRDefault="00EC7A09" w:rsidP="001A3E85">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14:paraId="042FE96C" w14:textId="77777777" w:rsidR="00EC7A09" w:rsidRDefault="00EC7A09" w:rsidP="001A3E85">
            <w:pPr>
              <w:pStyle w:val="TableText"/>
            </w:pPr>
            <w:r w:rsidRPr="000F0766">
              <w:rPr>
                <w:rStyle w:val="Codeintext"/>
                <w:rFonts w:eastAsiaTheme="minorEastAsia"/>
              </w:rPr>
              <w:t>^abc$</w:t>
            </w:r>
            <w:r>
              <w:t xml:space="preserve"> will match the string </w:t>
            </w:r>
            <w:r w:rsidRPr="000F0766">
              <w:rPr>
                <w:rStyle w:val="Codeintext"/>
                <w:rFonts w:eastAsiaTheme="minorEastAsia"/>
              </w:rPr>
              <w:t>abc</w:t>
            </w:r>
            <w:r>
              <w:t xml:space="preserve"> only. </w:t>
            </w:r>
            <w:r w:rsidRPr="000F0766">
              <w:rPr>
                <w:rStyle w:val="Codeintext"/>
                <w:rFonts w:eastAsiaTheme="minorEastAsia"/>
              </w:rPr>
              <w:t>abcd</w:t>
            </w:r>
            <w:r>
              <w:t xml:space="preserve"> or </w:t>
            </w:r>
            <w:r w:rsidRPr="000F0766">
              <w:rPr>
                <w:rStyle w:val="Codeintext"/>
                <w:rFonts w:eastAsiaTheme="minorEastAsia"/>
              </w:rPr>
              <w:t>aabc</w:t>
            </w:r>
            <w:r>
              <w:t xml:space="preserve"> will not be matched.</w:t>
            </w:r>
          </w:p>
          <w:p w14:paraId="3D1A9379" w14:textId="77777777" w:rsidR="00EC7A09" w:rsidRDefault="00EC7A09" w:rsidP="001A3E85">
            <w:pPr>
              <w:pStyle w:val="TableText"/>
            </w:pPr>
            <w:r w:rsidRPr="000F0766">
              <w:rPr>
                <w:rStyle w:val="Codeintext"/>
                <w:rFonts w:eastAsiaTheme="minorEastAsia"/>
              </w:rPr>
              <w:t>1[abcd]+2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14:paraId="3F986E7C" w14:textId="77777777" w:rsidR="00EC7A09" w:rsidRDefault="00EC7A09" w:rsidP="001A3E85">
            <w:pPr>
              <w:pStyle w:val="TableText"/>
            </w:pPr>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14:paraId="55D3699B" w14:textId="77777777" w:rsidR="00EC7A09" w:rsidRDefault="00EC7A09" w:rsidP="001A3E85">
            <w:pPr>
              <w:pStyle w:val="TableText"/>
            </w:pPr>
            <w:r w:rsidRPr="000F0766">
              <w:rPr>
                <w:rStyle w:val="Codeintext"/>
                <w:rFonts w:eastAsiaTheme="minorEastAsia"/>
              </w:rPr>
              <w:t>\.+</w:t>
            </w:r>
            <w:r>
              <w:t xml:space="preserve"> will match any run of periods.</w:t>
            </w:r>
          </w:p>
          <w:p w14:paraId="2A8741FE" w14:textId="77777777" w:rsidR="00EC7A09" w:rsidRDefault="00EC7A09" w:rsidP="001A3E85">
            <w:pPr>
              <w:pStyle w:val="TableText"/>
            </w:pPr>
            <w:r w:rsidRPr="000F0766">
              <w:rPr>
                <w:rStyle w:val="Codeintext"/>
                <w:rFonts w:eastAsiaTheme="minorEastAsia"/>
              </w:rPr>
              <w:t>[0-9]+</w:t>
            </w:r>
            <w:r>
              <w:t xml:space="preserve"> will match any integer number.</w:t>
            </w:r>
          </w:p>
          <w:p w14:paraId="21FB6938" w14:textId="77777777" w:rsidR="00EC7A09" w:rsidRDefault="00EC7A09" w:rsidP="001A3E85">
            <w:pPr>
              <w:pStyle w:val="TableText"/>
            </w:pPr>
            <w:r w:rsidRPr="000F0766">
              <w:rPr>
                <w:rStyle w:val="Codeintext"/>
                <w:rFonts w:eastAsiaTheme="minorEastAsia"/>
              </w:rPr>
              <w:t>[0-9]+\.[0-9]*</w:t>
            </w:r>
            <w:r>
              <w:t xml:space="preserve"> will match any number with a decimal point.</w:t>
            </w:r>
          </w:p>
        </w:tc>
      </w:tr>
    </w:tbl>
    <w:p w14:paraId="36F60145" w14:textId="77777777" w:rsidR="002A0FFE" w:rsidRDefault="00256F45" w:rsidP="00256F45">
      <w:pPr>
        <w:pStyle w:val="Appendix1"/>
      </w:pPr>
      <w:bookmarkStart w:id="552" w:name="_Ref357589894"/>
      <w:bookmarkStart w:id="553" w:name="_Toc293145309"/>
      <w:r>
        <w:t>Predefined Manufacturer Table</w:t>
      </w:r>
      <w:bookmarkEnd w:id="552"/>
      <w:bookmarkEnd w:id="553"/>
    </w:p>
    <w:p w14:paraId="169B8644" w14:textId="77777777" w:rsidR="00256F45" w:rsidRDefault="00256F45" w:rsidP="00571329">
      <w:pPr>
        <w:pStyle w:val="Figure"/>
      </w:pPr>
      <w:r w:rsidRPr="00256F45">
        <w:rPr>
          <w:lang w:val="en-US" w:eastAsia="en-US"/>
        </w:rPr>
        <w:drawing>
          <wp:inline distT="0" distB="0" distL="0" distR="0" wp14:anchorId="75BA6C38" wp14:editId="0BD68BDF">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677A9C24" w14:textId="77777777" w:rsidR="00571329" w:rsidRDefault="00571329" w:rsidP="00571329">
      <w:pPr>
        <w:pStyle w:val="Appendix1"/>
      </w:pPr>
      <w:bookmarkStart w:id="554" w:name="_Ref358389791"/>
      <w:bookmarkStart w:id="555" w:name="_Ref358389794"/>
      <w:bookmarkStart w:id="556" w:name="_Ref358389904"/>
      <w:bookmarkStart w:id="557" w:name="_Ref358389907"/>
      <w:bookmarkStart w:id="558" w:name="_Toc293145310"/>
      <w:r>
        <w:t>Predefined Sensor Table</w:t>
      </w:r>
      <w:bookmarkEnd w:id="554"/>
      <w:bookmarkEnd w:id="555"/>
      <w:bookmarkEnd w:id="556"/>
      <w:bookmarkEnd w:id="557"/>
      <w:bookmarkEnd w:id="558"/>
    </w:p>
    <w:p w14:paraId="65C50F2E" w14:textId="77777777" w:rsidR="00571329" w:rsidRDefault="00571329" w:rsidP="00571329">
      <w:pPr>
        <w:pStyle w:val="Figure"/>
      </w:pPr>
      <w:r>
        <w:rPr>
          <w:lang w:val="en-US" w:eastAsia="en-US"/>
        </w:rPr>
        <w:drawing>
          <wp:inline distT="0" distB="0" distL="0" distR="0" wp14:anchorId="40C0904D" wp14:editId="366CACD8">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789CF6E4" w14:textId="77777777" w:rsidR="00C27EC6" w:rsidRDefault="00C27EC6" w:rsidP="00256F45">
      <w:pPr>
        <w:pStyle w:val="Body"/>
      </w:pPr>
    </w:p>
    <w:p w14:paraId="1BD7F95C" w14:textId="77777777" w:rsidR="00C27EC6" w:rsidRDefault="00C27EC6" w:rsidP="00256F45">
      <w:pPr>
        <w:pStyle w:val="Body"/>
      </w:pPr>
    </w:p>
    <w:p w14:paraId="42EA05C9" w14:textId="4646AEC2" w:rsidR="00C27EC6" w:rsidRPr="00C27EC6" w:rsidRDefault="00C27EC6" w:rsidP="00BA3C4A">
      <w:pPr>
        <w:pStyle w:val="Body"/>
        <w:ind w:left="0"/>
        <w:rPr>
          <w:rFonts w:ascii="Arial" w:hAnsi="Arial"/>
          <w:noProof/>
          <w:sz w:val="20"/>
        </w:rPr>
      </w:pPr>
      <w:r>
        <w:fldChar w:fldCharType="begin"/>
      </w:r>
      <w:r>
        <w:instrText xml:space="preserve"> ADDIN EN.REFLIST </w:instrText>
      </w:r>
      <w:r>
        <w:fldChar w:fldCharType="separate"/>
      </w:r>
      <w:bookmarkStart w:id="559" w:name="_ENREF_2"/>
    </w:p>
    <w:p w14:paraId="65EEC43F" w14:textId="77777777" w:rsidR="00C27EC6" w:rsidRPr="00C27EC6" w:rsidRDefault="00C27EC6" w:rsidP="00C27EC6">
      <w:pPr>
        <w:pStyle w:val="Body"/>
        <w:ind w:left="720" w:hanging="720"/>
        <w:rPr>
          <w:rFonts w:ascii="Arial" w:hAnsi="Arial"/>
          <w:noProof/>
          <w:sz w:val="20"/>
        </w:rPr>
      </w:pPr>
      <w:r w:rsidRPr="00C27EC6">
        <w:rPr>
          <w:rFonts w:ascii="Arial" w:hAnsi="Arial"/>
          <w:noProof/>
          <w:sz w:val="20"/>
        </w:rPr>
        <w:tab/>
      </w:r>
      <w:bookmarkEnd w:id="559"/>
    </w:p>
    <w:p w14:paraId="25BC18CD" w14:textId="26ECCFDB" w:rsidR="00C27EC6" w:rsidRDefault="00C27EC6" w:rsidP="00C27EC6">
      <w:pPr>
        <w:pStyle w:val="Body"/>
        <w:rPr>
          <w:noProof/>
        </w:rPr>
      </w:pPr>
    </w:p>
    <w:p w14:paraId="53E44C73" w14:textId="489FA879" w:rsidR="00571329" w:rsidRPr="00256F45" w:rsidRDefault="00C27EC6" w:rsidP="00256F45">
      <w:pPr>
        <w:pStyle w:val="Body"/>
      </w:pPr>
      <w:r>
        <w:fldChar w:fldCharType="end"/>
      </w:r>
    </w:p>
    <w:sectPr w:rsidR="00571329" w:rsidRPr="00256F45" w:rsidSect="00A92DD8">
      <w:headerReference w:type="default" r:id="rId169"/>
      <w:footerReference w:type="default" r:id="rId170"/>
      <w:headerReference w:type="first" r:id="rId171"/>
      <w:footerReference w:type="first" r:id="rId172"/>
      <w:type w:val="oddPage"/>
      <w:pgSz w:w="11907" w:h="16840" w:code="9"/>
      <w:pgMar w:top="1394" w:right="1134" w:bottom="1701" w:left="1418" w:header="720" w:footer="59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B75690" w14:textId="77777777" w:rsidR="00ED27D3" w:rsidRDefault="00ED27D3">
      <w:r>
        <w:separator/>
      </w:r>
    </w:p>
  </w:endnote>
  <w:endnote w:type="continuationSeparator" w:id="0">
    <w:p w14:paraId="442A79DE" w14:textId="77777777" w:rsidR="00ED27D3" w:rsidRDefault="00ED27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Console">
    <w:panose1 w:val="020B0609040504020204"/>
    <w:charset w:val="00"/>
    <w:family w:val="auto"/>
    <w:pitch w:val="variable"/>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501E92" w14:textId="77777777" w:rsidR="00ED27D3" w:rsidRDefault="00ED27D3" w:rsidP="00796C6A">
    <w:pPr>
      <w:pStyle w:val="Footer"/>
      <w:pBdr>
        <w:top w:val="single" w:sz="18" w:space="5" w:color="0070C0"/>
      </w:pBdr>
      <w:tabs>
        <w:tab w:val="clear" w:pos="7938"/>
        <w:tab w:val="right" w:pos="8789"/>
      </w:tabs>
    </w:pPr>
    <w:r>
      <w:t>SPECCHIO_UserGuide.pdf</w:t>
    </w:r>
  </w:p>
  <w:p w14:paraId="51B1AB98" w14:textId="1A322BCE" w:rsidR="00ED27D3" w:rsidRDefault="00ED27D3" w:rsidP="00796C6A">
    <w:pPr>
      <w:pStyle w:val="Footer"/>
      <w:pBdr>
        <w:top w:val="single" w:sz="18" w:space="5" w:color="0070C0"/>
      </w:pBdr>
      <w:tabs>
        <w:tab w:val="clear" w:pos="7938"/>
        <w:tab w:val="right" w:pos="9356"/>
      </w:tabs>
    </w:pPr>
    <w:r>
      <w:t xml:space="preserve">Version </w:t>
    </w:r>
    <w:r>
      <w:fldChar w:fldCharType="begin"/>
    </w:r>
    <w:r>
      <w:instrText>REF VQS</w:instrText>
    </w:r>
    <w:r>
      <w:fldChar w:fldCharType="separate"/>
    </w:r>
    <w:r w:rsidR="000E7C7E">
      <w:rPr>
        <w:noProof/>
      </w:rPr>
      <w:t>3.2</w:t>
    </w:r>
    <w:r>
      <w:rPr>
        <w:noProof/>
      </w:rPr>
      <w:fldChar w:fldCharType="end"/>
    </w:r>
    <w:r>
      <w:t xml:space="preserve">/ </w:t>
    </w:r>
    <w:r>
      <w:fldChar w:fldCharType="begin"/>
    </w:r>
    <w:r>
      <w:instrText>REF DD</w:instrText>
    </w:r>
    <w:r>
      <w:fldChar w:fldCharType="separate"/>
    </w:r>
    <w:r w:rsidR="000E7C7E">
      <w:rPr>
        <w:noProof/>
      </w:rPr>
      <w:t>13.05.2015</w:t>
    </w:r>
    <w:r>
      <w:rPr>
        <w:noProof/>
      </w:rPr>
      <w:fldChar w:fldCharType="end"/>
    </w:r>
    <w:r>
      <w:tab/>
    </w:r>
    <w:r>
      <w:tab/>
      <w:t>Pag</w:t>
    </w:r>
    <w:r w:rsidRPr="008030FC">
      <w:t xml:space="preserve">e </w:t>
    </w:r>
    <w:r>
      <w:fldChar w:fldCharType="begin"/>
    </w:r>
    <w:r>
      <w:instrText>PAGE</w:instrText>
    </w:r>
    <w:r>
      <w:fldChar w:fldCharType="separate"/>
    </w:r>
    <w:r w:rsidR="000E7C7E">
      <w:rPr>
        <w:noProof/>
      </w:rPr>
      <w:t>1</w:t>
    </w:r>
    <w:r>
      <w:rPr>
        <w:noProof/>
      </w:rPr>
      <w:fldChar w:fldCharType="end"/>
    </w:r>
    <w:r w:rsidRPr="008030FC">
      <w:t xml:space="preserve"> </w:t>
    </w:r>
    <w:r>
      <w:t xml:space="preserve">of </w:t>
    </w:r>
    <w:r>
      <w:fldChar w:fldCharType="begin"/>
    </w:r>
    <w:r>
      <w:instrText xml:space="preserve">NUMPAGES </w:instrText>
    </w:r>
    <w:r>
      <w:fldChar w:fldCharType="separate"/>
    </w:r>
    <w:r w:rsidR="000E7C7E">
      <w:rPr>
        <w:noProof/>
      </w:rPr>
      <w:t>2</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2C31C" w14:textId="77777777" w:rsidR="00ED27D3" w:rsidRDefault="00ED27D3">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2FB044" w14:textId="77777777" w:rsidR="00ED27D3" w:rsidRDefault="00ED27D3">
      <w:r>
        <w:separator/>
      </w:r>
    </w:p>
  </w:footnote>
  <w:footnote w:type="continuationSeparator" w:id="0">
    <w:p w14:paraId="147E1BD0" w14:textId="77777777" w:rsidR="00ED27D3" w:rsidRDefault="00ED27D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EA0C3" w14:textId="77777777" w:rsidR="00ED27D3" w:rsidRDefault="00ED27D3"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0E7C7E" w:rsidRPr="000E7C7E">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rsidR="000E7C7E">
        <w:t>User Guide</w:t>
      </w:r>
    </w:fldSimple>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4620E7" w14:textId="77777777" w:rsidR="00ED27D3" w:rsidRDefault="00ED27D3">
    <w:pPr>
      <w:framePr w:w="3255" w:h="992" w:wrap="notBeside" w:vAnchor="text" w:hAnchor="margin" w:y="1"/>
    </w:pPr>
  </w:p>
  <w:p w14:paraId="3168F4FE" w14:textId="77777777" w:rsidR="00ED27D3" w:rsidRDefault="00ED27D3">
    <w:pPr>
      <w:framePr w:w="3255" w:h="992" w:wrap="notBeside" w:vAnchor="text" w:hAnchor="margin" w:y="1"/>
    </w:pPr>
  </w:p>
  <w:p w14:paraId="228B7B28" w14:textId="77777777" w:rsidR="00ED27D3" w:rsidRDefault="00ED27D3">
    <w:pPr>
      <w:rPr>
        <w:sz w:val="28"/>
        <w:szCs w:val="28"/>
      </w:rPr>
    </w:pPr>
    <w:r>
      <w:rPr>
        <w:sz w:val="28"/>
        <w:szCs w:val="28"/>
      </w:rPr>
      <w:t>Remote Sensing Laboratories</w:t>
    </w:r>
  </w:p>
  <w:p w14:paraId="5C0080ED" w14:textId="77777777" w:rsidR="00ED27D3" w:rsidRDefault="00ED27D3">
    <w:pPr>
      <w:rPr>
        <w:sz w:val="28"/>
        <w:szCs w:val="28"/>
      </w:rPr>
    </w:pPr>
    <w:r>
      <w:rPr>
        <w:sz w:val="28"/>
        <w:szCs w:val="28"/>
      </w:rPr>
      <w:t>Department of Geography</w:t>
    </w:r>
  </w:p>
  <w:p w14:paraId="1A5EE44F" w14:textId="77777777" w:rsidR="00ED27D3" w:rsidRPr="00192611" w:rsidRDefault="00ED27D3">
    <w:pPr>
      <w:rPr>
        <w:sz w:val="28"/>
        <w:szCs w:val="28"/>
      </w:rPr>
    </w:pPr>
    <w:r>
      <w:rPr>
        <w:sz w:val="28"/>
        <w:szCs w:val="28"/>
      </w:rPr>
      <w:t>University of Zurich</w:t>
    </w:r>
  </w:p>
  <w:p w14:paraId="456966DE" w14:textId="77777777" w:rsidR="00ED27D3" w:rsidRDefault="00ED27D3">
    <w:pPr>
      <w:rPr>
        <w:sz w:val="36"/>
      </w:rPr>
    </w:pPr>
  </w:p>
  <w:p w14:paraId="779C2704" w14:textId="77777777" w:rsidR="00ED27D3" w:rsidRDefault="00ED27D3">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0E7C7E" w:rsidRPr="000E7C7E">
      <w:rPr>
        <w:b/>
        <w:noProof/>
      </w:rPr>
      <w:t>SPECCHIO</w:t>
    </w:r>
    <w:r>
      <w:rPr>
        <w:b/>
        <w:noProof/>
      </w:rPr>
      <w:fldChar w:fldCharType="end"/>
    </w:r>
  </w:p>
  <w:p w14:paraId="3C91B286" w14:textId="77777777" w:rsidR="00ED27D3" w:rsidRDefault="00ED27D3">
    <w:pPr>
      <w:pBdr>
        <w:bottom w:val="single" w:sz="6" w:space="1" w:color="auto"/>
      </w:pBdr>
      <w:rPr>
        <w:sz w:val="28"/>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2050">
      <o:colormru v:ext="edit" colors="#f4f3ec,#dbe5f1,#c4cdfc,#b8cce4,#00863d"/>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item db-id=&quot;0svr2tdvgevw2ned2pb5tt5ur5tdf0savr9s&quot;&gt;RemoteSensingReferences-Converted&lt;record-ids&gt;&lt;item&gt;288&lt;/item&gt;&lt;item&gt;289&lt;/item&gt;&lt;/record-ids&gt;&lt;/item&gt;&lt;/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2E93"/>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1C4B"/>
    <w:rsid w:val="000E3E59"/>
    <w:rsid w:val="000E40B8"/>
    <w:rsid w:val="000E7C7E"/>
    <w:rsid w:val="000E7DFA"/>
    <w:rsid w:val="000F0766"/>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2804"/>
    <w:rsid w:val="00114347"/>
    <w:rsid w:val="001176EE"/>
    <w:rsid w:val="00120806"/>
    <w:rsid w:val="00121DE8"/>
    <w:rsid w:val="001247E8"/>
    <w:rsid w:val="0012487E"/>
    <w:rsid w:val="00125A0E"/>
    <w:rsid w:val="00126294"/>
    <w:rsid w:val="001265C9"/>
    <w:rsid w:val="00126BD4"/>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943"/>
    <w:rsid w:val="00195F1E"/>
    <w:rsid w:val="001A05D9"/>
    <w:rsid w:val="001A1F98"/>
    <w:rsid w:val="001A3AD1"/>
    <w:rsid w:val="001A3E85"/>
    <w:rsid w:val="001A42EB"/>
    <w:rsid w:val="001A43B4"/>
    <w:rsid w:val="001A5226"/>
    <w:rsid w:val="001A7AE0"/>
    <w:rsid w:val="001B1819"/>
    <w:rsid w:val="001B3A12"/>
    <w:rsid w:val="001B6174"/>
    <w:rsid w:val="001B763C"/>
    <w:rsid w:val="001C312D"/>
    <w:rsid w:val="001C4E7F"/>
    <w:rsid w:val="001C5A74"/>
    <w:rsid w:val="001C6618"/>
    <w:rsid w:val="001C7C77"/>
    <w:rsid w:val="001D236D"/>
    <w:rsid w:val="001D26D4"/>
    <w:rsid w:val="001D57A4"/>
    <w:rsid w:val="001E298F"/>
    <w:rsid w:val="001E37BC"/>
    <w:rsid w:val="001E3B63"/>
    <w:rsid w:val="001E4F7D"/>
    <w:rsid w:val="001E5C3C"/>
    <w:rsid w:val="001E638F"/>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10D8"/>
    <w:rsid w:val="002B31FB"/>
    <w:rsid w:val="002B46C1"/>
    <w:rsid w:val="002B5ED5"/>
    <w:rsid w:val="002C0B19"/>
    <w:rsid w:val="002C1A9A"/>
    <w:rsid w:val="002C3B6A"/>
    <w:rsid w:val="002C6764"/>
    <w:rsid w:val="002C733E"/>
    <w:rsid w:val="002D26AF"/>
    <w:rsid w:val="002D27C1"/>
    <w:rsid w:val="002D3448"/>
    <w:rsid w:val="002D4E89"/>
    <w:rsid w:val="002E1EF5"/>
    <w:rsid w:val="002E2195"/>
    <w:rsid w:val="002E2FCF"/>
    <w:rsid w:val="002E3320"/>
    <w:rsid w:val="002E478E"/>
    <w:rsid w:val="002E79AF"/>
    <w:rsid w:val="002F1257"/>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39F8"/>
    <w:rsid w:val="00334C91"/>
    <w:rsid w:val="00334CE8"/>
    <w:rsid w:val="00334CF9"/>
    <w:rsid w:val="00334E6C"/>
    <w:rsid w:val="00334F7C"/>
    <w:rsid w:val="0033520F"/>
    <w:rsid w:val="00335C2A"/>
    <w:rsid w:val="00337E91"/>
    <w:rsid w:val="00340BAD"/>
    <w:rsid w:val="00343430"/>
    <w:rsid w:val="00343837"/>
    <w:rsid w:val="00345724"/>
    <w:rsid w:val="00346654"/>
    <w:rsid w:val="00346A40"/>
    <w:rsid w:val="003472B9"/>
    <w:rsid w:val="003479CF"/>
    <w:rsid w:val="00350C84"/>
    <w:rsid w:val="00351CC1"/>
    <w:rsid w:val="00353125"/>
    <w:rsid w:val="00355DEE"/>
    <w:rsid w:val="00356BA2"/>
    <w:rsid w:val="003579B4"/>
    <w:rsid w:val="00360D13"/>
    <w:rsid w:val="00362A26"/>
    <w:rsid w:val="00363277"/>
    <w:rsid w:val="00366489"/>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1D00"/>
    <w:rsid w:val="00392B0B"/>
    <w:rsid w:val="00393423"/>
    <w:rsid w:val="0039380A"/>
    <w:rsid w:val="0039469A"/>
    <w:rsid w:val="00395E91"/>
    <w:rsid w:val="003963DF"/>
    <w:rsid w:val="00396B9D"/>
    <w:rsid w:val="00396D2D"/>
    <w:rsid w:val="003A1458"/>
    <w:rsid w:val="003A363C"/>
    <w:rsid w:val="003B0D44"/>
    <w:rsid w:val="003B10F3"/>
    <w:rsid w:val="003B29B2"/>
    <w:rsid w:val="003C0124"/>
    <w:rsid w:val="003C09DA"/>
    <w:rsid w:val="003C186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1B8"/>
    <w:rsid w:val="0040574B"/>
    <w:rsid w:val="00410625"/>
    <w:rsid w:val="00410FC7"/>
    <w:rsid w:val="00413360"/>
    <w:rsid w:val="00413DFD"/>
    <w:rsid w:val="004143FD"/>
    <w:rsid w:val="0041732C"/>
    <w:rsid w:val="0041783A"/>
    <w:rsid w:val="004203B6"/>
    <w:rsid w:val="0042046F"/>
    <w:rsid w:val="00421F72"/>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10F"/>
    <w:rsid w:val="0046580D"/>
    <w:rsid w:val="00465B0A"/>
    <w:rsid w:val="004667B5"/>
    <w:rsid w:val="004668D3"/>
    <w:rsid w:val="00470481"/>
    <w:rsid w:val="004704E6"/>
    <w:rsid w:val="004710EB"/>
    <w:rsid w:val="00471317"/>
    <w:rsid w:val="00475196"/>
    <w:rsid w:val="004755CE"/>
    <w:rsid w:val="0048315D"/>
    <w:rsid w:val="004831E0"/>
    <w:rsid w:val="00484682"/>
    <w:rsid w:val="00486B4A"/>
    <w:rsid w:val="004872A3"/>
    <w:rsid w:val="00487FDD"/>
    <w:rsid w:val="00490031"/>
    <w:rsid w:val="0049064B"/>
    <w:rsid w:val="0049389D"/>
    <w:rsid w:val="00493D72"/>
    <w:rsid w:val="00493F81"/>
    <w:rsid w:val="004961F4"/>
    <w:rsid w:val="00497214"/>
    <w:rsid w:val="004A1EC4"/>
    <w:rsid w:val="004A230E"/>
    <w:rsid w:val="004A2EFA"/>
    <w:rsid w:val="004A6C50"/>
    <w:rsid w:val="004A7688"/>
    <w:rsid w:val="004B4EE6"/>
    <w:rsid w:val="004B60CF"/>
    <w:rsid w:val="004C1ED3"/>
    <w:rsid w:val="004C1EF1"/>
    <w:rsid w:val="004C3526"/>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22C26"/>
    <w:rsid w:val="00523406"/>
    <w:rsid w:val="005335E3"/>
    <w:rsid w:val="005346B8"/>
    <w:rsid w:val="0053475F"/>
    <w:rsid w:val="00535A21"/>
    <w:rsid w:val="00540712"/>
    <w:rsid w:val="00547F47"/>
    <w:rsid w:val="005504A7"/>
    <w:rsid w:val="00552B37"/>
    <w:rsid w:val="00553C61"/>
    <w:rsid w:val="00555090"/>
    <w:rsid w:val="005565BF"/>
    <w:rsid w:val="00556D60"/>
    <w:rsid w:val="00561482"/>
    <w:rsid w:val="005619DC"/>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295F"/>
    <w:rsid w:val="005B3AA3"/>
    <w:rsid w:val="005B4723"/>
    <w:rsid w:val="005B7D51"/>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3BB2"/>
    <w:rsid w:val="005F48C4"/>
    <w:rsid w:val="005F55BD"/>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359"/>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5C93"/>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6EE5"/>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30D5"/>
    <w:rsid w:val="00755DF8"/>
    <w:rsid w:val="00756DC2"/>
    <w:rsid w:val="007576C5"/>
    <w:rsid w:val="00763F24"/>
    <w:rsid w:val="0076705D"/>
    <w:rsid w:val="007674AF"/>
    <w:rsid w:val="007725A9"/>
    <w:rsid w:val="00775FF4"/>
    <w:rsid w:val="0078053C"/>
    <w:rsid w:val="00784930"/>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17C5"/>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4F37"/>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5EEA"/>
    <w:rsid w:val="00826104"/>
    <w:rsid w:val="00826992"/>
    <w:rsid w:val="00826997"/>
    <w:rsid w:val="008269C6"/>
    <w:rsid w:val="0083172D"/>
    <w:rsid w:val="00831986"/>
    <w:rsid w:val="00834A06"/>
    <w:rsid w:val="008350D1"/>
    <w:rsid w:val="00837240"/>
    <w:rsid w:val="00842401"/>
    <w:rsid w:val="00843353"/>
    <w:rsid w:val="00844696"/>
    <w:rsid w:val="00845E2B"/>
    <w:rsid w:val="00850938"/>
    <w:rsid w:val="00851208"/>
    <w:rsid w:val="0085295B"/>
    <w:rsid w:val="00856756"/>
    <w:rsid w:val="008646FA"/>
    <w:rsid w:val="0086707A"/>
    <w:rsid w:val="008707BE"/>
    <w:rsid w:val="00871B4A"/>
    <w:rsid w:val="00871DD0"/>
    <w:rsid w:val="00872665"/>
    <w:rsid w:val="0087393F"/>
    <w:rsid w:val="008756B5"/>
    <w:rsid w:val="008761BA"/>
    <w:rsid w:val="00876D71"/>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1F0E"/>
    <w:rsid w:val="008C2B3F"/>
    <w:rsid w:val="008C373D"/>
    <w:rsid w:val="008C4474"/>
    <w:rsid w:val="008C67E1"/>
    <w:rsid w:val="008C6ACF"/>
    <w:rsid w:val="008C6B13"/>
    <w:rsid w:val="008C71D1"/>
    <w:rsid w:val="008D2A2E"/>
    <w:rsid w:val="008D35F2"/>
    <w:rsid w:val="008D3608"/>
    <w:rsid w:val="008D4333"/>
    <w:rsid w:val="008D475E"/>
    <w:rsid w:val="008D53AA"/>
    <w:rsid w:val="008D7CDE"/>
    <w:rsid w:val="008E2F3C"/>
    <w:rsid w:val="008E6E6B"/>
    <w:rsid w:val="008E7822"/>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0553"/>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8C5"/>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3E7B"/>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2DD8"/>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2F3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2D9"/>
    <w:rsid w:val="00B14507"/>
    <w:rsid w:val="00B25CED"/>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2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431D"/>
    <w:rsid w:val="00B952B6"/>
    <w:rsid w:val="00B95604"/>
    <w:rsid w:val="00B9598A"/>
    <w:rsid w:val="00B970D4"/>
    <w:rsid w:val="00BA0289"/>
    <w:rsid w:val="00BA3445"/>
    <w:rsid w:val="00BA3C4A"/>
    <w:rsid w:val="00BA50A2"/>
    <w:rsid w:val="00BA52FB"/>
    <w:rsid w:val="00BA6294"/>
    <w:rsid w:val="00BA639B"/>
    <w:rsid w:val="00BA6E5E"/>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05A"/>
    <w:rsid w:val="00BE1D96"/>
    <w:rsid w:val="00BE262F"/>
    <w:rsid w:val="00BE3829"/>
    <w:rsid w:val="00BE6811"/>
    <w:rsid w:val="00BF00B7"/>
    <w:rsid w:val="00BF0F6A"/>
    <w:rsid w:val="00BF1132"/>
    <w:rsid w:val="00BF33B1"/>
    <w:rsid w:val="00BF34E0"/>
    <w:rsid w:val="00BF49E7"/>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27EC6"/>
    <w:rsid w:val="00C3023B"/>
    <w:rsid w:val="00C303D9"/>
    <w:rsid w:val="00C32D7B"/>
    <w:rsid w:val="00C33177"/>
    <w:rsid w:val="00C356CB"/>
    <w:rsid w:val="00C41199"/>
    <w:rsid w:val="00C4128B"/>
    <w:rsid w:val="00C41361"/>
    <w:rsid w:val="00C41FBE"/>
    <w:rsid w:val="00C429FA"/>
    <w:rsid w:val="00C448CA"/>
    <w:rsid w:val="00C46CE2"/>
    <w:rsid w:val="00C479EA"/>
    <w:rsid w:val="00C51056"/>
    <w:rsid w:val="00C5121B"/>
    <w:rsid w:val="00C56EC3"/>
    <w:rsid w:val="00C63D4F"/>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43AF"/>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269"/>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604"/>
    <w:rsid w:val="00D07FCC"/>
    <w:rsid w:val="00D104CC"/>
    <w:rsid w:val="00D13A0A"/>
    <w:rsid w:val="00D148B5"/>
    <w:rsid w:val="00D15EB7"/>
    <w:rsid w:val="00D16328"/>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568CA"/>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8665D"/>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42A"/>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0D8D"/>
    <w:rsid w:val="00EA65AC"/>
    <w:rsid w:val="00EB05CD"/>
    <w:rsid w:val="00EB49E0"/>
    <w:rsid w:val="00EB5A4E"/>
    <w:rsid w:val="00EB6A5D"/>
    <w:rsid w:val="00EB6CBB"/>
    <w:rsid w:val="00EC00C7"/>
    <w:rsid w:val="00EC1BAF"/>
    <w:rsid w:val="00EC35D9"/>
    <w:rsid w:val="00EC5677"/>
    <w:rsid w:val="00EC5FA4"/>
    <w:rsid w:val="00EC7A09"/>
    <w:rsid w:val="00ED21BA"/>
    <w:rsid w:val="00ED27D3"/>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802"/>
    <w:rsid w:val="00F50956"/>
    <w:rsid w:val="00F52044"/>
    <w:rsid w:val="00F52170"/>
    <w:rsid w:val="00F55D8A"/>
    <w:rsid w:val="00F60DF7"/>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77AFB"/>
    <w:rsid w:val="00F806B4"/>
    <w:rsid w:val="00F80E71"/>
    <w:rsid w:val="00F81E4E"/>
    <w:rsid w:val="00F82D6F"/>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6BCC"/>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f4f3ec,#dbe5f1,#c4cdfc,#b8cce4,#00863d"/>
    </o:shapedefaults>
    <o:shapelayout v:ext="edit">
      <o:idmap v:ext="edit" data="1"/>
    </o:shapelayout>
  </w:shapeDefaults>
  <w:decimalSymbol w:val="."/>
  <w:listSeparator w:val=","/>
  <w14:docId w14:val="348DA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rFonts w:ascii="Tahoma" w:hAnsi="Tahoma"/>
      <w:i/>
      <w:color w:val="FF0000"/>
      <w:sz w:val="22"/>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rFonts w:ascii="Tahoma" w:hAnsi="Tahoma"/>
      <w:sz w:val="22"/>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rPr>
      <w:rFonts w:ascii="Tahoma" w:hAnsi="Tahoma"/>
      <w:sz w:val="22"/>
    </w:rPr>
  </w:style>
  <w:style w:type="character" w:customStyle="1" w:styleId="BulletFollowingChar">
    <w:name w:val="Bullet Following Char"/>
    <w:basedOn w:val="BulletChar"/>
    <w:link w:val="BulletFollowing"/>
    <w:rsid w:val="006E6A31"/>
    <w:rPr>
      <w:rFonts w:ascii="Tahoma" w:hAnsi="Tahoma"/>
      <w:sz w:val="22"/>
    </w:rPr>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eastAsiaTheme="minorEastAsia" w:hAnsi="Courier New"/>
      <w:color w:val="404040"/>
      <w:sz w:val="22"/>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rFonts w:ascii="Tahoma" w:hAnsi="Tahoma"/>
      <w:sz w:val="22"/>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rPr>
      <w:rFonts w:ascii="Tahoma" w:hAnsi="Tahoma"/>
      <w:sz w:val="22"/>
    </w:rPr>
  </w:style>
  <w:style w:type="character" w:customStyle="1" w:styleId="BulletHangingIndentChar">
    <w:name w:val="Bullet Hanging Indent Char"/>
    <w:basedOn w:val="HangingIndentChar"/>
    <w:link w:val="BulletHangingIndent"/>
    <w:rsid w:val="006E6A31"/>
    <w:rPr>
      <w:rFonts w:ascii="Tahoma" w:hAnsi="Tahoma"/>
      <w:sz w:val="22"/>
    </w:rPr>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rFonts w:ascii="Tahoma" w:hAnsi="Tahoma"/>
      <w:i/>
      <w:sz w:val="22"/>
    </w:rPr>
  </w:style>
  <w:style w:type="character" w:customStyle="1" w:styleId="CodeSmallChar">
    <w:name w:val="Code Small Char"/>
    <w:basedOn w:val="CodeChar"/>
    <w:link w:val="CodeSmall"/>
    <w:rsid w:val="002100B4"/>
    <w:rPr>
      <w:rFonts w:ascii="Lucida Console" w:hAnsi="Lucida Console"/>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rFonts w:ascii="Tahoma" w:hAnsi="Tahoma"/>
      <w:i/>
      <w:color w:val="FF0000"/>
      <w:sz w:val="22"/>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rFonts w:ascii="Tahoma" w:hAnsi="Tahoma"/>
      <w:sz w:val="22"/>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rPr>
      <w:rFonts w:ascii="Tahoma" w:hAnsi="Tahoma"/>
      <w:sz w:val="22"/>
    </w:rPr>
  </w:style>
  <w:style w:type="character" w:customStyle="1" w:styleId="BulletFollowingChar">
    <w:name w:val="Bullet Following Char"/>
    <w:basedOn w:val="BulletChar"/>
    <w:link w:val="BulletFollowing"/>
    <w:rsid w:val="006E6A31"/>
    <w:rPr>
      <w:rFonts w:ascii="Tahoma" w:hAnsi="Tahoma"/>
      <w:sz w:val="22"/>
    </w:rPr>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eastAsiaTheme="minorEastAsia" w:hAnsi="Courier New"/>
      <w:color w:val="404040"/>
      <w:sz w:val="22"/>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rFonts w:ascii="Tahoma" w:hAnsi="Tahoma"/>
      <w:sz w:val="22"/>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rPr>
      <w:rFonts w:ascii="Tahoma" w:hAnsi="Tahoma"/>
      <w:sz w:val="22"/>
    </w:rPr>
  </w:style>
  <w:style w:type="character" w:customStyle="1" w:styleId="BulletHangingIndentChar">
    <w:name w:val="Bullet Hanging Indent Char"/>
    <w:basedOn w:val="HangingIndentChar"/>
    <w:link w:val="BulletHangingIndent"/>
    <w:rsid w:val="006E6A31"/>
    <w:rPr>
      <w:rFonts w:ascii="Tahoma" w:hAnsi="Tahoma"/>
      <w:sz w:val="22"/>
    </w:rPr>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rFonts w:ascii="Tahoma" w:hAnsi="Tahoma"/>
      <w:i/>
      <w:sz w:val="22"/>
    </w:rPr>
  </w:style>
  <w:style w:type="character" w:customStyle="1" w:styleId="CodeSmallChar">
    <w:name w:val="Code Small Char"/>
    <w:basedOn w:val="CodeChar"/>
    <w:link w:val="CodeSmall"/>
    <w:rsid w:val="002100B4"/>
    <w:rPr>
      <w:rFonts w:ascii="Lucida Console" w:hAnsi="Lucida Console"/>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1722359412">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285316">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98124">
          <w:marLeft w:val="0"/>
          <w:marRight w:val="0"/>
          <w:marTop w:val="0"/>
          <w:marBottom w:val="0"/>
          <w:divBdr>
            <w:top w:val="none" w:sz="0" w:space="0" w:color="auto"/>
            <w:left w:val="none" w:sz="0" w:space="0" w:color="auto"/>
            <w:bottom w:val="none" w:sz="0" w:space="0" w:color="auto"/>
            <w:right w:val="none" w:sz="0" w:space="0" w:color="auto"/>
          </w:divBdr>
        </w:div>
        <w:div w:id="1033382971">
          <w:marLeft w:val="0"/>
          <w:marRight w:val="0"/>
          <w:marTop w:val="0"/>
          <w:marBottom w:val="0"/>
          <w:divBdr>
            <w:top w:val="none" w:sz="0" w:space="0" w:color="auto"/>
            <w:left w:val="none" w:sz="0" w:space="0" w:color="auto"/>
            <w:bottom w:val="none" w:sz="0" w:space="0" w:color="auto"/>
            <w:right w:val="none" w:sz="0" w:space="0" w:color="auto"/>
          </w:divBdr>
        </w:div>
        <w:div w:id="1201626978">
          <w:marLeft w:val="0"/>
          <w:marRight w:val="0"/>
          <w:marTop w:val="0"/>
          <w:marBottom w:val="0"/>
          <w:divBdr>
            <w:top w:val="none" w:sz="0" w:space="0" w:color="auto"/>
            <w:left w:val="none" w:sz="0" w:space="0" w:color="auto"/>
            <w:bottom w:val="none" w:sz="0" w:space="0" w:color="auto"/>
            <w:right w:val="none" w:sz="0" w:space="0" w:color="auto"/>
          </w:divBdr>
        </w:div>
        <w:div w:id="1287270497">
          <w:marLeft w:val="0"/>
          <w:marRight w:val="0"/>
          <w:marTop w:val="0"/>
          <w:marBottom w:val="0"/>
          <w:divBdr>
            <w:top w:val="none" w:sz="0" w:space="0" w:color="auto"/>
            <w:left w:val="none" w:sz="0" w:space="0" w:color="auto"/>
            <w:bottom w:val="none" w:sz="0" w:space="0" w:color="auto"/>
            <w:right w:val="none" w:sz="0" w:space="0" w:color="auto"/>
          </w:divBdr>
        </w:div>
        <w:div w:id="133387076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356468497">
          <w:marLeft w:val="0"/>
          <w:marRight w:val="0"/>
          <w:marTop w:val="0"/>
          <w:marBottom w:val="0"/>
          <w:divBdr>
            <w:top w:val="none" w:sz="0" w:space="0" w:color="auto"/>
            <w:left w:val="none" w:sz="0" w:space="0" w:color="auto"/>
            <w:bottom w:val="none" w:sz="0" w:space="0" w:color="auto"/>
            <w:right w:val="none" w:sz="0" w:space="0" w:color="auto"/>
          </w:divBdr>
        </w:div>
        <w:div w:id="751587551">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244651491">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438840671">
                                                                                                                                      <w:marLeft w:val="0"/>
                                                                                                                                      <w:marRight w:val="0"/>
                                                                                                                                      <w:marTop w:val="0"/>
                                                                                                                                      <w:marBottom w:val="0"/>
                                                                                                                                      <w:divBdr>
                                                                                                                                        <w:top w:val="none" w:sz="0" w:space="0" w:color="auto"/>
                                                                                                                                        <w:left w:val="none" w:sz="0" w:space="0" w:color="auto"/>
                                                                                                                                        <w:bottom w:val="none" w:sz="0" w:space="0" w:color="auto"/>
                                                                                                                                        <w:right w:val="none" w:sz="0" w:space="0" w:color="auto"/>
                                                                                                                                      </w:divBdr>
                                                                                                                                    </w:div>
                                                                                                                                    <w:div w:id="478960765">
                                                                                                                                      <w:marLeft w:val="0"/>
                                                                                                                                      <w:marRight w:val="0"/>
                                                                                                                                      <w:marTop w:val="0"/>
                                                                                                                                      <w:marBottom w:val="0"/>
                                                                                                                                      <w:divBdr>
                                                                                                                                        <w:top w:val="none" w:sz="0" w:space="0" w:color="auto"/>
                                                                                                                                        <w:left w:val="none" w:sz="0" w:space="0" w:color="auto"/>
                                                                                                                                        <w:bottom w:val="none" w:sz="0" w:space="0" w:color="auto"/>
                                                                                                                                        <w:right w:val="none" w:sz="0" w:space="0" w:color="auto"/>
                                                                                                                                      </w:divBdr>
                                                                                                                                    </w:div>
                                                                                                                                    <w:div w:id="68702187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1299217594">
                                                                                                                                      <w:marLeft w:val="0"/>
                                                                                                                                      <w:marRight w:val="0"/>
                                                                                                                                      <w:marTop w:val="0"/>
                                                                                                                                      <w:marBottom w:val="0"/>
                                                                                                                                      <w:divBdr>
                                                                                                                                        <w:top w:val="none" w:sz="0" w:space="0" w:color="auto"/>
                                                                                                                                        <w:left w:val="none" w:sz="0" w:space="0" w:color="auto"/>
                                                                                                                                        <w:bottom w:val="none" w:sz="0" w:space="0" w:color="auto"/>
                                                                                                                                        <w:right w:val="none" w:sz="0" w:space="0" w:color="auto"/>
                                                                                                                                      </w:divBdr>
                                                                                                                                    </w:div>
                                                                                                                                    <w:div w:id="1512716508">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992326940">
                                                                                                                                      <w:marLeft w:val="0"/>
                                                                                                                                      <w:marRight w:val="0"/>
                                                                                                                                      <w:marTop w:val="0"/>
                                                                                                                                      <w:marBottom w:val="0"/>
                                                                                                                                      <w:divBdr>
                                                                                                                                        <w:top w:val="none" w:sz="0" w:space="0" w:color="auto"/>
                                                                                                                                        <w:left w:val="none" w:sz="0" w:space="0" w:color="auto"/>
                                                                                                                                        <w:bottom w:val="none" w:sz="0" w:space="0" w:color="auto"/>
                                                                                                                                        <w:right w:val="none" w:sz="0" w:space="0" w:color="auto"/>
                                                                                                                                      </w:divBdr>
                                                                                                                                    </w:div>
                                                                                                                                    <w:div w:id="202875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8.png"/><Relationship Id="rId143" Type="http://schemas.openxmlformats.org/officeDocument/2006/relationships/image" Target="media/image119.png"/><Relationship Id="rId144" Type="http://schemas.openxmlformats.org/officeDocument/2006/relationships/image" Target="media/image120.png"/><Relationship Id="rId145" Type="http://schemas.openxmlformats.org/officeDocument/2006/relationships/image" Target="media/image121.png"/><Relationship Id="rId146" Type="http://schemas.openxmlformats.org/officeDocument/2006/relationships/image" Target="media/image122.png"/><Relationship Id="rId147" Type="http://schemas.openxmlformats.org/officeDocument/2006/relationships/image" Target="media/image123.png"/><Relationship Id="rId148" Type="http://schemas.openxmlformats.org/officeDocument/2006/relationships/image" Target="media/image124.png"/><Relationship Id="rId149" Type="http://schemas.openxmlformats.org/officeDocument/2006/relationships/image" Target="media/image125.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hyperlink" Target="http://www.ands.org.au/" TargetMode="External"/><Relationship Id="rId113" Type="http://schemas.openxmlformats.org/officeDocument/2006/relationships/hyperlink" Target="https://researchdata.ands.org.au/" TargetMode="External"/><Relationship Id="rId114" Type="http://schemas.openxmlformats.org/officeDocument/2006/relationships/image" Target="media/image90.png"/><Relationship Id="rId115" Type="http://schemas.openxmlformats.org/officeDocument/2006/relationships/image" Target="media/image91.png"/><Relationship Id="rId116" Type="http://schemas.openxmlformats.org/officeDocument/2006/relationships/image" Target="media/image92.emf"/><Relationship Id="rId117" Type="http://schemas.openxmlformats.org/officeDocument/2006/relationships/image" Target="media/image93.png"/><Relationship Id="rId118" Type="http://schemas.openxmlformats.org/officeDocument/2006/relationships/image" Target="media/image94.png"/><Relationship Id="rId119" Type="http://schemas.openxmlformats.org/officeDocument/2006/relationships/image" Target="media/image95.png"/><Relationship Id="rId150" Type="http://schemas.openxmlformats.org/officeDocument/2006/relationships/image" Target="media/image126.png"/><Relationship Id="rId151" Type="http://schemas.openxmlformats.org/officeDocument/2006/relationships/image" Target="media/image127.png"/><Relationship Id="rId152" Type="http://schemas.openxmlformats.org/officeDocument/2006/relationships/image" Target="media/image128.png"/><Relationship Id="rId10" Type="http://schemas.openxmlformats.org/officeDocument/2006/relationships/image" Target="media/image1.jpeg"/><Relationship Id="rId11" Type="http://schemas.openxmlformats.org/officeDocument/2006/relationships/image" Target="media/image2.emf"/><Relationship Id="rId12" Type="http://schemas.openxmlformats.org/officeDocument/2006/relationships/hyperlink" Target="http://www.specchio.ch" TargetMode="External"/><Relationship Id="rId13" Type="http://schemas.openxmlformats.org/officeDocument/2006/relationships/hyperlink" Target="https://github.com/IntersectAustralia/dc10" TargetMode="External"/><Relationship Id="rId14" Type="http://schemas.openxmlformats.org/officeDocument/2006/relationships/hyperlink" Target="https://github.com/ahueni/SPECCHIO" TargetMode="External"/><Relationship Id="rId15" Type="http://schemas.openxmlformats.org/officeDocument/2006/relationships/hyperlink" Target="http://www.ands.org.au/" TargetMode="External"/><Relationship Id="rId16" Type="http://schemas.openxmlformats.org/officeDocument/2006/relationships/hyperlink" Target="http://www.arc.gov.au/" TargetMode="External"/><Relationship Id="rId17" Type="http://schemas.openxmlformats.org/officeDocument/2006/relationships/hyperlink" Target="http://www.abs.gov.au/ausstats/abs@.nsf/Products/6BB427AB9696C225CA2574180004463E?opendocument" TargetMode="External"/><Relationship Id="rId18" Type="http://schemas.openxmlformats.org/officeDocument/2006/relationships/hyperlink" Target="http://researchdata.ands.org.au/" TargetMode="External"/><Relationship Id="rId19" Type="http://schemas.openxmlformats.org/officeDocument/2006/relationships/hyperlink" Target="http://en.wikipedia.org/wiki/Special-purpose_programming_language" TargetMode="External"/><Relationship Id="rId153" Type="http://schemas.openxmlformats.org/officeDocument/2006/relationships/image" Target="media/image129.png"/><Relationship Id="rId154" Type="http://schemas.openxmlformats.org/officeDocument/2006/relationships/image" Target="media/image130.png"/><Relationship Id="rId155" Type="http://schemas.openxmlformats.org/officeDocument/2006/relationships/image" Target="media/image131.png"/><Relationship Id="rId156" Type="http://schemas.openxmlformats.org/officeDocument/2006/relationships/image" Target="media/image132.png"/><Relationship Id="rId157" Type="http://schemas.openxmlformats.org/officeDocument/2006/relationships/image" Target="media/image133.png"/><Relationship Id="rId158" Type="http://schemas.openxmlformats.org/officeDocument/2006/relationships/image" Target="media/image134.png"/><Relationship Id="rId159" Type="http://schemas.openxmlformats.org/officeDocument/2006/relationships/image" Target="media/image135.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emf"/><Relationship Id="rId99" Type="http://schemas.openxmlformats.org/officeDocument/2006/relationships/image" Target="media/image77.pn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png"/><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image" Target="media/image101.png"/><Relationship Id="rId126" Type="http://schemas.openxmlformats.org/officeDocument/2006/relationships/image" Target="media/image102.png"/><Relationship Id="rId127" Type="http://schemas.openxmlformats.org/officeDocument/2006/relationships/image" Target="media/image103.png"/><Relationship Id="rId128" Type="http://schemas.openxmlformats.org/officeDocument/2006/relationships/image" Target="media/image104.png"/><Relationship Id="rId129" Type="http://schemas.openxmlformats.org/officeDocument/2006/relationships/image" Target="media/image105.png"/><Relationship Id="rId160" Type="http://schemas.openxmlformats.org/officeDocument/2006/relationships/image" Target="media/image136.png"/><Relationship Id="rId161" Type="http://schemas.openxmlformats.org/officeDocument/2006/relationships/image" Target="media/image137.png"/><Relationship Id="rId162" Type="http://schemas.openxmlformats.org/officeDocument/2006/relationships/image" Target="media/image138.png"/><Relationship Id="rId20" Type="http://schemas.openxmlformats.org/officeDocument/2006/relationships/hyperlink" Target="http://en.wikipedia.org/wiki/Relational_database_management_system" TargetMode="External"/><Relationship Id="rId21" Type="http://schemas.openxmlformats.org/officeDocument/2006/relationships/hyperlink" Target="http://en.wikipedia.org/wiki/Transmission_Control_Protocol" TargetMode="External"/><Relationship Id="rId22" Type="http://schemas.openxmlformats.org/officeDocument/2006/relationships/hyperlink" Target="http://en.wikipedia.org/wiki/Internet_Protocol"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63" Type="http://schemas.openxmlformats.org/officeDocument/2006/relationships/image" Target="media/image139.png"/><Relationship Id="rId164" Type="http://schemas.openxmlformats.org/officeDocument/2006/relationships/image" Target="media/image140.png"/><Relationship Id="rId165" Type="http://schemas.openxmlformats.org/officeDocument/2006/relationships/hyperlink" Target="http://www.specchio.ch" TargetMode="External"/><Relationship Id="rId166" Type="http://schemas.openxmlformats.org/officeDocument/2006/relationships/hyperlink" Target="http://docs.oracle.com/javase/tutorial/essential/regex/index.html" TargetMode="External"/><Relationship Id="rId167" Type="http://schemas.openxmlformats.org/officeDocument/2006/relationships/image" Target="media/image141.png"/><Relationship Id="rId168" Type="http://schemas.openxmlformats.org/officeDocument/2006/relationships/image" Target="media/image142.png"/><Relationship Id="rId169" Type="http://schemas.openxmlformats.org/officeDocument/2006/relationships/header" Target="header1.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30" Type="http://schemas.openxmlformats.org/officeDocument/2006/relationships/image" Target="media/image106.emf"/><Relationship Id="rId131" Type="http://schemas.openxmlformats.org/officeDocument/2006/relationships/image" Target="media/image107.png"/><Relationship Id="rId132" Type="http://schemas.openxmlformats.org/officeDocument/2006/relationships/image" Target="media/image108.png"/><Relationship Id="rId133" Type="http://schemas.openxmlformats.org/officeDocument/2006/relationships/image" Target="media/image109.png"/><Relationship Id="rId134" Type="http://schemas.openxmlformats.org/officeDocument/2006/relationships/image" Target="media/image110.png"/><Relationship Id="rId135" Type="http://schemas.openxmlformats.org/officeDocument/2006/relationships/image" Target="media/image111.png"/><Relationship Id="rId136" Type="http://schemas.openxmlformats.org/officeDocument/2006/relationships/image" Target="media/image112.png"/><Relationship Id="rId137" Type="http://schemas.openxmlformats.org/officeDocument/2006/relationships/image" Target="media/image113.png"/><Relationship Id="rId138" Type="http://schemas.openxmlformats.org/officeDocument/2006/relationships/image" Target="media/image114.png"/><Relationship Id="rId139" Type="http://schemas.openxmlformats.org/officeDocument/2006/relationships/image" Target="media/image115.png"/><Relationship Id="rId170" Type="http://schemas.openxmlformats.org/officeDocument/2006/relationships/footer" Target="footer1.xml"/><Relationship Id="rId171" Type="http://schemas.openxmlformats.org/officeDocument/2006/relationships/header" Target="header2.xml"/><Relationship Id="rId172" Type="http://schemas.openxmlformats.org/officeDocument/2006/relationships/footer" Target="footer2.xml"/><Relationship Id="rId30" Type="http://schemas.openxmlformats.org/officeDocument/2006/relationships/image" Target="media/image10.emf"/><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hyperlink" Target="http://www.Modtran5.com" TargetMode="External"/><Relationship Id="rId36" Type="http://schemas.openxmlformats.org/officeDocument/2006/relationships/image" Target="media/image15.png"/><Relationship Id="rId37" Type="http://schemas.openxmlformats.org/officeDocument/2006/relationships/hyperlink" Target="http://www.doi.org/" TargetMode="External"/><Relationship Id="rId38" Type="http://schemas.openxmlformats.org/officeDocument/2006/relationships/image" Target="media/image16.png"/><Relationship Id="rId39" Type="http://schemas.openxmlformats.org/officeDocument/2006/relationships/image" Target="media/image17.emf"/><Relationship Id="rId173" Type="http://schemas.openxmlformats.org/officeDocument/2006/relationships/fontTable" Target="fontTable.xml"/><Relationship Id="rId174"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116.png"/><Relationship Id="rId141" Type="http://schemas.openxmlformats.org/officeDocument/2006/relationships/image" Target="media/image1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Props1.xml><?xml version="1.0" encoding="utf-8"?>
<ds:datastoreItem xmlns:ds="http://schemas.openxmlformats.org/officeDocument/2006/customXml" ds:itemID="{FF543676-E5D2-AA41-9F1B-8C4A8B58D1E0}">
  <ds:schemaRefs>
    <ds:schemaRef ds:uri="http://schemas.openxmlformats.org/officeDocument/2006/bibliography"/>
  </ds:schemaRefs>
</ds:datastoreItem>
</file>

<file path=customXml/itemProps2.xml><?xml version="1.0" encoding="utf-8"?>
<ds:datastoreItem xmlns:ds="http://schemas.openxmlformats.org/officeDocument/2006/customXml" ds:itemID="{CD80E607-5B93-5F4B-8054-A69DBC0EC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\MSOFFICE\Templates\SARA_Atx_SRS_V01.dot</Template>
  <TotalTime>12676</TotalTime>
  <Pages>140</Pages>
  <Words>35150</Words>
  <Characters>200358</Characters>
  <Application>Microsoft Macintosh Word</Application>
  <DocSecurity>0</DocSecurity>
  <Lines>1669</Lines>
  <Paragraphs>470</Paragraphs>
  <ScaleCrop>false</ScaleCrop>
  <HeadingPairs>
    <vt:vector size="2" baseType="variant">
      <vt:variant>
        <vt:lpstr>Title</vt:lpstr>
      </vt:variant>
      <vt:variant>
        <vt:i4>1</vt:i4>
      </vt:variant>
    </vt:vector>
  </HeadingPairs>
  <TitlesOfParts>
    <vt:vector size="1" baseType="lpstr">
      <vt:lpstr>ITPM-System</vt:lpstr>
    </vt:vector>
  </TitlesOfParts>
  <Company>atraxis</Company>
  <LinksUpToDate>false</LinksUpToDate>
  <CharactersWithSpaces>235038</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subject/>
  <dc:creator>CLCA</dc:creator>
  <cp:keywords/>
  <dc:description/>
  <cp:lastModifiedBy>Andy Hueni</cp:lastModifiedBy>
  <cp:revision>28</cp:revision>
  <cp:lastPrinted>2015-05-13T12:05:00Z</cp:lastPrinted>
  <dcterms:created xsi:type="dcterms:W3CDTF">2012-05-02T12:22:00Z</dcterms:created>
  <dcterms:modified xsi:type="dcterms:W3CDTF">2015-05-13T12:05:00Z</dcterms:modified>
</cp:coreProperties>
</file>